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eastAsia="ko-KR"/>
        </w:rPr>
        <w:id w:val="134382872"/>
        <w:docPartObj>
          <w:docPartGallery w:val="Cover Pages"/>
          <w:docPartUnique/>
        </w:docPartObj>
      </w:sdtPr>
      <w:sdtEndPr/>
      <w:sdtContent>
        <w:p w:rsidR="00E62625" w:rsidRDefault="00E62625" w:rsidP="005A5251">
          <w:pPr>
            <w:jc w:val="both"/>
            <w:sectPr w:rsidR="00E62625" w:rsidSect="00E62625">
              <w:headerReference w:type="default" r:id="rId9"/>
              <w:footerReference w:type="default" r:id="rId10"/>
              <w:headerReference w:type="first" r:id="rId11"/>
              <w:pgSz w:w="11906" w:h="16838"/>
              <w:pgMar w:top="1417" w:right="1417" w:bottom="1417" w:left="1417" w:header="708" w:footer="708" w:gutter="0"/>
              <w:pgNumType w:start="0"/>
              <w:cols w:space="708"/>
              <w:titlePg/>
              <w:docGrid w:linePitch="360"/>
            </w:sectPr>
          </w:pPr>
          <w:r>
            <w:rPr>
              <w:noProof/>
              <w:lang w:eastAsia="ko-KR"/>
            </w:rPr>
            <mc:AlternateContent>
              <mc:Choice Requires="wpg">
                <w:drawing>
                  <wp:anchor distT="0" distB="0" distL="114300" distR="114300" simplePos="0" relativeHeight="251657216" behindDoc="1" locked="0" layoutInCell="1" allowOverlap="1" wp14:anchorId="4F91DF6F" wp14:editId="2A358BC1">
                    <wp:simplePos x="0" y="0"/>
                    <wp:positionH relativeFrom="page">
                      <wp:align>center</wp:align>
                    </wp:positionH>
                    <wp:positionV relativeFrom="page">
                      <wp:align>center</wp:align>
                    </wp:positionV>
                    <wp:extent cx="6864824" cy="9123528"/>
                    <wp:effectExtent l="0" t="0" r="2540" b="635"/>
                    <wp:wrapNone/>
                    <wp:docPr id="193" name="Grou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n-US"/>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E62625" w:rsidRPr="00BB3A46" w:rsidRDefault="00244F5C">
                                      <w:pPr>
                                        <w:pStyle w:val="Sansinterligne"/>
                                        <w:spacing w:before="120"/>
                                        <w:jc w:val="center"/>
                                        <w:rPr>
                                          <w:color w:val="FFFFFF" w:themeColor="background1"/>
                                          <w:lang w:val="en-US"/>
                                        </w:rPr>
                                      </w:pPr>
                                      <w:r>
                                        <w:rPr>
                                          <w:color w:val="FFFFFF" w:themeColor="background1"/>
                                        </w:rPr>
                                        <w:t>Jonathan Racaud</w:t>
                                      </w:r>
                                    </w:p>
                                  </w:sdtContent>
                                </w:sdt>
                                <w:p w:rsidR="00E62625" w:rsidRDefault="00414BE1">
                                  <w:pPr>
                                    <w:pStyle w:val="Sansinterligne"/>
                                    <w:spacing w:before="120"/>
                                    <w:jc w:val="center"/>
                                    <w:rPr>
                                      <w:color w:val="FFFFFF" w:themeColor="background1"/>
                                    </w:rPr>
                                  </w:pPr>
                                  <w:sdt>
                                    <w:sdtPr>
                                      <w:rPr>
                                        <w:caps/>
                                        <w:color w:val="FFFFFF" w:themeColor="background1"/>
                                      </w:rPr>
                                      <w:alias w:val="Société"/>
                                      <w:tag w:val=""/>
                                      <w:id w:val="1618182777"/>
                                      <w:dataBinding w:prefixMappings="xmlns:ns0='http://schemas.openxmlformats.org/officeDocument/2006/extended-properties' " w:xpath="/ns0:Properties[1]/ns0:Company[1]" w:storeItemID="{6668398D-A668-4E3E-A5EB-62B293D839F1}"/>
                                      <w:text/>
                                    </w:sdtPr>
                                    <w:sdtEndPr/>
                                    <w:sdtContent>
                                      <w:r w:rsidR="009E3BA7">
                                        <w:rPr>
                                          <w:caps/>
                                          <w:color w:val="FFFFFF" w:themeColor="background1"/>
                                        </w:rPr>
                                        <w:t>Music Sheet Writer</w:t>
                                      </w:r>
                                    </w:sdtContent>
                                  </w:sdt>
                                  <w:r w:rsidR="00E62625">
                                    <w:rPr>
                                      <w:color w:val="FFFFFF" w:themeColor="background1"/>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EndPr/>
                                    <w:sdtContent>
                                      <w:r w:rsidR="009E3BA7">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r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E62625" w:rsidRDefault="004D761D" w:rsidP="00E62625">
                                      <w:pPr>
                                        <w:pStyle w:val="Sansinterligne"/>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Music Sheet Writer</w:t>
                                      </w:r>
                                    </w:p>
                                  </w:sdtContent>
                                </w:sdt>
                                <w:p w:rsidR="00E62625" w:rsidRDefault="00414BE1" w:rsidP="00E62625">
                                  <w:pPr>
                                    <w:pStyle w:val="Sansinterligne"/>
                                    <w:jc w:val="center"/>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5B9BD5" w:themeColor="accent1"/>
                                        <w:sz w:val="72"/>
                                        <w:szCs w:val="72"/>
                                      </w:rPr>
                                      <w:alias w:val="Subject"/>
                                      <w:tag w:val=""/>
                                      <w:id w:val="1532234493"/>
                                      <w:dataBinding w:prefixMappings="xmlns:ns0='http://purl.org/dc/elements/1.1/' xmlns:ns1='http://schemas.openxmlformats.org/package/2006/metadata/core-properties' " w:xpath="/ns1:coreProperties[1]/ns0:subject[1]" w:storeItemID="{6C3C8BC8-F283-45AE-878A-BAB7291924A1}"/>
                                      <w:text/>
                                    </w:sdtPr>
                                    <w:sdtEndPr/>
                                    <w:sdtContent>
                                      <w:r w:rsidR="00244F5C">
                                        <w:rPr>
                                          <w:rFonts w:asciiTheme="majorHAnsi" w:eastAsiaTheme="majorEastAsia" w:hAnsiTheme="majorHAnsi" w:cstheme="majorBidi"/>
                                          <w:caps/>
                                          <w:color w:val="5B9BD5" w:themeColor="accent1"/>
                                          <w:sz w:val="72"/>
                                          <w:szCs w:val="72"/>
                                        </w:rPr>
                                        <w:t>Cahier des charges</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F91DF6F" id="Groupe 193" o:spid="_x0000_s1026" style="position:absolute;left:0;text-align:left;margin-left:0;margin-top:0;width:540.55pt;height:718.4pt;z-index:-251659264;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lang w:val="en-US"/>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E62625" w:rsidRPr="00BB3A46" w:rsidRDefault="00244F5C">
                                <w:pPr>
                                  <w:pStyle w:val="Sansinterligne"/>
                                  <w:spacing w:before="120"/>
                                  <w:jc w:val="center"/>
                                  <w:rPr>
                                    <w:color w:val="FFFFFF" w:themeColor="background1"/>
                                    <w:lang w:val="en-US"/>
                                  </w:rPr>
                                </w:pPr>
                                <w:r>
                                  <w:rPr>
                                    <w:color w:val="FFFFFF" w:themeColor="background1"/>
                                  </w:rPr>
                                  <w:t>Jonathan Racaud</w:t>
                                </w:r>
                              </w:p>
                            </w:sdtContent>
                          </w:sdt>
                          <w:p w:rsidR="00E62625" w:rsidRDefault="00414BE1">
                            <w:pPr>
                              <w:pStyle w:val="Sansinterligne"/>
                              <w:spacing w:before="120"/>
                              <w:jc w:val="center"/>
                              <w:rPr>
                                <w:color w:val="FFFFFF" w:themeColor="background1"/>
                              </w:rPr>
                            </w:pPr>
                            <w:sdt>
                              <w:sdtPr>
                                <w:rPr>
                                  <w:caps/>
                                  <w:color w:val="FFFFFF" w:themeColor="background1"/>
                                </w:rPr>
                                <w:alias w:val="Société"/>
                                <w:tag w:val=""/>
                                <w:id w:val="1618182777"/>
                                <w:dataBinding w:prefixMappings="xmlns:ns0='http://schemas.openxmlformats.org/officeDocument/2006/extended-properties' " w:xpath="/ns0:Properties[1]/ns0:Company[1]" w:storeItemID="{6668398D-A668-4E3E-A5EB-62B293D839F1}"/>
                                <w:text/>
                              </w:sdtPr>
                              <w:sdtEndPr/>
                              <w:sdtContent>
                                <w:r w:rsidR="009E3BA7">
                                  <w:rPr>
                                    <w:caps/>
                                    <w:color w:val="FFFFFF" w:themeColor="background1"/>
                                  </w:rPr>
                                  <w:t>Music Sheet Writer</w:t>
                                </w:r>
                              </w:sdtContent>
                            </w:sdt>
                            <w:r w:rsidR="00E62625">
                              <w:rPr>
                                <w:color w:val="FFFFFF" w:themeColor="background1"/>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EndPr/>
                              <w:sdtContent>
                                <w:r w:rsidR="009E3BA7">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Zone de texte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r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E62625" w:rsidRDefault="004D761D" w:rsidP="00E62625">
                                <w:pPr>
                                  <w:pStyle w:val="Sansinterligne"/>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Music Sheet Writer</w:t>
                                </w:r>
                              </w:p>
                            </w:sdtContent>
                          </w:sdt>
                          <w:p w:rsidR="00E62625" w:rsidRDefault="00414BE1" w:rsidP="00E62625">
                            <w:pPr>
                              <w:pStyle w:val="Sansinterligne"/>
                              <w:jc w:val="center"/>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5B9BD5" w:themeColor="accent1"/>
                                  <w:sz w:val="72"/>
                                  <w:szCs w:val="72"/>
                                </w:rPr>
                                <w:alias w:val="Subject"/>
                                <w:tag w:val=""/>
                                <w:id w:val="1532234493"/>
                                <w:dataBinding w:prefixMappings="xmlns:ns0='http://purl.org/dc/elements/1.1/' xmlns:ns1='http://schemas.openxmlformats.org/package/2006/metadata/core-properties' " w:xpath="/ns1:coreProperties[1]/ns0:subject[1]" w:storeItemID="{6C3C8BC8-F283-45AE-878A-BAB7291924A1}"/>
                                <w:text/>
                              </w:sdtPr>
                              <w:sdtEndPr/>
                              <w:sdtContent>
                                <w:r w:rsidR="00244F5C">
                                  <w:rPr>
                                    <w:rFonts w:asciiTheme="majorHAnsi" w:eastAsiaTheme="majorEastAsia" w:hAnsiTheme="majorHAnsi" w:cstheme="majorBidi"/>
                                    <w:caps/>
                                    <w:color w:val="5B9BD5" w:themeColor="accent1"/>
                                    <w:sz w:val="72"/>
                                    <w:szCs w:val="72"/>
                                  </w:rPr>
                                  <w:t>Cahier des charges</w:t>
                                </w:r>
                              </w:sdtContent>
                            </w:sdt>
                          </w:p>
                        </w:txbxContent>
                      </v:textbox>
                    </v:shape>
                    <w10:wrap anchorx="page" anchory="page"/>
                  </v:group>
                </w:pict>
              </mc:Fallback>
            </mc:AlternateContent>
          </w:r>
        </w:p>
        <w:p w:rsidR="00ED6AB0" w:rsidRDefault="00414BE1" w:rsidP="005A5251">
          <w:pPr>
            <w:pStyle w:val="Sansinterligne"/>
            <w:jc w:val="both"/>
          </w:pPr>
        </w:p>
      </w:sdtContent>
    </w:sdt>
    <w:p w:rsidR="00E62625" w:rsidRDefault="006706E0" w:rsidP="005A5251">
      <w:pPr>
        <w:pStyle w:val="Titre1horssommaire"/>
        <w:jc w:val="both"/>
      </w:pPr>
      <w:r>
        <w:t>Objectifs du document</w:t>
      </w:r>
    </w:p>
    <w:p w:rsidR="00E76D96" w:rsidRDefault="006706E0" w:rsidP="005A5251">
      <w:pPr>
        <w:pStyle w:val="Titre2horssommaire"/>
        <w:jc w:val="both"/>
      </w:pPr>
      <w:r>
        <w:tab/>
        <w:t>Résumé</w:t>
      </w:r>
    </w:p>
    <w:p w:rsidR="00195ED7" w:rsidRDefault="00195ED7" w:rsidP="005A5251">
      <w:pPr>
        <w:jc w:val="both"/>
      </w:pPr>
      <w:r>
        <w:t xml:space="preserve">Music </w:t>
      </w:r>
      <w:proofErr w:type="spellStart"/>
      <w:r>
        <w:t>Sheet</w:t>
      </w:r>
      <w:proofErr w:type="spellEnd"/>
      <w:r>
        <w:t xml:space="preserve"> </w:t>
      </w:r>
      <w:proofErr w:type="spellStart"/>
      <w:r>
        <w:t>Writer</w:t>
      </w:r>
      <w:proofErr w:type="spellEnd"/>
      <w:r>
        <w:t xml:space="preserve"> est un logiciel d’édition de partition pour musiciens néophytes. La principale fonctionnalité du logiciel est de pouvoir générer une partition à partir d’un piano ou d’une guitare branchés sur l’ordinateur. Il est accompagné d’applications mobiles ainsi que d’un site internet. </w:t>
      </w:r>
    </w:p>
    <w:p w:rsidR="00195ED7" w:rsidRDefault="00195ED7" w:rsidP="005A5251">
      <w:pPr>
        <w:jc w:val="both"/>
      </w:pPr>
      <w:r>
        <w:t>Ce projet est soumis à différentes contraintes fonctionnelles, comme la portabilité du logiciel sur Windows et Mac, techniques, comme la sécurisation des données utilisateur stockées sur le site internet, économiques et matérielles comme le prix de certaines licences d’API que nous utiliserons ou le besoin de périphériques informatiques.</w:t>
      </w:r>
    </w:p>
    <w:p w:rsidR="00195ED7" w:rsidRDefault="00195ED7" w:rsidP="005A5251">
      <w:pPr>
        <w:jc w:val="both"/>
      </w:pPr>
      <w:r>
        <w:t xml:space="preserve">Music </w:t>
      </w:r>
      <w:proofErr w:type="spellStart"/>
      <w:r>
        <w:t>Sheet</w:t>
      </w:r>
      <w:proofErr w:type="spellEnd"/>
      <w:r>
        <w:t xml:space="preserve"> </w:t>
      </w:r>
      <w:proofErr w:type="spellStart"/>
      <w:r>
        <w:t>Writer</w:t>
      </w:r>
      <w:proofErr w:type="spellEnd"/>
      <w:r>
        <w:t xml:space="preserve"> est donc composé de trois types de livrables : le logiciel à destination des ordinateurs personnels, le site internet et les applications mobiles. </w:t>
      </w:r>
    </w:p>
    <w:p w:rsidR="00195ED7" w:rsidRDefault="00195ED7" w:rsidP="005A5251">
      <w:pPr>
        <w:jc w:val="both"/>
      </w:pPr>
      <w:r>
        <w:t xml:space="preserve">Le logiciel prévoit donc des fonctionnalités d’édition de partition, mais aussi de lecture et de gestion de projet. Nous définissons une partition comme un projet au sein de Music </w:t>
      </w:r>
      <w:proofErr w:type="spellStart"/>
      <w:r>
        <w:t>Sheet</w:t>
      </w:r>
      <w:proofErr w:type="spellEnd"/>
      <w:r>
        <w:t xml:space="preserve"> </w:t>
      </w:r>
      <w:proofErr w:type="spellStart"/>
      <w:r>
        <w:t>Writer</w:t>
      </w:r>
      <w:proofErr w:type="spellEnd"/>
      <w:r>
        <w:t>.</w:t>
      </w:r>
    </w:p>
    <w:p w:rsidR="00195ED7" w:rsidRDefault="00195ED7" w:rsidP="005A5251">
      <w:pPr>
        <w:jc w:val="both"/>
      </w:pPr>
      <w:r>
        <w:t>Le site internet, quant à lui, nous servira à faire la promotion du logiciel et des applications mobiles. Il intègrera aussi un accès à une communauté parmi laquelle l’utilisateur pourra consulter et partager ses partitions. Il y aura aussi un espace dédié à l’utilisateur au sein duquel il pourra gérer ses informations et partitions.</w:t>
      </w:r>
    </w:p>
    <w:p w:rsidR="00195ED7" w:rsidRDefault="00195ED7" w:rsidP="005A5251">
      <w:pPr>
        <w:jc w:val="both"/>
      </w:pPr>
      <w:r>
        <w:t xml:space="preserve">Les applications mobiles, disponibles sur Android, iOS et Windows Phone, seront une alternative au site internet et permettront à l’utilisateur d’avoir cet accès à la communauté Music </w:t>
      </w:r>
      <w:proofErr w:type="spellStart"/>
      <w:r>
        <w:t>Sheet</w:t>
      </w:r>
      <w:proofErr w:type="spellEnd"/>
      <w:r>
        <w:t xml:space="preserve"> </w:t>
      </w:r>
      <w:proofErr w:type="spellStart"/>
      <w:r>
        <w:t>Writer</w:t>
      </w:r>
      <w:proofErr w:type="spellEnd"/>
      <w:r>
        <w:t xml:space="preserve"> où qu’il soit.</w:t>
      </w:r>
    </w:p>
    <w:p w:rsidR="00195ED7" w:rsidRDefault="00195ED7" w:rsidP="005A5251">
      <w:pPr>
        <w:jc w:val="both"/>
      </w:pPr>
      <w:r>
        <w:t>Nous travaillerons donc sur un environnement Windows pour le développement du logiciel Windows, des applications mobiles Android et Windows Phone et du site internet. Pour le logiciel Mac OS et l’application mobile iOS, l’environnement de travail sera Mac OS. Le logiciel sera développé en C++ et le site internet utilisera les technologies classiques Apache/PHP pour le back-end et JavaScript/CSS3/HTML pour le front-end. Les applications mobiles seront quant à elles développées dans leurs langages natifs.</w:t>
      </w:r>
    </w:p>
    <w:p w:rsidR="00195ED7" w:rsidRDefault="00195ED7" w:rsidP="005A5251">
      <w:pPr>
        <w:jc w:val="both"/>
      </w:pPr>
      <w:r>
        <w:t>Afin d’avoir une application de qualité, nous adopterons une méthode de développement dirigée par les tests. Pour cela, nous nous servirons de plusieurs outils spécifiques aux plateformes de développements et aux langages que nous utiliserons.</w:t>
      </w:r>
    </w:p>
    <w:p w:rsidR="00DD74AF" w:rsidRDefault="00195ED7" w:rsidP="005A5251">
      <w:pPr>
        <w:jc w:val="both"/>
      </w:pPr>
      <w:r w:rsidRPr="001C3D90">
        <w:t xml:space="preserve">Enfin, </w:t>
      </w:r>
      <w:r>
        <w:t>pour la bonne réalisation du projet, différentes règles, outils et méthodologies s’appliqueront aux</w:t>
      </w:r>
      <w:r w:rsidRPr="001C3D90">
        <w:t xml:space="preserve"> membres du groupe</w:t>
      </w:r>
      <w:r>
        <w:t>. Cela afin de faire face aux différentes difficultés que nous pourrions rencontrer comme</w:t>
      </w:r>
      <w:r w:rsidRPr="001C3D90">
        <w:t xml:space="preserve"> </w:t>
      </w:r>
      <w:r>
        <w:t>l’éloignement géographique des membres du groupe</w:t>
      </w:r>
      <w:r w:rsidRPr="001C3D90">
        <w:t>. Les outils de planification, de gestion de proje</w:t>
      </w:r>
      <w:r>
        <w:t xml:space="preserve">t et de communication ont </w:t>
      </w:r>
      <w:r w:rsidRPr="001C3D90">
        <w:t xml:space="preserve">été choisis </w:t>
      </w:r>
      <w:r>
        <w:t xml:space="preserve">avec </w:t>
      </w:r>
      <w:r w:rsidRPr="001C3D90">
        <w:t>cette difficulté</w:t>
      </w:r>
      <w:r>
        <w:t xml:space="preserve"> en tête</w:t>
      </w:r>
      <w:r w:rsidRPr="001C3D90">
        <w:t>. Le travail à effectuer sera aussi attribué en fonction des compétences de chacun par rapport aux domaines à aborder</w:t>
      </w:r>
      <w:r>
        <w:t>.</w:t>
      </w:r>
    </w:p>
    <w:p w:rsidR="00DD74AF" w:rsidRDefault="00DD74AF" w:rsidP="005A5251">
      <w:pPr>
        <w:jc w:val="both"/>
      </w:pPr>
      <w:r>
        <w:br w:type="page"/>
      </w:r>
    </w:p>
    <w:p w:rsidR="006706E0" w:rsidRDefault="006706E0" w:rsidP="005A5251">
      <w:pPr>
        <w:pStyle w:val="Titre2horssommaire"/>
        <w:spacing w:after="0"/>
        <w:jc w:val="both"/>
      </w:pPr>
      <w:r>
        <w:lastRenderedPageBreak/>
        <w:tab/>
        <w:t>Glossaire</w:t>
      </w:r>
    </w:p>
    <w:p w:rsidR="00DD74AF" w:rsidRPr="002A5D4D" w:rsidRDefault="00DD74AF" w:rsidP="005A5251">
      <w:pPr>
        <w:pStyle w:val="Sansinterligne"/>
        <w:jc w:val="both"/>
        <w:rPr>
          <w:b/>
          <w:i/>
        </w:rPr>
      </w:pPr>
      <w:r w:rsidRPr="00002897">
        <w:rPr>
          <w:b/>
          <w:i/>
          <w:shd w:val="clear" w:color="auto" w:fill="FFFFFF"/>
        </w:rPr>
        <w:t>–</w:t>
      </w:r>
      <w:r w:rsidRPr="002A5D4D">
        <w:rPr>
          <w:b/>
          <w:i/>
        </w:rPr>
        <w:t xml:space="preserve"> A –</w:t>
      </w:r>
    </w:p>
    <w:p w:rsidR="00DD74AF" w:rsidRPr="00885B4A" w:rsidRDefault="00DD74AF" w:rsidP="005A5251">
      <w:pPr>
        <w:jc w:val="both"/>
        <w:rPr>
          <w:b/>
        </w:rPr>
      </w:pPr>
      <w:r>
        <w:t>API (</w:t>
      </w:r>
      <w:r w:rsidRPr="0040046B">
        <w:rPr>
          <w:i/>
        </w:rPr>
        <w:t xml:space="preserve">Application </w:t>
      </w:r>
      <w:proofErr w:type="spellStart"/>
      <w:r w:rsidRPr="0040046B">
        <w:rPr>
          <w:i/>
        </w:rPr>
        <w:t>Programming</w:t>
      </w:r>
      <w:proofErr w:type="spellEnd"/>
      <w:r w:rsidRPr="0040046B">
        <w:rPr>
          <w:i/>
        </w:rPr>
        <w:t xml:space="preserve"> Interface</w:t>
      </w:r>
      <w:r>
        <w:t>) : une API est une interface pour langages de programmation, matérialisées par des primitives, permettant à une application d'accéder à des programmes système pour, par exemple, communiquer ou extraire des données.</w:t>
      </w:r>
    </w:p>
    <w:p w:rsidR="00DD74AF" w:rsidRPr="00002897" w:rsidRDefault="00DD74AF" w:rsidP="005A5251">
      <w:pPr>
        <w:pStyle w:val="Sansinterligne"/>
        <w:jc w:val="both"/>
        <w:rPr>
          <w:b/>
          <w:i/>
        </w:rPr>
      </w:pPr>
      <w:r w:rsidRPr="00002897">
        <w:rPr>
          <w:b/>
          <w:i/>
          <w:shd w:val="clear" w:color="auto" w:fill="FFFFFF"/>
        </w:rPr>
        <w:t>–</w:t>
      </w:r>
      <w:r w:rsidRPr="00002897">
        <w:rPr>
          <w:b/>
          <w:i/>
        </w:rPr>
        <w:t xml:space="preserve"> B –</w:t>
      </w:r>
    </w:p>
    <w:p w:rsidR="00DD74AF" w:rsidRPr="00E20660" w:rsidRDefault="00DD74AF" w:rsidP="005A5251">
      <w:pPr>
        <w:jc w:val="both"/>
      </w:pPr>
      <w:r w:rsidRPr="00E20660">
        <w:t>BPM (</w:t>
      </w:r>
      <w:r w:rsidRPr="002A5D4D">
        <w:rPr>
          <w:i/>
        </w:rPr>
        <w:t>Battement par minute</w:t>
      </w:r>
      <w:r w:rsidRPr="00E20660">
        <w:t>)</w:t>
      </w:r>
      <w:r>
        <w:t> :</w:t>
      </w:r>
      <w:r>
        <w:rPr>
          <w:rFonts w:ascii="Arial" w:hAnsi="Arial" w:cs="Arial"/>
          <w:color w:val="252525"/>
          <w:sz w:val="21"/>
          <w:szCs w:val="21"/>
          <w:shd w:val="clear" w:color="auto" w:fill="FFFFFF"/>
        </w:rPr>
        <w:t xml:space="preserve"> </w:t>
      </w:r>
      <w:r>
        <w:rPr>
          <w:shd w:val="clear" w:color="auto" w:fill="FFFFFF"/>
        </w:rPr>
        <w:t>le BPM</w:t>
      </w:r>
      <w:r w:rsidRPr="002A5D4D">
        <w:rPr>
          <w:shd w:val="clear" w:color="auto" w:fill="FFFFFF"/>
        </w:rPr>
        <w:t xml:space="preserve"> </w:t>
      </w:r>
      <w:r>
        <w:rPr>
          <w:shd w:val="clear" w:color="auto" w:fill="FFFFFF"/>
        </w:rPr>
        <w:t>e</w:t>
      </w:r>
      <w:r w:rsidRPr="00E20660">
        <w:rPr>
          <w:shd w:val="clear" w:color="auto" w:fill="FFFFFF"/>
        </w:rPr>
        <w:t>st une</w:t>
      </w:r>
      <w:r w:rsidRPr="00E20660">
        <w:rPr>
          <w:rStyle w:val="apple-converted-space"/>
          <w:rFonts w:cs="Arial"/>
          <w:color w:val="252525"/>
          <w:shd w:val="clear" w:color="auto" w:fill="FFFFFF"/>
        </w:rPr>
        <w:t> </w:t>
      </w:r>
      <w:r w:rsidRPr="00E20660">
        <w:rPr>
          <w:shd w:val="clear" w:color="auto" w:fill="FFFFFF"/>
        </w:rPr>
        <w:t>unité de mesure</w:t>
      </w:r>
      <w:r w:rsidRPr="00E20660">
        <w:rPr>
          <w:rStyle w:val="apple-converted-space"/>
          <w:rFonts w:cs="Arial"/>
          <w:color w:val="252525"/>
          <w:shd w:val="clear" w:color="auto" w:fill="FFFFFF"/>
        </w:rPr>
        <w:t> </w:t>
      </w:r>
      <w:r w:rsidRPr="00E20660">
        <w:rPr>
          <w:shd w:val="clear" w:color="auto" w:fill="FFFFFF"/>
        </w:rPr>
        <w:t>utilisée pour exprimer le</w:t>
      </w:r>
      <w:r w:rsidRPr="00E20660">
        <w:rPr>
          <w:rStyle w:val="apple-converted-space"/>
          <w:rFonts w:cs="Arial"/>
          <w:color w:val="252525"/>
          <w:shd w:val="clear" w:color="auto" w:fill="FFFFFF"/>
        </w:rPr>
        <w:t> </w:t>
      </w:r>
      <w:r w:rsidRPr="00E20660">
        <w:rPr>
          <w:shd w:val="clear" w:color="auto" w:fill="FFFFFF"/>
        </w:rPr>
        <w:t>tempo</w:t>
      </w:r>
      <w:r w:rsidRPr="00E20660">
        <w:rPr>
          <w:rStyle w:val="apple-converted-space"/>
          <w:rFonts w:cs="Arial"/>
          <w:color w:val="252525"/>
          <w:shd w:val="clear" w:color="auto" w:fill="FFFFFF"/>
        </w:rPr>
        <w:t> </w:t>
      </w:r>
      <w:r w:rsidRPr="00E20660">
        <w:rPr>
          <w:shd w:val="clear" w:color="auto" w:fill="FFFFFF"/>
        </w:rPr>
        <w:t>de la</w:t>
      </w:r>
      <w:r w:rsidRPr="00E20660">
        <w:rPr>
          <w:rStyle w:val="apple-converted-space"/>
          <w:rFonts w:cs="Arial"/>
          <w:color w:val="252525"/>
          <w:shd w:val="clear" w:color="auto" w:fill="FFFFFF"/>
        </w:rPr>
        <w:t> </w:t>
      </w:r>
      <w:r w:rsidRPr="00E20660">
        <w:rPr>
          <w:shd w:val="clear" w:color="auto" w:fill="FFFFFF"/>
        </w:rPr>
        <w:t>musique, quantifié</w:t>
      </w:r>
      <w:r>
        <w:rPr>
          <w:shd w:val="clear" w:color="auto" w:fill="FFFFFF"/>
        </w:rPr>
        <w:t xml:space="preserve">e </w:t>
      </w:r>
      <w:r w:rsidRPr="00E20660">
        <w:rPr>
          <w:shd w:val="clear" w:color="auto" w:fill="FFFFFF"/>
        </w:rPr>
        <w:t>par le nombre de battements se produisant en une</w:t>
      </w:r>
      <w:r>
        <w:rPr>
          <w:shd w:val="clear" w:color="auto" w:fill="FFFFFF"/>
        </w:rPr>
        <w:t xml:space="preserve"> </w:t>
      </w:r>
      <w:r w:rsidRPr="00E20660">
        <w:rPr>
          <w:shd w:val="clear" w:color="auto" w:fill="FFFFFF"/>
        </w:rPr>
        <w:t>minute.</w:t>
      </w:r>
    </w:p>
    <w:p w:rsidR="00DD74AF" w:rsidRPr="00002897" w:rsidRDefault="00DD74AF" w:rsidP="005A5251">
      <w:pPr>
        <w:pStyle w:val="Sansinterligne"/>
        <w:jc w:val="both"/>
        <w:rPr>
          <w:b/>
          <w:i/>
        </w:rPr>
      </w:pPr>
      <w:r w:rsidRPr="00002897">
        <w:rPr>
          <w:b/>
          <w:i/>
          <w:shd w:val="clear" w:color="auto" w:fill="FFFFFF"/>
        </w:rPr>
        <w:t>–</w:t>
      </w:r>
      <w:r w:rsidRPr="00002897">
        <w:rPr>
          <w:b/>
          <w:i/>
        </w:rPr>
        <w:t xml:space="preserve"> C –</w:t>
      </w:r>
    </w:p>
    <w:p w:rsidR="00DD74AF" w:rsidRPr="00590C0C" w:rsidRDefault="00DD74AF" w:rsidP="005A5251">
      <w:pPr>
        <w:jc w:val="both"/>
      </w:pPr>
      <w:r>
        <w:t>Chiffrage (solfège) : l</w:t>
      </w:r>
      <w:r w:rsidRPr="00590C0C">
        <w:t xml:space="preserve">e chiffrage d’une mesure se définit </w:t>
      </w:r>
      <w:r>
        <w:t xml:space="preserve">grâce à </w:t>
      </w:r>
      <w:r w:rsidRPr="00590C0C">
        <w:t>deux nombres disposé</w:t>
      </w:r>
      <w:r>
        <w:t xml:space="preserve">s </w:t>
      </w:r>
      <w:r w:rsidRPr="00590C0C">
        <w:t>l’un au-dessus de l’autre. Le premier, celui du dessus, indique le nombre de temps d’une mesure. Le second indique l’unité de temps. Si l’unité de temps est de 1, alors la ronde durera 1 temps, si l’unité de temps est de 2, alors la blanche (une demi-ronde) durera 1 temps, si l’unité de temps est de 4, alors la noire (un quart de ronde) durera 1 temps, etc.</w:t>
      </w:r>
    </w:p>
    <w:p w:rsidR="00DD74AF" w:rsidRPr="002A5D4D" w:rsidRDefault="00DD74AF" w:rsidP="005A5251">
      <w:pPr>
        <w:pStyle w:val="Sansinterligne"/>
        <w:jc w:val="both"/>
        <w:rPr>
          <w:shd w:val="clear" w:color="auto" w:fill="FFFFFF"/>
        </w:rPr>
      </w:pPr>
      <w:r w:rsidRPr="00590C0C">
        <w:t>Clef (solfège) : u</w:t>
      </w:r>
      <w:r w:rsidRPr="002A5D4D">
        <w:rPr>
          <w:shd w:val="clear" w:color="auto" w:fill="FFFFFF"/>
        </w:rPr>
        <w:t>ne</w:t>
      </w:r>
      <w:r w:rsidRPr="00590C0C">
        <w:rPr>
          <w:rStyle w:val="apple-converted-space"/>
          <w:rFonts w:cs="Arial"/>
          <w:color w:val="252525"/>
          <w:shd w:val="clear" w:color="auto" w:fill="FFFFFF"/>
        </w:rPr>
        <w:t> </w:t>
      </w:r>
      <w:r w:rsidRPr="002A5D4D">
        <w:rPr>
          <w:shd w:val="clear" w:color="auto" w:fill="FFFFFF"/>
        </w:rPr>
        <w:t>clef</w:t>
      </w:r>
      <w:r w:rsidRPr="00590C0C">
        <w:rPr>
          <w:rStyle w:val="apple-converted-space"/>
          <w:rFonts w:cs="Arial"/>
          <w:color w:val="252525"/>
          <w:shd w:val="clear" w:color="auto" w:fill="FFFFFF"/>
        </w:rPr>
        <w:t> </w:t>
      </w:r>
      <w:r w:rsidRPr="002A5D4D">
        <w:rPr>
          <w:shd w:val="clear" w:color="auto" w:fill="FFFFFF"/>
        </w:rPr>
        <w:t>(ou</w:t>
      </w:r>
      <w:r w:rsidRPr="00590C0C">
        <w:rPr>
          <w:rStyle w:val="apple-converted-space"/>
          <w:rFonts w:cs="Arial"/>
          <w:color w:val="252525"/>
          <w:shd w:val="clear" w:color="auto" w:fill="FFFFFF"/>
        </w:rPr>
        <w:t> </w:t>
      </w:r>
      <w:r w:rsidRPr="002A5D4D">
        <w:rPr>
          <w:shd w:val="clear" w:color="auto" w:fill="FFFFFF"/>
        </w:rPr>
        <w:t>clé) est un signe graphique placé au début de la</w:t>
      </w:r>
      <w:r w:rsidRPr="00590C0C">
        <w:rPr>
          <w:rStyle w:val="apple-converted-space"/>
          <w:rFonts w:cs="Arial"/>
          <w:color w:val="252525"/>
          <w:shd w:val="clear" w:color="auto" w:fill="FFFFFF"/>
        </w:rPr>
        <w:t> </w:t>
      </w:r>
      <w:r w:rsidRPr="00590C0C">
        <w:rPr>
          <w:shd w:val="clear" w:color="auto" w:fill="FFFFFF"/>
        </w:rPr>
        <w:t>portée</w:t>
      </w:r>
      <w:r w:rsidRPr="00590C0C">
        <w:rPr>
          <w:rStyle w:val="apple-converted-space"/>
          <w:rFonts w:cs="Arial"/>
          <w:color w:val="252525"/>
          <w:shd w:val="clear" w:color="auto" w:fill="FFFFFF"/>
        </w:rPr>
        <w:t> </w:t>
      </w:r>
      <w:r w:rsidRPr="002A5D4D">
        <w:rPr>
          <w:shd w:val="clear" w:color="auto" w:fill="FFFFFF"/>
        </w:rPr>
        <w:t>qui indique la hauteur des</w:t>
      </w:r>
      <w:r w:rsidRPr="00590C0C">
        <w:rPr>
          <w:rStyle w:val="apple-converted-space"/>
          <w:rFonts w:cs="Arial"/>
          <w:color w:val="252525"/>
          <w:shd w:val="clear" w:color="auto" w:fill="FFFFFF"/>
        </w:rPr>
        <w:t> </w:t>
      </w:r>
      <w:r w:rsidRPr="00590C0C">
        <w:rPr>
          <w:shd w:val="clear" w:color="auto" w:fill="FFFFFF"/>
        </w:rPr>
        <w:t>notes</w:t>
      </w:r>
      <w:r w:rsidRPr="00590C0C">
        <w:rPr>
          <w:rStyle w:val="apple-converted-space"/>
          <w:rFonts w:cs="Arial"/>
          <w:color w:val="252525"/>
          <w:shd w:val="clear" w:color="auto" w:fill="FFFFFF"/>
        </w:rPr>
        <w:t> </w:t>
      </w:r>
      <w:r w:rsidRPr="002A5D4D">
        <w:rPr>
          <w:shd w:val="clear" w:color="auto" w:fill="FFFFFF"/>
        </w:rPr>
        <w:t>associées à chaque ligne.</w:t>
      </w:r>
    </w:p>
    <w:p w:rsidR="00DD74AF" w:rsidRPr="002A5D4D" w:rsidRDefault="00DD74AF" w:rsidP="005A5251">
      <w:pPr>
        <w:pStyle w:val="Sansinterligne"/>
        <w:jc w:val="both"/>
        <w:rPr>
          <w:b/>
          <w:i/>
          <w:shd w:val="clear" w:color="auto" w:fill="FFFFFF"/>
        </w:rPr>
      </w:pPr>
      <w:r w:rsidRPr="00002897">
        <w:rPr>
          <w:b/>
          <w:i/>
          <w:shd w:val="clear" w:color="auto" w:fill="FFFFFF"/>
        </w:rPr>
        <w:t>–</w:t>
      </w:r>
      <w:r w:rsidRPr="002A5D4D">
        <w:rPr>
          <w:b/>
          <w:i/>
          <w:shd w:val="clear" w:color="auto" w:fill="FFFFFF"/>
        </w:rPr>
        <w:t xml:space="preserve"> I –</w:t>
      </w:r>
    </w:p>
    <w:p w:rsidR="00DD74AF" w:rsidRPr="00885B4A" w:rsidRDefault="00DD74AF" w:rsidP="005A5251">
      <w:pPr>
        <w:jc w:val="both"/>
      </w:pPr>
      <w:r w:rsidRPr="00885B4A">
        <w:t>IDE (</w:t>
      </w:r>
      <w:proofErr w:type="spellStart"/>
      <w:r w:rsidRPr="0040046B">
        <w:rPr>
          <w:i/>
        </w:rPr>
        <w:t>Integrated</w:t>
      </w:r>
      <w:proofErr w:type="spellEnd"/>
      <w:r w:rsidRPr="0040046B">
        <w:rPr>
          <w:i/>
        </w:rPr>
        <w:t xml:space="preserve"> </w:t>
      </w:r>
      <w:proofErr w:type="spellStart"/>
      <w:r w:rsidRPr="0040046B">
        <w:rPr>
          <w:i/>
        </w:rPr>
        <w:t>Development</w:t>
      </w:r>
      <w:proofErr w:type="spellEnd"/>
      <w:r w:rsidRPr="0040046B">
        <w:rPr>
          <w:i/>
        </w:rPr>
        <w:t xml:space="preserve"> </w:t>
      </w:r>
      <w:proofErr w:type="spellStart"/>
      <w:r w:rsidRPr="0040046B">
        <w:rPr>
          <w:i/>
        </w:rPr>
        <w:t>Environment</w:t>
      </w:r>
      <w:proofErr w:type="spellEnd"/>
      <w:r w:rsidRPr="00885B4A">
        <w:t xml:space="preserve">) : </w:t>
      </w:r>
      <w:r>
        <w:t>un IDE est un e</w:t>
      </w:r>
      <w:r w:rsidRPr="00494E62">
        <w:t xml:space="preserve">nsemble d'outils </w:t>
      </w:r>
      <w:r>
        <w:t>ayant pour but d’</w:t>
      </w:r>
      <w:r w:rsidRPr="00494E62">
        <w:t>augmenter la productivité des programmeur</w:t>
      </w:r>
      <w:r>
        <w:t>s qui développent des logiciels</w:t>
      </w:r>
      <w:r w:rsidRPr="00494E62">
        <w:t>. Il comporte un éditeur de texte destiné à la programmation, des fonctions qui permettent, par pression sur un bouton, de démarrer le compilateur ou l'éditeur de liens ainsi qu'un débogueur en ligne, qui permet d'exécuter ligne par ligne le pro</w:t>
      </w:r>
      <w:r>
        <w:t>gramme en cours de construction</w:t>
      </w:r>
      <w:r w:rsidRPr="00494E62">
        <w:t xml:space="preserve">. Certains environnements sont dédiés à un langage </w:t>
      </w:r>
      <w:r>
        <w:t>de programmation en particulier.</w:t>
      </w:r>
    </w:p>
    <w:p w:rsidR="00DD74AF" w:rsidRPr="00002897" w:rsidRDefault="00DD74AF" w:rsidP="005A5251">
      <w:pPr>
        <w:pStyle w:val="Sansinterligne"/>
        <w:jc w:val="both"/>
        <w:rPr>
          <w:b/>
          <w:i/>
        </w:rPr>
      </w:pPr>
      <w:r w:rsidRPr="00002897">
        <w:rPr>
          <w:b/>
          <w:i/>
          <w:shd w:val="clear" w:color="auto" w:fill="FFFFFF"/>
        </w:rPr>
        <w:t>–</w:t>
      </w:r>
      <w:r w:rsidRPr="00002897">
        <w:rPr>
          <w:b/>
          <w:i/>
        </w:rPr>
        <w:t xml:space="preserve"> M </w:t>
      </w:r>
      <w:r w:rsidRPr="00002897">
        <w:rPr>
          <w:b/>
          <w:i/>
          <w:shd w:val="clear" w:color="auto" w:fill="FFFFFF"/>
        </w:rPr>
        <w:t>–</w:t>
      </w:r>
    </w:p>
    <w:p w:rsidR="00DD74AF" w:rsidRDefault="00DD74AF" w:rsidP="005A5251">
      <w:pPr>
        <w:jc w:val="both"/>
        <w:rPr>
          <w:shd w:val="clear" w:color="auto" w:fill="FFFFFF"/>
        </w:rPr>
      </w:pPr>
      <w:r w:rsidRPr="00590C0C">
        <w:t>Mesure (solfège) :</w:t>
      </w:r>
      <w:r>
        <w:rPr>
          <w:shd w:val="clear" w:color="auto" w:fill="FFFFFF"/>
        </w:rPr>
        <w:t xml:space="preserve"> l</w:t>
      </w:r>
      <w:r w:rsidRPr="00590C0C">
        <w:rPr>
          <w:shd w:val="clear" w:color="auto" w:fill="FFFFFF"/>
        </w:rPr>
        <w:t>a mesure est une segmentation de la durée du discours musical. En d'autres termes, la mesure est la division d'un morceau de musique en parties d'égales durées. Cette division s'indique au moyen de barres verticales sur la portée, appelées barres de mesure. Le type d’une mesure est indiqué</w:t>
      </w:r>
      <w:r>
        <w:rPr>
          <w:shd w:val="clear" w:color="auto" w:fill="FFFFFF"/>
        </w:rPr>
        <w:t xml:space="preserve"> par une clef</w:t>
      </w:r>
      <w:r w:rsidRPr="00590C0C">
        <w:rPr>
          <w:shd w:val="clear" w:color="auto" w:fill="FFFFFF"/>
        </w:rPr>
        <w:t xml:space="preserve"> et un chiffrage.</w:t>
      </w:r>
    </w:p>
    <w:p w:rsidR="00DD74AF" w:rsidRPr="00293066" w:rsidRDefault="00DD74AF" w:rsidP="005A5251">
      <w:pPr>
        <w:jc w:val="both"/>
        <w:rPr>
          <w:shd w:val="clear" w:color="auto" w:fill="FFFFFF"/>
        </w:rPr>
      </w:pPr>
      <w:r w:rsidRPr="00293066">
        <w:t>MIDI</w:t>
      </w:r>
      <w:r>
        <w:t xml:space="preserve"> (</w:t>
      </w:r>
      <w:r w:rsidRPr="0040046B">
        <w:rPr>
          <w:i/>
        </w:rPr>
        <w:t>Musical Instrument Digital Interface</w:t>
      </w:r>
      <w:r>
        <w:t>)</w:t>
      </w:r>
      <w:r w:rsidRPr="00293066">
        <w:t xml:space="preserve"> : </w:t>
      </w:r>
      <w:r>
        <w:rPr>
          <w:shd w:val="clear" w:color="auto" w:fill="FFFFFF"/>
        </w:rPr>
        <w:t>l</w:t>
      </w:r>
      <w:r w:rsidRPr="00293066">
        <w:rPr>
          <w:shd w:val="clear" w:color="auto" w:fill="FFFFFF"/>
        </w:rPr>
        <w:t>e</w:t>
      </w:r>
      <w:r>
        <w:rPr>
          <w:rStyle w:val="apple-converted-space"/>
          <w:rFonts w:cs="Arial"/>
          <w:shd w:val="clear" w:color="auto" w:fill="FFFFFF"/>
        </w:rPr>
        <w:t xml:space="preserve"> MIDI</w:t>
      </w:r>
      <w:r w:rsidRPr="00DC4E31">
        <w:rPr>
          <w:rStyle w:val="apple-converted-space"/>
          <w:rFonts w:cs="Arial"/>
          <w:shd w:val="clear" w:color="auto" w:fill="FFFFFF"/>
        </w:rPr>
        <w:t> </w:t>
      </w:r>
      <w:r w:rsidRPr="00DC4E31">
        <w:rPr>
          <w:shd w:val="clear" w:color="auto" w:fill="FFFFFF"/>
        </w:rPr>
        <w:t>est un</w:t>
      </w:r>
      <w:r w:rsidRPr="00DC4E31">
        <w:rPr>
          <w:rStyle w:val="apple-converted-space"/>
          <w:rFonts w:cs="Arial"/>
          <w:shd w:val="clear" w:color="auto" w:fill="FFFFFF"/>
        </w:rPr>
        <w:t> </w:t>
      </w:r>
      <w:r w:rsidRPr="00252ABE">
        <w:rPr>
          <w:shd w:val="clear" w:color="auto" w:fill="FFFFFF"/>
        </w:rPr>
        <w:t>protocole de communication</w:t>
      </w:r>
      <w:r w:rsidRPr="00DC4E31">
        <w:rPr>
          <w:rStyle w:val="apple-converted-space"/>
          <w:rFonts w:cs="Arial"/>
          <w:shd w:val="clear" w:color="auto" w:fill="FFFFFF"/>
        </w:rPr>
        <w:t> </w:t>
      </w:r>
      <w:r w:rsidRPr="00DC4E31">
        <w:rPr>
          <w:shd w:val="clear" w:color="auto" w:fill="FFFFFF"/>
        </w:rPr>
        <w:t xml:space="preserve">et de commande permettant l’échange de données </w:t>
      </w:r>
      <w:r w:rsidRPr="00C31557">
        <w:rPr>
          <w:shd w:val="clear" w:color="auto" w:fill="FFFFFF"/>
        </w:rPr>
        <w:t>entre</w:t>
      </w:r>
      <w:r w:rsidRPr="00C31557">
        <w:rPr>
          <w:rStyle w:val="apple-converted-space"/>
          <w:rFonts w:cs="Arial"/>
          <w:shd w:val="clear" w:color="auto" w:fill="FFFFFF"/>
        </w:rPr>
        <w:t> </w:t>
      </w:r>
      <w:r w:rsidRPr="00C31557">
        <w:rPr>
          <w:shd w:val="clear" w:color="auto" w:fill="FFFFFF"/>
        </w:rPr>
        <w:t>instruments de musique électronique</w:t>
      </w:r>
      <w:r w:rsidRPr="00C31557">
        <w:t xml:space="preserve">. </w:t>
      </w:r>
      <w:r w:rsidRPr="00C31557">
        <w:rPr>
          <w:shd w:val="clear" w:color="auto" w:fill="FFFFFF"/>
        </w:rPr>
        <w:t>Le</w:t>
      </w:r>
      <w:r w:rsidRPr="00DC4E31">
        <w:rPr>
          <w:shd w:val="clear" w:color="auto" w:fill="FFFFFF"/>
        </w:rPr>
        <w:t xml:space="preserve"> format de fichier MIDI</w:t>
      </w:r>
      <w:r>
        <w:rPr>
          <w:rStyle w:val="apple-converted-space"/>
          <w:rFonts w:cs="Arial"/>
          <w:shd w:val="clear" w:color="auto" w:fill="FFFFFF"/>
        </w:rPr>
        <w:t xml:space="preserve"> a</w:t>
      </w:r>
      <w:r w:rsidRPr="00DC4E31">
        <w:rPr>
          <w:shd w:val="clear" w:color="auto" w:fill="FFFFFF"/>
        </w:rPr>
        <w:t xml:space="preserve"> été défini en</w:t>
      </w:r>
      <w:r w:rsidRPr="00DC4E31">
        <w:rPr>
          <w:rStyle w:val="apple-converted-space"/>
          <w:rFonts w:cs="Arial"/>
          <w:shd w:val="clear" w:color="auto" w:fill="FFFFFF"/>
        </w:rPr>
        <w:t> </w:t>
      </w:r>
      <w:r w:rsidRPr="00252ABE">
        <w:rPr>
          <w:shd w:val="clear" w:color="auto" w:fill="FFFFFF"/>
        </w:rPr>
        <w:t>1988</w:t>
      </w:r>
      <w:r w:rsidRPr="00DC4E31">
        <w:rPr>
          <w:shd w:val="clear" w:color="auto" w:fill="FFFFFF"/>
        </w:rPr>
        <w:t xml:space="preserve">, pour stocker </w:t>
      </w:r>
      <w:r w:rsidRPr="00C31557">
        <w:rPr>
          <w:shd w:val="clear" w:color="auto" w:fill="FFFFFF"/>
        </w:rPr>
        <w:t>les commandes MIDI sur</w:t>
      </w:r>
      <w:r w:rsidRPr="00DC4E31">
        <w:rPr>
          <w:shd w:val="clear" w:color="auto" w:fill="FFFFFF"/>
        </w:rPr>
        <w:t xml:space="preserve"> disquettes en y ajoutant des </w:t>
      </w:r>
      <w:r w:rsidRPr="00C31557">
        <w:rPr>
          <w:shd w:val="clear" w:color="auto" w:fill="FFFFFF"/>
        </w:rPr>
        <w:t>informations temporelles.</w:t>
      </w:r>
    </w:p>
    <w:p w:rsidR="00DD74AF" w:rsidRPr="00002897" w:rsidRDefault="00DD74AF" w:rsidP="005A5251">
      <w:pPr>
        <w:pStyle w:val="Sansinterligne"/>
        <w:jc w:val="both"/>
        <w:rPr>
          <w:b/>
          <w:i/>
        </w:rPr>
      </w:pPr>
      <w:r w:rsidRPr="00002897">
        <w:rPr>
          <w:b/>
          <w:i/>
          <w:shd w:val="clear" w:color="auto" w:fill="FFFFFF"/>
        </w:rPr>
        <w:t>–</w:t>
      </w:r>
      <w:r w:rsidRPr="00002897">
        <w:rPr>
          <w:b/>
          <w:i/>
        </w:rPr>
        <w:t xml:space="preserve"> N –</w:t>
      </w:r>
    </w:p>
    <w:p w:rsidR="00DD74AF" w:rsidRDefault="00DD74AF" w:rsidP="005A5251">
      <w:pPr>
        <w:jc w:val="both"/>
        <w:rPr>
          <w:shd w:val="clear" w:color="auto" w:fill="FFFFFF"/>
        </w:rPr>
      </w:pPr>
      <w:r>
        <w:t>Nuance (solfège) : une nuance</w:t>
      </w:r>
      <w:r>
        <w:rPr>
          <w:rStyle w:val="apple-converted-space"/>
          <w:rFonts w:cs="Arial"/>
          <w:color w:val="252525"/>
          <w:shd w:val="clear" w:color="auto" w:fill="FFFFFF"/>
        </w:rPr>
        <w:t xml:space="preserve"> </w:t>
      </w:r>
      <w:r w:rsidRPr="007D20D5">
        <w:rPr>
          <w:shd w:val="clear" w:color="auto" w:fill="FFFFFF"/>
        </w:rPr>
        <w:t>est un signe noté sur une</w:t>
      </w:r>
      <w:r w:rsidRPr="007D20D5">
        <w:rPr>
          <w:rStyle w:val="apple-converted-space"/>
          <w:rFonts w:cs="Arial"/>
          <w:color w:val="252525"/>
          <w:shd w:val="clear" w:color="auto" w:fill="FFFFFF"/>
        </w:rPr>
        <w:t> </w:t>
      </w:r>
      <w:r w:rsidRPr="007D20D5">
        <w:rPr>
          <w:shd w:val="clear" w:color="auto" w:fill="FFFFFF"/>
        </w:rPr>
        <w:t>partition</w:t>
      </w:r>
      <w:r w:rsidRPr="007D20D5">
        <w:rPr>
          <w:rStyle w:val="apple-converted-space"/>
          <w:rFonts w:cs="Arial"/>
          <w:color w:val="252525"/>
          <w:shd w:val="clear" w:color="auto" w:fill="FFFFFF"/>
        </w:rPr>
        <w:t> </w:t>
      </w:r>
      <w:r w:rsidRPr="007D20D5">
        <w:rPr>
          <w:shd w:val="clear" w:color="auto" w:fill="FFFFFF"/>
        </w:rPr>
        <w:t>qui indique l'intensité relative d'une</w:t>
      </w:r>
      <w:r w:rsidRPr="007D20D5">
        <w:rPr>
          <w:rStyle w:val="apple-converted-space"/>
          <w:rFonts w:cs="Arial"/>
          <w:color w:val="252525"/>
          <w:shd w:val="clear" w:color="auto" w:fill="FFFFFF"/>
        </w:rPr>
        <w:t> </w:t>
      </w:r>
      <w:r w:rsidRPr="007D20D5">
        <w:rPr>
          <w:shd w:val="clear" w:color="auto" w:fill="FFFFFF"/>
        </w:rPr>
        <w:t>note, d'une</w:t>
      </w:r>
      <w:r w:rsidRPr="007D20D5">
        <w:rPr>
          <w:rStyle w:val="apple-converted-space"/>
          <w:rFonts w:cs="Arial"/>
          <w:color w:val="252525"/>
          <w:shd w:val="clear" w:color="auto" w:fill="FFFFFF"/>
        </w:rPr>
        <w:t> </w:t>
      </w:r>
      <w:r w:rsidRPr="007D20D5">
        <w:rPr>
          <w:shd w:val="clear" w:color="auto" w:fill="FFFFFF"/>
        </w:rPr>
        <w:t>phrase, ou encore d'un passage entier d'une</w:t>
      </w:r>
      <w:r w:rsidRPr="007D20D5">
        <w:rPr>
          <w:rStyle w:val="apple-converted-space"/>
          <w:rFonts w:cs="Arial"/>
          <w:color w:val="252525"/>
          <w:shd w:val="clear" w:color="auto" w:fill="FFFFFF"/>
        </w:rPr>
        <w:t> </w:t>
      </w:r>
      <w:r w:rsidRPr="007D20D5">
        <w:rPr>
          <w:shd w:val="clear" w:color="auto" w:fill="FFFFFF"/>
        </w:rPr>
        <w:t>œuvre musicale.</w:t>
      </w:r>
    </w:p>
    <w:p w:rsidR="00DD74AF" w:rsidRPr="002A5D4D" w:rsidRDefault="00DD74AF" w:rsidP="005A5251">
      <w:pPr>
        <w:pStyle w:val="Sansinterligne"/>
        <w:jc w:val="both"/>
        <w:rPr>
          <w:b/>
          <w:i/>
          <w:shd w:val="clear" w:color="auto" w:fill="FFFFFF"/>
        </w:rPr>
      </w:pPr>
      <w:r w:rsidRPr="00002897">
        <w:rPr>
          <w:b/>
          <w:i/>
          <w:shd w:val="clear" w:color="auto" w:fill="FFFFFF"/>
        </w:rPr>
        <w:t>–</w:t>
      </w:r>
      <w:r w:rsidRPr="002A5D4D">
        <w:rPr>
          <w:b/>
          <w:i/>
          <w:shd w:val="clear" w:color="auto" w:fill="FFFFFF"/>
        </w:rPr>
        <w:t xml:space="preserve"> O –</w:t>
      </w:r>
    </w:p>
    <w:p w:rsidR="00DD74AF" w:rsidRPr="00585034" w:rsidRDefault="00DD74AF" w:rsidP="005A5251">
      <w:pPr>
        <w:jc w:val="both"/>
      </w:pPr>
      <w:r>
        <w:rPr>
          <w:shd w:val="clear" w:color="auto" w:fill="FFFFFF"/>
        </w:rPr>
        <w:t xml:space="preserve">Ornement (solfège) : </w:t>
      </w:r>
      <w:r>
        <w:t>un ornement est symbole désignant des notes secondaire dont la fonction est d’embellir la ligne mélodique principale.</w:t>
      </w:r>
      <w:r>
        <w:rPr>
          <w:shd w:val="clear" w:color="auto" w:fill="FFFFFF"/>
        </w:rPr>
        <w:t xml:space="preserve"> </w:t>
      </w:r>
    </w:p>
    <w:p w:rsidR="00DD74AF" w:rsidRPr="00002897" w:rsidRDefault="00DD74AF" w:rsidP="005A5251">
      <w:pPr>
        <w:pStyle w:val="Sansinterligne"/>
        <w:jc w:val="both"/>
        <w:rPr>
          <w:b/>
          <w:i/>
        </w:rPr>
      </w:pPr>
      <w:r w:rsidRPr="00002897">
        <w:rPr>
          <w:b/>
          <w:i/>
        </w:rPr>
        <w:t>– P –</w:t>
      </w:r>
    </w:p>
    <w:p w:rsidR="00DD74AF" w:rsidRPr="002A5D4D" w:rsidRDefault="00DD74AF" w:rsidP="005A5251">
      <w:pPr>
        <w:spacing w:after="0"/>
        <w:jc w:val="both"/>
        <w:rPr>
          <w:b/>
          <w:i/>
        </w:rPr>
      </w:pPr>
      <w:r w:rsidRPr="00590C0C">
        <w:t>Portée</w:t>
      </w:r>
      <w:r>
        <w:t xml:space="preserve"> (solfège)</w:t>
      </w:r>
      <w:r w:rsidRPr="00590C0C">
        <w:t xml:space="preserve"> : </w:t>
      </w:r>
      <w:r w:rsidRPr="00590C0C">
        <w:rPr>
          <w:shd w:val="clear" w:color="auto" w:fill="FFFFFF"/>
        </w:rPr>
        <w:t>la</w:t>
      </w:r>
      <w:r w:rsidRPr="00590C0C">
        <w:rPr>
          <w:rStyle w:val="apple-converted-space"/>
          <w:rFonts w:cs="Arial"/>
          <w:color w:val="252525"/>
          <w:shd w:val="clear" w:color="auto" w:fill="FFFFFF"/>
        </w:rPr>
        <w:t> </w:t>
      </w:r>
      <w:r w:rsidRPr="00590C0C">
        <w:rPr>
          <w:bCs/>
          <w:shd w:val="clear" w:color="auto" w:fill="FFFFFF"/>
        </w:rPr>
        <w:t>portée</w:t>
      </w:r>
      <w:r w:rsidRPr="00590C0C">
        <w:rPr>
          <w:rStyle w:val="apple-converted-space"/>
          <w:rFonts w:cs="Arial"/>
          <w:color w:val="252525"/>
          <w:shd w:val="clear" w:color="auto" w:fill="FFFFFF"/>
        </w:rPr>
        <w:t> </w:t>
      </w:r>
      <w:r w:rsidRPr="00590C0C">
        <w:rPr>
          <w:shd w:val="clear" w:color="auto" w:fill="FFFFFF"/>
        </w:rPr>
        <w:t>est un ensemble de cinq lignes horizontales permettant de représenter les</w:t>
      </w:r>
      <w:r w:rsidRPr="00590C0C">
        <w:rPr>
          <w:rStyle w:val="apple-converted-space"/>
          <w:rFonts w:cs="Arial"/>
          <w:color w:val="252525"/>
          <w:shd w:val="clear" w:color="auto" w:fill="FFFFFF"/>
        </w:rPr>
        <w:t> </w:t>
      </w:r>
      <w:r w:rsidRPr="00590C0C">
        <w:rPr>
          <w:shd w:val="clear" w:color="auto" w:fill="FFFFFF"/>
        </w:rPr>
        <w:t>hauteurs. Elle est destinée à recevoir les</w:t>
      </w:r>
      <w:r w:rsidRPr="00590C0C">
        <w:rPr>
          <w:rStyle w:val="apple-converted-space"/>
          <w:rFonts w:cs="Arial"/>
          <w:color w:val="252525"/>
          <w:shd w:val="clear" w:color="auto" w:fill="FFFFFF"/>
        </w:rPr>
        <w:t> </w:t>
      </w:r>
      <w:r>
        <w:rPr>
          <w:shd w:val="clear" w:color="auto" w:fill="FFFFFF"/>
        </w:rPr>
        <w:t>figures de notes et</w:t>
      </w:r>
      <w:r w:rsidRPr="00590C0C">
        <w:rPr>
          <w:shd w:val="clear" w:color="auto" w:fill="FFFFFF"/>
        </w:rPr>
        <w:t xml:space="preserve"> de silences</w:t>
      </w:r>
      <w:r>
        <w:rPr>
          <w:shd w:val="clear" w:color="auto" w:fill="FFFFFF"/>
        </w:rPr>
        <w:t>, les clefs et le chiffrage des mesures.</w:t>
      </w:r>
    </w:p>
    <w:p w:rsidR="00DD74AF" w:rsidRPr="00002897" w:rsidRDefault="00DD74AF" w:rsidP="005A5251">
      <w:pPr>
        <w:pStyle w:val="Sansinterligne"/>
        <w:jc w:val="both"/>
        <w:rPr>
          <w:b/>
          <w:i/>
        </w:rPr>
      </w:pPr>
      <w:r w:rsidRPr="00002897">
        <w:rPr>
          <w:b/>
          <w:i/>
          <w:shd w:val="clear" w:color="auto" w:fill="FFFFFF"/>
        </w:rPr>
        <w:t>–</w:t>
      </w:r>
      <w:r w:rsidRPr="00002897">
        <w:rPr>
          <w:b/>
          <w:i/>
        </w:rPr>
        <w:t xml:space="preserve"> T </w:t>
      </w:r>
      <w:r w:rsidRPr="00002897">
        <w:rPr>
          <w:b/>
          <w:i/>
          <w:shd w:val="clear" w:color="auto" w:fill="FFFFFF"/>
        </w:rPr>
        <w:t>–</w:t>
      </w:r>
    </w:p>
    <w:p w:rsidR="00DD74AF" w:rsidRPr="00DD74AF" w:rsidRDefault="00DD74AF" w:rsidP="005A5251">
      <w:pPr>
        <w:jc w:val="both"/>
      </w:pPr>
      <w:r>
        <w:t>Temps (solfège) : l</w:t>
      </w:r>
      <w:r w:rsidRPr="00590C0C">
        <w:t>e temps est l’unité de mesure de la durée musicale.</w:t>
      </w:r>
    </w:p>
    <w:p w:rsidR="006706E0" w:rsidRDefault="00ED6AB0" w:rsidP="005A5251">
      <w:pPr>
        <w:pStyle w:val="Titre1horssommaire"/>
        <w:jc w:val="both"/>
      </w:pPr>
      <w:r>
        <w:lastRenderedPageBreak/>
        <w:t>Description du document</w:t>
      </w:r>
    </w:p>
    <w:tbl>
      <w:tblPr>
        <w:tblStyle w:val="Grilledutableau"/>
        <w:tblW w:w="0" w:type="auto"/>
        <w:tblLook w:val="04A0" w:firstRow="1" w:lastRow="0" w:firstColumn="1" w:lastColumn="0" w:noHBand="0" w:noVBand="1"/>
      </w:tblPr>
      <w:tblGrid>
        <w:gridCol w:w="4531"/>
        <w:gridCol w:w="4531"/>
      </w:tblGrid>
      <w:tr w:rsidR="00ED6AB0" w:rsidTr="00ED6AB0">
        <w:tc>
          <w:tcPr>
            <w:tcW w:w="4531" w:type="dxa"/>
          </w:tcPr>
          <w:p w:rsidR="00ED6AB0" w:rsidRDefault="00ED6AB0" w:rsidP="005A5251">
            <w:pPr>
              <w:jc w:val="both"/>
            </w:pPr>
            <w:r>
              <w:t>Titre</w:t>
            </w:r>
          </w:p>
        </w:tc>
        <w:tc>
          <w:tcPr>
            <w:tcW w:w="4531" w:type="dxa"/>
          </w:tcPr>
          <w:p w:rsidR="00ED6AB0" w:rsidRDefault="00414BE1" w:rsidP="005A5251">
            <w:pPr>
              <w:jc w:val="both"/>
            </w:pPr>
            <w:sdt>
              <w:sdtPr>
                <w:alias w:val="Titre "/>
                <w:tag w:val=""/>
                <w:id w:val="1592041251"/>
                <w:placeholder>
                  <w:docPart w:val="B8B05AC977B4426FB9CE33A6A85409BB"/>
                </w:placeholder>
                <w:dataBinding w:prefixMappings="xmlns:ns0='http://purl.org/dc/elements/1.1/' xmlns:ns1='http://schemas.openxmlformats.org/package/2006/metadata/core-properties' " w:xpath="/ns1:coreProperties[1]/ns0:title[1]" w:storeItemID="{6C3C8BC8-F283-45AE-878A-BAB7291924A1}"/>
                <w:text/>
              </w:sdtPr>
              <w:sdtEndPr/>
              <w:sdtContent>
                <w:r w:rsidR="004D761D">
                  <w:t xml:space="preserve">Music </w:t>
                </w:r>
                <w:proofErr w:type="spellStart"/>
                <w:r w:rsidR="004D761D">
                  <w:t>Sheet</w:t>
                </w:r>
                <w:proofErr w:type="spellEnd"/>
                <w:r w:rsidR="004D761D">
                  <w:t xml:space="preserve"> </w:t>
                </w:r>
                <w:proofErr w:type="spellStart"/>
                <w:r w:rsidR="004D761D">
                  <w:t>Writer</w:t>
                </w:r>
                <w:proofErr w:type="spellEnd"/>
              </w:sdtContent>
            </w:sdt>
            <w:r w:rsidR="001C0E27">
              <w:t xml:space="preserve"> : </w:t>
            </w:r>
            <w:sdt>
              <w:sdtPr>
                <w:alias w:val="Objet "/>
                <w:tag w:val=""/>
                <w:id w:val="-744576005"/>
                <w:placeholder>
                  <w:docPart w:val="2C52AD9DCAD84C779AAA1C6C06774E82"/>
                </w:placeholder>
                <w:dataBinding w:prefixMappings="xmlns:ns0='http://purl.org/dc/elements/1.1/' xmlns:ns1='http://schemas.openxmlformats.org/package/2006/metadata/core-properties' " w:xpath="/ns1:coreProperties[1]/ns0:subject[1]" w:storeItemID="{6C3C8BC8-F283-45AE-878A-BAB7291924A1}"/>
                <w:text/>
              </w:sdtPr>
              <w:sdtEndPr/>
              <w:sdtContent>
                <w:r w:rsidR="00244F5C">
                  <w:t>Cahier des charges</w:t>
                </w:r>
              </w:sdtContent>
            </w:sdt>
          </w:p>
        </w:tc>
      </w:tr>
      <w:tr w:rsidR="00ED6AB0" w:rsidTr="00ED6AB0">
        <w:tc>
          <w:tcPr>
            <w:tcW w:w="4531" w:type="dxa"/>
          </w:tcPr>
          <w:p w:rsidR="00ED6AB0" w:rsidRDefault="00ED6AB0" w:rsidP="005A5251">
            <w:pPr>
              <w:jc w:val="both"/>
            </w:pPr>
            <w:r>
              <w:t>Date</w:t>
            </w:r>
          </w:p>
        </w:tc>
        <w:sdt>
          <w:sdtPr>
            <w:alias w:val="Date de publication"/>
            <w:tag w:val=""/>
            <w:id w:val="-1609037998"/>
            <w:placeholder>
              <w:docPart w:val="77543E80E50B4B1B826A136037551966"/>
            </w:placeholder>
            <w:dataBinding w:prefixMappings="xmlns:ns0='http://schemas.microsoft.com/office/2006/coverPageProps' " w:xpath="/ns0:CoverPageProperties[1]/ns0:PublishDate[1]" w:storeItemID="{55AF091B-3C7A-41E3-B477-F2FDAA23CFDA}"/>
            <w:date w:fullDate="2015-05-14T00:00:00Z">
              <w:dateFormat w:val="dd/MM/yyyy"/>
              <w:lid w:val="fr-FR"/>
              <w:storeMappedDataAs w:val="dateTime"/>
              <w:calendar w:val="gregorian"/>
            </w:date>
          </w:sdtPr>
          <w:sdtEndPr/>
          <w:sdtContent>
            <w:tc>
              <w:tcPr>
                <w:tcW w:w="4531" w:type="dxa"/>
              </w:tcPr>
              <w:p w:rsidR="00ED6AB0" w:rsidRDefault="00411217" w:rsidP="005A5251">
                <w:pPr>
                  <w:jc w:val="both"/>
                </w:pPr>
                <w:r>
                  <w:t>14/05/2015</w:t>
                </w:r>
              </w:p>
            </w:tc>
          </w:sdtContent>
        </w:sdt>
      </w:tr>
      <w:tr w:rsidR="00ED6AB0" w:rsidTr="00ED6AB0">
        <w:tc>
          <w:tcPr>
            <w:tcW w:w="4531" w:type="dxa"/>
          </w:tcPr>
          <w:p w:rsidR="00ED6AB0" w:rsidRDefault="00ED6AB0" w:rsidP="005A5251">
            <w:pPr>
              <w:jc w:val="both"/>
            </w:pPr>
            <w:r>
              <w:t>Auteur</w:t>
            </w:r>
          </w:p>
        </w:tc>
        <w:tc>
          <w:tcPr>
            <w:tcW w:w="4531" w:type="dxa"/>
          </w:tcPr>
          <w:p w:rsidR="00ED6AB0" w:rsidRDefault="00D3541E" w:rsidP="005A5251">
            <w:pPr>
              <w:jc w:val="both"/>
            </w:pPr>
            <w:r>
              <w:t xml:space="preserve">Simon </w:t>
            </w:r>
            <w:proofErr w:type="spellStart"/>
            <w:r>
              <w:t>Daguenet</w:t>
            </w:r>
            <w:proofErr w:type="spellEnd"/>
          </w:p>
        </w:tc>
      </w:tr>
      <w:tr w:rsidR="00ED6AB0" w:rsidTr="00ED6AB0">
        <w:tc>
          <w:tcPr>
            <w:tcW w:w="4531" w:type="dxa"/>
          </w:tcPr>
          <w:p w:rsidR="00ED6AB0" w:rsidRDefault="00ED6AB0" w:rsidP="005A5251">
            <w:pPr>
              <w:jc w:val="both"/>
            </w:pPr>
            <w:r>
              <w:t>Responsable</w:t>
            </w:r>
          </w:p>
        </w:tc>
        <w:sdt>
          <w:sdtPr>
            <w:alias w:val="Responsable"/>
            <w:tag w:val=""/>
            <w:id w:val="-267010783"/>
            <w:placeholder>
              <w:docPart w:val="30F733916EA44A49B1D401072CABBE4B"/>
            </w:placeholder>
            <w:dataBinding w:prefixMappings="xmlns:ns0='http://schemas.openxmlformats.org/officeDocument/2006/extended-properties' " w:xpath="/ns0:Properties[1]/ns0:Manager[1]" w:storeItemID="{6668398D-A668-4E3E-A5EB-62B293D839F1}"/>
            <w:text/>
          </w:sdtPr>
          <w:sdtEndPr/>
          <w:sdtContent>
            <w:tc>
              <w:tcPr>
                <w:tcW w:w="4531" w:type="dxa"/>
              </w:tcPr>
              <w:p w:rsidR="00ED6AB0" w:rsidRDefault="003A015B" w:rsidP="005A5251">
                <w:pPr>
                  <w:jc w:val="both"/>
                </w:pPr>
                <w:r>
                  <w:t>Jonathan Racaud</w:t>
                </w:r>
              </w:p>
            </w:tc>
          </w:sdtContent>
        </w:sdt>
      </w:tr>
      <w:tr w:rsidR="00ED6AB0" w:rsidTr="00ED6AB0">
        <w:tc>
          <w:tcPr>
            <w:tcW w:w="4531" w:type="dxa"/>
          </w:tcPr>
          <w:p w:rsidR="00ED6AB0" w:rsidRDefault="00ED6AB0" w:rsidP="005A5251">
            <w:pPr>
              <w:jc w:val="both"/>
            </w:pPr>
            <w:r>
              <w:t>E-mail</w:t>
            </w:r>
          </w:p>
        </w:tc>
        <w:sdt>
          <w:sdtPr>
            <w:alias w:val="Messagerie société"/>
            <w:tag w:val=""/>
            <w:id w:val="1269506720"/>
            <w:placeholder>
              <w:docPart w:val="9650E9E3EDAD453FA2298E1D0440D22C"/>
            </w:placeholder>
            <w:dataBinding w:prefixMappings="xmlns:ns0='http://schemas.microsoft.com/office/2006/coverPageProps' " w:xpath="/ns0:CoverPageProperties[1]/ns0:CompanyEmail[1]" w:storeItemID="{55AF091B-3C7A-41E3-B477-F2FDAA23CFDA}"/>
            <w:text/>
          </w:sdtPr>
          <w:sdtEndPr/>
          <w:sdtContent>
            <w:tc>
              <w:tcPr>
                <w:tcW w:w="4531" w:type="dxa"/>
              </w:tcPr>
              <w:p w:rsidR="00ED6AB0" w:rsidRDefault="003A015B" w:rsidP="005A5251">
                <w:pPr>
                  <w:jc w:val="both"/>
                </w:pPr>
                <w:r>
                  <w:t>musicsheetwriter_2017@labeip.epitech.eu</w:t>
                </w:r>
              </w:p>
            </w:tc>
          </w:sdtContent>
        </w:sdt>
      </w:tr>
      <w:tr w:rsidR="00ED6AB0" w:rsidTr="00ED6AB0">
        <w:tc>
          <w:tcPr>
            <w:tcW w:w="4531" w:type="dxa"/>
          </w:tcPr>
          <w:p w:rsidR="00ED6AB0" w:rsidRDefault="00ED6AB0" w:rsidP="005A5251">
            <w:pPr>
              <w:jc w:val="both"/>
            </w:pPr>
            <w:r>
              <w:t>Sujet</w:t>
            </w:r>
          </w:p>
        </w:tc>
        <w:sdt>
          <w:sdtPr>
            <w:alias w:val="Objet "/>
            <w:tag w:val=""/>
            <w:id w:val="1386059312"/>
            <w:placeholder>
              <w:docPart w:val="9F4A25135DA04D69AC0DBFF5D21B7348"/>
            </w:placeholder>
            <w:dataBinding w:prefixMappings="xmlns:ns0='http://purl.org/dc/elements/1.1/' xmlns:ns1='http://schemas.openxmlformats.org/package/2006/metadata/core-properties' " w:xpath="/ns1:coreProperties[1]/ns0:subject[1]" w:storeItemID="{6C3C8BC8-F283-45AE-878A-BAB7291924A1}"/>
            <w:text/>
          </w:sdtPr>
          <w:sdtEndPr/>
          <w:sdtContent>
            <w:tc>
              <w:tcPr>
                <w:tcW w:w="4531" w:type="dxa"/>
              </w:tcPr>
              <w:p w:rsidR="00ED6AB0" w:rsidRDefault="00244F5C" w:rsidP="005A5251">
                <w:pPr>
                  <w:jc w:val="both"/>
                </w:pPr>
                <w:r>
                  <w:t>Cahier des charges</w:t>
                </w:r>
              </w:p>
            </w:tc>
          </w:sdtContent>
        </w:sdt>
      </w:tr>
      <w:tr w:rsidR="00ED6AB0" w:rsidTr="00ED6AB0">
        <w:tc>
          <w:tcPr>
            <w:tcW w:w="4531" w:type="dxa"/>
          </w:tcPr>
          <w:p w:rsidR="00ED6AB0" w:rsidRDefault="00ED6AB0" w:rsidP="005A5251">
            <w:pPr>
              <w:jc w:val="both"/>
            </w:pPr>
            <w:r>
              <w:t>Version du modèle</w:t>
            </w:r>
          </w:p>
        </w:tc>
        <w:tc>
          <w:tcPr>
            <w:tcW w:w="4531" w:type="dxa"/>
          </w:tcPr>
          <w:p w:rsidR="00ED6AB0" w:rsidRDefault="00D3541E" w:rsidP="005A5251">
            <w:pPr>
              <w:jc w:val="both"/>
            </w:pPr>
            <w:r>
              <w:t>2.0</w:t>
            </w:r>
          </w:p>
        </w:tc>
      </w:tr>
    </w:tbl>
    <w:p w:rsidR="00ED6AB0" w:rsidRDefault="00ED6AB0" w:rsidP="005A5251">
      <w:pPr>
        <w:jc w:val="both"/>
      </w:pPr>
    </w:p>
    <w:p w:rsidR="00ED6AB0" w:rsidRDefault="00ED6AB0" w:rsidP="005A5251">
      <w:pPr>
        <w:pStyle w:val="Titre1horssommaire"/>
        <w:jc w:val="both"/>
      </w:pPr>
      <w:r>
        <w:t>Tableau des révisions</w:t>
      </w:r>
    </w:p>
    <w:tbl>
      <w:tblPr>
        <w:tblStyle w:val="Grilledutableau"/>
        <w:tblW w:w="0" w:type="auto"/>
        <w:tblLook w:val="04A0" w:firstRow="1" w:lastRow="0" w:firstColumn="1" w:lastColumn="0" w:noHBand="0" w:noVBand="1"/>
      </w:tblPr>
      <w:tblGrid>
        <w:gridCol w:w="2265"/>
        <w:gridCol w:w="2265"/>
        <w:gridCol w:w="2266"/>
        <w:gridCol w:w="2266"/>
      </w:tblGrid>
      <w:tr w:rsidR="00ED6AB0" w:rsidTr="00ED6AB0">
        <w:tc>
          <w:tcPr>
            <w:tcW w:w="2265" w:type="dxa"/>
          </w:tcPr>
          <w:p w:rsidR="00ED6AB0" w:rsidRPr="00ED6AB0" w:rsidRDefault="00ED6AB0" w:rsidP="005A5251">
            <w:pPr>
              <w:jc w:val="both"/>
              <w:rPr>
                <w:b/>
              </w:rPr>
            </w:pPr>
            <w:r>
              <w:rPr>
                <w:b/>
              </w:rPr>
              <w:t>Date</w:t>
            </w:r>
          </w:p>
        </w:tc>
        <w:tc>
          <w:tcPr>
            <w:tcW w:w="2265" w:type="dxa"/>
          </w:tcPr>
          <w:p w:rsidR="00ED6AB0" w:rsidRPr="00ED6AB0" w:rsidRDefault="00ED6AB0" w:rsidP="005A5251">
            <w:pPr>
              <w:jc w:val="both"/>
              <w:rPr>
                <w:b/>
              </w:rPr>
            </w:pPr>
            <w:r>
              <w:rPr>
                <w:b/>
              </w:rPr>
              <w:t>Auteur</w:t>
            </w:r>
          </w:p>
        </w:tc>
        <w:tc>
          <w:tcPr>
            <w:tcW w:w="2266" w:type="dxa"/>
          </w:tcPr>
          <w:p w:rsidR="00ED6AB0" w:rsidRPr="00ED6AB0" w:rsidRDefault="00ED6AB0" w:rsidP="005A5251">
            <w:pPr>
              <w:jc w:val="both"/>
              <w:rPr>
                <w:b/>
              </w:rPr>
            </w:pPr>
            <w:r>
              <w:rPr>
                <w:b/>
              </w:rPr>
              <w:t>Section(s)</w:t>
            </w:r>
          </w:p>
        </w:tc>
        <w:tc>
          <w:tcPr>
            <w:tcW w:w="2266" w:type="dxa"/>
          </w:tcPr>
          <w:p w:rsidR="00ED6AB0" w:rsidRPr="00ED6AB0" w:rsidRDefault="00ED6AB0" w:rsidP="005A5251">
            <w:pPr>
              <w:jc w:val="both"/>
              <w:rPr>
                <w:b/>
              </w:rPr>
            </w:pPr>
            <w:r>
              <w:rPr>
                <w:b/>
              </w:rPr>
              <w:t>Commentaire</w:t>
            </w:r>
          </w:p>
        </w:tc>
      </w:tr>
      <w:tr w:rsidR="00FD3C73" w:rsidTr="00ED6AB0">
        <w:tc>
          <w:tcPr>
            <w:tcW w:w="2265" w:type="dxa"/>
          </w:tcPr>
          <w:p w:rsidR="00FD3C73" w:rsidRDefault="00FD3C73" w:rsidP="005A5251">
            <w:pPr>
              <w:pStyle w:val="Sansinterligne"/>
              <w:jc w:val="both"/>
            </w:pPr>
            <w:r>
              <w:t>14/05/15</w:t>
            </w:r>
          </w:p>
        </w:tc>
        <w:tc>
          <w:tcPr>
            <w:tcW w:w="2265" w:type="dxa"/>
          </w:tcPr>
          <w:p w:rsidR="00FD3C73" w:rsidRDefault="00FD3C73" w:rsidP="005A5251">
            <w:pPr>
              <w:pStyle w:val="Sansinterligne"/>
              <w:jc w:val="both"/>
            </w:pPr>
            <w:r>
              <w:t xml:space="preserve">Simon </w:t>
            </w:r>
            <w:proofErr w:type="spellStart"/>
            <w:r>
              <w:t>Daguenet</w:t>
            </w:r>
            <w:proofErr w:type="spellEnd"/>
          </w:p>
        </w:tc>
        <w:tc>
          <w:tcPr>
            <w:tcW w:w="2266" w:type="dxa"/>
          </w:tcPr>
          <w:p w:rsidR="00FD3C73" w:rsidRDefault="00FD3C73" w:rsidP="005A5251">
            <w:pPr>
              <w:pStyle w:val="Sansinterligne"/>
              <w:jc w:val="both"/>
            </w:pPr>
            <w:r>
              <w:t>Toutes</w:t>
            </w:r>
          </w:p>
        </w:tc>
        <w:tc>
          <w:tcPr>
            <w:tcW w:w="2266" w:type="dxa"/>
          </w:tcPr>
          <w:p w:rsidR="00FD3C73" w:rsidRPr="00C31557" w:rsidRDefault="00FD3C73" w:rsidP="005A5251">
            <w:pPr>
              <w:pStyle w:val="Sansinterligne"/>
              <w:jc w:val="both"/>
              <w:rPr>
                <w:b/>
              </w:rPr>
            </w:pPr>
            <w:r>
              <w:t>Création du document</w:t>
            </w:r>
          </w:p>
        </w:tc>
      </w:tr>
      <w:tr w:rsidR="00FD3C73" w:rsidTr="00ED6AB0">
        <w:tc>
          <w:tcPr>
            <w:tcW w:w="2265" w:type="dxa"/>
          </w:tcPr>
          <w:p w:rsidR="00FD3C73" w:rsidRDefault="00FD3C73" w:rsidP="005A5251">
            <w:pPr>
              <w:pStyle w:val="Sansinterligne"/>
              <w:jc w:val="both"/>
            </w:pPr>
            <w:r>
              <w:t>15/05/15</w:t>
            </w:r>
          </w:p>
        </w:tc>
        <w:tc>
          <w:tcPr>
            <w:tcW w:w="2265" w:type="dxa"/>
          </w:tcPr>
          <w:p w:rsidR="00FD3C73" w:rsidRDefault="00FD3C73" w:rsidP="005A5251">
            <w:pPr>
              <w:pStyle w:val="Sansinterligne"/>
              <w:jc w:val="both"/>
            </w:pPr>
            <w:r>
              <w:t xml:space="preserve">Simon </w:t>
            </w:r>
            <w:proofErr w:type="spellStart"/>
            <w:r>
              <w:t>Daguenet</w:t>
            </w:r>
            <w:proofErr w:type="spellEnd"/>
          </w:p>
        </w:tc>
        <w:tc>
          <w:tcPr>
            <w:tcW w:w="2266" w:type="dxa"/>
          </w:tcPr>
          <w:p w:rsidR="00FD3C73" w:rsidRDefault="00FD3C73" w:rsidP="005A5251">
            <w:pPr>
              <w:pStyle w:val="Sansinterligne"/>
              <w:jc w:val="both"/>
            </w:pPr>
            <w:r>
              <w:t>Planning</w:t>
            </w:r>
          </w:p>
        </w:tc>
        <w:tc>
          <w:tcPr>
            <w:tcW w:w="2266" w:type="dxa"/>
          </w:tcPr>
          <w:p w:rsidR="00FD3C73" w:rsidRDefault="00FD3C73" w:rsidP="005A5251">
            <w:pPr>
              <w:pStyle w:val="Sansinterligne"/>
              <w:jc w:val="both"/>
            </w:pPr>
            <w:r>
              <w:t>Ajout de la frise</w:t>
            </w:r>
          </w:p>
        </w:tc>
      </w:tr>
      <w:tr w:rsidR="00FD3C73" w:rsidTr="00ED6AB0">
        <w:tc>
          <w:tcPr>
            <w:tcW w:w="2265" w:type="dxa"/>
          </w:tcPr>
          <w:p w:rsidR="00FD3C73" w:rsidRDefault="00FD3C73" w:rsidP="005A5251">
            <w:pPr>
              <w:pStyle w:val="Sansinterligne"/>
              <w:jc w:val="both"/>
            </w:pPr>
            <w:r>
              <w:t>15/05/15</w:t>
            </w:r>
          </w:p>
        </w:tc>
        <w:tc>
          <w:tcPr>
            <w:tcW w:w="2265" w:type="dxa"/>
          </w:tcPr>
          <w:p w:rsidR="00FD3C73" w:rsidRDefault="00FD3C73" w:rsidP="005A5251">
            <w:pPr>
              <w:pStyle w:val="Sansinterligne"/>
              <w:jc w:val="both"/>
            </w:pPr>
            <w:r>
              <w:t xml:space="preserve">Jeremy </w:t>
            </w:r>
            <w:proofErr w:type="spellStart"/>
            <w:r>
              <w:t>Harrault</w:t>
            </w:r>
            <w:proofErr w:type="spellEnd"/>
          </w:p>
        </w:tc>
        <w:tc>
          <w:tcPr>
            <w:tcW w:w="2266" w:type="dxa"/>
          </w:tcPr>
          <w:p w:rsidR="00FD3C73" w:rsidRDefault="00FD3C73" w:rsidP="005A5251">
            <w:pPr>
              <w:pStyle w:val="Sansinterligne"/>
              <w:jc w:val="both"/>
            </w:pPr>
            <w:r>
              <w:t>Sommaire</w:t>
            </w:r>
          </w:p>
        </w:tc>
        <w:tc>
          <w:tcPr>
            <w:tcW w:w="2266" w:type="dxa"/>
          </w:tcPr>
          <w:p w:rsidR="00FD3C73" w:rsidRDefault="00FD3C73" w:rsidP="005A5251">
            <w:pPr>
              <w:pStyle w:val="Sansinterligne"/>
              <w:jc w:val="both"/>
            </w:pPr>
            <w:r>
              <w:t>Suppression des niveaux 3/4/5</w:t>
            </w:r>
          </w:p>
        </w:tc>
      </w:tr>
      <w:tr w:rsidR="00FD3C73" w:rsidTr="00ED6AB0">
        <w:tc>
          <w:tcPr>
            <w:tcW w:w="2265" w:type="dxa"/>
          </w:tcPr>
          <w:p w:rsidR="00FD3C73" w:rsidRDefault="00FD3C73" w:rsidP="005A5251">
            <w:pPr>
              <w:pStyle w:val="Sansinterligne"/>
              <w:jc w:val="both"/>
            </w:pPr>
            <w:r>
              <w:t>23/05/15</w:t>
            </w:r>
          </w:p>
        </w:tc>
        <w:tc>
          <w:tcPr>
            <w:tcW w:w="2265" w:type="dxa"/>
          </w:tcPr>
          <w:p w:rsidR="00FD3C73" w:rsidRDefault="00FD3C73" w:rsidP="005A5251">
            <w:pPr>
              <w:pStyle w:val="Sansinterligne"/>
              <w:jc w:val="both"/>
            </w:pPr>
            <w:r>
              <w:t xml:space="preserve">Simon </w:t>
            </w:r>
            <w:proofErr w:type="spellStart"/>
            <w:r>
              <w:t>Daguenet</w:t>
            </w:r>
            <w:proofErr w:type="spellEnd"/>
          </w:p>
        </w:tc>
        <w:tc>
          <w:tcPr>
            <w:tcW w:w="2266" w:type="dxa"/>
          </w:tcPr>
          <w:p w:rsidR="00FD3C73" w:rsidRDefault="00FD3C73" w:rsidP="005A5251">
            <w:pPr>
              <w:pStyle w:val="Sansinterligne"/>
              <w:jc w:val="both"/>
            </w:pPr>
            <w:r>
              <w:t>Toutes</w:t>
            </w:r>
          </w:p>
        </w:tc>
        <w:tc>
          <w:tcPr>
            <w:tcW w:w="2266" w:type="dxa"/>
          </w:tcPr>
          <w:p w:rsidR="00FD3C73" w:rsidRDefault="00FD3C73" w:rsidP="005A5251">
            <w:pPr>
              <w:pStyle w:val="Sansinterligne"/>
              <w:jc w:val="both"/>
            </w:pPr>
            <w:r>
              <w:t>Correction des erreurs</w:t>
            </w:r>
          </w:p>
        </w:tc>
      </w:tr>
      <w:tr w:rsidR="00FD3C73" w:rsidTr="00ED6AB0">
        <w:tc>
          <w:tcPr>
            <w:tcW w:w="2265" w:type="dxa"/>
          </w:tcPr>
          <w:p w:rsidR="00FD3C73" w:rsidRDefault="00FD3C73" w:rsidP="005A5251">
            <w:pPr>
              <w:pStyle w:val="Sansinterligne"/>
              <w:jc w:val="both"/>
            </w:pPr>
            <w:r>
              <w:t>24/05/15</w:t>
            </w:r>
          </w:p>
        </w:tc>
        <w:tc>
          <w:tcPr>
            <w:tcW w:w="2265" w:type="dxa"/>
          </w:tcPr>
          <w:p w:rsidR="00FD3C73" w:rsidRDefault="00FD3C73" w:rsidP="005A5251">
            <w:pPr>
              <w:pStyle w:val="Sansinterligne"/>
              <w:jc w:val="both"/>
            </w:pPr>
            <w:r>
              <w:t>Simon Antoine</w:t>
            </w:r>
          </w:p>
        </w:tc>
        <w:tc>
          <w:tcPr>
            <w:tcW w:w="2266" w:type="dxa"/>
          </w:tcPr>
          <w:p w:rsidR="00FD3C73" w:rsidRDefault="00FD3C73" w:rsidP="005A5251">
            <w:pPr>
              <w:pStyle w:val="Sansinterligne"/>
              <w:jc w:val="both"/>
            </w:pPr>
            <w:r>
              <w:t>Méthodologie</w:t>
            </w:r>
          </w:p>
        </w:tc>
        <w:tc>
          <w:tcPr>
            <w:tcW w:w="2266" w:type="dxa"/>
          </w:tcPr>
          <w:p w:rsidR="00FD3C73" w:rsidRDefault="00FD3C73" w:rsidP="005A5251">
            <w:pPr>
              <w:pStyle w:val="Sansinterligne"/>
              <w:jc w:val="both"/>
            </w:pPr>
            <w:r>
              <w:t>Réécriture de cette partie</w:t>
            </w:r>
          </w:p>
        </w:tc>
      </w:tr>
      <w:tr w:rsidR="00FD3C73" w:rsidTr="00ED6AB0">
        <w:tc>
          <w:tcPr>
            <w:tcW w:w="2265" w:type="dxa"/>
          </w:tcPr>
          <w:p w:rsidR="00FD3C73" w:rsidRDefault="00FD3C73" w:rsidP="005A5251">
            <w:pPr>
              <w:pStyle w:val="Sansinterligne"/>
              <w:jc w:val="both"/>
            </w:pPr>
            <w:r>
              <w:t>24/05/15</w:t>
            </w:r>
          </w:p>
        </w:tc>
        <w:tc>
          <w:tcPr>
            <w:tcW w:w="2265" w:type="dxa"/>
          </w:tcPr>
          <w:p w:rsidR="00FD3C73" w:rsidRDefault="00FD3C73" w:rsidP="005A5251">
            <w:pPr>
              <w:pStyle w:val="Sansinterligne"/>
              <w:jc w:val="both"/>
            </w:pPr>
            <w:r>
              <w:t>Simon Antoine</w:t>
            </w:r>
          </w:p>
        </w:tc>
        <w:tc>
          <w:tcPr>
            <w:tcW w:w="2266" w:type="dxa"/>
          </w:tcPr>
          <w:p w:rsidR="00FD3C73" w:rsidRDefault="00FD3C73" w:rsidP="005A5251">
            <w:pPr>
              <w:pStyle w:val="Sansinterligne"/>
              <w:jc w:val="both"/>
            </w:pPr>
            <w:r>
              <w:t>Toutes</w:t>
            </w:r>
          </w:p>
        </w:tc>
        <w:tc>
          <w:tcPr>
            <w:tcW w:w="2266" w:type="dxa"/>
          </w:tcPr>
          <w:p w:rsidR="00FD3C73" w:rsidRDefault="00FD3C73" w:rsidP="005A5251">
            <w:pPr>
              <w:pStyle w:val="Sansinterligne"/>
              <w:jc w:val="both"/>
            </w:pPr>
            <w:r>
              <w:t>Orthographe</w:t>
            </w:r>
          </w:p>
        </w:tc>
      </w:tr>
      <w:tr w:rsidR="00770D24" w:rsidTr="00ED6AB0">
        <w:tc>
          <w:tcPr>
            <w:tcW w:w="2265" w:type="dxa"/>
          </w:tcPr>
          <w:p w:rsidR="00770D24" w:rsidRDefault="00770D24" w:rsidP="005A5251">
            <w:pPr>
              <w:pStyle w:val="Sansinterligne"/>
              <w:jc w:val="both"/>
            </w:pPr>
            <w:r>
              <w:t>24/05/15</w:t>
            </w:r>
          </w:p>
        </w:tc>
        <w:tc>
          <w:tcPr>
            <w:tcW w:w="2265" w:type="dxa"/>
          </w:tcPr>
          <w:p w:rsidR="00770D24" w:rsidRDefault="00770D24" w:rsidP="005A5251">
            <w:pPr>
              <w:pStyle w:val="Sansinterligne"/>
              <w:jc w:val="both"/>
            </w:pPr>
            <w:r>
              <w:t xml:space="preserve">Florian </w:t>
            </w:r>
            <w:proofErr w:type="spellStart"/>
            <w:r>
              <w:t>Corradin</w:t>
            </w:r>
            <w:proofErr w:type="spellEnd"/>
          </w:p>
        </w:tc>
        <w:tc>
          <w:tcPr>
            <w:tcW w:w="2266" w:type="dxa"/>
          </w:tcPr>
          <w:p w:rsidR="00770D24" w:rsidRDefault="00770D24" w:rsidP="005A5251">
            <w:pPr>
              <w:pStyle w:val="Sansinterligne"/>
              <w:jc w:val="both"/>
            </w:pPr>
            <w:r>
              <w:t>Description des différentes parties du projet à réaliser</w:t>
            </w:r>
          </w:p>
        </w:tc>
        <w:tc>
          <w:tcPr>
            <w:tcW w:w="2266" w:type="dxa"/>
          </w:tcPr>
          <w:p w:rsidR="00770D24" w:rsidRDefault="00770D24" w:rsidP="005A5251">
            <w:pPr>
              <w:pStyle w:val="Sansinterligne"/>
              <w:jc w:val="both"/>
            </w:pPr>
            <w:r>
              <w:t>Mise à jour des uses cases</w:t>
            </w:r>
          </w:p>
        </w:tc>
      </w:tr>
      <w:tr w:rsidR="00770D24" w:rsidTr="00ED6AB0">
        <w:tc>
          <w:tcPr>
            <w:tcW w:w="2265" w:type="dxa"/>
          </w:tcPr>
          <w:p w:rsidR="00770D24" w:rsidRDefault="00770D24" w:rsidP="005A5251">
            <w:pPr>
              <w:pStyle w:val="Sansinterligne"/>
              <w:jc w:val="both"/>
            </w:pPr>
            <w:r>
              <w:t>24/05/15</w:t>
            </w:r>
          </w:p>
        </w:tc>
        <w:tc>
          <w:tcPr>
            <w:tcW w:w="2265" w:type="dxa"/>
          </w:tcPr>
          <w:p w:rsidR="00770D24" w:rsidRDefault="00770D24" w:rsidP="005A5251">
            <w:pPr>
              <w:pStyle w:val="Sansinterligne"/>
              <w:jc w:val="both"/>
            </w:pPr>
            <w:r>
              <w:t>Jonathan Racaud</w:t>
            </w:r>
          </w:p>
        </w:tc>
        <w:tc>
          <w:tcPr>
            <w:tcW w:w="2266" w:type="dxa"/>
          </w:tcPr>
          <w:p w:rsidR="00770D24" w:rsidRDefault="00770D24" w:rsidP="005A5251">
            <w:pPr>
              <w:pStyle w:val="Sansinterligne"/>
              <w:jc w:val="both"/>
            </w:pPr>
            <w:r>
              <w:t>Toutes</w:t>
            </w:r>
          </w:p>
        </w:tc>
        <w:tc>
          <w:tcPr>
            <w:tcW w:w="2266" w:type="dxa"/>
          </w:tcPr>
          <w:p w:rsidR="00770D24" w:rsidRDefault="00770D24" w:rsidP="005A5251">
            <w:pPr>
              <w:pStyle w:val="Sansinterligne"/>
              <w:jc w:val="both"/>
            </w:pPr>
            <w:r>
              <w:t>Mise en page, correction des problèmes liés aux derniers ajouts</w:t>
            </w:r>
          </w:p>
        </w:tc>
      </w:tr>
    </w:tbl>
    <w:p w:rsidR="000E782C" w:rsidRDefault="000E782C" w:rsidP="005A5251">
      <w:pPr>
        <w:jc w:val="both"/>
        <w:sectPr w:rsidR="000E782C" w:rsidSect="00E62625">
          <w:footerReference w:type="default" r:id="rId12"/>
          <w:headerReference w:type="first" r:id="rId13"/>
          <w:pgSz w:w="11906" w:h="16838"/>
          <w:pgMar w:top="1417" w:right="1417" w:bottom="1417" w:left="1417" w:header="708" w:footer="708" w:gutter="0"/>
          <w:pgNumType w:start="0"/>
          <w:cols w:space="708"/>
          <w:titlePg/>
          <w:docGrid w:linePitch="360"/>
        </w:sectPr>
      </w:pPr>
    </w:p>
    <w:p w:rsidR="00F13CAC" w:rsidRDefault="00F13CAC" w:rsidP="00F13CAC">
      <w:pPr>
        <w:sectPr w:rsidR="00F13CAC" w:rsidSect="00657DDD">
          <w:footerReference w:type="default" r:id="rId14"/>
          <w:footerReference w:type="first" r:id="rId15"/>
          <w:type w:val="continuous"/>
          <w:pgSz w:w="11906" w:h="16838"/>
          <w:pgMar w:top="1417" w:right="1417" w:bottom="1417" w:left="1417" w:header="708" w:footer="708" w:gutter="0"/>
          <w:pgNumType w:start="0"/>
          <w:cols w:space="708"/>
          <w:titlePg/>
          <w:docGrid w:linePitch="360"/>
        </w:sectPr>
      </w:pPr>
    </w:p>
    <w:sdt>
      <w:sdtPr>
        <w:id w:val="891620864"/>
        <w:docPartObj>
          <w:docPartGallery w:val="Table of Contents"/>
          <w:docPartUnique/>
        </w:docPartObj>
      </w:sdtPr>
      <w:sdtEndPr>
        <w:rPr>
          <w:rFonts w:asciiTheme="minorHAnsi" w:eastAsiaTheme="minorEastAsia" w:hAnsiTheme="minorHAnsi" w:cstheme="minorBidi"/>
          <w:b/>
          <w:bCs/>
          <w:color w:val="auto"/>
          <w:sz w:val="22"/>
          <w:szCs w:val="22"/>
          <w:lang w:eastAsia="ja-JP"/>
        </w:rPr>
      </w:sdtEndPr>
      <w:sdtContent>
        <w:p w:rsidR="00F13CAC" w:rsidRDefault="00F13CAC">
          <w:pPr>
            <w:pStyle w:val="En-ttedetabledesmatires"/>
          </w:pPr>
          <w:r>
            <w:t>Table des matières</w:t>
          </w:r>
        </w:p>
        <w:p w:rsidR="00F13CAC" w:rsidRDefault="00F13CAC">
          <w:pPr>
            <w:pStyle w:val="TM1"/>
            <w:tabs>
              <w:tab w:val="left" w:pos="440"/>
              <w:tab w:val="right" w:leader="dot" w:pos="9062"/>
            </w:tabs>
            <w:rPr>
              <w:noProof/>
            </w:rPr>
          </w:pPr>
          <w:r>
            <w:fldChar w:fldCharType="begin"/>
          </w:r>
          <w:r>
            <w:instrText xml:space="preserve"> TOC \o "1-3" \h \z \u </w:instrText>
          </w:r>
          <w:r>
            <w:fldChar w:fldCharType="separate"/>
          </w:r>
          <w:hyperlink w:anchor="_Toc420265716" w:history="1">
            <w:r w:rsidRPr="003239F6">
              <w:rPr>
                <w:rStyle w:val="Lienhypertexte"/>
                <w:noProof/>
              </w:rPr>
              <w:t>1.</w:t>
            </w:r>
            <w:r>
              <w:rPr>
                <w:noProof/>
              </w:rPr>
              <w:tab/>
            </w:r>
            <w:r w:rsidRPr="003239F6">
              <w:rPr>
                <w:rStyle w:val="Lienhypertexte"/>
                <w:noProof/>
              </w:rPr>
              <w:t>Rappel de l’EIP</w:t>
            </w:r>
            <w:r>
              <w:rPr>
                <w:noProof/>
                <w:webHidden/>
              </w:rPr>
              <w:tab/>
            </w:r>
            <w:r>
              <w:rPr>
                <w:noProof/>
                <w:webHidden/>
              </w:rPr>
              <w:fldChar w:fldCharType="begin"/>
            </w:r>
            <w:r>
              <w:rPr>
                <w:noProof/>
                <w:webHidden/>
              </w:rPr>
              <w:instrText xml:space="preserve"> PAGEREF _Toc420265716 \h </w:instrText>
            </w:r>
            <w:r>
              <w:rPr>
                <w:noProof/>
                <w:webHidden/>
              </w:rPr>
            </w:r>
            <w:r>
              <w:rPr>
                <w:noProof/>
                <w:webHidden/>
              </w:rPr>
              <w:fldChar w:fldCharType="separate"/>
            </w:r>
            <w:r>
              <w:rPr>
                <w:noProof/>
                <w:webHidden/>
              </w:rPr>
              <w:t>1</w:t>
            </w:r>
            <w:r>
              <w:rPr>
                <w:noProof/>
                <w:webHidden/>
              </w:rPr>
              <w:fldChar w:fldCharType="end"/>
            </w:r>
          </w:hyperlink>
        </w:p>
        <w:p w:rsidR="00F13CAC" w:rsidRDefault="00F13CAC">
          <w:pPr>
            <w:pStyle w:val="TM2"/>
            <w:tabs>
              <w:tab w:val="left" w:pos="880"/>
              <w:tab w:val="right" w:leader="dot" w:pos="9062"/>
            </w:tabs>
            <w:rPr>
              <w:noProof/>
            </w:rPr>
          </w:pPr>
          <w:hyperlink w:anchor="_Toc420265717" w:history="1">
            <w:r w:rsidRPr="003239F6">
              <w:rPr>
                <w:rStyle w:val="Lienhypertexte"/>
                <w:noProof/>
              </w:rPr>
              <w:t>1.1.</w:t>
            </w:r>
            <w:r>
              <w:rPr>
                <w:noProof/>
              </w:rPr>
              <w:tab/>
            </w:r>
            <w:r w:rsidRPr="003239F6">
              <w:rPr>
                <w:rStyle w:val="Lienhypertexte"/>
                <w:noProof/>
              </w:rPr>
              <w:t>Objectif de l’EIP et Epitech</w:t>
            </w:r>
            <w:r>
              <w:rPr>
                <w:noProof/>
                <w:webHidden/>
              </w:rPr>
              <w:tab/>
            </w:r>
            <w:r>
              <w:rPr>
                <w:noProof/>
                <w:webHidden/>
              </w:rPr>
              <w:fldChar w:fldCharType="begin"/>
            </w:r>
            <w:r>
              <w:rPr>
                <w:noProof/>
                <w:webHidden/>
              </w:rPr>
              <w:instrText xml:space="preserve"> PAGEREF _Toc420265717 \h </w:instrText>
            </w:r>
            <w:r>
              <w:rPr>
                <w:noProof/>
                <w:webHidden/>
              </w:rPr>
            </w:r>
            <w:r>
              <w:rPr>
                <w:noProof/>
                <w:webHidden/>
              </w:rPr>
              <w:fldChar w:fldCharType="separate"/>
            </w:r>
            <w:r>
              <w:rPr>
                <w:noProof/>
                <w:webHidden/>
              </w:rPr>
              <w:t>1</w:t>
            </w:r>
            <w:r>
              <w:rPr>
                <w:noProof/>
                <w:webHidden/>
              </w:rPr>
              <w:fldChar w:fldCharType="end"/>
            </w:r>
          </w:hyperlink>
        </w:p>
        <w:p w:rsidR="00F13CAC" w:rsidRDefault="00F13CAC">
          <w:pPr>
            <w:pStyle w:val="TM2"/>
            <w:tabs>
              <w:tab w:val="left" w:pos="880"/>
              <w:tab w:val="right" w:leader="dot" w:pos="9062"/>
            </w:tabs>
            <w:rPr>
              <w:noProof/>
            </w:rPr>
          </w:pPr>
          <w:hyperlink w:anchor="_Toc420265718" w:history="1">
            <w:r w:rsidRPr="003239F6">
              <w:rPr>
                <w:rStyle w:val="Lienhypertexte"/>
                <w:noProof/>
              </w:rPr>
              <w:t>1.2.</w:t>
            </w:r>
            <w:r>
              <w:rPr>
                <w:noProof/>
              </w:rPr>
              <w:tab/>
            </w:r>
            <w:r w:rsidRPr="003239F6">
              <w:rPr>
                <w:rStyle w:val="Lienhypertexte"/>
                <w:noProof/>
              </w:rPr>
              <w:t>Principe de base du système futur</w:t>
            </w:r>
            <w:r>
              <w:rPr>
                <w:noProof/>
                <w:webHidden/>
              </w:rPr>
              <w:tab/>
            </w:r>
            <w:r>
              <w:rPr>
                <w:noProof/>
                <w:webHidden/>
              </w:rPr>
              <w:fldChar w:fldCharType="begin"/>
            </w:r>
            <w:r>
              <w:rPr>
                <w:noProof/>
                <w:webHidden/>
              </w:rPr>
              <w:instrText xml:space="preserve"> PAGEREF _Toc420265718 \h </w:instrText>
            </w:r>
            <w:r>
              <w:rPr>
                <w:noProof/>
                <w:webHidden/>
              </w:rPr>
            </w:r>
            <w:r>
              <w:rPr>
                <w:noProof/>
                <w:webHidden/>
              </w:rPr>
              <w:fldChar w:fldCharType="separate"/>
            </w:r>
            <w:r>
              <w:rPr>
                <w:noProof/>
                <w:webHidden/>
              </w:rPr>
              <w:t>1</w:t>
            </w:r>
            <w:r>
              <w:rPr>
                <w:noProof/>
                <w:webHidden/>
              </w:rPr>
              <w:fldChar w:fldCharType="end"/>
            </w:r>
          </w:hyperlink>
        </w:p>
        <w:p w:rsidR="00F13CAC" w:rsidRDefault="00F13CAC">
          <w:pPr>
            <w:pStyle w:val="TM1"/>
            <w:tabs>
              <w:tab w:val="left" w:pos="440"/>
              <w:tab w:val="right" w:leader="dot" w:pos="9062"/>
            </w:tabs>
            <w:rPr>
              <w:noProof/>
            </w:rPr>
          </w:pPr>
          <w:hyperlink w:anchor="_Toc420265719" w:history="1">
            <w:r w:rsidRPr="003239F6">
              <w:rPr>
                <w:rStyle w:val="Lienhypertexte"/>
                <w:noProof/>
              </w:rPr>
              <w:t>2.</w:t>
            </w:r>
            <w:r>
              <w:rPr>
                <w:noProof/>
              </w:rPr>
              <w:tab/>
            </w:r>
            <w:r w:rsidRPr="003239F6">
              <w:rPr>
                <w:rStyle w:val="Lienhypertexte"/>
                <w:noProof/>
              </w:rPr>
              <w:t>Contraintes</w:t>
            </w:r>
            <w:r>
              <w:rPr>
                <w:noProof/>
                <w:webHidden/>
              </w:rPr>
              <w:tab/>
            </w:r>
            <w:r>
              <w:rPr>
                <w:noProof/>
                <w:webHidden/>
              </w:rPr>
              <w:fldChar w:fldCharType="begin"/>
            </w:r>
            <w:r>
              <w:rPr>
                <w:noProof/>
                <w:webHidden/>
              </w:rPr>
              <w:instrText xml:space="preserve"> PAGEREF _Toc420265719 \h </w:instrText>
            </w:r>
            <w:r>
              <w:rPr>
                <w:noProof/>
                <w:webHidden/>
              </w:rPr>
            </w:r>
            <w:r>
              <w:rPr>
                <w:noProof/>
                <w:webHidden/>
              </w:rPr>
              <w:fldChar w:fldCharType="separate"/>
            </w:r>
            <w:r>
              <w:rPr>
                <w:noProof/>
                <w:webHidden/>
              </w:rPr>
              <w:t>2</w:t>
            </w:r>
            <w:r>
              <w:rPr>
                <w:noProof/>
                <w:webHidden/>
              </w:rPr>
              <w:fldChar w:fldCharType="end"/>
            </w:r>
          </w:hyperlink>
        </w:p>
        <w:p w:rsidR="00F13CAC" w:rsidRDefault="00F13CAC">
          <w:pPr>
            <w:pStyle w:val="TM2"/>
            <w:tabs>
              <w:tab w:val="left" w:pos="880"/>
              <w:tab w:val="right" w:leader="dot" w:pos="9062"/>
            </w:tabs>
            <w:rPr>
              <w:noProof/>
            </w:rPr>
          </w:pPr>
          <w:hyperlink w:anchor="_Toc420265720" w:history="1">
            <w:r w:rsidRPr="003239F6">
              <w:rPr>
                <w:rStyle w:val="Lienhypertexte"/>
                <w:noProof/>
              </w:rPr>
              <w:t>2.1.</w:t>
            </w:r>
            <w:r>
              <w:rPr>
                <w:noProof/>
              </w:rPr>
              <w:tab/>
            </w:r>
            <w:r w:rsidRPr="003239F6">
              <w:rPr>
                <w:rStyle w:val="Lienhypertexte"/>
                <w:noProof/>
              </w:rPr>
              <w:t>Hypothèses</w:t>
            </w:r>
            <w:r>
              <w:rPr>
                <w:noProof/>
                <w:webHidden/>
              </w:rPr>
              <w:tab/>
            </w:r>
            <w:r>
              <w:rPr>
                <w:noProof/>
                <w:webHidden/>
              </w:rPr>
              <w:fldChar w:fldCharType="begin"/>
            </w:r>
            <w:r>
              <w:rPr>
                <w:noProof/>
                <w:webHidden/>
              </w:rPr>
              <w:instrText xml:space="preserve"> PAGEREF _Toc420265720 \h </w:instrText>
            </w:r>
            <w:r>
              <w:rPr>
                <w:noProof/>
                <w:webHidden/>
              </w:rPr>
            </w:r>
            <w:r>
              <w:rPr>
                <w:noProof/>
                <w:webHidden/>
              </w:rPr>
              <w:fldChar w:fldCharType="separate"/>
            </w:r>
            <w:r>
              <w:rPr>
                <w:noProof/>
                <w:webHidden/>
              </w:rPr>
              <w:t>2</w:t>
            </w:r>
            <w:r>
              <w:rPr>
                <w:noProof/>
                <w:webHidden/>
              </w:rPr>
              <w:fldChar w:fldCharType="end"/>
            </w:r>
          </w:hyperlink>
        </w:p>
        <w:p w:rsidR="00F13CAC" w:rsidRDefault="00F13CAC">
          <w:pPr>
            <w:pStyle w:val="TM2"/>
            <w:tabs>
              <w:tab w:val="left" w:pos="880"/>
              <w:tab w:val="right" w:leader="dot" w:pos="9062"/>
            </w:tabs>
            <w:rPr>
              <w:noProof/>
            </w:rPr>
          </w:pPr>
          <w:hyperlink w:anchor="_Toc420265721" w:history="1">
            <w:r w:rsidRPr="003239F6">
              <w:rPr>
                <w:rStyle w:val="Lienhypertexte"/>
                <w:noProof/>
              </w:rPr>
              <w:t>2.2.</w:t>
            </w:r>
            <w:r>
              <w:rPr>
                <w:noProof/>
              </w:rPr>
              <w:tab/>
            </w:r>
            <w:r w:rsidRPr="003239F6">
              <w:rPr>
                <w:rStyle w:val="Lienhypertexte"/>
                <w:noProof/>
              </w:rPr>
              <w:t>Contraintes non-fonctionnelle et fonctionnelle</w:t>
            </w:r>
            <w:r>
              <w:rPr>
                <w:noProof/>
                <w:webHidden/>
              </w:rPr>
              <w:tab/>
            </w:r>
            <w:r>
              <w:rPr>
                <w:noProof/>
                <w:webHidden/>
              </w:rPr>
              <w:fldChar w:fldCharType="begin"/>
            </w:r>
            <w:r>
              <w:rPr>
                <w:noProof/>
                <w:webHidden/>
              </w:rPr>
              <w:instrText xml:space="preserve"> PAGEREF _Toc420265721 \h </w:instrText>
            </w:r>
            <w:r>
              <w:rPr>
                <w:noProof/>
                <w:webHidden/>
              </w:rPr>
            </w:r>
            <w:r>
              <w:rPr>
                <w:noProof/>
                <w:webHidden/>
              </w:rPr>
              <w:fldChar w:fldCharType="separate"/>
            </w:r>
            <w:r>
              <w:rPr>
                <w:noProof/>
                <w:webHidden/>
              </w:rPr>
              <w:t>2</w:t>
            </w:r>
            <w:r>
              <w:rPr>
                <w:noProof/>
                <w:webHidden/>
              </w:rPr>
              <w:fldChar w:fldCharType="end"/>
            </w:r>
          </w:hyperlink>
        </w:p>
        <w:p w:rsidR="00F13CAC" w:rsidRDefault="00F13CAC">
          <w:pPr>
            <w:pStyle w:val="TM2"/>
            <w:tabs>
              <w:tab w:val="left" w:pos="880"/>
              <w:tab w:val="right" w:leader="dot" w:pos="9062"/>
            </w:tabs>
            <w:rPr>
              <w:noProof/>
            </w:rPr>
          </w:pPr>
          <w:hyperlink w:anchor="_Toc420265722" w:history="1">
            <w:r w:rsidRPr="003239F6">
              <w:rPr>
                <w:rStyle w:val="Lienhypertexte"/>
                <w:noProof/>
              </w:rPr>
              <w:t>2.3.</w:t>
            </w:r>
            <w:r>
              <w:rPr>
                <w:noProof/>
              </w:rPr>
              <w:tab/>
            </w:r>
            <w:r w:rsidRPr="003239F6">
              <w:rPr>
                <w:rStyle w:val="Lienhypertexte"/>
                <w:noProof/>
              </w:rPr>
              <w:t>Contraintes économiques et matérielles</w:t>
            </w:r>
            <w:r>
              <w:rPr>
                <w:noProof/>
                <w:webHidden/>
              </w:rPr>
              <w:tab/>
            </w:r>
            <w:r>
              <w:rPr>
                <w:noProof/>
                <w:webHidden/>
              </w:rPr>
              <w:fldChar w:fldCharType="begin"/>
            </w:r>
            <w:r>
              <w:rPr>
                <w:noProof/>
                <w:webHidden/>
              </w:rPr>
              <w:instrText xml:space="preserve"> PAGEREF _Toc420265722 \h </w:instrText>
            </w:r>
            <w:r>
              <w:rPr>
                <w:noProof/>
                <w:webHidden/>
              </w:rPr>
            </w:r>
            <w:r>
              <w:rPr>
                <w:noProof/>
                <w:webHidden/>
              </w:rPr>
              <w:fldChar w:fldCharType="separate"/>
            </w:r>
            <w:r>
              <w:rPr>
                <w:noProof/>
                <w:webHidden/>
              </w:rPr>
              <w:t>2</w:t>
            </w:r>
            <w:r>
              <w:rPr>
                <w:noProof/>
                <w:webHidden/>
              </w:rPr>
              <w:fldChar w:fldCharType="end"/>
            </w:r>
          </w:hyperlink>
        </w:p>
        <w:p w:rsidR="00F13CAC" w:rsidRDefault="00F13CAC">
          <w:pPr>
            <w:pStyle w:val="TM1"/>
            <w:tabs>
              <w:tab w:val="left" w:pos="440"/>
              <w:tab w:val="right" w:leader="dot" w:pos="9062"/>
            </w:tabs>
            <w:rPr>
              <w:noProof/>
            </w:rPr>
          </w:pPr>
          <w:hyperlink w:anchor="_Toc420265723" w:history="1">
            <w:r w:rsidRPr="003239F6">
              <w:rPr>
                <w:rStyle w:val="Lienhypertexte"/>
                <w:noProof/>
              </w:rPr>
              <w:t>3.</w:t>
            </w:r>
            <w:r>
              <w:rPr>
                <w:noProof/>
              </w:rPr>
              <w:tab/>
            </w:r>
            <w:r w:rsidRPr="003239F6">
              <w:rPr>
                <w:rStyle w:val="Lienhypertexte"/>
                <w:noProof/>
              </w:rPr>
              <w:t>Description des différentes parties du projet à réaliser</w:t>
            </w:r>
            <w:r>
              <w:rPr>
                <w:noProof/>
                <w:webHidden/>
              </w:rPr>
              <w:tab/>
            </w:r>
            <w:r>
              <w:rPr>
                <w:noProof/>
                <w:webHidden/>
              </w:rPr>
              <w:fldChar w:fldCharType="begin"/>
            </w:r>
            <w:r>
              <w:rPr>
                <w:noProof/>
                <w:webHidden/>
              </w:rPr>
              <w:instrText xml:space="preserve"> PAGEREF _Toc420265723 \h </w:instrText>
            </w:r>
            <w:r>
              <w:rPr>
                <w:noProof/>
                <w:webHidden/>
              </w:rPr>
            </w:r>
            <w:r>
              <w:rPr>
                <w:noProof/>
                <w:webHidden/>
              </w:rPr>
              <w:fldChar w:fldCharType="separate"/>
            </w:r>
            <w:r>
              <w:rPr>
                <w:noProof/>
                <w:webHidden/>
              </w:rPr>
              <w:t>3</w:t>
            </w:r>
            <w:r>
              <w:rPr>
                <w:noProof/>
                <w:webHidden/>
              </w:rPr>
              <w:fldChar w:fldCharType="end"/>
            </w:r>
          </w:hyperlink>
        </w:p>
        <w:p w:rsidR="00F13CAC" w:rsidRDefault="00F13CAC" w:rsidP="00F13CAC">
          <w:pPr>
            <w:pStyle w:val="TM2"/>
            <w:tabs>
              <w:tab w:val="left" w:pos="880"/>
              <w:tab w:val="right" w:leader="dot" w:pos="9062"/>
            </w:tabs>
            <w:rPr>
              <w:noProof/>
            </w:rPr>
          </w:pPr>
          <w:hyperlink w:anchor="_Toc420265724" w:history="1">
            <w:r w:rsidRPr="003239F6">
              <w:rPr>
                <w:rStyle w:val="Lienhypertexte"/>
                <w:noProof/>
              </w:rPr>
              <w:t>3.1.</w:t>
            </w:r>
            <w:r>
              <w:rPr>
                <w:noProof/>
              </w:rPr>
              <w:tab/>
            </w:r>
            <w:r w:rsidRPr="003239F6">
              <w:rPr>
                <w:rStyle w:val="Lienhypertexte"/>
                <w:noProof/>
              </w:rPr>
              <w:t>Le logiciel</w:t>
            </w:r>
            <w:r>
              <w:rPr>
                <w:noProof/>
                <w:webHidden/>
              </w:rPr>
              <w:tab/>
            </w:r>
            <w:r>
              <w:rPr>
                <w:noProof/>
                <w:webHidden/>
              </w:rPr>
              <w:fldChar w:fldCharType="begin"/>
            </w:r>
            <w:r>
              <w:rPr>
                <w:noProof/>
                <w:webHidden/>
              </w:rPr>
              <w:instrText xml:space="preserve"> PAGEREF _Toc420265724 \h </w:instrText>
            </w:r>
            <w:r>
              <w:rPr>
                <w:noProof/>
                <w:webHidden/>
              </w:rPr>
            </w:r>
            <w:r>
              <w:rPr>
                <w:noProof/>
                <w:webHidden/>
              </w:rPr>
              <w:fldChar w:fldCharType="separate"/>
            </w:r>
            <w:r>
              <w:rPr>
                <w:noProof/>
                <w:webHidden/>
              </w:rPr>
              <w:t>3</w:t>
            </w:r>
            <w:r>
              <w:rPr>
                <w:noProof/>
                <w:webHidden/>
              </w:rPr>
              <w:fldChar w:fldCharType="end"/>
            </w:r>
          </w:hyperlink>
        </w:p>
        <w:p w:rsidR="00F13CAC" w:rsidRDefault="00F13CAC" w:rsidP="00C47874">
          <w:pPr>
            <w:pStyle w:val="TM2"/>
            <w:tabs>
              <w:tab w:val="left" w:pos="880"/>
              <w:tab w:val="right" w:leader="dot" w:pos="9062"/>
            </w:tabs>
            <w:rPr>
              <w:noProof/>
            </w:rPr>
          </w:pPr>
          <w:hyperlink w:anchor="_Toc420265729" w:history="1">
            <w:r w:rsidRPr="003239F6">
              <w:rPr>
                <w:rStyle w:val="Lienhypertexte"/>
                <w:noProof/>
              </w:rPr>
              <w:t>3.2.</w:t>
            </w:r>
            <w:r>
              <w:rPr>
                <w:noProof/>
              </w:rPr>
              <w:tab/>
            </w:r>
            <w:r w:rsidRPr="003239F6">
              <w:rPr>
                <w:rStyle w:val="Lienhypertexte"/>
                <w:noProof/>
              </w:rPr>
              <w:t>Le site internet et les applications mobiles</w:t>
            </w:r>
            <w:r>
              <w:rPr>
                <w:noProof/>
                <w:webHidden/>
              </w:rPr>
              <w:tab/>
            </w:r>
            <w:r>
              <w:rPr>
                <w:noProof/>
                <w:webHidden/>
              </w:rPr>
              <w:fldChar w:fldCharType="begin"/>
            </w:r>
            <w:r>
              <w:rPr>
                <w:noProof/>
                <w:webHidden/>
              </w:rPr>
              <w:instrText xml:space="preserve"> PAGEREF _Toc420265729 \h </w:instrText>
            </w:r>
            <w:r>
              <w:rPr>
                <w:noProof/>
                <w:webHidden/>
              </w:rPr>
            </w:r>
            <w:r>
              <w:rPr>
                <w:noProof/>
                <w:webHidden/>
              </w:rPr>
              <w:fldChar w:fldCharType="separate"/>
            </w:r>
            <w:r>
              <w:rPr>
                <w:noProof/>
                <w:webHidden/>
              </w:rPr>
              <w:t>5</w:t>
            </w:r>
            <w:r>
              <w:rPr>
                <w:noProof/>
                <w:webHidden/>
              </w:rPr>
              <w:fldChar w:fldCharType="end"/>
            </w:r>
          </w:hyperlink>
        </w:p>
        <w:p w:rsidR="00F13CAC" w:rsidRDefault="00F13CAC">
          <w:pPr>
            <w:pStyle w:val="TM1"/>
            <w:tabs>
              <w:tab w:val="left" w:pos="440"/>
              <w:tab w:val="right" w:leader="dot" w:pos="9062"/>
            </w:tabs>
            <w:rPr>
              <w:noProof/>
            </w:rPr>
          </w:pPr>
          <w:hyperlink w:anchor="_Toc420265734" w:history="1">
            <w:r w:rsidRPr="003239F6">
              <w:rPr>
                <w:rStyle w:val="Lienhypertexte"/>
                <w:noProof/>
              </w:rPr>
              <w:t>4.</w:t>
            </w:r>
            <w:r>
              <w:rPr>
                <w:noProof/>
              </w:rPr>
              <w:tab/>
            </w:r>
            <w:r w:rsidRPr="003239F6">
              <w:rPr>
                <w:rStyle w:val="Lienhypertexte"/>
                <w:noProof/>
              </w:rPr>
              <w:t>Présentation de l’environnement de réalisation</w:t>
            </w:r>
            <w:r>
              <w:rPr>
                <w:noProof/>
                <w:webHidden/>
              </w:rPr>
              <w:tab/>
            </w:r>
            <w:r>
              <w:rPr>
                <w:noProof/>
                <w:webHidden/>
              </w:rPr>
              <w:fldChar w:fldCharType="begin"/>
            </w:r>
            <w:r>
              <w:rPr>
                <w:noProof/>
                <w:webHidden/>
              </w:rPr>
              <w:instrText xml:space="preserve"> PAGEREF _Toc420265734 \h </w:instrText>
            </w:r>
            <w:r>
              <w:rPr>
                <w:noProof/>
                <w:webHidden/>
              </w:rPr>
            </w:r>
            <w:r>
              <w:rPr>
                <w:noProof/>
                <w:webHidden/>
              </w:rPr>
              <w:fldChar w:fldCharType="separate"/>
            </w:r>
            <w:r>
              <w:rPr>
                <w:noProof/>
                <w:webHidden/>
              </w:rPr>
              <w:t>7</w:t>
            </w:r>
            <w:r>
              <w:rPr>
                <w:noProof/>
                <w:webHidden/>
              </w:rPr>
              <w:fldChar w:fldCharType="end"/>
            </w:r>
          </w:hyperlink>
        </w:p>
        <w:p w:rsidR="00F13CAC" w:rsidRDefault="00F13CAC" w:rsidP="00C55D26">
          <w:pPr>
            <w:pStyle w:val="TM2"/>
            <w:tabs>
              <w:tab w:val="left" w:pos="880"/>
              <w:tab w:val="right" w:leader="dot" w:pos="9062"/>
            </w:tabs>
            <w:rPr>
              <w:noProof/>
            </w:rPr>
          </w:pPr>
          <w:hyperlink w:anchor="_Toc420265735" w:history="1">
            <w:r w:rsidRPr="003239F6">
              <w:rPr>
                <w:rStyle w:val="Lienhypertexte"/>
                <w:noProof/>
              </w:rPr>
              <w:t>4.1.</w:t>
            </w:r>
            <w:r>
              <w:rPr>
                <w:noProof/>
              </w:rPr>
              <w:tab/>
            </w:r>
            <w:r w:rsidRPr="003239F6">
              <w:rPr>
                <w:rStyle w:val="Lienhypertexte"/>
                <w:noProof/>
              </w:rPr>
              <w:t>Le logiciel</w:t>
            </w:r>
            <w:r>
              <w:rPr>
                <w:noProof/>
                <w:webHidden/>
              </w:rPr>
              <w:tab/>
            </w:r>
            <w:r>
              <w:rPr>
                <w:noProof/>
                <w:webHidden/>
              </w:rPr>
              <w:fldChar w:fldCharType="begin"/>
            </w:r>
            <w:r>
              <w:rPr>
                <w:noProof/>
                <w:webHidden/>
              </w:rPr>
              <w:instrText xml:space="preserve"> PAGEREF _Toc420265735 \h </w:instrText>
            </w:r>
            <w:r>
              <w:rPr>
                <w:noProof/>
                <w:webHidden/>
              </w:rPr>
            </w:r>
            <w:r>
              <w:rPr>
                <w:noProof/>
                <w:webHidden/>
              </w:rPr>
              <w:fldChar w:fldCharType="separate"/>
            </w:r>
            <w:r>
              <w:rPr>
                <w:noProof/>
                <w:webHidden/>
              </w:rPr>
              <w:t>7</w:t>
            </w:r>
            <w:r>
              <w:rPr>
                <w:noProof/>
                <w:webHidden/>
              </w:rPr>
              <w:fldChar w:fldCharType="end"/>
            </w:r>
          </w:hyperlink>
          <w:hyperlink w:anchor="_Toc420265739" w:history="1"/>
        </w:p>
        <w:p w:rsidR="00F13CAC" w:rsidRDefault="00F13CAC" w:rsidP="00C55D26">
          <w:pPr>
            <w:pStyle w:val="TM2"/>
            <w:tabs>
              <w:tab w:val="left" w:pos="880"/>
              <w:tab w:val="right" w:leader="dot" w:pos="9062"/>
            </w:tabs>
            <w:rPr>
              <w:noProof/>
            </w:rPr>
          </w:pPr>
          <w:hyperlink w:anchor="_Toc420265740" w:history="1">
            <w:r w:rsidRPr="003239F6">
              <w:rPr>
                <w:rStyle w:val="Lienhypertexte"/>
                <w:noProof/>
              </w:rPr>
              <w:t>4.2.</w:t>
            </w:r>
            <w:r>
              <w:rPr>
                <w:noProof/>
              </w:rPr>
              <w:tab/>
            </w:r>
            <w:r w:rsidRPr="003239F6">
              <w:rPr>
                <w:rStyle w:val="Lienhypertexte"/>
                <w:noProof/>
              </w:rPr>
              <w:t>Le site internet</w:t>
            </w:r>
            <w:r>
              <w:rPr>
                <w:noProof/>
                <w:webHidden/>
              </w:rPr>
              <w:tab/>
            </w:r>
            <w:r>
              <w:rPr>
                <w:noProof/>
                <w:webHidden/>
              </w:rPr>
              <w:fldChar w:fldCharType="begin"/>
            </w:r>
            <w:r>
              <w:rPr>
                <w:noProof/>
                <w:webHidden/>
              </w:rPr>
              <w:instrText xml:space="preserve"> PAGEREF _Toc420265740 \h </w:instrText>
            </w:r>
            <w:r>
              <w:rPr>
                <w:noProof/>
                <w:webHidden/>
              </w:rPr>
            </w:r>
            <w:r>
              <w:rPr>
                <w:noProof/>
                <w:webHidden/>
              </w:rPr>
              <w:fldChar w:fldCharType="separate"/>
            </w:r>
            <w:r>
              <w:rPr>
                <w:noProof/>
                <w:webHidden/>
              </w:rPr>
              <w:t>8</w:t>
            </w:r>
            <w:r>
              <w:rPr>
                <w:noProof/>
                <w:webHidden/>
              </w:rPr>
              <w:fldChar w:fldCharType="end"/>
            </w:r>
          </w:hyperlink>
        </w:p>
        <w:p w:rsidR="00F13CAC" w:rsidRDefault="00F13CAC" w:rsidP="00C55D26">
          <w:pPr>
            <w:pStyle w:val="TM2"/>
            <w:tabs>
              <w:tab w:val="left" w:pos="880"/>
              <w:tab w:val="right" w:leader="dot" w:pos="9062"/>
            </w:tabs>
            <w:rPr>
              <w:noProof/>
            </w:rPr>
          </w:pPr>
          <w:hyperlink w:anchor="_Toc420265746" w:history="1">
            <w:r w:rsidRPr="003239F6">
              <w:rPr>
                <w:rStyle w:val="Lienhypertexte"/>
                <w:noProof/>
              </w:rPr>
              <w:t>4.3.</w:t>
            </w:r>
            <w:r>
              <w:rPr>
                <w:noProof/>
              </w:rPr>
              <w:tab/>
            </w:r>
            <w:r w:rsidRPr="003239F6">
              <w:rPr>
                <w:rStyle w:val="Lienhypertexte"/>
                <w:noProof/>
              </w:rPr>
              <w:t>Les applications mobiles</w:t>
            </w:r>
            <w:r>
              <w:rPr>
                <w:noProof/>
                <w:webHidden/>
              </w:rPr>
              <w:tab/>
            </w:r>
            <w:r>
              <w:rPr>
                <w:noProof/>
                <w:webHidden/>
              </w:rPr>
              <w:fldChar w:fldCharType="begin"/>
            </w:r>
            <w:r>
              <w:rPr>
                <w:noProof/>
                <w:webHidden/>
              </w:rPr>
              <w:instrText xml:space="preserve"> PAGEREF _Toc420265746 \h </w:instrText>
            </w:r>
            <w:r>
              <w:rPr>
                <w:noProof/>
                <w:webHidden/>
              </w:rPr>
            </w:r>
            <w:r>
              <w:rPr>
                <w:noProof/>
                <w:webHidden/>
              </w:rPr>
              <w:fldChar w:fldCharType="separate"/>
            </w:r>
            <w:r>
              <w:rPr>
                <w:noProof/>
                <w:webHidden/>
              </w:rPr>
              <w:t>9</w:t>
            </w:r>
            <w:r>
              <w:rPr>
                <w:noProof/>
                <w:webHidden/>
              </w:rPr>
              <w:fldChar w:fldCharType="end"/>
            </w:r>
          </w:hyperlink>
        </w:p>
        <w:p w:rsidR="00F13CAC" w:rsidRDefault="00F13CAC">
          <w:pPr>
            <w:pStyle w:val="TM2"/>
            <w:tabs>
              <w:tab w:val="left" w:pos="880"/>
              <w:tab w:val="right" w:leader="dot" w:pos="9062"/>
            </w:tabs>
            <w:rPr>
              <w:noProof/>
            </w:rPr>
          </w:pPr>
          <w:hyperlink w:anchor="_Toc420265750" w:history="1">
            <w:r w:rsidRPr="003239F6">
              <w:rPr>
                <w:rStyle w:val="Lienhypertexte"/>
                <w:noProof/>
              </w:rPr>
              <w:t>4.4.</w:t>
            </w:r>
            <w:r>
              <w:rPr>
                <w:noProof/>
              </w:rPr>
              <w:tab/>
            </w:r>
            <w:r w:rsidRPr="003239F6">
              <w:rPr>
                <w:rStyle w:val="Lienhypertexte"/>
                <w:noProof/>
              </w:rPr>
              <w:t>Les ressources matérielles</w:t>
            </w:r>
            <w:r>
              <w:rPr>
                <w:noProof/>
                <w:webHidden/>
              </w:rPr>
              <w:tab/>
            </w:r>
            <w:r>
              <w:rPr>
                <w:noProof/>
                <w:webHidden/>
              </w:rPr>
              <w:fldChar w:fldCharType="begin"/>
            </w:r>
            <w:r>
              <w:rPr>
                <w:noProof/>
                <w:webHidden/>
              </w:rPr>
              <w:instrText xml:space="preserve"> PAGEREF _Toc420265750 \h </w:instrText>
            </w:r>
            <w:r>
              <w:rPr>
                <w:noProof/>
                <w:webHidden/>
              </w:rPr>
            </w:r>
            <w:r>
              <w:rPr>
                <w:noProof/>
                <w:webHidden/>
              </w:rPr>
              <w:fldChar w:fldCharType="separate"/>
            </w:r>
            <w:r>
              <w:rPr>
                <w:noProof/>
                <w:webHidden/>
              </w:rPr>
              <w:t>10</w:t>
            </w:r>
            <w:r>
              <w:rPr>
                <w:noProof/>
                <w:webHidden/>
              </w:rPr>
              <w:fldChar w:fldCharType="end"/>
            </w:r>
          </w:hyperlink>
        </w:p>
        <w:p w:rsidR="00F13CAC" w:rsidRDefault="00F13CAC">
          <w:pPr>
            <w:pStyle w:val="TM1"/>
            <w:tabs>
              <w:tab w:val="left" w:pos="440"/>
              <w:tab w:val="right" w:leader="dot" w:pos="9062"/>
            </w:tabs>
            <w:rPr>
              <w:noProof/>
            </w:rPr>
          </w:pPr>
          <w:hyperlink w:anchor="_Toc420265751" w:history="1">
            <w:r w:rsidRPr="003239F6">
              <w:rPr>
                <w:rStyle w:val="Lienhypertexte"/>
                <w:noProof/>
              </w:rPr>
              <w:t>5.</w:t>
            </w:r>
            <w:r>
              <w:rPr>
                <w:noProof/>
              </w:rPr>
              <w:tab/>
            </w:r>
            <w:r w:rsidRPr="003239F6">
              <w:rPr>
                <w:rStyle w:val="Lienhypertexte"/>
                <w:noProof/>
              </w:rPr>
              <w:t>Description des tests</w:t>
            </w:r>
            <w:r>
              <w:rPr>
                <w:noProof/>
                <w:webHidden/>
              </w:rPr>
              <w:tab/>
            </w:r>
            <w:r>
              <w:rPr>
                <w:noProof/>
                <w:webHidden/>
              </w:rPr>
              <w:fldChar w:fldCharType="begin"/>
            </w:r>
            <w:r>
              <w:rPr>
                <w:noProof/>
                <w:webHidden/>
              </w:rPr>
              <w:instrText xml:space="preserve"> PAGEREF _Toc420265751 \h </w:instrText>
            </w:r>
            <w:r>
              <w:rPr>
                <w:noProof/>
                <w:webHidden/>
              </w:rPr>
            </w:r>
            <w:r>
              <w:rPr>
                <w:noProof/>
                <w:webHidden/>
              </w:rPr>
              <w:fldChar w:fldCharType="separate"/>
            </w:r>
            <w:r>
              <w:rPr>
                <w:noProof/>
                <w:webHidden/>
              </w:rPr>
              <w:t>10</w:t>
            </w:r>
            <w:r>
              <w:rPr>
                <w:noProof/>
                <w:webHidden/>
              </w:rPr>
              <w:fldChar w:fldCharType="end"/>
            </w:r>
          </w:hyperlink>
        </w:p>
        <w:p w:rsidR="00F13CAC" w:rsidRDefault="00F13CAC">
          <w:pPr>
            <w:pStyle w:val="TM2"/>
            <w:tabs>
              <w:tab w:val="left" w:pos="880"/>
              <w:tab w:val="right" w:leader="dot" w:pos="9062"/>
            </w:tabs>
            <w:rPr>
              <w:noProof/>
            </w:rPr>
          </w:pPr>
          <w:hyperlink w:anchor="_Toc420265752" w:history="1">
            <w:r w:rsidRPr="003239F6">
              <w:rPr>
                <w:rStyle w:val="Lienhypertexte"/>
                <w:noProof/>
              </w:rPr>
              <w:t>5.1.</w:t>
            </w:r>
            <w:r>
              <w:rPr>
                <w:noProof/>
              </w:rPr>
              <w:tab/>
            </w:r>
            <w:r w:rsidRPr="003239F6">
              <w:rPr>
                <w:rStyle w:val="Lienhypertexte"/>
                <w:noProof/>
              </w:rPr>
              <w:t>Tests</w:t>
            </w:r>
            <w:r>
              <w:rPr>
                <w:noProof/>
                <w:webHidden/>
              </w:rPr>
              <w:tab/>
            </w:r>
            <w:r>
              <w:rPr>
                <w:noProof/>
                <w:webHidden/>
              </w:rPr>
              <w:fldChar w:fldCharType="begin"/>
            </w:r>
            <w:r>
              <w:rPr>
                <w:noProof/>
                <w:webHidden/>
              </w:rPr>
              <w:instrText xml:space="preserve"> PAGEREF _Toc420265752 \h </w:instrText>
            </w:r>
            <w:r>
              <w:rPr>
                <w:noProof/>
                <w:webHidden/>
              </w:rPr>
            </w:r>
            <w:r>
              <w:rPr>
                <w:noProof/>
                <w:webHidden/>
              </w:rPr>
              <w:fldChar w:fldCharType="separate"/>
            </w:r>
            <w:r>
              <w:rPr>
                <w:noProof/>
                <w:webHidden/>
              </w:rPr>
              <w:t>10</w:t>
            </w:r>
            <w:r>
              <w:rPr>
                <w:noProof/>
                <w:webHidden/>
              </w:rPr>
              <w:fldChar w:fldCharType="end"/>
            </w:r>
          </w:hyperlink>
        </w:p>
        <w:p w:rsidR="00F13CAC" w:rsidRDefault="00F13CAC">
          <w:pPr>
            <w:pStyle w:val="TM2"/>
            <w:tabs>
              <w:tab w:val="left" w:pos="880"/>
              <w:tab w:val="right" w:leader="dot" w:pos="9062"/>
            </w:tabs>
            <w:rPr>
              <w:noProof/>
            </w:rPr>
          </w:pPr>
          <w:hyperlink w:anchor="_Toc420265759" w:history="1">
            <w:r w:rsidRPr="003239F6">
              <w:rPr>
                <w:rStyle w:val="Lienhypertexte"/>
                <w:noProof/>
              </w:rPr>
              <w:t>5.2.</w:t>
            </w:r>
            <w:r>
              <w:rPr>
                <w:noProof/>
              </w:rPr>
              <w:tab/>
            </w:r>
            <w:r w:rsidRPr="003239F6">
              <w:rPr>
                <w:rStyle w:val="Lienhypertexte"/>
                <w:noProof/>
              </w:rPr>
              <w:t>Les différents outils</w:t>
            </w:r>
            <w:r>
              <w:rPr>
                <w:noProof/>
                <w:webHidden/>
              </w:rPr>
              <w:tab/>
            </w:r>
            <w:r>
              <w:rPr>
                <w:noProof/>
                <w:webHidden/>
              </w:rPr>
              <w:fldChar w:fldCharType="begin"/>
            </w:r>
            <w:r>
              <w:rPr>
                <w:noProof/>
                <w:webHidden/>
              </w:rPr>
              <w:instrText xml:space="preserve"> PAGEREF _Toc420265759 \h </w:instrText>
            </w:r>
            <w:r>
              <w:rPr>
                <w:noProof/>
                <w:webHidden/>
              </w:rPr>
            </w:r>
            <w:r>
              <w:rPr>
                <w:noProof/>
                <w:webHidden/>
              </w:rPr>
              <w:fldChar w:fldCharType="separate"/>
            </w:r>
            <w:r>
              <w:rPr>
                <w:noProof/>
                <w:webHidden/>
              </w:rPr>
              <w:t>11</w:t>
            </w:r>
            <w:r>
              <w:rPr>
                <w:noProof/>
                <w:webHidden/>
              </w:rPr>
              <w:fldChar w:fldCharType="end"/>
            </w:r>
          </w:hyperlink>
        </w:p>
        <w:p w:rsidR="00F13CAC" w:rsidRDefault="00F13CAC">
          <w:pPr>
            <w:pStyle w:val="TM1"/>
            <w:tabs>
              <w:tab w:val="left" w:pos="440"/>
              <w:tab w:val="right" w:leader="dot" w:pos="9062"/>
            </w:tabs>
            <w:rPr>
              <w:noProof/>
            </w:rPr>
          </w:pPr>
          <w:hyperlink w:anchor="_Toc420265763" w:history="1">
            <w:r w:rsidRPr="003239F6">
              <w:rPr>
                <w:rStyle w:val="Lienhypertexte"/>
                <w:noProof/>
              </w:rPr>
              <w:t>6.</w:t>
            </w:r>
            <w:r>
              <w:rPr>
                <w:noProof/>
              </w:rPr>
              <w:tab/>
            </w:r>
            <w:r w:rsidRPr="003239F6">
              <w:rPr>
                <w:rStyle w:val="Lienhypertexte"/>
                <w:noProof/>
              </w:rPr>
              <w:t>Organisation projet</w:t>
            </w:r>
            <w:r>
              <w:rPr>
                <w:noProof/>
                <w:webHidden/>
              </w:rPr>
              <w:tab/>
            </w:r>
            <w:r>
              <w:rPr>
                <w:noProof/>
                <w:webHidden/>
              </w:rPr>
              <w:fldChar w:fldCharType="begin"/>
            </w:r>
            <w:r>
              <w:rPr>
                <w:noProof/>
                <w:webHidden/>
              </w:rPr>
              <w:instrText xml:space="preserve"> PAGEREF _Toc420265763 \h </w:instrText>
            </w:r>
            <w:r>
              <w:rPr>
                <w:noProof/>
                <w:webHidden/>
              </w:rPr>
            </w:r>
            <w:r>
              <w:rPr>
                <w:noProof/>
                <w:webHidden/>
              </w:rPr>
              <w:fldChar w:fldCharType="separate"/>
            </w:r>
            <w:r>
              <w:rPr>
                <w:noProof/>
                <w:webHidden/>
              </w:rPr>
              <w:t>11</w:t>
            </w:r>
            <w:r>
              <w:rPr>
                <w:noProof/>
                <w:webHidden/>
              </w:rPr>
              <w:fldChar w:fldCharType="end"/>
            </w:r>
          </w:hyperlink>
        </w:p>
        <w:p w:rsidR="00F13CAC" w:rsidRDefault="00F13CAC">
          <w:pPr>
            <w:pStyle w:val="TM2"/>
            <w:tabs>
              <w:tab w:val="left" w:pos="880"/>
              <w:tab w:val="right" w:leader="dot" w:pos="9062"/>
            </w:tabs>
            <w:rPr>
              <w:noProof/>
            </w:rPr>
          </w:pPr>
          <w:hyperlink w:anchor="_Toc420265764" w:history="1">
            <w:r w:rsidRPr="003239F6">
              <w:rPr>
                <w:rStyle w:val="Lienhypertexte"/>
                <w:noProof/>
              </w:rPr>
              <w:t>6.1.</w:t>
            </w:r>
            <w:r>
              <w:rPr>
                <w:noProof/>
              </w:rPr>
              <w:tab/>
            </w:r>
            <w:r w:rsidRPr="003239F6">
              <w:rPr>
                <w:rStyle w:val="Lienhypertexte"/>
                <w:noProof/>
              </w:rPr>
              <w:t>Les ressources</w:t>
            </w:r>
            <w:r>
              <w:rPr>
                <w:noProof/>
                <w:webHidden/>
              </w:rPr>
              <w:tab/>
            </w:r>
            <w:r>
              <w:rPr>
                <w:noProof/>
                <w:webHidden/>
              </w:rPr>
              <w:fldChar w:fldCharType="begin"/>
            </w:r>
            <w:r>
              <w:rPr>
                <w:noProof/>
                <w:webHidden/>
              </w:rPr>
              <w:instrText xml:space="preserve"> PAGEREF _Toc420265764 \h </w:instrText>
            </w:r>
            <w:r>
              <w:rPr>
                <w:noProof/>
                <w:webHidden/>
              </w:rPr>
            </w:r>
            <w:r>
              <w:rPr>
                <w:noProof/>
                <w:webHidden/>
              </w:rPr>
              <w:fldChar w:fldCharType="separate"/>
            </w:r>
            <w:r>
              <w:rPr>
                <w:noProof/>
                <w:webHidden/>
              </w:rPr>
              <w:t>11</w:t>
            </w:r>
            <w:r>
              <w:rPr>
                <w:noProof/>
                <w:webHidden/>
              </w:rPr>
              <w:fldChar w:fldCharType="end"/>
            </w:r>
          </w:hyperlink>
        </w:p>
        <w:p w:rsidR="00F13CAC" w:rsidRDefault="00F13CAC">
          <w:pPr>
            <w:pStyle w:val="TM2"/>
            <w:tabs>
              <w:tab w:val="left" w:pos="880"/>
              <w:tab w:val="right" w:leader="dot" w:pos="9062"/>
            </w:tabs>
            <w:rPr>
              <w:noProof/>
            </w:rPr>
          </w:pPr>
          <w:hyperlink w:anchor="_Toc420265765" w:history="1">
            <w:r w:rsidRPr="003239F6">
              <w:rPr>
                <w:rStyle w:val="Lienhypertexte"/>
                <w:noProof/>
              </w:rPr>
              <w:t>6.2.</w:t>
            </w:r>
            <w:r>
              <w:rPr>
                <w:noProof/>
              </w:rPr>
              <w:tab/>
            </w:r>
            <w:r w:rsidRPr="003239F6">
              <w:rPr>
                <w:rStyle w:val="Lienhypertexte"/>
                <w:noProof/>
              </w:rPr>
              <w:t>Le planning</w:t>
            </w:r>
            <w:r>
              <w:rPr>
                <w:noProof/>
                <w:webHidden/>
              </w:rPr>
              <w:tab/>
            </w:r>
            <w:r>
              <w:rPr>
                <w:noProof/>
                <w:webHidden/>
              </w:rPr>
              <w:fldChar w:fldCharType="begin"/>
            </w:r>
            <w:r>
              <w:rPr>
                <w:noProof/>
                <w:webHidden/>
              </w:rPr>
              <w:instrText xml:space="preserve"> PAGEREF _Toc420265765 \h </w:instrText>
            </w:r>
            <w:r>
              <w:rPr>
                <w:noProof/>
                <w:webHidden/>
              </w:rPr>
            </w:r>
            <w:r>
              <w:rPr>
                <w:noProof/>
                <w:webHidden/>
              </w:rPr>
              <w:fldChar w:fldCharType="separate"/>
            </w:r>
            <w:r>
              <w:rPr>
                <w:noProof/>
                <w:webHidden/>
              </w:rPr>
              <w:t>12</w:t>
            </w:r>
            <w:r>
              <w:rPr>
                <w:noProof/>
                <w:webHidden/>
              </w:rPr>
              <w:fldChar w:fldCharType="end"/>
            </w:r>
          </w:hyperlink>
        </w:p>
        <w:p w:rsidR="00F13CAC" w:rsidRDefault="00F13CAC">
          <w:pPr>
            <w:pStyle w:val="TM2"/>
            <w:tabs>
              <w:tab w:val="left" w:pos="880"/>
              <w:tab w:val="right" w:leader="dot" w:pos="9062"/>
            </w:tabs>
            <w:rPr>
              <w:noProof/>
            </w:rPr>
          </w:pPr>
          <w:hyperlink w:anchor="_Toc420265766" w:history="1">
            <w:r w:rsidRPr="003239F6">
              <w:rPr>
                <w:rStyle w:val="Lienhypertexte"/>
                <w:noProof/>
              </w:rPr>
              <w:t>6.3.</w:t>
            </w:r>
            <w:r>
              <w:rPr>
                <w:noProof/>
              </w:rPr>
              <w:tab/>
            </w:r>
            <w:r w:rsidRPr="003239F6">
              <w:rPr>
                <w:rStyle w:val="Lienhypertexte"/>
                <w:noProof/>
              </w:rPr>
              <w:t>La méthodologie</w:t>
            </w:r>
            <w:r>
              <w:rPr>
                <w:noProof/>
                <w:webHidden/>
              </w:rPr>
              <w:tab/>
            </w:r>
            <w:r>
              <w:rPr>
                <w:noProof/>
                <w:webHidden/>
              </w:rPr>
              <w:fldChar w:fldCharType="begin"/>
            </w:r>
            <w:r>
              <w:rPr>
                <w:noProof/>
                <w:webHidden/>
              </w:rPr>
              <w:instrText xml:space="preserve"> PAGEREF _Toc420265766 \h </w:instrText>
            </w:r>
            <w:r>
              <w:rPr>
                <w:noProof/>
                <w:webHidden/>
              </w:rPr>
            </w:r>
            <w:r>
              <w:rPr>
                <w:noProof/>
                <w:webHidden/>
              </w:rPr>
              <w:fldChar w:fldCharType="separate"/>
            </w:r>
            <w:r>
              <w:rPr>
                <w:noProof/>
                <w:webHidden/>
              </w:rPr>
              <w:t>12</w:t>
            </w:r>
            <w:r>
              <w:rPr>
                <w:noProof/>
                <w:webHidden/>
              </w:rPr>
              <w:fldChar w:fldCharType="end"/>
            </w:r>
          </w:hyperlink>
        </w:p>
        <w:p w:rsidR="00F13CAC" w:rsidRDefault="00F13CAC">
          <w:r>
            <w:rPr>
              <w:b/>
              <w:bCs/>
            </w:rPr>
            <w:fldChar w:fldCharType="end"/>
          </w:r>
        </w:p>
      </w:sdtContent>
    </w:sdt>
    <w:p w:rsidR="00171124" w:rsidRDefault="00171124" w:rsidP="00F13CAC">
      <w:r>
        <w:br w:type="page"/>
      </w:r>
    </w:p>
    <w:p w:rsidR="006A2136" w:rsidRDefault="006A2136" w:rsidP="005A5251">
      <w:pPr>
        <w:pStyle w:val="Titre1"/>
      </w:pPr>
      <w:bookmarkStart w:id="0" w:name="_Toc410512698"/>
      <w:bookmarkStart w:id="1" w:name="_Toc410396131"/>
      <w:bookmarkStart w:id="2" w:name="_Toc410512593"/>
      <w:bookmarkStart w:id="3" w:name="_Toc413410002"/>
      <w:bookmarkStart w:id="4" w:name="_Toc413363473"/>
      <w:bookmarkStart w:id="5" w:name="_Toc413363173"/>
      <w:bookmarkStart w:id="6" w:name="_Toc419481281"/>
      <w:bookmarkStart w:id="7" w:name="_Toc419481573"/>
      <w:bookmarkStart w:id="8" w:name="_Toc420265716"/>
      <w:r>
        <w:lastRenderedPageBreak/>
        <w:t>Rappel de l’EIP</w:t>
      </w:r>
      <w:bookmarkEnd w:id="0"/>
      <w:bookmarkEnd w:id="1"/>
      <w:bookmarkEnd w:id="2"/>
      <w:bookmarkEnd w:id="3"/>
      <w:bookmarkEnd w:id="4"/>
      <w:bookmarkEnd w:id="5"/>
      <w:bookmarkEnd w:id="6"/>
      <w:bookmarkEnd w:id="7"/>
      <w:bookmarkEnd w:id="8"/>
    </w:p>
    <w:p w:rsidR="006A2136" w:rsidRDefault="006A2136" w:rsidP="005A5251">
      <w:pPr>
        <w:pStyle w:val="Titre2"/>
      </w:pPr>
      <w:bookmarkStart w:id="9" w:name="_Toc413363174"/>
      <w:bookmarkStart w:id="10" w:name="_Toc413363474"/>
      <w:bookmarkStart w:id="11" w:name="_Toc413410003"/>
      <w:bookmarkStart w:id="12" w:name="_Toc419481282"/>
      <w:bookmarkStart w:id="13" w:name="_Toc419481574"/>
      <w:bookmarkStart w:id="14" w:name="_Toc420265717"/>
      <w:r w:rsidRPr="00E42206">
        <w:t xml:space="preserve">Objectif de l’EIP et </w:t>
      </w:r>
      <w:proofErr w:type="spellStart"/>
      <w:r w:rsidRPr="00E42206">
        <w:t>Epitech</w:t>
      </w:r>
      <w:bookmarkEnd w:id="9"/>
      <w:bookmarkEnd w:id="10"/>
      <w:bookmarkEnd w:id="11"/>
      <w:bookmarkEnd w:id="12"/>
      <w:bookmarkEnd w:id="13"/>
      <w:bookmarkEnd w:id="14"/>
      <w:proofErr w:type="spellEnd"/>
    </w:p>
    <w:p w:rsidR="006A2136" w:rsidRDefault="006A2136" w:rsidP="005A5251">
      <w:pPr>
        <w:jc w:val="both"/>
      </w:pPr>
      <w:r>
        <w:t>EPITECH est l’école de l’expertise informatique, transformant une passion en véritable expertise. L’apprentissage à EPITECH est fondé sur une pédagogie par projets, individuels ou en groupe, validant un certain nombre de connaissances et de notions à assimiler. Tout au long de leur cursus, les étudiants se familiarisent avec le milieu professionnel, notamment grâce aux stages en première, troisième et cinquième année d’une période de quatre à six mois. L’école forme les étudiants à s’adapter à des situations inhabituelles avec la mise en place de rush (projets à réaliser sur un week-end, sur des sujets et notions dont les élèves n’ont aucune connaissance) ou le départ à l’international pendant leur quatrième année ; année durant laquelle l’étudiant va devoir faire preuve d’autonomie et de capacité d’adaptation.</w:t>
      </w:r>
    </w:p>
    <w:p w:rsidR="006A2136" w:rsidRPr="00107923" w:rsidRDefault="006A2136" w:rsidP="005A5251">
      <w:pPr>
        <w:jc w:val="both"/>
      </w:pPr>
      <w:r>
        <w:t xml:space="preserve">Les </w:t>
      </w:r>
      <w:proofErr w:type="spellStart"/>
      <w:r>
        <w:t>Epitech</w:t>
      </w:r>
      <w:proofErr w:type="spellEnd"/>
      <w:r>
        <w:t xml:space="preserve"> </w:t>
      </w:r>
      <w:proofErr w:type="spellStart"/>
      <w:r>
        <w:t>Innovative</w:t>
      </w:r>
      <w:proofErr w:type="spellEnd"/>
      <w:r>
        <w:t xml:space="preserve"> </w:t>
      </w:r>
      <w:proofErr w:type="spellStart"/>
      <w:r>
        <w:t>Projects</w:t>
      </w:r>
      <w:proofErr w:type="spellEnd"/>
      <w:r>
        <w:t xml:space="preserve"> sont des projets à réaliser sur le cycle master du cursus </w:t>
      </w:r>
      <w:proofErr w:type="spellStart"/>
      <w:r>
        <w:t>Epitech</w:t>
      </w:r>
      <w:proofErr w:type="spellEnd"/>
      <w:r>
        <w:t>. Ils sont conçus à la manière d’un véritable projet entrepreneurial, dans toutes ses composantes : business, techno, design &amp; communication. Un EIP est appelé à devenir une start-up viable. Le but de l’EIP est donc de faire découvrir aux étudiants le monde de l’entreprenariat en leur demandant de mettre un place un projet et de le réaliser en faisant face à des difficultés qu’ils n’avaient jusqu’alors pas rencontrées. Le principal obstacle est la gestion de groupe composé de membres dispersés dans des pays différents, faisant face alors aux problèmes de gestion du temps et des zones horaires pour leur quatrième année. Les problématiques de communication et de vente du produit sont aussi abordées.</w:t>
      </w:r>
    </w:p>
    <w:p w:rsidR="006A2136" w:rsidRDefault="006A2136" w:rsidP="005A5251">
      <w:pPr>
        <w:pStyle w:val="Titre2"/>
      </w:pPr>
      <w:bookmarkStart w:id="15" w:name="_Toc413363175"/>
      <w:bookmarkStart w:id="16" w:name="_Toc413363475"/>
      <w:bookmarkStart w:id="17" w:name="_Toc413410004"/>
      <w:bookmarkStart w:id="18" w:name="_Toc419481283"/>
      <w:bookmarkStart w:id="19" w:name="_Toc419481575"/>
      <w:bookmarkStart w:id="20" w:name="_Toc420265718"/>
      <w:r>
        <w:t>Principe de base du système futur</w:t>
      </w:r>
      <w:bookmarkEnd w:id="15"/>
      <w:bookmarkEnd w:id="16"/>
      <w:bookmarkEnd w:id="17"/>
      <w:bookmarkEnd w:id="18"/>
      <w:bookmarkEnd w:id="19"/>
      <w:bookmarkEnd w:id="20"/>
    </w:p>
    <w:p w:rsidR="006A2136" w:rsidRDefault="006A2136" w:rsidP="005A5251">
      <w:pPr>
        <w:jc w:val="both"/>
      </w:pPr>
      <w:r>
        <w:t xml:space="preserve">Music </w:t>
      </w:r>
      <w:proofErr w:type="spellStart"/>
      <w:r>
        <w:t>Sheet</w:t>
      </w:r>
      <w:proofErr w:type="spellEnd"/>
      <w:r>
        <w:t xml:space="preserve"> </w:t>
      </w:r>
      <w:proofErr w:type="spellStart"/>
      <w:r>
        <w:t>Writer</w:t>
      </w:r>
      <w:proofErr w:type="spellEnd"/>
      <w:r>
        <w:t xml:space="preserve"> est un logiciel d’édition de partition destiné aux musiciens néophytes qui n’ont pas forcément les connaissances théoriques du solfège pour écrire leurs compositions. Il se présente donc comme tout logiciel d’édition de partition existant, mais apporte une fonctionnalité majeur : la génération d’une partition depuis un piano ou une guitare branchés à l’aide d’un câble JACK ou d’une interface audio USB.</w:t>
      </w:r>
    </w:p>
    <w:p w:rsidR="006A2136" w:rsidRDefault="006A2136" w:rsidP="005A5251">
      <w:pPr>
        <w:jc w:val="both"/>
      </w:pPr>
      <w:r>
        <w:t xml:space="preserve">Le mot d’ordre de Music </w:t>
      </w:r>
      <w:proofErr w:type="spellStart"/>
      <w:r>
        <w:t>Sheet</w:t>
      </w:r>
      <w:proofErr w:type="spellEnd"/>
      <w:r>
        <w:t xml:space="preserve"> </w:t>
      </w:r>
      <w:proofErr w:type="spellStart"/>
      <w:r>
        <w:t>Writer</w:t>
      </w:r>
      <w:proofErr w:type="spellEnd"/>
      <w:r>
        <w:t xml:space="preserve"> est d’être simple d’utilisation. En effet, en ajoutant cette fonctionnalité, nous simplifions la phase d’écriture lors de la composition d’une musique. Laissant l’utilisateur se concentrer sur la musique avant son écriture.</w:t>
      </w:r>
    </w:p>
    <w:p w:rsidR="006A2136" w:rsidRDefault="006A2136" w:rsidP="005A5251">
      <w:pPr>
        <w:jc w:val="both"/>
      </w:pPr>
      <w:r>
        <w:t xml:space="preserve">Bien entendu, les musiciens aguerris ne seront pas en reste puisque Music </w:t>
      </w:r>
      <w:proofErr w:type="spellStart"/>
      <w:r>
        <w:t>Sheet</w:t>
      </w:r>
      <w:proofErr w:type="spellEnd"/>
      <w:r>
        <w:t xml:space="preserve"> </w:t>
      </w:r>
      <w:proofErr w:type="spellStart"/>
      <w:r>
        <w:t>Writer</w:t>
      </w:r>
      <w:proofErr w:type="spellEnd"/>
      <w:r>
        <w:t xml:space="preserve"> incorporera les outils qui leur permettront d’écrire leurs musiques de manière très précise.</w:t>
      </w:r>
    </w:p>
    <w:p w:rsidR="006A2136" w:rsidRDefault="006A2136" w:rsidP="005A5251">
      <w:pPr>
        <w:jc w:val="both"/>
      </w:pPr>
      <w:r>
        <w:t xml:space="preserve">Music </w:t>
      </w:r>
      <w:proofErr w:type="spellStart"/>
      <w:r>
        <w:t>Sheet</w:t>
      </w:r>
      <w:proofErr w:type="spellEnd"/>
      <w:r>
        <w:t xml:space="preserve"> </w:t>
      </w:r>
      <w:proofErr w:type="spellStart"/>
      <w:r>
        <w:t>Writer</w:t>
      </w:r>
      <w:proofErr w:type="spellEnd"/>
      <w:r>
        <w:t xml:space="preserve"> s’accompagne aussi d’applications mobiles disponibles sur Android, iOS et Windows Phone, ainsi que d’un site internet.</w:t>
      </w:r>
    </w:p>
    <w:p w:rsidR="006A2136" w:rsidRDefault="006A2136" w:rsidP="005A5251">
      <w:pPr>
        <w:jc w:val="both"/>
      </w:pPr>
      <w:r>
        <w:br w:type="page"/>
      </w:r>
    </w:p>
    <w:p w:rsidR="006A2136" w:rsidRDefault="006A2136" w:rsidP="005A5251">
      <w:pPr>
        <w:pStyle w:val="Titre1"/>
      </w:pPr>
      <w:bookmarkStart w:id="21" w:name="_Toc413410005"/>
      <w:bookmarkStart w:id="22" w:name="_Toc419481284"/>
      <w:bookmarkStart w:id="23" w:name="_Toc419481576"/>
      <w:bookmarkStart w:id="24" w:name="_Toc420265719"/>
      <w:r>
        <w:lastRenderedPageBreak/>
        <w:t>Contraintes</w:t>
      </w:r>
      <w:bookmarkEnd w:id="21"/>
      <w:bookmarkEnd w:id="22"/>
      <w:bookmarkEnd w:id="23"/>
      <w:bookmarkEnd w:id="24"/>
    </w:p>
    <w:p w:rsidR="006A2136" w:rsidRDefault="006A2136" w:rsidP="005A5251">
      <w:pPr>
        <w:jc w:val="both"/>
      </w:pPr>
      <w:r>
        <w:t xml:space="preserve">Dans cette partie, nous listons toutes les contraintes liées au développement des différents livrables du projet Music </w:t>
      </w:r>
      <w:proofErr w:type="spellStart"/>
      <w:r>
        <w:t>Sheet</w:t>
      </w:r>
      <w:proofErr w:type="spellEnd"/>
      <w:r>
        <w:t xml:space="preserve"> </w:t>
      </w:r>
      <w:proofErr w:type="spellStart"/>
      <w:r>
        <w:t>Writer</w:t>
      </w:r>
      <w:proofErr w:type="spellEnd"/>
      <w:r>
        <w:t>.</w:t>
      </w:r>
    </w:p>
    <w:p w:rsidR="006A2136" w:rsidRDefault="006A2136" w:rsidP="005A5251">
      <w:pPr>
        <w:pStyle w:val="Titre2"/>
        <w:spacing w:line="256" w:lineRule="auto"/>
      </w:pPr>
      <w:bookmarkStart w:id="25" w:name="_Toc420265720"/>
      <w:r>
        <w:t>Hypothèses</w:t>
      </w:r>
      <w:bookmarkEnd w:id="25"/>
    </w:p>
    <w:p w:rsidR="006A2136" w:rsidRDefault="006A2136" w:rsidP="005A5251">
      <w:pPr>
        <w:pStyle w:val="Paragraphedeliste"/>
        <w:numPr>
          <w:ilvl w:val="0"/>
          <w:numId w:val="12"/>
        </w:numPr>
        <w:spacing w:line="256" w:lineRule="auto"/>
      </w:pPr>
      <w:r>
        <w:t>La lecture d’une partition se fera avec des sons Midi.</w:t>
      </w:r>
    </w:p>
    <w:p w:rsidR="006A2136" w:rsidRDefault="006A2136" w:rsidP="005A5251">
      <w:pPr>
        <w:pStyle w:val="Paragraphedeliste"/>
        <w:numPr>
          <w:ilvl w:val="0"/>
          <w:numId w:val="12"/>
        </w:numPr>
        <w:spacing w:line="256" w:lineRule="auto"/>
      </w:pPr>
      <w:r>
        <w:t>L’édition et la visualisation des partitions se feront grâce à des librairies.</w:t>
      </w:r>
    </w:p>
    <w:p w:rsidR="006A2136" w:rsidRDefault="006A2136" w:rsidP="005A5251">
      <w:pPr>
        <w:pStyle w:val="Paragraphedeliste"/>
        <w:numPr>
          <w:ilvl w:val="0"/>
          <w:numId w:val="12"/>
        </w:numPr>
        <w:spacing w:line="256" w:lineRule="auto"/>
      </w:pPr>
      <w:r>
        <w:t>Nous stockerons les données utilisateur dans une base donnée.</w:t>
      </w:r>
    </w:p>
    <w:p w:rsidR="006A2136" w:rsidRDefault="006A2136" w:rsidP="005A5251">
      <w:pPr>
        <w:pStyle w:val="Paragraphedeliste"/>
        <w:numPr>
          <w:ilvl w:val="0"/>
          <w:numId w:val="12"/>
        </w:numPr>
        <w:spacing w:line="256" w:lineRule="auto"/>
      </w:pPr>
      <w:r>
        <w:t xml:space="preserve">Les bases de données seront </w:t>
      </w:r>
      <w:proofErr w:type="spellStart"/>
      <w:r>
        <w:t>MariaDB</w:t>
      </w:r>
      <w:proofErr w:type="spellEnd"/>
      <w:r>
        <w:t xml:space="preserve"> et MySQL.</w:t>
      </w:r>
    </w:p>
    <w:p w:rsidR="006A2136" w:rsidRDefault="006A2136" w:rsidP="005A5251">
      <w:pPr>
        <w:pStyle w:val="Paragraphedeliste"/>
        <w:numPr>
          <w:ilvl w:val="0"/>
          <w:numId w:val="12"/>
        </w:numPr>
        <w:spacing w:line="256" w:lineRule="auto"/>
      </w:pPr>
      <w:r>
        <w:t>On utilisera du HTTPS pour transmettre les données.</w:t>
      </w:r>
    </w:p>
    <w:p w:rsidR="006A2136" w:rsidRDefault="006A2136" w:rsidP="005A5251">
      <w:pPr>
        <w:pStyle w:val="Paragraphedeliste"/>
        <w:numPr>
          <w:ilvl w:val="0"/>
          <w:numId w:val="12"/>
        </w:numPr>
        <w:spacing w:line="256" w:lineRule="auto"/>
      </w:pPr>
      <w:r>
        <w:t>Les paiements en ligne se feront via un organisme (</w:t>
      </w:r>
      <w:proofErr w:type="spellStart"/>
      <w:r>
        <w:t>paypal</w:t>
      </w:r>
      <w:proofErr w:type="spellEnd"/>
      <w:r>
        <w:t>).</w:t>
      </w:r>
      <w:r>
        <w:rPr>
          <w:rFonts w:eastAsia="Times New Roman" w:cs="Times New Roman"/>
        </w:rPr>
        <w:t xml:space="preserve"> </w:t>
      </w:r>
    </w:p>
    <w:p w:rsidR="006A2136" w:rsidRDefault="006A2136" w:rsidP="005A5251">
      <w:pPr>
        <w:pStyle w:val="Titre2"/>
        <w:spacing w:line="256" w:lineRule="auto"/>
      </w:pPr>
      <w:bookmarkStart w:id="26" w:name="_Toc420265721"/>
      <w:r>
        <w:t>Contraintes non-fonctionnelle et fonctionnelle</w:t>
      </w:r>
      <w:bookmarkEnd w:id="26"/>
    </w:p>
    <w:p w:rsidR="006A2136" w:rsidRPr="000F5441" w:rsidRDefault="006A2136" w:rsidP="005A5251">
      <w:pPr>
        <w:ind w:left="360"/>
        <w:jc w:val="both"/>
      </w:pPr>
      <w:r>
        <w:t>Ici se trouvent les contraintes non-fonctionnelles :</w:t>
      </w:r>
    </w:p>
    <w:p w:rsidR="006A2136" w:rsidRDefault="006A2136" w:rsidP="005A5251">
      <w:pPr>
        <w:pStyle w:val="Paragraphedeliste"/>
        <w:numPr>
          <w:ilvl w:val="0"/>
          <w:numId w:val="9"/>
        </w:numPr>
        <w:spacing w:line="256" w:lineRule="auto"/>
      </w:pPr>
      <w:r>
        <w:t xml:space="preserve">Le </w:t>
      </w:r>
      <w:proofErr w:type="spellStart"/>
      <w:r>
        <w:t>Lab</w:t>
      </w:r>
      <w:proofErr w:type="spellEnd"/>
      <w:r>
        <w:t xml:space="preserve"> EIP nous a demandé d’avoir des applications mobiles. Ces dernières doivent être développées en natif sur Android, iOS, Windows Phone.</w:t>
      </w:r>
    </w:p>
    <w:p w:rsidR="006A2136" w:rsidRDefault="006A2136" w:rsidP="005A5251">
      <w:pPr>
        <w:pStyle w:val="Paragraphedeliste"/>
        <w:numPr>
          <w:ilvl w:val="0"/>
          <w:numId w:val="9"/>
        </w:numPr>
        <w:spacing w:line="256" w:lineRule="auto"/>
      </w:pPr>
      <w:r>
        <w:t>Le solfège étant un système d’écriture universel et suivant des règles précises, les partitions que nous créerons respecteront ces dernières.</w:t>
      </w:r>
    </w:p>
    <w:p w:rsidR="006A2136" w:rsidRDefault="006A2136" w:rsidP="005A5251">
      <w:pPr>
        <w:pStyle w:val="Paragraphedeliste"/>
        <w:numPr>
          <w:ilvl w:val="0"/>
          <w:numId w:val="9"/>
        </w:numPr>
        <w:spacing w:line="256" w:lineRule="auto"/>
      </w:pPr>
      <w:r>
        <w:t xml:space="preserve">Dans le but d’avoir des fichiers qui peuvent être utilisés par d’autres logiciels, les partitions générées devront être compatibles avec le standard </w:t>
      </w:r>
      <w:proofErr w:type="spellStart"/>
      <w:r>
        <w:t>MusicXML</w:t>
      </w:r>
      <w:proofErr w:type="spellEnd"/>
      <w:r>
        <w:t>.</w:t>
      </w:r>
    </w:p>
    <w:p w:rsidR="006A2136" w:rsidRDefault="006A2136" w:rsidP="005A5251">
      <w:pPr>
        <w:pStyle w:val="Paragraphedeliste"/>
        <w:numPr>
          <w:ilvl w:val="0"/>
          <w:numId w:val="10"/>
        </w:numPr>
        <w:spacing w:line="256" w:lineRule="auto"/>
      </w:pPr>
      <w:r>
        <w:t>Comme tout logiciel qui demande des données personnelles à ses utilisateurs nous avons l’obligation de les protéger. La sécurisation des transmissions des données et de leurs stockages est très importante. Nous devrons donc sécuriser l’ensemble du code qui traitera de ses données.</w:t>
      </w:r>
    </w:p>
    <w:p w:rsidR="006A2136" w:rsidRDefault="006A2136" w:rsidP="005A5251">
      <w:pPr>
        <w:pStyle w:val="Paragraphedeliste"/>
        <w:numPr>
          <w:ilvl w:val="0"/>
          <w:numId w:val="10"/>
        </w:numPr>
      </w:pPr>
      <w:r>
        <w:t>Le logiciel doit être porté sur Windows et Mac.</w:t>
      </w:r>
    </w:p>
    <w:p w:rsidR="006A2136" w:rsidRDefault="006A2136" w:rsidP="005A5251">
      <w:pPr>
        <w:pStyle w:val="Paragraphedeliste"/>
        <w:numPr>
          <w:ilvl w:val="0"/>
          <w:numId w:val="10"/>
        </w:numPr>
        <w:spacing w:line="256" w:lineRule="auto"/>
      </w:pPr>
      <w:r>
        <w:t xml:space="preserve">Le </w:t>
      </w:r>
      <w:proofErr w:type="spellStart"/>
      <w:r>
        <w:t>lab</w:t>
      </w:r>
      <w:proofErr w:type="spellEnd"/>
      <w:r>
        <w:t xml:space="preserve"> EIP nous impose d’avoir un site internet ayant ses données compatibles sur au moins deux bases de données différentes. Nous allons donc concevoir le site internet afin que cette contrainte soit remplie.</w:t>
      </w:r>
    </w:p>
    <w:p w:rsidR="006A2136" w:rsidRDefault="006A2136" w:rsidP="005A5251">
      <w:pPr>
        <w:pStyle w:val="Paragraphedeliste"/>
        <w:numPr>
          <w:ilvl w:val="0"/>
          <w:numId w:val="10"/>
        </w:numPr>
      </w:pPr>
      <w:r>
        <w:t>Protection des données utilisateurs stockées sur le serveur.</w:t>
      </w:r>
    </w:p>
    <w:p w:rsidR="006A2136" w:rsidRPr="00B17B34" w:rsidRDefault="006A2136" w:rsidP="005A5251">
      <w:pPr>
        <w:pStyle w:val="Paragraphedeliste"/>
        <w:numPr>
          <w:ilvl w:val="0"/>
          <w:numId w:val="10"/>
        </w:numPr>
      </w:pPr>
      <w:r>
        <w:t>Sécurisation des transmissions de données.</w:t>
      </w:r>
    </w:p>
    <w:p w:rsidR="006A2136" w:rsidRDefault="006A2136" w:rsidP="005A5251">
      <w:pPr>
        <w:spacing w:line="256" w:lineRule="auto"/>
        <w:ind w:left="360"/>
        <w:jc w:val="both"/>
      </w:pPr>
      <w:r>
        <w:t>Ici se trouve la contrainte fonctionnelle :</w:t>
      </w:r>
    </w:p>
    <w:p w:rsidR="006A2136" w:rsidRDefault="006A2136" w:rsidP="005A5251">
      <w:pPr>
        <w:spacing w:line="256" w:lineRule="auto"/>
        <w:ind w:firstLine="708"/>
        <w:jc w:val="both"/>
      </w:pPr>
      <w:r>
        <w:t xml:space="preserve">Un projet </w:t>
      </w:r>
      <w:proofErr w:type="spellStart"/>
      <w:r>
        <w:t>MusicSheetWriter</w:t>
      </w:r>
      <w:proofErr w:type="spellEnd"/>
      <w:r>
        <w:t xml:space="preserve"> comprendra un fichier son et un fichier </w:t>
      </w:r>
      <w:proofErr w:type="spellStart"/>
      <w:r>
        <w:t>musicXML</w:t>
      </w:r>
      <w:proofErr w:type="spellEnd"/>
      <w:r>
        <w:t>.</w:t>
      </w:r>
    </w:p>
    <w:p w:rsidR="006A2136" w:rsidRDefault="006A2136" w:rsidP="005A5251">
      <w:pPr>
        <w:pStyle w:val="Titre2"/>
      </w:pPr>
      <w:bookmarkStart w:id="27" w:name="_Toc420265722"/>
      <w:r>
        <w:t>Contraintes économiques et matérielles</w:t>
      </w:r>
      <w:bookmarkEnd w:id="27"/>
    </w:p>
    <w:p w:rsidR="006A2136" w:rsidRDefault="006A2136" w:rsidP="005A5251">
      <w:pPr>
        <w:pStyle w:val="Paragraphedeliste"/>
        <w:numPr>
          <w:ilvl w:val="0"/>
          <w:numId w:val="11"/>
        </w:numPr>
      </w:pPr>
      <w:r>
        <w:t>Une carte son avec entrée MIDI qui nous permettra de récupérer les sons provenant des instruments MIDI.</w:t>
      </w:r>
    </w:p>
    <w:p w:rsidR="006A2136" w:rsidRDefault="006A2136" w:rsidP="005A5251">
      <w:pPr>
        <w:pStyle w:val="Paragraphedeliste"/>
        <w:numPr>
          <w:ilvl w:val="0"/>
          <w:numId w:val="11"/>
        </w:numPr>
      </w:pPr>
      <w:r>
        <w:t>Un certificat Apple pour l’utilisation en bon droit des technologies Apple.</w:t>
      </w:r>
    </w:p>
    <w:p w:rsidR="006A2136" w:rsidRDefault="006A2136" w:rsidP="005A5251">
      <w:pPr>
        <w:pStyle w:val="Paragraphedeliste"/>
        <w:numPr>
          <w:ilvl w:val="0"/>
          <w:numId w:val="11"/>
        </w:numPr>
      </w:pPr>
      <w:r>
        <w:t>Un certificat SSL pour son utilisation dans notre site internet.</w:t>
      </w:r>
    </w:p>
    <w:p w:rsidR="006A2136" w:rsidRDefault="006A2136" w:rsidP="005A5251">
      <w:pPr>
        <w:pStyle w:val="Paragraphedeliste"/>
        <w:numPr>
          <w:ilvl w:val="0"/>
          <w:numId w:val="11"/>
        </w:numPr>
      </w:pPr>
      <w:r>
        <w:t>Nous allons avoir besoin des licences des différents SDK et librairies afin de pouvoir les utiliser.</w:t>
      </w:r>
    </w:p>
    <w:p w:rsidR="006A2136" w:rsidRDefault="006A2136" w:rsidP="005A5251">
      <w:pPr>
        <w:pStyle w:val="Paragraphedeliste"/>
        <w:numPr>
          <w:ilvl w:val="0"/>
          <w:numId w:val="11"/>
        </w:numPr>
      </w:pPr>
      <w:r>
        <w:t>Nous aurons à utiliser un serveur web.</w:t>
      </w:r>
    </w:p>
    <w:p w:rsidR="00F14D2D" w:rsidRDefault="006A2136" w:rsidP="005A5251">
      <w:pPr>
        <w:jc w:val="both"/>
      </w:pPr>
      <w:r>
        <w:t>Nous utiliserons un clavier MIDI afin de créer les partitions.</w:t>
      </w:r>
    </w:p>
    <w:p w:rsidR="00F14D2D" w:rsidRDefault="00F14D2D" w:rsidP="005A5251">
      <w:pPr>
        <w:jc w:val="both"/>
      </w:pPr>
      <w:r>
        <w:br w:type="page"/>
      </w:r>
    </w:p>
    <w:p w:rsidR="00F14D2D" w:rsidRDefault="00F14D2D" w:rsidP="005A5251">
      <w:pPr>
        <w:pStyle w:val="Titre1"/>
      </w:pPr>
      <w:bookmarkStart w:id="28" w:name="_Toc413363180"/>
      <w:bookmarkStart w:id="29" w:name="_Toc413363480"/>
      <w:bookmarkStart w:id="30" w:name="_Toc413410009"/>
      <w:bookmarkStart w:id="31" w:name="_Toc419481288"/>
      <w:bookmarkStart w:id="32" w:name="_Toc419481580"/>
      <w:bookmarkStart w:id="33" w:name="_Toc420265723"/>
      <w:r>
        <w:lastRenderedPageBreak/>
        <w:t>Description des différentes parties du projet à réaliser</w:t>
      </w:r>
      <w:bookmarkEnd w:id="28"/>
      <w:bookmarkEnd w:id="29"/>
      <w:bookmarkEnd w:id="30"/>
      <w:bookmarkEnd w:id="31"/>
      <w:bookmarkEnd w:id="32"/>
      <w:bookmarkEnd w:id="33"/>
    </w:p>
    <w:p w:rsidR="00F14D2D" w:rsidRDefault="00F14D2D" w:rsidP="005A5251">
      <w:pPr>
        <w:jc w:val="both"/>
      </w:pPr>
      <w:r w:rsidRPr="00F60A93">
        <w:t xml:space="preserve">Le développement de Music </w:t>
      </w:r>
      <w:proofErr w:type="spellStart"/>
      <w:r w:rsidRPr="00F60A93">
        <w:t>Sheet</w:t>
      </w:r>
      <w:proofErr w:type="spellEnd"/>
      <w:r w:rsidRPr="00F60A93">
        <w:t xml:space="preserve"> </w:t>
      </w:r>
      <w:proofErr w:type="spellStart"/>
      <w:r w:rsidRPr="00F60A93">
        <w:t>Writer</w:t>
      </w:r>
      <w:proofErr w:type="spellEnd"/>
      <w:r w:rsidRPr="00F60A93">
        <w:t xml:space="preserve"> se décompose en différents livrables : un logiciel à de</w:t>
      </w:r>
      <w:r>
        <w:t>stination de Windows et Mac OS</w:t>
      </w:r>
      <w:r w:rsidRPr="00F60A93">
        <w:t>, des applications mobiles disponibles sur Android, Windows Phone et iOS ainsi qu’un site internet</w:t>
      </w:r>
      <w:r>
        <w:t>.</w:t>
      </w:r>
    </w:p>
    <w:p w:rsidR="00F14D2D" w:rsidRDefault="00F14D2D" w:rsidP="005A5251">
      <w:pPr>
        <w:pStyle w:val="Titre2"/>
      </w:pPr>
      <w:bookmarkStart w:id="34" w:name="_Toc413363181"/>
      <w:bookmarkStart w:id="35" w:name="_Toc413363481"/>
      <w:bookmarkStart w:id="36" w:name="_Toc413410010"/>
      <w:bookmarkStart w:id="37" w:name="_Toc419481289"/>
      <w:bookmarkStart w:id="38" w:name="_Toc419481581"/>
      <w:bookmarkStart w:id="39" w:name="_Toc420265724"/>
      <w:r>
        <w:t>Le logiciel</w:t>
      </w:r>
      <w:bookmarkEnd w:id="34"/>
      <w:bookmarkEnd w:id="35"/>
      <w:bookmarkEnd w:id="36"/>
      <w:bookmarkEnd w:id="37"/>
      <w:bookmarkEnd w:id="38"/>
      <w:bookmarkEnd w:id="39"/>
    </w:p>
    <w:p w:rsidR="00F14D2D" w:rsidRDefault="00F14D2D" w:rsidP="005A5251">
      <w:pPr>
        <w:pStyle w:val="Titre3"/>
      </w:pPr>
      <w:bookmarkStart w:id="40" w:name="_Toc420265725"/>
      <w:r>
        <w:t>Description générale</w:t>
      </w:r>
      <w:bookmarkEnd w:id="40"/>
    </w:p>
    <w:p w:rsidR="00F14D2D" w:rsidRDefault="00F14D2D" w:rsidP="005A5251">
      <w:pPr>
        <w:jc w:val="both"/>
      </w:pPr>
      <w:r w:rsidRPr="00F60A93">
        <w:t xml:space="preserve">L’utilisateur pourra gérer ses projets, un projet sous Music </w:t>
      </w:r>
      <w:proofErr w:type="spellStart"/>
      <w:r w:rsidRPr="00F60A93">
        <w:t>Sheet</w:t>
      </w:r>
      <w:proofErr w:type="spellEnd"/>
      <w:r w:rsidRPr="00F60A93">
        <w:t xml:space="preserve"> </w:t>
      </w:r>
      <w:proofErr w:type="spellStart"/>
      <w:r w:rsidRPr="00F60A93">
        <w:t>Writer</w:t>
      </w:r>
      <w:proofErr w:type="spellEnd"/>
      <w:r w:rsidRPr="00F60A93">
        <w:t xml:space="preserve"> étant une partition de musique. En effet, il pourra créer une partition vierge, en ouvrir une déjà existante, la modifier et la sauvegarder. De plus, l’utilisateur pourra éditer sa partition </w:t>
      </w:r>
      <w:r>
        <w:t>à l’aide du clavier et de</w:t>
      </w:r>
      <w:r w:rsidRPr="00F60A93">
        <w:t xml:space="preserve"> la souris mais également en jouant depuis une guitare ou un piano branché</w:t>
      </w:r>
      <w:r>
        <w:t>s</w:t>
      </w:r>
      <w:r w:rsidRPr="00F60A93">
        <w:t xml:space="preserve"> à son ordinateur. Enfin, il pourra la lire grâce à un lecteur audio intégré au logiciel</w:t>
      </w:r>
      <w:r>
        <w:t>.</w:t>
      </w:r>
    </w:p>
    <w:p w:rsidR="00F14D2D" w:rsidRDefault="00F14D2D" w:rsidP="005A5251">
      <w:pPr>
        <w:pStyle w:val="Titre3"/>
      </w:pPr>
      <w:bookmarkStart w:id="41" w:name="_Toc420265726"/>
      <w:r>
        <w:t>Le gestionnaire de projet</w:t>
      </w:r>
      <w:bookmarkEnd w:id="41"/>
    </w:p>
    <w:p w:rsidR="00F14D2D" w:rsidRDefault="003F3415" w:rsidP="005A5251">
      <w:pPr>
        <w:pStyle w:val="Titre4"/>
      </w:pPr>
      <w:r>
        <w:t>Créer un projet</w:t>
      </w:r>
    </w:p>
    <w:p w:rsidR="003F3415" w:rsidRDefault="003F3415" w:rsidP="005A5251">
      <w:pPr>
        <w:jc w:val="both"/>
      </w:pPr>
      <w:r w:rsidRPr="005552B4">
        <w:t>L’utilisateur pourra créer un nouveau projet</w:t>
      </w:r>
      <w:r>
        <w:t>. Les projets créés seront automatiquement ouverts et affichés dans l’éditeur. Les mesures composant la partition seront vides.</w:t>
      </w:r>
    </w:p>
    <w:p w:rsidR="003F3415" w:rsidRPr="0092176E" w:rsidRDefault="003F3415" w:rsidP="005A5251">
      <w:pPr>
        <w:pStyle w:val="Sansinterligne"/>
        <w:jc w:val="both"/>
      </w:pPr>
      <w:r w:rsidRPr="0092176E">
        <w:t>Lors de la création d’un projet, l’utilisateur devra renseigner :</w:t>
      </w:r>
    </w:p>
    <w:p w:rsidR="003F3415" w:rsidRDefault="003F3415" w:rsidP="005A5251">
      <w:pPr>
        <w:pStyle w:val="Paragraphedeliste"/>
        <w:numPr>
          <w:ilvl w:val="0"/>
          <w:numId w:val="13"/>
        </w:numPr>
      </w:pPr>
      <w:r>
        <w:t>Le nom du projet</w:t>
      </w:r>
    </w:p>
    <w:p w:rsidR="003F3415" w:rsidRDefault="003F3415" w:rsidP="005A5251">
      <w:pPr>
        <w:pStyle w:val="Paragraphedeliste"/>
        <w:numPr>
          <w:ilvl w:val="0"/>
          <w:numId w:val="13"/>
        </w:numPr>
      </w:pPr>
      <w:r>
        <w:t>Le titre de la partition</w:t>
      </w:r>
    </w:p>
    <w:p w:rsidR="003F3415" w:rsidRDefault="003F3415" w:rsidP="005A5251">
      <w:pPr>
        <w:pStyle w:val="Paragraphedeliste"/>
        <w:numPr>
          <w:ilvl w:val="0"/>
          <w:numId w:val="13"/>
        </w:numPr>
      </w:pPr>
      <w:r>
        <w:t>Le nom du compositeur</w:t>
      </w:r>
    </w:p>
    <w:p w:rsidR="003F3415" w:rsidRDefault="003F3415" w:rsidP="005A5251">
      <w:pPr>
        <w:pStyle w:val="Paragraphedeliste"/>
        <w:numPr>
          <w:ilvl w:val="0"/>
          <w:numId w:val="13"/>
        </w:numPr>
      </w:pPr>
      <w:r>
        <w:t>Le nom de l’auteur</w:t>
      </w:r>
    </w:p>
    <w:p w:rsidR="003F3415" w:rsidRDefault="003F3415" w:rsidP="005A5251">
      <w:pPr>
        <w:pStyle w:val="Paragraphedeliste"/>
        <w:numPr>
          <w:ilvl w:val="0"/>
          <w:numId w:val="13"/>
        </w:numPr>
      </w:pPr>
      <w:r>
        <w:t>Le type de mesure</w:t>
      </w:r>
    </w:p>
    <w:p w:rsidR="003F3415" w:rsidRDefault="003F3415" w:rsidP="005A5251">
      <w:pPr>
        <w:pStyle w:val="Paragraphedeliste"/>
        <w:numPr>
          <w:ilvl w:val="0"/>
          <w:numId w:val="13"/>
        </w:numPr>
      </w:pPr>
      <w:r>
        <w:t>Le tempo de la musique</w:t>
      </w:r>
    </w:p>
    <w:p w:rsidR="003F3415" w:rsidRDefault="003F3415" w:rsidP="005A5251">
      <w:pPr>
        <w:jc w:val="both"/>
      </w:pPr>
      <w:r w:rsidRPr="005552B4">
        <w:t>L’utilisateur pourra modifier</w:t>
      </w:r>
      <w:r>
        <w:t xml:space="preserve"> à tout moment</w:t>
      </w:r>
      <w:r w:rsidRPr="005552B4">
        <w:t xml:space="preserve"> </w:t>
      </w:r>
      <w:r>
        <w:t>ces informations.</w:t>
      </w:r>
    </w:p>
    <w:p w:rsidR="003F3415" w:rsidRDefault="003F3415" w:rsidP="005A5251">
      <w:pPr>
        <w:pStyle w:val="Titre4"/>
      </w:pPr>
      <w:r>
        <w:t>Ouvrir un projet</w:t>
      </w:r>
    </w:p>
    <w:p w:rsidR="003F3415" w:rsidRDefault="003F3415" w:rsidP="005A5251">
      <w:pPr>
        <w:jc w:val="both"/>
      </w:pPr>
      <w:r w:rsidRPr="005552B4">
        <w:t>L’utilisateur pourra ouvrir un projet</w:t>
      </w:r>
      <w:r>
        <w:t xml:space="preserve">, </w:t>
      </w:r>
      <w:r w:rsidRPr="006E66E2">
        <w:t>s’ajoutant</w:t>
      </w:r>
      <w:r>
        <w:t xml:space="preserve"> alors à la liste de ceux déjà ouverts. Cette liste sera apparente dans la vue du gestionnaire de projets. Un projet ne pourra pas être ouvert plusieurs fois.</w:t>
      </w:r>
    </w:p>
    <w:p w:rsidR="003F3415" w:rsidRPr="002532D4" w:rsidRDefault="003F3415" w:rsidP="005A5251">
      <w:pPr>
        <w:pStyle w:val="Sansinterligne"/>
        <w:jc w:val="both"/>
      </w:pPr>
      <w:r w:rsidRPr="002532D4">
        <w:t>Le logiciel pourra ouvrir les fichiers dans l’un des formats suivants :</w:t>
      </w:r>
    </w:p>
    <w:p w:rsidR="003F3415" w:rsidRDefault="003F3415" w:rsidP="005A5251">
      <w:pPr>
        <w:pStyle w:val="Paragraphedeliste"/>
        <w:numPr>
          <w:ilvl w:val="0"/>
          <w:numId w:val="14"/>
        </w:numPr>
      </w:pPr>
      <w:proofErr w:type="spellStart"/>
      <w:r>
        <w:t>MusicXML</w:t>
      </w:r>
      <w:proofErr w:type="spellEnd"/>
    </w:p>
    <w:p w:rsidR="003F3415" w:rsidRDefault="003F3415" w:rsidP="005A5251">
      <w:pPr>
        <w:pStyle w:val="Paragraphedeliste"/>
        <w:numPr>
          <w:ilvl w:val="0"/>
          <w:numId w:val="14"/>
        </w:numPr>
      </w:pPr>
      <w:r>
        <w:t>MIDI</w:t>
      </w:r>
    </w:p>
    <w:p w:rsidR="003F3415" w:rsidRDefault="003F3415" w:rsidP="005A5251">
      <w:pPr>
        <w:pStyle w:val="Titre4"/>
      </w:pPr>
      <w:r>
        <w:t>Sélectionner un projet</w:t>
      </w:r>
    </w:p>
    <w:p w:rsidR="003F3415" w:rsidRDefault="003F3415" w:rsidP="005A5251">
      <w:pPr>
        <w:jc w:val="both"/>
      </w:pPr>
      <w:r w:rsidRPr="005552B4">
        <w:t xml:space="preserve">L’utilisateur pourra </w:t>
      </w:r>
      <w:r>
        <w:t>sélectionner un projet depuis la vue du gestionnaire de projets afin</w:t>
      </w:r>
      <w:r w:rsidRPr="005552B4">
        <w:t xml:space="preserve"> </w:t>
      </w:r>
      <w:r>
        <w:t>de l’afficher</w:t>
      </w:r>
      <w:r w:rsidRPr="005552B4">
        <w:t xml:space="preserve"> dans l’éditeur.</w:t>
      </w:r>
    </w:p>
    <w:p w:rsidR="009F7C8D" w:rsidRDefault="009F7C8D" w:rsidP="005A5251">
      <w:pPr>
        <w:pStyle w:val="Titre4"/>
      </w:pPr>
      <w:r>
        <w:t>Sauvegarder un projet</w:t>
      </w:r>
    </w:p>
    <w:p w:rsidR="009F7C8D" w:rsidRDefault="009F7C8D" w:rsidP="005A5251">
      <w:pPr>
        <w:jc w:val="both"/>
      </w:pPr>
      <w:r w:rsidRPr="005552B4">
        <w:t>L’utilisateur pourra sauvegarder son projet</w:t>
      </w:r>
      <w:r>
        <w:t xml:space="preserve"> au format </w:t>
      </w:r>
      <w:proofErr w:type="spellStart"/>
      <w:r>
        <w:t>MusicXML</w:t>
      </w:r>
      <w:proofErr w:type="spellEnd"/>
      <w:r w:rsidRPr="005552B4">
        <w:t xml:space="preserve">. Lors de la première sauvegarde, </w:t>
      </w:r>
      <w:r>
        <w:t>il</w:t>
      </w:r>
      <w:r w:rsidRPr="005552B4">
        <w:t xml:space="preserve"> devra </w:t>
      </w:r>
      <w:r>
        <w:t>choisir l’emplacement du projet</w:t>
      </w:r>
      <w:r w:rsidRPr="005552B4">
        <w:t xml:space="preserve"> au sein de son ordinateur. </w:t>
      </w:r>
      <w:r>
        <w:t xml:space="preserve">Les prochaines sauvegardes </w:t>
      </w:r>
      <w:r w:rsidRPr="005552B4">
        <w:t>écraseront automatiquement l’ancienne version.</w:t>
      </w:r>
    </w:p>
    <w:p w:rsidR="00E726A7" w:rsidRDefault="00E726A7" w:rsidP="005A5251">
      <w:pPr>
        <w:pStyle w:val="Titre4"/>
      </w:pPr>
      <w:r>
        <w:t>Exporter un projet</w:t>
      </w:r>
    </w:p>
    <w:p w:rsidR="00E726A7" w:rsidRDefault="00E726A7" w:rsidP="005A5251">
      <w:pPr>
        <w:jc w:val="both"/>
      </w:pPr>
      <w:r w:rsidRPr="005552B4">
        <w:t xml:space="preserve">L’utilisateur pourra exporter son projet dans différents formats. </w:t>
      </w:r>
      <w:r>
        <w:t xml:space="preserve">Il devra pour cela choisir un </w:t>
      </w:r>
      <w:r w:rsidRPr="005552B4">
        <w:t xml:space="preserve">emplacement au sein de son ordinateur ainsi que le format </w:t>
      </w:r>
      <w:r>
        <w:t>d’export</w:t>
      </w:r>
      <w:r w:rsidRPr="005552B4">
        <w:t>.</w:t>
      </w:r>
    </w:p>
    <w:p w:rsidR="00E726A7" w:rsidRPr="002532D4" w:rsidRDefault="00E726A7" w:rsidP="005A5251">
      <w:pPr>
        <w:pStyle w:val="Sansinterligne"/>
        <w:jc w:val="both"/>
      </w:pPr>
      <w:r w:rsidRPr="002532D4">
        <w:t>Les formats gérés sont :</w:t>
      </w:r>
    </w:p>
    <w:p w:rsidR="00E726A7" w:rsidRPr="005552B4" w:rsidRDefault="00E726A7" w:rsidP="005A5251">
      <w:pPr>
        <w:pStyle w:val="Paragraphedeliste"/>
        <w:numPr>
          <w:ilvl w:val="0"/>
          <w:numId w:val="15"/>
        </w:numPr>
      </w:pPr>
      <w:proofErr w:type="spellStart"/>
      <w:r w:rsidRPr="005552B4">
        <w:t>MusicXML</w:t>
      </w:r>
      <w:proofErr w:type="spellEnd"/>
    </w:p>
    <w:p w:rsidR="00E726A7" w:rsidRPr="005552B4" w:rsidRDefault="00E726A7" w:rsidP="005A5251">
      <w:pPr>
        <w:pStyle w:val="Paragraphedeliste"/>
        <w:numPr>
          <w:ilvl w:val="0"/>
          <w:numId w:val="15"/>
        </w:numPr>
      </w:pPr>
      <w:r w:rsidRPr="005552B4">
        <w:lastRenderedPageBreak/>
        <w:t>PDF</w:t>
      </w:r>
    </w:p>
    <w:p w:rsidR="00E726A7" w:rsidRPr="005552B4" w:rsidRDefault="00E726A7" w:rsidP="005A5251">
      <w:pPr>
        <w:pStyle w:val="Paragraphedeliste"/>
        <w:numPr>
          <w:ilvl w:val="0"/>
          <w:numId w:val="15"/>
        </w:numPr>
      </w:pPr>
      <w:r w:rsidRPr="005552B4">
        <w:t>MIDI</w:t>
      </w:r>
    </w:p>
    <w:p w:rsidR="00E726A7" w:rsidRDefault="00E726A7" w:rsidP="005A5251">
      <w:pPr>
        <w:pStyle w:val="Paragraphedeliste"/>
        <w:numPr>
          <w:ilvl w:val="0"/>
          <w:numId w:val="15"/>
        </w:numPr>
      </w:pPr>
      <w:r w:rsidRPr="005552B4">
        <w:t>MP3</w:t>
      </w:r>
    </w:p>
    <w:p w:rsidR="00953973" w:rsidRDefault="00953973" w:rsidP="005A5251">
      <w:pPr>
        <w:pStyle w:val="Titre4"/>
      </w:pPr>
      <w:r>
        <w:t>Fermer un projet</w:t>
      </w:r>
    </w:p>
    <w:p w:rsidR="00953973" w:rsidRDefault="00953973" w:rsidP="005A5251">
      <w:pPr>
        <w:jc w:val="both"/>
      </w:pPr>
      <w:r w:rsidRPr="005552B4">
        <w:t>L’utilisateur pourra fermer un projet</w:t>
      </w:r>
      <w:bookmarkStart w:id="42" w:name="_Créer_un_projet"/>
      <w:bookmarkStart w:id="43" w:name="_Les_projets_sous"/>
      <w:bookmarkEnd w:id="42"/>
      <w:bookmarkEnd w:id="43"/>
      <w:r>
        <w:t xml:space="preserve"> qu’il aura préalablement ouvert. Une fois fermé, le projet ne sera plus visible dans la vue du gestionnaire de projets.</w:t>
      </w:r>
    </w:p>
    <w:p w:rsidR="00780D62" w:rsidRDefault="00780D62" w:rsidP="005A5251">
      <w:pPr>
        <w:pStyle w:val="Titre3"/>
      </w:pPr>
      <w:bookmarkStart w:id="44" w:name="_Toc420265727"/>
      <w:r>
        <w:t>L’éditeur de partition</w:t>
      </w:r>
      <w:bookmarkEnd w:id="44"/>
    </w:p>
    <w:p w:rsidR="00780D62" w:rsidRDefault="00780D62" w:rsidP="005A5251">
      <w:pPr>
        <w:pStyle w:val="Titre4"/>
      </w:pPr>
      <w:r>
        <w:t>Modifier le type de mesure</w:t>
      </w:r>
    </w:p>
    <w:p w:rsidR="00780D62" w:rsidRDefault="00780D62" w:rsidP="005A5251">
      <w:pPr>
        <w:jc w:val="both"/>
      </w:pPr>
      <w:r>
        <w:t>L’utilisateur pourra modifier le type de mesure. Il pourra attribuer une clef et un chiffrage.</w:t>
      </w:r>
    </w:p>
    <w:p w:rsidR="00780D62" w:rsidRDefault="00780D62" w:rsidP="005A5251">
      <w:pPr>
        <w:pStyle w:val="Sansinterligne"/>
        <w:jc w:val="both"/>
      </w:pPr>
      <w:r>
        <w:t>Pour la clef, l’utilisateur aura le choix entre :</w:t>
      </w:r>
    </w:p>
    <w:p w:rsidR="00780D62" w:rsidRDefault="00780D62" w:rsidP="005A5251">
      <w:pPr>
        <w:pStyle w:val="Paragraphedeliste"/>
        <w:numPr>
          <w:ilvl w:val="0"/>
          <w:numId w:val="16"/>
        </w:numPr>
      </w:pPr>
      <w:r>
        <w:t>La clef de Sol</w:t>
      </w:r>
    </w:p>
    <w:p w:rsidR="00780D62" w:rsidRDefault="00780D62" w:rsidP="005A5251">
      <w:pPr>
        <w:pStyle w:val="Paragraphedeliste"/>
        <w:numPr>
          <w:ilvl w:val="0"/>
          <w:numId w:val="16"/>
        </w:numPr>
      </w:pPr>
      <w:r>
        <w:t>La clef de Fa</w:t>
      </w:r>
    </w:p>
    <w:p w:rsidR="00780D62" w:rsidRDefault="00780D62" w:rsidP="005A5251">
      <w:pPr>
        <w:pStyle w:val="Paragraphedeliste"/>
        <w:numPr>
          <w:ilvl w:val="0"/>
          <w:numId w:val="16"/>
        </w:numPr>
      </w:pPr>
      <w:r>
        <w:t>La clef d’Ut</w:t>
      </w:r>
    </w:p>
    <w:p w:rsidR="00780D62" w:rsidRDefault="00780D62" w:rsidP="005A5251">
      <w:pPr>
        <w:jc w:val="both"/>
      </w:pPr>
      <w:r>
        <w:t>Pour le chiffrage, il devra sélectionner l’unité de temps et le nombre de temps d’une mesure.</w:t>
      </w:r>
    </w:p>
    <w:p w:rsidR="00D77943" w:rsidRDefault="00D77943" w:rsidP="005A5251">
      <w:pPr>
        <w:pStyle w:val="Titre4"/>
      </w:pPr>
      <w:r>
        <w:t>Placer une note ou un silence</w:t>
      </w:r>
    </w:p>
    <w:p w:rsidR="00D77943" w:rsidRDefault="00D77943" w:rsidP="005A5251">
      <w:pPr>
        <w:jc w:val="both"/>
      </w:pPr>
      <w:r>
        <w:t>L’utilisateur pourra placer une note ou un silence sur la partition. Pour cela, il n’aura qu’à sélectionner ceux qu’il souhaite ajouter et cliquer sur la partition à l’emplacement voulu. L’élément placé sera alors visible sur la partition.</w:t>
      </w:r>
    </w:p>
    <w:p w:rsidR="00D77943" w:rsidRDefault="00D77943" w:rsidP="005A5251">
      <w:pPr>
        <w:jc w:val="both"/>
      </w:pPr>
      <w:r>
        <w:t>Un message d’erreur sera affiché si l’utilisateur tente d’ajouter une note ou un silence plus long que le nombre de temps disponibles dans la mesure.</w:t>
      </w:r>
    </w:p>
    <w:p w:rsidR="00717EBF" w:rsidRDefault="00717EBF" w:rsidP="005A5251">
      <w:pPr>
        <w:pStyle w:val="Titre4"/>
      </w:pPr>
      <w:r>
        <w:t>Supprimer une note ou un silence</w:t>
      </w:r>
    </w:p>
    <w:p w:rsidR="00717EBF" w:rsidRDefault="00717EBF" w:rsidP="005A5251">
      <w:pPr>
        <w:jc w:val="both"/>
      </w:pPr>
      <w:r>
        <w:t>L’utilisateur pourra supprimer une note ou un silence de la partition. Ces derniers ne seront alors plus visibles sur la partition.</w:t>
      </w:r>
    </w:p>
    <w:p w:rsidR="00717EBF" w:rsidRDefault="00717EBF" w:rsidP="005A5251">
      <w:pPr>
        <w:pStyle w:val="Titre4"/>
      </w:pPr>
      <w:r>
        <w:t>Placer une nuance ou un ornement</w:t>
      </w:r>
    </w:p>
    <w:p w:rsidR="00717EBF" w:rsidRDefault="00717EBF" w:rsidP="005A5251">
      <w:pPr>
        <w:jc w:val="both"/>
      </w:pPr>
      <w:r>
        <w:t>L’utilisateur pourra placer une nuance ou un ornement sur la partition. Pour cela, il n’aura qu’à sélectionner ceux qu’il souhaite ajouter et cliquer à l’emplacement voulu. Pour ceux affectant un ensemble de notes (comme les crescendo), il sera possible de modifier leurs longueurs et leurs intensités. L’élément ajouté sera alors visible sur la partition.</w:t>
      </w:r>
    </w:p>
    <w:p w:rsidR="00AA4117" w:rsidRDefault="00AA4117" w:rsidP="005A5251">
      <w:pPr>
        <w:pStyle w:val="Titre4"/>
      </w:pPr>
      <w:r>
        <w:t>Supprimer une nuance ou un ornement</w:t>
      </w:r>
    </w:p>
    <w:p w:rsidR="00AA4117" w:rsidRDefault="00AA4117" w:rsidP="005A5251">
      <w:pPr>
        <w:jc w:val="both"/>
      </w:pPr>
      <w:r>
        <w:t>L’utilisateur pourra supprimer une nuance ou un ornement de la partition. Ils ne seront alors plus visibles sur la partition.</w:t>
      </w:r>
    </w:p>
    <w:p w:rsidR="0087693A" w:rsidRDefault="0087693A" w:rsidP="005A5251">
      <w:pPr>
        <w:pStyle w:val="Titre4"/>
      </w:pPr>
      <w:r>
        <w:t>Modifier le tempo</w:t>
      </w:r>
    </w:p>
    <w:p w:rsidR="0087693A" w:rsidRDefault="0087693A" w:rsidP="005A5251">
      <w:pPr>
        <w:jc w:val="both"/>
      </w:pPr>
      <w:r>
        <w:t>L’utilisateur pourra modifier le tempo de la partition. Il devra choisir une valeur exprimée en BPM. L’utilisateur pourra avoir un aperçu du tempo sélectionné avant de le valider.</w:t>
      </w:r>
    </w:p>
    <w:p w:rsidR="00C036EC" w:rsidRDefault="00C036EC" w:rsidP="005A5251">
      <w:pPr>
        <w:pStyle w:val="Titre4"/>
      </w:pPr>
      <w:r>
        <w:t>Générer une partition depuis un instrument branché à l’ordinateur</w:t>
      </w:r>
    </w:p>
    <w:p w:rsidR="00C036EC" w:rsidRDefault="00C036EC" w:rsidP="005A5251">
      <w:pPr>
        <w:jc w:val="both"/>
      </w:pPr>
      <w:r w:rsidRPr="005552B4">
        <w:t>L’utilisateur pourra générer sa partition directement à partir d’un piano ou d’une guitare branché</w:t>
      </w:r>
      <w:r>
        <w:t xml:space="preserve">s </w:t>
      </w:r>
      <w:r w:rsidRPr="005552B4">
        <w:t>à une entrée MIDI, microphone ou USB de l’ordinateur.</w:t>
      </w:r>
      <w:r>
        <w:t xml:space="preserve"> </w:t>
      </w:r>
    </w:p>
    <w:p w:rsidR="00C036EC" w:rsidRDefault="00C036EC" w:rsidP="005A5251">
      <w:pPr>
        <w:jc w:val="both"/>
      </w:pPr>
      <w:r>
        <w:t>Avant le début de l’écoute des entrées des périphériques, le logiciel jouera une mesure pour que l’utilisateur ait un rappel du tempo.</w:t>
      </w:r>
    </w:p>
    <w:p w:rsidR="00C036EC" w:rsidRDefault="00C036EC" w:rsidP="005A5251">
      <w:pPr>
        <w:jc w:val="both"/>
      </w:pPr>
      <w:r>
        <w:lastRenderedPageBreak/>
        <w:t>Une fois que l’utilisateur aura fini de jouer son morceau, le logiciel analysera les données reçues afin de reconnaitre les notes jouées. Elles seront par la suite ajoutées dans la partition et affichées dans l’éditeur.</w:t>
      </w:r>
    </w:p>
    <w:p w:rsidR="003179D0" w:rsidRDefault="003179D0" w:rsidP="005A5251">
      <w:pPr>
        <w:pStyle w:val="Titre4"/>
      </w:pPr>
      <w:r>
        <w:t>Placer les curseurs de début et de fin d’édition</w:t>
      </w:r>
    </w:p>
    <w:p w:rsidR="003179D0" w:rsidRDefault="003179D0" w:rsidP="005A5251">
      <w:pPr>
        <w:jc w:val="both"/>
      </w:pPr>
      <w:r>
        <w:t>L’utilisateur pourra placer deux curseurs sur la partition qui indiqueront le début et la fin de l’édition. Ces curseurs seront utilisés pour délimiter une zone d’édition pour la modification de la partition à l’aide d’un instrument.</w:t>
      </w:r>
    </w:p>
    <w:p w:rsidR="003179D0" w:rsidRDefault="003179D0" w:rsidP="005A5251">
      <w:pPr>
        <w:jc w:val="both"/>
      </w:pPr>
      <w:r>
        <w:t>Ils seront aussi dédiés à la délimitation de la zone de lecture des partitions.</w:t>
      </w:r>
    </w:p>
    <w:p w:rsidR="003179D0" w:rsidRDefault="003179D0" w:rsidP="005A5251">
      <w:pPr>
        <w:pStyle w:val="Titre4"/>
      </w:pPr>
      <w:r>
        <w:t>Utiliser le métronome</w:t>
      </w:r>
    </w:p>
    <w:p w:rsidR="003179D0" w:rsidRDefault="003179D0" w:rsidP="005A5251">
      <w:pPr>
        <w:jc w:val="both"/>
      </w:pPr>
      <w:r>
        <w:t>L’utilisateur  pourra utiliser un métronome pendant qu’il joue son morceau. Le métronome donnera visuellement et/ou auditivement l’allure de la musique, celle-ci étant dépendante du tempo.</w:t>
      </w:r>
    </w:p>
    <w:p w:rsidR="00F53B18" w:rsidRDefault="00F53B18" w:rsidP="005A5251">
      <w:pPr>
        <w:pStyle w:val="Titre3"/>
      </w:pPr>
      <w:bookmarkStart w:id="45" w:name="_Toc420265728"/>
      <w:r>
        <w:t>Lecteur de partition</w:t>
      </w:r>
      <w:bookmarkEnd w:id="45"/>
    </w:p>
    <w:p w:rsidR="00F53B18" w:rsidRDefault="00F53B18" w:rsidP="005A5251">
      <w:pPr>
        <w:pStyle w:val="Titre4"/>
      </w:pPr>
      <w:r>
        <w:t>Lire une partition</w:t>
      </w:r>
    </w:p>
    <w:p w:rsidR="00F53B18" w:rsidRDefault="00F53B18" w:rsidP="005A5251">
      <w:pPr>
        <w:jc w:val="both"/>
      </w:pPr>
      <w:r>
        <w:t>L’utilisateur pourra lire la partition ouverte dans l’éditeur. Un curseur de lecture se déplacera au fur et à mesure que la partition est lue. La vitesse de lecture correspondra au tempo sélectionné par l’utilisateur. Les sons utilisés seront au format MIDI.</w:t>
      </w:r>
    </w:p>
    <w:p w:rsidR="00F53B18" w:rsidRDefault="00F53B18" w:rsidP="005A5251">
      <w:pPr>
        <w:jc w:val="both"/>
      </w:pPr>
      <w:r>
        <w:t>Lors de la lecture de la partition, l’utilisateur ne pourra pas modifier la partition.</w:t>
      </w:r>
    </w:p>
    <w:p w:rsidR="00F53B18" w:rsidRDefault="00F53B18" w:rsidP="005A5251">
      <w:pPr>
        <w:pStyle w:val="Titre4"/>
      </w:pPr>
      <w:r>
        <w:t>Placer le curseur de lecture</w:t>
      </w:r>
    </w:p>
    <w:p w:rsidR="00F53B18" w:rsidRPr="00F821FA" w:rsidRDefault="00F53B18" w:rsidP="005A5251">
      <w:pPr>
        <w:jc w:val="both"/>
      </w:pPr>
      <w:r>
        <w:t>L’utilisateur pourra placer le curseur de lecture sur la partition. Celui-ci marquera l’endroit à partir d’où la lecture commencera.</w:t>
      </w:r>
    </w:p>
    <w:p w:rsidR="00F53B18" w:rsidRDefault="00F53B18" w:rsidP="005A5251">
      <w:pPr>
        <w:jc w:val="both"/>
      </w:pPr>
      <w:r>
        <w:t>Si l’utilisateur ne désigne pas d’endroit spécifique sur la partition, la lecture commence alors à l’emplacement du curseur de début d’édition.</w:t>
      </w:r>
    </w:p>
    <w:p w:rsidR="00C04BC0" w:rsidRDefault="00C04BC0" w:rsidP="005A5251">
      <w:pPr>
        <w:pStyle w:val="Titre4"/>
      </w:pPr>
      <w:r>
        <w:t>Mettre en pause la lecture</w:t>
      </w:r>
    </w:p>
    <w:p w:rsidR="00C04BC0" w:rsidRDefault="00C04BC0" w:rsidP="005A5251">
      <w:pPr>
        <w:jc w:val="both"/>
      </w:pPr>
      <w:r>
        <w:t>L’utilisateur pourra mettre en pause la lecture de la partition. Le curseur de lecture s’immobilisera sur la partition à l’endroit où la lecture s’est arrêtée.</w:t>
      </w:r>
    </w:p>
    <w:p w:rsidR="00C04BC0" w:rsidRDefault="00C04BC0" w:rsidP="005A5251">
      <w:pPr>
        <w:jc w:val="both"/>
      </w:pPr>
      <w:r>
        <w:t>L’utilisateur pourra alors éditer la partition.</w:t>
      </w:r>
    </w:p>
    <w:p w:rsidR="00BE76DC" w:rsidRDefault="00BE76DC" w:rsidP="005A5251">
      <w:pPr>
        <w:pStyle w:val="Titre4"/>
      </w:pPr>
      <w:r>
        <w:t>Arrêt de la lecture</w:t>
      </w:r>
    </w:p>
    <w:p w:rsidR="00BE76DC" w:rsidRDefault="00BE76DC" w:rsidP="005A5251">
      <w:pPr>
        <w:jc w:val="both"/>
      </w:pPr>
      <w:r>
        <w:t>L’utilisateur pourra arrêter la lecture de la partition. Le curseur de lecture retournera automatique au début de la partition ou, là où le lecteur l’avait placé avant de démarrer la lecture.</w:t>
      </w:r>
    </w:p>
    <w:p w:rsidR="00BE76DC" w:rsidRDefault="00BE76DC" w:rsidP="005A5251">
      <w:pPr>
        <w:jc w:val="both"/>
      </w:pPr>
      <w:r>
        <w:t>L’utilisateur pourra alors éditer la partition.</w:t>
      </w:r>
    </w:p>
    <w:p w:rsidR="0073382A" w:rsidRDefault="0073382A" w:rsidP="005A5251">
      <w:pPr>
        <w:pStyle w:val="Titre2"/>
      </w:pPr>
      <w:bookmarkStart w:id="46" w:name="_Toc420265729"/>
      <w:r>
        <w:t>Le site internet et les applications mobiles</w:t>
      </w:r>
      <w:bookmarkEnd w:id="46"/>
    </w:p>
    <w:p w:rsidR="0073382A" w:rsidRDefault="0073382A" w:rsidP="005A5251">
      <w:pPr>
        <w:pStyle w:val="Titre3"/>
      </w:pPr>
      <w:bookmarkStart w:id="47" w:name="_Toc420265730"/>
      <w:r>
        <w:t>Description générale</w:t>
      </w:r>
      <w:bookmarkEnd w:id="47"/>
    </w:p>
    <w:p w:rsidR="0073382A" w:rsidRDefault="0073382A" w:rsidP="005A5251">
      <w:pPr>
        <w:jc w:val="both"/>
      </w:pPr>
      <w:r>
        <w:t xml:space="preserve">L’utilisateur pourra se renseigner sur Music </w:t>
      </w:r>
      <w:proofErr w:type="spellStart"/>
      <w:r>
        <w:t>Sheet</w:t>
      </w:r>
      <w:proofErr w:type="spellEnd"/>
      <w:r>
        <w:t xml:space="preserve"> </w:t>
      </w:r>
      <w:proofErr w:type="spellStart"/>
      <w:r>
        <w:t>Writer</w:t>
      </w:r>
      <w:proofErr w:type="spellEnd"/>
      <w:r>
        <w:t xml:space="preserve"> et l’équipe de développement. En effet, une présentation des produits proposés ainsi qu’une plateforme de contact seront fournies. De plus, l’utilisateur pourra découvrir la communauté en recherchant des utilisateurs et en écoutant leurs compositions. Enfin, il pourra lui-même créer un compte afin de partager ses créations et d’être informé sur les activités des autres utilisateurs.</w:t>
      </w:r>
    </w:p>
    <w:p w:rsidR="005F67BF" w:rsidRDefault="005F67BF" w:rsidP="005A5251">
      <w:pPr>
        <w:pStyle w:val="Titre3"/>
      </w:pPr>
      <w:bookmarkStart w:id="48" w:name="_Toc420265731"/>
      <w:r>
        <w:lastRenderedPageBreak/>
        <w:t>Espace vitrine et contact (site uniquement)</w:t>
      </w:r>
      <w:bookmarkEnd w:id="48"/>
    </w:p>
    <w:p w:rsidR="005F67BF" w:rsidRDefault="005F67BF" w:rsidP="005A5251">
      <w:pPr>
        <w:pStyle w:val="Titre4"/>
      </w:pPr>
      <w:r>
        <w:t xml:space="preserve">Présentation et achat de Music </w:t>
      </w:r>
      <w:proofErr w:type="spellStart"/>
      <w:r>
        <w:t>Sheet</w:t>
      </w:r>
      <w:proofErr w:type="spellEnd"/>
      <w:r>
        <w:t xml:space="preserve"> </w:t>
      </w:r>
      <w:proofErr w:type="spellStart"/>
      <w:r>
        <w:t>Writer</w:t>
      </w:r>
      <w:proofErr w:type="spellEnd"/>
    </w:p>
    <w:p w:rsidR="005F67BF" w:rsidRDefault="005F67BF" w:rsidP="005A5251">
      <w:pPr>
        <w:jc w:val="both"/>
      </w:pPr>
      <w:r>
        <w:t xml:space="preserve">L’utilisateur pourra avoir des informations sur les produits et services proposés par Music </w:t>
      </w:r>
      <w:proofErr w:type="spellStart"/>
      <w:r>
        <w:t>Sheet</w:t>
      </w:r>
      <w:proofErr w:type="spellEnd"/>
      <w:r>
        <w:t xml:space="preserve"> </w:t>
      </w:r>
      <w:proofErr w:type="spellStart"/>
      <w:r>
        <w:t>Writer</w:t>
      </w:r>
      <w:proofErr w:type="spellEnd"/>
      <w:r>
        <w:t xml:space="preserve">. Une présentation de l’équipe de développement sera également disponible. </w:t>
      </w:r>
    </w:p>
    <w:p w:rsidR="005F67BF" w:rsidRDefault="005F67BF" w:rsidP="005A5251">
      <w:pPr>
        <w:jc w:val="both"/>
      </w:pPr>
      <w:r>
        <w:t>Il pourra directement accéder à la plateforme d’achat et de téléchargement du logiciel.</w:t>
      </w:r>
    </w:p>
    <w:p w:rsidR="004E03D1" w:rsidRDefault="004E03D1" w:rsidP="005A5251">
      <w:pPr>
        <w:pStyle w:val="Titre4"/>
      </w:pPr>
      <w:r>
        <w:t>Contacter l’équipe</w:t>
      </w:r>
    </w:p>
    <w:p w:rsidR="004E03D1" w:rsidRDefault="004E03D1" w:rsidP="005A5251">
      <w:pPr>
        <w:jc w:val="both"/>
      </w:pPr>
      <w:r>
        <w:t xml:space="preserve">L’utilisateur pourra contacter l’équipe Music </w:t>
      </w:r>
      <w:proofErr w:type="spellStart"/>
      <w:r>
        <w:t>Sheet</w:t>
      </w:r>
      <w:proofErr w:type="spellEnd"/>
      <w:r>
        <w:t xml:space="preserve"> </w:t>
      </w:r>
      <w:proofErr w:type="spellStart"/>
      <w:r>
        <w:t>Writer</w:t>
      </w:r>
      <w:proofErr w:type="spellEnd"/>
      <w:r>
        <w:t xml:space="preserve"> directement sur le site internet. Il n’aura qu’à écrire l’objet et le corps du message à envoyer. L’équipe le recevra alors par e-mail.</w:t>
      </w:r>
    </w:p>
    <w:p w:rsidR="00D61C88" w:rsidRDefault="00D61C88" w:rsidP="005A5251">
      <w:pPr>
        <w:pStyle w:val="Titre3"/>
      </w:pPr>
      <w:bookmarkStart w:id="49" w:name="_Toc420265732"/>
      <w:r>
        <w:t>Accès à la communauté</w:t>
      </w:r>
      <w:bookmarkEnd w:id="49"/>
    </w:p>
    <w:p w:rsidR="00D61C88" w:rsidRDefault="00D61C88" w:rsidP="005A5251">
      <w:pPr>
        <w:pStyle w:val="Titre4"/>
      </w:pPr>
      <w:r>
        <w:t>Rechercher un membre</w:t>
      </w:r>
    </w:p>
    <w:p w:rsidR="00D61C88" w:rsidRDefault="00D61C88" w:rsidP="005A5251">
      <w:pPr>
        <w:jc w:val="both"/>
      </w:pPr>
      <w:r>
        <w:t xml:space="preserve">L’utilisateur pourra rechercher un membre de la communauté Music </w:t>
      </w:r>
      <w:proofErr w:type="spellStart"/>
      <w:r>
        <w:t>Sheet</w:t>
      </w:r>
      <w:proofErr w:type="spellEnd"/>
      <w:r>
        <w:t xml:space="preserve"> </w:t>
      </w:r>
      <w:proofErr w:type="spellStart"/>
      <w:r>
        <w:t>Writer</w:t>
      </w:r>
      <w:proofErr w:type="spellEnd"/>
      <w:r>
        <w:t xml:space="preserve"> par son nom d’utilisateur. Si ce nom n’est attribué à aucun membre, une liste des utilisateurs avec un nom similaire sera affichée.</w:t>
      </w:r>
    </w:p>
    <w:p w:rsidR="00C23E24" w:rsidRDefault="00C23E24" w:rsidP="005A5251">
      <w:pPr>
        <w:pStyle w:val="Titre4"/>
      </w:pPr>
      <w:r>
        <w:t>Consulter le profil d’un membre</w:t>
      </w:r>
    </w:p>
    <w:p w:rsidR="00C23E24" w:rsidRPr="00BF7250" w:rsidRDefault="00C23E24" w:rsidP="005A5251">
      <w:pPr>
        <w:pStyle w:val="Sansinterligne"/>
        <w:jc w:val="both"/>
      </w:pPr>
      <w:r w:rsidRPr="00BF7250">
        <w:t>L’utilisateur pourra consulter la page de profil d’un membre. Cette page contiendra :</w:t>
      </w:r>
    </w:p>
    <w:p w:rsidR="00C23E24" w:rsidRDefault="00C23E24" w:rsidP="005A5251">
      <w:pPr>
        <w:pStyle w:val="Paragraphedeliste"/>
        <w:numPr>
          <w:ilvl w:val="0"/>
          <w:numId w:val="17"/>
        </w:numPr>
      </w:pPr>
      <w:r>
        <w:t>Son nom d’utilisateur</w:t>
      </w:r>
    </w:p>
    <w:p w:rsidR="00C23E24" w:rsidRDefault="00C23E24" w:rsidP="005A5251">
      <w:pPr>
        <w:pStyle w:val="Paragraphedeliste"/>
        <w:numPr>
          <w:ilvl w:val="0"/>
          <w:numId w:val="17"/>
        </w:numPr>
      </w:pPr>
      <w:r>
        <w:t>Sa photo de profil</w:t>
      </w:r>
    </w:p>
    <w:p w:rsidR="00C23E24" w:rsidRDefault="00C23E24" w:rsidP="005A5251">
      <w:pPr>
        <w:pStyle w:val="Paragraphedeliste"/>
        <w:numPr>
          <w:ilvl w:val="0"/>
          <w:numId w:val="17"/>
        </w:numPr>
      </w:pPr>
      <w:r>
        <w:t>Une courte description de l’utilisateur</w:t>
      </w:r>
    </w:p>
    <w:p w:rsidR="00C23E24" w:rsidRDefault="00C23E24" w:rsidP="005A5251">
      <w:pPr>
        <w:pStyle w:val="Paragraphedeliste"/>
        <w:numPr>
          <w:ilvl w:val="0"/>
          <w:numId w:val="17"/>
        </w:numPr>
      </w:pPr>
      <w:r>
        <w:t>La liste de ses partitions partagées</w:t>
      </w:r>
    </w:p>
    <w:p w:rsidR="00C23E24" w:rsidRDefault="00C23E24" w:rsidP="005A5251">
      <w:pPr>
        <w:pStyle w:val="Paragraphedeliste"/>
        <w:numPr>
          <w:ilvl w:val="0"/>
          <w:numId w:val="17"/>
        </w:numPr>
      </w:pPr>
      <w:r>
        <w:t>La liste de ses abonnements.</w:t>
      </w:r>
    </w:p>
    <w:p w:rsidR="00C23E24" w:rsidRDefault="00C23E24" w:rsidP="005A5251">
      <w:pPr>
        <w:pStyle w:val="Paragraphedeliste"/>
        <w:numPr>
          <w:ilvl w:val="0"/>
          <w:numId w:val="17"/>
        </w:numPr>
      </w:pPr>
      <w:r>
        <w:t>La liste de ses abonnés.</w:t>
      </w:r>
    </w:p>
    <w:p w:rsidR="00C23E24" w:rsidRDefault="00C23E24" w:rsidP="005A5251">
      <w:pPr>
        <w:pStyle w:val="Titre4"/>
      </w:pPr>
      <w:r>
        <w:t>Rechercher une partition</w:t>
      </w:r>
    </w:p>
    <w:p w:rsidR="00C23E24" w:rsidRDefault="00C23E24" w:rsidP="005A5251">
      <w:pPr>
        <w:jc w:val="both"/>
      </w:pPr>
      <w:r>
        <w:t>L’utilisateur pourra rechercher une partition par son titre ou directement depuis la liste des partitions d’un utilisateur. Si le titre recherché ne présente aucun résultat, une liste de partition avec un titre similaire sera affichée. Si, au contraire, le titre recherché est attribué à plusieurs partitions, elles devront être listées et le nom de l’auteur devra être visible pour pouvoir les différencier.</w:t>
      </w:r>
    </w:p>
    <w:p w:rsidR="00B00240" w:rsidRDefault="00B00240" w:rsidP="005A5251">
      <w:pPr>
        <w:pStyle w:val="Titre4"/>
      </w:pPr>
      <w:r>
        <w:t>Consulter une partition</w:t>
      </w:r>
    </w:p>
    <w:p w:rsidR="00B00240" w:rsidRDefault="00B00240" w:rsidP="005A5251">
      <w:pPr>
        <w:jc w:val="both"/>
      </w:pPr>
      <w:r>
        <w:t xml:space="preserve">L’utilisateur pourra visualiser une partition et la lire comme un fichier MIDI. Il pourra également la télécharger au format </w:t>
      </w:r>
      <w:proofErr w:type="spellStart"/>
      <w:r>
        <w:t>MusicXML</w:t>
      </w:r>
      <w:proofErr w:type="spellEnd"/>
      <w:r>
        <w:t>.</w:t>
      </w:r>
    </w:p>
    <w:p w:rsidR="008A1F3A" w:rsidRDefault="0076428E" w:rsidP="005A5251">
      <w:pPr>
        <w:pStyle w:val="Titre3"/>
      </w:pPr>
      <w:bookmarkStart w:id="50" w:name="_Toc420265733"/>
      <w:r>
        <w:t>La gestion du compte utilisateur</w:t>
      </w:r>
      <w:bookmarkEnd w:id="50"/>
    </w:p>
    <w:p w:rsidR="0076428E" w:rsidRDefault="0076428E" w:rsidP="005A5251">
      <w:pPr>
        <w:pStyle w:val="Titre4"/>
      </w:pPr>
      <w:r>
        <w:t>Créer un compte</w:t>
      </w:r>
    </w:p>
    <w:p w:rsidR="0076428E" w:rsidRDefault="0076428E" w:rsidP="005A5251">
      <w:pPr>
        <w:pStyle w:val="Sansinterligne"/>
        <w:jc w:val="both"/>
      </w:pPr>
      <w:r>
        <w:t>L’utilisateur pourra créer un compte gratuitement. Il devra renseigner :</w:t>
      </w:r>
    </w:p>
    <w:p w:rsidR="0076428E" w:rsidRDefault="0076428E" w:rsidP="005A5251">
      <w:pPr>
        <w:pStyle w:val="Paragraphedeliste"/>
        <w:numPr>
          <w:ilvl w:val="0"/>
          <w:numId w:val="18"/>
        </w:numPr>
      </w:pPr>
      <w:r>
        <w:t>Un nom d’utilisateur</w:t>
      </w:r>
    </w:p>
    <w:p w:rsidR="0076428E" w:rsidRDefault="0076428E" w:rsidP="005A5251">
      <w:pPr>
        <w:pStyle w:val="Paragraphedeliste"/>
        <w:numPr>
          <w:ilvl w:val="0"/>
          <w:numId w:val="18"/>
        </w:numPr>
      </w:pPr>
      <w:r>
        <w:t>Un mot de passe</w:t>
      </w:r>
    </w:p>
    <w:p w:rsidR="0076428E" w:rsidRDefault="0076428E" w:rsidP="005A5251">
      <w:pPr>
        <w:pStyle w:val="Paragraphedeliste"/>
        <w:numPr>
          <w:ilvl w:val="0"/>
          <w:numId w:val="18"/>
        </w:numPr>
      </w:pPr>
      <w:r>
        <w:t>Une adresse e-mail</w:t>
      </w:r>
    </w:p>
    <w:p w:rsidR="0076428E" w:rsidRDefault="0076428E" w:rsidP="005A5251">
      <w:pPr>
        <w:jc w:val="both"/>
      </w:pPr>
      <w:r>
        <w:t>Un message d’erreur sera affiché si des champs ne sont pas valides ou si le nom d’utilisateur ou l’adresse mail entrés sont déjà utilisés.</w:t>
      </w:r>
    </w:p>
    <w:p w:rsidR="0076428E" w:rsidRDefault="0076428E" w:rsidP="005A5251">
      <w:pPr>
        <w:jc w:val="both"/>
      </w:pPr>
      <w:r>
        <w:t>Un e-mail de confirmation d’inscription sera envoyé à l’adresse renseignée par l’utilisateur. Cet e-mail contiendra un lien nécessaire à l’activation du compte afin de vérifier l’adresse mail.</w:t>
      </w:r>
    </w:p>
    <w:p w:rsidR="00733D08" w:rsidRDefault="00733D08" w:rsidP="005A5251">
      <w:pPr>
        <w:pStyle w:val="Titre4"/>
      </w:pPr>
      <w:r>
        <w:t>Se connecter à un compte</w:t>
      </w:r>
    </w:p>
    <w:p w:rsidR="00733D08" w:rsidRDefault="00733D08" w:rsidP="005A5251">
      <w:pPr>
        <w:pStyle w:val="Sansinterligne"/>
        <w:jc w:val="both"/>
      </w:pPr>
      <w:r>
        <w:t>L’utilisateur pourra se connecter à un compte en utilisant :</w:t>
      </w:r>
    </w:p>
    <w:p w:rsidR="00733D08" w:rsidRDefault="00733D08" w:rsidP="005A5251">
      <w:pPr>
        <w:pStyle w:val="Paragraphedeliste"/>
        <w:numPr>
          <w:ilvl w:val="0"/>
          <w:numId w:val="19"/>
        </w:numPr>
      </w:pPr>
      <w:r>
        <w:lastRenderedPageBreak/>
        <w:t>Son nom d’utilisateur/adresse e-mail</w:t>
      </w:r>
    </w:p>
    <w:p w:rsidR="00733D08" w:rsidRDefault="00733D08" w:rsidP="005A5251">
      <w:pPr>
        <w:pStyle w:val="Paragraphedeliste"/>
        <w:numPr>
          <w:ilvl w:val="0"/>
          <w:numId w:val="19"/>
        </w:numPr>
      </w:pPr>
      <w:r>
        <w:t>Son mot de passe</w:t>
      </w:r>
    </w:p>
    <w:p w:rsidR="00733D08" w:rsidRDefault="00733D08" w:rsidP="005A5251">
      <w:pPr>
        <w:jc w:val="both"/>
      </w:pPr>
      <w:r>
        <w:t>L’utilisateur aura la possibilité de retrouver son mot de passe perdu.</w:t>
      </w:r>
      <w:r w:rsidRPr="00023003">
        <w:t xml:space="preserve"> </w:t>
      </w:r>
      <w:r>
        <w:t>Il devra alors saisir l’adresse e-mail associé à son compte. Un message contenant un lien à usage unique et limité dans le temps, lui permettant de changer de mot de passe, lui sera donc envoyé.</w:t>
      </w:r>
    </w:p>
    <w:p w:rsidR="006923D4" w:rsidRDefault="006923D4" w:rsidP="005A5251">
      <w:pPr>
        <w:pStyle w:val="Titre4"/>
      </w:pPr>
      <w:r>
        <w:t>Se déconnecter d’un compte</w:t>
      </w:r>
    </w:p>
    <w:p w:rsidR="006923D4" w:rsidRDefault="006923D4" w:rsidP="005A5251">
      <w:pPr>
        <w:jc w:val="both"/>
      </w:pPr>
      <w:r>
        <w:t>L’utilisateur pourra se déconnecter d’un compte. La déconnexion n’est possible que si l’utilisateur est connecté à un compte.</w:t>
      </w:r>
    </w:p>
    <w:p w:rsidR="00F1370D" w:rsidRDefault="00F1370D" w:rsidP="005A5251">
      <w:pPr>
        <w:pStyle w:val="Titre4"/>
      </w:pPr>
      <w:r>
        <w:t>Gérer les informations de compte</w:t>
      </w:r>
    </w:p>
    <w:p w:rsidR="00F1370D" w:rsidRDefault="00F1370D" w:rsidP="005A5251">
      <w:pPr>
        <w:pStyle w:val="Sansinterligne"/>
        <w:jc w:val="both"/>
      </w:pPr>
      <w:r>
        <w:t>L’utilisateur pourra gérer certaines informations de son compte :</w:t>
      </w:r>
    </w:p>
    <w:p w:rsidR="00F1370D" w:rsidRDefault="00F1370D" w:rsidP="005A5251">
      <w:pPr>
        <w:pStyle w:val="Paragraphedeliste"/>
        <w:numPr>
          <w:ilvl w:val="0"/>
          <w:numId w:val="20"/>
        </w:numPr>
      </w:pPr>
      <w:r>
        <w:t>L’adresse e-mail</w:t>
      </w:r>
    </w:p>
    <w:p w:rsidR="00F1370D" w:rsidRDefault="00F1370D" w:rsidP="005A5251">
      <w:pPr>
        <w:pStyle w:val="Paragraphedeliste"/>
        <w:numPr>
          <w:ilvl w:val="0"/>
          <w:numId w:val="20"/>
        </w:numPr>
      </w:pPr>
      <w:r>
        <w:t>Une photo de profil</w:t>
      </w:r>
    </w:p>
    <w:p w:rsidR="00F1370D" w:rsidRDefault="00F1370D" w:rsidP="005A5251">
      <w:pPr>
        <w:pStyle w:val="Paragraphedeliste"/>
        <w:numPr>
          <w:ilvl w:val="0"/>
          <w:numId w:val="20"/>
        </w:numPr>
      </w:pPr>
      <w:r>
        <w:t>Une description utilisateur</w:t>
      </w:r>
    </w:p>
    <w:p w:rsidR="00F1370D" w:rsidRDefault="00F1370D" w:rsidP="005A5251">
      <w:pPr>
        <w:pStyle w:val="Paragraphedeliste"/>
        <w:numPr>
          <w:ilvl w:val="0"/>
          <w:numId w:val="20"/>
        </w:numPr>
      </w:pPr>
      <w:r>
        <w:t>Le mot de passe</w:t>
      </w:r>
    </w:p>
    <w:p w:rsidR="00F1370D" w:rsidRDefault="00F1370D" w:rsidP="005A5251">
      <w:pPr>
        <w:jc w:val="both"/>
      </w:pPr>
      <w:r>
        <w:t>Une fois l’adresse e-mail changée, l’utilisateur recevra un e-mail de vérification sur son ancienne adresse et de confirmation sur la nouvelle.</w:t>
      </w:r>
    </w:p>
    <w:p w:rsidR="00F1370D" w:rsidRDefault="00F1370D" w:rsidP="005A5251">
      <w:pPr>
        <w:jc w:val="both"/>
      </w:pPr>
      <w:r>
        <w:t>Lors d’une modification du mot de passe, l’utilisateur recevra un e-mail de vérification.</w:t>
      </w:r>
    </w:p>
    <w:p w:rsidR="00F92491" w:rsidRDefault="00F92491" w:rsidP="005A5251">
      <w:pPr>
        <w:pStyle w:val="Titre4"/>
      </w:pPr>
      <w:r>
        <w:t>Gestion des partitions partagées</w:t>
      </w:r>
    </w:p>
    <w:p w:rsidR="00F92491" w:rsidRDefault="00F92491" w:rsidP="005A5251">
      <w:pPr>
        <w:jc w:val="both"/>
      </w:pPr>
      <w:r>
        <w:t>L’utilisateur pourra partager ses partitions en ligne. Les partitions partagées seront alors visibles, lisibles et téléchargeables par tout le monde. La liste des partitions partagées sera affichée sur la page de profil de l’utilisateur.</w:t>
      </w:r>
    </w:p>
    <w:p w:rsidR="00603ACF" w:rsidRDefault="00F92491" w:rsidP="005A5251">
      <w:pPr>
        <w:jc w:val="both"/>
      </w:pPr>
      <w:r>
        <w:t>L’utilisateur pourra supprimer à tout moment une partition qu’il a partagée.</w:t>
      </w:r>
    </w:p>
    <w:p w:rsidR="00603ACF" w:rsidRDefault="00603ACF" w:rsidP="005A5251">
      <w:pPr>
        <w:pStyle w:val="Titre4"/>
      </w:pPr>
      <w:r>
        <w:t>Gestion des abonnements</w:t>
      </w:r>
    </w:p>
    <w:p w:rsidR="00603ACF" w:rsidRDefault="00603ACF" w:rsidP="005A5251">
      <w:pPr>
        <w:jc w:val="both"/>
      </w:pPr>
      <w:r>
        <w:t>L’utilisateur pourra s’abonner à d’autres membres. Il pourra choisir de recevoir un e-mail lorsque de nouvelles partitions sont partagées par les utilisateurs auxquels il est abonné. La liste des abonnements sera affichée sur la page de profil de l’utilisateur.</w:t>
      </w:r>
    </w:p>
    <w:p w:rsidR="00603ACF" w:rsidRDefault="00603ACF" w:rsidP="005A5251">
      <w:pPr>
        <w:jc w:val="both"/>
      </w:pPr>
      <w:r>
        <w:t>L’utilisateur pourra se désabonner à tout moment d’un membre auquel il est abonné.</w:t>
      </w:r>
    </w:p>
    <w:p w:rsidR="00C64A55" w:rsidRDefault="00C64A55" w:rsidP="005A5251">
      <w:pPr>
        <w:pStyle w:val="Titre4"/>
      </w:pPr>
      <w:r>
        <w:t>Gestion des partitions favorites</w:t>
      </w:r>
    </w:p>
    <w:p w:rsidR="00C64A55" w:rsidRDefault="00C64A55" w:rsidP="005A5251">
      <w:pPr>
        <w:jc w:val="both"/>
      </w:pPr>
      <w:r>
        <w:t xml:space="preserve">L’utilisateur pourra ajouter une partition partagée par un autre membre dans sa liste de favoris. La liste de favoris sera affichée sur la page de profil de l’utilisateur. </w:t>
      </w:r>
    </w:p>
    <w:p w:rsidR="00C64A55" w:rsidRDefault="00C64A55" w:rsidP="005A5251">
      <w:pPr>
        <w:jc w:val="both"/>
      </w:pPr>
      <w:r>
        <w:t>L’utilisateur pourra retirer une partition de ses favoris. Toutes les partitions qui ne seront plus partagées par leurs propriétaires seront retirées de la liste des favoris de tous les utilisateurs.</w:t>
      </w:r>
    </w:p>
    <w:p w:rsidR="00F07E8D" w:rsidRDefault="00F07E8D" w:rsidP="005A5251">
      <w:pPr>
        <w:pStyle w:val="Titre1"/>
      </w:pPr>
      <w:bookmarkStart w:id="51" w:name="_Toc420265734"/>
      <w:r>
        <w:t>Présentation de l’environnement de réalisation</w:t>
      </w:r>
      <w:bookmarkEnd w:id="51"/>
    </w:p>
    <w:p w:rsidR="00F07E8D" w:rsidRPr="00F07E8D" w:rsidRDefault="00F07E8D" w:rsidP="005A5251">
      <w:pPr>
        <w:jc w:val="both"/>
      </w:pPr>
      <w:r>
        <w:t>Dans cette partie, nous décrivons les environnements de développement Windows et Mac OS que nous utiliserons pour la réalisation du projet.</w:t>
      </w:r>
    </w:p>
    <w:p w:rsidR="00F07E8D" w:rsidRDefault="00F07E8D" w:rsidP="005A5251">
      <w:pPr>
        <w:pStyle w:val="Titre2"/>
      </w:pPr>
      <w:bookmarkStart w:id="52" w:name="_Toc420265735"/>
      <w:r>
        <w:t>Le logiciel</w:t>
      </w:r>
      <w:bookmarkEnd w:id="52"/>
    </w:p>
    <w:p w:rsidR="00F07E8D" w:rsidRPr="00F07E8D" w:rsidRDefault="00F07E8D" w:rsidP="005A5251">
      <w:pPr>
        <w:jc w:val="both"/>
      </w:pPr>
      <w:r>
        <w:t xml:space="preserve">Le développement du logiciel à destination des ordinateurs personnels est conditionné par l’utilisation de différentes librairies et SDK pour la manipulation du format </w:t>
      </w:r>
      <w:proofErr w:type="spellStart"/>
      <w:r>
        <w:t>MusicXML</w:t>
      </w:r>
      <w:proofErr w:type="spellEnd"/>
      <w:r>
        <w:t xml:space="preserve"> et de la récupération des entrées utilisateurs.</w:t>
      </w:r>
    </w:p>
    <w:p w:rsidR="00F07E8D" w:rsidRDefault="00F07E8D" w:rsidP="005A5251">
      <w:pPr>
        <w:pStyle w:val="Titre3"/>
      </w:pPr>
      <w:bookmarkStart w:id="53" w:name="_Toc420265736"/>
      <w:r>
        <w:lastRenderedPageBreak/>
        <w:t>Langage de programmation utilisé</w:t>
      </w:r>
      <w:bookmarkEnd w:id="53"/>
    </w:p>
    <w:p w:rsidR="00F07E8D" w:rsidRDefault="00F07E8D" w:rsidP="005A5251">
      <w:pPr>
        <w:jc w:val="both"/>
      </w:pPr>
      <w:r>
        <w:t>Nous avons choisi d’utiliser le C++ pour sa compatibilité Windows et Mac OS, mais aussi pour bénéficier des différentes librairies audio, MIDI et graphiques qui sont majoritairement développées dans ce langage.</w:t>
      </w:r>
    </w:p>
    <w:p w:rsidR="00663B07" w:rsidRDefault="00663B07" w:rsidP="005A5251">
      <w:pPr>
        <w:pStyle w:val="Titre3"/>
      </w:pPr>
      <w:bookmarkStart w:id="54" w:name="_Toc420265737"/>
      <w:proofErr w:type="spellStart"/>
      <w:r>
        <w:t>Qt</w:t>
      </w:r>
      <w:bookmarkEnd w:id="54"/>
      <w:proofErr w:type="spellEnd"/>
    </w:p>
    <w:p w:rsidR="00663B07" w:rsidRDefault="00663B07" w:rsidP="005A5251">
      <w:pPr>
        <w:jc w:val="both"/>
      </w:pPr>
      <w:proofErr w:type="spellStart"/>
      <w:r>
        <w:t>Qt</w:t>
      </w:r>
      <w:proofErr w:type="spellEnd"/>
      <w:r>
        <w:t xml:space="preserve"> est un Framework C++ multiplateforme fondamentalement conçu pour la création de fenêtres. De plus, de nombreux modules sont disponibles pour la gestion de certains langages tel que le XML, JavaScript ou la mise en place d’architectures réseaux, la création de jeux vidéo, etc.</w:t>
      </w:r>
    </w:p>
    <w:p w:rsidR="00663B07" w:rsidRDefault="00663B07" w:rsidP="005A5251">
      <w:pPr>
        <w:jc w:val="both"/>
      </w:pPr>
      <w:r>
        <w:t xml:space="preserve">Nous avons opté pour </w:t>
      </w:r>
      <w:proofErr w:type="spellStart"/>
      <w:r>
        <w:t>Qt</w:t>
      </w:r>
      <w:proofErr w:type="spellEnd"/>
      <w:r>
        <w:t xml:space="preserve"> afin de répondre à la contrainte d’un logiciel multiplateforme. Nous aurons  un seul code pour tous les systèmes d’exploitation ainsi qu’une interface utilisateur unifiée. </w:t>
      </w:r>
    </w:p>
    <w:p w:rsidR="00663B07" w:rsidRDefault="00663B07" w:rsidP="005A5251">
      <w:pPr>
        <w:jc w:val="both"/>
      </w:pPr>
      <w:r>
        <w:t>La communauté autour de ce Framework est un facteur important dans ce choix. Les ressources non officielles disponibles sont alors légions. De plus, la documentation officielle est de très bonne qualité.</w:t>
      </w:r>
    </w:p>
    <w:p w:rsidR="00DD09D6" w:rsidRDefault="00DD09D6" w:rsidP="005A5251">
      <w:pPr>
        <w:pStyle w:val="Titre3"/>
      </w:pPr>
      <w:bookmarkStart w:id="55" w:name="_Toc420265738"/>
      <w:proofErr w:type="spellStart"/>
      <w:r>
        <w:t>SeeScore</w:t>
      </w:r>
      <w:bookmarkEnd w:id="55"/>
      <w:proofErr w:type="spellEnd"/>
    </w:p>
    <w:p w:rsidR="00DD09D6" w:rsidRDefault="00DD09D6" w:rsidP="005A5251">
      <w:pPr>
        <w:jc w:val="both"/>
      </w:pPr>
      <w:proofErr w:type="spellStart"/>
      <w:r>
        <w:t>SeeScore</w:t>
      </w:r>
      <w:proofErr w:type="spellEnd"/>
      <w:r>
        <w:t xml:space="preserve"> est une API multiplateforme gérant le format </w:t>
      </w:r>
      <w:proofErr w:type="spellStart"/>
      <w:r>
        <w:t>MusicXML</w:t>
      </w:r>
      <w:proofErr w:type="spellEnd"/>
      <w:r>
        <w:t>. Elle nous permettra d’afficher et de lire les partitions.</w:t>
      </w:r>
    </w:p>
    <w:p w:rsidR="00DD09D6" w:rsidRDefault="00DD09D6" w:rsidP="005A5251">
      <w:pPr>
        <w:jc w:val="both"/>
      </w:pPr>
      <w:r>
        <w:t>Cette API est soumise à des licences donnant accès à différentes fonctionnalités. Il existe une licence gratuite ainsi qu’une licence professionnelle payante.</w:t>
      </w:r>
    </w:p>
    <w:p w:rsidR="00DB17F7" w:rsidRDefault="00DB17F7" w:rsidP="005A5251">
      <w:pPr>
        <w:pStyle w:val="Titre3"/>
      </w:pPr>
      <w:bookmarkStart w:id="56" w:name="_Toc420265739"/>
      <w:proofErr w:type="spellStart"/>
      <w:r>
        <w:t>PortAudio</w:t>
      </w:r>
      <w:proofErr w:type="spellEnd"/>
      <w:r>
        <w:t xml:space="preserve"> et </w:t>
      </w:r>
      <w:proofErr w:type="spellStart"/>
      <w:r>
        <w:t>PortMidi</w:t>
      </w:r>
      <w:bookmarkEnd w:id="56"/>
      <w:proofErr w:type="spellEnd"/>
    </w:p>
    <w:p w:rsidR="00DB17F7" w:rsidRDefault="00DB17F7" w:rsidP="005A5251">
      <w:pPr>
        <w:jc w:val="both"/>
      </w:pPr>
      <w:proofErr w:type="spellStart"/>
      <w:r>
        <w:t>PortAudio</w:t>
      </w:r>
      <w:proofErr w:type="spellEnd"/>
      <w:r>
        <w:t xml:space="preserve"> et </w:t>
      </w:r>
      <w:proofErr w:type="spellStart"/>
      <w:r>
        <w:t>PortMidi</w:t>
      </w:r>
      <w:proofErr w:type="spellEnd"/>
      <w:r>
        <w:t xml:space="preserve"> sont des libraires audio multiplateformes open-sources qui permettent de gérer les entrées et sorties audio. </w:t>
      </w:r>
      <w:proofErr w:type="spellStart"/>
      <w:r>
        <w:t>PortAudio</w:t>
      </w:r>
      <w:proofErr w:type="spellEnd"/>
      <w:r>
        <w:t xml:space="preserve"> permet la récupération des sons sur les entrées Jack et USB tandis que </w:t>
      </w:r>
      <w:proofErr w:type="spellStart"/>
      <w:r>
        <w:t>PortMidi</w:t>
      </w:r>
      <w:proofErr w:type="spellEnd"/>
      <w:r>
        <w:t xml:space="preserve"> s’occupe de l’entrée MIDI. Nous les avons choisis pour leur compatibilité avec les systèmes Windows et Mac OS.</w:t>
      </w:r>
    </w:p>
    <w:p w:rsidR="0077346F" w:rsidRDefault="0077346F" w:rsidP="005A5251">
      <w:pPr>
        <w:pStyle w:val="Titre2"/>
      </w:pPr>
      <w:bookmarkStart w:id="57" w:name="_Toc420265740"/>
      <w:r>
        <w:t>Le site internet</w:t>
      </w:r>
      <w:bookmarkEnd w:id="57"/>
    </w:p>
    <w:p w:rsidR="0077346F" w:rsidRDefault="0077346F" w:rsidP="005A5251">
      <w:pPr>
        <w:pStyle w:val="Titre3"/>
      </w:pPr>
      <w:bookmarkStart w:id="58" w:name="_Toc420265741"/>
      <w:r>
        <w:t>Les langages de programmations utilisés</w:t>
      </w:r>
      <w:bookmarkEnd w:id="58"/>
    </w:p>
    <w:p w:rsidR="0077346F" w:rsidRDefault="0077346F" w:rsidP="005A5251">
      <w:pPr>
        <w:pStyle w:val="Titre4"/>
      </w:pPr>
      <w:r>
        <w:t>PHP5</w:t>
      </w:r>
    </w:p>
    <w:p w:rsidR="0077346F" w:rsidRDefault="0077346F" w:rsidP="005A5251">
      <w:pPr>
        <w:jc w:val="both"/>
      </w:pPr>
      <w:r>
        <w:t>Nous utiliserons PHP pour le back-end du site internet. Sa facilité d’utilisation, la disponibilité de multiples Framework ainsi que notre affinité avec le langage sont les points décisifs de ce choix.</w:t>
      </w:r>
    </w:p>
    <w:p w:rsidR="000B4703" w:rsidRDefault="000B4703" w:rsidP="005A5251">
      <w:pPr>
        <w:pStyle w:val="Titre4"/>
      </w:pPr>
      <w:proofErr w:type="spellStart"/>
      <w:r>
        <w:t>Javascript</w:t>
      </w:r>
      <w:proofErr w:type="spellEnd"/>
    </w:p>
    <w:p w:rsidR="000B4703" w:rsidRDefault="000B4703" w:rsidP="005A5251">
      <w:pPr>
        <w:jc w:val="both"/>
      </w:pPr>
      <w:r>
        <w:t>Nous utiliserons JavaScript pour le front-end du site internet. Nous avons choisi JavaScript pour sa capacité à rendre dynamique le contenu des sites internet. De plus, JavaScript est la technologie la plus utilisé dans ce domaine. Disposant de nombreux Framework et d’une communauté très active.</w:t>
      </w:r>
    </w:p>
    <w:p w:rsidR="0021782A" w:rsidRDefault="0021782A" w:rsidP="005A5251">
      <w:pPr>
        <w:pStyle w:val="Titre3"/>
      </w:pPr>
      <w:bookmarkStart w:id="59" w:name="_Toc420265742"/>
      <w:r>
        <w:t xml:space="preserve">Sublime </w:t>
      </w:r>
      <w:proofErr w:type="spellStart"/>
      <w:r>
        <w:t>Text</w:t>
      </w:r>
      <w:bookmarkEnd w:id="59"/>
      <w:proofErr w:type="spellEnd"/>
      <w:r>
        <w:tab/>
      </w:r>
    </w:p>
    <w:p w:rsidR="0021782A" w:rsidRDefault="0021782A" w:rsidP="005A5251">
      <w:pPr>
        <w:jc w:val="both"/>
      </w:pPr>
      <w:r>
        <w:t xml:space="preserve">Sublime </w:t>
      </w:r>
      <w:proofErr w:type="spellStart"/>
      <w:r>
        <w:t>Text</w:t>
      </w:r>
      <w:proofErr w:type="spellEnd"/>
      <w:r>
        <w:t xml:space="preserve"> est un éditeur léger et simple d’utilisation bénéficiant d’une forte communauté agrémentant l’éditeur de plugin pour faciliter le développement dans certains langages.</w:t>
      </w:r>
    </w:p>
    <w:p w:rsidR="0021782A" w:rsidRDefault="0021782A" w:rsidP="005A5251">
      <w:pPr>
        <w:jc w:val="both"/>
      </w:pPr>
      <w:r>
        <w:t>Nous avons choisi de l’utiliser en raison de l’affinité que nous avons avec ce logiciel, de sa légèreté, mais aussi pour l’ergonomie que ce dernier nous offre en matière d’édition de code.</w:t>
      </w:r>
    </w:p>
    <w:p w:rsidR="00EE3EC1" w:rsidRDefault="00EE3EC1" w:rsidP="005A5251">
      <w:pPr>
        <w:pStyle w:val="Titre3"/>
      </w:pPr>
      <w:bookmarkStart w:id="60" w:name="_Toc420265743"/>
      <w:r>
        <w:t>Apache</w:t>
      </w:r>
      <w:bookmarkEnd w:id="60"/>
    </w:p>
    <w:p w:rsidR="00EE3EC1" w:rsidRDefault="00EE3EC1" w:rsidP="005A5251">
      <w:pPr>
        <w:jc w:val="both"/>
      </w:pPr>
      <w:r>
        <w:t>Ayant choisi PHP comme langage pour la réalisation du back-end du site internet, nous utiliserons un serveur Apache pour l’hébergement de ce dernier. De plus, il s’agit d’un serveur que nous connaissons.</w:t>
      </w:r>
    </w:p>
    <w:p w:rsidR="00232F0E" w:rsidRDefault="00232F0E" w:rsidP="005A5251">
      <w:pPr>
        <w:pStyle w:val="Titre3"/>
      </w:pPr>
      <w:bookmarkStart w:id="61" w:name="_Toc420265744"/>
      <w:r>
        <w:lastRenderedPageBreak/>
        <w:t>MySQL</w:t>
      </w:r>
      <w:bookmarkEnd w:id="61"/>
      <w:r>
        <w:t xml:space="preserve"> </w:t>
      </w:r>
    </w:p>
    <w:p w:rsidR="00232F0E" w:rsidRDefault="00232F0E" w:rsidP="005A5251">
      <w:pPr>
        <w:jc w:val="both"/>
      </w:pPr>
      <w:r w:rsidRPr="0012741A">
        <w:t xml:space="preserve">MySQL est </w:t>
      </w:r>
      <w:r>
        <w:t xml:space="preserve">un </w:t>
      </w:r>
      <w:r w:rsidRPr="0012741A">
        <w:t>système de gestion de base de données</w:t>
      </w:r>
      <w:r>
        <w:t xml:space="preserve"> simple et rapide d’utilisation. L’ensemble des Framework pour le développement web gère cette base de données</w:t>
      </w:r>
      <w:r w:rsidRPr="0012741A">
        <w:t>.</w:t>
      </w:r>
      <w:r>
        <w:t xml:space="preserve"> De plus, MySQL est gratuite. Ce sont donc ces aspects qui nous ont fait choisir cet outil.</w:t>
      </w:r>
    </w:p>
    <w:p w:rsidR="002939CF" w:rsidRDefault="002939CF" w:rsidP="005A5251">
      <w:pPr>
        <w:pStyle w:val="Titre3"/>
      </w:pPr>
      <w:bookmarkStart w:id="62" w:name="_Toc420265745"/>
      <w:proofErr w:type="spellStart"/>
      <w:r>
        <w:t>PostgreSQL</w:t>
      </w:r>
      <w:bookmarkEnd w:id="62"/>
      <w:proofErr w:type="spellEnd"/>
    </w:p>
    <w:p w:rsidR="002939CF" w:rsidRDefault="002939CF" w:rsidP="005A5251">
      <w:pPr>
        <w:jc w:val="both"/>
      </w:pPr>
      <w:proofErr w:type="spellStart"/>
      <w:r>
        <w:t>PostgreSQL</w:t>
      </w:r>
      <w:proofErr w:type="spellEnd"/>
      <w:r>
        <w:t xml:space="preserve"> est un système de gestion de base de données gratuit. Il est facile d’utilisation via une interface graphique d’administration. Ainsi, il est possible de saisir des requêtes SQL directement ou par l’utilisation de procédures stockées.</w:t>
      </w:r>
    </w:p>
    <w:p w:rsidR="00B45155" w:rsidRDefault="00B45155" w:rsidP="005A5251">
      <w:pPr>
        <w:pStyle w:val="Titre2"/>
      </w:pPr>
      <w:bookmarkStart w:id="63" w:name="_Toc420265746"/>
      <w:r>
        <w:t>Les applications mobiles</w:t>
      </w:r>
      <w:bookmarkEnd w:id="63"/>
    </w:p>
    <w:p w:rsidR="00B45155" w:rsidRDefault="00B45155" w:rsidP="005A5251">
      <w:pPr>
        <w:pStyle w:val="Titre3"/>
      </w:pPr>
      <w:bookmarkStart w:id="64" w:name="_Toc420265747"/>
      <w:proofErr w:type="gramStart"/>
      <w:r>
        <w:t>iOS</w:t>
      </w:r>
      <w:bookmarkEnd w:id="64"/>
      <w:proofErr w:type="gramEnd"/>
    </w:p>
    <w:p w:rsidR="00B45155" w:rsidRDefault="00B45155" w:rsidP="005A5251">
      <w:pPr>
        <w:pStyle w:val="Titre4"/>
      </w:pPr>
      <w:r>
        <w:t>Présentation</w:t>
      </w:r>
    </w:p>
    <w:p w:rsidR="00B45155" w:rsidRPr="00496C71" w:rsidRDefault="00B45155" w:rsidP="005A5251">
      <w:pPr>
        <w:jc w:val="both"/>
      </w:pPr>
      <w:proofErr w:type="gramStart"/>
      <w:r w:rsidRPr="00662097">
        <w:rPr>
          <w:shd w:val="clear" w:color="auto" w:fill="FFFFFF"/>
        </w:rPr>
        <w:t>iOS</w:t>
      </w:r>
      <w:proofErr w:type="gramEnd"/>
      <w:r w:rsidRPr="00662097">
        <w:rPr>
          <w:shd w:val="clear" w:color="auto" w:fill="FFFFFF"/>
        </w:rPr>
        <w:t xml:space="preserve"> est un système d’exploitation mobile développé par la société Apple. Ce système n’est distribué que sur les produits de cette même marque, c’est-à-dire iPhone et iPad. </w:t>
      </w:r>
      <w:proofErr w:type="gramStart"/>
      <w:r w:rsidRPr="00662097">
        <w:rPr>
          <w:shd w:val="clear" w:color="auto" w:fill="FFFFFF"/>
        </w:rPr>
        <w:t>iOS</w:t>
      </w:r>
      <w:proofErr w:type="gramEnd"/>
      <w:r w:rsidRPr="00662097">
        <w:rPr>
          <w:shd w:val="clear" w:color="auto" w:fill="FFFFFF"/>
        </w:rPr>
        <w:t xml:space="preserve"> est le deuxième système d’exploitation mobile le plus utilisé sur le marché actuellement. Les applications disponibles se trouvent sur l’App Store, qui contient aujourd’hui pas moins de 1</w:t>
      </w:r>
      <w:r>
        <w:rPr>
          <w:shd w:val="clear" w:color="auto" w:fill="FFFFFF"/>
        </w:rPr>
        <w:t>,</w:t>
      </w:r>
      <w:r w:rsidRPr="00662097">
        <w:rPr>
          <w:shd w:val="clear" w:color="auto" w:fill="FFFFFF"/>
        </w:rPr>
        <w:t>20 million d’applications.</w:t>
      </w:r>
    </w:p>
    <w:p w:rsidR="00B45155" w:rsidRDefault="00B45155" w:rsidP="005A5251">
      <w:pPr>
        <w:jc w:val="both"/>
      </w:pPr>
      <w:r>
        <w:t>Développer une application iOS est donc essentiel pour une meilleure visibilité.</w:t>
      </w:r>
    </w:p>
    <w:p w:rsidR="00B45155" w:rsidRDefault="00B45155" w:rsidP="005A5251">
      <w:pPr>
        <w:pStyle w:val="Titre4"/>
      </w:pPr>
      <w:r>
        <w:t>Xcode</w:t>
      </w:r>
    </w:p>
    <w:p w:rsidR="00B45155" w:rsidRDefault="00B45155" w:rsidP="005A5251">
      <w:pPr>
        <w:jc w:val="both"/>
      </w:pPr>
      <w:r>
        <w:t>Xcode est un IDE développé par la société Apple. Il est uniquement disponible sur Mac. On peut développer en différents langages tels que le C, C++, Objective-C.</w:t>
      </w:r>
    </w:p>
    <w:p w:rsidR="00B45155" w:rsidRDefault="00B45155" w:rsidP="005A5251">
      <w:pPr>
        <w:jc w:val="both"/>
      </w:pPr>
      <w:r>
        <w:t>Il est possible de choisir la plateforme de déploiement (Safari, Mac OS X ou iPhone/iPad). Chaque application doit être signée par un certificat avant la mise à disposition sur l’App Store. Xcode facilite ce processus en l’automatisant. De plus, Il intègre toutes les libraires nécessaires ainsi qu’un émulateur permettant de tester les applications.</w:t>
      </w:r>
    </w:p>
    <w:p w:rsidR="00DB3D13" w:rsidRPr="00692BB1" w:rsidRDefault="00DB3D13" w:rsidP="005A5251">
      <w:pPr>
        <w:pStyle w:val="Titre3"/>
      </w:pPr>
      <w:bookmarkStart w:id="65" w:name="_Toc420265748"/>
      <w:r>
        <w:t>Android</w:t>
      </w:r>
      <w:bookmarkEnd w:id="65"/>
    </w:p>
    <w:p w:rsidR="00692BB1" w:rsidRDefault="00692BB1" w:rsidP="005A5251">
      <w:pPr>
        <w:pStyle w:val="Titre4"/>
        <w:rPr>
          <w:shd w:val="clear" w:color="auto" w:fill="FFFFFF"/>
        </w:rPr>
      </w:pPr>
      <w:r>
        <w:rPr>
          <w:shd w:val="clear" w:color="auto" w:fill="FFFFFF"/>
        </w:rPr>
        <w:t>Présentation</w:t>
      </w:r>
    </w:p>
    <w:p w:rsidR="00692BB1" w:rsidRPr="00692BB1" w:rsidRDefault="00692BB1" w:rsidP="005A5251">
      <w:pPr>
        <w:jc w:val="both"/>
      </w:pPr>
      <w:r w:rsidRPr="00662097">
        <w:rPr>
          <w:shd w:val="clear" w:color="auto" w:fill="FFFFFF"/>
        </w:rPr>
        <w:t xml:space="preserve">Android est un système d’exploitation mobile développé par la société Google. Il peut être retrouvé aujourd’hui sur une large gamme d’appareils mobiles, autant dans le domaine de la téléphonie que celui des tablettes. La majorité des parts de marché </w:t>
      </w:r>
      <w:r>
        <w:rPr>
          <w:shd w:val="clear" w:color="auto" w:fill="FFFFFF"/>
        </w:rPr>
        <w:t>mobile</w:t>
      </w:r>
      <w:r w:rsidRPr="00662097">
        <w:rPr>
          <w:shd w:val="clear" w:color="auto" w:fill="FFFFFF"/>
        </w:rPr>
        <w:t xml:space="preserve"> est tenue par Android</w:t>
      </w:r>
      <w:r>
        <w:rPr>
          <w:shd w:val="clear" w:color="auto" w:fill="FFFFFF"/>
        </w:rPr>
        <w:t>.</w:t>
      </w:r>
      <w:r w:rsidRPr="00662097">
        <w:rPr>
          <w:shd w:val="clear" w:color="auto" w:fill="FFFFFF"/>
        </w:rPr>
        <w:t xml:space="preserve"> Le Play Store</w:t>
      </w:r>
      <w:r>
        <w:rPr>
          <w:shd w:val="clear" w:color="auto" w:fill="FFFFFF"/>
        </w:rPr>
        <w:t>, plateforme de téléchargement des</w:t>
      </w:r>
      <w:r w:rsidRPr="00662097">
        <w:rPr>
          <w:shd w:val="clear" w:color="auto" w:fill="FFFFFF"/>
        </w:rPr>
        <w:t xml:space="preserve"> applications</w:t>
      </w:r>
      <w:r>
        <w:rPr>
          <w:shd w:val="clear" w:color="auto" w:fill="FFFFFF"/>
        </w:rPr>
        <w:t xml:space="preserve"> Android</w:t>
      </w:r>
      <w:r w:rsidRPr="00662097">
        <w:rPr>
          <w:shd w:val="clear" w:color="auto" w:fill="FFFFFF"/>
        </w:rPr>
        <w:t>, en contient 1</w:t>
      </w:r>
      <w:r>
        <w:rPr>
          <w:shd w:val="clear" w:color="auto" w:fill="FFFFFF"/>
        </w:rPr>
        <w:t>,</w:t>
      </w:r>
      <w:r w:rsidRPr="00662097">
        <w:rPr>
          <w:shd w:val="clear" w:color="auto" w:fill="FFFFFF"/>
        </w:rPr>
        <w:t>43 million différentes.</w:t>
      </w:r>
    </w:p>
    <w:p w:rsidR="001E72A2" w:rsidRDefault="001E72A2" w:rsidP="005A5251">
      <w:pPr>
        <w:pStyle w:val="Titre4"/>
      </w:pPr>
      <w:r>
        <w:t>Android Studio</w:t>
      </w:r>
    </w:p>
    <w:p w:rsidR="00536EE3" w:rsidRDefault="001E72A2" w:rsidP="005A5251">
      <w:pPr>
        <w:jc w:val="both"/>
      </w:pPr>
      <w:r>
        <w:t>Android studio est un IDE développé par Google, spécialement conçu pour le développement natif d’application Android en JAVA. Bien qu’Eclipse, couplé à ADT (</w:t>
      </w:r>
      <w:r w:rsidRPr="0040046B">
        <w:t xml:space="preserve">Android </w:t>
      </w:r>
      <w:proofErr w:type="spellStart"/>
      <w:r w:rsidRPr="0040046B">
        <w:t>Development</w:t>
      </w:r>
      <w:proofErr w:type="spellEnd"/>
      <w:r w:rsidRPr="0040046B">
        <w:t xml:space="preserve"> Tools</w:t>
      </w:r>
      <w:r>
        <w:t>) est apparu comme la première solution du développement d’application Android, Android Studio possède de plus en plus de qualité. Il est d’ailleurs possible que Google décide d’abandonner un jour ADT pour seulement proposer gratuitement Android Studio.</w:t>
      </w:r>
    </w:p>
    <w:p w:rsidR="00536EE3" w:rsidRDefault="00536EE3" w:rsidP="005A5251">
      <w:pPr>
        <w:pStyle w:val="Titre3"/>
      </w:pPr>
      <w:bookmarkStart w:id="66" w:name="_Toc420265749"/>
      <w:r>
        <w:t>Windows Phone</w:t>
      </w:r>
      <w:bookmarkEnd w:id="66"/>
    </w:p>
    <w:p w:rsidR="00536EE3" w:rsidRDefault="00536EE3" w:rsidP="005A5251">
      <w:pPr>
        <w:pStyle w:val="Titre4"/>
      </w:pPr>
      <w:r>
        <w:t>Présentation</w:t>
      </w:r>
    </w:p>
    <w:p w:rsidR="00536EE3" w:rsidRDefault="00536EE3" w:rsidP="005A5251">
      <w:pPr>
        <w:jc w:val="both"/>
      </w:pPr>
      <w:r w:rsidRPr="007D17C8">
        <w:t xml:space="preserve">Windows Phone est un système d’exploitation mobile développé par la société Microsoft. Il est moins rependu que ses concurrents, mais gagne en part de marché chaque année. Il est disponible le plus souvent sur </w:t>
      </w:r>
      <w:r>
        <w:t xml:space="preserve">les </w:t>
      </w:r>
      <w:r w:rsidRPr="007D17C8">
        <w:t xml:space="preserve">téléphones Microsoft, mais aussi de façon plus restreinte </w:t>
      </w:r>
      <w:r>
        <w:t>chez d‘autres constructeurs</w:t>
      </w:r>
      <w:r w:rsidRPr="007D17C8">
        <w:t>.</w:t>
      </w:r>
    </w:p>
    <w:p w:rsidR="004B7765" w:rsidRDefault="004B7765" w:rsidP="005A5251">
      <w:pPr>
        <w:pStyle w:val="Titre4"/>
      </w:pPr>
      <w:r>
        <w:lastRenderedPageBreak/>
        <w:t>Visual Studio</w:t>
      </w:r>
    </w:p>
    <w:p w:rsidR="004B7765" w:rsidRDefault="004B7765" w:rsidP="005A5251">
      <w:pPr>
        <w:jc w:val="both"/>
      </w:pPr>
      <w:r w:rsidRPr="00662097">
        <w:t xml:space="preserve">Visual Studio est un IDE développé par Microsoft. Il est prévu pour faire du développement en .Net et est donc principalement à destination de Windows. Il est le seul outil permettant le développement d’application Windows Phone. Il dispose d’outils de design d’interface utilisateur, même si nous lui préfèrerons </w:t>
      </w:r>
      <w:proofErr w:type="spellStart"/>
      <w:r w:rsidRPr="00662097">
        <w:t>Blend</w:t>
      </w:r>
      <w:proofErr w:type="spellEnd"/>
      <w:r w:rsidRPr="00662097">
        <w:t>, d’un émulateur d’appareil Windows Phone et d’un puissant éditeur de code.</w:t>
      </w:r>
    </w:p>
    <w:p w:rsidR="00C82939" w:rsidRDefault="00C82939" w:rsidP="005A5251">
      <w:pPr>
        <w:pStyle w:val="Titre4"/>
      </w:pPr>
      <w:proofErr w:type="spellStart"/>
      <w:r>
        <w:t>Blend</w:t>
      </w:r>
      <w:proofErr w:type="spellEnd"/>
    </w:p>
    <w:p w:rsidR="00C82939" w:rsidRDefault="00C82939" w:rsidP="005A5251">
      <w:pPr>
        <w:jc w:val="both"/>
      </w:pPr>
      <w:proofErr w:type="spellStart"/>
      <w:r>
        <w:t>Blend</w:t>
      </w:r>
      <w:proofErr w:type="spellEnd"/>
      <w:r>
        <w:t xml:space="preserve"> est un utilitaire développé par Microsoft spécialisé dans le design d’interface utilisateur pour les plateformes mobiles et les applications Modern UI. Il peut être couplé avec Visual Studio et les changements faits sur l’interface utilisateur sont directement mis à jour dans Visual Studio. De cette manière, nous serons à même de nous concentrer sur l’expérience utilisateur avec </w:t>
      </w:r>
      <w:proofErr w:type="spellStart"/>
      <w:r>
        <w:t>Blend</w:t>
      </w:r>
      <w:proofErr w:type="spellEnd"/>
      <w:r>
        <w:t xml:space="preserve"> et sur le fonctionnement de l’application avec Visual Studio.</w:t>
      </w:r>
    </w:p>
    <w:p w:rsidR="005E6E1D" w:rsidRDefault="005E6E1D" w:rsidP="005A5251">
      <w:pPr>
        <w:pStyle w:val="Titre2"/>
      </w:pPr>
      <w:bookmarkStart w:id="67" w:name="_Toc420265750"/>
      <w:r>
        <w:t>Les ressources matérielles</w:t>
      </w:r>
      <w:bookmarkEnd w:id="67"/>
    </w:p>
    <w:p w:rsidR="005E6E1D" w:rsidRDefault="005E6E1D" w:rsidP="005A5251">
      <w:pPr>
        <w:pStyle w:val="Sansinterligne"/>
        <w:numPr>
          <w:ilvl w:val="0"/>
          <w:numId w:val="21"/>
        </w:numPr>
        <w:jc w:val="both"/>
      </w:pPr>
      <w:r>
        <w:t>Ordinateurs avec environnement Windows et Mac OS</w:t>
      </w:r>
    </w:p>
    <w:p w:rsidR="005E6E1D" w:rsidRDefault="005E6E1D" w:rsidP="005A5251">
      <w:pPr>
        <w:pStyle w:val="Sansinterligne"/>
        <w:numPr>
          <w:ilvl w:val="0"/>
          <w:numId w:val="21"/>
        </w:numPr>
        <w:jc w:val="both"/>
      </w:pPr>
      <w:r>
        <w:t>Une guitare</w:t>
      </w:r>
    </w:p>
    <w:p w:rsidR="005E6E1D" w:rsidRDefault="005E6E1D" w:rsidP="005A5251">
      <w:pPr>
        <w:pStyle w:val="Sansinterligne"/>
        <w:numPr>
          <w:ilvl w:val="0"/>
          <w:numId w:val="21"/>
        </w:numPr>
        <w:jc w:val="both"/>
      </w:pPr>
      <w:r>
        <w:t>Un Zoom G3 (interface audio USB/MIDI pour guitare)</w:t>
      </w:r>
    </w:p>
    <w:p w:rsidR="005E6E1D" w:rsidRDefault="005E6E1D" w:rsidP="005A5251">
      <w:pPr>
        <w:pStyle w:val="Sansinterligne"/>
        <w:numPr>
          <w:ilvl w:val="0"/>
          <w:numId w:val="21"/>
        </w:numPr>
        <w:jc w:val="both"/>
      </w:pPr>
      <w:r>
        <w:t>Deux smartphones Android</w:t>
      </w:r>
    </w:p>
    <w:p w:rsidR="005E6E1D" w:rsidRDefault="005E6E1D" w:rsidP="005A5251">
      <w:pPr>
        <w:pStyle w:val="Sansinterligne"/>
        <w:numPr>
          <w:ilvl w:val="0"/>
          <w:numId w:val="21"/>
        </w:numPr>
        <w:jc w:val="both"/>
      </w:pPr>
      <w:r>
        <w:t>Un iPhone</w:t>
      </w:r>
    </w:p>
    <w:p w:rsidR="00B45155" w:rsidRDefault="005E6E1D" w:rsidP="005A5251">
      <w:pPr>
        <w:pStyle w:val="Paragraphedeliste"/>
        <w:numPr>
          <w:ilvl w:val="0"/>
          <w:numId w:val="21"/>
        </w:numPr>
      </w:pPr>
      <w:r>
        <w:t>Un Windows Phone</w:t>
      </w:r>
    </w:p>
    <w:p w:rsidR="007B7D82" w:rsidRDefault="007B7D82" w:rsidP="005A5251">
      <w:pPr>
        <w:pStyle w:val="Titre1"/>
      </w:pPr>
      <w:bookmarkStart w:id="68" w:name="_Toc420265751"/>
      <w:r>
        <w:t>Description des tests</w:t>
      </w:r>
      <w:bookmarkEnd w:id="68"/>
    </w:p>
    <w:p w:rsidR="007B7D82" w:rsidRDefault="007B7D82" w:rsidP="005A5251">
      <w:pPr>
        <w:pStyle w:val="Titre2"/>
      </w:pPr>
      <w:bookmarkStart w:id="69" w:name="_Toc420265752"/>
      <w:r>
        <w:t>Tests</w:t>
      </w:r>
      <w:bookmarkEnd w:id="69"/>
    </w:p>
    <w:p w:rsidR="007B7D82" w:rsidRDefault="007B7D82" w:rsidP="005A5251">
      <w:pPr>
        <w:pStyle w:val="Titre3"/>
      </w:pPr>
      <w:bookmarkStart w:id="70" w:name="_Toc420265753"/>
      <w:r>
        <w:t>Définition</w:t>
      </w:r>
      <w:bookmarkEnd w:id="70"/>
    </w:p>
    <w:p w:rsidR="007B7D82" w:rsidRDefault="007B7D82" w:rsidP="005A5251">
      <w:pPr>
        <w:jc w:val="both"/>
        <w:rPr>
          <w:rFonts w:cs="Arial"/>
          <w:shd w:val="clear" w:color="auto" w:fill="FFFFFF"/>
        </w:rPr>
      </w:pPr>
      <w:r w:rsidRPr="00296B84">
        <w:rPr>
          <w:rFonts w:cs="Arial"/>
          <w:shd w:val="clear" w:color="auto" w:fill="FFFFFF"/>
        </w:rPr>
        <w:t>C’est une procédure permettant de vérifier le bon fonctionnement d'une partie précise d'un</w:t>
      </w:r>
      <w:r w:rsidRPr="00296B84">
        <w:rPr>
          <w:rStyle w:val="apple-converted-space"/>
          <w:rFonts w:cs="Arial"/>
          <w:shd w:val="clear" w:color="auto" w:fill="FFFFFF"/>
        </w:rPr>
        <w:t> </w:t>
      </w:r>
      <w:r w:rsidRPr="007B7D82">
        <w:rPr>
          <w:rFonts w:cs="Arial"/>
          <w:shd w:val="clear" w:color="auto" w:fill="FFFFFF"/>
        </w:rPr>
        <w:t>logiciel</w:t>
      </w:r>
      <w:r w:rsidRPr="00296B84">
        <w:rPr>
          <w:rStyle w:val="apple-converted-space"/>
          <w:rFonts w:cs="Arial"/>
          <w:shd w:val="clear" w:color="auto" w:fill="FFFFFF"/>
        </w:rPr>
        <w:t> </w:t>
      </w:r>
      <w:r w:rsidRPr="00296B84">
        <w:rPr>
          <w:rFonts w:cs="Arial"/>
          <w:shd w:val="clear" w:color="auto" w:fill="FFFFFF"/>
        </w:rPr>
        <w:t>ou d'une portion d'un</w:t>
      </w:r>
      <w:r w:rsidRPr="00296B84">
        <w:rPr>
          <w:rStyle w:val="apple-converted-space"/>
          <w:rFonts w:cs="Arial"/>
          <w:shd w:val="clear" w:color="auto" w:fill="FFFFFF"/>
        </w:rPr>
        <w:t> </w:t>
      </w:r>
      <w:r w:rsidRPr="007B7D82">
        <w:rPr>
          <w:rFonts w:cs="Arial"/>
          <w:shd w:val="clear" w:color="auto" w:fill="FFFFFF"/>
        </w:rPr>
        <w:t>programme</w:t>
      </w:r>
      <w:r w:rsidRPr="00296B84">
        <w:rPr>
          <w:rFonts w:cs="Arial"/>
        </w:rPr>
        <w:t>.</w:t>
      </w:r>
      <w:r w:rsidRPr="00296B84">
        <w:rPr>
          <w:rFonts w:cs="Arial"/>
          <w:shd w:val="clear" w:color="auto" w:fill="FFFFFF"/>
        </w:rPr>
        <w:t xml:space="preserve"> On écrit un test pour confronter une réalisation à sa spécification. Le</w:t>
      </w:r>
      <w:r w:rsidRPr="00296B84">
        <w:rPr>
          <w:rStyle w:val="apple-converted-space"/>
          <w:rFonts w:cs="Arial"/>
          <w:shd w:val="clear" w:color="auto" w:fill="FFFFFF"/>
        </w:rPr>
        <w:t> </w:t>
      </w:r>
      <w:r w:rsidRPr="007B7D82">
        <w:rPr>
          <w:rFonts w:cs="Arial"/>
          <w:shd w:val="clear" w:color="auto" w:fill="FFFFFF"/>
        </w:rPr>
        <w:t>test</w:t>
      </w:r>
      <w:r w:rsidRPr="00296B84">
        <w:rPr>
          <w:rStyle w:val="apple-converted-space"/>
          <w:rFonts w:cs="Arial"/>
          <w:shd w:val="clear" w:color="auto" w:fill="FFFFFF"/>
        </w:rPr>
        <w:t> </w:t>
      </w:r>
      <w:r w:rsidRPr="00296B84">
        <w:rPr>
          <w:rFonts w:cs="Arial"/>
          <w:shd w:val="clear" w:color="auto" w:fill="FFFFFF"/>
        </w:rPr>
        <w:t>définit un critère d’arrêt (état ou sorties à l’issue de l’exécution) et permet de statuer sur le succès ou sur l’échec d’une vérification. Il</w:t>
      </w:r>
      <w:r w:rsidRPr="00296B84">
        <w:rPr>
          <w:rStyle w:val="apple-converted-space"/>
          <w:rFonts w:cs="Arial"/>
          <w:shd w:val="clear" w:color="auto" w:fill="FFFFFF"/>
        </w:rPr>
        <w:t> </w:t>
      </w:r>
      <w:r w:rsidRPr="00296B84">
        <w:rPr>
          <w:rFonts w:cs="Arial"/>
          <w:shd w:val="clear" w:color="auto" w:fill="FFFFFF"/>
        </w:rPr>
        <w:t>permet de vé</w:t>
      </w:r>
      <w:r>
        <w:rPr>
          <w:rFonts w:cs="Arial"/>
          <w:shd w:val="clear" w:color="auto" w:fill="FFFFFF"/>
        </w:rPr>
        <w:t>rifier que la relation d’entrée</w:t>
      </w:r>
      <w:r w:rsidRPr="00296B84">
        <w:rPr>
          <w:rFonts w:cs="Arial"/>
          <w:shd w:val="clear" w:color="auto" w:fill="FFFFFF"/>
        </w:rPr>
        <w:t>/sortie donnée par la spécific</w:t>
      </w:r>
      <w:r>
        <w:rPr>
          <w:rFonts w:cs="Arial"/>
          <w:shd w:val="clear" w:color="auto" w:fill="FFFFFF"/>
        </w:rPr>
        <w:t>ation est bel et bien réalisée.</w:t>
      </w:r>
    </w:p>
    <w:p w:rsidR="00EF34B6" w:rsidRDefault="00EF34B6" w:rsidP="005A5251">
      <w:pPr>
        <w:pStyle w:val="Titre3"/>
      </w:pPr>
      <w:bookmarkStart w:id="71" w:name="_Toc420265754"/>
      <w:r>
        <w:t>Tests unitaire</w:t>
      </w:r>
      <w:bookmarkEnd w:id="71"/>
    </w:p>
    <w:p w:rsidR="00EF34B6" w:rsidRDefault="00EF34B6" w:rsidP="005A5251">
      <w:pPr>
        <w:jc w:val="both"/>
        <w:rPr>
          <w:shd w:val="clear" w:color="auto" w:fill="FFFFFF"/>
        </w:rPr>
      </w:pPr>
      <w:r w:rsidRPr="00296B84">
        <w:rPr>
          <w:shd w:val="clear" w:color="auto" w:fill="FFFFFF"/>
        </w:rPr>
        <w:t>Nous utiliserons des tests unitaires qui nous permettront de tester individuellement les composants de l’application. On pourra ainsi valider la qualité du code et les performances d'un module.</w:t>
      </w:r>
    </w:p>
    <w:p w:rsidR="00EF34B6" w:rsidRDefault="00EF34B6" w:rsidP="005A5251">
      <w:pPr>
        <w:pStyle w:val="Titre3"/>
      </w:pPr>
      <w:bookmarkStart w:id="72" w:name="_Toc420265755"/>
      <w:r>
        <w:t>Tests d’intégration</w:t>
      </w:r>
      <w:bookmarkEnd w:id="72"/>
    </w:p>
    <w:p w:rsidR="00EF34B6" w:rsidRDefault="00EF34B6" w:rsidP="005A5251">
      <w:pPr>
        <w:jc w:val="both"/>
      </w:pPr>
      <w:r>
        <w:t>Ces tests sont exécutés pour valider l'intégration des différents modules entre eux et dans leur environnement exploitation définitif.</w:t>
      </w:r>
    </w:p>
    <w:p w:rsidR="002F2314" w:rsidRDefault="002F2314" w:rsidP="005A5251">
      <w:pPr>
        <w:pStyle w:val="Titre3"/>
      </w:pPr>
      <w:bookmarkStart w:id="73" w:name="_Toc420265756"/>
      <w:r>
        <w:t>Tests fonctionnel</w:t>
      </w:r>
      <w:bookmarkEnd w:id="73"/>
    </w:p>
    <w:p w:rsidR="002F2314" w:rsidRDefault="002F2314" w:rsidP="005A5251">
      <w:pPr>
        <w:jc w:val="both"/>
      </w:pPr>
      <w:r>
        <w:t>Ces tests ont pour but de vérifier la conformité de l'application développée avec le cahier des charges initial. Ils sont donc basés sur les spécifications fonctionnelles et techniques.</w:t>
      </w:r>
    </w:p>
    <w:p w:rsidR="00D87737" w:rsidRDefault="00D87737" w:rsidP="005A5251">
      <w:pPr>
        <w:pStyle w:val="Titre3"/>
      </w:pPr>
      <w:bookmarkStart w:id="74" w:name="_Toc420265757"/>
      <w:r>
        <w:t>Tests de non-régression</w:t>
      </w:r>
      <w:bookmarkEnd w:id="74"/>
    </w:p>
    <w:p w:rsidR="00D87737" w:rsidRDefault="00D87737" w:rsidP="005A5251">
      <w:pPr>
        <w:jc w:val="both"/>
        <w:rPr>
          <w:rFonts w:eastAsia="Times New Roman" w:cs="Times New Roman"/>
          <w:lang w:eastAsia="fr-FR"/>
        </w:rPr>
      </w:pPr>
      <w:r w:rsidRPr="008F13D5">
        <w:rPr>
          <w:rFonts w:eastAsia="Times New Roman" w:cs="Times New Roman"/>
          <w:lang w:eastAsia="fr-FR"/>
        </w:rPr>
        <w:t>Les tests de non-régression permettent de vérifier que des modifications n'ont pas altérées le fonctionnent de l'application.</w:t>
      </w:r>
    </w:p>
    <w:p w:rsidR="00D87737" w:rsidRDefault="00D87737" w:rsidP="005A5251">
      <w:pPr>
        <w:pStyle w:val="Titre3"/>
      </w:pPr>
      <w:bookmarkStart w:id="75" w:name="_Toc420265758"/>
      <w:r>
        <w:t>Tests de performances</w:t>
      </w:r>
      <w:bookmarkEnd w:id="75"/>
    </w:p>
    <w:p w:rsidR="00D87737" w:rsidRPr="008F13D5" w:rsidRDefault="00D87737" w:rsidP="005A5251">
      <w:pPr>
        <w:spacing w:after="0" w:line="240" w:lineRule="auto"/>
        <w:jc w:val="both"/>
        <w:rPr>
          <w:rFonts w:eastAsia="Times New Roman" w:cs="Times New Roman"/>
          <w:lang w:eastAsia="fr-FR"/>
        </w:rPr>
      </w:pPr>
      <w:r w:rsidRPr="008F13D5">
        <w:rPr>
          <w:rFonts w:eastAsia="Times New Roman" w:cs="Times New Roman"/>
          <w:lang w:eastAsia="fr-FR"/>
        </w:rPr>
        <w:t xml:space="preserve">Le but principal des tests de performance est de valider la capacité qu'ont les serveurs et les réseaux à supporter des charges d'accès importantes. </w:t>
      </w:r>
    </w:p>
    <w:p w:rsidR="00D87737" w:rsidRDefault="00D87737" w:rsidP="005A5251">
      <w:pPr>
        <w:jc w:val="both"/>
        <w:rPr>
          <w:rFonts w:eastAsia="Times New Roman" w:cs="Times New Roman"/>
          <w:lang w:eastAsia="fr-FR"/>
        </w:rPr>
      </w:pPr>
      <w:r w:rsidRPr="008F13D5">
        <w:rPr>
          <w:rFonts w:eastAsia="Times New Roman" w:cs="Times New Roman"/>
          <w:lang w:eastAsia="fr-FR"/>
        </w:rPr>
        <w:lastRenderedPageBreak/>
        <w:t>On doit notamment vérifier que les temps de réponse restent raisonnables lorsqu'un nombre important d'utilisateurs sont simultanément connectés à la base de données de l'application.</w:t>
      </w:r>
    </w:p>
    <w:p w:rsidR="00146A17" w:rsidRDefault="007C0189" w:rsidP="005A5251">
      <w:pPr>
        <w:pStyle w:val="Titre2"/>
      </w:pPr>
      <w:bookmarkStart w:id="76" w:name="_Toc420265759"/>
      <w:r>
        <w:t>Les différents outils</w:t>
      </w:r>
      <w:bookmarkEnd w:id="76"/>
    </w:p>
    <w:p w:rsidR="007C0189" w:rsidRDefault="007C0189" w:rsidP="005A5251">
      <w:pPr>
        <w:pStyle w:val="Titre3"/>
      </w:pPr>
      <w:bookmarkStart w:id="77" w:name="_Toc420265760"/>
      <w:r>
        <w:t>Outils pour le logiciel</w:t>
      </w:r>
      <w:bookmarkEnd w:id="77"/>
    </w:p>
    <w:p w:rsidR="007C0189" w:rsidRDefault="007C0189" w:rsidP="005A5251">
      <w:pPr>
        <w:jc w:val="both"/>
        <w:rPr>
          <w:shd w:val="clear" w:color="auto" w:fill="FFFFFF"/>
        </w:rPr>
      </w:pPr>
      <w:r w:rsidRPr="00296B84">
        <w:rPr>
          <w:shd w:val="clear" w:color="auto" w:fill="FFFFFF"/>
        </w:rPr>
        <w:t>Pour effectuer ces diffé</w:t>
      </w:r>
      <w:r>
        <w:rPr>
          <w:shd w:val="clear" w:color="auto" w:fill="FFFFFF"/>
        </w:rPr>
        <w:t>rents tests, nous utiliserons un</w:t>
      </w:r>
      <w:r w:rsidRPr="00296B84">
        <w:rPr>
          <w:shd w:val="clear" w:color="auto" w:fill="FFFFFF"/>
        </w:rPr>
        <w:t xml:space="preserve"> module de </w:t>
      </w:r>
      <w:proofErr w:type="spellStart"/>
      <w:r w:rsidRPr="00296B84">
        <w:rPr>
          <w:shd w:val="clear" w:color="auto" w:fill="FFFFFF"/>
        </w:rPr>
        <w:t>Qt</w:t>
      </w:r>
      <w:proofErr w:type="spellEnd"/>
      <w:r>
        <w:rPr>
          <w:shd w:val="clear" w:color="auto" w:fill="FFFFFF"/>
        </w:rPr>
        <w:t> : « </w:t>
      </w:r>
      <w:proofErr w:type="spellStart"/>
      <w:r w:rsidRPr="00296B84">
        <w:rPr>
          <w:shd w:val="clear" w:color="auto" w:fill="FFFFFF"/>
        </w:rPr>
        <w:t>QtTest</w:t>
      </w:r>
      <w:proofErr w:type="spellEnd"/>
      <w:r>
        <w:rPr>
          <w:shd w:val="clear" w:color="auto" w:fill="FFFFFF"/>
        </w:rPr>
        <w:t> »</w:t>
      </w:r>
      <w:r w:rsidRPr="00296B84">
        <w:rPr>
          <w:shd w:val="clear" w:color="auto" w:fill="FFFFFF"/>
        </w:rPr>
        <w:t xml:space="preserve">. Celui-ci nous permettra d’effectuer l’intégralité des tests nécessaires au projet. </w:t>
      </w:r>
      <w:proofErr w:type="spellStart"/>
      <w:r w:rsidRPr="00296B84">
        <w:rPr>
          <w:shd w:val="clear" w:color="auto" w:fill="FFFFFF"/>
        </w:rPr>
        <w:t>QtTest</w:t>
      </w:r>
      <w:proofErr w:type="spellEnd"/>
      <w:r w:rsidRPr="00296B84">
        <w:rPr>
          <w:shd w:val="clear" w:color="auto" w:fill="FFFFFF"/>
        </w:rPr>
        <w:t xml:space="preserve"> semble facile d’utilisation et assez pratique à mettre en place. </w:t>
      </w:r>
      <w:r>
        <w:rPr>
          <w:shd w:val="clear" w:color="auto" w:fill="FFFFFF"/>
        </w:rPr>
        <w:t xml:space="preserve">La documentation de </w:t>
      </w:r>
      <w:proofErr w:type="spellStart"/>
      <w:r>
        <w:rPr>
          <w:shd w:val="clear" w:color="auto" w:fill="FFFFFF"/>
        </w:rPr>
        <w:t>Qt</w:t>
      </w:r>
      <w:proofErr w:type="spellEnd"/>
      <w:r>
        <w:rPr>
          <w:shd w:val="clear" w:color="auto" w:fill="FFFFFF"/>
        </w:rPr>
        <w:t xml:space="preserve"> fournis des exemples pour la compréhension de ce module.</w:t>
      </w:r>
    </w:p>
    <w:p w:rsidR="00985C74" w:rsidRPr="00985C74" w:rsidRDefault="00296D60" w:rsidP="005A5251">
      <w:pPr>
        <w:pStyle w:val="Titre3"/>
      </w:pPr>
      <w:bookmarkStart w:id="78" w:name="_Toc420265761"/>
      <w:r>
        <w:t>O</w:t>
      </w:r>
      <w:r w:rsidR="00985C74">
        <w:t>utils pour le site internet</w:t>
      </w:r>
      <w:bookmarkEnd w:id="78"/>
    </w:p>
    <w:p w:rsidR="00985C74" w:rsidRDefault="00985C74" w:rsidP="005A5251">
      <w:pPr>
        <w:jc w:val="both"/>
        <w:rPr>
          <w:shd w:val="clear" w:color="auto" w:fill="FFFFFF"/>
        </w:rPr>
      </w:pPr>
      <w:r w:rsidRPr="00296B84">
        <w:rPr>
          <w:shd w:val="clear" w:color="auto" w:fill="FFFFFF"/>
        </w:rPr>
        <w:t xml:space="preserve">Pour faire des tests unitaires sur la partie client de notre site internet, nous utiliserons </w:t>
      </w:r>
      <w:r>
        <w:rPr>
          <w:shd w:val="clear" w:color="auto" w:fill="FFFFFF"/>
        </w:rPr>
        <w:t>« </w:t>
      </w:r>
      <w:proofErr w:type="spellStart"/>
      <w:r w:rsidRPr="00296B84">
        <w:rPr>
          <w:shd w:val="clear" w:color="auto" w:fill="FFFFFF"/>
        </w:rPr>
        <w:t>QUnit</w:t>
      </w:r>
      <w:proofErr w:type="spellEnd"/>
      <w:r>
        <w:rPr>
          <w:shd w:val="clear" w:color="auto" w:fill="FFFFFF"/>
        </w:rPr>
        <w:t> »</w:t>
      </w:r>
      <w:r w:rsidRPr="00296B84">
        <w:rPr>
          <w:shd w:val="clear" w:color="auto" w:fill="FFFFFF"/>
        </w:rPr>
        <w:t xml:space="preserve">, qui est un Framework en JavaScript. Pour les tests sur le back-end, nous pourrons utiliser </w:t>
      </w:r>
      <w:r>
        <w:rPr>
          <w:shd w:val="clear" w:color="auto" w:fill="FFFFFF"/>
        </w:rPr>
        <w:t>« </w:t>
      </w:r>
      <w:proofErr w:type="spellStart"/>
      <w:r w:rsidRPr="00296B84">
        <w:rPr>
          <w:shd w:val="clear" w:color="auto" w:fill="FFFFFF"/>
        </w:rPr>
        <w:t>PHPUnit</w:t>
      </w:r>
      <w:proofErr w:type="spellEnd"/>
      <w:r>
        <w:rPr>
          <w:shd w:val="clear" w:color="auto" w:fill="FFFFFF"/>
        </w:rPr>
        <w:t> »</w:t>
      </w:r>
      <w:r w:rsidRPr="00296B84">
        <w:rPr>
          <w:shd w:val="clear" w:color="auto" w:fill="FFFFFF"/>
        </w:rPr>
        <w:t>.</w:t>
      </w:r>
      <w:r>
        <w:rPr>
          <w:shd w:val="clear" w:color="auto" w:fill="FFFFFF"/>
        </w:rPr>
        <w:t xml:space="preserve"> </w:t>
      </w:r>
      <w:r w:rsidRPr="00296B84">
        <w:rPr>
          <w:shd w:val="clear" w:color="auto" w:fill="FFFFFF"/>
        </w:rPr>
        <w:t xml:space="preserve">Afin de tester la robustesse de notre site internet nous ferons des tests de montée de charge. Un test de montée de charge étant la simulation de nombreuses connections d’utilisateurs en simultanée sur le site internet. Pour cela, nous utiliserons </w:t>
      </w:r>
      <w:r>
        <w:rPr>
          <w:shd w:val="clear" w:color="auto" w:fill="FFFFFF"/>
        </w:rPr>
        <w:t>« </w:t>
      </w:r>
      <w:proofErr w:type="spellStart"/>
      <w:r w:rsidRPr="00296B84">
        <w:rPr>
          <w:shd w:val="clear" w:color="auto" w:fill="FFFFFF"/>
        </w:rPr>
        <w:t>JMeter</w:t>
      </w:r>
      <w:proofErr w:type="spellEnd"/>
      <w:r>
        <w:rPr>
          <w:shd w:val="clear" w:color="auto" w:fill="FFFFFF"/>
        </w:rPr>
        <w:t> »</w:t>
      </w:r>
      <w:r w:rsidRPr="00296B84">
        <w:rPr>
          <w:shd w:val="clear" w:color="auto" w:fill="FFFFFF"/>
        </w:rPr>
        <w:t>, un outil de stress test développé par la fondation Apache.</w:t>
      </w:r>
    </w:p>
    <w:p w:rsidR="00296D60" w:rsidRDefault="00296D60" w:rsidP="005A5251">
      <w:pPr>
        <w:pStyle w:val="Titre3"/>
      </w:pPr>
      <w:bookmarkStart w:id="79" w:name="_Toc420265762"/>
      <w:r>
        <w:t>Outils pour les applications mobiles</w:t>
      </w:r>
      <w:bookmarkEnd w:id="79"/>
    </w:p>
    <w:p w:rsidR="00296D60" w:rsidRDefault="00296D60" w:rsidP="005A5251">
      <w:pPr>
        <w:jc w:val="both"/>
      </w:pPr>
      <w:r>
        <w:rPr>
          <w:shd w:val="clear" w:color="auto" w:fill="FFFFFF"/>
        </w:rPr>
        <w:t>Visual S</w:t>
      </w:r>
      <w:r w:rsidRPr="00296B84">
        <w:rPr>
          <w:shd w:val="clear" w:color="auto" w:fill="FFFFFF"/>
        </w:rPr>
        <w:t>tudio permet également d’éditer des tests unitaires via la création d’un nouveau projet. Ainsi, nous serons capables d’effectuer des tests unitaires sur le même environnement de développemen</w:t>
      </w:r>
      <w:r>
        <w:rPr>
          <w:shd w:val="clear" w:color="auto" w:fill="FFFFFF"/>
        </w:rPr>
        <w:t>t.  Android S</w:t>
      </w:r>
      <w:r w:rsidRPr="00296B84">
        <w:rPr>
          <w:shd w:val="clear" w:color="auto" w:fill="FFFFFF"/>
        </w:rPr>
        <w:t>tudio est aussi capable de fournir des tests en ut</w:t>
      </w:r>
      <w:r>
        <w:rPr>
          <w:shd w:val="clear" w:color="auto" w:fill="FFFFFF"/>
        </w:rPr>
        <w:t>ilisant « Android Unit Tests ».</w:t>
      </w:r>
    </w:p>
    <w:p w:rsidR="00AF286E" w:rsidRDefault="00AF286E" w:rsidP="005A5251">
      <w:pPr>
        <w:pStyle w:val="Titre1"/>
      </w:pPr>
      <w:bookmarkStart w:id="80" w:name="_Toc420265763"/>
      <w:r>
        <w:t>Organisation projet</w:t>
      </w:r>
      <w:bookmarkEnd w:id="80"/>
    </w:p>
    <w:p w:rsidR="00AF286E" w:rsidRDefault="00C02E56" w:rsidP="005A5251">
      <w:pPr>
        <w:jc w:val="both"/>
      </w:pPr>
      <w:r>
        <w:rPr>
          <w:noProof/>
          <w:lang w:eastAsia="ko-KR"/>
        </w:rPr>
        <w:drawing>
          <wp:anchor distT="0" distB="0" distL="114300" distR="114300" simplePos="0" relativeHeight="251652608" behindDoc="0" locked="0" layoutInCell="1" allowOverlap="1" wp14:anchorId="76EEDA8D" wp14:editId="444343FD">
            <wp:simplePos x="0" y="0"/>
            <wp:positionH relativeFrom="column">
              <wp:posOffset>142875</wp:posOffset>
            </wp:positionH>
            <wp:positionV relativeFrom="paragraph">
              <wp:posOffset>610870</wp:posOffset>
            </wp:positionV>
            <wp:extent cx="5288280" cy="2872740"/>
            <wp:effectExtent l="0" t="0" r="7620" b="0"/>
            <wp:wrapSquare wrapText="bothSides"/>
            <wp:docPr id="52" name="Diagramme 5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14:sizeRelH relativeFrom="margin">
              <wp14:pctWidth>0</wp14:pctWidth>
            </wp14:sizeRelH>
            <wp14:sizeRelV relativeFrom="margin">
              <wp14:pctHeight>0</wp14:pctHeight>
            </wp14:sizeRelV>
          </wp:anchor>
        </w:drawing>
      </w:r>
      <w:r w:rsidR="00AF286E">
        <w:t>Cette section décrit l’organisation</w:t>
      </w:r>
      <w:r w:rsidR="00AF286E" w:rsidRPr="0075022C">
        <w:t xml:space="preserve"> projet en termes de ressources, planning et méthodologie</w:t>
      </w:r>
      <w:r w:rsidR="00AF286E">
        <w:t xml:space="preserve"> pour la réalisation du projet Music </w:t>
      </w:r>
      <w:proofErr w:type="spellStart"/>
      <w:r w:rsidR="00AF286E">
        <w:t>Sheet</w:t>
      </w:r>
      <w:proofErr w:type="spellEnd"/>
      <w:r w:rsidR="00AF286E">
        <w:t xml:space="preserve"> </w:t>
      </w:r>
      <w:proofErr w:type="spellStart"/>
      <w:r w:rsidR="00AF286E">
        <w:t>Writer</w:t>
      </w:r>
      <w:proofErr w:type="spellEnd"/>
      <w:r w:rsidR="00AF286E">
        <w:t>.</w:t>
      </w:r>
    </w:p>
    <w:p w:rsidR="00C02E56" w:rsidRDefault="00C02E56" w:rsidP="005A5251">
      <w:pPr>
        <w:jc w:val="both"/>
      </w:pPr>
    </w:p>
    <w:p w:rsidR="00C02E56" w:rsidRDefault="00C02E56" w:rsidP="005A5251">
      <w:pPr>
        <w:pStyle w:val="Titre2"/>
      </w:pPr>
      <w:bookmarkStart w:id="81" w:name="_Toc420265764"/>
      <w:r>
        <w:t>Les ressources</w:t>
      </w:r>
      <w:bookmarkEnd w:id="81"/>
    </w:p>
    <w:p w:rsidR="00C02E56" w:rsidRDefault="00C02E56" w:rsidP="005A5251">
      <w:pPr>
        <w:jc w:val="both"/>
      </w:pPr>
      <w:r>
        <w:t xml:space="preserve">L’équipe de développement de Music </w:t>
      </w:r>
      <w:proofErr w:type="spellStart"/>
      <w:r>
        <w:t>Sheet</w:t>
      </w:r>
      <w:proofErr w:type="spellEnd"/>
      <w:r>
        <w:t xml:space="preserve"> </w:t>
      </w:r>
      <w:proofErr w:type="spellStart"/>
      <w:r>
        <w:t>Writer</w:t>
      </w:r>
      <w:proofErr w:type="spellEnd"/>
      <w:r>
        <w:t xml:space="preserve"> compte six personnes. Bien qu’issue de la même formation, chacun des membres a ses propres compétences et affinité à certains domaines. Se </w:t>
      </w:r>
      <w:r>
        <w:lastRenderedPageBreak/>
        <w:t>retrouvent donc des profils de développeurs mobile, web et software. Nous disposons aussi de musiciens avec des connaissances en solfège, point non négligeable pour la réalisation d’un tel projet.</w:t>
      </w:r>
    </w:p>
    <w:p w:rsidR="000A09F6" w:rsidRDefault="000A09F6" w:rsidP="005A5251">
      <w:pPr>
        <w:pStyle w:val="Titre2"/>
      </w:pPr>
      <w:bookmarkStart w:id="82" w:name="_Toc420265765"/>
      <w:r>
        <w:t>Le planning</w:t>
      </w:r>
      <w:bookmarkEnd w:id="82"/>
    </w:p>
    <w:p w:rsidR="000A09F6" w:rsidRDefault="000A09F6" w:rsidP="005A5251">
      <w:pPr>
        <w:pStyle w:val="Sansinterligne"/>
        <w:jc w:val="both"/>
      </w:pPr>
      <w:r>
        <w:t>Entre Avril 2015 et Septembre 2015 :</w:t>
      </w:r>
    </w:p>
    <w:p w:rsidR="000A09F6" w:rsidRDefault="000A09F6" w:rsidP="005A5251">
      <w:pPr>
        <w:pStyle w:val="Paragraphedeliste"/>
        <w:numPr>
          <w:ilvl w:val="0"/>
          <w:numId w:val="17"/>
        </w:numPr>
      </w:pPr>
      <w:r>
        <w:t>Rendu des documents demandés par le LAB EIP</w:t>
      </w:r>
    </w:p>
    <w:p w:rsidR="000A09F6" w:rsidRDefault="000A09F6" w:rsidP="005A5251">
      <w:pPr>
        <w:pStyle w:val="Sansinterligne"/>
        <w:jc w:val="both"/>
      </w:pPr>
      <w:r>
        <w:t>Entre Septembre 2015 et Octobre 2016 :</w:t>
      </w:r>
    </w:p>
    <w:p w:rsidR="000A09F6" w:rsidRDefault="000A09F6" w:rsidP="005A5251">
      <w:pPr>
        <w:pStyle w:val="Paragraphedeliste"/>
        <w:numPr>
          <w:ilvl w:val="0"/>
          <w:numId w:val="17"/>
        </w:numPr>
      </w:pPr>
      <w:r>
        <w:t xml:space="preserve">Développement des différents livrables du projet Music </w:t>
      </w:r>
      <w:proofErr w:type="spellStart"/>
      <w:r>
        <w:t>Sheet</w:t>
      </w:r>
      <w:proofErr w:type="spellEnd"/>
      <w:r>
        <w:t xml:space="preserve"> </w:t>
      </w:r>
      <w:proofErr w:type="spellStart"/>
      <w:r>
        <w:t>Writer</w:t>
      </w:r>
      <w:proofErr w:type="spellEnd"/>
    </w:p>
    <w:p w:rsidR="000A09F6" w:rsidRDefault="000A09F6" w:rsidP="005A5251">
      <w:pPr>
        <w:pStyle w:val="Sansinterligne"/>
        <w:jc w:val="both"/>
      </w:pPr>
      <w:r>
        <w:t>Entre Novembre 2016 et Janvier 2017 :</w:t>
      </w:r>
    </w:p>
    <w:p w:rsidR="000A09F6" w:rsidRDefault="000A09F6" w:rsidP="005A5251">
      <w:pPr>
        <w:pStyle w:val="Paragraphedeliste"/>
        <w:numPr>
          <w:ilvl w:val="0"/>
          <w:numId w:val="17"/>
        </w:numPr>
      </w:pPr>
      <w:r>
        <w:t>Débogage et finition du projet.</w:t>
      </w:r>
    </w:p>
    <w:p w:rsidR="000A09F6" w:rsidRDefault="000A09F6" w:rsidP="005A5251">
      <w:pPr>
        <w:pStyle w:val="Paragraphedeliste"/>
        <w:numPr>
          <w:ilvl w:val="0"/>
          <w:numId w:val="17"/>
        </w:numPr>
      </w:pPr>
      <w:r>
        <w:t>Communication autour du projet</w:t>
      </w:r>
    </w:p>
    <w:p w:rsidR="000A09F6" w:rsidRDefault="001D6D0B" w:rsidP="005A5251">
      <w:pPr>
        <w:pStyle w:val="Paragraphedeliste"/>
        <w:numPr>
          <w:ilvl w:val="0"/>
          <w:numId w:val="17"/>
        </w:numPr>
      </w:pPr>
      <w:r>
        <w:rPr>
          <w:noProof/>
          <w:lang w:eastAsia="ko-KR"/>
        </w:rPr>
        <w:drawing>
          <wp:anchor distT="0" distB="0" distL="114300" distR="114300" simplePos="0" relativeHeight="251663872" behindDoc="0" locked="0" layoutInCell="1" allowOverlap="1" wp14:anchorId="1E0AB68A" wp14:editId="1C09818F">
            <wp:simplePos x="0" y="0"/>
            <wp:positionH relativeFrom="page">
              <wp:posOffset>14605</wp:posOffset>
            </wp:positionH>
            <wp:positionV relativeFrom="paragraph">
              <wp:posOffset>601345</wp:posOffset>
            </wp:positionV>
            <wp:extent cx="7551420" cy="1555750"/>
            <wp:effectExtent l="0" t="0" r="0" b="635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7551420" cy="1555750"/>
                    </a:xfrm>
                    <a:prstGeom prst="rect">
                      <a:avLst/>
                    </a:prstGeom>
                  </pic:spPr>
                </pic:pic>
              </a:graphicData>
            </a:graphic>
            <wp14:sizeRelH relativeFrom="margin">
              <wp14:pctWidth>0</wp14:pctWidth>
            </wp14:sizeRelH>
            <wp14:sizeRelV relativeFrom="margin">
              <wp14:pctHeight>0</wp14:pctHeight>
            </wp14:sizeRelV>
          </wp:anchor>
        </w:drawing>
      </w:r>
      <w:r w:rsidR="000A09F6">
        <w:t>Amélioration de l’image de marque</w:t>
      </w:r>
    </w:p>
    <w:p w:rsidR="00477874" w:rsidRDefault="000A09F6" w:rsidP="005A5251">
      <w:pPr>
        <w:pStyle w:val="Paragraphedeliste"/>
        <w:numPr>
          <w:ilvl w:val="0"/>
          <w:numId w:val="17"/>
        </w:numPr>
      </w:pPr>
      <w:r>
        <w:t>Prise de con</w:t>
      </w:r>
      <w:r w:rsidR="00657DDD">
        <w:t>tact avec des artistes et majors</w:t>
      </w:r>
    </w:p>
    <w:p w:rsidR="00746679" w:rsidRDefault="00746679" w:rsidP="005A5251">
      <w:pPr>
        <w:pStyle w:val="Titre2"/>
      </w:pPr>
      <w:bookmarkStart w:id="83" w:name="_Toc420265766"/>
      <w:r>
        <w:t>La méthodologie</w:t>
      </w:r>
      <w:bookmarkEnd w:id="83"/>
    </w:p>
    <w:p w:rsidR="00746679" w:rsidRDefault="00746679" w:rsidP="005A5251">
      <w:pPr>
        <w:jc w:val="both"/>
      </w:pPr>
      <w:r>
        <w:t>Nous utiliserons la méthode dite « RAD » qui initialement conçu pour le développement rapide d’application (7 à 8 mois). Nous l’adapterons donc à nos besoins et notre temps de travail.</w:t>
      </w:r>
    </w:p>
    <w:p w:rsidR="001B153A" w:rsidRDefault="001B153A" w:rsidP="005A5251">
      <w:pPr>
        <w:pStyle w:val="Titre3"/>
      </w:pPr>
      <w:bookmarkStart w:id="84" w:name="_Toc420265767"/>
      <w:r>
        <w:t>Les outils</w:t>
      </w:r>
      <w:bookmarkEnd w:id="84"/>
    </w:p>
    <w:p w:rsidR="001B153A" w:rsidRDefault="001B153A" w:rsidP="005A5251">
      <w:pPr>
        <w:jc w:val="both"/>
      </w:pPr>
      <w:r>
        <w:t xml:space="preserve">Nous utiliserons une messagerie classique contenant l’ensemble des discussions en rapport avec le projet. Google </w:t>
      </w:r>
      <w:proofErr w:type="spellStart"/>
      <w:r>
        <w:t>Hangout</w:t>
      </w:r>
      <w:proofErr w:type="spellEnd"/>
      <w:r>
        <w:t xml:space="preserve"> sera l’outil que nous utiliserons pour toutes les discussions demandant une réponse rapide.</w:t>
      </w:r>
    </w:p>
    <w:p w:rsidR="001B153A" w:rsidRDefault="001B153A" w:rsidP="005A5251">
      <w:pPr>
        <w:jc w:val="both"/>
      </w:pPr>
      <w:r>
        <w:t>Nous avons à notre disposition Subversion, couramment appelé SVN, comme outils de gestion de version. Il sera utilisé pour le développement des différents logiciels du projet. Nous nous en servirons aussi comme espace de stockage commun. Y sera stocké tous les documents ayant un rapport avec le projet (documentation, comptes rendu de réunion, etc.).</w:t>
      </w:r>
    </w:p>
    <w:p w:rsidR="001B153A" w:rsidRDefault="001B153A" w:rsidP="005A5251">
      <w:pPr>
        <w:jc w:val="both"/>
      </w:pPr>
      <w:r>
        <w:t xml:space="preserve">Afin de mesurer et de voir l’avancement du projet nous utiliserons l’utilitaire </w:t>
      </w:r>
      <w:proofErr w:type="spellStart"/>
      <w:r>
        <w:t>Trello</w:t>
      </w:r>
      <w:proofErr w:type="spellEnd"/>
      <w:r>
        <w:t xml:space="preserve">. Ce dernier viendra en complément du Gantt. Il sera plus facile pour tout le monde de voir et de spécifier les modifications faites sur le projet en passant par </w:t>
      </w:r>
      <w:proofErr w:type="spellStart"/>
      <w:r>
        <w:t>Trello</w:t>
      </w:r>
      <w:proofErr w:type="spellEnd"/>
      <w:r>
        <w:t xml:space="preserve"> qu’en passant par le Gantt. Ce dernier sera cependant mis à jour à chaque réunion.</w:t>
      </w:r>
    </w:p>
    <w:p w:rsidR="004A63C2" w:rsidRDefault="004A63C2" w:rsidP="005A5251">
      <w:pPr>
        <w:pStyle w:val="Titre3"/>
      </w:pPr>
      <w:bookmarkStart w:id="85" w:name="_Toc420265768"/>
      <w:r>
        <w:t>La méthode</w:t>
      </w:r>
      <w:bookmarkEnd w:id="85"/>
    </w:p>
    <w:p w:rsidR="004A63C2" w:rsidRDefault="004A63C2" w:rsidP="005A5251">
      <w:pPr>
        <w:jc w:val="both"/>
      </w:pPr>
      <w:r>
        <w:t>Nous suivrons une norme de codage spécifique à chaque langage. Cela facilitera la compréhension et la reprise du code d’un membre par un autre si jamais l’occasion se présente.</w:t>
      </w:r>
    </w:p>
    <w:p w:rsidR="004A63C2" w:rsidRDefault="004A63C2" w:rsidP="005A5251">
      <w:pPr>
        <w:jc w:val="both"/>
      </w:pPr>
      <w:r>
        <w:t xml:space="preserve">Lorsqu’une modification est faite sur une partie du projet, il faudra s’assurer du bon fonctionnement des modifications apportées avant de faire un rendu sur le SVN. De plus, il faudra toujours s’assurer d’avoir la dernière version du dépôt avant de faire le rendu. Une fois le rendu effectué, il sera </w:t>
      </w:r>
      <w:r>
        <w:lastRenderedPageBreak/>
        <w:t>obligatoire d’envoyer un mail afin de prévenir les autres membres du groupe qu’une modification a été apportée. Chaque rendu devra contenir un message explicite expliquant les modifications apportées.</w:t>
      </w:r>
    </w:p>
    <w:p w:rsidR="004A63C2" w:rsidRDefault="004A63C2" w:rsidP="005A5251">
      <w:pPr>
        <w:pStyle w:val="Sansinterligne"/>
        <w:jc w:val="both"/>
      </w:pPr>
      <w:r>
        <w:t xml:space="preserve">Pour les étapes spécifiques du RAD nous en sommes à la deuxième, le cadrage. </w:t>
      </w:r>
    </w:p>
    <w:p w:rsidR="004A63C2" w:rsidRDefault="004A63C2" w:rsidP="005A5251">
      <w:pPr>
        <w:pStyle w:val="Sansinterligne"/>
        <w:jc w:val="both"/>
      </w:pPr>
      <w:r>
        <w:t xml:space="preserve">Pour la partie construction nous respecterons le développement module par module comme prévu dans le </w:t>
      </w:r>
      <w:proofErr w:type="spellStart"/>
      <w:r>
        <w:t>GanTT</w:t>
      </w:r>
      <w:proofErr w:type="spellEnd"/>
      <w:r>
        <w:t xml:space="preserve">. </w:t>
      </w:r>
    </w:p>
    <w:p w:rsidR="004A63C2" w:rsidRDefault="00B06E76" w:rsidP="005A5251">
      <w:pPr>
        <w:pStyle w:val="Sansinterligne"/>
        <w:jc w:val="both"/>
      </w:pPr>
      <w:bookmarkStart w:id="86" w:name="_GoBack"/>
      <w:r>
        <w:rPr>
          <w:noProof/>
        </w:rPr>
        <w:drawing>
          <wp:anchor distT="0" distB="0" distL="114300" distR="114300" simplePos="0" relativeHeight="251661824" behindDoc="0" locked="0" layoutInCell="1" allowOverlap="1" wp14:anchorId="17BEDD92" wp14:editId="1046E7C9">
            <wp:simplePos x="0" y="0"/>
            <wp:positionH relativeFrom="margin">
              <wp:posOffset>2956560</wp:posOffset>
            </wp:positionH>
            <wp:positionV relativeFrom="margin">
              <wp:posOffset>1177925</wp:posOffset>
            </wp:positionV>
            <wp:extent cx="2804160" cy="1794510"/>
            <wp:effectExtent l="0" t="0" r="0" b="0"/>
            <wp:wrapSquare wrapText="bothSides"/>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DModel.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804160" cy="1794510"/>
                    </a:xfrm>
                    <a:prstGeom prst="rect">
                      <a:avLst/>
                    </a:prstGeom>
                  </pic:spPr>
                </pic:pic>
              </a:graphicData>
            </a:graphic>
            <wp14:sizeRelH relativeFrom="margin">
              <wp14:pctWidth>0</wp14:pctWidth>
            </wp14:sizeRelH>
            <wp14:sizeRelV relativeFrom="margin">
              <wp14:pctHeight>0</wp14:pctHeight>
            </wp14:sizeRelV>
          </wp:anchor>
        </w:drawing>
      </w:r>
      <w:bookmarkEnd w:id="86"/>
      <w:r w:rsidR="004A63C2">
        <w:t>La méthode d’itération sur les jalons et les modules permet une meilleur flexibilité du planning, de pouvoir rajouter facilement de nouveau module et de livrer les modules testés un à un directement dans la période de construction.</w:t>
      </w:r>
    </w:p>
    <w:p w:rsidR="004A63C2" w:rsidRDefault="004A63C2" w:rsidP="005A5251">
      <w:pPr>
        <w:pStyle w:val="Sansinterligne"/>
        <w:jc w:val="both"/>
      </w:pPr>
    </w:p>
    <w:p w:rsidR="004A63C2" w:rsidRDefault="004A63C2" w:rsidP="005A5251">
      <w:pPr>
        <w:jc w:val="both"/>
      </w:pPr>
      <w:r>
        <w:t>Le défaut de cette méthode est la trop grande flexibilité du planning ce qui créer un risque de prise de retard. C’est pour cela que nous avons prévu en plus en méthode plus personnel au niveau des réunions hebdomadaires.</w:t>
      </w:r>
    </w:p>
    <w:p w:rsidR="006915F9" w:rsidRDefault="006915F9" w:rsidP="005A5251">
      <w:pPr>
        <w:pStyle w:val="Titre3"/>
      </w:pPr>
      <w:bookmarkStart w:id="87" w:name="_Toc420265769"/>
      <w:r>
        <w:t>Les réunions</w:t>
      </w:r>
      <w:bookmarkEnd w:id="87"/>
    </w:p>
    <w:p w:rsidR="006915F9" w:rsidRPr="006915F9" w:rsidRDefault="006915F9" w:rsidP="005A5251">
      <w:pPr>
        <w:jc w:val="both"/>
      </w:pPr>
      <w:r>
        <w:t xml:space="preserve">Les réunions s’effectueront en visioconférence via Google </w:t>
      </w:r>
      <w:proofErr w:type="spellStart"/>
      <w:r>
        <w:t>Hangout</w:t>
      </w:r>
      <w:proofErr w:type="spellEnd"/>
      <w:r>
        <w:t>. Au cours de ces réunions, chacun expliquera le travail effectué et les problèmes rencontrés qu’ils soient d’ordre technique, organisationnel ou relationnel. À la fin de la réunion, la date de la prochaine sera décidée. Un compte rendu de la réunion sera alors envoyé au groupe par e-mail. Il sera aussi récupérable sur le SVN.</w:t>
      </w:r>
    </w:p>
    <w:sectPr w:rsidR="006915F9" w:rsidRPr="006915F9" w:rsidSect="00F13CAC">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4BE1" w:rsidRDefault="00414BE1" w:rsidP="00147043">
      <w:pPr>
        <w:spacing w:after="0" w:line="240" w:lineRule="auto"/>
      </w:pPr>
      <w:r>
        <w:separator/>
      </w:r>
    </w:p>
  </w:endnote>
  <w:endnote w:type="continuationSeparator" w:id="0">
    <w:p w:rsidR="00414BE1" w:rsidRDefault="00414BE1" w:rsidP="00147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1124" w:rsidRDefault="00171124" w:rsidP="00B13AA6">
    <w:pPr>
      <w:tabs>
        <w:tab w:val="center" w:pos="4550"/>
        <w:tab w:val="left" w:pos="5818"/>
      </w:tabs>
      <w:ind w:right="740"/>
      <w:rPr>
        <w:color w:val="222A35" w:themeColor="text2" w:themeShade="80"/>
        <w:sz w:val="24"/>
        <w:szCs w:val="24"/>
      </w:rPr>
    </w:pPr>
  </w:p>
  <w:p w:rsidR="00171124" w:rsidRDefault="00171124">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2014" w:rsidRDefault="001C2014">
    <w:pPr>
      <w:tabs>
        <w:tab w:val="center" w:pos="4550"/>
        <w:tab w:val="left" w:pos="5818"/>
      </w:tabs>
      <w:ind w:right="260"/>
      <w:jc w:val="right"/>
      <w:rPr>
        <w:color w:val="222A35" w:themeColor="text2" w:themeShade="80"/>
        <w:sz w:val="24"/>
        <w:szCs w:val="24"/>
      </w:rPr>
    </w:pPr>
  </w:p>
  <w:p w:rsidR="00B13AA6" w:rsidRDefault="00B13AA6">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6938" w:rsidRDefault="004D6938">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B06E76">
      <w:rPr>
        <w:noProof/>
        <w:color w:val="323E4F" w:themeColor="text2" w:themeShade="BF"/>
        <w:sz w:val="24"/>
        <w:szCs w:val="24"/>
      </w:rPr>
      <w:t>13</w:t>
    </w:r>
    <w:r>
      <w:rPr>
        <w:color w:val="323E4F" w:themeColor="text2" w:themeShade="BF"/>
        <w:sz w:val="24"/>
        <w:szCs w:val="24"/>
      </w:rPr>
      <w:fldChar w:fldCharType="end"/>
    </w:r>
  </w:p>
  <w:p w:rsidR="004D6938" w:rsidRDefault="004D6938">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AA6" w:rsidRDefault="00B13AA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4BE1" w:rsidRDefault="00414BE1" w:rsidP="00147043">
      <w:pPr>
        <w:spacing w:after="0" w:line="240" w:lineRule="auto"/>
      </w:pPr>
      <w:r>
        <w:separator/>
      </w:r>
    </w:p>
  </w:footnote>
  <w:footnote w:type="continuationSeparator" w:id="0">
    <w:p w:rsidR="00414BE1" w:rsidRDefault="00414BE1" w:rsidP="001470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3422" w:rsidRDefault="00E83422" w:rsidP="00E83422">
    <w:pPr>
      <w:pStyle w:val="En-tte"/>
      <w:jc w:val="right"/>
    </w:pPr>
    <w:r w:rsidRPr="006E66E2">
      <w:rPr>
        <w:i/>
        <w:noProof/>
        <w:lang w:eastAsia="ko-KR"/>
      </w:rPr>
      <w:drawing>
        <wp:anchor distT="0" distB="0" distL="114300" distR="114300" simplePos="0" relativeHeight="251661312" behindDoc="0" locked="0" layoutInCell="1" allowOverlap="1" wp14:anchorId="41BAA259" wp14:editId="2FF30D05">
          <wp:simplePos x="0" y="0"/>
          <wp:positionH relativeFrom="column">
            <wp:posOffset>0</wp:posOffset>
          </wp:positionH>
          <wp:positionV relativeFrom="paragraph">
            <wp:posOffset>-114713</wp:posOffset>
          </wp:positionV>
          <wp:extent cx="914400" cy="461645"/>
          <wp:effectExtent l="0" t="0" r="0" b="0"/>
          <wp:wrapNone/>
          <wp:docPr id="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IP logo.png"/>
                  <pic:cNvPicPr/>
                </pic:nvPicPr>
                <pic:blipFill>
                  <a:blip r:embed="rId1">
                    <a:extLst>
                      <a:ext uri="{28A0092B-C50C-407E-A947-70E740481C1C}">
                        <a14:useLocalDpi xmlns:a14="http://schemas.microsoft.com/office/drawing/2010/main" val="0"/>
                      </a:ext>
                    </a:extLst>
                  </a:blip>
                  <a:stretch>
                    <a:fillRect/>
                  </a:stretch>
                </pic:blipFill>
                <pic:spPr>
                  <a:xfrm>
                    <a:off x="0" y="0"/>
                    <a:ext cx="914400" cy="461645"/>
                  </a:xfrm>
                  <a:prstGeom prst="rect">
                    <a:avLst/>
                  </a:prstGeom>
                </pic:spPr>
              </pic:pic>
            </a:graphicData>
          </a:graphic>
          <wp14:sizeRelH relativeFrom="page">
            <wp14:pctWidth>0</wp14:pctWidth>
          </wp14:sizeRelH>
          <wp14:sizeRelV relativeFrom="page">
            <wp14:pctHeight>0</wp14:pctHeight>
          </wp14:sizeRelV>
        </wp:anchor>
      </w:drawing>
    </w:r>
    <w:sdt>
      <w:sdtPr>
        <w:alias w:val="Date de publication"/>
        <w:tag w:val=""/>
        <w:id w:val="-400064911"/>
        <w:placeholder>
          <w:docPart w:val="160757A695B74943B8796FBABB76DDFC"/>
        </w:placeholder>
        <w:dataBinding w:prefixMappings="xmlns:ns0='http://schemas.microsoft.com/office/2006/coverPageProps' " w:xpath="/ns0:CoverPageProperties[1]/ns0:PublishDate[1]" w:storeItemID="{55AF091B-3C7A-41E3-B477-F2FDAA23CFDA}"/>
        <w:date w:fullDate="2015-05-14T00:00:00Z">
          <w:dateFormat w:val="dd/MM/yyyy"/>
          <w:lid w:val="fr-FR"/>
          <w:storeMappedDataAs w:val="dateTime"/>
          <w:calendar w:val="gregorian"/>
        </w:date>
      </w:sdtPr>
      <w:sdtEndPr/>
      <w:sdtContent>
        <w:r w:rsidR="00411217">
          <w:t>14/05/2015</w:t>
        </w:r>
      </w:sdtContent>
    </w:sdt>
  </w:p>
  <w:p w:rsidR="00E83422" w:rsidRDefault="00414BE1" w:rsidP="00764F4F">
    <w:pPr>
      <w:pStyle w:val="En-tte"/>
      <w:jc w:val="center"/>
    </w:pPr>
    <w:sdt>
      <w:sdtPr>
        <w:alias w:val="Titre "/>
        <w:tag w:val=""/>
        <w:id w:val="372354702"/>
        <w:dataBinding w:prefixMappings="xmlns:ns0='http://purl.org/dc/elements/1.1/' xmlns:ns1='http://schemas.openxmlformats.org/package/2006/metadata/core-properties' " w:xpath="/ns1:coreProperties[1]/ns0:title[1]" w:storeItemID="{6C3C8BC8-F283-45AE-878A-BAB7291924A1}"/>
        <w:text/>
      </w:sdtPr>
      <w:sdtEndPr/>
      <w:sdtContent>
        <w:r w:rsidR="004D761D">
          <w:t xml:space="preserve">Music </w:t>
        </w:r>
        <w:proofErr w:type="spellStart"/>
        <w:r w:rsidR="004D761D">
          <w:t>Sheet</w:t>
        </w:r>
        <w:proofErr w:type="spellEnd"/>
        <w:r w:rsidR="004D761D">
          <w:t xml:space="preserve"> </w:t>
        </w:r>
        <w:proofErr w:type="spellStart"/>
        <w:r w:rsidR="004D761D">
          <w:t>Writer</w:t>
        </w:r>
        <w:proofErr w:type="spellEnd"/>
      </w:sdtContent>
    </w:sdt>
    <w:r w:rsidR="00E83422">
      <w:t xml:space="preserve"> / </w:t>
    </w:r>
    <w:sdt>
      <w:sdtPr>
        <w:rPr>
          <w:i/>
        </w:rPr>
        <w:alias w:val="Objet "/>
        <w:tag w:val=""/>
        <w:id w:val="-218360214"/>
        <w:dataBinding w:prefixMappings="xmlns:ns0='http://purl.org/dc/elements/1.1/' xmlns:ns1='http://schemas.openxmlformats.org/package/2006/metadata/core-properties' " w:xpath="/ns1:coreProperties[1]/ns0:subject[1]" w:storeItemID="{6C3C8BC8-F283-45AE-878A-BAB7291924A1}"/>
        <w:text/>
      </w:sdtPr>
      <w:sdtEndPr/>
      <w:sdtContent>
        <w:r w:rsidR="00244F5C">
          <w:rPr>
            <w:i/>
          </w:rPr>
          <w:t>Cahier des charges</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3A46" w:rsidRDefault="00BB3A46" w:rsidP="00BD4445">
    <w:pPr>
      <w:pStyle w:val="En-tte"/>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06E0" w:rsidRDefault="006706E0" w:rsidP="006706E0">
    <w:pPr>
      <w:pStyle w:val="En-tte"/>
      <w:jc w:val="right"/>
    </w:pPr>
    <w:r w:rsidRPr="006E66E2">
      <w:rPr>
        <w:i/>
        <w:noProof/>
        <w:lang w:eastAsia="ko-KR"/>
      </w:rPr>
      <w:drawing>
        <wp:anchor distT="0" distB="0" distL="114300" distR="114300" simplePos="0" relativeHeight="251659264" behindDoc="0" locked="0" layoutInCell="1" allowOverlap="1" wp14:anchorId="14171166" wp14:editId="54033717">
          <wp:simplePos x="0" y="0"/>
          <wp:positionH relativeFrom="column">
            <wp:posOffset>0</wp:posOffset>
          </wp:positionH>
          <wp:positionV relativeFrom="paragraph">
            <wp:posOffset>-114713</wp:posOffset>
          </wp:positionV>
          <wp:extent cx="914400" cy="461645"/>
          <wp:effectExtent l="0" t="0" r="0" b="0"/>
          <wp:wrapNone/>
          <wp:docPr id="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IP logo.png"/>
                  <pic:cNvPicPr/>
                </pic:nvPicPr>
                <pic:blipFill>
                  <a:blip r:embed="rId1">
                    <a:extLst>
                      <a:ext uri="{28A0092B-C50C-407E-A947-70E740481C1C}">
                        <a14:useLocalDpi xmlns:a14="http://schemas.microsoft.com/office/drawing/2010/main" val="0"/>
                      </a:ext>
                    </a:extLst>
                  </a:blip>
                  <a:stretch>
                    <a:fillRect/>
                  </a:stretch>
                </pic:blipFill>
                <pic:spPr>
                  <a:xfrm>
                    <a:off x="0" y="0"/>
                    <a:ext cx="914400" cy="461645"/>
                  </a:xfrm>
                  <a:prstGeom prst="rect">
                    <a:avLst/>
                  </a:prstGeom>
                </pic:spPr>
              </pic:pic>
            </a:graphicData>
          </a:graphic>
          <wp14:sizeRelH relativeFrom="page">
            <wp14:pctWidth>0</wp14:pctWidth>
          </wp14:sizeRelH>
          <wp14:sizeRelV relativeFrom="page">
            <wp14:pctHeight>0</wp14:pctHeight>
          </wp14:sizeRelV>
        </wp:anchor>
      </w:drawing>
    </w:r>
    <w:sdt>
      <w:sdtPr>
        <w:alias w:val="Date de publication"/>
        <w:tag w:val=""/>
        <w:id w:val="863403585"/>
        <w:dataBinding w:prefixMappings="xmlns:ns0='http://schemas.microsoft.com/office/2006/coverPageProps' " w:xpath="/ns0:CoverPageProperties[1]/ns0:PublishDate[1]" w:storeItemID="{55AF091B-3C7A-41E3-B477-F2FDAA23CFDA}"/>
        <w:date w:fullDate="2015-05-14T00:00:00Z">
          <w:dateFormat w:val="dd/MM/yyyy"/>
          <w:lid w:val="fr-FR"/>
          <w:storeMappedDataAs w:val="dateTime"/>
          <w:calendar w:val="gregorian"/>
        </w:date>
      </w:sdtPr>
      <w:sdtEndPr/>
      <w:sdtContent>
        <w:r w:rsidR="00411217">
          <w:t>14/05/2015</w:t>
        </w:r>
      </w:sdtContent>
    </w:sdt>
  </w:p>
  <w:p w:rsidR="00C13459" w:rsidRDefault="00414BE1" w:rsidP="006706E0">
    <w:pPr>
      <w:pStyle w:val="En-tte"/>
      <w:jc w:val="center"/>
    </w:pPr>
    <w:sdt>
      <w:sdtPr>
        <w:alias w:val="Titre "/>
        <w:tag w:val=""/>
        <w:id w:val="-305001878"/>
        <w:dataBinding w:prefixMappings="xmlns:ns0='http://purl.org/dc/elements/1.1/' xmlns:ns1='http://schemas.openxmlformats.org/package/2006/metadata/core-properties' " w:xpath="/ns1:coreProperties[1]/ns0:title[1]" w:storeItemID="{6C3C8BC8-F283-45AE-878A-BAB7291924A1}"/>
        <w:text/>
      </w:sdtPr>
      <w:sdtEndPr/>
      <w:sdtContent>
        <w:r w:rsidR="004D761D">
          <w:t xml:space="preserve">Music </w:t>
        </w:r>
        <w:proofErr w:type="spellStart"/>
        <w:r w:rsidR="004D761D">
          <w:t>Sheet</w:t>
        </w:r>
        <w:proofErr w:type="spellEnd"/>
        <w:r w:rsidR="004D761D">
          <w:t xml:space="preserve"> </w:t>
        </w:r>
        <w:proofErr w:type="spellStart"/>
        <w:r w:rsidR="004D761D">
          <w:t>Writer</w:t>
        </w:r>
        <w:proofErr w:type="spellEnd"/>
      </w:sdtContent>
    </w:sdt>
    <w:r w:rsidR="006706E0">
      <w:t xml:space="preserve"> / </w:t>
    </w:r>
    <w:sdt>
      <w:sdtPr>
        <w:rPr>
          <w:i/>
        </w:rPr>
        <w:alias w:val="Objet "/>
        <w:tag w:val=""/>
        <w:id w:val="-740254480"/>
        <w:placeholder>
          <w:docPart w:val="160757A695B74943B8796FBABB76DDFC"/>
        </w:placeholder>
        <w:dataBinding w:prefixMappings="xmlns:ns0='http://purl.org/dc/elements/1.1/' xmlns:ns1='http://schemas.openxmlformats.org/package/2006/metadata/core-properties' " w:xpath="/ns1:coreProperties[1]/ns0:subject[1]" w:storeItemID="{6C3C8BC8-F283-45AE-878A-BAB7291924A1}"/>
        <w:text/>
      </w:sdtPr>
      <w:sdtEndPr/>
      <w:sdtContent>
        <w:r w:rsidR="00244F5C">
          <w:rPr>
            <w:i/>
          </w:rPr>
          <w:t>Cahier des charges</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D4855"/>
    <w:multiLevelType w:val="hybridMultilevel"/>
    <w:tmpl w:val="196CC658"/>
    <w:lvl w:ilvl="0" w:tplc="7ABCEF3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BA60C2E"/>
    <w:multiLevelType w:val="hybridMultilevel"/>
    <w:tmpl w:val="C5A00A6A"/>
    <w:lvl w:ilvl="0" w:tplc="7ABCEF3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3944C0F"/>
    <w:multiLevelType w:val="hybridMultilevel"/>
    <w:tmpl w:val="16E49AFE"/>
    <w:lvl w:ilvl="0" w:tplc="7ABCEF3E">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BCB509D"/>
    <w:multiLevelType w:val="hybridMultilevel"/>
    <w:tmpl w:val="C2BC3A72"/>
    <w:lvl w:ilvl="0" w:tplc="7ABCEF3E">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nsid w:val="3C1074EA"/>
    <w:multiLevelType w:val="hybridMultilevel"/>
    <w:tmpl w:val="FF8A0D36"/>
    <w:lvl w:ilvl="0" w:tplc="7ABCEF3E">
      <w:start w:val="1"/>
      <w:numFmt w:val="bullet"/>
      <w:lvlText w:val=""/>
      <w:lvlJc w:val="left"/>
      <w:pPr>
        <w:ind w:left="765" w:hanging="360"/>
      </w:pPr>
      <w:rPr>
        <w:rFonts w:ascii="Symbol" w:hAnsi="Symbol" w:hint="default"/>
      </w:rPr>
    </w:lvl>
    <w:lvl w:ilvl="1" w:tplc="040C0003">
      <w:start w:val="1"/>
      <w:numFmt w:val="bullet"/>
      <w:lvlText w:val="o"/>
      <w:lvlJc w:val="left"/>
      <w:pPr>
        <w:ind w:left="1485" w:hanging="360"/>
      </w:pPr>
      <w:rPr>
        <w:rFonts w:ascii="Courier New" w:hAnsi="Courier New" w:cs="Courier New" w:hint="default"/>
      </w:rPr>
    </w:lvl>
    <w:lvl w:ilvl="2" w:tplc="040C0005">
      <w:start w:val="1"/>
      <w:numFmt w:val="bullet"/>
      <w:lvlText w:val=""/>
      <w:lvlJc w:val="left"/>
      <w:pPr>
        <w:ind w:left="2205" w:hanging="360"/>
      </w:pPr>
      <w:rPr>
        <w:rFonts w:ascii="Wingdings" w:hAnsi="Wingdings" w:hint="default"/>
      </w:rPr>
    </w:lvl>
    <w:lvl w:ilvl="3" w:tplc="040C0001">
      <w:start w:val="1"/>
      <w:numFmt w:val="bullet"/>
      <w:lvlText w:val=""/>
      <w:lvlJc w:val="left"/>
      <w:pPr>
        <w:ind w:left="2925" w:hanging="360"/>
      </w:pPr>
      <w:rPr>
        <w:rFonts w:ascii="Symbol" w:hAnsi="Symbol" w:hint="default"/>
      </w:rPr>
    </w:lvl>
    <w:lvl w:ilvl="4" w:tplc="040C0003">
      <w:start w:val="1"/>
      <w:numFmt w:val="bullet"/>
      <w:lvlText w:val="o"/>
      <w:lvlJc w:val="left"/>
      <w:pPr>
        <w:ind w:left="3645" w:hanging="360"/>
      </w:pPr>
      <w:rPr>
        <w:rFonts w:ascii="Courier New" w:hAnsi="Courier New" w:cs="Courier New" w:hint="default"/>
      </w:rPr>
    </w:lvl>
    <w:lvl w:ilvl="5" w:tplc="040C0005">
      <w:start w:val="1"/>
      <w:numFmt w:val="bullet"/>
      <w:lvlText w:val=""/>
      <w:lvlJc w:val="left"/>
      <w:pPr>
        <w:ind w:left="4365" w:hanging="360"/>
      </w:pPr>
      <w:rPr>
        <w:rFonts w:ascii="Wingdings" w:hAnsi="Wingdings" w:hint="default"/>
      </w:rPr>
    </w:lvl>
    <w:lvl w:ilvl="6" w:tplc="040C0001">
      <w:start w:val="1"/>
      <w:numFmt w:val="bullet"/>
      <w:lvlText w:val=""/>
      <w:lvlJc w:val="left"/>
      <w:pPr>
        <w:ind w:left="5085" w:hanging="360"/>
      </w:pPr>
      <w:rPr>
        <w:rFonts w:ascii="Symbol" w:hAnsi="Symbol" w:hint="default"/>
      </w:rPr>
    </w:lvl>
    <w:lvl w:ilvl="7" w:tplc="040C0003">
      <w:start w:val="1"/>
      <w:numFmt w:val="bullet"/>
      <w:lvlText w:val="o"/>
      <w:lvlJc w:val="left"/>
      <w:pPr>
        <w:ind w:left="5805" w:hanging="360"/>
      </w:pPr>
      <w:rPr>
        <w:rFonts w:ascii="Courier New" w:hAnsi="Courier New" w:cs="Courier New" w:hint="default"/>
      </w:rPr>
    </w:lvl>
    <w:lvl w:ilvl="8" w:tplc="040C0005">
      <w:start w:val="1"/>
      <w:numFmt w:val="bullet"/>
      <w:lvlText w:val=""/>
      <w:lvlJc w:val="left"/>
      <w:pPr>
        <w:ind w:left="6525" w:hanging="360"/>
      </w:pPr>
      <w:rPr>
        <w:rFonts w:ascii="Wingdings" w:hAnsi="Wingdings" w:hint="default"/>
      </w:rPr>
    </w:lvl>
  </w:abstractNum>
  <w:abstractNum w:abstractNumId="5">
    <w:nsid w:val="3EEA6618"/>
    <w:multiLevelType w:val="multilevel"/>
    <w:tmpl w:val="2780B8F0"/>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A1F3F28"/>
    <w:multiLevelType w:val="multilevel"/>
    <w:tmpl w:val="389880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pStyle w:val="Titre5"/>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nsid w:val="4DF61A31"/>
    <w:multiLevelType w:val="hybridMultilevel"/>
    <w:tmpl w:val="F182B14C"/>
    <w:lvl w:ilvl="0" w:tplc="7ABCEF3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E53797F"/>
    <w:multiLevelType w:val="hybridMultilevel"/>
    <w:tmpl w:val="7F82207E"/>
    <w:lvl w:ilvl="0" w:tplc="7ABCEF3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37D2199"/>
    <w:multiLevelType w:val="hybridMultilevel"/>
    <w:tmpl w:val="433E20BC"/>
    <w:lvl w:ilvl="0" w:tplc="7ABCEF3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74C1781"/>
    <w:multiLevelType w:val="multilevel"/>
    <w:tmpl w:val="354609B6"/>
    <w:lvl w:ilvl="0">
      <w:start w:val="1"/>
      <w:numFmt w:val="bullet"/>
      <w:lvlText w:val=""/>
      <w:lvlJc w:val="left"/>
      <w:pPr>
        <w:ind w:left="785" w:hanging="360"/>
      </w:pPr>
      <w:rPr>
        <w:rFonts w:ascii="Symbol" w:hAnsi="Symbol" w:hint="default"/>
      </w:rPr>
    </w:lvl>
    <w:lvl w:ilvl="1">
      <w:start w:val="1"/>
      <w:numFmt w:val="decimal"/>
      <w:lvlText w:val="%1.%2."/>
      <w:lvlJc w:val="left"/>
      <w:pPr>
        <w:ind w:left="857" w:hanging="432"/>
      </w:pPr>
      <w:rPr>
        <w:rFonts w:hint="default"/>
      </w:rPr>
    </w:lvl>
    <w:lvl w:ilvl="2">
      <w:start w:val="1"/>
      <w:numFmt w:val="decimal"/>
      <w:lvlText w:val="%1.%2.%3."/>
      <w:lvlJc w:val="left"/>
      <w:pPr>
        <w:ind w:left="929" w:hanging="504"/>
      </w:pPr>
      <w:rPr>
        <w:rFonts w:hint="default"/>
      </w:rPr>
    </w:lvl>
    <w:lvl w:ilvl="3">
      <w:start w:val="1"/>
      <w:numFmt w:val="decimal"/>
      <w:lvlText w:val="%1.%2.%3.%4."/>
      <w:lvlJc w:val="left"/>
      <w:pPr>
        <w:ind w:left="1073" w:hanging="648"/>
      </w:pPr>
      <w:rPr>
        <w:rFonts w:hint="default"/>
      </w:rPr>
    </w:lvl>
    <w:lvl w:ilvl="4">
      <w:start w:val="1"/>
      <w:numFmt w:val="decimal"/>
      <w:lvlText w:val="%1.%2.%3.%4.%5."/>
      <w:lvlJc w:val="left"/>
      <w:pPr>
        <w:ind w:left="2657" w:hanging="792"/>
      </w:pPr>
      <w:rPr>
        <w:rFonts w:hint="default"/>
      </w:rPr>
    </w:lvl>
    <w:lvl w:ilvl="5">
      <w:start w:val="1"/>
      <w:numFmt w:val="decimal"/>
      <w:lvlText w:val="%1.%2.%3.%4.%5.%6."/>
      <w:lvlJc w:val="left"/>
      <w:pPr>
        <w:ind w:left="3161" w:hanging="936"/>
      </w:pPr>
      <w:rPr>
        <w:rFonts w:hint="default"/>
      </w:rPr>
    </w:lvl>
    <w:lvl w:ilvl="6">
      <w:start w:val="1"/>
      <w:numFmt w:val="decimal"/>
      <w:lvlText w:val="%1.%2.%3.%4.%5.%6.%7."/>
      <w:lvlJc w:val="left"/>
      <w:pPr>
        <w:ind w:left="3665" w:hanging="1080"/>
      </w:pPr>
      <w:rPr>
        <w:rFonts w:hint="default"/>
      </w:rPr>
    </w:lvl>
    <w:lvl w:ilvl="7">
      <w:start w:val="1"/>
      <w:numFmt w:val="decimal"/>
      <w:lvlText w:val="%1.%2.%3.%4.%5.%6.%7.%8."/>
      <w:lvlJc w:val="left"/>
      <w:pPr>
        <w:ind w:left="4169" w:hanging="1224"/>
      </w:pPr>
      <w:rPr>
        <w:rFonts w:hint="default"/>
      </w:rPr>
    </w:lvl>
    <w:lvl w:ilvl="8">
      <w:start w:val="1"/>
      <w:numFmt w:val="decimal"/>
      <w:lvlText w:val="%1.%2.%3.%4.%5.%6.%7.%8.%9."/>
      <w:lvlJc w:val="left"/>
      <w:pPr>
        <w:ind w:left="4745" w:hanging="1440"/>
      </w:pPr>
      <w:rPr>
        <w:rFonts w:hint="default"/>
      </w:rPr>
    </w:lvl>
  </w:abstractNum>
  <w:abstractNum w:abstractNumId="11">
    <w:nsid w:val="68F07C95"/>
    <w:multiLevelType w:val="hybridMultilevel"/>
    <w:tmpl w:val="0A28E808"/>
    <w:lvl w:ilvl="0" w:tplc="7ABCEF3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7533707A"/>
    <w:multiLevelType w:val="multilevel"/>
    <w:tmpl w:val="354609B6"/>
    <w:lvl w:ilvl="0">
      <w:start w:val="1"/>
      <w:numFmt w:val="bullet"/>
      <w:lvlText w:val=""/>
      <w:lvlJc w:val="left"/>
      <w:pPr>
        <w:ind w:left="785" w:hanging="360"/>
      </w:pPr>
      <w:rPr>
        <w:rFonts w:ascii="Symbol" w:hAnsi="Symbol" w:hint="default"/>
      </w:rPr>
    </w:lvl>
    <w:lvl w:ilvl="1">
      <w:start w:val="1"/>
      <w:numFmt w:val="decimal"/>
      <w:lvlText w:val="%1.%2."/>
      <w:lvlJc w:val="left"/>
      <w:pPr>
        <w:ind w:left="857" w:hanging="432"/>
      </w:pPr>
      <w:rPr>
        <w:rFonts w:hint="default"/>
      </w:rPr>
    </w:lvl>
    <w:lvl w:ilvl="2">
      <w:start w:val="1"/>
      <w:numFmt w:val="decimal"/>
      <w:lvlText w:val="%1.%2.%3."/>
      <w:lvlJc w:val="left"/>
      <w:pPr>
        <w:ind w:left="929" w:hanging="504"/>
      </w:pPr>
      <w:rPr>
        <w:rFonts w:hint="default"/>
      </w:rPr>
    </w:lvl>
    <w:lvl w:ilvl="3">
      <w:start w:val="1"/>
      <w:numFmt w:val="decimal"/>
      <w:lvlText w:val="%1.%2.%3.%4."/>
      <w:lvlJc w:val="left"/>
      <w:pPr>
        <w:ind w:left="1073" w:hanging="648"/>
      </w:pPr>
      <w:rPr>
        <w:rFonts w:hint="default"/>
      </w:rPr>
    </w:lvl>
    <w:lvl w:ilvl="4">
      <w:start w:val="1"/>
      <w:numFmt w:val="decimal"/>
      <w:lvlText w:val="%1.%2.%3.%4.%5."/>
      <w:lvlJc w:val="left"/>
      <w:pPr>
        <w:ind w:left="2657" w:hanging="792"/>
      </w:pPr>
      <w:rPr>
        <w:rFonts w:hint="default"/>
      </w:rPr>
    </w:lvl>
    <w:lvl w:ilvl="5">
      <w:start w:val="1"/>
      <w:numFmt w:val="decimal"/>
      <w:lvlText w:val="%1.%2.%3.%4.%5.%6."/>
      <w:lvlJc w:val="left"/>
      <w:pPr>
        <w:ind w:left="3161" w:hanging="936"/>
      </w:pPr>
      <w:rPr>
        <w:rFonts w:hint="default"/>
      </w:rPr>
    </w:lvl>
    <w:lvl w:ilvl="6">
      <w:start w:val="1"/>
      <w:numFmt w:val="decimal"/>
      <w:lvlText w:val="%1.%2.%3.%4.%5.%6.%7."/>
      <w:lvlJc w:val="left"/>
      <w:pPr>
        <w:ind w:left="3665" w:hanging="1080"/>
      </w:pPr>
      <w:rPr>
        <w:rFonts w:hint="default"/>
      </w:rPr>
    </w:lvl>
    <w:lvl w:ilvl="7">
      <w:start w:val="1"/>
      <w:numFmt w:val="decimal"/>
      <w:lvlText w:val="%1.%2.%3.%4.%5.%6.%7.%8."/>
      <w:lvlJc w:val="left"/>
      <w:pPr>
        <w:ind w:left="4169" w:hanging="1224"/>
      </w:pPr>
      <w:rPr>
        <w:rFonts w:hint="default"/>
      </w:rPr>
    </w:lvl>
    <w:lvl w:ilvl="8">
      <w:start w:val="1"/>
      <w:numFmt w:val="decimal"/>
      <w:lvlText w:val="%1.%2.%3.%4.%5.%6.%7.%8.%9."/>
      <w:lvlJc w:val="left"/>
      <w:pPr>
        <w:ind w:left="4745" w:hanging="1440"/>
      </w:pPr>
      <w:rPr>
        <w:rFonts w:hint="default"/>
      </w:rPr>
    </w:lvl>
  </w:abstractNum>
  <w:abstractNum w:abstractNumId="13">
    <w:nsid w:val="7CA75B97"/>
    <w:multiLevelType w:val="hybridMultilevel"/>
    <w:tmpl w:val="0F0CB79E"/>
    <w:lvl w:ilvl="0" w:tplc="7ABCEF3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7F006897"/>
    <w:multiLevelType w:val="hybridMultilevel"/>
    <w:tmpl w:val="850C89B0"/>
    <w:lvl w:ilvl="0" w:tplc="7ABCEF3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7FB04819"/>
    <w:multiLevelType w:val="hybridMultilevel"/>
    <w:tmpl w:val="7064050E"/>
    <w:lvl w:ilvl="0" w:tplc="7ABCEF3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5"/>
  </w:num>
  <w:num w:numId="3">
    <w:abstractNumId w:val="5"/>
  </w:num>
  <w:num w:numId="4">
    <w:abstractNumId w:val="5"/>
  </w:num>
  <w:num w:numId="5">
    <w:abstractNumId w:val="5"/>
  </w:num>
  <w:num w:numId="6">
    <w:abstractNumId w:val="5"/>
  </w:num>
  <w:num w:numId="7">
    <w:abstractNumId w:val="6"/>
  </w:num>
  <w:num w:numId="8">
    <w:abstractNumId w:val="12"/>
  </w:num>
  <w:num w:numId="9">
    <w:abstractNumId w:val="11"/>
  </w:num>
  <w:num w:numId="10">
    <w:abstractNumId w:val="8"/>
  </w:num>
  <w:num w:numId="11">
    <w:abstractNumId w:val="9"/>
  </w:num>
  <w:num w:numId="12">
    <w:abstractNumId w:val="3"/>
  </w:num>
  <w:num w:numId="13">
    <w:abstractNumId w:val="14"/>
  </w:num>
  <w:num w:numId="14">
    <w:abstractNumId w:val="7"/>
  </w:num>
  <w:num w:numId="15">
    <w:abstractNumId w:val="0"/>
  </w:num>
  <w:num w:numId="16">
    <w:abstractNumId w:val="10"/>
  </w:num>
  <w:num w:numId="17">
    <w:abstractNumId w:val="2"/>
  </w:num>
  <w:num w:numId="18">
    <w:abstractNumId w:val="1"/>
  </w:num>
  <w:num w:numId="19">
    <w:abstractNumId w:val="15"/>
  </w:num>
  <w:num w:numId="20">
    <w:abstractNumId w:val="13"/>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4F5C"/>
    <w:rsid w:val="00006CE2"/>
    <w:rsid w:val="00026874"/>
    <w:rsid w:val="00037D1F"/>
    <w:rsid w:val="000738EF"/>
    <w:rsid w:val="000A09F6"/>
    <w:rsid w:val="000B4703"/>
    <w:rsid w:val="000D7710"/>
    <w:rsid w:val="000E782C"/>
    <w:rsid w:val="000F6297"/>
    <w:rsid w:val="00146A17"/>
    <w:rsid w:val="00147043"/>
    <w:rsid w:val="00171124"/>
    <w:rsid w:val="00195ED7"/>
    <w:rsid w:val="001B153A"/>
    <w:rsid w:val="001C0E27"/>
    <w:rsid w:val="001C2014"/>
    <w:rsid w:val="001D6A4C"/>
    <w:rsid w:val="001D6D0B"/>
    <w:rsid w:val="001E135D"/>
    <w:rsid w:val="001E72A2"/>
    <w:rsid w:val="0021782A"/>
    <w:rsid w:val="00232F0E"/>
    <w:rsid w:val="00244F5C"/>
    <w:rsid w:val="002939CF"/>
    <w:rsid w:val="00296D60"/>
    <w:rsid w:val="002E5D54"/>
    <w:rsid w:val="002F2314"/>
    <w:rsid w:val="003005BA"/>
    <w:rsid w:val="003179D0"/>
    <w:rsid w:val="003834CC"/>
    <w:rsid w:val="003837B1"/>
    <w:rsid w:val="00387C3C"/>
    <w:rsid w:val="003A015B"/>
    <w:rsid w:val="003C6C51"/>
    <w:rsid w:val="003D47E6"/>
    <w:rsid w:val="003F221F"/>
    <w:rsid w:val="003F3415"/>
    <w:rsid w:val="0040004E"/>
    <w:rsid w:val="00411217"/>
    <w:rsid w:val="00414BE1"/>
    <w:rsid w:val="00477874"/>
    <w:rsid w:val="00491731"/>
    <w:rsid w:val="004A63C2"/>
    <w:rsid w:val="004B7765"/>
    <w:rsid w:val="004D6938"/>
    <w:rsid w:val="004D761D"/>
    <w:rsid w:val="004E03D1"/>
    <w:rsid w:val="00531753"/>
    <w:rsid w:val="00536EE3"/>
    <w:rsid w:val="00552E8A"/>
    <w:rsid w:val="005A5251"/>
    <w:rsid w:val="005D01D3"/>
    <w:rsid w:val="005E6E1D"/>
    <w:rsid w:val="005F67BF"/>
    <w:rsid w:val="00603ACF"/>
    <w:rsid w:val="00650380"/>
    <w:rsid w:val="00657DDD"/>
    <w:rsid w:val="00661AFB"/>
    <w:rsid w:val="00663B07"/>
    <w:rsid w:val="006706E0"/>
    <w:rsid w:val="006915F9"/>
    <w:rsid w:val="006923D4"/>
    <w:rsid w:val="00692BB1"/>
    <w:rsid w:val="006A2136"/>
    <w:rsid w:val="006B5D72"/>
    <w:rsid w:val="006B7B35"/>
    <w:rsid w:val="00717EBF"/>
    <w:rsid w:val="0073382A"/>
    <w:rsid w:val="00733D08"/>
    <w:rsid w:val="00746679"/>
    <w:rsid w:val="0076428E"/>
    <w:rsid w:val="00764F4F"/>
    <w:rsid w:val="00770D24"/>
    <w:rsid w:val="0077346F"/>
    <w:rsid w:val="00780D62"/>
    <w:rsid w:val="007B2668"/>
    <w:rsid w:val="007B7D82"/>
    <w:rsid w:val="007C0189"/>
    <w:rsid w:val="007D0BF0"/>
    <w:rsid w:val="007D4C11"/>
    <w:rsid w:val="007E21A6"/>
    <w:rsid w:val="008068E2"/>
    <w:rsid w:val="0087693A"/>
    <w:rsid w:val="008A1F3A"/>
    <w:rsid w:val="00953973"/>
    <w:rsid w:val="00985C74"/>
    <w:rsid w:val="009E3BA7"/>
    <w:rsid w:val="009F28D9"/>
    <w:rsid w:val="009F7C8D"/>
    <w:rsid w:val="00A64B9E"/>
    <w:rsid w:val="00AA4117"/>
    <w:rsid w:val="00AC2341"/>
    <w:rsid w:val="00AF286E"/>
    <w:rsid w:val="00B00240"/>
    <w:rsid w:val="00B06E76"/>
    <w:rsid w:val="00B13AA6"/>
    <w:rsid w:val="00B17B6B"/>
    <w:rsid w:val="00B45155"/>
    <w:rsid w:val="00B6440D"/>
    <w:rsid w:val="00BB3A46"/>
    <w:rsid w:val="00BD2037"/>
    <w:rsid w:val="00BD4445"/>
    <w:rsid w:val="00BE76DC"/>
    <w:rsid w:val="00C02E56"/>
    <w:rsid w:val="00C036EC"/>
    <w:rsid w:val="00C04BC0"/>
    <w:rsid w:val="00C13459"/>
    <w:rsid w:val="00C23E24"/>
    <w:rsid w:val="00C41563"/>
    <w:rsid w:val="00C47874"/>
    <w:rsid w:val="00C5030B"/>
    <w:rsid w:val="00C55D26"/>
    <w:rsid w:val="00C64A55"/>
    <w:rsid w:val="00C65D42"/>
    <w:rsid w:val="00C82939"/>
    <w:rsid w:val="00C97997"/>
    <w:rsid w:val="00CD48CD"/>
    <w:rsid w:val="00D3541E"/>
    <w:rsid w:val="00D60867"/>
    <w:rsid w:val="00D61C88"/>
    <w:rsid w:val="00D77943"/>
    <w:rsid w:val="00D87737"/>
    <w:rsid w:val="00DA6513"/>
    <w:rsid w:val="00DB17F7"/>
    <w:rsid w:val="00DB3D13"/>
    <w:rsid w:val="00DD09D6"/>
    <w:rsid w:val="00DD6FFE"/>
    <w:rsid w:val="00DD74AF"/>
    <w:rsid w:val="00E24269"/>
    <w:rsid w:val="00E25192"/>
    <w:rsid w:val="00E40992"/>
    <w:rsid w:val="00E62625"/>
    <w:rsid w:val="00E726A7"/>
    <w:rsid w:val="00E76D96"/>
    <w:rsid w:val="00E83422"/>
    <w:rsid w:val="00EA369B"/>
    <w:rsid w:val="00ED19F1"/>
    <w:rsid w:val="00ED6AB0"/>
    <w:rsid w:val="00EE3EC1"/>
    <w:rsid w:val="00EF34B6"/>
    <w:rsid w:val="00F07E8D"/>
    <w:rsid w:val="00F1370D"/>
    <w:rsid w:val="00F13CAC"/>
    <w:rsid w:val="00F14D2D"/>
    <w:rsid w:val="00F53B18"/>
    <w:rsid w:val="00F92491"/>
    <w:rsid w:val="00FD3C73"/>
    <w:rsid w:val="00FF650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EDD29B1-1F4B-4FE3-9494-D672371AA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06CE2"/>
    <w:pPr>
      <w:keepNext/>
      <w:keepLines/>
      <w:numPr>
        <w:numId w:val="6"/>
      </w:numPr>
      <w:spacing w:before="240" w:after="0"/>
      <w:jc w:val="both"/>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06CE2"/>
    <w:pPr>
      <w:keepNext/>
      <w:keepLines/>
      <w:numPr>
        <w:ilvl w:val="1"/>
        <w:numId w:val="6"/>
      </w:numPr>
      <w:spacing w:before="40" w:after="0"/>
      <w:jc w:val="both"/>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006CE2"/>
    <w:pPr>
      <w:keepNext/>
      <w:keepLines/>
      <w:numPr>
        <w:ilvl w:val="2"/>
        <w:numId w:val="6"/>
      </w:numPr>
      <w:spacing w:before="40" w:after="0"/>
      <w:jc w:val="both"/>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006CE2"/>
    <w:pPr>
      <w:keepNext/>
      <w:keepLines/>
      <w:numPr>
        <w:ilvl w:val="3"/>
        <w:numId w:val="6"/>
      </w:numPr>
      <w:spacing w:before="40" w:after="0"/>
      <w:jc w:val="both"/>
      <w:outlineLvl w:val="3"/>
    </w:pPr>
    <w:rPr>
      <w:rFonts w:asciiTheme="majorHAnsi" w:eastAsiaTheme="majorEastAsia" w:hAnsiTheme="majorHAnsi" w:cstheme="majorBidi"/>
      <w:iCs/>
      <w:color w:val="2E74B5" w:themeColor="accent1" w:themeShade="BF"/>
    </w:rPr>
  </w:style>
  <w:style w:type="paragraph" w:styleId="Titre5">
    <w:name w:val="heading 5"/>
    <w:basedOn w:val="Titre4"/>
    <w:next w:val="Normal"/>
    <w:link w:val="Titre5Car"/>
    <w:uiPriority w:val="9"/>
    <w:unhideWhenUsed/>
    <w:qFormat/>
    <w:rsid w:val="00006CE2"/>
    <w:pPr>
      <w:numPr>
        <w:ilvl w:val="4"/>
        <w:numId w:val="7"/>
      </w:numPr>
      <w:outlineLvl w:val="4"/>
    </w:pPr>
    <w:rPr>
      <w:color w:val="7030A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1horssommaire">
    <w:name w:val="Titre 1 hors sommaire"/>
    <w:basedOn w:val="Normal"/>
    <w:next w:val="Normal"/>
    <w:link w:val="Titre1horssommaireCar"/>
    <w:qFormat/>
    <w:rsid w:val="006706E0"/>
    <w:pPr>
      <w:spacing w:after="40" w:line="240" w:lineRule="auto"/>
    </w:pPr>
    <w:rPr>
      <w:rFonts w:asciiTheme="majorHAnsi" w:hAnsiTheme="majorHAnsi"/>
      <w:color w:val="2E74B5" w:themeColor="accent1" w:themeShade="BF"/>
      <w:sz w:val="32"/>
    </w:rPr>
  </w:style>
  <w:style w:type="character" w:customStyle="1" w:styleId="Titre1horssommaireCar">
    <w:name w:val="Titre 1 hors sommaire Car"/>
    <w:basedOn w:val="Titre1Car"/>
    <w:link w:val="Titre1horssommaire"/>
    <w:rsid w:val="006706E0"/>
    <w:rPr>
      <w:rFonts w:asciiTheme="majorHAnsi" w:eastAsiaTheme="majorEastAsia" w:hAnsiTheme="majorHAnsi" w:cstheme="majorBidi"/>
      <w:color w:val="2E74B5" w:themeColor="accent1" w:themeShade="BF"/>
      <w:sz w:val="32"/>
      <w:szCs w:val="32"/>
    </w:rPr>
  </w:style>
  <w:style w:type="character" w:customStyle="1" w:styleId="Titre1Car">
    <w:name w:val="Titre 1 Car"/>
    <w:basedOn w:val="Policepardfaut"/>
    <w:link w:val="Titre1"/>
    <w:uiPriority w:val="9"/>
    <w:rsid w:val="00006CE2"/>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006CE2"/>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006CE2"/>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006CE2"/>
    <w:rPr>
      <w:rFonts w:asciiTheme="majorHAnsi" w:eastAsiaTheme="majorEastAsia" w:hAnsiTheme="majorHAnsi" w:cstheme="majorBidi"/>
      <w:iCs/>
      <w:color w:val="2E74B5" w:themeColor="accent1" w:themeShade="BF"/>
    </w:rPr>
  </w:style>
  <w:style w:type="character" w:customStyle="1" w:styleId="Titre5Car">
    <w:name w:val="Titre 5 Car"/>
    <w:basedOn w:val="Policepardfaut"/>
    <w:link w:val="Titre5"/>
    <w:uiPriority w:val="9"/>
    <w:rsid w:val="00006CE2"/>
    <w:rPr>
      <w:rFonts w:asciiTheme="majorHAnsi" w:eastAsiaTheme="majorEastAsia" w:hAnsiTheme="majorHAnsi" w:cstheme="majorBidi"/>
      <w:iCs/>
      <w:color w:val="7030A0"/>
    </w:rPr>
  </w:style>
  <w:style w:type="paragraph" w:styleId="Sansinterligne">
    <w:name w:val="No Spacing"/>
    <w:link w:val="SansinterligneCar"/>
    <w:uiPriority w:val="1"/>
    <w:qFormat/>
    <w:rsid w:val="00BD2037"/>
    <w:pPr>
      <w:spacing w:after="0" w:line="240" w:lineRule="auto"/>
    </w:pPr>
    <w:rPr>
      <w:lang w:eastAsia="ko-KR"/>
    </w:rPr>
  </w:style>
  <w:style w:type="character" w:customStyle="1" w:styleId="SansinterligneCar">
    <w:name w:val="Sans interligne Car"/>
    <w:basedOn w:val="Policepardfaut"/>
    <w:link w:val="Sansinterligne"/>
    <w:uiPriority w:val="1"/>
    <w:rsid w:val="00BD2037"/>
    <w:rPr>
      <w:lang w:eastAsia="ko-KR"/>
    </w:rPr>
  </w:style>
  <w:style w:type="character" w:styleId="Textedelespacerserv">
    <w:name w:val="Placeholder Text"/>
    <w:basedOn w:val="Policepardfaut"/>
    <w:uiPriority w:val="99"/>
    <w:semiHidden/>
    <w:rsid w:val="00E62625"/>
    <w:rPr>
      <w:color w:val="808080"/>
    </w:rPr>
  </w:style>
  <w:style w:type="paragraph" w:styleId="En-tte">
    <w:name w:val="header"/>
    <w:basedOn w:val="Normal"/>
    <w:link w:val="En-tteCar"/>
    <w:uiPriority w:val="99"/>
    <w:unhideWhenUsed/>
    <w:rsid w:val="00BB3A46"/>
    <w:pPr>
      <w:tabs>
        <w:tab w:val="center" w:pos="4536"/>
        <w:tab w:val="right" w:pos="9072"/>
      </w:tabs>
      <w:spacing w:after="0" w:line="240" w:lineRule="auto"/>
    </w:pPr>
  </w:style>
  <w:style w:type="character" w:customStyle="1" w:styleId="En-tteCar">
    <w:name w:val="En-tête Car"/>
    <w:basedOn w:val="Policepardfaut"/>
    <w:link w:val="En-tte"/>
    <w:uiPriority w:val="99"/>
    <w:rsid w:val="00BB3A46"/>
  </w:style>
  <w:style w:type="paragraph" w:styleId="Pieddepage">
    <w:name w:val="footer"/>
    <w:basedOn w:val="Normal"/>
    <w:link w:val="PieddepageCar"/>
    <w:uiPriority w:val="99"/>
    <w:unhideWhenUsed/>
    <w:rsid w:val="00BB3A4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B3A46"/>
  </w:style>
  <w:style w:type="paragraph" w:customStyle="1" w:styleId="Titre2horssommaire">
    <w:name w:val="Titre 2 hors sommaire"/>
    <w:basedOn w:val="Normal"/>
    <w:next w:val="Normal"/>
    <w:link w:val="Titre2horssommaireCar"/>
    <w:qFormat/>
    <w:rsid w:val="006706E0"/>
    <w:pPr>
      <w:spacing w:after="40" w:line="240" w:lineRule="auto"/>
    </w:pPr>
    <w:rPr>
      <w:rFonts w:asciiTheme="majorHAnsi" w:hAnsiTheme="majorHAnsi"/>
      <w:color w:val="2E74B5" w:themeColor="accent1" w:themeShade="BF"/>
      <w:sz w:val="28"/>
    </w:rPr>
  </w:style>
  <w:style w:type="table" w:styleId="Grilledutableau">
    <w:name w:val="Table Grid"/>
    <w:basedOn w:val="TableauNormal"/>
    <w:uiPriority w:val="39"/>
    <w:rsid w:val="00ED6A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2horssommaireCar">
    <w:name w:val="Titre 2 hors sommaire Car"/>
    <w:basedOn w:val="Policepardfaut"/>
    <w:link w:val="Titre2horssommaire"/>
    <w:rsid w:val="006706E0"/>
    <w:rPr>
      <w:rFonts w:asciiTheme="majorHAnsi" w:hAnsiTheme="majorHAnsi"/>
      <w:color w:val="2E74B5" w:themeColor="accent1" w:themeShade="BF"/>
      <w:sz w:val="28"/>
    </w:rPr>
  </w:style>
  <w:style w:type="paragraph" w:styleId="En-ttedetabledesmatires">
    <w:name w:val="TOC Heading"/>
    <w:basedOn w:val="Titre1"/>
    <w:next w:val="Normal"/>
    <w:uiPriority w:val="39"/>
    <w:unhideWhenUsed/>
    <w:qFormat/>
    <w:rsid w:val="000E782C"/>
    <w:pPr>
      <w:numPr>
        <w:numId w:val="0"/>
      </w:numPr>
      <w:jc w:val="left"/>
      <w:outlineLvl w:val="9"/>
    </w:pPr>
    <w:rPr>
      <w:lang w:eastAsia="ko-KR"/>
    </w:rPr>
  </w:style>
  <w:style w:type="character" w:customStyle="1" w:styleId="apple-converted-space">
    <w:name w:val="apple-converted-space"/>
    <w:basedOn w:val="Policepardfaut"/>
    <w:rsid w:val="00E76D96"/>
  </w:style>
  <w:style w:type="paragraph" w:styleId="Paragraphedeliste">
    <w:name w:val="List Paragraph"/>
    <w:basedOn w:val="Normal"/>
    <w:uiPriority w:val="34"/>
    <w:qFormat/>
    <w:rsid w:val="006A2136"/>
    <w:pPr>
      <w:ind w:left="720"/>
      <w:contextualSpacing/>
      <w:jc w:val="both"/>
    </w:pPr>
  </w:style>
  <w:style w:type="character" w:styleId="Lienhypertexte">
    <w:name w:val="Hyperlink"/>
    <w:basedOn w:val="Policepardfaut"/>
    <w:uiPriority w:val="99"/>
    <w:unhideWhenUsed/>
    <w:rsid w:val="007B7D82"/>
    <w:rPr>
      <w:color w:val="0563C1" w:themeColor="hyperlink"/>
      <w:u w:val="single"/>
    </w:rPr>
  </w:style>
  <w:style w:type="character" w:styleId="Lienhypertextesuivivisit">
    <w:name w:val="FollowedHyperlink"/>
    <w:basedOn w:val="Policepardfaut"/>
    <w:uiPriority w:val="99"/>
    <w:semiHidden/>
    <w:unhideWhenUsed/>
    <w:rsid w:val="007B7D82"/>
    <w:rPr>
      <w:color w:val="954F72" w:themeColor="followedHyperlink"/>
      <w:u w:val="single"/>
    </w:rPr>
  </w:style>
  <w:style w:type="paragraph" w:styleId="Textedebulles">
    <w:name w:val="Balloon Text"/>
    <w:basedOn w:val="Normal"/>
    <w:link w:val="TextedebullesCar"/>
    <w:uiPriority w:val="99"/>
    <w:semiHidden/>
    <w:unhideWhenUsed/>
    <w:rsid w:val="001D6D0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D6D0B"/>
    <w:rPr>
      <w:rFonts w:ascii="Tahoma" w:hAnsi="Tahoma" w:cs="Tahoma"/>
      <w:sz w:val="16"/>
      <w:szCs w:val="16"/>
    </w:rPr>
  </w:style>
  <w:style w:type="paragraph" w:styleId="TM1">
    <w:name w:val="toc 1"/>
    <w:basedOn w:val="Normal"/>
    <w:next w:val="Normal"/>
    <w:autoRedefine/>
    <w:uiPriority w:val="39"/>
    <w:unhideWhenUsed/>
    <w:rsid w:val="00F13CAC"/>
    <w:pPr>
      <w:spacing w:after="100"/>
    </w:pPr>
  </w:style>
  <w:style w:type="paragraph" w:styleId="TM2">
    <w:name w:val="toc 2"/>
    <w:basedOn w:val="Normal"/>
    <w:next w:val="Normal"/>
    <w:autoRedefine/>
    <w:uiPriority w:val="39"/>
    <w:unhideWhenUsed/>
    <w:rsid w:val="00F13CAC"/>
    <w:pPr>
      <w:spacing w:after="100"/>
      <w:ind w:left="220"/>
    </w:pPr>
  </w:style>
  <w:style w:type="paragraph" w:styleId="TM3">
    <w:name w:val="toc 3"/>
    <w:basedOn w:val="Normal"/>
    <w:next w:val="Normal"/>
    <w:autoRedefine/>
    <w:uiPriority w:val="39"/>
    <w:unhideWhenUsed/>
    <w:rsid w:val="00F13CA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diagramQuickStyle" Target="diagrams/quickStyle1.xml"/><Relationship Id="rId3" Type="http://schemas.openxmlformats.org/officeDocument/2006/relationships/numbering" Target="numbering.xml"/><Relationship Id="rId21" Type="http://schemas.openxmlformats.org/officeDocument/2006/relationships/image" Target="media/image2.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diagramLayout" Target="diagrams/layout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diagramColors" Target="diagrams/colors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nathan\Documents\Epitech\Music%20Sheet%20Writer\musicsheetwriter\Documentation\MusicSheetWriter_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9772CDA-87D5-47B6-BBA9-9BA1F543927B}"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fr-FR"/>
        </a:p>
      </dgm:t>
    </dgm:pt>
    <dgm:pt modelId="{7D86C1A6-6996-4A1A-9A3D-F15090C6B93B}">
      <dgm:prSet phldrT="[Texte]"/>
      <dgm:spPr/>
      <dgm:t>
        <a:bodyPr/>
        <a:lstStyle/>
        <a:p>
          <a:r>
            <a:rPr lang="fr-FR"/>
            <a:t>Racaud Jonathan</a:t>
          </a:r>
        </a:p>
      </dgm:t>
    </dgm:pt>
    <dgm:pt modelId="{AF6EA743-B054-4315-9634-178B016B2E40}" type="parTrans" cxnId="{671C07F6-273C-4659-94AC-324F4D1C35FE}">
      <dgm:prSet/>
      <dgm:spPr/>
      <dgm:t>
        <a:bodyPr/>
        <a:lstStyle/>
        <a:p>
          <a:endParaRPr lang="fr-FR"/>
        </a:p>
      </dgm:t>
    </dgm:pt>
    <dgm:pt modelId="{853949B8-02A8-440C-889E-23E33AD1523A}" type="sibTrans" cxnId="{671C07F6-273C-4659-94AC-324F4D1C35FE}">
      <dgm:prSet/>
      <dgm:spPr/>
      <dgm:t>
        <a:bodyPr/>
        <a:lstStyle/>
        <a:p>
          <a:pPr algn="ctr"/>
          <a:r>
            <a:rPr lang="fr-FR"/>
            <a:t>Chef de projet</a:t>
          </a:r>
        </a:p>
      </dgm:t>
    </dgm:pt>
    <dgm:pt modelId="{B0A3F729-E295-4EC8-AE69-A723D1C1D618}" type="asst">
      <dgm:prSet phldrT="[Texte]"/>
      <dgm:spPr>
        <a:solidFill>
          <a:schemeClr val="bg1"/>
        </a:solidFill>
      </dgm:spPr>
      <dgm:t>
        <a:bodyPr/>
        <a:lstStyle/>
        <a:p>
          <a:endParaRPr lang="fr-FR"/>
        </a:p>
      </dgm:t>
    </dgm:pt>
    <dgm:pt modelId="{D9BF0A7E-F61A-492A-B324-4B38B08277DB}" type="parTrans" cxnId="{3959A6E9-085B-4F42-AB76-7B18891354FE}">
      <dgm:prSet/>
      <dgm:spPr/>
      <dgm:t>
        <a:bodyPr/>
        <a:lstStyle/>
        <a:p>
          <a:endParaRPr lang="fr-FR"/>
        </a:p>
      </dgm:t>
    </dgm:pt>
    <dgm:pt modelId="{66905A29-30A8-4795-B98C-8BEE01B089D0}" type="sibTrans" cxnId="{3959A6E9-085B-4F42-AB76-7B18891354FE}">
      <dgm:prSet/>
      <dgm:spPr>
        <a:ln>
          <a:solidFill>
            <a:schemeClr val="bg1"/>
          </a:solidFill>
        </a:ln>
      </dgm:spPr>
      <dgm:t>
        <a:bodyPr/>
        <a:lstStyle/>
        <a:p>
          <a:endParaRPr lang="fr-FR" baseline="0">
            <a:solidFill>
              <a:schemeClr val="bg1"/>
            </a:solidFill>
          </a:endParaRPr>
        </a:p>
      </dgm:t>
    </dgm:pt>
    <dgm:pt modelId="{B0812856-77CC-43AB-B53D-2ABDDD5F1627}">
      <dgm:prSet phldrT="[Texte]"/>
      <dgm:spPr/>
      <dgm:t>
        <a:bodyPr/>
        <a:lstStyle/>
        <a:p>
          <a:r>
            <a:rPr lang="fr-FR"/>
            <a:t>Corradin Florian</a:t>
          </a:r>
        </a:p>
      </dgm:t>
    </dgm:pt>
    <dgm:pt modelId="{F778F0EE-DC43-4579-94B8-C39C714559D5}" type="parTrans" cxnId="{ACE523C6-ED3B-4DE9-A6EC-FAB2B50EC6AD}">
      <dgm:prSet/>
      <dgm:spPr/>
      <dgm:t>
        <a:bodyPr/>
        <a:lstStyle/>
        <a:p>
          <a:endParaRPr lang="fr-FR"/>
        </a:p>
      </dgm:t>
    </dgm:pt>
    <dgm:pt modelId="{D34BA5BB-CCED-4BB3-8CE3-8DF4355A073D}" type="sibTrans" cxnId="{ACE523C6-ED3B-4DE9-A6EC-FAB2B50EC6AD}">
      <dgm:prSet/>
      <dgm:spPr/>
      <dgm:t>
        <a:bodyPr/>
        <a:lstStyle/>
        <a:p>
          <a:r>
            <a:rPr lang="fr-FR"/>
            <a:t>Développeur</a:t>
          </a:r>
        </a:p>
      </dgm:t>
    </dgm:pt>
    <dgm:pt modelId="{15946DEB-8A02-4FAF-B261-AECAD0700E5E}">
      <dgm:prSet phldrT="[Texte]"/>
      <dgm:spPr/>
      <dgm:t>
        <a:bodyPr/>
        <a:lstStyle/>
        <a:p>
          <a:r>
            <a:rPr lang="fr-FR"/>
            <a:t>Daguenet Simon</a:t>
          </a:r>
        </a:p>
      </dgm:t>
    </dgm:pt>
    <dgm:pt modelId="{257D610C-4CB2-4BAD-BD1F-B2F034FFB045}" type="parTrans" cxnId="{56EAF90A-13F6-4141-B233-86233F035110}">
      <dgm:prSet/>
      <dgm:spPr/>
      <dgm:t>
        <a:bodyPr/>
        <a:lstStyle/>
        <a:p>
          <a:endParaRPr lang="fr-FR"/>
        </a:p>
      </dgm:t>
    </dgm:pt>
    <dgm:pt modelId="{24EA6F86-FAA4-48B3-A0C4-6C0140D38770}" type="sibTrans" cxnId="{56EAF90A-13F6-4141-B233-86233F035110}">
      <dgm:prSet/>
      <dgm:spPr/>
      <dgm:t>
        <a:bodyPr/>
        <a:lstStyle/>
        <a:p>
          <a:r>
            <a:rPr lang="fr-FR"/>
            <a:t>Développeur</a:t>
          </a:r>
        </a:p>
      </dgm:t>
    </dgm:pt>
    <dgm:pt modelId="{4C190AC1-F216-4E96-8D6D-E506B9E9DEB0}">
      <dgm:prSet phldrT="[Texte]"/>
      <dgm:spPr/>
      <dgm:t>
        <a:bodyPr/>
        <a:lstStyle/>
        <a:p>
          <a:r>
            <a:rPr lang="fr-FR"/>
            <a:t>Blondeel Julien</a:t>
          </a:r>
        </a:p>
      </dgm:t>
    </dgm:pt>
    <dgm:pt modelId="{C3798F9D-3F09-4343-9E63-02CC2F9D356F}" type="sibTrans" cxnId="{A871E6A2-44A2-4892-A531-11AD60473879}">
      <dgm:prSet/>
      <dgm:spPr/>
      <dgm:t>
        <a:bodyPr/>
        <a:lstStyle/>
        <a:p>
          <a:r>
            <a:rPr lang="fr-FR"/>
            <a:t>Développeur</a:t>
          </a:r>
        </a:p>
      </dgm:t>
    </dgm:pt>
    <dgm:pt modelId="{F6EBFB81-8A47-4573-AE8C-D20D27FD2627}" type="parTrans" cxnId="{A871E6A2-44A2-4892-A531-11AD60473879}">
      <dgm:prSet/>
      <dgm:spPr/>
      <dgm:t>
        <a:bodyPr/>
        <a:lstStyle/>
        <a:p>
          <a:endParaRPr lang="fr-FR"/>
        </a:p>
      </dgm:t>
    </dgm:pt>
    <dgm:pt modelId="{C086CA9E-F830-4DEB-9375-3F35E6243E62}">
      <dgm:prSet/>
      <dgm:spPr/>
      <dgm:t>
        <a:bodyPr/>
        <a:lstStyle/>
        <a:p>
          <a:r>
            <a:rPr lang="fr-FR"/>
            <a:t>Harrault Jeremy</a:t>
          </a:r>
        </a:p>
      </dgm:t>
    </dgm:pt>
    <dgm:pt modelId="{C5F338AE-5703-48E5-900B-21D3AA775B47}" type="parTrans" cxnId="{C2B28958-FC52-47D2-89B4-7E258E6AB9D5}">
      <dgm:prSet/>
      <dgm:spPr/>
      <dgm:t>
        <a:bodyPr/>
        <a:lstStyle/>
        <a:p>
          <a:endParaRPr lang="fr-FR"/>
        </a:p>
      </dgm:t>
    </dgm:pt>
    <dgm:pt modelId="{B526C8EC-4390-46B3-BF7E-3A8C1D701480}" type="sibTrans" cxnId="{C2B28958-FC52-47D2-89B4-7E258E6AB9D5}">
      <dgm:prSet/>
      <dgm:spPr/>
      <dgm:t>
        <a:bodyPr/>
        <a:lstStyle/>
        <a:p>
          <a:r>
            <a:rPr lang="fr-FR"/>
            <a:t>Développeur</a:t>
          </a:r>
        </a:p>
      </dgm:t>
    </dgm:pt>
    <dgm:pt modelId="{3C41059F-CD8B-459D-A0DF-DEE84003D497}">
      <dgm:prSet/>
      <dgm:spPr/>
      <dgm:t>
        <a:bodyPr/>
        <a:lstStyle/>
        <a:p>
          <a:r>
            <a:rPr lang="fr-FR"/>
            <a:t>Simon Antoine</a:t>
          </a:r>
        </a:p>
      </dgm:t>
    </dgm:pt>
    <dgm:pt modelId="{35AAA47F-99A2-4AF3-BDD2-C2EA90D9995F}" type="parTrans" cxnId="{1FE1EAAA-CD19-4309-8F2D-35AFF973C385}">
      <dgm:prSet/>
      <dgm:spPr/>
      <dgm:t>
        <a:bodyPr/>
        <a:lstStyle/>
        <a:p>
          <a:endParaRPr lang="fr-FR"/>
        </a:p>
      </dgm:t>
    </dgm:pt>
    <dgm:pt modelId="{744C80EB-5C1E-4B40-A6AF-CBD77F407EC1}" type="sibTrans" cxnId="{1FE1EAAA-CD19-4309-8F2D-35AFF973C385}">
      <dgm:prSet/>
      <dgm:spPr/>
      <dgm:t>
        <a:bodyPr/>
        <a:lstStyle/>
        <a:p>
          <a:r>
            <a:rPr lang="fr-FR"/>
            <a:t>Développeur</a:t>
          </a:r>
        </a:p>
      </dgm:t>
    </dgm:pt>
    <dgm:pt modelId="{6A6123F3-72C9-428F-9F2E-40ADB61CE9E2}" type="pres">
      <dgm:prSet presAssocID="{49772CDA-87D5-47B6-BBA9-9BA1F543927B}" presName="hierChild1" presStyleCnt="0">
        <dgm:presLayoutVars>
          <dgm:orgChart val="1"/>
          <dgm:chPref val="1"/>
          <dgm:dir/>
          <dgm:animOne val="branch"/>
          <dgm:animLvl val="lvl"/>
          <dgm:resizeHandles/>
        </dgm:presLayoutVars>
      </dgm:prSet>
      <dgm:spPr/>
      <dgm:t>
        <a:bodyPr/>
        <a:lstStyle/>
        <a:p>
          <a:endParaRPr lang="fr-FR"/>
        </a:p>
      </dgm:t>
    </dgm:pt>
    <dgm:pt modelId="{C0942F60-1710-4157-857A-DFFE51C40AAF}" type="pres">
      <dgm:prSet presAssocID="{7D86C1A6-6996-4A1A-9A3D-F15090C6B93B}" presName="hierRoot1" presStyleCnt="0">
        <dgm:presLayoutVars>
          <dgm:hierBranch val="init"/>
        </dgm:presLayoutVars>
      </dgm:prSet>
      <dgm:spPr/>
    </dgm:pt>
    <dgm:pt modelId="{94A64CC8-A6D8-48C2-8EBF-A956D9B2FB5F}" type="pres">
      <dgm:prSet presAssocID="{7D86C1A6-6996-4A1A-9A3D-F15090C6B93B}" presName="rootComposite1" presStyleCnt="0"/>
      <dgm:spPr/>
    </dgm:pt>
    <dgm:pt modelId="{68851738-4C3F-49D6-A18C-FC4C1DEFA038}" type="pres">
      <dgm:prSet presAssocID="{7D86C1A6-6996-4A1A-9A3D-F15090C6B93B}" presName="rootText1" presStyleLbl="node0" presStyleIdx="0" presStyleCnt="1">
        <dgm:presLayoutVars>
          <dgm:chMax/>
          <dgm:chPref val="3"/>
        </dgm:presLayoutVars>
      </dgm:prSet>
      <dgm:spPr/>
      <dgm:t>
        <a:bodyPr/>
        <a:lstStyle/>
        <a:p>
          <a:endParaRPr lang="fr-FR"/>
        </a:p>
      </dgm:t>
    </dgm:pt>
    <dgm:pt modelId="{DF3039FB-FD68-4261-95BF-AAEEAC32842F}" type="pres">
      <dgm:prSet presAssocID="{7D86C1A6-6996-4A1A-9A3D-F15090C6B93B}" presName="titleText1" presStyleLbl="fgAcc0" presStyleIdx="0" presStyleCnt="1">
        <dgm:presLayoutVars>
          <dgm:chMax val="0"/>
          <dgm:chPref val="0"/>
        </dgm:presLayoutVars>
      </dgm:prSet>
      <dgm:spPr/>
      <dgm:t>
        <a:bodyPr/>
        <a:lstStyle/>
        <a:p>
          <a:endParaRPr lang="fr-FR"/>
        </a:p>
      </dgm:t>
    </dgm:pt>
    <dgm:pt modelId="{12E5D259-A902-4061-9A12-E07E9AD65E9E}" type="pres">
      <dgm:prSet presAssocID="{7D86C1A6-6996-4A1A-9A3D-F15090C6B93B}" presName="rootConnector1" presStyleLbl="node1" presStyleIdx="0" presStyleCnt="5"/>
      <dgm:spPr/>
      <dgm:t>
        <a:bodyPr/>
        <a:lstStyle/>
        <a:p>
          <a:endParaRPr lang="fr-FR"/>
        </a:p>
      </dgm:t>
    </dgm:pt>
    <dgm:pt modelId="{5B22B91C-41FD-4C1A-958A-40DA9FEE04CC}" type="pres">
      <dgm:prSet presAssocID="{7D86C1A6-6996-4A1A-9A3D-F15090C6B93B}" presName="hierChild2" presStyleCnt="0"/>
      <dgm:spPr/>
    </dgm:pt>
    <dgm:pt modelId="{0237B007-C465-4493-8144-DD955A375A6D}" type="pres">
      <dgm:prSet presAssocID="{F778F0EE-DC43-4579-94B8-C39C714559D5}" presName="Name37" presStyleLbl="parChTrans1D2" presStyleIdx="0" presStyleCnt="6"/>
      <dgm:spPr/>
      <dgm:t>
        <a:bodyPr/>
        <a:lstStyle/>
        <a:p>
          <a:endParaRPr lang="fr-FR"/>
        </a:p>
      </dgm:t>
    </dgm:pt>
    <dgm:pt modelId="{AD634191-2FDF-4128-BBF2-3447450A1D6D}" type="pres">
      <dgm:prSet presAssocID="{B0812856-77CC-43AB-B53D-2ABDDD5F1627}" presName="hierRoot2" presStyleCnt="0">
        <dgm:presLayoutVars>
          <dgm:hierBranch val="init"/>
        </dgm:presLayoutVars>
      </dgm:prSet>
      <dgm:spPr/>
    </dgm:pt>
    <dgm:pt modelId="{8BDAC568-7289-44E9-ADD2-F0C7E18DCC3C}" type="pres">
      <dgm:prSet presAssocID="{B0812856-77CC-43AB-B53D-2ABDDD5F1627}" presName="rootComposite" presStyleCnt="0"/>
      <dgm:spPr/>
    </dgm:pt>
    <dgm:pt modelId="{C7ADF9BF-86D8-4CAC-B522-784C11559F08}" type="pres">
      <dgm:prSet presAssocID="{B0812856-77CC-43AB-B53D-2ABDDD5F1627}" presName="rootText" presStyleLbl="node1" presStyleIdx="0" presStyleCnt="5">
        <dgm:presLayoutVars>
          <dgm:chMax/>
          <dgm:chPref val="3"/>
        </dgm:presLayoutVars>
      </dgm:prSet>
      <dgm:spPr/>
      <dgm:t>
        <a:bodyPr/>
        <a:lstStyle/>
        <a:p>
          <a:endParaRPr lang="fr-FR"/>
        </a:p>
      </dgm:t>
    </dgm:pt>
    <dgm:pt modelId="{8CBE5A34-C45C-45E3-ABD7-867D8A4005A3}" type="pres">
      <dgm:prSet presAssocID="{B0812856-77CC-43AB-B53D-2ABDDD5F1627}" presName="titleText2" presStyleLbl="fgAcc1" presStyleIdx="0" presStyleCnt="5">
        <dgm:presLayoutVars>
          <dgm:chMax val="0"/>
          <dgm:chPref val="0"/>
        </dgm:presLayoutVars>
      </dgm:prSet>
      <dgm:spPr/>
      <dgm:t>
        <a:bodyPr/>
        <a:lstStyle/>
        <a:p>
          <a:endParaRPr lang="fr-FR"/>
        </a:p>
      </dgm:t>
    </dgm:pt>
    <dgm:pt modelId="{8C2072E9-14A9-4AD3-820F-CDD060EF5DB4}" type="pres">
      <dgm:prSet presAssocID="{B0812856-77CC-43AB-B53D-2ABDDD5F1627}" presName="rootConnector" presStyleLbl="node2" presStyleIdx="0" presStyleCnt="0"/>
      <dgm:spPr/>
      <dgm:t>
        <a:bodyPr/>
        <a:lstStyle/>
        <a:p>
          <a:endParaRPr lang="fr-FR"/>
        </a:p>
      </dgm:t>
    </dgm:pt>
    <dgm:pt modelId="{67FABA60-1B28-4D69-94ED-B35981B72A4B}" type="pres">
      <dgm:prSet presAssocID="{B0812856-77CC-43AB-B53D-2ABDDD5F1627}" presName="hierChild4" presStyleCnt="0"/>
      <dgm:spPr/>
    </dgm:pt>
    <dgm:pt modelId="{A2BA5AFF-CE55-42E6-86E1-5C3153C2B482}" type="pres">
      <dgm:prSet presAssocID="{B0812856-77CC-43AB-B53D-2ABDDD5F1627}" presName="hierChild5" presStyleCnt="0"/>
      <dgm:spPr/>
    </dgm:pt>
    <dgm:pt modelId="{858A0224-9506-4C84-BB02-9A06F1E0244C}" type="pres">
      <dgm:prSet presAssocID="{257D610C-4CB2-4BAD-BD1F-B2F034FFB045}" presName="Name37" presStyleLbl="parChTrans1D2" presStyleIdx="1" presStyleCnt="6"/>
      <dgm:spPr/>
      <dgm:t>
        <a:bodyPr/>
        <a:lstStyle/>
        <a:p>
          <a:endParaRPr lang="fr-FR"/>
        </a:p>
      </dgm:t>
    </dgm:pt>
    <dgm:pt modelId="{2B855CA3-5016-47F3-9195-9EA4CC523255}" type="pres">
      <dgm:prSet presAssocID="{15946DEB-8A02-4FAF-B261-AECAD0700E5E}" presName="hierRoot2" presStyleCnt="0">
        <dgm:presLayoutVars>
          <dgm:hierBranch val="init"/>
        </dgm:presLayoutVars>
      </dgm:prSet>
      <dgm:spPr/>
    </dgm:pt>
    <dgm:pt modelId="{544CAB2C-EDDF-4CE9-ACA4-93FC18B976BD}" type="pres">
      <dgm:prSet presAssocID="{15946DEB-8A02-4FAF-B261-AECAD0700E5E}" presName="rootComposite" presStyleCnt="0"/>
      <dgm:spPr/>
    </dgm:pt>
    <dgm:pt modelId="{F377A5D9-941E-44D0-BFD4-2A4AF59F35D2}" type="pres">
      <dgm:prSet presAssocID="{15946DEB-8A02-4FAF-B261-AECAD0700E5E}" presName="rootText" presStyleLbl="node1" presStyleIdx="1" presStyleCnt="5">
        <dgm:presLayoutVars>
          <dgm:chMax/>
          <dgm:chPref val="3"/>
        </dgm:presLayoutVars>
      </dgm:prSet>
      <dgm:spPr/>
      <dgm:t>
        <a:bodyPr/>
        <a:lstStyle/>
        <a:p>
          <a:endParaRPr lang="fr-FR"/>
        </a:p>
      </dgm:t>
    </dgm:pt>
    <dgm:pt modelId="{B536809C-7600-4817-9847-3FFA4337AD6C}" type="pres">
      <dgm:prSet presAssocID="{15946DEB-8A02-4FAF-B261-AECAD0700E5E}" presName="titleText2" presStyleLbl="fgAcc1" presStyleIdx="1" presStyleCnt="5">
        <dgm:presLayoutVars>
          <dgm:chMax val="0"/>
          <dgm:chPref val="0"/>
        </dgm:presLayoutVars>
      </dgm:prSet>
      <dgm:spPr/>
      <dgm:t>
        <a:bodyPr/>
        <a:lstStyle/>
        <a:p>
          <a:endParaRPr lang="fr-FR"/>
        </a:p>
      </dgm:t>
    </dgm:pt>
    <dgm:pt modelId="{A2CF2462-BDEF-4931-8AB9-D73801D11A81}" type="pres">
      <dgm:prSet presAssocID="{15946DEB-8A02-4FAF-B261-AECAD0700E5E}" presName="rootConnector" presStyleLbl="node2" presStyleIdx="0" presStyleCnt="0"/>
      <dgm:spPr/>
      <dgm:t>
        <a:bodyPr/>
        <a:lstStyle/>
        <a:p>
          <a:endParaRPr lang="fr-FR"/>
        </a:p>
      </dgm:t>
    </dgm:pt>
    <dgm:pt modelId="{6ADD0FB9-2472-4DF8-8A50-54DDDE7DE7A3}" type="pres">
      <dgm:prSet presAssocID="{15946DEB-8A02-4FAF-B261-AECAD0700E5E}" presName="hierChild4" presStyleCnt="0"/>
      <dgm:spPr/>
    </dgm:pt>
    <dgm:pt modelId="{A3E961CE-5DC8-483C-9539-37CE4A2D2D97}" type="pres">
      <dgm:prSet presAssocID="{15946DEB-8A02-4FAF-B261-AECAD0700E5E}" presName="hierChild5" presStyleCnt="0"/>
      <dgm:spPr/>
    </dgm:pt>
    <dgm:pt modelId="{4D08A946-1414-4125-BC13-BA592CDCE754}" type="pres">
      <dgm:prSet presAssocID="{F6EBFB81-8A47-4573-AE8C-D20D27FD2627}" presName="Name37" presStyleLbl="parChTrans1D2" presStyleIdx="2" presStyleCnt="6"/>
      <dgm:spPr/>
      <dgm:t>
        <a:bodyPr/>
        <a:lstStyle/>
        <a:p>
          <a:endParaRPr lang="fr-FR"/>
        </a:p>
      </dgm:t>
    </dgm:pt>
    <dgm:pt modelId="{542C238D-F5A3-4B7E-8444-6E806CA88420}" type="pres">
      <dgm:prSet presAssocID="{4C190AC1-F216-4E96-8D6D-E506B9E9DEB0}" presName="hierRoot2" presStyleCnt="0">
        <dgm:presLayoutVars>
          <dgm:hierBranch val="init"/>
        </dgm:presLayoutVars>
      </dgm:prSet>
      <dgm:spPr/>
    </dgm:pt>
    <dgm:pt modelId="{E74C5D63-FC1F-4CDB-AC31-8C37AFF5C653}" type="pres">
      <dgm:prSet presAssocID="{4C190AC1-F216-4E96-8D6D-E506B9E9DEB0}" presName="rootComposite" presStyleCnt="0"/>
      <dgm:spPr/>
    </dgm:pt>
    <dgm:pt modelId="{15D2012E-29E9-4573-9E27-442F8BB3E64A}" type="pres">
      <dgm:prSet presAssocID="{4C190AC1-F216-4E96-8D6D-E506B9E9DEB0}" presName="rootText" presStyleLbl="node1" presStyleIdx="2" presStyleCnt="5">
        <dgm:presLayoutVars>
          <dgm:chMax/>
          <dgm:chPref val="3"/>
        </dgm:presLayoutVars>
      </dgm:prSet>
      <dgm:spPr/>
      <dgm:t>
        <a:bodyPr/>
        <a:lstStyle/>
        <a:p>
          <a:endParaRPr lang="fr-FR"/>
        </a:p>
      </dgm:t>
    </dgm:pt>
    <dgm:pt modelId="{8664553C-2FA2-4AD2-BF00-8F36BCC58C89}" type="pres">
      <dgm:prSet presAssocID="{4C190AC1-F216-4E96-8D6D-E506B9E9DEB0}" presName="titleText2" presStyleLbl="fgAcc1" presStyleIdx="2" presStyleCnt="5">
        <dgm:presLayoutVars>
          <dgm:chMax val="0"/>
          <dgm:chPref val="0"/>
        </dgm:presLayoutVars>
      </dgm:prSet>
      <dgm:spPr/>
      <dgm:t>
        <a:bodyPr/>
        <a:lstStyle/>
        <a:p>
          <a:endParaRPr lang="fr-FR"/>
        </a:p>
      </dgm:t>
    </dgm:pt>
    <dgm:pt modelId="{340A3067-FA8A-4FD6-A32C-2727B1B143F1}" type="pres">
      <dgm:prSet presAssocID="{4C190AC1-F216-4E96-8D6D-E506B9E9DEB0}" presName="rootConnector" presStyleLbl="node2" presStyleIdx="0" presStyleCnt="0"/>
      <dgm:spPr/>
      <dgm:t>
        <a:bodyPr/>
        <a:lstStyle/>
        <a:p>
          <a:endParaRPr lang="fr-FR"/>
        </a:p>
      </dgm:t>
    </dgm:pt>
    <dgm:pt modelId="{624409FA-6D8B-4C0E-BF84-648E402E027D}" type="pres">
      <dgm:prSet presAssocID="{4C190AC1-F216-4E96-8D6D-E506B9E9DEB0}" presName="hierChild4" presStyleCnt="0"/>
      <dgm:spPr/>
    </dgm:pt>
    <dgm:pt modelId="{36E2AAE7-7010-42D4-8180-84D68C234DA7}" type="pres">
      <dgm:prSet presAssocID="{4C190AC1-F216-4E96-8D6D-E506B9E9DEB0}" presName="hierChild5" presStyleCnt="0"/>
      <dgm:spPr/>
    </dgm:pt>
    <dgm:pt modelId="{8C1DC450-D886-4F41-87AD-E14DFE2A6E3F}" type="pres">
      <dgm:prSet presAssocID="{C5F338AE-5703-48E5-900B-21D3AA775B47}" presName="Name37" presStyleLbl="parChTrans1D2" presStyleIdx="3" presStyleCnt="6"/>
      <dgm:spPr/>
      <dgm:t>
        <a:bodyPr/>
        <a:lstStyle/>
        <a:p>
          <a:endParaRPr lang="fr-FR"/>
        </a:p>
      </dgm:t>
    </dgm:pt>
    <dgm:pt modelId="{4DAB2BF2-1D51-4811-B8BA-1FCE2E8BC635}" type="pres">
      <dgm:prSet presAssocID="{C086CA9E-F830-4DEB-9375-3F35E6243E62}" presName="hierRoot2" presStyleCnt="0">
        <dgm:presLayoutVars>
          <dgm:hierBranch val="init"/>
        </dgm:presLayoutVars>
      </dgm:prSet>
      <dgm:spPr/>
    </dgm:pt>
    <dgm:pt modelId="{2CDEE948-1748-4A2C-8C3A-2915838BD06B}" type="pres">
      <dgm:prSet presAssocID="{C086CA9E-F830-4DEB-9375-3F35E6243E62}" presName="rootComposite" presStyleCnt="0"/>
      <dgm:spPr/>
    </dgm:pt>
    <dgm:pt modelId="{4C339443-6372-4A10-A56E-D57D75EB27EF}" type="pres">
      <dgm:prSet presAssocID="{C086CA9E-F830-4DEB-9375-3F35E6243E62}" presName="rootText" presStyleLbl="node1" presStyleIdx="3" presStyleCnt="5">
        <dgm:presLayoutVars>
          <dgm:chMax/>
          <dgm:chPref val="3"/>
        </dgm:presLayoutVars>
      </dgm:prSet>
      <dgm:spPr/>
      <dgm:t>
        <a:bodyPr/>
        <a:lstStyle/>
        <a:p>
          <a:endParaRPr lang="fr-FR"/>
        </a:p>
      </dgm:t>
    </dgm:pt>
    <dgm:pt modelId="{BBFABAFC-CA83-4266-97FC-9B3EFC21B726}" type="pres">
      <dgm:prSet presAssocID="{C086CA9E-F830-4DEB-9375-3F35E6243E62}" presName="titleText2" presStyleLbl="fgAcc1" presStyleIdx="3" presStyleCnt="5">
        <dgm:presLayoutVars>
          <dgm:chMax val="0"/>
          <dgm:chPref val="0"/>
        </dgm:presLayoutVars>
      </dgm:prSet>
      <dgm:spPr/>
      <dgm:t>
        <a:bodyPr/>
        <a:lstStyle/>
        <a:p>
          <a:endParaRPr lang="fr-FR"/>
        </a:p>
      </dgm:t>
    </dgm:pt>
    <dgm:pt modelId="{B1577031-CCCC-4588-A4C0-6F2FA929FCCD}" type="pres">
      <dgm:prSet presAssocID="{C086CA9E-F830-4DEB-9375-3F35E6243E62}" presName="rootConnector" presStyleLbl="node2" presStyleIdx="0" presStyleCnt="0"/>
      <dgm:spPr/>
      <dgm:t>
        <a:bodyPr/>
        <a:lstStyle/>
        <a:p>
          <a:endParaRPr lang="fr-FR"/>
        </a:p>
      </dgm:t>
    </dgm:pt>
    <dgm:pt modelId="{05A92413-8710-4090-BCC3-D96B82B66216}" type="pres">
      <dgm:prSet presAssocID="{C086CA9E-F830-4DEB-9375-3F35E6243E62}" presName="hierChild4" presStyleCnt="0"/>
      <dgm:spPr/>
    </dgm:pt>
    <dgm:pt modelId="{D42CBEF9-2DC4-4D74-A12C-0D1BB725AAB4}" type="pres">
      <dgm:prSet presAssocID="{C086CA9E-F830-4DEB-9375-3F35E6243E62}" presName="hierChild5" presStyleCnt="0"/>
      <dgm:spPr/>
    </dgm:pt>
    <dgm:pt modelId="{44B896B1-82C2-448C-8EF6-07DC4051F953}" type="pres">
      <dgm:prSet presAssocID="{35AAA47F-99A2-4AF3-BDD2-C2EA90D9995F}" presName="Name37" presStyleLbl="parChTrans1D2" presStyleIdx="4" presStyleCnt="6"/>
      <dgm:spPr/>
      <dgm:t>
        <a:bodyPr/>
        <a:lstStyle/>
        <a:p>
          <a:endParaRPr lang="fr-FR"/>
        </a:p>
      </dgm:t>
    </dgm:pt>
    <dgm:pt modelId="{80CC6307-4751-43EC-B4BA-8849D8BCC802}" type="pres">
      <dgm:prSet presAssocID="{3C41059F-CD8B-459D-A0DF-DEE84003D497}" presName="hierRoot2" presStyleCnt="0">
        <dgm:presLayoutVars>
          <dgm:hierBranch val="init"/>
        </dgm:presLayoutVars>
      </dgm:prSet>
      <dgm:spPr/>
    </dgm:pt>
    <dgm:pt modelId="{82A3A8A3-3F21-4776-AA27-787524C9C7FE}" type="pres">
      <dgm:prSet presAssocID="{3C41059F-CD8B-459D-A0DF-DEE84003D497}" presName="rootComposite" presStyleCnt="0"/>
      <dgm:spPr/>
    </dgm:pt>
    <dgm:pt modelId="{A097039E-0C06-4715-9B23-C5A7D21BC6AF}" type="pres">
      <dgm:prSet presAssocID="{3C41059F-CD8B-459D-A0DF-DEE84003D497}" presName="rootText" presStyleLbl="node1" presStyleIdx="4" presStyleCnt="5">
        <dgm:presLayoutVars>
          <dgm:chMax/>
          <dgm:chPref val="3"/>
        </dgm:presLayoutVars>
      </dgm:prSet>
      <dgm:spPr/>
      <dgm:t>
        <a:bodyPr/>
        <a:lstStyle/>
        <a:p>
          <a:endParaRPr lang="fr-FR"/>
        </a:p>
      </dgm:t>
    </dgm:pt>
    <dgm:pt modelId="{29F925BE-4D18-4A9E-BB13-D14CC28A4227}" type="pres">
      <dgm:prSet presAssocID="{3C41059F-CD8B-459D-A0DF-DEE84003D497}" presName="titleText2" presStyleLbl="fgAcc1" presStyleIdx="4" presStyleCnt="5">
        <dgm:presLayoutVars>
          <dgm:chMax val="0"/>
          <dgm:chPref val="0"/>
        </dgm:presLayoutVars>
      </dgm:prSet>
      <dgm:spPr/>
      <dgm:t>
        <a:bodyPr/>
        <a:lstStyle/>
        <a:p>
          <a:endParaRPr lang="fr-FR"/>
        </a:p>
      </dgm:t>
    </dgm:pt>
    <dgm:pt modelId="{548B5163-85F2-444C-8FB1-391401AE645A}" type="pres">
      <dgm:prSet presAssocID="{3C41059F-CD8B-459D-A0DF-DEE84003D497}" presName="rootConnector" presStyleLbl="node2" presStyleIdx="0" presStyleCnt="0"/>
      <dgm:spPr/>
      <dgm:t>
        <a:bodyPr/>
        <a:lstStyle/>
        <a:p>
          <a:endParaRPr lang="fr-FR"/>
        </a:p>
      </dgm:t>
    </dgm:pt>
    <dgm:pt modelId="{43CBB102-BDAB-4ACE-86EE-182ECFBB5D96}" type="pres">
      <dgm:prSet presAssocID="{3C41059F-CD8B-459D-A0DF-DEE84003D497}" presName="hierChild4" presStyleCnt="0"/>
      <dgm:spPr/>
    </dgm:pt>
    <dgm:pt modelId="{D6F85F98-62AF-4D53-BD9C-4E26DC551CD8}" type="pres">
      <dgm:prSet presAssocID="{3C41059F-CD8B-459D-A0DF-DEE84003D497}" presName="hierChild5" presStyleCnt="0"/>
      <dgm:spPr/>
    </dgm:pt>
    <dgm:pt modelId="{CEB6DECE-068D-4B11-A4B3-77625159A5BE}" type="pres">
      <dgm:prSet presAssocID="{7D86C1A6-6996-4A1A-9A3D-F15090C6B93B}" presName="hierChild3" presStyleCnt="0"/>
      <dgm:spPr/>
    </dgm:pt>
    <dgm:pt modelId="{028208F2-CE34-42CF-9136-597EE7A19897}" type="pres">
      <dgm:prSet presAssocID="{D9BF0A7E-F61A-492A-B324-4B38B08277DB}" presName="Name96" presStyleLbl="parChTrans1D2" presStyleIdx="5" presStyleCnt="6"/>
      <dgm:spPr/>
      <dgm:t>
        <a:bodyPr/>
        <a:lstStyle/>
        <a:p>
          <a:endParaRPr lang="fr-FR"/>
        </a:p>
      </dgm:t>
    </dgm:pt>
    <dgm:pt modelId="{52952387-5A89-4A0E-98E6-69DC92F6BFAD}" type="pres">
      <dgm:prSet presAssocID="{B0A3F729-E295-4EC8-AE69-A723D1C1D618}" presName="hierRoot3" presStyleCnt="0">
        <dgm:presLayoutVars>
          <dgm:hierBranch/>
        </dgm:presLayoutVars>
      </dgm:prSet>
      <dgm:spPr/>
    </dgm:pt>
    <dgm:pt modelId="{BA87BD42-03BB-4783-AB8F-F9423EDEE60C}" type="pres">
      <dgm:prSet presAssocID="{B0A3F729-E295-4EC8-AE69-A723D1C1D618}" presName="rootComposite3" presStyleCnt="0"/>
      <dgm:spPr/>
    </dgm:pt>
    <dgm:pt modelId="{A0725D4B-4B2D-41D9-BFA9-00243A2EF0DA}" type="pres">
      <dgm:prSet presAssocID="{B0A3F729-E295-4EC8-AE69-A723D1C1D618}" presName="rootText3" presStyleLbl="asst1" presStyleIdx="0" presStyleCnt="1" custLinFactY="-59408" custLinFactNeighborX="-32834" custLinFactNeighborY="-100000">
        <dgm:presLayoutVars>
          <dgm:chPref val="3"/>
        </dgm:presLayoutVars>
      </dgm:prSet>
      <dgm:spPr/>
      <dgm:t>
        <a:bodyPr/>
        <a:lstStyle/>
        <a:p>
          <a:endParaRPr lang="fr-FR"/>
        </a:p>
      </dgm:t>
    </dgm:pt>
    <dgm:pt modelId="{CE5C12DB-A5C5-43DD-ADB1-1F626CFF2B38}" type="pres">
      <dgm:prSet presAssocID="{B0A3F729-E295-4EC8-AE69-A723D1C1D618}" presName="titleText3" presStyleLbl="fgAcc2" presStyleIdx="0" presStyleCnt="1" custLinFactX="100000" custLinFactY="-451138" custLinFactNeighborX="158113" custLinFactNeighborY="-500000">
        <dgm:presLayoutVars>
          <dgm:chMax val="0"/>
          <dgm:chPref val="0"/>
        </dgm:presLayoutVars>
      </dgm:prSet>
      <dgm:spPr/>
      <dgm:t>
        <a:bodyPr/>
        <a:lstStyle/>
        <a:p>
          <a:endParaRPr lang="fr-FR"/>
        </a:p>
      </dgm:t>
    </dgm:pt>
    <dgm:pt modelId="{1C3D5C53-CEA1-435D-9F14-9ECDEA62AF14}" type="pres">
      <dgm:prSet presAssocID="{B0A3F729-E295-4EC8-AE69-A723D1C1D618}" presName="rootConnector3" presStyleLbl="asst1" presStyleIdx="0" presStyleCnt="1"/>
      <dgm:spPr/>
      <dgm:t>
        <a:bodyPr/>
        <a:lstStyle/>
        <a:p>
          <a:endParaRPr lang="fr-FR"/>
        </a:p>
      </dgm:t>
    </dgm:pt>
    <dgm:pt modelId="{9D2D1105-9C0D-4A73-AE29-7EEDD2FF49BF}" type="pres">
      <dgm:prSet presAssocID="{B0A3F729-E295-4EC8-AE69-A723D1C1D618}" presName="hierChild6" presStyleCnt="0"/>
      <dgm:spPr/>
    </dgm:pt>
    <dgm:pt modelId="{46441BDC-5FDC-48EB-9FB7-B8A27CDC0435}" type="pres">
      <dgm:prSet presAssocID="{B0A3F729-E295-4EC8-AE69-A723D1C1D618}" presName="hierChild7" presStyleCnt="0"/>
      <dgm:spPr/>
    </dgm:pt>
  </dgm:ptLst>
  <dgm:cxnLst>
    <dgm:cxn modelId="{671C07F6-273C-4659-94AC-324F4D1C35FE}" srcId="{49772CDA-87D5-47B6-BBA9-9BA1F543927B}" destId="{7D86C1A6-6996-4A1A-9A3D-F15090C6B93B}" srcOrd="0" destOrd="0" parTransId="{AF6EA743-B054-4315-9634-178B016B2E40}" sibTransId="{853949B8-02A8-440C-889E-23E33AD1523A}"/>
    <dgm:cxn modelId="{0207B9E8-2C6D-4666-9ED2-529A09162245}" type="presOf" srcId="{D34BA5BB-CCED-4BB3-8CE3-8DF4355A073D}" destId="{8CBE5A34-C45C-45E3-ABD7-867D8A4005A3}" srcOrd="0" destOrd="0" presId="urn:microsoft.com/office/officeart/2008/layout/NameandTitleOrganizationalChart"/>
    <dgm:cxn modelId="{F4C87900-8F03-4A51-8405-99A05190F017}" type="presOf" srcId="{3C41059F-CD8B-459D-A0DF-DEE84003D497}" destId="{548B5163-85F2-444C-8FB1-391401AE645A}" srcOrd="1" destOrd="0" presId="urn:microsoft.com/office/officeart/2008/layout/NameandTitleOrganizationalChart"/>
    <dgm:cxn modelId="{3959A6E9-085B-4F42-AB76-7B18891354FE}" srcId="{7D86C1A6-6996-4A1A-9A3D-F15090C6B93B}" destId="{B0A3F729-E295-4EC8-AE69-A723D1C1D618}" srcOrd="3" destOrd="0" parTransId="{D9BF0A7E-F61A-492A-B324-4B38B08277DB}" sibTransId="{66905A29-30A8-4795-B98C-8BEE01B089D0}"/>
    <dgm:cxn modelId="{7232A14C-7DD3-41A0-B5D8-C5B22B281F57}" type="presOf" srcId="{B0A3F729-E295-4EC8-AE69-A723D1C1D618}" destId="{1C3D5C53-CEA1-435D-9F14-9ECDEA62AF14}" srcOrd="1" destOrd="0" presId="urn:microsoft.com/office/officeart/2008/layout/NameandTitleOrganizationalChart"/>
    <dgm:cxn modelId="{2E64D781-7D8C-4A5D-9DC4-ECFA4FFAB61D}" type="presOf" srcId="{F778F0EE-DC43-4579-94B8-C39C714559D5}" destId="{0237B007-C465-4493-8144-DD955A375A6D}" srcOrd="0" destOrd="0" presId="urn:microsoft.com/office/officeart/2008/layout/NameandTitleOrganizationalChart"/>
    <dgm:cxn modelId="{B021CC43-CE3A-4922-AAFB-D14CB97C0078}" type="presOf" srcId="{D9BF0A7E-F61A-492A-B324-4B38B08277DB}" destId="{028208F2-CE34-42CF-9136-597EE7A19897}" srcOrd="0" destOrd="0" presId="urn:microsoft.com/office/officeart/2008/layout/NameandTitleOrganizationalChart"/>
    <dgm:cxn modelId="{255928D3-CB0E-49F5-9CBD-B21F56B74930}" type="presOf" srcId="{C3798F9D-3F09-4343-9E63-02CC2F9D356F}" destId="{8664553C-2FA2-4AD2-BF00-8F36BCC58C89}" srcOrd="0" destOrd="0" presId="urn:microsoft.com/office/officeart/2008/layout/NameandTitleOrganizationalChart"/>
    <dgm:cxn modelId="{FD277E4A-143C-4D23-81CE-D5FED71A172A}" type="presOf" srcId="{257D610C-4CB2-4BAD-BD1F-B2F034FFB045}" destId="{858A0224-9506-4C84-BB02-9A06F1E0244C}" srcOrd="0" destOrd="0" presId="urn:microsoft.com/office/officeart/2008/layout/NameandTitleOrganizationalChart"/>
    <dgm:cxn modelId="{820192CD-F3DD-4C67-B3A0-0B878173A724}" type="presOf" srcId="{15946DEB-8A02-4FAF-B261-AECAD0700E5E}" destId="{A2CF2462-BDEF-4931-8AB9-D73801D11A81}" srcOrd="1" destOrd="0" presId="urn:microsoft.com/office/officeart/2008/layout/NameandTitleOrganizationalChart"/>
    <dgm:cxn modelId="{7BD80B8C-52DC-434B-9EF1-6BB7651200C2}" type="presOf" srcId="{24EA6F86-FAA4-48B3-A0C4-6C0140D38770}" destId="{B536809C-7600-4817-9847-3FFA4337AD6C}" srcOrd="0" destOrd="0" presId="urn:microsoft.com/office/officeart/2008/layout/NameandTitleOrganizationalChart"/>
    <dgm:cxn modelId="{4C820EF6-2818-4586-9AA8-43C6CD7DF62B}" type="presOf" srcId="{7D86C1A6-6996-4A1A-9A3D-F15090C6B93B}" destId="{68851738-4C3F-49D6-A18C-FC4C1DEFA038}" srcOrd="0" destOrd="0" presId="urn:microsoft.com/office/officeart/2008/layout/NameandTitleOrganizationalChart"/>
    <dgm:cxn modelId="{5552992E-D6AF-4510-9DC4-BCA1359A967D}" type="presOf" srcId="{4C190AC1-F216-4E96-8D6D-E506B9E9DEB0}" destId="{340A3067-FA8A-4FD6-A32C-2727B1B143F1}" srcOrd="1" destOrd="0" presId="urn:microsoft.com/office/officeart/2008/layout/NameandTitleOrganizationalChart"/>
    <dgm:cxn modelId="{9445321F-C43F-4636-89D8-6BBC5EDAC8BC}" type="presOf" srcId="{B0812856-77CC-43AB-B53D-2ABDDD5F1627}" destId="{C7ADF9BF-86D8-4CAC-B522-784C11559F08}" srcOrd="0" destOrd="0" presId="urn:microsoft.com/office/officeart/2008/layout/NameandTitleOrganizationalChart"/>
    <dgm:cxn modelId="{4E9F07F2-A009-48F7-8DD3-00B735F70551}" type="presOf" srcId="{C5F338AE-5703-48E5-900B-21D3AA775B47}" destId="{8C1DC450-D886-4F41-87AD-E14DFE2A6E3F}" srcOrd="0" destOrd="0" presId="urn:microsoft.com/office/officeart/2008/layout/NameandTitleOrganizationalChart"/>
    <dgm:cxn modelId="{9D1AF2E8-A965-408A-9873-ACF05B573517}" type="presOf" srcId="{7D86C1A6-6996-4A1A-9A3D-F15090C6B93B}" destId="{12E5D259-A902-4061-9A12-E07E9AD65E9E}" srcOrd="1" destOrd="0" presId="urn:microsoft.com/office/officeart/2008/layout/NameandTitleOrganizationalChart"/>
    <dgm:cxn modelId="{D57D3D09-B073-4705-AF32-2448F7D0207F}" type="presOf" srcId="{66905A29-30A8-4795-B98C-8BEE01B089D0}" destId="{CE5C12DB-A5C5-43DD-ADB1-1F626CFF2B38}" srcOrd="0" destOrd="0" presId="urn:microsoft.com/office/officeart/2008/layout/NameandTitleOrganizationalChart"/>
    <dgm:cxn modelId="{1FE1EAAA-CD19-4309-8F2D-35AFF973C385}" srcId="{7D86C1A6-6996-4A1A-9A3D-F15090C6B93B}" destId="{3C41059F-CD8B-459D-A0DF-DEE84003D497}" srcOrd="5" destOrd="0" parTransId="{35AAA47F-99A2-4AF3-BDD2-C2EA90D9995F}" sibTransId="{744C80EB-5C1E-4B40-A6AF-CBD77F407EC1}"/>
    <dgm:cxn modelId="{9EEA4266-369A-49CC-BD22-74C18A865D1C}" type="presOf" srcId="{B526C8EC-4390-46B3-BF7E-3A8C1D701480}" destId="{BBFABAFC-CA83-4266-97FC-9B3EFC21B726}" srcOrd="0" destOrd="0" presId="urn:microsoft.com/office/officeart/2008/layout/NameandTitleOrganizationalChart"/>
    <dgm:cxn modelId="{C53E3970-9D64-41D6-8F9E-3EDF71C368ED}" type="presOf" srcId="{15946DEB-8A02-4FAF-B261-AECAD0700E5E}" destId="{F377A5D9-941E-44D0-BFD4-2A4AF59F35D2}" srcOrd="0" destOrd="0" presId="urn:microsoft.com/office/officeart/2008/layout/NameandTitleOrganizationalChart"/>
    <dgm:cxn modelId="{09CC6573-4650-4460-9718-7BAAE1B17DF9}" type="presOf" srcId="{B0A3F729-E295-4EC8-AE69-A723D1C1D618}" destId="{A0725D4B-4B2D-41D9-BFA9-00243A2EF0DA}" srcOrd="0" destOrd="0" presId="urn:microsoft.com/office/officeart/2008/layout/NameandTitleOrganizationalChart"/>
    <dgm:cxn modelId="{F6634C33-EAA6-4276-ADC7-EEF43DA7159C}" type="presOf" srcId="{744C80EB-5C1E-4B40-A6AF-CBD77F407EC1}" destId="{29F925BE-4D18-4A9E-BB13-D14CC28A4227}" srcOrd="0" destOrd="0" presId="urn:microsoft.com/office/officeart/2008/layout/NameandTitleOrganizationalChart"/>
    <dgm:cxn modelId="{ACE523C6-ED3B-4DE9-A6EC-FAB2B50EC6AD}" srcId="{7D86C1A6-6996-4A1A-9A3D-F15090C6B93B}" destId="{B0812856-77CC-43AB-B53D-2ABDDD5F1627}" srcOrd="0" destOrd="0" parTransId="{F778F0EE-DC43-4579-94B8-C39C714559D5}" sibTransId="{D34BA5BB-CCED-4BB3-8CE3-8DF4355A073D}"/>
    <dgm:cxn modelId="{774F61EC-DA9A-453F-90BE-E6E7FCA28D2A}" type="presOf" srcId="{F6EBFB81-8A47-4573-AE8C-D20D27FD2627}" destId="{4D08A946-1414-4125-BC13-BA592CDCE754}" srcOrd="0" destOrd="0" presId="urn:microsoft.com/office/officeart/2008/layout/NameandTitleOrganizationalChart"/>
    <dgm:cxn modelId="{A871E6A2-44A2-4892-A531-11AD60473879}" srcId="{7D86C1A6-6996-4A1A-9A3D-F15090C6B93B}" destId="{4C190AC1-F216-4E96-8D6D-E506B9E9DEB0}" srcOrd="2" destOrd="0" parTransId="{F6EBFB81-8A47-4573-AE8C-D20D27FD2627}" sibTransId="{C3798F9D-3F09-4343-9E63-02CC2F9D356F}"/>
    <dgm:cxn modelId="{A62818B5-417A-49EA-ABE3-BFC78DC97285}" type="presOf" srcId="{C086CA9E-F830-4DEB-9375-3F35E6243E62}" destId="{B1577031-CCCC-4588-A4C0-6F2FA929FCCD}" srcOrd="1" destOrd="0" presId="urn:microsoft.com/office/officeart/2008/layout/NameandTitleOrganizationalChart"/>
    <dgm:cxn modelId="{50FDF4EC-C373-4B0E-BF5A-D7D5E26FFBAE}" type="presOf" srcId="{49772CDA-87D5-47B6-BBA9-9BA1F543927B}" destId="{6A6123F3-72C9-428F-9F2E-40ADB61CE9E2}" srcOrd="0" destOrd="0" presId="urn:microsoft.com/office/officeart/2008/layout/NameandTitleOrganizationalChart"/>
    <dgm:cxn modelId="{898D88AD-3A34-418B-9F35-2C36CD5002F7}" type="presOf" srcId="{C086CA9E-F830-4DEB-9375-3F35E6243E62}" destId="{4C339443-6372-4A10-A56E-D57D75EB27EF}" srcOrd="0" destOrd="0" presId="urn:microsoft.com/office/officeart/2008/layout/NameandTitleOrganizationalChart"/>
    <dgm:cxn modelId="{8F20EEE0-7CC1-43C2-82F8-0ED78801ABDC}" type="presOf" srcId="{3C41059F-CD8B-459D-A0DF-DEE84003D497}" destId="{A097039E-0C06-4715-9B23-C5A7D21BC6AF}" srcOrd="0" destOrd="0" presId="urn:microsoft.com/office/officeart/2008/layout/NameandTitleOrganizationalChart"/>
    <dgm:cxn modelId="{C2B28958-FC52-47D2-89B4-7E258E6AB9D5}" srcId="{7D86C1A6-6996-4A1A-9A3D-F15090C6B93B}" destId="{C086CA9E-F830-4DEB-9375-3F35E6243E62}" srcOrd="4" destOrd="0" parTransId="{C5F338AE-5703-48E5-900B-21D3AA775B47}" sibTransId="{B526C8EC-4390-46B3-BF7E-3A8C1D701480}"/>
    <dgm:cxn modelId="{6A767EA0-6E26-4A52-9EA8-0125E7D84F9A}" type="presOf" srcId="{35AAA47F-99A2-4AF3-BDD2-C2EA90D9995F}" destId="{44B896B1-82C2-448C-8EF6-07DC4051F953}" srcOrd="0" destOrd="0" presId="urn:microsoft.com/office/officeart/2008/layout/NameandTitleOrganizationalChart"/>
    <dgm:cxn modelId="{A6D47332-EBE2-486B-8823-744A1815B360}" type="presOf" srcId="{4C190AC1-F216-4E96-8D6D-E506B9E9DEB0}" destId="{15D2012E-29E9-4573-9E27-442F8BB3E64A}" srcOrd="0" destOrd="0" presId="urn:microsoft.com/office/officeart/2008/layout/NameandTitleOrganizationalChart"/>
    <dgm:cxn modelId="{ACE765F3-E8C4-4A47-A28F-562A94270C57}" type="presOf" srcId="{853949B8-02A8-440C-889E-23E33AD1523A}" destId="{DF3039FB-FD68-4261-95BF-AAEEAC32842F}" srcOrd="0" destOrd="0" presId="urn:microsoft.com/office/officeart/2008/layout/NameandTitleOrganizationalChart"/>
    <dgm:cxn modelId="{56EAF90A-13F6-4141-B233-86233F035110}" srcId="{7D86C1A6-6996-4A1A-9A3D-F15090C6B93B}" destId="{15946DEB-8A02-4FAF-B261-AECAD0700E5E}" srcOrd="1" destOrd="0" parTransId="{257D610C-4CB2-4BAD-BD1F-B2F034FFB045}" sibTransId="{24EA6F86-FAA4-48B3-A0C4-6C0140D38770}"/>
    <dgm:cxn modelId="{D96FC749-3B86-477A-9368-70524BA7E5FE}" type="presOf" srcId="{B0812856-77CC-43AB-B53D-2ABDDD5F1627}" destId="{8C2072E9-14A9-4AD3-820F-CDD060EF5DB4}" srcOrd="1" destOrd="0" presId="urn:microsoft.com/office/officeart/2008/layout/NameandTitleOrganizationalChart"/>
    <dgm:cxn modelId="{7AB7573D-C528-41B7-B331-0FA17170EE24}" type="presParOf" srcId="{6A6123F3-72C9-428F-9F2E-40ADB61CE9E2}" destId="{C0942F60-1710-4157-857A-DFFE51C40AAF}" srcOrd="0" destOrd="0" presId="urn:microsoft.com/office/officeart/2008/layout/NameandTitleOrganizationalChart"/>
    <dgm:cxn modelId="{7F1C943C-32E2-4883-B7C5-A526189F2A26}" type="presParOf" srcId="{C0942F60-1710-4157-857A-DFFE51C40AAF}" destId="{94A64CC8-A6D8-48C2-8EBF-A956D9B2FB5F}" srcOrd="0" destOrd="0" presId="urn:microsoft.com/office/officeart/2008/layout/NameandTitleOrganizationalChart"/>
    <dgm:cxn modelId="{2636166C-87E6-485D-A762-19BBAC491890}" type="presParOf" srcId="{94A64CC8-A6D8-48C2-8EBF-A956D9B2FB5F}" destId="{68851738-4C3F-49D6-A18C-FC4C1DEFA038}" srcOrd="0" destOrd="0" presId="urn:microsoft.com/office/officeart/2008/layout/NameandTitleOrganizationalChart"/>
    <dgm:cxn modelId="{5EA30877-7D5D-4F7B-A24D-D07B6E531823}" type="presParOf" srcId="{94A64CC8-A6D8-48C2-8EBF-A956D9B2FB5F}" destId="{DF3039FB-FD68-4261-95BF-AAEEAC32842F}" srcOrd="1" destOrd="0" presId="urn:microsoft.com/office/officeart/2008/layout/NameandTitleOrganizationalChart"/>
    <dgm:cxn modelId="{406B8FA9-19A3-4036-A180-3E1474E55472}" type="presParOf" srcId="{94A64CC8-A6D8-48C2-8EBF-A956D9B2FB5F}" destId="{12E5D259-A902-4061-9A12-E07E9AD65E9E}" srcOrd="2" destOrd="0" presId="urn:microsoft.com/office/officeart/2008/layout/NameandTitleOrganizationalChart"/>
    <dgm:cxn modelId="{79BFE91D-E08E-4DC6-B261-8B60A59A21CC}" type="presParOf" srcId="{C0942F60-1710-4157-857A-DFFE51C40AAF}" destId="{5B22B91C-41FD-4C1A-958A-40DA9FEE04CC}" srcOrd="1" destOrd="0" presId="urn:microsoft.com/office/officeart/2008/layout/NameandTitleOrganizationalChart"/>
    <dgm:cxn modelId="{98F7435E-2BFB-4451-AFEE-6B2DE044BDD1}" type="presParOf" srcId="{5B22B91C-41FD-4C1A-958A-40DA9FEE04CC}" destId="{0237B007-C465-4493-8144-DD955A375A6D}" srcOrd="0" destOrd="0" presId="urn:microsoft.com/office/officeart/2008/layout/NameandTitleOrganizationalChart"/>
    <dgm:cxn modelId="{A4F4C453-3F90-40BC-B614-9962DF9CCB63}" type="presParOf" srcId="{5B22B91C-41FD-4C1A-958A-40DA9FEE04CC}" destId="{AD634191-2FDF-4128-BBF2-3447450A1D6D}" srcOrd="1" destOrd="0" presId="urn:microsoft.com/office/officeart/2008/layout/NameandTitleOrganizationalChart"/>
    <dgm:cxn modelId="{0CABAD61-3EF2-4BA0-9775-36BF57B69DAC}" type="presParOf" srcId="{AD634191-2FDF-4128-BBF2-3447450A1D6D}" destId="{8BDAC568-7289-44E9-ADD2-F0C7E18DCC3C}" srcOrd="0" destOrd="0" presId="urn:microsoft.com/office/officeart/2008/layout/NameandTitleOrganizationalChart"/>
    <dgm:cxn modelId="{071E6FBD-71D2-4AF2-AF9C-24FC561EE661}" type="presParOf" srcId="{8BDAC568-7289-44E9-ADD2-F0C7E18DCC3C}" destId="{C7ADF9BF-86D8-4CAC-B522-784C11559F08}" srcOrd="0" destOrd="0" presId="urn:microsoft.com/office/officeart/2008/layout/NameandTitleOrganizationalChart"/>
    <dgm:cxn modelId="{682B97F6-1941-482A-8457-D83C51055221}" type="presParOf" srcId="{8BDAC568-7289-44E9-ADD2-F0C7E18DCC3C}" destId="{8CBE5A34-C45C-45E3-ABD7-867D8A4005A3}" srcOrd="1" destOrd="0" presId="urn:microsoft.com/office/officeart/2008/layout/NameandTitleOrganizationalChart"/>
    <dgm:cxn modelId="{44FB3085-B4E6-47E9-8A75-91573FA937CA}" type="presParOf" srcId="{8BDAC568-7289-44E9-ADD2-F0C7E18DCC3C}" destId="{8C2072E9-14A9-4AD3-820F-CDD060EF5DB4}" srcOrd="2" destOrd="0" presId="urn:microsoft.com/office/officeart/2008/layout/NameandTitleOrganizationalChart"/>
    <dgm:cxn modelId="{F7F45D72-308C-4BB3-AFBC-34983D4F5F12}" type="presParOf" srcId="{AD634191-2FDF-4128-BBF2-3447450A1D6D}" destId="{67FABA60-1B28-4D69-94ED-B35981B72A4B}" srcOrd="1" destOrd="0" presId="urn:microsoft.com/office/officeart/2008/layout/NameandTitleOrganizationalChart"/>
    <dgm:cxn modelId="{397FE2BC-52AF-4BE6-86EF-58C16780EDBB}" type="presParOf" srcId="{AD634191-2FDF-4128-BBF2-3447450A1D6D}" destId="{A2BA5AFF-CE55-42E6-86E1-5C3153C2B482}" srcOrd="2" destOrd="0" presId="urn:microsoft.com/office/officeart/2008/layout/NameandTitleOrganizationalChart"/>
    <dgm:cxn modelId="{4C6A1DD8-8858-46EB-B5AA-44063CBA1081}" type="presParOf" srcId="{5B22B91C-41FD-4C1A-958A-40DA9FEE04CC}" destId="{858A0224-9506-4C84-BB02-9A06F1E0244C}" srcOrd="2" destOrd="0" presId="urn:microsoft.com/office/officeart/2008/layout/NameandTitleOrganizationalChart"/>
    <dgm:cxn modelId="{AED09D57-3907-4192-BDCE-5CFC337E01DC}" type="presParOf" srcId="{5B22B91C-41FD-4C1A-958A-40DA9FEE04CC}" destId="{2B855CA3-5016-47F3-9195-9EA4CC523255}" srcOrd="3" destOrd="0" presId="urn:microsoft.com/office/officeart/2008/layout/NameandTitleOrganizationalChart"/>
    <dgm:cxn modelId="{AC628816-9469-4280-8317-1217B1B31F31}" type="presParOf" srcId="{2B855CA3-5016-47F3-9195-9EA4CC523255}" destId="{544CAB2C-EDDF-4CE9-ACA4-93FC18B976BD}" srcOrd="0" destOrd="0" presId="urn:microsoft.com/office/officeart/2008/layout/NameandTitleOrganizationalChart"/>
    <dgm:cxn modelId="{555A8FBB-20D6-4AA7-9CEE-E5C32502861C}" type="presParOf" srcId="{544CAB2C-EDDF-4CE9-ACA4-93FC18B976BD}" destId="{F377A5D9-941E-44D0-BFD4-2A4AF59F35D2}" srcOrd="0" destOrd="0" presId="urn:microsoft.com/office/officeart/2008/layout/NameandTitleOrganizationalChart"/>
    <dgm:cxn modelId="{8B746417-3A42-4A84-8091-4A98732C884D}" type="presParOf" srcId="{544CAB2C-EDDF-4CE9-ACA4-93FC18B976BD}" destId="{B536809C-7600-4817-9847-3FFA4337AD6C}" srcOrd="1" destOrd="0" presId="urn:microsoft.com/office/officeart/2008/layout/NameandTitleOrganizationalChart"/>
    <dgm:cxn modelId="{6EF4DB09-EBE4-4C02-8460-50DCCB1EDF5F}" type="presParOf" srcId="{544CAB2C-EDDF-4CE9-ACA4-93FC18B976BD}" destId="{A2CF2462-BDEF-4931-8AB9-D73801D11A81}" srcOrd="2" destOrd="0" presId="urn:microsoft.com/office/officeart/2008/layout/NameandTitleOrganizationalChart"/>
    <dgm:cxn modelId="{12C41FFF-C98C-48E7-B5CB-D63BBBAF9B4D}" type="presParOf" srcId="{2B855CA3-5016-47F3-9195-9EA4CC523255}" destId="{6ADD0FB9-2472-4DF8-8A50-54DDDE7DE7A3}" srcOrd="1" destOrd="0" presId="urn:microsoft.com/office/officeart/2008/layout/NameandTitleOrganizationalChart"/>
    <dgm:cxn modelId="{C4F1E877-2C82-49EB-AAD3-FF8502C93700}" type="presParOf" srcId="{2B855CA3-5016-47F3-9195-9EA4CC523255}" destId="{A3E961CE-5DC8-483C-9539-37CE4A2D2D97}" srcOrd="2" destOrd="0" presId="urn:microsoft.com/office/officeart/2008/layout/NameandTitleOrganizationalChart"/>
    <dgm:cxn modelId="{BD5E0EB0-85BF-4503-B182-538787318567}" type="presParOf" srcId="{5B22B91C-41FD-4C1A-958A-40DA9FEE04CC}" destId="{4D08A946-1414-4125-BC13-BA592CDCE754}" srcOrd="4" destOrd="0" presId="urn:microsoft.com/office/officeart/2008/layout/NameandTitleOrganizationalChart"/>
    <dgm:cxn modelId="{A0798AED-CCA5-432F-8F76-7EEABF020B9B}" type="presParOf" srcId="{5B22B91C-41FD-4C1A-958A-40DA9FEE04CC}" destId="{542C238D-F5A3-4B7E-8444-6E806CA88420}" srcOrd="5" destOrd="0" presId="urn:microsoft.com/office/officeart/2008/layout/NameandTitleOrganizationalChart"/>
    <dgm:cxn modelId="{86816299-8B32-407D-8457-57CEB8A61526}" type="presParOf" srcId="{542C238D-F5A3-4B7E-8444-6E806CA88420}" destId="{E74C5D63-FC1F-4CDB-AC31-8C37AFF5C653}" srcOrd="0" destOrd="0" presId="urn:microsoft.com/office/officeart/2008/layout/NameandTitleOrganizationalChart"/>
    <dgm:cxn modelId="{E06E31C5-D293-40FF-B962-BB54598F9808}" type="presParOf" srcId="{E74C5D63-FC1F-4CDB-AC31-8C37AFF5C653}" destId="{15D2012E-29E9-4573-9E27-442F8BB3E64A}" srcOrd="0" destOrd="0" presId="urn:microsoft.com/office/officeart/2008/layout/NameandTitleOrganizationalChart"/>
    <dgm:cxn modelId="{E3C183C1-998A-4240-A1E3-6EC16EA23855}" type="presParOf" srcId="{E74C5D63-FC1F-4CDB-AC31-8C37AFF5C653}" destId="{8664553C-2FA2-4AD2-BF00-8F36BCC58C89}" srcOrd="1" destOrd="0" presId="urn:microsoft.com/office/officeart/2008/layout/NameandTitleOrganizationalChart"/>
    <dgm:cxn modelId="{7FFD88B6-1B41-4806-AEBD-DECBBD182D24}" type="presParOf" srcId="{E74C5D63-FC1F-4CDB-AC31-8C37AFF5C653}" destId="{340A3067-FA8A-4FD6-A32C-2727B1B143F1}" srcOrd="2" destOrd="0" presId="urn:microsoft.com/office/officeart/2008/layout/NameandTitleOrganizationalChart"/>
    <dgm:cxn modelId="{E1E6458E-5813-43D8-A7C2-E0D2005BA7C7}" type="presParOf" srcId="{542C238D-F5A3-4B7E-8444-6E806CA88420}" destId="{624409FA-6D8B-4C0E-BF84-648E402E027D}" srcOrd="1" destOrd="0" presId="urn:microsoft.com/office/officeart/2008/layout/NameandTitleOrganizationalChart"/>
    <dgm:cxn modelId="{D3867FF4-3DB0-459A-AB05-4C3FFC292BF0}" type="presParOf" srcId="{542C238D-F5A3-4B7E-8444-6E806CA88420}" destId="{36E2AAE7-7010-42D4-8180-84D68C234DA7}" srcOrd="2" destOrd="0" presId="urn:microsoft.com/office/officeart/2008/layout/NameandTitleOrganizationalChart"/>
    <dgm:cxn modelId="{9C3577EA-628E-4992-A3AC-4474FF7715D0}" type="presParOf" srcId="{5B22B91C-41FD-4C1A-958A-40DA9FEE04CC}" destId="{8C1DC450-D886-4F41-87AD-E14DFE2A6E3F}" srcOrd="6" destOrd="0" presId="urn:microsoft.com/office/officeart/2008/layout/NameandTitleOrganizationalChart"/>
    <dgm:cxn modelId="{9CC2D289-DF1A-4228-BBE8-AA1744782C7F}" type="presParOf" srcId="{5B22B91C-41FD-4C1A-958A-40DA9FEE04CC}" destId="{4DAB2BF2-1D51-4811-B8BA-1FCE2E8BC635}" srcOrd="7" destOrd="0" presId="urn:microsoft.com/office/officeart/2008/layout/NameandTitleOrganizationalChart"/>
    <dgm:cxn modelId="{AF40A490-DDE9-4B95-B860-411DA4C4248C}" type="presParOf" srcId="{4DAB2BF2-1D51-4811-B8BA-1FCE2E8BC635}" destId="{2CDEE948-1748-4A2C-8C3A-2915838BD06B}" srcOrd="0" destOrd="0" presId="urn:microsoft.com/office/officeart/2008/layout/NameandTitleOrganizationalChart"/>
    <dgm:cxn modelId="{2944A87E-BEE7-4B36-95C5-77B773342114}" type="presParOf" srcId="{2CDEE948-1748-4A2C-8C3A-2915838BD06B}" destId="{4C339443-6372-4A10-A56E-D57D75EB27EF}" srcOrd="0" destOrd="0" presId="urn:microsoft.com/office/officeart/2008/layout/NameandTitleOrganizationalChart"/>
    <dgm:cxn modelId="{C8710F31-479C-4589-BB39-A58B9F99BD28}" type="presParOf" srcId="{2CDEE948-1748-4A2C-8C3A-2915838BD06B}" destId="{BBFABAFC-CA83-4266-97FC-9B3EFC21B726}" srcOrd="1" destOrd="0" presId="urn:microsoft.com/office/officeart/2008/layout/NameandTitleOrganizationalChart"/>
    <dgm:cxn modelId="{E61DB17C-6A1E-4AF1-AEC4-51C992B675C7}" type="presParOf" srcId="{2CDEE948-1748-4A2C-8C3A-2915838BD06B}" destId="{B1577031-CCCC-4588-A4C0-6F2FA929FCCD}" srcOrd="2" destOrd="0" presId="urn:microsoft.com/office/officeart/2008/layout/NameandTitleOrganizationalChart"/>
    <dgm:cxn modelId="{FFB872F5-E1DF-4D67-BD21-BD19D3FBC9EE}" type="presParOf" srcId="{4DAB2BF2-1D51-4811-B8BA-1FCE2E8BC635}" destId="{05A92413-8710-4090-BCC3-D96B82B66216}" srcOrd="1" destOrd="0" presId="urn:microsoft.com/office/officeart/2008/layout/NameandTitleOrganizationalChart"/>
    <dgm:cxn modelId="{FD594C8A-0984-492C-BFA5-D009CF9BB778}" type="presParOf" srcId="{4DAB2BF2-1D51-4811-B8BA-1FCE2E8BC635}" destId="{D42CBEF9-2DC4-4D74-A12C-0D1BB725AAB4}" srcOrd="2" destOrd="0" presId="urn:microsoft.com/office/officeart/2008/layout/NameandTitleOrganizationalChart"/>
    <dgm:cxn modelId="{83D0BB13-466C-4071-9E76-823BFD6F2840}" type="presParOf" srcId="{5B22B91C-41FD-4C1A-958A-40DA9FEE04CC}" destId="{44B896B1-82C2-448C-8EF6-07DC4051F953}" srcOrd="8" destOrd="0" presId="urn:microsoft.com/office/officeart/2008/layout/NameandTitleOrganizationalChart"/>
    <dgm:cxn modelId="{84471FDF-26B6-4B97-9233-EC0B93069EDC}" type="presParOf" srcId="{5B22B91C-41FD-4C1A-958A-40DA9FEE04CC}" destId="{80CC6307-4751-43EC-B4BA-8849D8BCC802}" srcOrd="9" destOrd="0" presId="urn:microsoft.com/office/officeart/2008/layout/NameandTitleOrganizationalChart"/>
    <dgm:cxn modelId="{44EB1F77-6D03-4D6C-9B4B-D0D54550E5A3}" type="presParOf" srcId="{80CC6307-4751-43EC-B4BA-8849D8BCC802}" destId="{82A3A8A3-3F21-4776-AA27-787524C9C7FE}" srcOrd="0" destOrd="0" presId="urn:microsoft.com/office/officeart/2008/layout/NameandTitleOrganizationalChart"/>
    <dgm:cxn modelId="{CD03ADAD-B509-40A1-8E87-F42B805E90ED}" type="presParOf" srcId="{82A3A8A3-3F21-4776-AA27-787524C9C7FE}" destId="{A097039E-0C06-4715-9B23-C5A7D21BC6AF}" srcOrd="0" destOrd="0" presId="urn:microsoft.com/office/officeart/2008/layout/NameandTitleOrganizationalChart"/>
    <dgm:cxn modelId="{4ED32956-9BB6-4B82-9998-10649BAABA21}" type="presParOf" srcId="{82A3A8A3-3F21-4776-AA27-787524C9C7FE}" destId="{29F925BE-4D18-4A9E-BB13-D14CC28A4227}" srcOrd="1" destOrd="0" presId="urn:microsoft.com/office/officeart/2008/layout/NameandTitleOrganizationalChart"/>
    <dgm:cxn modelId="{27779AAA-E722-4DD9-B596-DD42604783B1}" type="presParOf" srcId="{82A3A8A3-3F21-4776-AA27-787524C9C7FE}" destId="{548B5163-85F2-444C-8FB1-391401AE645A}" srcOrd="2" destOrd="0" presId="urn:microsoft.com/office/officeart/2008/layout/NameandTitleOrganizationalChart"/>
    <dgm:cxn modelId="{E413D30F-8687-4D27-8622-F68FA6B8133A}" type="presParOf" srcId="{80CC6307-4751-43EC-B4BA-8849D8BCC802}" destId="{43CBB102-BDAB-4ACE-86EE-182ECFBB5D96}" srcOrd="1" destOrd="0" presId="urn:microsoft.com/office/officeart/2008/layout/NameandTitleOrganizationalChart"/>
    <dgm:cxn modelId="{8126D236-6EF2-4751-B7DE-963A02978322}" type="presParOf" srcId="{80CC6307-4751-43EC-B4BA-8849D8BCC802}" destId="{D6F85F98-62AF-4D53-BD9C-4E26DC551CD8}" srcOrd="2" destOrd="0" presId="urn:microsoft.com/office/officeart/2008/layout/NameandTitleOrganizationalChart"/>
    <dgm:cxn modelId="{ED3FB16D-9E9D-407A-80E2-8DD9BC91FE93}" type="presParOf" srcId="{C0942F60-1710-4157-857A-DFFE51C40AAF}" destId="{CEB6DECE-068D-4B11-A4B3-77625159A5BE}" srcOrd="2" destOrd="0" presId="urn:microsoft.com/office/officeart/2008/layout/NameandTitleOrganizationalChart"/>
    <dgm:cxn modelId="{2F516A30-73A3-4FC9-9C04-42F759B372F5}" type="presParOf" srcId="{CEB6DECE-068D-4B11-A4B3-77625159A5BE}" destId="{028208F2-CE34-42CF-9136-597EE7A19897}" srcOrd="0" destOrd="0" presId="urn:microsoft.com/office/officeart/2008/layout/NameandTitleOrganizationalChart"/>
    <dgm:cxn modelId="{87EA6A35-C101-4E3A-A1C8-59CD99CDFC59}" type="presParOf" srcId="{CEB6DECE-068D-4B11-A4B3-77625159A5BE}" destId="{52952387-5A89-4A0E-98E6-69DC92F6BFAD}" srcOrd="1" destOrd="0" presId="urn:microsoft.com/office/officeart/2008/layout/NameandTitleOrganizationalChart"/>
    <dgm:cxn modelId="{AF9117E9-3D3E-4813-A45A-4F172B7F4961}" type="presParOf" srcId="{52952387-5A89-4A0E-98E6-69DC92F6BFAD}" destId="{BA87BD42-03BB-4783-AB8F-F9423EDEE60C}" srcOrd="0" destOrd="0" presId="urn:microsoft.com/office/officeart/2008/layout/NameandTitleOrganizationalChart"/>
    <dgm:cxn modelId="{84CFDD7D-0786-4FF8-9288-CC35EF27CA4F}" type="presParOf" srcId="{BA87BD42-03BB-4783-AB8F-F9423EDEE60C}" destId="{A0725D4B-4B2D-41D9-BFA9-00243A2EF0DA}" srcOrd="0" destOrd="0" presId="urn:microsoft.com/office/officeart/2008/layout/NameandTitleOrganizationalChart"/>
    <dgm:cxn modelId="{FE0DAC64-D97F-4C65-8CB9-8481C8884C23}" type="presParOf" srcId="{BA87BD42-03BB-4783-AB8F-F9423EDEE60C}" destId="{CE5C12DB-A5C5-43DD-ADB1-1F626CFF2B38}" srcOrd="1" destOrd="0" presId="urn:microsoft.com/office/officeart/2008/layout/NameandTitleOrganizationalChart"/>
    <dgm:cxn modelId="{33373AC2-873E-4DAB-A1D6-11B0E63DF245}" type="presParOf" srcId="{BA87BD42-03BB-4783-AB8F-F9423EDEE60C}" destId="{1C3D5C53-CEA1-435D-9F14-9ECDEA62AF14}" srcOrd="2" destOrd="0" presId="urn:microsoft.com/office/officeart/2008/layout/NameandTitleOrganizationalChart"/>
    <dgm:cxn modelId="{C798570F-4AD3-46F1-9605-E3285C9E5E88}" type="presParOf" srcId="{52952387-5A89-4A0E-98E6-69DC92F6BFAD}" destId="{9D2D1105-9C0D-4A73-AE29-7EEDD2FF49BF}" srcOrd="1" destOrd="0" presId="urn:microsoft.com/office/officeart/2008/layout/NameandTitleOrganizationalChart"/>
    <dgm:cxn modelId="{8474AECE-268C-47B7-8BB7-8687A6C0CB3D}" type="presParOf" srcId="{52952387-5A89-4A0E-98E6-69DC92F6BFAD}" destId="{46441BDC-5FDC-48EB-9FB7-B8A27CDC0435}" srcOrd="2" destOrd="0" presId="urn:microsoft.com/office/officeart/2008/layout/NameandTitleOrganizationalChart"/>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8208F2-CE34-42CF-9136-597EE7A19897}">
      <dsp:nvSpPr>
        <dsp:cNvPr id="0" name=""/>
        <dsp:cNvSpPr/>
      </dsp:nvSpPr>
      <dsp:spPr>
        <a:xfrm>
          <a:off x="2204315" y="752299"/>
          <a:ext cx="399778" cy="214100"/>
        </a:xfrm>
        <a:custGeom>
          <a:avLst/>
          <a:gdLst/>
          <a:ahLst/>
          <a:cxnLst/>
          <a:rect l="0" t="0" r="0" b="0"/>
          <a:pathLst>
            <a:path>
              <a:moveTo>
                <a:pt x="399778" y="214100"/>
              </a:moveTo>
              <a:lnTo>
                <a:pt x="0"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B896B1-82C2-448C-8EF6-07DC4051F953}">
      <dsp:nvSpPr>
        <dsp:cNvPr id="0" name=""/>
        <dsp:cNvSpPr/>
      </dsp:nvSpPr>
      <dsp:spPr>
        <a:xfrm>
          <a:off x="2604094" y="966399"/>
          <a:ext cx="2149055" cy="893865"/>
        </a:xfrm>
        <a:custGeom>
          <a:avLst/>
          <a:gdLst/>
          <a:ahLst/>
          <a:cxnLst/>
          <a:rect l="0" t="0" r="0" b="0"/>
          <a:pathLst>
            <a:path>
              <a:moveTo>
                <a:pt x="0" y="0"/>
              </a:moveTo>
              <a:lnTo>
                <a:pt x="0" y="797107"/>
              </a:lnTo>
              <a:lnTo>
                <a:pt x="2149055" y="797107"/>
              </a:lnTo>
              <a:lnTo>
                <a:pt x="2149055" y="89386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1DC450-D886-4F41-87AD-E14DFE2A6E3F}">
      <dsp:nvSpPr>
        <dsp:cNvPr id="0" name=""/>
        <dsp:cNvSpPr/>
      </dsp:nvSpPr>
      <dsp:spPr>
        <a:xfrm>
          <a:off x="2604094" y="966399"/>
          <a:ext cx="1074527" cy="893865"/>
        </a:xfrm>
        <a:custGeom>
          <a:avLst/>
          <a:gdLst/>
          <a:ahLst/>
          <a:cxnLst/>
          <a:rect l="0" t="0" r="0" b="0"/>
          <a:pathLst>
            <a:path>
              <a:moveTo>
                <a:pt x="0" y="0"/>
              </a:moveTo>
              <a:lnTo>
                <a:pt x="0" y="797107"/>
              </a:lnTo>
              <a:lnTo>
                <a:pt x="1074527" y="797107"/>
              </a:lnTo>
              <a:lnTo>
                <a:pt x="1074527" y="89386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08A946-1414-4125-BC13-BA592CDCE754}">
      <dsp:nvSpPr>
        <dsp:cNvPr id="0" name=""/>
        <dsp:cNvSpPr/>
      </dsp:nvSpPr>
      <dsp:spPr>
        <a:xfrm>
          <a:off x="2558374" y="966399"/>
          <a:ext cx="91440" cy="893865"/>
        </a:xfrm>
        <a:custGeom>
          <a:avLst/>
          <a:gdLst/>
          <a:ahLst/>
          <a:cxnLst/>
          <a:rect l="0" t="0" r="0" b="0"/>
          <a:pathLst>
            <a:path>
              <a:moveTo>
                <a:pt x="45720" y="0"/>
              </a:moveTo>
              <a:lnTo>
                <a:pt x="45720" y="89386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8A0224-9506-4C84-BB02-9A06F1E0244C}">
      <dsp:nvSpPr>
        <dsp:cNvPr id="0" name=""/>
        <dsp:cNvSpPr/>
      </dsp:nvSpPr>
      <dsp:spPr>
        <a:xfrm>
          <a:off x="1529566" y="966399"/>
          <a:ext cx="1074527" cy="893865"/>
        </a:xfrm>
        <a:custGeom>
          <a:avLst/>
          <a:gdLst/>
          <a:ahLst/>
          <a:cxnLst/>
          <a:rect l="0" t="0" r="0" b="0"/>
          <a:pathLst>
            <a:path>
              <a:moveTo>
                <a:pt x="1074527" y="0"/>
              </a:moveTo>
              <a:lnTo>
                <a:pt x="1074527" y="797107"/>
              </a:lnTo>
              <a:lnTo>
                <a:pt x="0" y="797107"/>
              </a:lnTo>
              <a:lnTo>
                <a:pt x="0" y="89386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37B007-C465-4493-8144-DD955A375A6D}">
      <dsp:nvSpPr>
        <dsp:cNvPr id="0" name=""/>
        <dsp:cNvSpPr/>
      </dsp:nvSpPr>
      <dsp:spPr>
        <a:xfrm>
          <a:off x="455038" y="966399"/>
          <a:ext cx="2149055" cy="893865"/>
        </a:xfrm>
        <a:custGeom>
          <a:avLst/>
          <a:gdLst/>
          <a:ahLst/>
          <a:cxnLst/>
          <a:rect l="0" t="0" r="0" b="0"/>
          <a:pathLst>
            <a:path>
              <a:moveTo>
                <a:pt x="2149055" y="0"/>
              </a:moveTo>
              <a:lnTo>
                <a:pt x="2149055" y="797107"/>
              </a:lnTo>
              <a:lnTo>
                <a:pt x="0" y="797107"/>
              </a:lnTo>
              <a:lnTo>
                <a:pt x="0" y="89386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851738-4C3F-49D6-A18C-FC4C1DEFA038}">
      <dsp:nvSpPr>
        <dsp:cNvPr id="0" name=""/>
        <dsp:cNvSpPr/>
      </dsp:nvSpPr>
      <dsp:spPr>
        <a:xfrm>
          <a:off x="2203634" y="551719"/>
          <a:ext cx="800918" cy="41468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58516" numCol="1" spcCol="1270" anchor="ctr" anchorCtr="0">
          <a:noAutofit/>
        </a:bodyPr>
        <a:lstStyle/>
        <a:p>
          <a:pPr lvl="0" algn="ctr" defTabSz="533400">
            <a:lnSpc>
              <a:spcPct val="90000"/>
            </a:lnSpc>
            <a:spcBef>
              <a:spcPct val="0"/>
            </a:spcBef>
            <a:spcAft>
              <a:spcPct val="35000"/>
            </a:spcAft>
          </a:pPr>
          <a:r>
            <a:rPr lang="fr-FR" sz="1200" kern="1200"/>
            <a:t>Racaud Jonathan</a:t>
          </a:r>
        </a:p>
      </dsp:txBody>
      <dsp:txXfrm>
        <a:off x="2203634" y="551719"/>
        <a:ext cx="800918" cy="414680"/>
      </dsp:txXfrm>
    </dsp:sp>
    <dsp:sp modelId="{DF3039FB-FD68-4261-95BF-AAEEAC32842F}">
      <dsp:nvSpPr>
        <dsp:cNvPr id="0" name=""/>
        <dsp:cNvSpPr/>
      </dsp:nvSpPr>
      <dsp:spPr>
        <a:xfrm>
          <a:off x="2363818" y="874248"/>
          <a:ext cx="720826" cy="13822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ctr" defTabSz="400050">
            <a:lnSpc>
              <a:spcPct val="90000"/>
            </a:lnSpc>
            <a:spcBef>
              <a:spcPct val="0"/>
            </a:spcBef>
            <a:spcAft>
              <a:spcPct val="35000"/>
            </a:spcAft>
          </a:pPr>
          <a:r>
            <a:rPr lang="fr-FR" sz="900" kern="1200"/>
            <a:t>Chef de projet</a:t>
          </a:r>
        </a:p>
      </dsp:txBody>
      <dsp:txXfrm>
        <a:off x="2363818" y="874248"/>
        <a:ext cx="720826" cy="138226"/>
      </dsp:txXfrm>
    </dsp:sp>
    <dsp:sp modelId="{C7ADF9BF-86D8-4CAC-B522-784C11559F08}">
      <dsp:nvSpPr>
        <dsp:cNvPr id="0" name=""/>
        <dsp:cNvSpPr/>
      </dsp:nvSpPr>
      <dsp:spPr>
        <a:xfrm>
          <a:off x="54579" y="1860265"/>
          <a:ext cx="800918" cy="41468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58516" numCol="1" spcCol="1270" anchor="ctr" anchorCtr="0">
          <a:noAutofit/>
        </a:bodyPr>
        <a:lstStyle/>
        <a:p>
          <a:pPr lvl="0" algn="ctr" defTabSz="533400">
            <a:lnSpc>
              <a:spcPct val="90000"/>
            </a:lnSpc>
            <a:spcBef>
              <a:spcPct val="0"/>
            </a:spcBef>
            <a:spcAft>
              <a:spcPct val="35000"/>
            </a:spcAft>
          </a:pPr>
          <a:r>
            <a:rPr lang="fr-FR" sz="1200" kern="1200"/>
            <a:t>Corradin Florian</a:t>
          </a:r>
        </a:p>
      </dsp:txBody>
      <dsp:txXfrm>
        <a:off x="54579" y="1860265"/>
        <a:ext cx="800918" cy="414680"/>
      </dsp:txXfrm>
    </dsp:sp>
    <dsp:sp modelId="{8CBE5A34-C45C-45E3-ABD7-867D8A4005A3}">
      <dsp:nvSpPr>
        <dsp:cNvPr id="0" name=""/>
        <dsp:cNvSpPr/>
      </dsp:nvSpPr>
      <dsp:spPr>
        <a:xfrm>
          <a:off x="214763" y="2182794"/>
          <a:ext cx="720826" cy="13822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r" defTabSz="400050">
            <a:lnSpc>
              <a:spcPct val="90000"/>
            </a:lnSpc>
            <a:spcBef>
              <a:spcPct val="0"/>
            </a:spcBef>
            <a:spcAft>
              <a:spcPct val="35000"/>
            </a:spcAft>
          </a:pPr>
          <a:r>
            <a:rPr lang="fr-FR" sz="900" kern="1200"/>
            <a:t>Développeur</a:t>
          </a:r>
        </a:p>
      </dsp:txBody>
      <dsp:txXfrm>
        <a:off x="214763" y="2182794"/>
        <a:ext cx="720826" cy="138226"/>
      </dsp:txXfrm>
    </dsp:sp>
    <dsp:sp modelId="{F377A5D9-941E-44D0-BFD4-2A4AF59F35D2}">
      <dsp:nvSpPr>
        <dsp:cNvPr id="0" name=""/>
        <dsp:cNvSpPr/>
      </dsp:nvSpPr>
      <dsp:spPr>
        <a:xfrm>
          <a:off x="1129107" y="1860265"/>
          <a:ext cx="800918" cy="41468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58516" numCol="1" spcCol="1270" anchor="ctr" anchorCtr="0">
          <a:noAutofit/>
        </a:bodyPr>
        <a:lstStyle/>
        <a:p>
          <a:pPr lvl="0" algn="ctr" defTabSz="533400">
            <a:lnSpc>
              <a:spcPct val="90000"/>
            </a:lnSpc>
            <a:spcBef>
              <a:spcPct val="0"/>
            </a:spcBef>
            <a:spcAft>
              <a:spcPct val="35000"/>
            </a:spcAft>
          </a:pPr>
          <a:r>
            <a:rPr lang="fr-FR" sz="1200" kern="1200"/>
            <a:t>Daguenet Simon</a:t>
          </a:r>
        </a:p>
      </dsp:txBody>
      <dsp:txXfrm>
        <a:off x="1129107" y="1860265"/>
        <a:ext cx="800918" cy="414680"/>
      </dsp:txXfrm>
    </dsp:sp>
    <dsp:sp modelId="{B536809C-7600-4817-9847-3FFA4337AD6C}">
      <dsp:nvSpPr>
        <dsp:cNvPr id="0" name=""/>
        <dsp:cNvSpPr/>
      </dsp:nvSpPr>
      <dsp:spPr>
        <a:xfrm>
          <a:off x="1289291" y="2182794"/>
          <a:ext cx="720826" cy="13822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r" defTabSz="400050">
            <a:lnSpc>
              <a:spcPct val="90000"/>
            </a:lnSpc>
            <a:spcBef>
              <a:spcPct val="0"/>
            </a:spcBef>
            <a:spcAft>
              <a:spcPct val="35000"/>
            </a:spcAft>
          </a:pPr>
          <a:r>
            <a:rPr lang="fr-FR" sz="900" kern="1200"/>
            <a:t>Développeur</a:t>
          </a:r>
        </a:p>
      </dsp:txBody>
      <dsp:txXfrm>
        <a:off x="1289291" y="2182794"/>
        <a:ext cx="720826" cy="138226"/>
      </dsp:txXfrm>
    </dsp:sp>
    <dsp:sp modelId="{15D2012E-29E9-4573-9E27-442F8BB3E64A}">
      <dsp:nvSpPr>
        <dsp:cNvPr id="0" name=""/>
        <dsp:cNvSpPr/>
      </dsp:nvSpPr>
      <dsp:spPr>
        <a:xfrm>
          <a:off x="2203634" y="1860265"/>
          <a:ext cx="800918" cy="41468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58516" numCol="1" spcCol="1270" anchor="ctr" anchorCtr="0">
          <a:noAutofit/>
        </a:bodyPr>
        <a:lstStyle/>
        <a:p>
          <a:pPr lvl="0" algn="ctr" defTabSz="533400">
            <a:lnSpc>
              <a:spcPct val="90000"/>
            </a:lnSpc>
            <a:spcBef>
              <a:spcPct val="0"/>
            </a:spcBef>
            <a:spcAft>
              <a:spcPct val="35000"/>
            </a:spcAft>
          </a:pPr>
          <a:r>
            <a:rPr lang="fr-FR" sz="1200" kern="1200"/>
            <a:t>Blondeel Julien</a:t>
          </a:r>
        </a:p>
      </dsp:txBody>
      <dsp:txXfrm>
        <a:off x="2203634" y="1860265"/>
        <a:ext cx="800918" cy="414680"/>
      </dsp:txXfrm>
    </dsp:sp>
    <dsp:sp modelId="{8664553C-2FA2-4AD2-BF00-8F36BCC58C89}">
      <dsp:nvSpPr>
        <dsp:cNvPr id="0" name=""/>
        <dsp:cNvSpPr/>
      </dsp:nvSpPr>
      <dsp:spPr>
        <a:xfrm>
          <a:off x="2363818" y="2182794"/>
          <a:ext cx="720826" cy="13822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r" defTabSz="400050">
            <a:lnSpc>
              <a:spcPct val="90000"/>
            </a:lnSpc>
            <a:spcBef>
              <a:spcPct val="0"/>
            </a:spcBef>
            <a:spcAft>
              <a:spcPct val="35000"/>
            </a:spcAft>
          </a:pPr>
          <a:r>
            <a:rPr lang="fr-FR" sz="900" kern="1200"/>
            <a:t>Développeur</a:t>
          </a:r>
        </a:p>
      </dsp:txBody>
      <dsp:txXfrm>
        <a:off x="2363818" y="2182794"/>
        <a:ext cx="720826" cy="138226"/>
      </dsp:txXfrm>
    </dsp:sp>
    <dsp:sp modelId="{4C339443-6372-4A10-A56E-D57D75EB27EF}">
      <dsp:nvSpPr>
        <dsp:cNvPr id="0" name=""/>
        <dsp:cNvSpPr/>
      </dsp:nvSpPr>
      <dsp:spPr>
        <a:xfrm>
          <a:off x="3278162" y="1860265"/>
          <a:ext cx="800918" cy="41468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58516" numCol="1" spcCol="1270" anchor="ctr" anchorCtr="0">
          <a:noAutofit/>
        </a:bodyPr>
        <a:lstStyle/>
        <a:p>
          <a:pPr lvl="0" algn="ctr" defTabSz="533400">
            <a:lnSpc>
              <a:spcPct val="90000"/>
            </a:lnSpc>
            <a:spcBef>
              <a:spcPct val="0"/>
            </a:spcBef>
            <a:spcAft>
              <a:spcPct val="35000"/>
            </a:spcAft>
          </a:pPr>
          <a:r>
            <a:rPr lang="fr-FR" sz="1200" kern="1200"/>
            <a:t>Harrault Jeremy</a:t>
          </a:r>
        </a:p>
      </dsp:txBody>
      <dsp:txXfrm>
        <a:off x="3278162" y="1860265"/>
        <a:ext cx="800918" cy="414680"/>
      </dsp:txXfrm>
    </dsp:sp>
    <dsp:sp modelId="{BBFABAFC-CA83-4266-97FC-9B3EFC21B726}">
      <dsp:nvSpPr>
        <dsp:cNvPr id="0" name=""/>
        <dsp:cNvSpPr/>
      </dsp:nvSpPr>
      <dsp:spPr>
        <a:xfrm>
          <a:off x="3438346" y="2182794"/>
          <a:ext cx="720826" cy="13822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r" defTabSz="400050">
            <a:lnSpc>
              <a:spcPct val="90000"/>
            </a:lnSpc>
            <a:spcBef>
              <a:spcPct val="0"/>
            </a:spcBef>
            <a:spcAft>
              <a:spcPct val="35000"/>
            </a:spcAft>
          </a:pPr>
          <a:r>
            <a:rPr lang="fr-FR" sz="900" kern="1200"/>
            <a:t>Développeur</a:t>
          </a:r>
        </a:p>
      </dsp:txBody>
      <dsp:txXfrm>
        <a:off x="3438346" y="2182794"/>
        <a:ext cx="720826" cy="138226"/>
      </dsp:txXfrm>
    </dsp:sp>
    <dsp:sp modelId="{A097039E-0C06-4715-9B23-C5A7D21BC6AF}">
      <dsp:nvSpPr>
        <dsp:cNvPr id="0" name=""/>
        <dsp:cNvSpPr/>
      </dsp:nvSpPr>
      <dsp:spPr>
        <a:xfrm>
          <a:off x="4352690" y="1860265"/>
          <a:ext cx="800918" cy="41468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58516" numCol="1" spcCol="1270" anchor="ctr" anchorCtr="0">
          <a:noAutofit/>
        </a:bodyPr>
        <a:lstStyle/>
        <a:p>
          <a:pPr lvl="0" algn="ctr" defTabSz="533400">
            <a:lnSpc>
              <a:spcPct val="90000"/>
            </a:lnSpc>
            <a:spcBef>
              <a:spcPct val="0"/>
            </a:spcBef>
            <a:spcAft>
              <a:spcPct val="35000"/>
            </a:spcAft>
          </a:pPr>
          <a:r>
            <a:rPr lang="fr-FR" sz="1200" kern="1200"/>
            <a:t>Simon Antoine</a:t>
          </a:r>
        </a:p>
      </dsp:txBody>
      <dsp:txXfrm>
        <a:off x="4352690" y="1860265"/>
        <a:ext cx="800918" cy="414680"/>
      </dsp:txXfrm>
    </dsp:sp>
    <dsp:sp modelId="{29F925BE-4D18-4A9E-BB13-D14CC28A4227}">
      <dsp:nvSpPr>
        <dsp:cNvPr id="0" name=""/>
        <dsp:cNvSpPr/>
      </dsp:nvSpPr>
      <dsp:spPr>
        <a:xfrm>
          <a:off x="4512873" y="2182794"/>
          <a:ext cx="720826" cy="13822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r" defTabSz="400050">
            <a:lnSpc>
              <a:spcPct val="90000"/>
            </a:lnSpc>
            <a:spcBef>
              <a:spcPct val="0"/>
            </a:spcBef>
            <a:spcAft>
              <a:spcPct val="35000"/>
            </a:spcAft>
          </a:pPr>
          <a:r>
            <a:rPr lang="fr-FR" sz="900" kern="1200"/>
            <a:t>Développeur</a:t>
          </a:r>
        </a:p>
      </dsp:txBody>
      <dsp:txXfrm>
        <a:off x="4512873" y="2182794"/>
        <a:ext cx="720826" cy="138226"/>
      </dsp:txXfrm>
    </dsp:sp>
    <dsp:sp modelId="{A0725D4B-4B2D-41D9-BFA9-00243A2EF0DA}">
      <dsp:nvSpPr>
        <dsp:cNvPr id="0" name=""/>
        <dsp:cNvSpPr/>
      </dsp:nvSpPr>
      <dsp:spPr>
        <a:xfrm>
          <a:off x="1403397" y="544959"/>
          <a:ext cx="800918" cy="414680"/>
        </a:xfrm>
        <a:prstGeom prst="rect">
          <a:avLst/>
        </a:prstGeom>
        <a:solidFill>
          <a:schemeClr val="bg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58516" numCol="1" spcCol="1270" anchor="ctr" anchorCtr="0">
          <a:noAutofit/>
        </a:bodyPr>
        <a:lstStyle/>
        <a:p>
          <a:pPr lvl="0" algn="ctr" defTabSz="533400">
            <a:lnSpc>
              <a:spcPct val="90000"/>
            </a:lnSpc>
            <a:spcBef>
              <a:spcPct val="0"/>
            </a:spcBef>
            <a:spcAft>
              <a:spcPct val="35000"/>
            </a:spcAft>
          </a:pPr>
          <a:endParaRPr lang="fr-FR" sz="1200" kern="1200"/>
        </a:p>
      </dsp:txBody>
      <dsp:txXfrm>
        <a:off x="1403397" y="544959"/>
        <a:ext cx="800918" cy="414680"/>
      </dsp:txXfrm>
    </dsp:sp>
    <dsp:sp modelId="{CE5C12DB-A5C5-43DD-ADB1-1F626CFF2B38}">
      <dsp:nvSpPr>
        <dsp:cNvPr id="0" name=""/>
        <dsp:cNvSpPr/>
      </dsp:nvSpPr>
      <dsp:spPr>
        <a:xfrm>
          <a:off x="3687101" y="213794"/>
          <a:ext cx="720826" cy="138226"/>
        </a:xfrm>
        <a:prstGeom prst="rect">
          <a:avLst/>
        </a:prstGeom>
        <a:solidFill>
          <a:schemeClr val="lt1">
            <a:alpha val="90000"/>
            <a:hueOff val="0"/>
            <a:satOff val="0"/>
            <a:lumOff val="0"/>
            <a:alphaOff val="0"/>
          </a:schemeClr>
        </a:solidFill>
        <a:ln w="12700" cap="flat" cmpd="sng" algn="ctr">
          <a:solidFill>
            <a:schemeClr val="bg1"/>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r" defTabSz="400050">
            <a:lnSpc>
              <a:spcPct val="90000"/>
            </a:lnSpc>
            <a:spcBef>
              <a:spcPct val="0"/>
            </a:spcBef>
            <a:spcAft>
              <a:spcPct val="35000"/>
            </a:spcAft>
          </a:pPr>
          <a:endParaRPr lang="fr-FR" sz="900" kern="1200" baseline="0">
            <a:solidFill>
              <a:schemeClr val="bg1"/>
            </a:solidFill>
          </a:endParaRPr>
        </a:p>
      </dsp:txBody>
      <dsp:txXfrm>
        <a:off x="3687101" y="213794"/>
        <a:ext cx="720826" cy="138226"/>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8B05AC977B4426FB9CE33A6A85409BB"/>
        <w:category>
          <w:name w:val="Général"/>
          <w:gallery w:val="placeholder"/>
        </w:category>
        <w:types>
          <w:type w:val="bbPlcHdr"/>
        </w:types>
        <w:behaviors>
          <w:behavior w:val="content"/>
        </w:behaviors>
        <w:guid w:val="{443B3F39-9920-4822-8635-66EA8BAC9809}"/>
      </w:docPartPr>
      <w:docPartBody>
        <w:p w:rsidR="00500FB1" w:rsidRDefault="00C051B0">
          <w:pPr>
            <w:pStyle w:val="B8B05AC977B4426FB9CE33A6A85409BB"/>
          </w:pPr>
          <w:r w:rsidRPr="000E47BF">
            <w:rPr>
              <w:rStyle w:val="Textedelespacerserv"/>
            </w:rPr>
            <w:t>[Titre ]</w:t>
          </w:r>
        </w:p>
      </w:docPartBody>
    </w:docPart>
    <w:docPart>
      <w:docPartPr>
        <w:name w:val="2C52AD9DCAD84C779AAA1C6C06774E82"/>
        <w:category>
          <w:name w:val="Général"/>
          <w:gallery w:val="placeholder"/>
        </w:category>
        <w:types>
          <w:type w:val="bbPlcHdr"/>
        </w:types>
        <w:behaviors>
          <w:behavior w:val="content"/>
        </w:behaviors>
        <w:guid w:val="{21B9B548-D224-4A7C-ADC7-94F731DCBFB3}"/>
      </w:docPartPr>
      <w:docPartBody>
        <w:p w:rsidR="00500FB1" w:rsidRDefault="00C051B0">
          <w:pPr>
            <w:pStyle w:val="2C52AD9DCAD84C779AAA1C6C06774E82"/>
          </w:pPr>
          <w:r w:rsidRPr="00914B25">
            <w:rPr>
              <w:rStyle w:val="Textedelespacerserv"/>
            </w:rPr>
            <w:t>[Objet ]</w:t>
          </w:r>
        </w:p>
      </w:docPartBody>
    </w:docPart>
    <w:docPart>
      <w:docPartPr>
        <w:name w:val="77543E80E50B4B1B826A136037551966"/>
        <w:category>
          <w:name w:val="Général"/>
          <w:gallery w:val="placeholder"/>
        </w:category>
        <w:types>
          <w:type w:val="bbPlcHdr"/>
        </w:types>
        <w:behaviors>
          <w:behavior w:val="content"/>
        </w:behaviors>
        <w:guid w:val="{4987612E-0310-401A-929A-C5719600B693}"/>
      </w:docPartPr>
      <w:docPartBody>
        <w:p w:rsidR="00500FB1" w:rsidRDefault="00C051B0">
          <w:pPr>
            <w:pStyle w:val="77543E80E50B4B1B826A136037551966"/>
          </w:pPr>
          <w:r w:rsidRPr="000E47BF">
            <w:rPr>
              <w:rStyle w:val="Textedelespacerserv"/>
            </w:rPr>
            <w:t>[Date de publication]</w:t>
          </w:r>
        </w:p>
      </w:docPartBody>
    </w:docPart>
    <w:docPart>
      <w:docPartPr>
        <w:name w:val="30F733916EA44A49B1D401072CABBE4B"/>
        <w:category>
          <w:name w:val="Général"/>
          <w:gallery w:val="placeholder"/>
        </w:category>
        <w:types>
          <w:type w:val="bbPlcHdr"/>
        </w:types>
        <w:behaviors>
          <w:behavior w:val="content"/>
        </w:behaviors>
        <w:guid w:val="{22CA5C26-1C6B-4CD5-802F-807019D358DA}"/>
      </w:docPartPr>
      <w:docPartBody>
        <w:p w:rsidR="00500FB1" w:rsidRDefault="00C051B0">
          <w:pPr>
            <w:pStyle w:val="30F733916EA44A49B1D401072CABBE4B"/>
          </w:pPr>
          <w:r w:rsidRPr="000E47BF">
            <w:rPr>
              <w:rStyle w:val="Textedelespacerserv"/>
            </w:rPr>
            <w:t>[Responsable]</w:t>
          </w:r>
        </w:p>
      </w:docPartBody>
    </w:docPart>
    <w:docPart>
      <w:docPartPr>
        <w:name w:val="9650E9E3EDAD453FA2298E1D0440D22C"/>
        <w:category>
          <w:name w:val="Général"/>
          <w:gallery w:val="placeholder"/>
        </w:category>
        <w:types>
          <w:type w:val="bbPlcHdr"/>
        </w:types>
        <w:behaviors>
          <w:behavior w:val="content"/>
        </w:behaviors>
        <w:guid w:val="{6537E849-2697-4596-A512-D6FED5749B72}"/>
      </w:docPartPr>
      <w:docPartBody>
        <w:p w:rsidR="00500FB1" w:rsidRDefault="00C051B0">
          <w:pPr>
            <w:pStyle w:val="9650E9E3EDAD453FA2298E1D0440D22C"/>
          </w:pPr>
          <w:r w:rsidRPr="000E47BF">
            <w:rPr>
              <w:rStyle w:val="Textedelespacerserv"/>
            </w:rPr>
            <w:t>[Messagerie société]</w:t>
          </w:r>
        </w:p>
      </w:docPartBody>
    </w:docPart>
    <w:docPart>
      <w:docPartPr>
        <w:name w:val="9F4A25135DA04D69AC0DBFF5D21B7348"/>
        <w:category>
          <w:name w:val="Général"/>
          <w:gallery w:val="placeholder"/>
        </w:category>
        <w:types>
          <w:type w:val="bbPlcHdr"/>
        </w:types>
        <w:behaviors>
          <w:behavior w:val="content"/>
        </w:behaviors>
        <w:guid w:val="{7C07C43D-FF7C-4534-A561-90ED2A350E00}"/>
      </w:docPartPr>
      <w:docPartBody>
        <w:p w:rsidR="00500FB1" w:rsidRDefault="00C051B0">
          <w:pPr>
            <w:pStyle w:val="9F4A25135DA04D69AC0DBFF5D21B7348"/>
          </w:pPr>
          <w:r w:rsidRPr="000E47BF">
            <w:rPr>
              <w:rStyle w:val="Textedelespacerserv"/>
            </w:rPr>
            <w:t>[Objet ]</w:t>
          </w:r>
        </w:p>
      </w:docPartBody>
    </w:docPart>
    <w:docPart>
      <w:docPartPr>
        <w:name w:val="160757A695B74943B8796FBABB76DDFC"/>
        <w:category>
          <w:name w:val="Général"/>
          <w:gallery w:val="placeholder"/>
        </w:category>
        <w:types>
          <w:type w:val="bbPlcHdr"/>
        </w:types>
        <w:behaviors>
          <w:behavior w:val="content"/>
        </w:behaviors>
        <w:guid w:val="{DBFA05C0-7BD4-45BE-BB1E-021BB2F198A3}"/>
      </w:docPartPr>
      <w:docPartBody>
        <w:p w:rsidR="00500FB1" w:rsidRDefault="00C051B0">
          <w:pPr>
            <w:pStyle w:val="160757A695B74943B8796FBABB76DDFC"/>
          </w:pPr>
          <w:r w:rsidRPr="000E47BF">
            <w:rPr>
              <w:rStyle w:val="Textedelespacerserv"/>
            </w:rPr>
            <w:t>[Objet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1B0"/>
    <w:rsid w:val="00157A67"/>
    <w:rsid w:val="001E5F51"/>
    <w:rsid w:val="00500FB1"/>
    <w:rsid w:val="00C051B0"/>
    <w:rsid w:val="00D25D7E"/>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B8B05AC977B4426FB9CE33A6A85409BB">
    <w:name w:val="B8B05AC977B4426FB9CE33A6A85409BB"/>
  </w:style>
  <w:style w:type="paragraph" w:customStyle="1" w:styleId="2C52AD9DCAD84C779AAA1C6C06774E82">
    <w:name w:val="2C52AD9DCAD84C779AAA1C6C06774E82"/>
  </w:style>
  <w:style w:type="paragraph" w:customStyle="1" w:styleId="77543E80E50B4B1B826A136037551966">
    <w:name w:val="77543E80E50B4B1B826A136037551966"/>
  </w:style>
  <w:style w:type="paragraph" w:customStyle="1" w:styleId="30F733916EA44A49B1D401072CABBE4B">
    <w:name w:val="30F733916EA44A49B1D401072CABBE4B"/>
  </w:style>
  <w:style w:type="paragraph" w:customStyle="1" w:styleId="9650E9E3EDAD453FA2298E1D0440D22C">
    <w:name w:val="9650E9E3EDAD453FA2298E1D0440D22C"/>
  </w:style>
  <w:style w:type="paragraph" w:customStyle="1" w:styleId="9F4A25135DA04D69AC0DBFF5D21B7348">
    <w:name w:val="9F4A25135DA04D69AC0DBFF5D21B7348"/>
  </w:style>
  <w:style w:type="paragraph" w:customStyle="1" w:styleId="7EBF45A82F934E05B04643297FF36F1D">
    <w:name w:val="7EBF45A82F934E05B04643297FF36F1D"/>
  </w:style>
  <w:style w:type="paragraph" w:customStyle="1" w:styleId="CC02455E61214C2D911EE67472582608">
    <w:name w:val="CC02455E61214C2D911EE67472582608"/>
  </w:style>
  <w:style w:type="paragraph" w:customStyle="1" w:styleId="160757A695B74943B8796FBABB76DDFC">
    <w:name w:val="160757A695B74943B8796FBABB76DD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2015-05-14T00:00:00</PublishDate>
  <Abstract/>
  <CompanyAddress/>
  <CompanyPhone/>
  <CompanyFax/>
  <CompanyEmail>musicsheetwriter_2017@labeip.epitech.eu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B30A4D-AAFF-4C5C-8444-A2492FF82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MusicSheetWriter_template.dotx</Template>
  <TotalTime>61</TotalTime>
  <Pages>18</Pages>
  <Words>5927</Words>
  <Characters>32602</Characters>
  <Application>Microsoft Office Word</Application>
  <DocSecurity>0</DocSecurity>
  <Lines>271</Lines>
  <Paragraphs>76</Paragraphs>
  <ScaleCrop>false</ScaleCrop>
  <HeadingPairs>
    <vt:vector size="2" baseType="variant">
      <vt:variant>
        <vt:lpstr>Titre</vt:lpstr>
      </vt:variant>
      <vt:variant>
        <vt:i4>1</vt:i4>
      </vt:variant>
    </vt:vector>
  </HeadingPairs>
  <TitlesOfParts>
    <vt:vector size="1" baseType="lpstr">
      <vt:lpstr>Music Sheet Writer</vt:lpstr>
    </vt:vector>
  </TitlesOfParts>
  <Manager>Jonathan Racaud</Manager>
  <Company>Music Sheet Writer</Company>
  <LinksUpToDate>false</LinksUpToDate>
  <CharactersWithSpaces>38453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Sheet Writer</dc:title>
  <dc:subject>Cahier des charges</dc:subject>
  <dc:creator>Jonathan Racaud</dc:creator>
  <cp:keywords/>
  <dc:description/>
  <cp:lastModifiedBy>Jonathan Racaud</cp:lastModifiedBy>
  <cp:revision>91</cp:revision>
  <cp:lastPrinted>2015-05-24T18:57:00Z</cp:lastPrinted>
  <dcterms:created xsi:type="dcterms:W3CDTF">2015-05-24T17:41:00Z</dcterms:created>
  <dcterms:modified xsi:type="dcterms:W3CDTF">2015-05-24T19:23:00Z</dcterms:modified>
</cp:coreProperties>
</file>