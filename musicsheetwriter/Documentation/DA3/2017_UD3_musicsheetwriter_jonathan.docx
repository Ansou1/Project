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14:paraId="52A8F5A6" w14:textId="77777777" w:rsidR="00E62625" w:rsidRPr="003028B0" w:rsidRDefault="00FA513D" w:rsidP="005C5BEB">
          <w:pPr>
            <w:sectPr w:rsidR="00E62625" w:rsidRPr="003028B0"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3028B0">
            <w:rPr>
              <w:noProof/>
              <w:lang w:eastAsia="zh-CN"/>
            </w:rPr>
            <w:drawing>
              <wp:anchor distT="0" distB="0" distL="114300" distR="114300" simplePos="0" relativeHeight="251660288" behindDoc="0" locked="0" layoutInCell="1" allowOverlap="1" wp14:anchorId="73E076AB" wp14:editId="053577F5">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3028B0">
            <w:rPr>
              <w:noProof/>
              <w:lang w:eastAsia="zh-CN"/>
            </w:rPr>
            <mc:AlternateContent>
              <mc:Choice Requires="wpg">
                <w:drawing>
                  <wp:anchor distT="0" distB="0" distL="114300" distR="114300" simplePos="0" relativeHeight="251659264" behindDoc="1" locked="0" layoutInCell="1" allowOverlap="1" wp14:anchorId="6F47B2F7" wp14:editId="2CA99A14">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B9BD5" w:themeColor="accent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6B040F24" w14:textId="77777777" w:rsidR="00B37700" w:rsidRPr="00A92A3B" w:rsidRDefault="00B37700" w:rsidP="00FA513D">
                                      <w:pPr>
                                        <w:pStyle w:val="Sansinterligne"/>
                                        <w:spacing w:before="120"/>
                                        <w:ind w:right="-199" w:hanging="142"/>
                                        <w:jc w:val="center"/>
                                        <w:rPr>
                                          <w:color w:val="5B9BD5" w:themeColor="accent1"/>
                                          <w:lang w:val="en-US"/>
                                        </w:rPr>
                                      </w:pPr>
                                      <w:r w:rsidRPr="00CA1C3A">
                                        <w:rPr>
                                          <w:color w:val="5B9BD5" w:themeColor="accent1"/>
                                          <w:lang w:val="en-GB"/>
                                        </w:rPr>
                                        <w:t>J. Racaud; A. Simon; J. Harrault; J. Blondeel; S. Daguenet; F. Corradin</w:t>
                                      </w:r>
                                    </w:p>
                                  </w:sdtContent>
                                </w:sdt>
                                <w:p w14:paraId="15C5D9EF" w14:textId="77777777" w:rsidR="00B37700" w:rsidRPr="00FA513D" w:rsidRDefault="00E66F1E">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B37700" w:rsidRPr="00FA513D">
                                        <w:rPr>
                                          <w:caps/>
                                          <w:color w:val="FFFFFF" w:themeColor="background1"/>
                                          <w:sz w:val="28"/>
                                          <w:lang w:val="en-US"/>
                                        </w:rPr>
                                        <w:t>Music Sheet Writer</w:t>
                                      </w:r>
                                    </w:sdtContent>
                                  </w:sdt>
                                  <w:r w:rsidR="00B37700"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EndPr/>
                                    <w:sdtContent>
                                      <w:r w:rsidR="00B37700"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3EA07EDF" w14:textId="77777777" w:rsidR="00B37700" w:rsidRDefault="00B37700"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2E30035C" w14:textId="77777777" w:rsidR="00B37700" w:rsidRDefault="00E66F1E"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B37700">
                                        <w:rPr>
                                          <w:rFonts w:asciiTheme="majorHAnsi" w:eastAsiaTheme="majorEastAsia" w:hAnsiTheme="majorHAnsi" w:cstheme="majorBidi"/>
                                          <w:caps/>
                                          <w:color w:val="5B9BD5" w:themeColor="accent1"/>
                                          <w:sz w:val="72"/>
                                          <w:szCs w:val="72"/>
                                        </w:rPr>
                                        <w:t>Manuel Utilisateur</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47B2F7"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5B9BD5" w:themeColor="accent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14:paraId="6B040F24" w14:textId="77777777" w:rsidR="00B37700" w:rsidRPr="00A92A3B" w:rsidRDefault="00B37700" w:rsidP="00FA513D">
                                <w:pPr>
                                  <w:pStyle w:val="Sansinterligne"/>
                                  <w:spacing w:before="120"/>
                                  <w:ind w:right="-199" w:hanging="142"/>
                                  <w:jc w:val="center"/>
                                  <w:rPr>
                                    <w:color w:val="5B9BD5" w:themeColor="accent1"/>
                                    <w:lang w:val="en-US"/>
                                  </w:rPr>
                                </w:pPr>
                                <w:r w:rsidRPr="00CA1C3A">
                                  <w:rPr>
                                    <w:color w:val="5B9BD5" w:themeColor="accent1"/>
                                    <w:lang w:val="en-GB"/>
                                  </w:rPr>
                                  <w:t xml:space="preserve">J. Racaud; A. Simon; J. </w:t>
                                </w:r>
                                <w:proofErr w:type="spellStart"/>
                                <w:r w:rsidRPr="00CA1C3A">
                                  <w:rPr>
                                    <w:color w:val="5B9BD5" w:themeColor="accent1"/>
                                    <w:lang w:val="en-GB"/>
                                  </w:rPr>
                                  <w:t>Harrault</w:t>
                                </w:r>
                                <w:proofErr w:type="spellEnd"/>
                                <w:r w:rsidRPr="00CA1C3A">
                                  <w:rPr>
                                    <w:color w:val="5B9BD5" w:themeColor="accent1"/>
                                    <w:lang w:val="en-GB"/>
                                  </w:rPr>
                                  <w:t xml:space="preserve">; J. </w:t>
                                </w:r>
                                <w:proofErr w:type="spellStart"/>
                                <w:r w:rsidRPr="00CA1C3A">
                                  <w:rPr>
                                    <w:color w:val="5B9BD5" w:themeColor="accent1"/>
                                    <w:lang w:val="en-GB"/>
                                  </w:rPr>
                                  <w:t>Blondeel</w:t>
                                </w:r>
                                <w:proofErr w:type="spellEnd"/>
                                <w:r w:rsidRPr="00CA1C3A">
                                  <w:rPr>
                                    <w:color w:val="5B9BD5" w:themeColor="accent1"/>
                                    <w:lang w:val="en-GB"/>
                                  </w:rPr>
                                  <w:t xml:space="preserve">; S. </w:t>
                                </w:r>
                                <w:proofErr w:type="spellStart"/>
                                <w:r w:rsidRPr="00CA1C3A">
                                  <w:rPr>
                                    <w:color w:val="5B9BD5" w:themeColor="accent1"/>
                                    <w:lang w:val="en-GB"/>
                                  </w:rPr>
                                  <w:t>Daguenet</w:t>
                                </w:r>
                                <w:proofErr w:type="spellEnd"/>
                                <w:r w:rsidRPr="00CA1C3A">
                                  <w:rPr>
                                    <w:color w:val="5B9BD5" w:themeColor="accent1"/>
                                    <w:lang w:val="en-GB"/>
                                  </w:rPr>
                                  <w:t xml:space="preserve">; F. </w:t>
                                </w:r>
                                <w:proofErr w:type="spellStart"/>
                                <w:r w:rsidRPr="00CA1C3A">
                                  <w:rPr>
                                    <w:color w:val="5B9BD5" w:themeColor="accent1"/>
                                    <w:lang w:val="en-GB"/>
                                  </w:rPr>
                                  <w:t>Corradin</w:t>
                                </w:r>
                                <w:proofErr w:type="spellEnd"/>
                              </w:p>
                            </w:sdtContent>
                          </w:sdt>
                          <w:p w14:paraId="15C5D9EF" w14:textId="77777777" w:rsidR="00B37700" w:rsidRPr="00FA513D" w:rsidRDefault="00B37700">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14:paraId="3EA07EDF" w14:textId="77777777" w:rsidR="00B37700" w:rsidRDefault="00B37700"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2E30035C" w14:textId="77777777" w:rsidR="00B37700" w:rsidRDefault="00B37700"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rPr>
                                  <w:t>Manuel Utilisateur</w:t>
                                </w:r>
                              </w:sdtContent>
                            </w:sdt>
                          </w:p>
                        </w:txbxContent>
                      </v:textbox>
                    </v:shape>
                    <w10:wrap anchorx="page" anchory="page"/>
                  </v:group>
                </w:pict>
              </mc:Fallback>
            </mc:AlternateContent>
          </w:r>
        </w:p>
        <w:p w14:paraId="36E4D37F" w14:textId="77777777" w:rsidR="005C5BEB" w:rsidRPr="003028B0" w:rsidRDefault="00E66F1E" w:rsidP="005C5BEB">
          <w:pPr>
            <w:pStyle w:val="Sansinterligne"/>
          </w:pPr>
        </w:p>
      </w:sdtContent>
    </w:sdt>
    <w:p w14:paraId="03928216" w14:textId="77777777" w:rsidR="006706E0" w:rsidRPr="003028B0" w:rsidRDefault="00ED6AB0" w:rsidP="00ED6AB0">
      <w:pPr>
        <w:pStyle w:val="Titre1horssommaire"/>
      </w:pPr>
      <w:r w:rsidRPr="003028B0">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3028B0" w14:paraId="51AE65D4"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26953C64" w14:textId="77777777" w:rsidR="00ED6AB0" w:rsidRPr="003028B0" w:rsidRDefault="00ED6AB0" w:rsidP="00ED6AB0">
            <w:r w:rsidRPr="003028B0">
              <w:t>Titre</w:t>
            </w:r>
          </w:p>
        </w:tc>
        <w:tc>
          <w:tcPr>
            <w:tcW w:w="6799" w:type="dxa"/>
          </w:tcPr>
          <w:p w14:paraId="463A9D39" w14:textId="77777777" w:rsidR="00ED6AB0" w:rsidRPr="003028B0" w:rsidRDefault="00E66F1E"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2AA65E12570A40F28E04495D06EC456D"/>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3028B0">
                  <w:t>Music Sheet Writer</w:t>
                </w:r>
              </w:sdtContent>
            </w:sdt>
            <w:r w:rsidR="001C0E27" w:rsidRPr="003028B0">
              <w:t xml:space="preserve"> : </w:t>
            </w:r>
            <w:sdt>
              <w:sdtPr>
                <w:alias w:val="Objet "/>
                <w:tag w:val=""/>
                <w:id w:val="-744576005"/>
                <w:placeholder>
                  <w:docPart w:val="F5B594897533400194FD73419AB59853"/>
                </w:placeholder>
                <w:dataBinding w:prefixMappings="xmlns:ns0='http://purl.org/dc/elements/1.1/' xmlns:ns1='http://schemas.openxmlformats.org/package/2006/metadata/core-properties' " w:xpath="/ns1:coreProperties[1]/ns0:subject[1]" w:storeItemID="{6C3C8BC8-F283-45AE-878A-BAB7291924A1}"/>
                <w:text/>
              </w:sdtPr>
              <w:sdtEndPr/>
              <w:sdtContent>
                <w:r w:rsidR="003051EF" w:rsidRPr="003028B0">
                  <w:t>Manuel Utilisateur</w:t>
                </w:r>
              </w:sdtContent>
            </w:sdt>
          </w:p>
        </w:tc>
      </w:tr>
      <w:tr w:rsidR="00CA1C3A" w:rsidRPr="003028B0" w14:paraId="3ADA7A73"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A8552DA" w14:textId="77777777" w:rsidR="00CA1C3A" w:rsidRPr="003028B0" w:rsidRDefault="00CA1C3A" w:rsidP="00CA1C3A">
            <w:r w:rsidRPr="003028B0">
              <w:t>Date de création</w:t>
            </w:r>
          </w:p>
        </w:tc>
        <w:sdt>
          <w:sdtPr>
            <w:alias w:val="Date de création"/>
            <w:tag w:val="Date de création"/>
            <w:id w:val="-944227244"/>
            <w:placeholder>
              <w:docPart w:val="84E258C3A1DD4EBAAACB09504870F9FF"/>
            </w:placeholder>
            <w:date w:fullDate="2016-12-15T00:00:00Z">
              <w:dateFormat w:val="dd/MM/yyyy"/>
              <w:lid w:val="fr-FR"/>
              <w:storeMappedDataAs w:val="dateTime"/>
              <w:calendar w:val="gregorian"/>
            </w:date>
          </w:sdtPr>
          <w:sdtEndPr/>
          <w:sdtContent>
            <w:tc>
              <w:tcPr>
                <w:tcW w:w="6799" w:type="dxa"/>
              </w:tcPr>
              <w:p w14:paraId="57C8510E" w14:textId="367D6F2E" w:rsidR="00CA1C3A" w:rsidRPr="003028B0" w:rsidRDefault="00EB6439" w:rsidP="00CA1C3A">
                <w:pPr>
                  <w:cnfStyle w:val="000000000000" w:firstRow="0" w:lastRow="0" w:firstColumn="0" w:lastColumn="0" w:oddVBand="0" w:evenVBand="0" w:oddHBand="0" w:evenHBand="0" w:firstRowFirstColumn="0" w:firstRowLastColumn="0" w:lastRowFirstColumn="0" w:lastRowLastColumn="0"/>
                </w:pPr>
                <w:r w:rsidRPr="003028B0">
                  <w:t>15/12/2016</w:t>
                </w:r>
              </w:p>
            </w:tc>
          </w:sdtContent>
        </w:sdt>
      </w:tr>
      <w:tr w:rsidR="00CA1C3A" w:rsidRPr="003028B0" w14:paraId="53402B0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6A986AFC" w14:textId="77777777" w:rsidR="00CA1C3A" w:rsidRPr="003028B0" w:rsidRDefault="00CA1C3A" w:rsidP="00CA1C3A">
            <w:r w:rsidRPr="003028B0">
              <w:t>Date de publication</w:t>
            </w:r>
          </w:p>
        </w:tc>
        <w:sdt>
          <w:sdtPr>
            <w:alias w:val="Date de publication"/>
            <w:tag w:val=""/>
            <w:id w:val="-1609037998"/>
            <w:placeholder>
              <w:docPart w:val="29347ECBF38B48A9A3FDB8574AD2C8F6"/>
            </w:placeholder>
            <w:dataBinding w:prefixMappings="xmlns:ns0='http://schemas.microsoft.com/office/2006/coverPageProps' " w:xpath="/ns0:CoverPageProperties[1]/ns0:PublishDate[1]" w:storeItemID="{55AF091B-3C7A-41E3-B477-F2FDAA23CFDA}"/>
            <w:date w:fullDate="2016-12-18T00:00:00Z">
              <w:dateFormat w:val="dd/MM/yyyy"/>
              <w:lid w:val="fr-FR"/>
              <w:storeMappedDataAs w:val="dateTime"/>
              <w:calendar w:val="gregorian"/>
            </w:date>
          </w:sdtPr>
          <w:sdtEndPr/>
          <w:sdtContent>
            <w:tc>
              <w:tcPr>
                <w:tcW w:w="6799" w:type="dxa"/>
              </w:tcPr>
              <w:p w14:paraId="744D443F" w14:textId="079D958B" w:rsidR="00CA1C3A" w:rsidRPr="003028B0" w:rsidRDefault="00EB6439" w:rsidP="00CA1C3A">
                <w:pPr>
                  <w:cnfStyle w:val="000000000000" w:firstRow="0" w:lastRow="0" w:firstColumn="0" w:lastColumn="0" w:oddVBand="0" w:evenVBand="0" w:oddHBand="0" w:evenHBand="0" w:firstRowFirstColumn="0" w:firstRowLastColumn="0" w:lastRowFirstColumn="0" w:lastRowLastColumn="0"/>
                </w:pPr>
                <w:r w:rsidRPr="003028B0">
                  <w:t>18/12/2016</w:t>
                </w:r>
              </w:p>
            </w:tc>
          </w:sdtContent>
        </w:sdt>
      </w:tr>
      <w:tr w:rsidR="00CA1C3A" w:rsidRPr="003028B0" w14:paraId="1A7680DA"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FBECAF5" w14:textId="77777777" w:rsidR="00CA1C3A" w:rsidRPr="003028B0" w:rsidRDefault="00CA1C3A" w:rsidP="00CA1C3A">
            <w:r w:rsidRPr="003028B0">
              <w:t>Auteur</w:t>
            </w:r>
          </w:p>
        </w:tc>
        <w:tc>
          <w:tcPr>
            <w:tcW w:w="6799" w:type="dxa"/>
          </w:tcPr>
          <w:sdt>
            <w:sdtPr>
              <w:rPr>
                <w:rFonts w:asciiTheme="majorHAnsi" w:hAnsiTheme="majorHAnsi"/>
                <w:szCs w:val="20"/>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357D140A" w14:textId="77777777" w:rsidR="00CA1C3A" w:rsidRPr="003028B0" w:rsidRDefault="00CA1C3A" w:rsidP="00CA1C3A">
                <w:pPr>
                  <w:pStyle w:val="Sansinterligne"/>
                  <w:cnfStyle w:val="000000000000" w:firstRow="0" w:lastRow="0" w:firstColumn="0" w:lastColumn="0" w:oddVBand="0" w:evenVBand="0" w:oddHBand="0" w:evenHBand="0" w:firstRowFirstColumn="0" w:firstRowLastColumn="0" w:lastRowFirstColumn="0" w:lastRowLastColumn="0"/>
                </w:pPr>
                <w:r w:rsidRPr="003028B0">
                  <w:rPr>
                    <w:rFonts w:asciiTheme="majorHAnsi" w:hAnsiTheme="majorHAnsi"/>
                    <w:szCs w:val="20"/>
                  </w:rPr>
                  <w:t>J. Racaud; A. Simon; J. Harrault; J. Blondeel; S. Daguenet; F. Corradin</w:t>
                </w:r>
              </w:p>
            </w:sdtContent>
          </w:sdt>
        </w:tc>
      </w:tr>
      <w:tr w:rsidR="00ED6AB0" w:rsidRPr="003028B0" w14:paraId="10602983"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F39EE08" w14:textId="77777777" w:rsidR="00ED6AB0" w:rsidRPr="003028B0" w:rsidRDefault="00ED6AB0" w:rsidP="00ED6AB0">
            <w:r w:rsidRPr="003028B0">
              <w:t>Responsable</w:t>
            </w:r>
          </w:p>
        </w:tc>
        <w:sdt>
          <w:sdtPr>
            <w:alias w:val="Responsable"/>
            <w:tag w:val=""/>
            <w:id w:val="-267010783"/>
            <w:placeholder>
              <w:docPart w:val="2AED024DF89D497A960067DF2DDF96C3"/>
            </w:placeholder>
            <w:dataBinding w:prefixMappings="xmlns:ns0='http://schemas.openxmlformats.org/officeDocument/2006/extended-properties' " w:xpath="/ns0:Properties[1]/ns0:Manager[1]" w:storeItemID="{6668398D-A668-4E3E-A5EB-62B293D839F1}"/>
            <w:text/>
          </w:sdtPr>
          <w:sdtEndPr/>
          <w:sdtContent>
            <w:tc>
              <w:tcPr>
                <w:tcW w:w="6799" w:type="dxa"/>
              </w:tcPr>
              <w:p w14:paraId="7C6D83A4" w14:textId="77777777" w:rsidR="00ED6AB0" w:rsidRPr="003028B0" w:rsidRDefault="003A015B" w:rsidP="003A015B">
                <w:pPr>
                  <w:cnfStyle w:val="000000000000" w:firstRow="0" w:lastRow="0" w:firstColumn="0" w:lastColumn="0" w:oddVBand="0" w:evenVBand="0" w:oddHBand="0" w:evenHBand="0" w:firstRowFirstColumn="0" w:firstRowLastColumn="0" w:lastRowFirstColumn="0" w:lastRowLastColumn="0"/>
                </w:pPr>
                <w:r w:rsidRPr="003028B0">
                  <w:t>Jonathan Racaud</w:t>
                </w:r>
              </w:p>
            </w:tc>
          </w:sdtContent>
        </w:sdt>
      </w:tr>
      <w:tr w:rsidR="00ED6AB0" w:rsidRPr="003028B0" w14:paraId="10CDD1D8"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4252EAD" w14:textId="77777777" w:rsidR="00ED6AB0" w:rsidRPr="003028B0" w:rsidRDefault="00ED6AB0" w:rsidP="00ED6AB0">
            <w:r w:rsidRPr="003028B0">
              <w:t>E-mail</w:t>
            </w:r>
          </w:p>
        </w:tc>
        <w:sdt>
          <w:sdtPr>
            <w:alias w:val="Messagerie société"/>
            <w:tag w:val=""/>
            <w:id w:val="1269506720"/>
            <w:placeholder>
              <w:docPart w:val="10F23A1977864AEB9033F79981E10578"/>
            </w:placeholder>
            <w:dataBinding w:prefixMappings="xmlns:ns0='http://schemas.microsoft.com/office/2006/coverPageProps' " w:xpath="/ns0:CoverPageProperties[1]/ns0:CompanyEmail[1]" w:storeItemID="{55AF091B-3C7A-41E3-B477-F2FDAA23CFDA}"/>
            <w:text/>
          </w:sdtPr>
          <w:sdtEndPr/>
          <w:sdtContent>
            <w:tc>
              <w:tcPr>
                <w:tcW w:w="6799" w:type="dxa"/>
              </w:tcPr>
              <w:p w14:paraId="317C8382" w14:textId="77777777" w:rsidR="00ED6AB0" w:rsidRPr="003028B0" w:rsidRDefault="003A015B" w:rsidP="00ED6AB0">
                <w:pPr>
                  <w:cnfStyle w:val="000000000000" w:firstRow="0" w:lastRow="0" w:firstColumn="0" w:lastColumn="0" w:oddVBand="0" w:evenVBand="0" w:oddHBand="0" w:evenHBand="0" w:firstRowFirstColumn="0" w:firstRowLastColumn="0" w:lastRowFirstColumn="0" w:lastRowLastColumn="0"/>
                </w:pPr>
                <w:r w:rsidRPr="003028B0">
                  <w:t>musicsheetwriter_2017@labeip.epitech.eu</w:t>
                </w:r>
              </w:p>
            </w:tc>
          </w:sdtContent>
        </w:sdt>
      </w:tr>
      <w:tr w:rsidR="00ED6AB0" w:rsidRPr="003028B0" w14:paraId="664D78F6"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2F8071D" w14:textId="77777777" w:rsidR="00ED6AB0" w:rsidRPr="003028B0" w:rsidRDefault="00ED6AB0" w:rsidP="00ED6AB0">
            <w:r w:rsidRPr="003028B0">
              <w:t>Sujet</w:t>
            </w:r>
          </w:p>
        </w:tc>
        <w:sdt>
          <w:sdtPr>
            <w:alias w:val="Objet "/>
            <w:tag w:val=""/>
            <w:id w:val="1386059312"/>
            <w:placeholder>
              <w:docPart w:val="1ADCD6C008254DC389961EE973A50A67"/>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4035AD7D" w14:textId="77777777" w:rsidR="00ED6AB0" w:rsidRPr="003028B0" w:rsidRDefault="003051EF" w:rsidP="00DE69FF">
                <w:pPr>
                  <w:cnfStyle w:val="000000000000" w:firstRow="0" w:lastRow="0" w:firstColumn="0" w:lastColumn="0" w:oddVBand="0" w:evenVBand="0" w:oddHBand="0" w:evenHBand="0" w:firstRowFirstColumn="0" w:firstRowLastColumn="0" w:lastRowFirstColumn="0" w:lastRowLastColumn="0"/>
                </w:pPr>
                <w:r w:rsidRPr="003028B0">
                  <w:t>Manuel Utilisateur</w:t>
                </w:r>
              </w:p>
            </w:tc>
          </w:sdtContent>
        </w:sdt>
      </w:tr>
      <w:tr w:rsidR="00CA1C3A" w:rsidRPr="003028B0" w14:paraId="0A332FD9"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5266C6E" w14:textId="77777777" w:rsidR="00CA1C3A" w:rsidRPr="003028B0" w:rsidRDefault="00CA1C3A" w:rsidP="00CA1C3A">
            <w:r w:rsidRPr="003028B0">
              <w:t>Version du document</w:t>
            </w:r>
          </w:p>
        </w:tc>
        <w:tc>
          <w:tcPr>
            <w:tcW w:w="6799" w:type="dxa"/>
          </w:tcPr>
          <w:p w14:paraId="6E1A837C" w14:textId="363F7FC7" w:rsidR="00CA1C3A" w:rsidRPr="003028B0" w:rsidRDefault="00EB6439" w:rsidP="00CA1C3A">
            <w:pPr>
              <w:cnfStyle w:val="000000000000" w:firstRow="0" w:lastRow="0" w:firstColumn="0" w:lastColumn="0" w:oddVBand="0" w:evenVBand="0" w:oddHBand="0" w:evenHBand="0" w:firstRowFirstColumn="0" w:firstRowLastColumn="0" w:lastRowFirstColumn="0" w:lastRowLastColumn="0"/>
            </w:pPr>
            <w:r w:rsidRPr="003028B0">
              <w:t>3</w:t>
            </w:r>
            <w:r w:rsidR="00CA1C3A" w:rsidRPr="003028B0">
              <w:t>.0</w:t>
            </w:r>
          </w:p>
        </w:tc>
      </w:tr>
      <w:tr w:rsidR="00CA1C3A" w:rsidRPr="003028B0" w14:paraId="09148C7A"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68BF5EC9" w14:textId="77777777" w:rsidR="00CA1C3A" w:rsidRPr="003028B0" w:rsidRDefault="00CA1C3A" w:rsidP="00CA1C3A">
            <w:r w:rsidRPr="003028B0">
              <w:t>Version du modèle</w:t>
            </w:r>
          </w:p>
        </w:tc>
        <w:tc>
          <w:tcPr>
            <w:tcW w:w="6799" w:type="dxa"/>
          </w:tcPr>
          <w:p w14:paraId="10A445C0" w14:textId="77777777" w:rsidR="00CA1C3A" w:rsidRPr="003028B0" w:rsidRDefault="00CA1C3A" w:rsidP="00CA1C3A">
            <w:pPr>
              <w:cnfStyle w:val="000000000000" w:firstRow="0" w:lastRow="0" w:firstColumn="0" w:lastColumn="0" w:oddVBand="0" w:evenVBand="0" w:oddHBand="0" w:evenHBand="0" w:firstRowFirstColumn="0" w:firstRowLastColumn="0" w:lastRowFirstColumn="0" w:lastRowLastColumn="0"/>
            </w:pPr>
            <w:r w:rsidRPr="003028B0">
              <w:t>1.1</w:t>
            </w:r>
          </w:p>
        </w:tc>
      </w:tr>
    </w:tbl>
    <w:p w14:paraId="745DE0DC" w14:textId="77777777" w:rsidR="00ED6AB0" w:rsidRPr="003028B0" w:rsidRDefault="00ED6AB0" w:rsidP="00ED6AB0"/>
    <w:p w14:paraId="50884F22" w14:textId="77777777" w:rsidR="00ED6AB0" w:rsidRPr="003028B0" w:rsidRDefault="00ED6AB0" w:rsidP="00ED6AB0">
      <w:pPr>
        <w:pStyle w:val="Titre1horssommaire"/>
      </w:pPr>
      <w:r w:rsidRPr="003028B0">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1F7E31" w:rsidRPr="003028B0" w14:paraId="28BE853A" w14:textId="77777777" w:rsidTr="00A92A3B">
        <w:trPr>
          <w:cnfStyle w:val="100000000000" w:firstRow="1" w:lastRow="0" w:firstColumn="0" w:lastColumn="0" w:oddVBand="0" w:evenVBand="0" w:oddHBand="0" w:evenHBand="0" w:firstRowFirstColumn="0" w:firstRowLastColumn="0" w:lastRowFirstColumn="0" w:lastRowLastColumn="0"/>
        </w:trPr>
        <w:tc>
          <w:tcPr>
            <w:tcW w:w="2265" w:type="dxa"/>
          </w:tcPr>
          <w:p w14:paraId="1850A4E5" w14:textId="77777777" w:rsidR="001F7E31" w:rsidRPr="003028B0" w:rsidRDefault="001F7E31" w:rsidP="00A92A3B">
            <w:pPr>
              <w:rPr>
                <w:b w:val="0"/>
              </w:rPr>
            </w:pPr>
            <w:r w:rsidRPr="003028B0">
              <w:t>Date</w:t>
            </w:r>
          </w:p>
        </w:tc>
        <w:tc>
          <w:tcPr>
            <w:tcW w:w="2265" w:type="dxa"/>
          </w:tcPr>
          <w:p w14:paraId="68D29AFD" w14:textId="77777777" w:rsidR="001F7E31" w:rsidRPr="003028B0" w:rsidRDefault="001F7E31" w:rsidP="00A92A3B">
            <w:pPr>
              <w:rPr>
                <w:b w:val="0"/>
              </w:rPr>
            </w:pPr>
            <w:r w:rsidRPr="003028B0">
              <w:t>Auteur</w:t>
            </w:r>
          </w:p>
        </w:tc>
        <w:tc>
          <w:tcPr>
            <w:tcW w:w="2266" w:type="dxa"/>
          </w:tcPr>
          <w:p w14:paraId="7290C5C8" w14:textId="77777777" w:rsidR="001F7E31" w:rsidRPr="003028B0" w:rsidRDefault="001F7E31" w:rsidP="00A92A3B">
            <w:pPr>
              <w:rPr>
                <w:b w:val="0"/>
              </w:rPr>
            </w:pPr>
            <w:r w:rsidRPr="003028B0">
              <w:t>Section(s)</w:t>
            </w:r>
          </w:p>
        </w:tc>
        <w:tc>
          <w:tcPr>
            <w:tcW w:w="2266" w:type="dxa"/>
          </w:tcPr>
          <w:p w14:paraId="37007CBF" w14:textId="77777777" w:rsidR="001F7E31" w:rsidRPr="003028B0" w:rsidRDefault="001F7E31" w:rsidP="00A92A3B">
            <w:pPr>
              <w:rPr>
                <w:b w:val="0"/>
              </w:rPr>
            </w:pPr>
            <w:r w:rsidRPr="003028B0">
              <w:t>Commentaire</w:t>
            </w:r>
          </w:p>
        </w:tc>
      </w:tr>
      <w:tr w:rsidR="00CA1C3A" w:rsidRPr="003028B0" w14:paraId="46FFE3B3" w14:textId="77777777" w:rsidTr="00A92A3B">
        <w:tc>
          <w:tcPr>
            <w:tcW w:w="2265" w:type="dxa"/>
          </w:tcPr>
          <w:p w14:paraId="3009D3BE" w14:textId="1FD09A18" w:rsidR="00CA1C3A" w:rsidRPr="003028B0" w:rsidRDefault="00EB6439" w:rsidP="00CA1C3A">
            <w:r w:rsidRPr="003028B0">
              <w:t>15/12</w:t>
            </w:r>
            <w:r w:rsidR="00CA1C3A" w:rsidRPr="003028B0">
              <w:t>/2016</w:t>
            </w:r>
          </w:p>
        </w:tc>
        <w:tc>
          <w:tcPr>
            <w:tcW w:w="2265" w:type="dxa"/>
          </w:tcPr>
          <w:p w14:paraId="040CF96B" w14:textId="1AA8EB03" w:rsidR="00CA1C3A" w:rsidRPr="003028B0" w:rsidRDefault="00EB6439" w:rsidP="00CA1C3A">
            <w:r w:rsidRPr="003028B0">
              <w:t>Jonathan Racaud</w:t>
            </w:r>
          </w:p>
        </w:tc>
        <w:tc>
          <w:tcPr>
            <w:tcW w:w="2266" w:type="dxa"/>
          </w:tcPr>
          <w:p w14:paraId="00C925BD" w14:textId="77777777" w:rsidR="00CA1C3A" w:rsidRPr="003028B0" w:rsidRDefault="00CA1C3A" w:rsidP="00CA1C3A">
            <w:r w:rsidRPr="003028B0">
              <w:t>Toutes</w:t>
            </w:r>
          </w:p>
        </w:tc>
        <w:tc>
          <w:tcPr>
            <w:tcW w:w="2266" w:type="dxa"/>
          </w:tcPr>
          <w:p w14:paraId="3FB9690D" w14:textId="6CC632F4" w:rsidR="00CA1C3A" w:rsidRPr="003028B0" w:rsidRDefault="00CA1C3A" w:rsidP="00CA1C3A">
            <w:r w:rsidRPr="003028B0">
              <w:t>Création du d</w:t>
            </w:r>
            <w:r w:rsidR="00EB6439" w:rsidRPr="003028B0">
              <w:t>ocument à partir de la version 2</w:t>
            </w:r>
            <w:r w:rsidRPr="003028B0">
              <w:t>.0</w:t>
            </w:r>
          </w:p>
        </w:tc>
      </w:tr>
      <w:tr w:rsidR="00B37700" w:rsidRPr="003028B0" w14:paraId="6D7D6FCF" w14:textId="77777777" w:rsidTr="00A92A3B">
        <w:tc>
          <w:tcPr>
            <w:tcW w:w="2265" w:type="dxa"/>
          </w:tcPr>
          <w:p w14:paraId="3023DA16" w14:textId="37AEC75C" w:rsidR="00B37700" w:rsidRPr="003028B0" w:rsidRDefault="00B37700" w:rsidP="00CA1C3A">
            <w:r>
              <w:t>15/12/2016</w:t>
            </w:r>
          </w:p>
        </w:tc>
        <w:tc>
          <w:tcPr>
            <w:tcW w:w="2265" w:type="dxa"/>
          </w:tcPr>
          <w:p w14:paraId="6A7253C8" w14:textId="1000688A" w:rsidR="00B37700" w:rsidRPr="003028B0" w:rsidRDefault="00B37700" w:rsidP="00CA1C3A">
            <w:r>
              <w:t>Jonathan Racaud</w:t>
            </w:r>
          </w:p>
        </w:tc>
        <w:tc>
          <w:tcPr>
            <w:tcW w:w="2266" w:type="dxa"/>
          </w:tcPr>
          <w:p w14:paraId="3F051F09" w14:textId="2C2DAF00" w:rsidR="00B37700" w:rsidRPr="003028B0" w:rsidRDefault="00B37700" w:rsidP="00CA1C3A">
            <w:r>
              <w:t>Toutes</w:t>
            </w:r>
          </w:p>
        </w:tc>
        <w:tc>
          <w:tcPr>
            <w:tcW w:w="2266" w:type="dxa"/>
          </w:tcPr>
          <w:p w14:paraId="367FF0EC" w14:textId="77777777" w:rsidR="00B37700" w:rsidRDefault="00B37700" w:rsidP="00CA1C3A">
            <w:r>
              <w:t>Mise à jour du texte et des captures d’écran. Mise à jour Sommaire et Table des figures.</w:t>
            </w:r>
          </w:p>
          <w:p w14:paraId="09956A0B" w14:textId="77777777" w:rsidR="00B37700" w:rsidRDefault="00B37700" w:rsidP="00CA1C3A">
            <w:r>
              <w:t>Ajout F.A.Q</w:t>
            </w:r>
          </w:p>
          <w:p w14:paraId="42846E04" w14:textId="1CB635A2" w:rsidR="00B37700" w:rsidRPr="003028B0" w:rsidRDefault="001E1CAC" w:rsidP="00CA1C3A">
            <w:r>
              <w:t>Ajout section 1.3.5 et 1.4</w:t>
            </w:r>
          </w:p>
        </w:tc>
      </w:tr>
    </w:tbl>
    <w:p w14:paraId="61CF365F" w14:textId="77777777" w:rsidR="00137FB2" w:rsidRPr="003028B0" w:rsidRDefault="00137FB2">
      <w:r w:rsidRPr="003028B0">
        <w:br w:type="page"/>
      </w:r>
    </w:p>
    <w:p w14:paraId="6565CD60" w14:textId="77777777" w:rsidR="00137FB2" w:rsidRPr="003028B0" w:rsidRDefault="00137FB2" w:rsidP="00137FB2">
      <w:pPr>
        <w:pStyle w:val="Titre1horssommaire"/>
        <w:rPr>
          <w:rStyle w:val="Titre1horssommaireCar"/>
          <w:rFonts w:eastAsiaTheme="minorEastAsia" w:cstheme="minorBidi"/>
          <w:szCs w:val="22"/>
        </w:rPr>
      </w:pPr>
      <w:r w:rsidRPr="003028B0">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478AE1E4" w14:textId="60CF6829" w:rsidR="001E1CAC" w:rsidRDefault="00900B12">
          <w:pPr>
            <w:pStyle w:val="TM1"/>
            <w:tabs>
              <w:tab w:val="left" w:pos="440"/>
              <w:tab w:val="right" w:leader="dot" w:pos="9062"/>
            </w:tabs>
            <w:rPr>
              <w:b w:val="0"/>
              <w:bCs w:val="0"/>
              <w:i w:val="0"/>
              <w:iCs w:val="0"/>
              <w:noProof/>
              <w:sz w:val="22"/>
              <w:szCs w:val="22"/>
              <w:lang w:eastAsia="zh-CN"/>
            </w:rPr>
          </w:pPr>
          <w:r w:rsidRPr="003028B0">
            <w:fldChar w:fldCharType="begin"/>
          </w:r>
          <w:r w:rsidRPr="003028B0">
            <w:instrText xml:space="preserve"> TOC \o "1-3" \h \z \u </w:instrText>
          </w:r>
          <w:r w:rsidRPr="003028B0">
            <w:fldChar w:fldCharType="separate"/>
          </w:r>
          <w:hyperlink w:anchor="_Toc469583220" w:history="1">
            <w:r w:rsidR="001E1CAC" w:rsidRPr="00DA72AB">
              <w:rPr>
                <w:rStyle w:val="Lienhypertexte"/>
                <w:noProof/>
              </w:rPr>
              <w:t>1.</w:t>
            </w:r>
            <w:r w:rsidR="001E1CAC">
              <w:rPr>
                <w:b w:val="0"/>
                <w:bCs w:val="0"/>
                <w:i w:val="0"/>
                <w:iCs w:val="0"/>
                <w:noProof/>
                <w:sz w:val="22"/>
                <w:szCs w:val="22"/>
                <w:lang w:eastAsia="zh-CN"/>
              </w:rPr>
              <w:tab/>
            </w:r>
            <w:r w:rsidR="001E1CAC" w:rsidRPr="00DA72AB">
              <w:rPr>
                <w:rStyle w:val="Lienhypertexte"/>
                <w:noProof/>
              </w:rPr>
              <w:t>Logiciel</w:t>
            </w:r>
            <w:r w:rsidR="001E1CAC">
              <w:rPr>
                <w:noProof/>
                <w:webHidden/>
              </w:rPr>
              <w:tab/>
            </w:r>
            <w:r w:rsidR="001E1CAC">
              <w:rPr>
                <w:noProof/>
                <w:webHidden/>
              </w:rPr>
              <w:fldChar w:fldCharType="begin"/>
            </w:r>
            <w:r w:rsidR="001E1CAC">
              <w:rPr>
                <w:noProof/>
                <w:webHidden/>
              </w:rPr>
              <w:instrText xml:space="preserve"> PAGEREF _Toc469583220 \h </w:instrText>
            </w:r>
            <w:r w:rsidR="001E1CAC">
              <w:rPr>
                <w:noProof/>
                <w:webHidden/>
              </w:rPr>
            </w:r>
            <w:r w:rsidR="001E1CAC">
              <w:rPr>
                <w:noProof/>
                <w:webHidden/>
              </w:rPr>
              <w:fldChar w:fldCharType="separate"/>
            </w:r>
            <w:r w:rsidR="001E1CAC">
              <w:rPr>
                <w:noProof/>
                <w:webHidden/>
              </w:rPr>
              <w:t>1</w:t>
            </w:r>
            <w:r w:rsidR="001E1CAC">
              <w:rPr>
                <w:noProof/>
                <w:webHidden/>
              </w:rPr>
              <w:fldChar w:fldCharType="end"/>
            </w:r>
          </w:hyperlink>
        </w:p>
        <w:p w14:paraId="3608C2B8" w14:textId="0292B49B" w:rsidR="001E1CAC" w:rsidRDefault="00E66F1E">
          <w:pPr>
            <w:pStyle w:val="TM2"/>
            <w:tabs>
              <w:tab w:val="left" w:pos="880"/>
              <w:tab w:val="right" w:leader="dot" w:pos="9062"/>
            </w:tabs>
            <w:rPr>
              <w:b w:val="0"/>
              <w:bCs w:val="0"/>
              <w:noProof/>
              <w:lang w:eastAsia="zh-CN"/>
            </w:rPr>
          </w:pPr>
          <w:hyperlink w:anchor="_Toc469583221" w:history="1">
            <w:r w:rsidR="001E1CAC" w:rsidRPr="00DA72AB">
              <w:rPr>
                <w:rStyle w:val="Lienhypertexte"/>
                <w:noProof/>
              </w:rPr>
              <w:t>1.1.</w:t>
            </w:r>
            <w:r w:rsidR="001E1CAC">
              <w:rPr>
                <w:b w:val="0"/>
                <w:bCs w:val="0"/>
                <w:noProof/>
                <w:lang w:eastAsia="zh-CN"/>
              </w:rPr>
              <w:tab/>
            </w:r>
            <w:r w:rsidR="001E1CAC" w:rsidRPr="00DA72AB">
              <w:rPr>
                <w:rStyle w:val="Lienhypertexte"/>
                <w:noProof/>
              </w:rPr>
              <w:t>Installation du logiciel</w:t>
            </w:r>
            <w:r w:rsidR="001E1CAC">
              <w:rPr>
                <w:noProof/>
                <w:webHidden/>
              </w:rPr>
              <w:tab/>
            </w:r>
            <w:r w:rsidR="001E1CAC">
              <w:rPr>
                <w:noProof/>
                <w:webHidden/>
              </w:rPr>
              <w:fldChar w:fldCharType="begin"/>
            </w:r>
            <w:r w:rsidR="001E1CAC">
              <w:rPr>
                <w:noProof/>
                <w:webHidden/>
              </w:rPr>
              <w:instrText xml:space="preserve"> PAGEREF _Toc469583221 \h </w:instrText>
            </w:r>
            <w:r w:rsidR="001E1CAC">
              <w:rPr>
                <w:noProof/>
                <w:webHidden/>
              </w:rPr>
            </w:r>
            <w:r w:rsidR="001E1CAC">
              <w:rPr>
                <w:noProof/>
                <w:webHidden/>
              </w:rPr>
              <w:fldChar w:fldCharType="separate"/>
            </w:r>
            <w:r w:rsidR="001E1CAC">
              <w:rPr>
                <w:noProof/>
                <w:webHidden/>
              </w:rPr>
              <w:t>1</w:t>
            </w:r>
            <w:r w:rsidR="001E1CAC">
              <w:rPr>
                <w:noProof/>
                <w:webHidden/>
              </w:rPr>
              <w:fldChar w:fldCharType="end"/>
            </w:r>
          </w:hyperlink>
        </w:p>
        <w:p w14:paraId="0922CCFC" w14:textId="1AD15178" w:rsidR="001E1CAC" w:rsidRDefault="00E66F1E">
          <w:pPr>
            <w:pStyle w:val="TM3"/>
            <w:tabs>
              <w:tab w:val="left" w:pos="1320"/>
              <w:tab w:val="right" w:leader="dot" w:pos="9062"/>
            </w:tabs>
            <w:rPr>
              <w:noProof/>
              <w:sz w:val="22"/>
              <w:szCs w:val="22"/>
              <w:lang w:eastAsia="zh-CN"/>
            </w:rPr>
          </w:pPr>
          <w:hyperlink w:anchor="_Toc469583222" w:history="1">
            <w:r w:rsidR="001E1CAC" w:rsidRPr="00DA72AB">
              <w:rPr>
                <w:rStyle w:val="Lienhypertexte"/>
                <w:noProof/>
                <w14:scene3d>
                  <w14:camera w14:prst="orthographicFront"/>
                  <w14:lightRig w14:rig="threePt" w14:dir="t">
                    <w14:rot w14:lat="0" w14:lon="0" w14:rev="0"/>
                  </w14:lightRig>
                </w14:scene3d>
              </w:rPr>
              <w:t>1.1.1.</w:t>
            </w:r>
            <w:r w:rsidR="001E1CAC">
              <w:rPr>
                <w:noProof/>
                <w:sz w:val="22"/>
                <w:szCs w:val="22"/>
                <w:lang w:eastAsia="zh-CN"/>
              </w:rPr>
              <w:tab/>
            </w:r>
            <w:r w:rsidR="001E1CAC" w:rsidRPr="00DA72AB">
              <w:rPr>
                <w:rStyle w:val="Lienhypertexte"/>
                <w:noProof/>
              </w:rPr>
              <w:t>Windows</w:t>
            </w:r>
            <w:r w:rsidR="001E1CAC">
              <w:rPr>
                <w:noProof/>
                <w:webHidden/>
              </w:rPr>
              <w:tab/>
            </w:r>
            <w:r w:rsidR="001E1CAC">
              <w:rPr>
                <w:noProof/>
                <w:webHidden/>
              </w:rPr>
              <w:fldChar w:fldCharType="begin"/>
            </w:r>
            <w:r w:rsidR="001E1CAC">
              <w:rPr>
                <w:noProof/>
                <w:webHidden/>
              </w:rPr>
              <w:instrText xml:space="preserve"> PAGEREF _Toc469583222 \h </w:instrText>
            </w:r>
            <w:r w:rsidR="001E1CAC">
              <w:rPr>
                <w:noProof/>
                <w:webHidden/>
              </w:rPr>
            </w:r>
            <w:r w:rsidR="001E1CAC">
              <w:rPr>
                <w:noProof/>
                <w:webHidden/>
              </w:rPr>
              <w:fldChar w:fldCharType="separate"/>
            </w:r>
            <w:r w:rsidR="001E1CAC">
              <w:rPr>
                <w:noProof/>
                <w:webHidden/>
              </w:rPr>
              <w:t>1</w:t>
            </w:r>
            <w:r w:rsidR="001E1CAC">
              <w:rPr>
                <w:noProof/>
                <w:webHidden/>
              </w:rPr>
              <w:fldChar w:fldCharType="end"/>
            </w:r>
          </w:hyperlink>
        </w:p>
        <w:p w14:paraId="171EA59C" w14:textId="05AC73B6" w:rsidR="001E1CAC" w:rsidRDefault="00E66F1E">
          <w:pPr>
            <w:pStyle w:val="TM2"/>
            <w:tabs>
              <w:tab w:val="left" w:pos="880"/>
              <w:tab w:val="right" w:leader="dot" w:pos="9062"/>
            </w:tabs>
            <w:rPr>
              <w:b w:val="0"/>
              <w:bCs w:val="0"/>
              <w:noProof/>
              <w:lang w:eastAsia="zh-CN"/>
            </w:rPr>
          </w:pPr>
          <w:hyperlink w:anchor="_Toc469583223" w:history="1">
            <w:r w:rsidR="001E1CAC" w:rsidRPr="00DA72AB">
              <w:rPr>
                <w:rStyle w:val="Lienhypertexte"/>
                <w:noProof/>
              </w:rPr>
              <w:t>1.2.</w:t>
            </w:r>
            <w:r w:rsidR="001E1CAC">
              <w:rPr>
                <w:b w:val="0"/>
                <w:bCs w:val="0"/>
                <w:noProof/>
                <w:lang w:eastAsia="zh-CN"/>
              </w:rPr>
              <w:tab/>
            </w:r>
            <w:r w:rsidR="001E1CAC" w:rsidRPr="00DA72AB">
              <w:rPr>
                <w:rStyle w:val="Lienhypertexte"/>
                <w:noProof/>
              </w:rPr>
              <w:t>Interface</w:t>
            </w:r>
            <w:r w:rsidR="001E1CAC">
              <w:rPr>
                <w:noProof/>
                <w:webHidden/>
              </w:rPr>
              <w:tab/>
            </w:r>
            <w:r w:rsidR="001E1CAC">
              <w:rPr>
                <w:noProof/>
                <w:webHidden/>
              </w:rPr>
              <w:fldChar w:fldCharType="begin"/>
            </w:r>
            <w:r w:rsidR="001E1CAC">
              <w:rPr>
                <w:noProof/>
                <w:webHidden/>
              </w:rPr>
              <w:instrText xml:space="preserve"> PAGEREF _Toc469583223 \h </w:instrText>
            </w:r>
            <w:r w:rsidR="001E1CAC">
              <w:rPr>
                <w:noProof/>
                <w:webHidden/>
              </w:rPr>
            </w:r>
            <w:r w:rsidR="001E1CAC">
              <w:rPr>
                <w:noProof/>
                <w:webHidden/>
              </w:rPr>
              <w:fldChar w:fldCharType="separate"/>
            </w:r>
            <w:r w:rsidR="001E1CAC">
              <w:rPr>
                <w:noProof/>
                <w:webHidden/>
              </w:rPr>
              <w:t>4</w:t>
            </w:r>
            <w:r w:rsidR="001E1CAC">
              <w:rPr>
                <w:noProof/>
                <w:webHidden/>
              </w:rPr>
              <w:fldChar w:fldCharType="end"/>
            </w:r>
          </w:hyperlink>
        </w:p>
        <w:p w14:paraId="0DC3FEC8" w14:textId="71087AC5" w:rsidR="001E1CAC" w:rsidRDefault="00E66F1E">
          <w:pPr>
            <w:pStyle w:val="TM2"/>
            <w:tabs>
              <w:tab w:val="left" w:pos="880"/>
              <w:tab w:val="right" w:leader="dot" w:pos="9062"/>
            </w:tabs>
            <w:rPr>
              <w:b w:val="0"/>
              <w:bCs w:val="0"/>
              <w:noProof/>
              <w:lang w:eastAsia="zh-CN"/>
            </w:rPr>
          </w:pPr>
          <w:hyperlink w:anchor="_Toc469583226" w:history="1">
            <w:r w:rsidR="001E1CAC" w:rsidRPr="00DA72AB">
              <w:rPr>
                <w:rStyle w:val="Lienhypertexte"/>
                <w:noProof/>
              </w:rPr>
              <w:t>1.2.</w:t>
            </w:r>
            <w:r w:rsidR="001E1CAC">
              <w:rPr>
                <w:b w:val="0"/>
                <w:bCs w:val="0"/>
                <w:noProof/>
                <w:lang w:eastAsia="zh-CN"/>
              </w:rPr>
              <w:tab/>
            </w:r>
            <w:r w:rsidR="001E1CAC" w:rsidRPr="00DA72AB">
              <w:rPr>
                <w:rStyle w:val="Lienhypertexte"/>
                <w:noProof/>
              </w:rPr>
              <w:t>Gestion d’un projet</w:t>
            </w:r>
            <w:r w:rsidR="001E1CAC">
              <w:rPr>
                <w:noProof/>
                <w:webHidden/>
              </w:rPr>
              <w:tab/>
            </w:r>
            <w:r w:rsidR="001E1CAC">
              <w:rPr>
                <w:noProof/>
                <w:webHidden/>
              </w:rPr>
              <w:fldChar w:fldCharType="begin"/>
            </w:r>
            <w:r w:rsidR="001E1CAC">
              <w:rPr>
                <w:noProof/>
                <w:webHidden/>
              </w:rPr>
              <w:instrText xml:space="preserve"> PAGEREF _Toc469583226 \h </w:instrText>
            </w:r>
            <w:r w:rsidR="001E1CAC">
              <w:rPr>
                <w:noProof/>
                <w:webHidden/>
              </w:rPr>
            </w:r>
            <w:r w:rsidR="001E1CAC">
              <w:rPr>
                <w:noProof/>
                <w:webHidden/>
              </w:rPr>
              <w:fldChar w:fldCharType="separate"/>
            </w:r>
            <w:r w:rsidR="001E1CAC">
              <w:rPr>
                <w:noProof/>
                <w:webHidden/>
              </w:rPr>
              <w:t>6</w:t>
            </w:r>
            <w:r w:rsidR="001E1CAC">
              <w:rPr>
                <w:noProof/>
                <w:webHidden/>
              </w:rPr>
              <w:fldChar w:fldCharType="end"/>
            </w:r>
          </w:hyperlink>
        </w:p>
        <w:p w14:paraId="3311FF78" w14:textId="6D2697C5" w:rsidR="001E1CAC" w:rsidRDefault="00E66F1E">
          <w:pPr>
            <w:pStyle w:val="TM3"/>
            <w:tabs>
              <w:tab w:val="left" w:pos="1320"/>
              <w:tab w:val="right" w:leader="dot" w:pos="9062"/>
            </w:tabs>
            <w:rPr>
              <w:noProof/>
              <w:sz w:val="22"/>
              <w:szCs w:val="22"/>
              <w:lang w:eastAsia="zh-CN"/>
            </w:rPr>
          </w:pPr>
          <w:hyperlink w:anchor="_Toc469583227" w:history="1">
            <w:r w:rsidR="001E1CAC" w:rsidRPr="00DA72AB">
              <w:rPr>
                <w:rStyle w:val="Lienhypertexte"/>
                <w:noProof/>
                <w14:scene3d>
                  <w14:camera w14:prst="orthographicFront"/>
                  <w14:lightRig w14:rig="threePt" w14:dir="t">
                    <w14:rot w14:lat="0" w14:lon="0" w14:rev="0"/>
                  </w14:lightRig>
                </w14:scene3d>
              </w:rPr>
              <w:t>1.2.1.</w:t>
            </w:r>
            <w:r w:rsidR="001E1CAC">
              <w:rPr>
                <w:noProof/>
                <w:sz w:val="22"/>
                <w:szCs w:val="22"/>
                <w:lang w:eastAsia="zh-CN"/>
              </w:rPr>
              <w:tab/>
            </w:r>
            <w:r w:rsidR="001E1CAC" w:rsidRPr="00DA72AB">
              <w:rPr>
                <w:rStyle w:val="Lienhypertexte"/>
                <w:noProof/>
              </w:rPr>
              <w:t>Description d’un projet</w:t>
            </w:r>
            <w:r w:rsidR="001E1CAC">
              <w:rPr>
                <w:noProof/>
                <w:webHidden/>
              </w:rPr>
              <w:tab/>
            </w:r>
            <w:r w:rsidR="001E1CAC">
              <w:rPr>
                <w:noProof/>
                <w:webHidden/>
              </w:rPr>
              <w:fldChar w:fldCharType="begin"/>
            </w:r>
            <w:r w:rsidR="001E1CAC">
              <w:rPr>
                <w:noProof/>
                <w:webHidden/>
              </w:rPr>
              <w:instrText xml:space="preserve"> PAGEREF _Toc469583227 \h </w:instrText>
            </w:r>
            <w:r w:rsidR="001E1CAC">
              <w:rPr>
                <w:noProof/>
                <w:webHidden/>
              </w:rPr>
            </w:r>
            <w:r w:rsidR="001E1CAC">
              <w:rPr>
                <w:noProof/>
                <w:webHidden/>
              </w:rPr>
              <w:fldChar w:fldCharType="separate"/>
            </w:r>
            <w:r w:rsidR="001E1CAC">
              <w:rPr>
                <w:noProof/>
                <w:webHidden/>
              </w:rPr>
              <w:t>6</w:t>
            </w:r>
            <w:r w:rsidR="001E1CAC">
              <w:rPr>
                <w:noProof/>
                <w:webHidden/>
              </w:rPr>
              <w:fldChar w:fldCharType="end"/>
            </w:r>
          </w:hyperlink>
        </w:p>
        <w:p w14:paraId="54827D01" w14:textId="2AC66123" w:rsidR="001E1CAC" w:rsidRDefault="00E66F1E">
          <w:pPr>
            <w:pStyle w:val="TM3"/>
            <w:tabs>
              <w:tab w:val="left" w:pos="1320"/>
              <w:tab w:val="right" w:leader="dot" w:pos="9062"/>
            </w:tabs>
            <w:rPr>
              <w:noProof/>
              <w:sz w:val="22"/>
              <w:szCs w:val="22"/>
              <w:lang w:eastAsia="zh-CN"/>
            </w:rPr>
          </w:pPr>
          <w:hyperlink w:anchor="_Toc469583228" w:history="1">
            <w:r w:rsidR="001E1CAC" w:rsidRPr="00DA72AB">
              <w:rPr>
                <w:rStyle w:val="Lienhypertexte"/>
                <w:noProof/>
                <w14:scene3d>
                  <w14:camera w14:prst="orthographicFront"/>
                  <w14:lightRig w14:rig="threePt" w14:dir="t">
                    <w14:rot w14:lat="0" w14:lon="0" w14:rev="0"/>
                  </w14:lightRig>
                </w14:scene3d>
              </w:rPr>
              <w:t>1.2.2.</w:t>
            </w:r>
            <w:r w:rsidR="001E1CAC">
              <w:rPr>
                <w:noProof/>
                <w:sz w:val="22"/>
                <w:szCs w:val="22"/>
                <w:lang w:eastAsia="zh-CN"/>
              </w:rPr>
              <w:tab/>
            </w:r>
            <w:r w:rsidR="001E1CAC" w:rsidRPr="00DA72AB">
              <w:rPr>
                <w:rStyle w:val="Lienhypertexte"/>
                <w:noProof/>
              </w:rPr>
              <w:t>Description interface</w:t>
            </w:r>
            <w:r w:rsidR="001E1CAC">
              <w:rPr>
                <w:noProof/>
                <w:webHidden/>
              </w:rPr>
              <w:tab/>
            </w:r>
            <w:r w:rsidR="001E1CAC">
              <w:rPr>
                <w:noProof/>
                <w:webHidden/>
              </w:rPr>
              <w:fldChar w:fldCharType="begin"/>
            </w:r>
            <w:r w:rsidR="001E1CAC">
              <w:rPr>
                <w:noProof/>
                <w:webHidden/>
              </w:rPr>
              <w:instrText xml:space="preserve"> PAGEREF _Toc469583228 \h </w:instrText>
            </w:r>
            <w:r w:rsidR="001E1CAC">
              <w:rPr>
                <w:noProof/>
                <w:webHidden/>
              </w:rPr>
            </w:r>
            <w:r w:rsidR="001E1CAC">
              <w:rPr>
                <w:noProof/>
                <w:webHidden/>
              </w:rPr>
              <w:fldChar w:fldCharType="separate"/>
            </w:r>
            <w:r w:rsidR="001E1CAC">
              <w:rPr>
                <w:noProof/>
                <w:webHidden/>
              </w:rPr>
              <w:t>6</w:t>
            </w:r>
            <w:r w:rsidR="001E1CAC">
              <w:rPr>
                <w:noProof/>
                <w:webHidden/>
              </w:rPr>
              <w:fldChar w:fldCharType="end"/>
            </w:r>
          </w:hyperlink>
        </w:p>
        <w:p w14:paraId="2D02641C" w14:textId="3E471BC6" w:rsidR="001E1CAC" w:rsidRDefault="00E66F1E">
          <w:pPr>
            <w:pStyle w:val="TM3"/>
            <w:tabs>
              <w:tab w:val="left" w:pos="1320"/>
              <w:tab w:val="right" w:leader="dot" w:pos="9062"/>
            </w:tabs>
            <w:rPr>
              <w:noProof/>
              <w:sz w:val="22"/>
              <w:szCs w:val="22"/>
              <w:lang w:eastAsia="zh-CN"/>
            </w:rPr>
          </w:pPr>
          <w:hyperlink w:anchor="_Toc469583229" w:history="1">
            <w:r w:rsidR="001E1CAC" w:rsidRPr="00DA72AB">
              <w:rPr>
                <w:rStyle w:val="Lienhypertexte"/>
                <w:noProof/>
                <w14:scene3d>
                  <w14:camera w14:prst="orthographicFront"/>
                  <w14:lightRig w14:rig="threePt" w14:dir="t">
                    <w14:rot w14:lat="0" w14:lon="0" w14:rev="0"/>
                  </w14:lightRig>
                </w14:scene3d>
              </w:rPr>
              <w:t>1.2.3.</w:t>
            </w:r>
            <w:r w:rsidR="001E1CAC">
              <w:rPr>
                <w:noProof/>
                <w:sz w:val="22"/>
                <w:szCs w:val="22"/>
                <w:lang w:eastAsia="zh-CN"/>
              </w:rPr>
              <w:tab/>
            </w:r>
            <w:r w:rsidR="001E1CAC" w:rsidRPr="00DA72AB">
              <w:rPr>
                <w:rStyle w:val="Lienhypertexte"/>
                <w:noProof/>
              </w:rPr>
              <w:t>Créer un nouveau projet</w:t>
            </w:r>
            <w:r w:rsidR="001E1CAC">
              <w:rPr>
                <w:noProof/>
                <w:webHidden/>
              </w:rPr>
              <w:tab/>
            </w:r>
            <w:r w:rsidR="001E1CAC">
              <w:rPr>
                <w:noProof/>
                <w:webHidden/>
              </w:rPr>
              <w:fldChar w:fldCharType="begin"/>
            </w:r>
            <w:r w:rsidR="001E1CAC">
              <w:rPr>
                <w:noProof/>
                <w:webHidden/>
              </w:rPr>
              <w:instrText xml:space="preserve"> PAGEREF _Toc469583229 \h </w:instrText>
            </w:r>
            <w:r w:rsidR="001E1CAC">
              <w:rPr>
                <w:noProof/>
                <w:webHidden/>
              </w:rPr>
            </w:r>
            <w:r w:rsidR="001E1CAC">
              <w:rPr>
                <w:noProof/>
                <w:webHidden/>
              </w:rPr>
              <w:fldChar w:fldCharType="separate"/>
            </w:r>
            <w:r w:rsidR="001E1CAC">
              <w:rPr>
                <w:noProof/>
                <w:webHidden/>
              </w:rPr>
              <w:t>7</w:t>
            </w:r>
            <w:r w:rsidR="001E1CAC">
              <w:rPr>
                <w:noProof/>
                <w:webHidden/>
              </w:rPr>
              <w:fldChar w:fldCharType="end"/>
            </w:r>
          </w:hyperlink>
        </w:p>
        <w:p w14:paraId="4FC74A5B" w14:textId="5A4ACAC4" w:rsidR="001E1CAC" w:rsidRDefault="00E66F1E">
          <w:pPr>
            <w:pStyle w:val="TM3"/>
            <w:tabs>
              <w:tab w:val="left" w:pos="1320"/>
              <w:tab w:val="right" w:leader="dot" w:pos="9062"/>
            </w:tabs>
            <w:rPr>
              <w:noProof/>
              <w:sz w:val="22"/>
              <w:szCs w:val="22"/>
              <w:lang w:eastAsia="zh-CN"/>
            </w:rPr>
          </w:pPr>
          <w:hyperlink w:anchor="_Toc469583230" w:history="1">
            <w:r w:rsidR="001E1CAC" w:rsidRPr="00DA72AB">
              <w:rPr>
                <w:rStyle w:val="Lienhypertexte"/>
                <w:noProof/>
                <w14:scene3d>
                  <w14:camera w14:prst="orthographicFront"/>
                  <w14:lightRig w14:rig="threePt" w14:dir="t">
                    <w14:rot w14:lat="0" w14:lon="0" w14:rev="0"/>
                  </w14:lightRig>
                </w14:scene3d>
              </w:rPr>
              <w:t>1.2.4.</w:t>
            </w:r>
            <w:r w:rsidR="001E1CAC">
              <w:rPr>
                <w:noProof/>
                <w:sz w:val="22"/>
                <w:szCs w:val="22"/>
                <w:lang w:eastAsia="zh-CN"/>
              </w:rPr>
              <w:tab/>
            </w:r>
            <w:r w:rsidR="001E1CAC" w:rsidRPr="00DA72AB">
              <w:rPr>
                <w:rStyle w:val="Lienhypertexte"/>
                <w:noProof/>
              </w:rPr>
              <w:t>Enregistrer un projet</w:t>
            </w:r>
            <w:r w:rsidR="001E1CAC">
              <w:rPr>
                <w:noProof/>
                <w:webHidden/>
              </w:rPr>
              <w:tab/>
            </w:r>
            <w:r w:rsidR="001E1CAC">
              <w:rPr>
                <w:noProof/>
                <w:webHidden/>
              </w:rPr>
              <w:fldChar w:fldCharType="begin"/>
            </w:r>
            <w:r w:rsidR="001E1CAC">
              <w:rPr>
                <w:noProof/>
                <w:webHidden/>
              </w:rPr>
              <w:instrText xml:space="preserve"> PAGEREF _Toc469583230 \h </w:instrText>
            </w:r>
            <w:r w:rsidR="001E1CAC">
              <w:rPr>
                <w:noProof/>
                <w:webHidden/>
              </w:rPr>
            </w:r>
            <w:r w:rsidR="001E1CAC">
              <w:rPr>
                <w:noProof/>
                <w:webHidden/>
              </w:rPr>
              <w:fldChar w:fldCharType="separate"/>
            </w:r>
            <w:r w:rsidR="001E1CAC">
              <w:rPr>
                <w:noProof/>
                <w:webHidden/>
              </w:rPr>
              <w:t>8</w:t>
            </w:r>
            <w:r w:rsidR="001E1CAC">
              <w:rPr>
                <w:noProof/>
                <w:webHidden/>
              </w:rPr>
              <w:fldChar w:fldCharType="end"/>
            </w:r>
          </w:hyperlink>
        </w:p>
        <w:p w14:paraId="2B7C6A23" w14:textId="672B2573" w:rsidR="001E1CAC" w:rsidRDefault="00E66F1E">
          <w:pPr>
            <w:pStyle w:val="TM3"/>
            <w:tabs>
              <w:tab w:val="left" w:pos="1320"/>
              <w:tab w:val="right" w:leader="dot" w:pos="9062"/>
            </w:tabs>
            <w:rPr>
              <w:noProof/>
              <w:sz w:val="22"/>
              <w:szCs w:val="22"/>
              <w:lang w:eastAsia="zh-CN"/>
            </w:rPr>
          </w:pPr>
          <w:hyperlink w:anchor="_Toc469583231" w:history="1">
            <w:r w:rsidR="001E1CAC" w:rsidRPr="00DA72AB">
              <w:rPr>
                <w:rStyle w:val="Lienhypertexte"/>
                <w:noProof/>
                <w14:scene3d>
                  <w14:camera w14:prst="orthographicFront"/>
                  <w14:lightRig w14:rig="threePt" w14:dir="t">
                    <w14:rot w14:lat="0" w14:lon="0" w14:rev="0"/>
                  </w14:lightRig>
                </w14:scene3d>
              </w:rPr>
              <w:t>1.2.5.</w:t>
            </w:r>
            <w:r w:rsidR="001E1CAC">
              <w:rPr>
                <w:noProof/>
                <w:sz w:val="22"/>
                <w:szCs w:val="22"/>
                <w:lang w:eastAsia="zh-CN"/>
              </w:rPr>
              <w:tab/>
            </w:r>
            <w:r w:rsidR="001E1CAC" w:rsidRPr="00DA72AB">
              <w:rPr>
                <w:rStyle w:val="Lienhypertexte"/>
                <w:noProof/>
              </w:rPr>
              <w:t>Ouvrir un projet</w:t>
            </w:r>
            <w:r w:rsidR="001E1CAC">
              <w:rPr>
                <w:noProof/>
                <w:webHidden/>
              </w:rPr>
              <w:tab/>
            </w:r>
            <w:r w:rsidR="001E1CAC">
              <w:rPr>
                <w:noProof/>
                <w:webHidden/>
              </w:rPr>
              <w:fldChar w:fldCharType="begin"/>
            </w:r>
            <w:r w:rsidR="001E1CAC">
              <w:rPr>
                <w:noProof/>
                <w:webHidden/>
              </w:rPr>
              <w:instrText xml:space="preserve"> PAGEREF _Toc469583231 \h </w:instrText>
            </w:r>
            <w:r w:rsidR="001E1CAC">
              <w:rPr>
                <w:noProof/>
                <w:webHidden/>
              </w:rPr>
            </w:r>
            <w:r w:rsidR="001E1CAC">
              <w:rPr>
                <w:noProof/>
                <w:webHidden/>
              </w:rPr>
              <w:fldChar w:fldCharType="separate"/>
            </w:r>
            <w:r w:rsidR="001E1CAC">
              <w:rPr>
                <w:noProof/>
                <w:webHidden/>
              </w:rPr>
              <w:t>10</w:t>
            </w:r>
            <w:r w:rsidR="001E1CAC">
              <w:rPr>
                <w:noProof/>
                <w:webHidden/>
              </w:rPr>
              <w:fldChar w:fldCharType="end"/>
            </w:r>
          </w:hyperlink>
        </w:p>
        <w:p w14:paraId="5F009BD3" w14:textId="3BDEB509" w:rsidR="001E1CAC" w:rsidRDefault="00E66F1E">
          <w:pPr>
            <w:pStyle w:val="TM3"/>
            <w:tabs>
              <w:tab w:val="left" w:pos="1320"/>
              <w:tab w:val="right" w:leader="dot" w:pos="9062"/>
            </w:tabs>
            <w:rPr>
              <w:noProof/>
              <w:sz w:val="22"/>
              <w:szCs w:val="22"/>
              <w:lang w:eastAsia="zh-CN"/>
            </w:rPr>
          </w:pPr>
          <w:hyperlink w:anchor="_Toc469583232" w:history="1">
            <w:r w:rsidR="001E1CAC" w:rsidRPr="00DA72AB">
              <w:rPr>
                <w:rStyle w:val="Lienhypertexte"/>
                <w:noProof/>
                <w14:scene3d>
                  <w14:camera w14:prst="orthographicFront"/>
                  <w14:lightRig w14:rig="threePt" w14:dir="t">
                    <w14:rot w14:lat="0" w14:lon="0" w14:rev="0"/>
                  </w14:lightRig>
                </w14:scene3d>
              </w:rPr>
              <w:t>1.2.6.</w:t>
            </w:r>
            <w:r w:rsidR="001E1CAC">
              <w:rPr>
                <w:noProof/>
                <w:sz w:val="22"/>
                <w:szCs w:val="22"/>
                <w:lang w:eastAsia="zh-CN"/>
              </w:rPr>
              <w:tab/>
            </w:r>
            <w:r w:rsidR="001E1CAC" w:rsidRPr="00DA72AB">
              <w:rPr>
                <w:rStyle w:val="Lienhypertexte"/>
                <w:noProof/>
              </w:rPr>
              <w:t>Fermer un projet</w:t>
            </w:r>
            <w:r w:rsidR="001E1CAC">
              <w:rPr>
                <w:noProof/>
                <w:webHidden/>
              </w:rPr>
              <w:tab/>
            </w:r>
            <w:r w:rsidR="001E1CAC">
              <w:rPr>
                <w:noProof/>
                <w:webHidden/>
              </w:rPr>
              <w:fldChar w:fldCharType="begin"/>
            </w:r>
            <w:r w:rsidR="001E1CAC">
              <w:rPr>
                <w:noProof/>
                <w:webHidden/>
              </w:rPr>
              <w:instrText xml:space="preserve"> PAGEREF _Toc469583232 \h </w:instrText>
            </w:r>
            <w:r w:rsidR="001E1CAC">
              <w:rPr>
                <w:noProof/>
                <w:webHidden/>
              </w:rPr>
            </w:r>
            <w:r w:rsidR="001E1CAC">
              <w:rPr>
                <w:noProof/>
                <w:webHidden/>
              </w:rPr>
              <w:fldChar w:fldCharType="separate"/>
            </w:r>
            <w:r w:rsidR="001E1CAC">
              <w:rPr>
                <w:noProof/>
                <w:webHidden/>
              </w:rPr>
              <w:t>11</w:t>
            </w:r>
            <w:r w:rsidR="001E1CAC">
              <w:rPr>
                <w:noProof/>
                <w:webHidden/>
              </w:rPr>
              <w:fldChar w:fldCharType="end"/>
            </w:r>
          </w:hyperlink>
        </w:p>
        <w:p w14:paraId="3566E90F" w14:textId="79569CFD" w:rsidR="001E1CAC" w:rsidRDefault="00E66F1E">
          <w:pPr>
            <w:pStyle w:val="TM2"/>
            <w:tabs>
              <w:tab w:val="left" w:pos="880"/>
              <w:tab w:val="right" w:leader="dot" w:pos="9062"/>
            </w:tabs>
            <w:rPr>
              <w:b w:val="0"/>
              <w:bCs w:val="0"/>
              <w:noProof/>
              <w:lang w:eastAsia="zh-CN"/>
            </w:rPr>
          </w:pPr>
          <w:hyperlink w:anchor="_Toc469583233" w:history="1">
            <w:r w:rsidR="001E1CAC" w:rsidRPr="00DA72AB">
              <w:rPr>
                <w:rStyle w:val="Lienhypertexte"/>
                <w:noProof/>
              </w:rPr>
              <w:t>1.3.</w:t>
            </w:r>
            <w:r w:rsidR="001E1CAC">
              <w:rPr>
                <w:b w:val="0"/>
                <w:bCs w:val="0"/>
                <w:noProof/>
                <w:lang w:eastAsia="zh-CN"/>
              </w:rPr>
              <w:tab/>
            </w:r>
            <w:r w:rsidR="001E1CAC" w:rsidRPr="00DA72AB">
              <w:rPr>
                <w:rStyle w:val="Lienhypertexte"/>
                <w:noProof/>
              </w:rPr>
              <w:t>Editer un projet</w:t>
            </w:r>
            <w:r w:rsidR="001E1CAC">
              <w:rPr>
                <w:noProof/>
                <w:webHidden/>
              </w:rPr>
              <w:tab/>
            </w:r>
            <w:r w:rsidR="001E1CAC">
              <w:rPr>
                <w:noProof/>
                <w:webHidden/>
              </w:rPr>
              <w:fldChar w:fldCharType="begin"/>
            </w:r>
            <w:r w:rsidR="001E1CAC">
              <w:rPr>
                <w:noProof/>
                <w:webHidden/>
              </w:rPr>
              <w:instrText xml:space="preserve"> PAGEREF _Toc469583233 \h </w:instrText>
            </w:r>
            <w:r w:rsidR="001E1CAC">
              <w:rPr>
                <w:noProof/>
                <w:webHidden/>
              </w:rPr>
            </w:r>
            <w:r w:rsidR="001E1CAC">
              <w:rPr>
                <w:noProof/>
                <w:webHidden/>
              </w:rPr>
              <w:fldChar w:fldCharType="separate"/>
            </w:r>
            <w:r w:rsidR="001E1CAC">
              <w:rPr>
                <w:noProof/>
                <w:webHidden/>
              </w:rPr>
              <w:t>13</w:t>
            </w:r>
            <w:r w:rsidR="001E1CAC">
              <w:rPr>
                <w:noProof/>
                <w:webHidden/>
              </w:rPr>
              <w:fldChar w:fldCharType="end"/>
            </w:r>
          </w:hyperlink>
        </w:p>
        <w:p w14:paraId="4807C482" w14:textId="2E0BFFF6" w:rsidR="001E1CAC" w:rsidRDefault="00E66F1E">
          <w:pPr>
            <w:pStyle w:val="TM3"/>
            <w:tabs>
              <w:tab w:val="left" w:pos="1320"/>
              <w:tab w:val="right" w:leader="dot" w:pos="9062"/>
            </w:tabs>
            <w:rPr>
              <w:noProof/>
              <w:sz w:val="22"/>
              <w:szCs w:val="22"/>
              <w:lang w:eastAsia="zh-CN"/>
            </w:rPr>
          </w:pPr>
          <w:hyperlink w:anchor="_Toc469583234" w:history="1">
            <w:r w:rsidR="001E1CAC" w:rsidRPr="00DA72AB">
              <w:rPr>
                <w:rStyle w:val="Lienhypertexte"/>
                <w:noProof/>
                <w14:scene3d>
                  <w14:camera w14:prst="orthographicFront"/>
                  <w14:lightRig w14:rig="threePt" w14:dir="t">
                    <w14:rot w14:lat="0" w14:lon="0" w14:rev="0"/>
                  </w14:lightRig>
                </w14:scene3d>
              </w:rPr>
              <w:t>1.3.1.</w:t>
            </w:r>
            <w:r w:rsidR="001E1CAC">
              <w:rPr>
                <w:noProof/>
                <w:sz w:val="22"/>
                <w:szCs w:val="22"/>
                <w:lang w:eastAsia="zh-CN"/>
              </w:rPr>
              <w:tab/>
            </w:r>
            <w:r w:rsidR="001E1CAC" w:rsidRPr="00DA72AB">
              <w:rPr>
                <w:rStyle w:val="Lienhypertexte"/>
                <w:noProof/>
              </w:rPr>
              <w:t>Description interface</w:t>
            </w:r>
            <w:r w:rsidR="001E1CAC">
              <w:rPr>
                <w:noProof/>
                <w:webHidden/>
              </w:rPr>
              <w:tab/>
            </w:r>
            <w:r w:rsidR="001E1CAC">
              <w:rPr>
                <w:noProof/>
                <w:webHidden/>
              </w:rPr>
              <w:fldChar w:fldCharType="begin"/>
            </w:r>
            <w:r w:rsidR="001E1CAC">
              <w:rPr>
                <w:noProof/>
                <w:webHidden/>
              </w:rPr>
              <w:instrText xml:space="preserve"> PAGEREF _Toc469583234 \h </w:instrText>
            </w:r>
            <w:r w:rsidR="001E1CAC">
              <w:rPr>
                <w:noProof/>
                <w:webHidden/>
              </w:rPr>
            </w:r>
            <w:r w:rsidR="001E1CAC">
              <w:rPr>
                <w:noProof/>
                <w:webHidden/>
              </w:rPr>
              <w:fldChar w:fldCharType="separate"/>
            </w:r>
            <w:r w:rsidR="001E1CAC">
              <w:rPr>
                <w:noProof/>
                <w:webHidden/>
              </w:rPr>
              <w:t>13</w:t>
            </w:r>
            <w:r w:rsidR="001E1CAC">
              <w:rPr>
                <w:noProof/>
                <w:webHidden/>
              </w:rPr>
              <w:fldChar w:fldCharType="end"/>
            </w:r>
          </w:hyperlink>
        </w:p>
        <w:p w14:paraId="6D0A83D1" w14:textId="06FEA036" w:rsidR="001E1CAC" w:rsidRDefault="00E66F1E">
          <w:pPr>
            <w:pStyle w:val="TM3"/>
            <w:tabs>
              <w:tab w:val="left" w:pos="1320"/>
              <w:tab w:val="right" w:leader="dot" w:pos="9062"/>
            </w:tabs>
            <w:rPr>
              <w:noProof/>
              <w:sz w:val="22"/>
              <w:szCs w:val="22"/>
              <w:lang w:eastAsia="zh-CN"/>
            </w:rPr>
          </w:pPr>
          <w:hyperlink w:anchor="_Toc469583235" w:history="1">
            <w:r w:rsidR="001E1CAC" w:rsidRPr="00DA72AB">
              <w:rPr>
                <w:rStyle w:val="Lienhypertexte"/>
                <w:noProof/>
                <w14:scene3d>
                  <w14:camera w14:prst="orthographicFront"/>
                  <w14:lightRig w14:rig="threePt" w14:dir="t">
                    <w14:rot w14:lat="0" w14:lon="0" w14:rev="0"/>
                  </w14:lightRig>
                </w14:scene3d>
              </w:rPr>
              <w:t>1.3.2.</w:t>
            </w:r>
            <w:r w:rsidR="001E1CAC">
              <w:rPr>
                <w:noProof/>
                <w:sz w:val="22"/>
                <w:szCs w:val="22"/>
                <w:lang w:eastAsia="zh-CN"/>
              </w:rPr>
              <w:tab/>
            </w:r>
            <w:r w:rsidR="001E1CAC" w:rsidRPr="00DA72AB">
              <w:rPr>
                <w:rStyle w:val="Lienhypertexte"/>
                <w:noProof/>
              </w:rPr>
              <w:t>Se déplacer dans la partition</w:t>
            </w:r>
            <w:r w:rsidR="001E1CAC">
              <w:rPr>
                <w:noProof/>
                <w:webHidden/>
              </w:rPr>
              <w:tab/>
            </w:r>
            <w:r w:rsidR="001E1CAC">
              <w:rPr>
                <w:noProof/>
                <w:webHidden/>
              </w:rPr>
              <w:fldChar w:fldCharType="begin"/>
            </w:r>
            <w:r w:rsidR="001E1CAC">
              <w:rPr>
                <w:noProof/>
                <w:webHidden/>
              </w:rPr>
              <w:instrText xml:space="preserve"> PAGEREF _Toc469583235 \h </w:instrText>
            </w:r>
            <w:r w:rsidR="001E1CAC">
              <w:rPr>
                <w:noProof/>
                <w:webHidden/>
              </w:rPr>
            </w:r>
            <w:r w:rsidR="001E1CAC">
              <w:rPr>
                <w:noProof/>
                <w:webHidden/>
              </w:rPr>
              <w:fldChar w:fldCharType="separate"/>
            </w:r>
            <w:r w:rsidR="001E1CAC">
              <w:rPr>
                <w:noProof/>
                <w:webHidden/>
              </w:rPr>
              <w:t>13</w:t>
            </w:r>
            <w:r w:rsidR="001E1CAC">
              <w:rPr>
                <w:noProof/>
                <w:webHidden/>
              </w:rPr>
              <w:fldChar w:fldCharType="end"/>
            </w:r>
          </w:hyperlink>
        </w:p>
        <w:p w14:paraId="476FEBE6" w14:textId="050190D8" w:rsidR="001E1CAC" w:rsidRDefault="00E66F1E">
          <w:pPr>
            <w:pStyle w:val="TM3"/>
            <w:tabs>
              <w:tab w:val="left" w:pos="1320"/>
              <w:tab w:val="right" w:leader="dot" w:pos="9062"/>
            </w:tabs>
            <w:rPr>
              <w:noProof/>
              <w:sz w:val="22"/>
              <w:szCs w:val="22"/>
              <w:lang w:eastAsia="zh-CN"/>
            </w:rPr>
          </w:pPr>
          <w:hyperlink w:anchor="_Toc469583236" w:history="1">
            <w:r w:rsidR="001E1CAC" w:rsidRPr="00DA72AB">
              <w:rPr>
                <w:rStyle w:val="Lienhypertexte"/>
                <w:noProof/>
                <w14:scene3d>
                  <w14:camera w14:prst="orthographicFront"/>
                  <w14:lightRig w14:rig="threePt" w14:dir="t">
                    <w14:rot w14:lat="0" w14:lon="0" w14:rev="0"/>
                  </w14:lightRig>
                </w14:scene3d>
              </w:rPr>
              <w:t>1.3.3.</w:t>
            </w:r>
            <w:r w:rsidR="001E1CAC">
              <w:rPr>
                <w:noProof/>
                <w:sz w:val="22"/>
                <w:szCs w:val="22"/>
                <w:lang w:eastAsia="zh-CN"/>
              </w:rPr>
              <w:tab/>
            </w:r>
            <w:r w:rsidR="001E1CAC" w:rsidRPr="00DA72AB">
              <w:rPr>
                <w:rStyle w:val="Lienhypertexte"/>
                <w:noProof/>
              </w:rPr>
              <w:t>Ajouter un élément musical</w:t>
            </w:r>
            <w:r w:rsidR="001E1CAC">
              <w:rPr>
                <w:noProof/>
                <w:webHidden/>
              </w:rPr>
              <w:tab/>
            </w:r>
            <w:r w:rsidR="001E1CAC">
              <w:rPr>
                <w:noProof/>
                <w:webHidden/>
              </w:rPr>
              <w:fldChar w:fldCharType="begin"/>
            </w:r>
            <w:r w:rsidR="001E1CAC">
              <w:rPr>
                <w:noProof/>
                <w:webHidden/>
              </w:rPr>
              <w:instrText xml:space="preserve"> PAGEREF _Toc469583236 \h </w:instrText>
            </w:r>
            <w:r w:rsidR="001E1CAC">
              <w:rPr>
                <w:noProof/>
                <w:webHidden/>
              </w:rPr>
            </w:r>
            <w:r w:rsidR="001E1CAC">
              <w:rPr>
                <w:noProof/>
                <w:webHidden/>
              </w:rPr>
              <w:fldChar w:fldCharType="separate"/>
            </w:r>
            <w:r w:rsidR="001E1CAC">
              <w:rPr>
                <w:noProof/>
                <w:webHidden/>
              </w:rPr>
              <w:t>14</w:t>
            </w:r>
            <w:r w:rsidR="001E1CAC">
              <w:rPr>
                <w:noProof/>
                <w:webHidden/>
              </w:rPr>
              <w:fldChar w:fldCharType="end"/>
            </w:r>
          </w:hyperlink>
        </w:p>
        <w:p w14:paraId="2BB9C3E0" w14:textId="52125D7B" w:rsidR="001E1CAC" w:rsidRDefault="00E66F1E">
          <w:pPr>
            <w:pStyle w:val="TM3"/>
            <w:tabs>
              <w:tab w:val="left" w:pos="1320"/>
              <w:tab w:val="right" w:leader="dot" w:pos="9062"/>
            </w:tabs>
            <w:rPr>
              <w:noProof/>
              <w:sz w:val="22"/>
              <w:szCs w:val="22"/>
              <w:lang w:eastAsia="zh-CN"/>
            </w:rPr>
          </w:pPr>
          <w:hyperlink w:anchor="_Toc469583237" w:history="1">
            <w:r w:rsidR="001E1CAC" w:rsidRPr="00DA72AB">
              <w:rPr>
                <w:rStyle w:val="Lienhypertexte"/>
                <w:noProof/>
                <w14:scene3d>
                  <w14:camera w14:prst="orthographicFront"/>
                  <w14:lightRig w14:rig="threePt" w14:dir="t">
                    <w14:rot w14:lat="0" w14:lon="0" w14:rev="0"/>
                  </w14:lightRig>
                </w14:scene3d>
              </w:rPr>
              <w:t>1.3.4.</w:t>
            </w:r>
            <w:r w:rsidR="001E1CAC">
              <w:rPr>
                <w:noProof/>
                <w:sz w:val="22"/>
                <w:szCs w:val="22"/>
                <w:lang w:eastAsia="zh-CN"/>
              </w:rPr>
              <w:tab/>
            </w:r>
            <w:r w:rsidR="001E1CAC" w:rsidRPr="00DA72AB">
              <w:rPr>
                <w:rStyle w:val="Lienhypertexte"/>
                <w:noProof/>
              </w:rPr>
              <w:t>Supprimer une note</w:t>
            </w:r>
            <w:r w:rsidR="001E1CAC">
              <w:rPr>
                <w:noProof/>
                <w:webHidden/>
              </w:rPr>
              <w:tab/>
            </w:r>
            <w:r w:rsidR="001E1CAC">
              <w:rPr>
                <w:noProof/>
                <w:webHidden/>
              </w:rPr>
              <w:fldChar w:fldCharType="begin"/>
            </w:r>
            <w:r w:rsidR="001E1CAC">
              <w:rPr>
                <w:noProof/>
                <w:webHidden/>
              </w:rPr>
              <w:instrText xml:space="preserve"> PAGEREF _Toc469583237 \h </w:instrText>
            </w:r>
            <w:r w:rsidR="001E1CAC">
              <w:rPr>
                <w:noProof/>
                <w:webHidden/>
              </w:rPr>
            </w:r>
            <w:r w:rsidR="001E1CAC">
              <w:rPr>
                <w:noProof/>
                <w:webHidden/>
              </w:rPr>
              <w:fldChar w:fldCharType="separate"/>
            </w:r>
            <w:r w:rsidR="001E1CAC">
              <w:rPr>
                <w:noProof/>
                <w:webHidden/>
              </w:rPr>
              <w:t>15</w:t>
            </w:r>
            <w:r w:rsidR="001E1CAC">
              <w:rPr>
                <w:noProof/>
                <w:webHidden/>
              </w:rPr>
              <w:fldChar w:fldCharType="end"/>
            </w:r>
          </w:hyperlink>
        </w:p>
        <w:p w14:paraId="4750622F" w14:textId="0D09D180" w:rsidR="001E1CAC" w:rsidRDefault="001E1CAC">
          <w:pPr>
            <w:pStyle w:val="TM3"/>
            <w:tabs>
              <w:tab w:val="left" w:pos="1320"/>
              <w:tab w:val="right" w:leader="dot" w:pos="9062"/>
            </w:tabs>
            <w:rPr>
              <w:noProof/>
              <w:sz w:val="22"/>
              <w:szCs w:val="22"/>
              <w:lang w:eastAsia="zh-CN"/>
            </w:rPr>
          </w:pPr>
          <w:hyperlink w:anchor="_Toc469583243" w:history="1">
            <w:r w:rsidRPr="00DA72AB">
              <w:rPr>
                <w:rStyle w:val="Lienhypertexte"/>
                <w:noProof/>
                <w14:scene3d>
                  <w14:camera w14:prst="orthographicFront"/>
                  <w14:lightRig w14:rig="threePt" w14:dir="t">
                    <w14:rot w14:lat="0" w14:lon="0" w14:rev="0"/>
                  </w14:lightRig>
                </w14:scene3d>
              </w:rPr>
              <w:t>1.3.5.</w:t>
            </w:r>
            <w:r>
              <w:rPr>
                <w:noProof/>
                <w:sz w:val="22"/>
                <w:szCs w:val="22"/>
                <w:lang w:eastAsia="zh-CN"/>
              </w:rPr>
              <w:tab/>
            </w:r>
            <w:r w:rsidRPr="00DA72AB">
              <w:rPr>
                <w:rStyle w:val="Lienhypertexte"/>
                <w:noProof/>
              </w:rPr>
              <w:t>Générer une partition depuis un instrument de musique</w:t>
            </w:r>
            <w:r>
              <w:rPr>
                <w:noProof/>
                <w:webHidden/>
              </w:rPr>
              <w:tab/>
            </w:r>
            <w:r>
              <w:rPr>
                <w:noProof/>
                <w:webHidden/>
              </w:rPr>
              <w:fldChar w:fldCharType="begin"/>
            </w:r>
            <w:r>
              <w:rPr>
                <w:noProof/>
                <w:webHidden/>
              </w:rPr>
              <w:instrText xml:space="preserve"> PAGEREF _Toc469583243 \h </w:instrText>
            </w:r>
            <w:r>
              <w:rPr>
                <w:noProof/>
                <w:webHidden/>
              </w:rPr>
            </w:r>
            <w:r>
              <w:rPr>
                <w:noProof/>
                <w:webHidden/>
              </w:rPr>
              <w:fldChar w:fldCharType="separate"/>
            </w:r>
            <w:r>
              <w:rPr>
                <w:noProof/>
                <w:webHidden/>
              </w:rPr>
              <w:t>15</w:t>
            </w:r>
            <w:r>
              <w:rPr>
                <w:noProof/>
                <w:webHidden/>
              </w:rPr>
              <w:fldChar w:fldCharType="end"/>
            </w:r>
          </w:hyperlink>
        </w:p>
        <w:p w14:paraId="71D37A6A" w14:textId="7378C79A" w:rsidR="001E1CAC" w:rsidRDefault="00E66F1E">
          <w:pPr>
            <w:pStyle w:val="TM2"/>
            <w:tabs>
              <w:tab w:val="left" w:pos="880"/>
              <w:tab w:val="right" w:leader="dot" w:pos="9062"/>
            </w:tabs>
            <w:rPr>
              <w:b w:val="0"/>
              <w:bCs w:val="0"/>
              <w:noProof/>
              <w:lang w:eastAsia="zh-CN"/>
            </w:rPr>
          </w:pPr>
          <w:hyperlink w:anchor="_Toc469583244" w:history="1">
            <w:r w:rsidR="001E1CAC" w:rsidRPr="00DA72AB">
              <w:rPr>
                <w:rStyle w:val="Lienhypertexte"/>
                <w:noProof/>
              </w:rPr>
              <w:t>1.4.</w:t>
            </w:r>
            <w:r w:rsidR="001E1CAC">
              <w:rPr>
                <w:b w:val="0"/>
                <w:bCs w:val="0"/>
                <w:noProof/>
                <w:lang w:eastAsia="zh-CN"/>
              </w:rPr>
              <w:tab/>
            </w:r>
            <w:r w:rsidR="001E1CAC" w:rsidRPr="00DA72AB">
              <w:rPr>
                <w:rStyle w:val="Lienhypertexte"/>
                <w:noProof/>
              </w:rPr>
              <w:t>Jouer la partition</w:t>
            </w:r>
            <w:r w:rsidR="001E1CAC">
              <w:rPr>
                <w:noProof/>
                <w:webHidden/>
              </w:rPr>
              <w:tab/>
            </w:r>
            <w:r w:rsidR="001E1CAC">
              <w:rPr>
                <w:noProof/>
                <w:webHidden/>
              </w:rPr>
              <w:fldChar w:fldCharType="begin"/>
            </w:r>
            <w:r w:rsidR="001E1CAC">
              <w:rPr>
                <w:noProof/>
                <w:webHidden/>
              </w:rPr>
              <w:instrText xml:space="preserve"> PAGEREF _Toc469583244 \h </w:instrText>
            </w:r>
            <w:r w:rsidR="001E1CAC">
              <w:rPr>
                <w:noProof/>
                <w:webHidden/>
              </w:rPr>
            </w:r>
            <w:r w:rsidR="001E1CAC">
              <w:rPr>
                <w:noProof/>
                <w:webHidden/>
              </w:rPr>
              <w:fldChar w:fldCharType="separate"/>
            </w:r>
            <w:r w:rsidR="001E1CAC">
              <w:rPr>
                <w:noProof/>
                <w:webHidden/>
              </w:rPr>
              <w:t>16</w:t>
            </w:r>
            <w:r w:rsidR="001E1CAC">
              <w:rPr>
                <w:noProof/>
                <w:webHidden/>
              </w:rPr>
              <w:fldChar w:fldCharType="end"/>
            </w:r>
          </w:hyperlink>
        </w:p>
        <w:p w14:paraId="590C3070" w14:textId="5B3D92E3" w:rsidR="001E1CAC" w:rsidRDefault="00E66F1E">
          <w:pPr>
            <w:pStyle w:val="TM1"/>
            <w:tabs>
              <w:tab w:val="left" w:pos="440"/>
              <w:tab w:val="right" w:leader="dot" w:pos="9062"/>
            </w:tabs>
            <w:rPr>
              <w:b w:val="0"/>
              <w:bCs w:val="0"/>
              <w:i w:val="0"/>
              <w:iCs w:val="0"/>
              <w:noProof/>
              <w:sz w:val="22"/>
              <w:szCs w:val="22"/>
              <w:lang w:eastAsia="zh-CN"/>
            </w:rPr>
          </w:pPr>
          <w:hyperlink w:anchor="_Toc469583245" w:history="1">
            <w:r w:rsidR="001E1CAC" w:rsidRPr="00DA72AB">
              <w:rPr>
                <w:rStyle w:val="Lienhypertexte"/>
                <w:noProof/>
              </w:rPr>
              <w:t>2.</w:t>
            </w:r>
            <w:r w:rsidR="001E1CAC">
              <w:rPr>
                <w:b w:val="0"/>
                <w:bCs w:val="0"/>
                <w:i w:val="0"/>
                <w:iCs w:val="0"/>
                <w:noProof/>
                <w:sz w:val="22"/>
                <w:szCs w:val="22"/>
                <w:lang w:eastAsia="zh-CN"/>
              </w:rPr>
              <w:tab/>
            </w:r>
            <w:r w:rsidR="001E1CAC" w:rsidRPr="00DA72AB">
              <w:rPr>
                <w:rStyle w:val="Lienhypertexte"/>
                <w:noProof/>
              </w:rPr>
              <w:t>F.A.Q</w:t>
            </w:r>
            <w:r w:rsidR="001E1CAC">
              <w:rPr>
                <w:noProof/>
                <w:webHidden/>
              </w:rPr>
              <w:tab/>
            </w:r>
            <w:r w:rsidR="001E1CAC">
              <w:rPr>
                <w:noProof/>
                <w:webHidden/>
              </w:rPr>
              <w:fldChar w:fldCharType="begin"/>
            </w:r>
            <w:r w:rsidR="001E1CAC">
              <w:rPr>
                <w:noProof/>
                <w:webHidden/>
              </w:rPr>
              <w:instrText xml:space="preserve"> PAGEREF _Toc469583245 \h </w:instrText>
            </w:r>
            <w:r w:rsidR="001E1CAC">
              <w:rPr>
                <w:noProof/>
                <w:webHidden/>
              </w:rPr>
            </w:r>
            <w:r w:rsidR="001E1CAC">
              <w:rPr>
                <w:noProof/>
                <w:webHidden/>
              </w:rPr>
              <w:fldChar w:fldCharType="separate"/>
            </w:r>
            <w:r w:rsidR="001E1CAC">
              <w:rPr>
                <w:noProof/>
                <w:webHidden/>
              </w:rPr>
              <w:t>17</w:t>
            </w:r>
            <w:r w:rsidR="001E1CAC">
              <w:rPr>
                <w:noProof/>
                <w:webHidden/>
              </w:rPr>
              <w:fldChar w:fldCharType="end"/>
            </w:r>
          </w:hyperlink>
        </w:p>
        <w:p w14:paraId="5FFD1A6B" w14:textId="6DFABF54" w:rsidR="001E1CAC" w:rsidRDefault="00900B12" w:rsidP="001E1CAC">
          <w:pPr>
            <w:pStyle w:val="TM1"/>
            <w:tabs>
              <w:tab w:val="left" w:pos="440"/>
              <w:tab w:val="right" w:leader="dot" w:pos="9062"/>
            </w:tabs>
            <w:rPr>
              <w:b w:val="0"/>
              <w:bCs w:val="0"/>
              <w:noProof/>
            </w:rPr>
          </w:pPr>
          <w:r w:rsidRPr="003028B0">
            <w:rPr>
              <w:b w:val="0"/>
              <w:bCs w:val="0"/>
              <w:noProof/>
            </w:rPr>
            <w:fldChar w:fldCharType="end"/>
          </w:r>
        </w:p>
      </w:sdtContent>
    </w:sdt>
    <w:p w14:paraId="354B0CE1" w14:textId="77777777" w:rsidR="00181574" w:rsidRPr="003028B0" w:rsidRDefault="00181574" w:rsidP="00181574">
      <w:pPr>
        <w:pStyle w:val="Titre1horssommaire"/>
      </w:pPr>
      <w:r w:rsidRPr="003028B0">
        <w:t>Liste des Figures</w:t>
      </w:r>
    </w:p>
    <w:p w14:paraId="326841F6" w14:textId="11A48B14" w:rsidR="001E1CAC" w:rsidRDefault="00FA4DDE">
      <w:pPr>
        <w:pStyle w:val="Tabledesillustrations"/>
        <w:tabs>
          <w:tab w:val="right" w:leader="dot" w:pos="9062"/>
        </w:tabs>
        <w:rPr>
          <w:noProof/>
          <w:szCs w:val="22"/>
          <w:lang w:eastAsia="zh-CN"/>
        </w:rPr>
      </w:pPr>
      <w:r w:rsidRPr="003028B0">
        <w:rPr>
          <w:sz w:val="20"/>
          <w:szCs w:val="22"/>
        </w:rPr>
        <w:fldChar w:fldCharType="begin"/>
      </w:r>
      <w:r w:rsidRPr="003028B0">
        <w:rPr>
          <w:sz w:val="20"/>
        </w:rPr>
        <w:instrText xml:space="preserve"> TOC \h \z \c "Figure" </w:instrText>
      </w:r>
      <w:r w:rsidRPr="003028B0">
        <w:rPr>
          <w:sz w:val="20"/>
          <w:szCs w:val="22"/>
        </w:rPr>
        <w:fldChar w:fldCharType="separate"/>
      </w:r>
      <w:hyperlink w:anchor="_Toc469583027" w:history="1">
        <w:r w:rsidR="001E1CAC" w:rsidRPr="007B273C">
          <w:rPr>
            <w:rStyle w:val="Lienhypertexte"/>
            <w:noProof/>
          </w:rPr>
          <w:t>Figure 1. Installation - Sélection dossier installation</w:t>
        </w:r>
        <w:r w:rsidR="001E1CAC">
          <w:rPr>
            <w:noProof/>
            <w:webHidden/>
          </w:rPr>
          <w:tab/>
        </w:r>
        <w:r w:rsidR="001E1CAC">
          <w:rPr>
            <w:noProof/>
            <w:webHidden/>
          </w:rPr>
          <w:fldChar w:fldCharType="begin"/>
        </w:r>
        <w:r w:rsidR="001E1CAC">
          <w:rPr>
            <w:noProof/>
            <w:webHidden/>
          </w:rPr>
          <w:instrText xml:space="preserve"> PAGEREF _Toc469583027 \h </w:instrText>
        </w:r>
        <w:r w:rsidR="001E1CAC">
          <w:rPr>
            <w:noProof/>
            <w:webHidden/>
          </w:rPr>
        </w:r>
        <w:r w:rsidR="001E1CAC">
          <w:rPr>
            <w:noProof/>
            <w:webHidden/>
          </w:rPr>
          <w:fldChar w:fldCharType="separate"/>
        </w:r>
        <w:r w:rsidR="001E1CAC">
          <w:rPr>
            <w:noProof/>
            <w:webHidden/>
          </w:rPr>
          <w:t>1</w:t>
        </w:r>
        <w:r w:rsidR="001E1CAC">
          <w:rPr>
            <w:noProof/>
            <w:webHidden/>
          </w:rPr>
          <w:fldChar w:fldCharType="end"/>
        </w:r>
      </w:hyperlink>
    </w:p>
    <w:p w14:paraId="64B736C2" w14:textId="31BAF842" w:rsidR="001E1CAC" w:rsidRDefault="00E66F1E">
      <w:pPr>
        <w:pStyle w:val="Tabledesillustrations"/>
        <w:tabs>
          <w:tab w:val="right" w:leader="dot" w:pos="9062"/>
        </w:tabs>
        <w:rPr>
          <w:noProof/>
          <w:szCs w:val="22"/>
          <w:lang w:eastAsia="zh-CN"/>
        </w:rPr>
      </w:pPr>
      <w:hyperlink w:anchor="_Toc469583028" w:history="1">
        <w:r w:rsidR="001E1CAC" w:rsidRPr="007B273C">
          <w:rPr>
            <w:rStyle w:val="Lienhypertexte"/>
            <w:noProof/>
          </w:rPr>
          <w:t>Figure 2. Installation - Choix des composants</w:t>
        </w:r>
        <w:r w:rsidR="001E1CAC">
          <w:rPr>
            <w:noProof/>
            <w:webHidden/>
          </w:rPr>
          <w:tab/>
        </w:r>
        <w:r w:rsidR="001E1CAC">
          <w:rPr>
            <w:noProof/>
            <w:webHidden/>
          </w:rPr>
          <w:fldChar w:fldCharType="begin"/>
        </w:r>
        <w:r w:rsidR="001E1CAC">
          <w:rPr>
            <w:noProof/>
            <w:webHidden/>
          </w:rPr>
          <w:instrText xml:space="preserve"> PAGEREF _Toc469583028 \h </w:instrText>
        </w:r>
        <w:r w:rsidR="001E1CAC">
          <w:rPr>
            <w:noProof/>
            <w:webHidden/>
          </w:rPr>
        </w:r>
        <w:r w:rsidR="001E1CAC">
          <w:rPr>
            <w:noProof/>
            <w:webHidden/>
          </w:rPr>
          <w:fldChar w:fldCharType="separate"/>
        </w:r>
        <w:r w:rsidR="001E1CAC">
          <w:rPr>
            <w:noProof/>
            <w:webHidden/>
          </w:rPr>
          <w:t>2</w:t>
        </w:r>
        <w:r w:rsidR="001E1CAC">
          <w:rPr>
            <w:noProof/>
            <w:webHidden/>
          </w:rPr>
          <w:fldChar w:fldCharType="end"/>
        </w:r>
      </w:hyperlink>
    </w:p>
    <w:p w14:paraId="63BC99C0" w14:textId="37C694CA" w:rsidR="001E1CAC" w:rsidRDefault="00E66F1E">
      <w:pPr>
        <w:pStyle w:val="Tabledesillustrations"/>
        <w:tabs>
          <w:tab w:val="right" w:leader="dot" w:pos="9062"/>
        </w:tabs>
        <w:rPr>
          <w:noProof/>
          <w:szCs w:val="22"/>
          <w:lang w:eastAsia="zh-CN"/>
        </w:rPr>
      </w:pPr>
      <w:hyperlink w:anchor="_Toc469583029" w:history="1">
        <w:r w:rsidR="001E1CAC" w:rsidRPr="007B273C">
          <w:rPr>
            <w:rStyle w:val="Lienhypertexte"/>
            <w:noProof/>
          </w:rPr>
          <w:t>Figure 3. Installation - Confirmation</w:t>
        </w:r>
        <w:r w:rsidR="001E1CAC">
          <w:rPr>
            <w:noProof/>
            <w:webHidden/>
          </w:rPr>
          <w:tab/>
        </w:r>
        <w:r w:rsidR="001E1CAC">
          <w:rPr>
            <w:noProof/>
            <w:webHidden/>
          </w:rPr>
          <w:fldChar w:fldCharType="begin"/>
        </w:r>
        <w:r w:rsidR="001E1CAC">
          <w:rPr>
            <w:noProof/>
            <w:webHidden/>
          </w:rPr>
          <w:instrText xml:space="preserve"> PAGEREF _Toc469583029 \h </w:instrText>
        </w:r>
        <w:r w:rsidR="001E1CAC">
          <w:rPr>
            <w:noProof/>
            <w:webHidden/>
          </w:rPr>
        </w:r>
        <w:r w:rsidR="001E1CAC">
          <w:rPr>
            <w:noProof/>
            <w:webHidden/>
          </w:rPr>
          <w:fldChar w:fldCharType="separate"/>
        </w:r>
        <w:r w:rsidR="001E1CAC">
          <w:rPr>
            <w:noProof/>
            <w:webHidden/>
          </w:rPr>
          <w:t>3</w:t>
        </w:r>
        <w:r w:rsidR="001E1CAC">
          <w:rPr>
            <w:noProof/>
            <w:webHidden/>
          </w:rPr>
          <w:fldChar w:fldCharType="end"/>
        </w:r>
      </w:hyperlink>
    </w:p>
    <w:p w14:paraId="55633C75" w14:textId="226D7CF1" w:rsidR="001E1CAC" w:rsidRDefault="00E66F1E">
      <w:pPr>
        <w:pStyle w:val="Tabledesillustrations"/>
        <w:tabs>
          <w:tab w:val="right" w:leader="dot" w:pos="9062"/>
        </w:tabs>
        <w:rPr>
          <w:noProof/>
          <w:szCs w:val="22"/>
          <w:lang w:eastAsia="zh-CN"/>
        </w:rPr>
      </w:pPr>
      <w:hyperlink w:anchor="_Toc469583030" w:history="1">
        <w:r w:rsidR="001E1CAC" w:rsidRPr="007B273C">
          <w:rPr>
            <w:rStyle w:val="Lienhypertexte"/>
            <w:noProof/>
          </w:rPr>
          <w:t>Figure 4. Installation - Résumé d'installation</w:t>
        </w:r>
        <w:r w:rsidR="001E1CAC">
          <w:rPr>
            <w:noProof/>
            <w:webHidden/>
          </w:rPr>
          <w:tab/>
        </w:r>
        <w:r w:rsidR="001E1CAC">
          <w:rPr>
            <w:noProof/>
            <w:webHidden/>
          </w:rPr>
          <w:fldChar w:fldCharType="begin"/>
        </w:r>
        <w:r w:rsidR="001E1CAC">
          <w:rPr>
            <w:noProof/>
            <w:webHidden/>
          </w:rPr>
          <w:instrText xml:space="preserve"> PAGEREF _Toc469583030 \h </w:instrText>
        </w:r>
        <w:r w:rsidR="001E1CAC">
          <w:rPr>
            <w:noProof/>
            <w:webHidden/>
          </w:rPr>
        </w:r>
        <w:r w:rsidR="001E1CAC">
          <w:rPr>
            <w:noProof/>
            <w:webHidden/>
          </w:rPr>
          <w:fldChar w:fldCharType="separate"/>
        </w:r>
        <w:r w:rsidR="001E1CAC">
          <w:rPr>
            <w:noProof/>
            <w:webHidden/>
          </w:rPr>
          <w:t>3</w:t>
        </w:r>
        <w:r w:rsidR="001E1CAC">
          <w:rPr>
            <w:noProof/>
            <w:webHidden/>
          </w:rPr>
          <w:fldChar w:fldCharType="end"/>
        </w:r>
      </w:hyperlink>
    </w:p>
    <w:p w14:paraId="5B1328F2" w14:textId="14F1BC87" w:rsidR="001E1CAC" w:rsidRDefault="00E66F1E">
      <w:pPr>
        <w:pStyle w:val="Tabledesillustrations"/>
        <w:tabs>
          <w:tab w:val="right" w:leader="dot" w:pos="9062"/>
        </w:tabs>
        <w:rPr>
          <w:noProof/>
          <w:szCs w:val="22"/>
          <w:lang w:eastAsia="zh-CN"/>
        </w:rPr>
      </w:pPr>
      <w:hyperlink w:anchor="_Toc469583031" w:history="1">
        <w:r w:rsidR="001E1CAC" w:rsidRPr="007B273C">
          <w:rPr>
            <w:rStyle w:val="Lienhypertexte"/>
            <w:noProof/>
          </w:rPr>
          <w:t>Figure 5. Écran d'accueil</w:t>
        </w:r>
        <w:r w:rsidR="001E1CAC">
          <w:rPr>
            <w:noProof/>
            <w:webHidden/>
          </w:rPr>
          <w:tab/>
        </w:r>
        <w:r w:rsidR="001E1CAC">
          <w:rPr>
            <w:noProof/>
            <w:webHidden/>
          </w:rPr>
          <w:fldChar w:fldCharType="begin"/>
        </w:r>
        <w:r w:rsidR="001E1CAC">
          <w:rPr>
            <w:noProof/>
            <w:webHidden/>
          </w:rPr>
          <w:instrText xml:space="preserve"> PAGEREF _Toc469583031 \h </w:instrText>
        </w:r>
        <w:r w:rsidR="001E1CAC">
          <w:rPr>
            <w:noProof/>
            <w:webHidden/>
          </w:rPr>
        </w:r>
        <w:r w:rsidR="001E1CAC">
          <w:rPr>
            <w:noProof/>
            <w:webHidden/>
          </w:rPr>
          <w:fldChar w:fldCharType="separate"/>
        </w:r>
        <w:r w:rsidR="001E1CAC">
          <w:rPr>
            <w:noProof/>
            <w:webHidden/>
          </w:rPr>
          <w:t>4</w:t>
        </w:r>
        <w:r w:rsidR="001E1CAC">
          <w:rPr>
            <w:noProof/>
            <w:webHidden/>
          </w:rPr>
          <w:fldChar w:fldCharType="end"/>
        </w:r>
      </w:hyperlink>
    </w:p>
    <w:p w14:paraId="0916C0F5" w14:textId="3AE98853" w:rsidR="001E1CAC" w:rsidRDefault="00E66F1E">
      <w:pPr>
        <w:pStyle w:val="Tabledesillustrations"/>
        <w:tabs>
          <w:tab w:val="right" w:leader="dot" w:pos="9062"/>
        </w:tabs>
        <w:rPr>
          <w:noProof/>
          <w:szCs w:val="22"/>
          <w:lang w:eastAsia="zh-CN"/>
        </w:rPr>
      </w:pPr>
      <w:hyperlink w:anchor="_Toc469583032" w:history="1">
        <w:r w:rsidR="001E1CAC" w:rsidRPr="007B273C">
          <w:rPr>
            <w:rStyle w:val="Lienhypertexte"/>
            <w:noProof/>
          </w:rPr>
          <w:t>Figure 6. Écran principal de MusicSheetWriter</w:t>
        </w:r>
        <w:r w:rsidR="001E1CAC">
          <w:rPr>
            <w:noProof/>
            <w:webHidden/>
          </w:rPr>
          <w:tab/>
        </w:r>
        <w:r w:rsidR="001E1CAC">
          <w:rPr>
            <w:noProof/>
            <w:webHidden/>
          </w:rPr>
          <w:fldChar w:fldCharType="begin"/>
        </w:r>
        <w:r w:rsidR="001E1CAC">
          <w:rPr>
            <w:noProof/>
            <w:webHidden/>
          </w:rPr>
          <w:instrText xml:space="preserve"> PAGEREF _Toc469583032 \h </w:instrText>
        </w:r>
        <w:r w:rsidR="001E1CAC">
          <w:rPr>
            <w:noProof/>
            <w:webHidden/>
          </w:rPr>
        </w:r>
        <w:r w:rsidR="001E1CAC">
          <w:rPr>
            <w:noProof/>
            <w:webHidden/>
          </w:rPr>
          <w:fldChar w:fldCharType="separate"/>
        </w:r>
        <w:r w:rsidR="001E1CAC">
          <w:rPr>
            <w:noProof/>
            <w:webHidden/>
          </w:rPr>
          <w:t>4</w:t>
        </w:r>
        <w:r w:rsidR="001E1CAC">
          <w:rPr>
            <w:noProof/>
            <w:webHidden/>
          </w:rPr>
          <w:fldChar w:fldCharType="end"/>
        </w:r>
      </w:hyperlink>
    </w:p>
    <w:p w14:paraId="48F51FD7" w14:textId="0D2393C0" w:rsidR="001E1CAC" w:rsidRDefault="00E66F1E">
      <w:pPr>
        <w:pStyle w:val="Tabledesillustrations"/>
        <w:tabs>
          <w:tab w:val="right" w:leader="dot" w:pos="9062"/>
        </w:tabs>
        <w:rPr>
          <w:noProof/>
          <w:szCs w:val="22"/>
          <w:lang w:eastAsia="zh-CN"/>
        </w:rPr>
      </w:pPr>
      <w:hyperlink w:anchor="_Toc469583033" w:history="1">
        <w:r w:rsidR="001E1CAC" w:rsidRPr="007B273C">
          <w:rPr>
            <w:rStyle w:val="Lienhypertexte"/>
            <w:noProof/>
          </w:rPr>
          <w:t>Figure 7. Sections écran principal</w:t>
        </w:r>
        <w:r w:rsidR="001E1CAC">
          <w:rPr>
            <w:noProof/>
            <w:webHidden/>
          </w:rPr>
          <w:tab/>
        </w:r>
        <w:r w:rsidR="001E1CAC">
          <w:rPr>
            <w:noProof/>
            <w:webHidden/>
          </w:rPr>
          <w:fldChar w:fldCharType="begin"/>
        </w:r>
        <w:r w:rsidR="001E1CAC">
          <w:rPr>
            <w:noProof/>
            <w:webHidden/>
          </w:rPr>
          <w:instrText xml:space="preserve"> PAGEREF _Toc469583033 \h </w:instrText>
        </w:r>
        <w:r w:rsidR="001E1CAC">
          <w:rPr>
            <w:noProof/>
            <w:webHidden/>
          </w:rPr>
        </w:r>
        <w:r w:rsidR="001E1CAC">
          <w:rPr>
            <w:noProof/>
            <w:webHidden/>
          </w:rPr>
          <w:fldChar w:fldCharType="separate"/>
        </w:r>
        <w:r w:rsidR="001E1CAC">
          <w:rPr>
            <w:noProof/>
            <w:webHidden/>
          </w:rPr>
          <w:t>5</w:t>
        </w:r>
        <w:r w:rsidR="001E1CAC">
          <w:rPr>
            <w:noProof/>
            <w:webHidden/>
          </w:rPr>
          <w:fldChar w:fldCharType="end"/>
        </w:r>
      </w:hyperlink>
    </w:p>
    <w:p w14:paraId="7ED354B7" w14:textId="36D7C57D" w:rsidR="001E1CAC" w:rsidRDefault="00E66F1E">
      <w:pPr>
        <w:pStyle w:val="Tabledesillustrations"/>
        <w:tabs>
          <w:tab w:val="right" w:leader="dot" w:pos="9062"/>
        </w:tabs>
        <w:rPr>
          <w:noProof/>
          <w:szCs w:val="22"/>
          <w:lang w:eastAsia="zh-CN"/>
        </w:rPr>
      </w:pPr>
      <w:hyperlink w:anchor="_Toc469583034" w:history="1">
        <w:r w:rsidR="001E1CAC" w:rsidRPr="007B273C">
          <w:rPr>
            <w:rStyle w:val="Lienhypertexte"/>
            <w:noProof/>
          </w:rPr>
          <w:t>Figure 8. Exemple de fichier msw</w:t>
        </w:r>
        <w:r w:rsidR="001E1CAC">
          <w:rPr>
            <w:noProof/>
            <w:webHidden/>
          </w:rPr>
          <w:tab/>
        </w:r>
        <w:r w:rsidR="001E1CAC">
          <w:rPr>
            <w:noProof/>
            <w:webHidden/>
          </w:rPr>
          <w:fldChar w:fldCharType="begin"/>
        </w:r>
        <w:r w:rsidR="001E1CAC">
          <w:rPr>
            <w:noProof/>
            <w:webHidden/>
          </w:rPr>
          <w:instrText xml:space="preserve"> PAGEREF _Toc469583034 \h </w:instrText>
        </w:r>
        <w:r w:rsidR="001E1CAC">
          <w:rPr>
            <w:noProof/>
            <w:webHidden/>
          </w:rPr>
        </w:r>
        <w:r w:rsidR="001E1CAC">
          <w:rPr>
            <w:noProof/>
            <w:webHidden/>
          </w:rPr>
          <w:fldChar w:fldCharType="separate"/>
        </w:r>
        <w:r w:rsidR="001E1CAC">
          <w:rPr>
            <w:noProof/>
            <w:webHidden/>
          </w:rPr>
          <w:t>6</w:t>
        </w:r>
        <w:r w:rsidR="001E1CAC">
          <w:rPr>
            <w:noProof/>
            <w:webHidden/>
          </w:rPr>
          <w:fldChar w:fldCharType="end"/>
        </w:r>
      </w:hyperlink>
    </w:p>
    <w:p w14:paraId="0C65F9FA" w14:textId="59C8384F" w:rsidR="001E1CAC" w:rsidRDefault="00E66F1E">
      <w:pPr>
        <w:pStyle w:val="Tabledesillustrations"/>
        <w:tabs>
          <w:tab w:val="right" w:leader="dot" w:pos="9062"/>
        </w:tabs>
        <w:rPr>
          <w:noProof/>
          <w:szCs w:val="22"/>
          <w:lang w:eastAsia="zh-CN"/>
        </w:rPr>
      </w:pPr>
      <w:hyperlink w:anchor="_Toc469583035" w:history="1">
        <w:r w:rsidR="001E1CAC" w:rsidRPr="007B273C">
          <w:rPr>
            <w:rStyle w:val="Lienhypertexte"/>
            <w:noProof/>
          </w:rPr>
          <w:t>Figure 9.  Barre des tâches – menu Fichier</w:t>
        </w:r>
        <w:r w:rsidR="001E1CAC">
          <w:rPr>
            <w:noProof/>
            <w:webHidden/>
          </w:rPr>
          <w:tab/>
        </w:r>
        <w:r w:rsidR="001E1CAC">
          <w:rPr>
            <w:noProof/>
            <w:webHidden/>
          </w:rPr>
          <w:fldChar w:fldCharType="begin"/>
        </w:r>
        <w:r w:rsidR="001E1CAC">
          <w:rPr>
            <w:noProof/>
            <w:webHidden/>
          </w:rPr>
          <w:instrText xml:space="preserve"> PAGEREF _Toc469583035 \h </w:instrText>
        </w:r>
        <w:r w:rsidR="001E1CAC">
          <w:rPr>
            <w:noProof/>
            <w:webHidden/>
          </w:rPr>
        </w:r>
        <w:r w:rsidR="001E1CAC">
          <w:rPr>
            <w:noProof/>
            <w:webHidden/>
          </w:rPr>
          <w:fldChar w:fldCharType="separate"/>
        </w:r>
        <w:r w:rsidR="001E1CAC">
          <w:rPr>
            <w:noProof/>
            <w:webHidden/>
          </w:rPr>
          <w:t>7</w:t>
        </w:r>
        <w:r w:rsidR="001E1CAC">
          <w:rPr>
            <w:noProof/>
            <w:webHidden/>
          </w:rPr>
          <w:fldChar w:fldCharType="end"/>
        </w:r>
      </w:hyperlink>
    </w:p>
    <w:p w14:paraId="3F33AB49" w14:textId="40B7140A" w:rsidR="001E1CAC" w:rsidRDefault="00E66F1E">
      <w:pPr>
        <w:pStyle w:val="Tabledesillustrations"/>
        <w:tabs>
          <w:tab w:val="right" w:leader="dot" w:pos="9062"/>
        </w:tabs>
        <w:rPr>
          <w:noProof/>
          <w:szCs w:val="22"/>
          <w:lang w:eastAsia="zh-CN"/>
        </w:rPr>
      </w:pPr>
      <w:hyperlink w:anchor="_Toc469583036" w:history="1">
        <w:r w:rsidR="001E1CAC" w:rsidRPr="007B273C">
          <w:rPr>
            <w:rStyle w:val="Lienhypertexte"/>
            <w:noProof/>
          </w:rPr>
          <w:t>Figure 10. Menu Fichier - Création d'un nouveau projet</w:t>
        </w:r>
        <w:r w:rsidR="001E1CAC">
          <w:rPr>
            <w:noProof/>
            <w:webHidden/>
          </w:rPr>
          <w:tab/>
        </w:r>
        <w:r w:rsidR="001E1CAC">
          <w:rPr>
            <w:noProof/>
            <w:webHidden/>
          </w:rPr>
          <w:fldChar w:fldCharType="begin"/>
        </w:r>
        <w:r w:rsidR="001E1CAC">
          <w:rPr>
            <w:noProof/>
            <w:webHidden/>
          </w:rPr>
          <w:instrText xml:space="preserve"> PAGEREF _Toc469583036 \h </w:instrText>
        </w:r>
        <w:r w:rsidR="001E1CAC">
          <w:rPr>
            <w:noProof/>
            <w:webHidden/>
          </w:rPr>
        </w:r>
        <w:r w:rsidR="001E1CAC">
          <w:rPr>
            <w:noProof/>
            <w:webHidden/>
          </w:rPr>
          <w:fldChar w:fldCharType="separate"/>
        </w:r>
        <w:r w:rsidR="001E1CAC">
          <w:rPr>
            <w:noProof/>
            <w:webHidden/>
          </w:rPr>
          <w:t>7</w:t>
        </w:r>
        <w:r w:rsidR="001E1CAC">
          <w:rPr>
            <w:noProof/>
            <w:webHidden/>
          </w:rPr>
          <w:fldChar w:fldCharType="end"/>
        </w:r>
      </w:hyperlink>
    </w:p>
    <w:p w14:paraId="3C3EE397" w14:textId="4E2D7DD9" w:rsidR="001E1CAC" w:rsidRDefault="00E66F1E">
      <w:pPr>
        <w:pStyle w:val="Tabledesillustrations"/>
        <w:tabs>
          <w:tab w:val="right" w:leader="dot" w:pos="9062"/>
        </w:tabs>
        <w:rPr>
          <w:noProof/>
          <w:szCs w:val="22"/>
          <w:lang w:eastAsia="zh-CN"/>
        </w:rPr>
      </w:pPr>
      <w:hyperlink w:anchor="_Toc469583037" w:history="1">
        <w:r w:rsidR="001E1CAC" w:rsidRPr="007B273C">
          <w:rPr>
            <w:rStyle w:val="Lienhypertexte"/>
            <w:noProof/>
          </w:rPr>
          <w:t>Figure 11.  Interface création d'un nouveau projet</w:t>
        </w:r>
        <w:r w:rsidR="001E1CAC">
          <w:rPr>
            <w:noProof/>
            <w:webHidden/>
          </w:rPr>
          <w:tab/>
        </w:r>
        <w:r w:rsidR="001E1CAC">
          <w:rPr>
            <w:noProof/>
            <w:webHidden/>
          </w:rPr>
          <w:fldChar w:fldCharType="begin"/>
        </w:r>
        <w:r w:rsidR="001E1CAC">
          <w:rPr>
            <w:noProof/>
            <w:webHidden/>
          </w:rPr>
          <w:instrText xml:space="preserve"> PAGEREF _Toc469583037 \h </w:instrText>
        </w:r>
        <w:r w:rsidR="001E1CAC">
          <w:rPr>
            <w:noProof/>
            <w:webHidden/>
          </w:rPr>
        </w:r>
        <w:r w:rsidR="001E1CAC">
          <w:rPr>
            <w:noProof/>
            <w:webHidden/>
          </w:rPr>
          <w:fldChar w:fldCharType="separate"/>
        </w:r>
        <w:r w:rsidR="001E1CAC">
          <w:rPr>
            <w:noProof/>
            <w:webHidden/>
          </w:rPr>
          <w:t>8</w:t>
        </w:r>
        <w:r w:rsidR="001E1CAC">
          <w:rPr>
            <w:noProof/>
            <w:webHidden/>
          </w:rPr>
          <w:fldChar w:fldCharType="end"/>
        </w:r>
      </w:hyperlink>
    </w:p>
    <w:p w14:paraId="53ADEA0D" w14:textId="410459C0" w:rsidR="001E1CAC" w:rsidRDefault="00E66F1E">
      <w:pPr>
        <w:pStyle w:val="Tabledesillustrations"/>
        <w:tabs>
          <w:tab w:val="right" w:leader="dot" w:pos="9062"/>
        </w:tabs>
        <w:rPr>
          <w:noProof/>
          <w:szCs w:val="22"/>
          <w:lang w:eastAsia="zh-CN"/>
        </w:rPr>
      </w:pPr>
      <w:hyperlink w:anchor="_Toc469583038" w:history="1">
        <w:r w:rsidR="001E1CAC" w:rsidRPr="007B273C">
          <w:rPr>
            <w:rStyle w:val="Lienhypertexte"/>
            <w:noProof/>
          </w:rPr>
          <w:t>Figure 12. Menu Fichier - Enregistrer le projet courant</w:t>
        </w:r>
        <w:r w:rsidR="001E1CAC">
          <w:rPr>
            <w:noProof/>
            <w:webHidden/>
          </w:rPr>
          <w:tab/>
        </w:r>
        <w:r w:rsidR="001E1CAC">
          <w:rPr>
            <w:noProof/>
            <w:webHidden/>
          </w:rPr>
          <w:fldChar w:fldCharType="begin"/>
        </w:r>
        <w:r w:rsidR="001E1CAC">
          <w:rPr>
            <w:noProof/>
            <w:webHidden/>
          </w:rPr>
          <w:instrText xml:space="preserve"> PAGEREF _Toc469583038 \h </w:instrText>
        </w:r>
        <w:r w:rsidR="001E1CAC">
          <w:rPr>
            <w:noProof/>
            <w:webHidden/>
          </w:rPr>
        </w:r>
        <w:r w:rsidR="001E1CAC">
          <w:rPr>
            <w:noProof/>
            <w:webHidden/>
          </w:rPr>
          <w:fldChar w:fldCharType="separate"/>
        </w:r>
        <w:r w:rsidR="001E1CAC">
          <w:rPr>
            <w:noProof/>
            <w:webHidden/>
          </w:rPr>
          <w:t>8</w:t>
        </w:r>
        <w:r w:rsidR="001E1CAC">
          <w:rPr>
            <w:noProof/>
            <w:webHidden/>
          </w:rPr>
          <w:fldChar w:fldCharType="end"/>
        </w:r>
      </w:hyperlink>
    </w:p>
    <w:p w14:paraId="51F8D887" w14:textId="4B548567" w:rsidR="001E1CAC" w:rsidRDefault="00E66F1E">
      <w:pPr>
        <w:pStyle w:val="Tabledesillustrations"/>
        <w:tabs>
          <w:tab w:val="right" w:leader="dot" w:pos="9062"/>
        </w:tabs>
        <w:rPr>
          <w:noProof/>
          <w:szCs w:val="22"/>
          <w:lang w:eastAsia="zh-CN"/>
        </w:rPr>
      </w:pPr>
      <w:hyperlink w:anchor="_Toc469583039" w:history="1">
        <w:r w:rsidR="001E1CAC" w:rsidRPr="007B273C">
          <w:rPr>
            <w:rStyle w:val="Lienhypertexte"/>
            <w:noProof/>
          </w:rPr>
          <w:t>Figure 13. Menu Fichier - Enregistrer sous le projet courant</w:t>
        </w:r>
        <w:r w:rsidR="001E1CAC">
          <w:rPr>
            <w:noProof/>
            <w:webHidden/>
          </w:rPr>
          <w:tab/>
        </w:r>
        <w:r w:rsidR="001E1CAC">
          <w:rPr>
            <w:noProof/>
            <w:webHidden/>
          </w:rPr>
          <w:fldChar w:fldCharType="begin"/>
        </w:r>
        <w:r w:rsidR="001E1CAC">
          <w:rPr>
            <w:noProof/>
            <w:webHidden/>
          </w:rPr>
          <w:instrText xml:space="preserve"> PAGEREF _Toc469583039 \h </w:instrText>
        </w:r>
        <w:r w:rsidR="001E1CAC">
          <w:rPr>
            <w:noProof/>
            <w:webHidden/>
          </w:rPr>
        </w:r>
        <w:r w:rsidR="001E1CAC">
          <w:rPr>
            <w:noProof/>
            <w:webHidden/>
          </w:rPr>
          <w:fldChar w:fldCharType="separate"/>
        </w:r>
        <w:r w:rsidR="001E1CAC">
          <w:rPr>
            <w:noProof/>
            <w:webHidden/>
          </w:rPr>
          <w:t>9</w:t>
        </w:r>
        <w:r w:rsidR="001E1CAC">
          <w:rPr>
            <w:noProof/>
            <w:webHidden/>
          </w:rPr>
          <w:fldChar w:fldCharType="end"/>
        </w:r>
      </w:hyperlink>
    </w:p>
    <w:p w14:paraId="52978AC8" w14:textId="73F58314" w:rsidR="001E1CAC" w:rsidRDefault="00E66F1E">
      <w:pPr>
        <w:pStyle w:val="Tabledesillustrations"/>
        <w:tabs>
          <w:tab w:val="right" w:leader="dot" w:pos="9062"/>
        </w:tabs>
        <w:rPr>
          <w:noProof/>
          <w:szCs w:val="22"/>
          <w:lang w:eastAsia="zh-CN"/>
        </w:rPr>
      </w:pPr>
      <w:hyperlink w:anchor="_Toc469583040" w:history="1">
        <w:r w:rsidR="001E1CAC" w:rsidRPr="007B273C">
          <w:rPr>
            <w:rStyle w:val="Lienhypertexte"/>
            <w:noProof/>
          </w:rPr>
          <w:t>Figure 14. Menu Fichier - Enregistrer tous les projets</w:t>
        </w:r>
        <w:r w:rsidR="001E1CAC">
          <w:rPr>
            <w:noProof/>
            <w:webHidden/>
          </w:rPr>
          <w:tab/>
        </w:r>
        <w:r w:rsidR="001E1CAC">
          <w:rPr>
            <w:noProof/>
            <w:webHidden/>
          </w:rPr>
          <w:fldChar w:fldCharType="begin"/>
        </w:r>
        <w:r w:rsidR="001E1CAC">
          <w:rPr>
            <w:noProof/>
            <w:webHidden/>
          </w:rPr>
          <w:instrText xml:space="preserve"> PAGEREF _Toc469583040 \h </w:instrText>
        </w:r>
        <w:r w:rsidR="001E1CAC">
          <w:rPr>
            <w:noProof/>
            <w:webHidden/>
          </w:rPr>
        </w:r>
        <w:r w:rsidR="001E1CAC">
          <w:rPr>
            <w:noProof/>
            <w:webHidden/>
          </w:rPr>
          <w:fldChar w:fldCharType="separate"/>
        </w:r>
        <w:r w:rsidR="001E1CAC">
          <w:rPr>
            <w:noProof/>
            <w:webHidden/>
          </w:rPr>
          <w:t>9</w:t>
        </w:r>
        <w:r w:rsidR="001E1CAC">
          <w:rPr>
            <w:noProof/>
            <w:webHidden/>
          </w:rPr>
          <w:fldChar w:fldCharType="end"/>
        </w:r>
      </w:hyperlink>
    </w:p>
    <w:p w14:paraId="1AB40F66" w14:textId="40A3BDE2" w:rsidR="001E1CAC" w:rsidRDefault="00E66F1E">
      <w:pPr>
        <w:pStyle w:val="Tabledesillustrations"/>
        <w:tabs>
          <w:tab w:val="right" w:leader="dot" w:pos="9062"/>
        </w:tabs>
        <w:rPr>
          <w:noProof/>
          <w:szCs w:val="22"/>
          <w:lang w:eastAsia="zh-CN"/>
        </w:rPr>
      </w:pPr>
      <w:hyperlink w:anchor="_Toc469583041" w:history="1">
        <w:r w:rsidR="001E1CAC" w:rsidRPr="007B273C">
          <w:rPr>
            <w:rStyle w:val="Lienhypertexte"/>
            <w:noProof/>
          </w:rPr>
          <w:t>Figure 15. Menu Fichier - Ouvrir un projet</w:t>
        </w:r>
        <w:r w:rsidR="001E1CAC">
          <w:rPr>
            <w:noProof/>
            <w:webHidden/>
          </w:rPr>
          <w:tab/>
        </w:r>
        <w:r w:rsidR="001E1CAC">
          <w:rPr>
            <w:noProof/>
            <w:webHidden/>
          </w:rPr>
          <w:fldChar w:fldCharType="begin"/>
        </w:r>
        <w:r w:rsidR="001E1CAC">
          <w:rPr>
            <w:noProof/>
            <w:webHidden/>
          </w:rPr>
          <w:instrText xml:space="preserve"> PAGEREF _Toc469583041 \h </w:instrText>
        </w:r>
        <w:r w:rsidR="001E1CAC">
          <w:rPr>
            <w:noProof/>
            <w:webHidden/>
          </w:rPr>
        </w:r>
        <w:r w:rsidR="001E1CAC">
          <w:rPr>
            <w:noProof/>
            <w:webHidden/>
          </w:rPr>
          <w:fldChar w:fldCharType="separate"/>
        </w:r>
        <w:r w:rsidR="001E1CAC">
          <w:rPr>
            <w:noProof/>
            <w:webHidden/>
          </w:rPr>
          <w:t>10</w:t>
        </w:r>
        <w:r w:rsidR="001E1CAC">
          <w:rPr>
            <w:noProof/>
            <w:webHidden/>
          </w:rPr>
          <w:fldChar w:fldCharType="end"/>
        </w:r>
      </w:hyperlink>
    </w:p>
    <w:p w14:paraId="08BF6F62" w14:textId="5FD0AB43" w:rsidR="001E1CAC" w:rsidRDefault="00E66F1E">
      <w:pPr>
        <w:pStyle w:val="Tabledesillustrations"/>
        <w:tabs>
          <w:tab w:val="right" w:leader="dot" w:pos="9062"/>
        </w:tabs>
        <w:rPr>
          <w:noProof/>
          <w:szCs w:val="22"/>
          <w:lang w:eastAsia="zh-CN"/>
        </w:rPr>
      </w:pPr>
      <w:hyperlink w:anchor="_Toc469583042" w:history="1">
        <w:r w:rsidR="001E1CAC" w:rsidRPr="007B273C">
          <w:rPr>
            <w:rStyle w:val="Lienhypertexte"/>
            <w:noProof/>
          </w:rPr>
          <w:t>Figure 16. Menu Fichier - Ferme un projet</w:t>
        </w:r>
        <w:r w:rsidR="001E1CAC">
          <w:rPr>
            <w:noProof/>
            <w:webHidden/>
          </w:rPr>
          <w:tab/>
        </w:r>
        <w:r w:rsidR="001E1CAC">
          <w:rPr>
            <w:noProof/>
            <w:webHidden/>
          </w:rPr>
          <w:fldChar w:fldCharType="begin"/>
        </w:r>
        <w:r w:rsidR="001E1CAC">
          <w:rPr>
            <w:noProof/>
            <w:webHidden/>
          </w:rPr>
          <w:instrText xml:space="preserve"> PAGEREF _Toc469583042 \h </w:instrText>
        </w:r>
        <w:r w:rsidR="001E1CAC">
          <w:rPr>
            <w:noProof/>
            <w:webHidden/>
          </w:rPr>
        </w:r>
        <w:r w:rsidR="001E1CAC">
          <w:rPr>
            <w:noProof/>
            <w:webHidden/>
          </w:rPr>
          <w:fldChar w:fldCharType="separate"/>
        </w:r>
        <w:r w:rsidR="001E1CAC">
          <w:rPr>
            <w:noProof/>
            <w:webHidden/>
          </w:rPr>
          <w:t>11</w:t>
        </w:r>
        <w:r w:rsidR="001E1CAC">
          <w:rPr>
            <w:noProof/>
            <w:webHidden/>
          </w:rPr>
          <w:fldChar w:fldCharType="end"/>
        </w:r>
      </w:hyperlink>
    </w:p>
    <w:p w14:paraId="3320C656" w14:textId="152A39A2" w:rsidR="001E1CAC" w:rsidRDefault="00E66F1E">
      <w:pPr>
        <w:pStyle w:val="Tabledesillustrations"/>
        <w:tabs>
          <w:tab w:val="right" w:leader="dot" w:pos="9062"/>
        </w:tabs>
        <w:rPr>
          <w:noProof/>
          <w:szCs w:val="22"/>
          <w:lang w:eastAsia="zh-CN"/>
        </w:rPr>
      </w:pPr>
      <w:hyperlink w:anchor="_Toc469583043" w:history="1">
        <w:r w:rsidR="001E1CAC" w:rsidRPr="007B273C">
          <w:rPr>
            <w:rStyle w:val="Lienhypertexte"/>
            <w:noProof/>
          </w:rPr>
          <w:t>Figure 17. Gestionnaire de projet - Fermer un projet</w:t>
        </w:r>
        <w:r w:rsidR="001E1CAC">
          <w:rPr>
            <w:noProof/>
            <w:webHidden/>
          </w:rPr>
          <w:tab/>
        </w:r>
        <w:r w:rsidR="001E1CAC">
          <w:rPr>
            <w:noProof/>
            <w:webHidden/>
          </w:rPr>
          <w:fldChar w:fldCharType="begin"/>
        </w:r>
        <w:r w:rsidR="001E1CAC">
          <w:rPr>
            <w:noProof/>
            <w:webHidden/>
          </w:rPr>
          <w:instrText xml:space="preserve"> PAGEREF _Toc469583043 \h </w:instrText>
        </w:r>
        <w:r w:rsidR="001E1CAC">
          <w:rPr>
            <w:noProof/>
            <w:webHidden/>
          </w:rPr>
        </w:r>
        <w:r w:rsidR="001E1CAC">
          <w:rPr>
            <w:noProof/>
            <w:webHidden/>
          </w:rPr>
          <w:fldChar w:fldCharType="separate"/>
        </w:r>
        <w:r w:rsidR="001E1CAC">
          <w:rPr>
            <w:noProof/>
            <w:webHidden/>
          </w:rPr>
          <w:t>11</w:t>
        </w:r>
        <w:r w:rsidR="001E1CAC">
          <w:rPr>
            <w:noProof/>
            <w:webHidden/>
          </w:rPr>
          <w:fldChar w:fldCharType="end"/>
        </w:r>
      </w:hyperlink>
    </w:p>
    <w:p w14:paraId="0B65B2E1" w14:textId="5801A07B" w:rsidR="001E1CAC" w:rsidRDefault="00E66F1E">
      <w:pPr>
        <w:pStyle w:val="Tabledesillustrations"/>
        <w:tabs>
          <w:tab w:val="right" w:leader="dot" w:pos="9062"/>
        </w:tabs>
        <w:rPr>
          <w:noProof/>
          <w:szCs w:val="22"/>
          <w:lang w:eastAsia="zh-CN"/>
        </w:rPr>
      </w:pPr>
      <w:hyperlink w:anchor="_Toc469583044" w:history="1">
        <w:r w:rsidR="001E1CAC" w:rsidRPr="007B273C">
          <w:rPr>
            <w:rStyle w:val="Lienhypertexte"/>
            <w:noProof/>
          </w:rPr>
          <w:t>Figure 18: Message d'avertissement à la fermeture d'un projet</w:t>
        </w:r>
        <w:r w:rsidR="001E1CAC">
          <w:rPr>
            <w:noProof/>
            <w:webHidden/>
          </w:rPr>
          <w:tab/>
        </w:r>
        <w:r w:rsidR="001E1CAC">
          <w:rPr>
            <w:noProof/>
            <w:webHidden/>
          </w:rPr>
          <w:fldChar w:fldCharType="begin"/>
        </w:r>
        <w:r w:rsidR="001E1CAC">
          <w:rPr>
            <w:noProof/>
            <w:webHidden/>
          </w:rPr>
          <w:instrText xml:space="preserve"> PAGEREF _Toc469583044 \h </w:instrText>
        </w:r>
        <w:r w:rsidR="001E1CAC">
          <w:rPr>
            <w:noProof/>
            <w:webHidden/>
          </w:rPr>
        </w:r>
        <w:r w:rsidR="001E1CAC">
          <w:rPr>
            <w:noProof/>
            <w:webHidden/>
          </w:rPr>
          <w:fldChar w:fldCharType="separate"/>
        </w:r>
        <w:r w:rsidR="001E1CAC">
          <w:rPr>
            <w:noProof/>
            <w:webHidden/>
          </w:rPr>
          <w:t>12</w:t>
        </w:r>
        <w:r w:rsidR="001E1CAC">
          <w:rPr>
            <w:noProof/>
            <w:webHidden/>
          </w:rPr>
          <w:fldChar w:fldCharType="end"/>
        </w:r>
      </w:hyperlink>
    </w:p>
    <w:p w14:paraId="578C08DA" w14:textId="123BCB6A" w:rsidR="001E1CAC" w:rsidRDefault="00E66F1E">
      <w:pPr>
        <w:pStyle w:val="Tabledesillustrations"/>
        <w:tabs>
          <w:tab w:val="right" w:leader="dot" w:pos="9062"/>
        </w:tabs>
        <w:rPr>
          <w:noProof/>
          <w:szCs w:val="22"/>
          <w:lang w:eastAsia="zh-CN"/>
        </w:rPr>
      </w:pPr>
      <w:hyperlink w:anchor="_Toc469583045" w:history="1">
        <w:r w:rsidR="001E1CAC" w:rsidRPr="007B273C">
          <w:rPr>
            <w:rStyle w:val="Lienhypertexte"/>
            <w:noProof/>
          </w:rPr>
          <w:t>Figure 19. Menu Fichier - Fermer tous les projets</w:t>
        </w:r>
        <w:r w:rsidR="001E1CAC">
          <w:rPr>
            <w:noProof/>
            <w:webHidden/>
          </w:rPr>
          <w:tab/>
        </w:r>
        <w:r w:rsidR="001E1CAC">
          <w:rPr>
            <w:noProof/>
            <w:webHidden/>
          </w:rPr>
          <w:fldChar w:fldCharType="begin"/>
        </w:r>
        <w:r w:rsidR="001E1CAC">
          <w:rPr>
            <w:noProof/>
            <w:webHidden/>
          </w:rPr>
          <w:instrText xml:space="preserve"> PAGEREF _Toc469583045 \h </w:instrText>
        </w:r>
        <w:r w:rsidR="001E1CAC">
          <w:rPr>
            <w:noProof/>
            <w:webHidden/>
          </w:rPr>
        </w:r>
        <w:r w:rsidR="001E1CAC">
          <w:rPr>
            <w:noProof/>
            <w:webHidden/>
          </w:rPr>
          <w:fldChar w:fldCharType="separate"/>
        </w:r>
        <w:r w:rsidR="001E1CAC">
          <w:rPr>
            <w:noProof/>
            <w:webHidden/>
          </w:rPr>
          <w:t>12</w:t>
        </w:r>
        <w:r w:rsidR="001E1CAC">
          <w:rPr>
            <w:noProof/>
            <w:webHidden/>
          </w:rPr>
          <w:fldChar w:fldCharType="end"/>
        </w:r>
      </w:hyperlink>
    </w:p>
    <w:p w14:paraId="323C65FE" w14:textId="021A3653" w:rsidR="001E1CAC" w:rsidRDefault="00E66F1E">
      <w:pPr>
        <w:pStyle w:val="Tabledesillustrations"/>
        <w:tabs>
          <w:tab w:val="right" w:leader="dot" w:pos="9062"/>
        </w:tabs>
        <w:rPr>
          <w:noProof/>
          <w:szCs w:val="22"/>
          <w:lang w:eastAsia="zh-CN"/>
        </w:rPr>
      </w:pPr>
      <w:hyperlink w:anchor="_Toc469583046" w:history="1">
        <w:r w:rsidR="001E1CAC" w:rsidRPr="007B273C">
          <w:rPr>
            <w:rStyle w:val="Lienhypertexte"/>
            <w:noProof/>
          </w:rPr>
          <w:t>Figure 20. Editeur de partition</w:t>
        </w:r>
        <w:r w:rsidR="001E1CAC">
          <w:rPr>
            <w:noProof/>
            <w:webHidden/>
          </w:rPr>
          <w:tab/>
        </w:r>
        <w:r w:rsidR="001E1CAC">
          <w:rPr>
            <w:noProof/>
            <w:webHidden/>
          </w:rPr>
          <w:fldChar w:fldCharType="begin"/>
        </w:r>
        <w:r w:rsidR="001E1CAC">
          <w:rPr>
            <w:noProof/>
            <w:webHidden/>
          </w:rPr>
          <w:instrText xml:space="preserve"> PAGEREF _Toc469583046 \h </w:instrText>
        </w:r>
        <w:r w:rsidR="001E1CAC">
          <w:rPr>
            <w:noProof/>
            <w:webHidden/>
          </w:rPr>
        </w:r>
        <w:r w:rsidR="001E1CAC">
          <w:rPr>
            <w:noProof/>
            <w:webHidden/>
          </w:rPr>
          <w:fldChar w:fldCharType="separate"/>
        </w:r>
        <w:r w:rsidR="001E1CAC">
          <w:rPr>
            <w:noProof/>
            <w:webHidden/>
          </w:rPr>
          <w:t>13</w:t>
        </w:r>
        <w:r w:rsidR="001E1CAC">
          <w:rPr>
            <w:noProof/>
            <w:webHidden/>
          </w:rPr>
          <w:fldChar w:fldCharType="end"/>
        </w:r>
      </w:hyperlink>
    </w:p>
    <w:p w14:paraId="52219019" w14:textId="46776EDF" w:rsidR="001E1CAC" w:rsidRDefault="00E66F1E">
      <w:pPr>
        <w:pStyle w:val="Tabledesillustrations"/>
        <w:tabs>
          <w:tab w:val="right" w:leader="dot" w:pos="9062"/>
        </w:tabs>
        <w:rPr>
          <w:noProof/>
          <w:szCs w:val="22"/>
          <w:lang w:eastAsia="zh-CN"/>
        </w:rPr>
      </w:pPr>
      <w:hyperlink w:anchor="_Toc469583047" w:history="1">
        <w:r w:rsidR="001E1CAC" w:rsidRPr="007B273C">
          <w:rPr>
            <w:rStyle w:val="Lienhypertexte"/>
            <w:noProof/>
          </w:rPr>
          <w:t>Figure 21. Prévisualisation élément musical et bouton ajouter</w:t>
        </w:r>
        <w:r w:rsidR="001E1CAC">
          <w:rPr>
            <w:noProof/>
            <w:webHidden/>
          </w:rPr>
          <w:tab/>
        </w:r>
        <w:r w:rsidR="001E1CAC">
          <w:rPr>
            <w:noProof/>
            <w:webHidden/>
          </w:rPr>
          <w:fldChar w:fldCharType="begin"/>
        </w:r>
        <w:r w:rsidR="001E1CAC">
          <w:rPr>
            <w:noProof/>
            <w:webHidden/>
          </w:rPr>
          <w:instrText xml:space="preserve"> PAGEREF _Toc469583047 \h </w:instrText>
        </w:r>
        <w:r w:rsidR="001E1CAC">
          <w:rPr>
            <w:noProof/>
            <w:webHidden/>
          </w:rPr>
        </w:r>
        <w:r w:rsidR="001E1CAC">
          <w:rPr>
            <w:noProof/>
            <w:webHidden/>
          </w:rPr>
          <w:fldChar w:fldCharType="separate"/>
        </w:r>
        <w:r w:rsidR="001E1CAC">
          <w:rPr>
            <w:noProof/>
            <w:webHidden/>
          </w:rPr>
          <w:t>14</w:t>
        </w:r>
        <w:r w:rsidR="001E1CAC">
          <w:rPr>
            <w:noProof/>
            <w:webHidden/>
          </w:rPr>
          <w:fldChar w:fldCharType="end"/>
        </w:r>
      </w:hyperlink>
    </w:p>
    <w:p w14:paraId="6CA1EC37" w14:textId="009150FF" w:rsidR="001E1CAC" w:rsidRDefault="00E66F1E">
      <w:pPr>
        <w:pStyle w:val="Tabledesillustrations"/>
        <w:tabs>
          <w:tab w:val="right" w:leader="dot" w:pos="9062"/>
        </w:tabs>
        <w:rPr>
          <w:noProof/>
          <w:szCs w:val="22"/>
          <w:lang w:eastAsia="zh-CN"/>
        </w:rPr>
      </w:pPr>
      <w:hyperlink w:anchor="_Toc469583048" w:history="1">
        <w:r w:rsidR="001E1CAC" w:rsidRPr="007B273C">
          <w:rPr>
            <w:rStyle w:val="Lienhypertexte"/>
            <w:noProof/>
          </w:rPr>
          <w:t>Figure 22. Avant/Après - Ajouter une note</w:t>
        </w:r>
        <w:r w:rsidR="001E1CAC">
          <w:rPr>
            <w:noProof/>
            <w:webHidden/>
          </w:rPr>
          <w:tab/>
        </w:r>
        <w:r w:rsidR="001E1CAC">
          <w:rPr>
            <w:noProof/>
            <w:webHidden/>
          </w:rPr>
          <w:fldChar w:fldCharType="begin"/>
        </w:r>
        <w:r w:rsidR="001E1CAC">
          <w:rPr>
            <w:noProof/>
            <w:webHidden/>
          </w:rPr>
          <w:instrText xml:space="preserve"> PAGEREF _Toc469583048 \h </w:instrText>
        </w:r>
        <w:r w:rsidR="001E1CAC">
          <w:rPr>
            <w:noProof/>
            <w:webHidden/>
          </w:rPr>
        </w:r>
        <w:r w:rsidR="001E1CAC">
          <w:rPr>
            <w:noProof/>
            <w:webHidden/>
          </w:rPr>
          <w:fldChar w:fldCharType="separate"/>
        </w:r>
        <w:r w:rsidR="001E1CAC">
          <w:rPr>
            <w:noProof/>
            <w:webHidden/>
          </w:rPr>
          <w:t>14</w:t>
        </w:r>
        <w:r w:rsidR="001E1CAC">
          <w:rPr>
            <w:noProof/>
            <w:webHidden/>
          </w:rPr>
          <w:fldChar w:fldCharType="end"/>
        </w:r>
      </w:hyperlink>
    </w:p>
    <w:p w14:paraId="1AEFF1B8" w14:textId="1D1F7DA5" w:rsidR="001E1CAC" w:rsidRDefault="00E66F1E">
      <w:pPr>
        <w:pStyle w:val="Tabledesillustrations"/>
        <w:tabs>
          <w:tab w:val="right" w:leader="dot" w:pos="9062"/>
        </w:tabs>
        <w:rPr>
          <w:noProof/>
          <w:szCs w:val="22"/>
          <w:lang w:eastAsia="zh-CN"/>
        </w:rPr>
      </w:pPr>
      <w:hyperlink w:anchor="_Toc469583049" w:history="1">
        <w:r w:rsidR="001E1CAC" w:rsidRPr="007B273C">
          <w:rPr>
            <w:rStyle w:val="Lienhypertexte"/>
            <w:noProof/>
          </w:rPr>
          <w:t>Figure 23: Avant/Après – Supprimer une note</w:t>
        </w:r>
        <w:r w:rsidR="001E1CAC">
          <w:rPr>
            <w:noProof/>
            <w:webHidden/>
          </w:rPr>
          <w:tab/>
        </w:r>
        <w:r w:rsidR="001E1CAC">
          <w:rPr>
            <w:noProof/>
            <w:webHidden/>
          </w:rPr>
          <w:fldChar w:fldCharType="begin"/>
        </w:r>
        <w:r w:rsidR="001E1CAC">
          <w:rPr>
            <w:noProof/>
            <w:webHidden/>
          </w:rPr>
          <w:instrText xml:space="preserve"> PAGEREF _Toc469583049 \h </w:instrText>
        </w:r>
        <w:r w:rsidR="001E1CAC">
          <w:rPr>
            <w:noProof/>
            <w:webHidden/>
          </w:rPr>
        </w:r>
        <w:r w:rsidR="001E1CAC">
          <w:rPr>
            <w:noProof/>
            <w:webHidden/>
          </w:rPr>
          <w:fldChar w:fldCharType="separate"/>
        </w:r>
        <w:r w:rsidR="001E1CAC">
          <w:rPr>
            <w:noProof/>
            <w:webHidden/>
          </w:rPr>
          <w:t>15</w:t>
        </w:r>
        <w:r w:rsidR="001E1CAC">
          <w:rPr>
            <w:noProof/>
            <w:webHidden/>
          </w:rPr>
          <w:fldChar w:fldCharType="end"/>
        </w:r>
      </w:hyperlink>
    </w:p>
    <w:p w14:paraId="0218DD84" w14:textId="43CECBE7" w:rsidR="001E1CAC" w:rsidRDefault="00E66F1E">
      <w:pPr>
        <w:pStyle w:val="Tabledesillustrations"/>
        <w:tabs>
          <w:tab w:val="right" w:leader="dot" w:pos="9062"/>
        </w:tabs>
        <w:rPr>
          <w:noProof/>
          <w:szCs w:val="22"/>
          <w:lang w:eastAsia="zh-CN"/>
        </w:rPr>
      </w:pPr>
      <w:hyperlink w:anchor="_Toc469583050" w:history="1">
        <w:r w:rsidR="001E1CAC" w:rsidRPr="007B273C">
          <w:rPr>
            <w:rStyle w:val="Lienhypertexte"/>
            <w:noProof/>
          </w:rPr>
          <w:t>Figure 24. Génération depuis un instrument MIDI</w:t>
        </w:r>
        <w:r w:rsidR="001E1CAC">
          <w:rPr>
            <w:noProof/>
            <w:webHidden/>
          </w:rPr>
          <w:tab/>
        </w:r>
        <w:r w:rsidR="001E1CAC">
          <w:rPr>
            <w:noProof/>
            <w:webHidden/>
          </w:rPr>
          <w:fldChar w:fldCharType="begin"/>
        </w:r>
        <w:r w:rsidR="001E1CAC">
          <w:rPr>
            <w:noProof/>
            <w:webHidden/>
          </w:rPr>
          <w:instrText xml:space="preserve"> PAGEREF _Toc469583050 \h </w:instrText>
        </w:r>
        <w:r w:rsidR="001E1CAC">
          <w:rPr>
            <w:noProof/>
            <w:webHidden/>
          </w:rPr>
        </w:r>
        <w:r w:rsidR="001E1CAC">
          <w:rPr>
            <w:noProof/>
            <w:webHidden/>
          </w:rPr>
          <w:fldChar w:fldCharType="separate"/>
        </w:r>
        <w:r w:rsidR="001E1CAC">
          <w:rPr>
            <w:noProof/>
            <w:webHidden/>
          </w:rPr>
          <w:t>15</w:t>
        </w:r>
        <w:r w:rsidR="001E1CAC">
          <w:rPr>
            <w:noProof/>
            <w:webHidden/>
          </w:rPr>
          <w:fldChar w:fldCharType="end"/>
        </w:r>
      </w:hyperlink>
    </w:p>
    <w:p w14:paraId="0EF6B0E0" w14:textId="40EEA310" w:rsidR="001E1CAC" w:rsidRDefault="00E66F1E">
      <w:pPr>
        <w:pStyle w:val="Tabledesillustrations"/>
        <w:tabs>
          <w:tab w:val="right" w:leader="dot" w:pos="9062"/>
        </w:tabs>
        <w:rPr>
          <w:noProof/>
          <w:szCs w:val="22"/>
          <w:lang w:eastAsia="zh-CN"/>
        </w:rPr>
      </w:pPr>
      <w:hyperlink w:anchor="_Toc469583051" w:history="1">
        <w:r w:rsidR="001E1CAC" w:rsidRPr="007B273C">
          <w:rPr>
            <w:rStyle w:val="Lienhypertexte"/>
            <w:noProof/>
          </w:rPr>
          <w:t>Figure 25. Génération depuis un instrument Acoustique</w:t>
        </w:r>
        <w:r w:rsidR="001E1CAC">
          <w:rPr>
            <w:noProof/>
            <w:webHidden/>
          </w:rPr>
          <w:tab/>
        </w:r>
        <w:r w:rsidR="001E1CAC">
          <w:rPr>
            <w:noProof/>
            <w:webHidden/>
          </w:rPr>
          <w:fldChar w:fldCharType="begin"/>
        </w:r>
        <w:r w:rsidR="001E1CAC">
          <w:rPr>
            <w:noProof/>
            <w:webHidden/>
          </w:rPr>
          <w:instrText xml:space="preserve"> PAGEREF _Toc469583051 \h </w:instrText>
        </w:r>
        <w:r w:rsidR="001E1CAC">
          <w:rPr>
            <w:noProof/>
            <w:webHidden/>
          </w:rPr>
        </w:r>
        <w:r w:rsidR="001E1CAC">
          <w:rPr>
            <w:noProof/>
            <w:webHidden/>
          </w:rPr>
          <w:fldChar w:fldCharType="separate"/>
        </w:r>
        <w:r w:rsidR="001E1CAC">
          <w:rPr>
            <w:noProof/>
            <w:webHidden/>
          </w:rPr>
          <w:t>16</w:t>
        </w:r>
        <w:r w:rsidR="001E1CAC">
          <w:rPr>
            <w:noProof/>
            <w:webHidden/>
          </w:rPr>
          <w:fldChar w:fldCharType="end"/>
        </w:r>
      </w:hyperlink>
    </w:p>
    <w:p w14:paraId="28EC4364" w14:textId="012C9BE9" w:rsidR="001E1CAC" w:rsidRDefault="00E66F1E">
      <w:pPr>
        <w:pStyle w:val="Tabledesillustrations"/>
        <w:tabs>
          <w:tab w:val="right" w:leader="dot" w:pos="9062"/>
        </w:tabs>
        <w:rPr>
          <w:noProof/>
          <w:szCs w:val="22"/>
          <w:lang w:eastAsia="zh-CN"/>
        </w:rPr>
      </w:pPr>
      <w:hyperlink w:anchor="_Toc469583052" w:history="1">
        <w:r w:rsidR="001E1CAC" w:rsidRPr="007B273C">
          <w:rPr>
            <w:rStyle w:val="Lienhypertexte"/>
            <w:noProof/>
          </w:rPr>
          <w:t>Figure 26. Gestionnaire métronome</w:t>
        </w:r>
        <w:r w:rsidR="001E1CAC">
          <w:rPr>
            <w:noProof/>
            <w:webHidden/>
          </w:rPr>
          <w:tab/>
        </w:r>
        <w:r w:rsidR="001E1CAC">
          <w:rPr>
            <w:noProof/>
            <w:webHidden/>
          </w:rPr>
          <w:fldChar w:fldCharType="begin"/>
        </w:r>
        <w:r w:rsidR="001E1CAC">
          <w:rPr>
            <w:noProof/>
            <w:webHidden/>
          </w:rPr>
          <w:instrText xml:space="preserve"> PAGEREF _Toc469583052 \h </w:instrText>
        </w:r>
        <w:r w:rsidR="001E1CAC">
          <w:rPr>
            <w:noProof/>
            <w:webHidden/>
          </w:rPr>
        </w:r>
        <w:r w:rsidR="001E1CAC">
          <w:rPr>
            <w:noProof/>
            <w:webHidden/>
          </w:rPr>
          <w:fldChar w:fldCharType="separate"/>
        </w:r>
        <w:r w:rsidR="001E1CAC">
          <w:rPr>
            <w:noProof/>
            <w:webHidden/>
          </w:rPr>
          <w:t>16</w:t>
        </w:r>
        <w:r w:rsidR="001E1CAC">
          <w:rPr>
            <w:noProof/>
            <w:webHidden/>
          </w:rPr>
          <w:fldChar w:fldCharType="end"/>
        </w:r>
      </w:hyperlink>
    </w:p>
    <w:p w14:paraId="0AE21EC9" w14:textId="6A39D8F9" w:rsidR="001E1CAC" w:rsidRDefault="00E66F1E">
      <w:pPr>
        <w:pStyle w:val="Tabledesillustrations"/>
        <w:tabs>
          <w:tab w:val="right" w:leader="dot" w:pos="9062"/>
        </w:tabs>
        <w:rPr>
          <w:noProof/>
          <w:szCs w:val="22"/>
          <w:lang w:eastAsia="zh-CN"/>
        </w:rPr>
      </w:pPr>
      <w:hyperlink w:anchor="_Toc469583053" w:history="1">
        <w:r w:rsidR="001E1CAC" w:rsidRPr="007B273C">
          <w:rPr>
            <w:rStyle w:val="Lienhypertexte"/>
            <w:noProof/>
          </w:rPr>
          <w:t>Figure 27. Lecteur de partition</w:t>
        </w:r>
        <w:r w:rsidR="001E1CAC">
          <w:rPr>
            <w:noProof/>
            <w:webHidden/>
          </w:rPr>
          <w:tab/>
        </w:r>
        <w:r w:rsidR="001E1CAC">
          <w:rPr>
            <w:noProof/>
            <w:webHidden/>
          </w:rPr>
          <w:fldChar w:fldCharType="begin"/>
        </w:r>
        <w:r w:rsidR="001E1CAC">
          <w:rPr>
            <w:noProof/>
            <w:webHidden/>
          </w:rPr>
          <w:instrText xml:space="preserve"> PAGEREF _Toc469583053 \h </w:instrText>
        </w:r>
        <w:r w:rsidR="001E1CAC">
          <w:rPr>
            <w:noProof/>
            <w:webHidden/>
          </w:rPr>
        </w:r>
        <w:r w:rsidR="001E1CAC">
          <w:rPr>
            <w:noProof/>
            <w:webHidden/>
          </w:rPr>
          <w:fldChar w:fldCharType="separate"/>
        </w:r>
        <w:r w:rsidR="001E1CAC">
          <w:rPr>
            <w:noProof/>
            <w:webHidden/>
          </w:rPr>
          <w:t>16</w:t>
        </w:r>
        <w:r w:rsidR="001E1CAC">
          <w:rPr>
            <w:noProof/>
            <w:webHidden/>
          </w:rPr>
          <w:fldChar w:fldCharType="end"/>
        </w:r>
      </w:hyperlink>
    </w:p>
    <w:p w14:paraId="708CD40E" w14:textId="51151F8D" w:rsidR="00181574" w:rsidRPr="003028B0" w:rsidRDefault="00FA4DDE" w:rsidP="00181574">
      <w:pPr>
        <w:sectPr w:rsidR="00181574" w:rsidRPr="003028B0" w:rsidSect="00991748">
          <w:footerReference w:type="default" r:id="rId13"/>
          <w:headerReference w:type="first" r:id="rId14"/>
          <w:pgSz w:w="11906" w:h="16838"/>
          <w:pgMar w:top="1417" w:right="1417" w:bottom="1417" w:left="1417" w:header="568" w:footer="708" w:gutter="0"/>
          <w:pgNumType w:start="0"/>
          <w:cols w:space="708"/>
          <w:docGrid w:linePitch="360"/>
        </w:sectPr>
      </w:pPr>
      <w:r w:rsidRPr="003028B0">
        <w:rPr>
          <w:smallCaps/>
          <w:sz w:val="20"/>
          <w:szCs w:val="20"/>
        </w:rPr>
        <w:fldChar w:fldCharType="end"/>
      </w:r>
    </w:p>
    <w:p w14:paraId="65B01CB0" w14:textId="77777777" w:rsidR="00360D6E" w:rsidRPr="003028B0" w:rsidRDefault="00360D6E" w:rsidP="00B37700">
      <w:pPr>
        <w:pStyle w:val="Titre1"/>
        <w:numPr>
          <w:ilvl w:val="0"/>
          <w:numId w:val="26"/>
        </w:numPr>
      </w:pPr>
      <w:bookmarkStart w:id="0" w:name="_Toc449861938"/>
      <w:bookmarkStart w:id="1" w:name="_Toc469583220"/>
      <w:r w:rsidRPr="003028B0">
        <w:lastRenderedPageBreak/>
        <w:t>Logiciel</w:t>
      </w:r>
      <w:bookmarkEnd w:id="0"/>
      <w:bookmarkEnd w:id="1"/>
    </w:p>
    <w:p w14:paraId="13C9FFDA" w14:textId="5FD5B990" w:rsidR="00EB6439" w:rsidRPr="003028B0" w:rsidRDefault="00360D6E" w:rsidP="00B37700">
      <w:pPr>
        <w:pStyle w:val="Titre2"/>
        <w:numPr>
          <w:ilvl w:val="1"/>
          <w:numId w:val="26"/>
        </w:numPr>
      </w:pPr>
      <w:r w:rsidRPr="003028B0">
        <w:t> </w:t>
      </w:r>
      <w:bookmarkStart w:id="2" w:name="_Toc449861939"/>
      <w:bookmarkStart w:id="3" w:name="_Toc469583221"/>
      <w:commentRangeStart w:id="4"/>
      <w:r w:rsidRPr="003028B0">
        <w:t>Installation du logiciel</w:t>
      </w:r>
      <w:bookmarkEnd w:id="2"/>
      <w:commentRangeEnd w:id="4"/>
      <w:r w:rsidR="00C019C1" w:rsidRPr="003028B0">
        <w:rPr>
          <w:rStyle w:val="Marquedecommentaire"/>
          <w:rFonts w:asciiTheme="minorHAnsi" w:eastAsiaTheme="minorEastAsia" w:hAnsiTheme="minorHAnsi" w:cstheme="minorBidi"/>
          <w:color w:val="auto"/>
        </w:rPr>
        <w:commentReference w:id="4"/>
      </w:r>
      <w:bookmarkEnd w:id="3"/>
    </w:p>
    <w:p w14:paraId="253CBEF4" w14:textId="27E4AC5C" w:rsidR="00EB6439" w:rsidRPr="003028B0" w:rsidRDefault="00EB6439" w:rsidP="00EB6439">
      <w:r w:rsidRPr="003028B0">
        <w:t>Le programme d’installation du logiciel Music Sheet Writer est fournis dans une archive contenant les fichiers suivants :</w:t>
      </w:r>
    </w:p>
    <w:p w14:paraId="0AB5026B" w14:textId="228ECF3E" w:rsidR="00EB6439" w:rsidRPr="003028B0" w:rsidRDefault="00EB6439" w:rsidP="00EB6439">
      <w:pPr>
        <w:pStyle w:val="Paragraphedeliste"/>
        <w:numPr>
          <w:ilvl w:val="0"/>
          <w:numId w:val="28"/>
        </w:numPr>
      </w:pPr>
      <w:r w:rsidRPr="003028B0">
        <w:t>A LIRE.txt : Fichier d’instruction en Français pour l’installation du logiciel</w:t>
      </w:r>
    </w:p>
    <w:p w14:paraId="5BB14A2C" w14:textId="5C855300" w:rsidR="00EB6439" w:rsidRPr="003028B0" w:rsidRDefault="00EB6439" w:rsidP="00EB6439">
      <w:pPr>
        <w:pStyle w:val="Paragraphedeliste"/>
        <w:numPr>
          <w:ilvl w:val="0"/>
          <w:numId w:val="28"/>
        </w:numPr>
      </w:pPr>
      <w:r w:rsidRPr="003028B0">
        <w:t>guido2.ttf : Fichier de police d’écriture à installer pour le bon fonctionnement du logiciel</w:t>
      </w:r>
    </w:p>
    <w:p w14:paraId="01CE17EC" w14:textId="7AA7E3D1" w:rsidR="00EB6439" w:rsidRPr="003028B0" w:rsidRDefault="00EB6439" w:rsidP="00EB6439">
      <w:pPr>
        <w:pStyle w:val="Paragraphedeliste"/>
        <w:numPr>
          <w:ilvl w:val="0"/>
          <w:numId w:val="28"/>
        </w:numPr>
      </w:pPr>
      <w:r w:rsidRPr="003028B0">
        <w:t>MusicSheetWriterInstaller.exe : Programme d’installation du logiciel</w:t>
      </w:r>
    </w:p>
    <w:p w14:paraId="15DBB9EC" w14:textId="06C01E2A" w:rsidR="00EB6439" w:rsidRPr="003028B0" w:rsidRDefault="00EB6439" w:rsidP="00EB6439">
      <w:pPr>
        <w:pStyle w:val="Paragraphedeliste"/>
        <w:numPr>
          <w:ilvl w:val="0"/>
          <w:numId w:val="28"/>
        </w:numPr>
      </w:pPr>
      <w:r w:rsidRPr="003028B0">
        <w:t>README.txt : Fichier d’instruction en Anglais pour l’installation du logiciel</w:t>
      </w:r>
    </w:p>
    <w:p w14:paraId="78C79A9A" w14:textId="61F728E7" w:rsidR="00EB6439" w:rsidRPr="003028B0" w:rsidRDefault="00360D6E" w:rsidP="00B37700">
      <w:pPr>
        <w:pStyle w:val="Titre3"/>
        <w:numPr>
          <w:ilvl w:val="2"/>
          <w:numId w:val="26"/>
        </w:numPr>
      </w:pPr>
      <w:bookmarkStart w:id="5" w:name="_Toc449861940"/>
      <w:bookmarkStart w:id="6" w:name="_Toc469583222"/>
      <w:r w:rsidRPr="003028B0">
        <w:t>Windows</w:t>
      </w:r>
      <w:bookmarkEnd w:id="5"/>
      <w:bookmarkEnd w:id="6"/>
    </w:p>
    <w:p w14:paraId="332DB4CB" w14:textId="2A28AEAB" w:rsidR="00EB6439" w:rsidRPr="003028B0" w:rsidRDefault="003028B0" w:rsidP="00360D6E">
      <w:pPr>
        <w:pStyle w:val="Paragraphedeliste"/>
        <w:numPr>
          <w:ilvl w:val="0"/>
          <w:numId w:val="19"/>
        </w:numPr>
      </w:pPr>
      <w:r w:rsidRPr="003028B0">
        <w:t>Double-cliquer</w:t>
      </w:r>
      <w:r w:rsidR="00EB6439" w:rsidRPr="003028B0">
        <w:t xml:space="preserve"> sur le fichier </w:t>
      </w:r>
      <w:r w:rsidR="00EB6439" w:rsidRPr="003028B0">
        <w:rPr>
          <w:b/>
        </w:rPr>
        <w:t>guido2.ttf</w:t>
      </w:r>
    </w:p>
    <w:p w14:paraId="5699C9A1" w14:textId="5668E756" w:rsidR="00EB6439" w:rsidRPr="003028B0" w:rsidRDefault="003028B0" w:rsidP="00360D6E">
      <w:pPr>
        <w:pStyle w:val="Paragraphedeliste"/>
        <w:numPr>
          <w:ilvl w:val="0"/>
          <w:numId w:val="19"/>
        </w:numPr>
      </w:pPr>
      <w:r w:rsidRPr="003028B0">
        <w:t xml:space="preserve">Cliquer </w:t>
      </w:r>
      <w:r w:rsidR="00EB6439" w:rsidRPr="003028B0">
        <w:t xml:space="preserve">sur </w:t>
      </w:r>
      <w:r w:rsidR="00EB6439" w:rsidRPr="003028B0">
        <w:rPr>
          <w:b/>
        </w:rPr>
        <w:t>Installer</w:t>
      </w:r>
      <w:r w:rsidR="00EB6439" w:rsidRPr="003028B0">
        <w:t xml:space="preserve"> afin d’installer la police d’écriture</w:t>
      </w:r>
    </w:p>
    <w:p w14:paraId="0D6A935E" w14:textId="1906986B" w:rsidR="00360D6E" w:rsidRPr="003028B0" w:rsidRDefault="00360D6E" w:rsidP="00360D6E">
      <w:pPr>
        <w:pStyle w:val="Paragraphedeliste"/>
        <w:numPr>
          <w:ilvl w:val="0"/>
          <w:numId w:val="19"/>
        </w:numPr>
      </w:pPr>
      <w:r w:rsidRPr="003028B0">
        <w:t xml:space="preserve">Lancer </w:t>
      </w:r>
      <w:r w:rsidR="00EB6439" w:rsidRPr="003028B0">
        <w:t xml:space="preserve">le programme d’installation </w:t>
      </w:r>
      <w:r w:rsidRPr="003028B0">
        <w:rPr>
          <w:b/>
        </w:rPr>
        <w:t>MusicSheetWriter</w:t>
      </w:r>
      <w:r w:rsidR="00EB6439" w:rsidRPr="003028B0">
        <w:rPr>
          <w:b/>
        </w:rPr>
        <w:t>Installer</w:t>
      </w:r>
      <w:r w:rsidRPr="003028B0">
        <w:rPr>
          <w:b/>
        </w:rPr>
        <w:t>.exe</w:t>
      </w:r>
    </w:p>
    <w:p w14:paraId="6D1000F9" w14:textId="29E68378" w:rsidR="003028B0" w:rsidRPr="003028B0" w:rsidRDefault="003028B0" w:rsidP="003028B0">
      <w:pPr>
        <w:pStyle w:val="Paragraphedeliste"/>
        <w:numPr>
          <w:ilvl w:val="0"/>
          <w:numId w:val="19"/>
        </w:numPr>
      </w:pPr>
      <w:r w:rsidRPr="003028B0">
        <w:t>Choisir l’emplacement où sera installer le logiciel (par défaut : C:\Program Files (x86)\MusicSheetWriter)</w:t>
      </w:r>
    </w:p>
    <w:p w14:paraId="51044624" w14:textId="77777777" w:rsidR="00360D6E" w:rsidRPr="003028B0" w:rsidRDefault="00360D6E" w:rsidP="00360D6E">
      <w:pPr>
        <w:pStyle w:val="Paragraphedeliste"/>
        <w:keepNext/>
        <w:ind w:left="1068"/>
        <w:jc w:val="center"/>
      </w:pPr>
      <w:r w:rsidRPr="003028B0">
        <w:rPr>
          <w:noProof/>
          <w:lang w:eastAsia="zh-CN"/>
        </w:rPr>
        <w:drawing>
          <wp:inline distT="0" distB="0" distL="0" distR="0" wp14:anchorId="0188BDEC" wp14:editId="01BFA4BE">
            <wp:extent cx="2922508" cy="2282118"/>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pe_2.png"/>
                    <pic:cNvPicPr/>
                  </pic:nvPicPr>
                  <pic:blipFill>
                    <a:blip r:embed="rId17">
                      <a:extLst>
                        <a:ext uri="{28A0092B-C50C-407E-A947-70E740481C1C}">
                          <a14:useLocalDpi xmlns:a14="http://schemas.microsoft.com/office/drawing/2010/main" val="0"/>
                        </a:ext>
                      </a:extLst>
                    </a:blip>
                    <a:stretch>
                      <a:fillRect/>
                    </a:stretch>
                  </pic:blipFill>
                  <pic:spPr>
                    <a:xfrm>
                      <a:off x="0" y="0"/>
                      <a:ext cx="2922508" cy="2282118"/>
                    </a:xfrm>
                    <a:prstGeom prst="rect">
                      <a:avLst/>
                    </a:prstGeom>
                  </pic:spPr>
                </pic:pic>
              </a:graphicData>
            </a:graphic>
          </wp:inline>
        </w:drawing>
      </w:r>
    </w:p>
    <w:p w14:paraId="2C03C33F" w14:textId="4D82A335" w:rsidR="00360D6E" w:rsidRPr="003028B0" w:rsidRDefault="00360D6E" w:rsidP="00360D6E">
      <w:pPr>
        <w:pStyle w:val="Lgende"/>
      </w:pPr>
      <w:bookmarkStart w:id="7" w:name="_Toc449861954"/>
      <w:bookmarkStart w:id="8" w:name="_Toc469583027"/>
      <w:r w:rsidRPr="003028B0">
        <w:t xml:space="preserve">Figure </w:t>
      </w:r>
      <w:fldSimple w:instr=" SEQ Figure \* ARABIC ">
        <w:r w:rsidR="00700D91">
          <w:rPr>
            <w:noProof/>
          </w:rPr>
          <w:t>1</w:t>
        </w:r>
      </w:fldSimple>
      <w:r w:rsidRPr="003028B0">
        <w:t>. Installation - Sélection dossier installation</w:t>
      </w:r>
      <w:bookmarkEnd w:id="7"/>
      <w:bookmarkEnd w:id="8"/>
    </w:p>
    <w:p w14:paraId="27661E81" w14:textId="63CD13CA" w:rsidR="00360D6E" w:rsidRPr="003028B0" w:rsidRDefault="00360D6E" w:rsidP="00360D6E">
      <w:pPr>
        <w:pStyle w:val="Paragraphedeliste"/>
        <w:numPr>
          <w:ilvl w:val="0"/>
          <w:numId w:val="19"/>
        </w:numPr>
      </w:pPr>
      <w:r w:rsidRPr="003028B0">
        <w:t>Sélectionne</w:t>
      </w:r>
      <w:r w:rsidR="003028B0" w:rsidRPr="003028B0">
        <w:t>r</w:t>
      </w:r>
      <w:r w:rsidRPr="003028B0">
        <w:t xml:space="preserve"> tous les composants </w:t>
      </w:r>
      <w:r w:rsidR="003028B0" w:rsidRPr="003028B0">
        <w:t>à</w:t>
      </w:r>
      <w:r w:rsidRPr="003028B0">
        <w:t xml:space="preserve"> installer. Pour que le logiciel soit complètement fonctionnel, nous conseillons de tout cocher.</w:t>
      </w:r>
    </w:p>
    <w:p w14:paraId="13AD13CE" w14:textId="77777777" w:rsidR="00360D6E" w:rsidRPr="003028B0" w:rsidRDefault="00360D6E" w:rsidP="00360D6E">
      <w:pPr>
        <w:pStyle w:val="Paragraphedeliste"/>
        <w:keepNext/>
        <w:ind w:left="1068"/>
        <w:jc w:val="center"/>
      </w:pPr>
      <w:r w:rsidRPr="003028B0">
        <w:rPr>
          <w:noProof/>
          <w:lang w:eastAsia="zh-CN"/>
        </w:rPr>
        <w:lastRenderedPageBreak/>
        <w:drawing>
          <wp:inline distT="0" distB="0" distL="0" distR="0" wp14:anchorId="47EB2751" wp14:editId="4D167663">
            <wp:extent cx="2896451" cy="2261771"/>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e_3.png"/>
                    <pic:cNvPicPr/>
                  </pic:nvPicPr>
                  <pic:blipFill>
                    <a:blip r:embed="rId18">
                      <a:extLst>
                        <a:ext uri="{28A0092B-C50C-407E-A947-70E740481C1C}">
                          <a14:useLocalDpi xmlns:a14="http://schemas.microsoft.com/office/drawing/2010/main" val="0"/>
                        </a:ext>
                      </a:extLst>
                    </a:blip>
                    <a:stretch>
                      <a:fillRect/>
                    </a:stretch>
                  </pic:blipFill>
                  <pic:spPr>
                    <a:xfrm>
                      <a:off x="0" y="0"/>
                      <a:ext cx="2896451" cy="2261771"/>
                    </a:xfrm>
                    <a:prstGeom prst="rect">
                      <a:avLst/>
                    </a:prstGeom>
                  </pic:spPr>
                </pic:pic>
              </a:graphicData>
            </a:graphic>
          </wp:inline>
        </w:drawing>
      </w:r>
    </w:p>
    <w:p w14:paraId="71DD909D" w14:textId="465ACC93" w:rsidR="00360D6E" w:rsidRPr="003028B0" w:rsidRDefault="00360D6E" w:rsidP="00360D6E">
      <w:pPr>
        <w:pStyle w:val="Lgende"/>
      </w:pPr>
      <w:bookmarkStart w:id="9" w:name="_Toc449861955"/>
      <w:bookmarkStart w:id="10" w:name="_Toc469583028"/>
      <w:r w:rsidRPr="003028B0">
        <w:t xml:space="preserve">Figure </w:t>
      </w:r>
      <w:fldSimple w:instr=" SEQ Figure \* ARABIC ">
        <w:r w:rsidR="00700D91">
          <w:rPr>
            <w:noProof/>
          </w:rPr>
          <w:t>2</w:t>
        </w:r>
      </w:fldSimple>
      <w:r w:rsidRPr="003028B0">
        <w:t>. Installation - Choix des composants</w:t>
      </w:r>
      <w:bookmarkEnd w:id="9"/>
      <w:bookmarkEnd w:id="10"/>
    </w:p>
    <w:p w14:paraId="5C01BB83" w14:textId="77777777" w:rsidR="00360D6E" w:rsidRPr="003028B0" w:rsidRDefault="00360D6E" w:rsidP="00360D6E">
      <w:pPr>
        <w:jc w:val="left"/>
      </w:pPr>
      <w:r w:rsidRPr="003028B0">
        <w:br w:type="page"/>
      </w:r>
    </w:p>
    <w:p w14:paraId="498380C2" w14:textId="77777777" w:rsidR="00360D6E" w:rsidRPr="003028B0" w:rsidRDefault="00360D6E" w:rsidP="00360D6E">
      <w:pPr>
        <w:pStyle w:val="Paragraphedeliste"/>
        <w:ind w:left="1068"/>
        <w:jc w:val="center"/>
      </w:pPr>
    </w:p>
    <w:p w14:paraId="54EF6918" w14:textId="11F6F674" w:rsidR="00360D6E" w:rsidRPr="003028B0" w:rsidRDefault="00360D6E" w:rsidP="00360D6E">
      <w:pPr>
        <w:pStyle w:val="Paragraphedeliste"/>
        <w:numPr>
          <w:ilvl w:val="0"/>
          <w:numId w:val="19"/>
        </w:numPr>
      </w:pPr>
      <w:r w:rsidRPr="003028B0">
        <w:t>Une dernière fenêtre s’affiche, indiquant l’espace disque nécessaire pour le logici</w:t>
      </w:r>
      <w:r w:rsidR="003028B0" w:rsidRPr="003028B0">
        <w:t>el. Si tout est correct, cliquer</w:t>
      </w:r>
      <w:r w:rsidRPr="003028B0">
        <w:t xml:space="preserve"> sur installer.</w:t>
      </w:r>
    </w:p>
    <w:p w14:paraId="7F9F96A8" w14:textId="77777777" w:rsidR="00360D6E" w:rsidRPr="003028B0" w:rsidRDefault="00360D6E" w:rsidP="00360D6E">
      <w:pPr>
        <w:pStyle w:val="Paragraphedeliste"/>
        <w:keepNext/>
        <w:ind w:left="1068"/>
        <w:jc w:val="center"/>
      </w:pPr>
      <w:r w:rsidRPr="003028B0">
        <w:rPr>
          <w:noProof/>
          <w:lang w:eastAsia="zh-CN"/>
        </w:rPr>
        <w:drawing>
          <wp:inline distT="0" distB="0" distL="0" distR="0" wp14:anchorId="56C377C0" wp14:editId="79E8DBFD">
            <wp:extent cx="2654155" cy="2072568"/>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ape_5.png"/>
                    <pic:cNvPicPr/>
                  </pic:nvPicPr>
                  <pic:blipFill>
                    <a:blip r:embed="rId19">
                      <a:extLst>
                        <a:ext uri="{28A0092B-C50C-407E-A947-70E740481C1C}">
                          <a14:useLocalDpi xmlns:a14="http://schemas.microsoft.com/office/drawing/2010/main" val="0"/>
                        </a:ext>
                      </a:extLst>
                    </a:blip>
                    <a:stretch>
                      <a:fillRect/>
                    </a:stretch>
                  </pic:blipFill>
                  <pic:spPr>
                    <a:xfrm>
                      <a:off x="0" y="0"/>
                      <a:ext cx="2654155" cy="2072568"/>
                    </a:xfrm>
                    <a:prstGeom prst="rect">
                      <a:avLst/>
                    </a:prstGeom>
                  </pic:spPr>
                </pic:pic>
              </a:graphicData>
            </a:graphic>
          </wp:inline>
        </w:drawing>
      </w:r>
    </w:p>
    <w:p w14:paraId="28639C2D" w14:textId="10CDBBD8" w:rsidR="00360D6E" w:rsidRPr="003028B0" w:rsidRDefault="00360D6E" w:rsidP="00360D6E">
      <w:pPr>
        <w:pStyle w:val="Lgende"/>
      </w:pPr>
      <w:bookmarkStart w:id="11" w:name="_Toc449861956"/>
      <w:bookmarkStart w:id="12" w:name="_Toc469583029"/>
      <w:r w:rsidRPr="003028B0">
        <w:t xml:space="preserve">Figure </w:t>
      </w:r>
      <w:fldSimple w:instr=" SEQ Figure \* ARABIC ">
        <w:r w:rsidR="00700D91">
          <w:rPr>
            <w:noProof/>
          </w:rPr>
          <w:t>3</w:t>
        </w:r>
      </w:fldSimple>
      <w:r w:rsidRPr="003028B0">
        <w:t>. Installation - Confirmation</w:t>
      </w:r>
      <w:bookmarkEnd w:id="11"/>
      <w:bookmarkEnd w:id="12"/>
    </w:p>
    <w:p w14:paraId="106B289E" w14:textId="5CC93D8A" w:rsidR="00360D6E" w:rsidRPr="003028B0" w:rsidRDefault="003028B0" w:rsidP="00360D6E">
      <w:pPr>
        <w:pStyle w:val="Paragraphedeliste"/>
        <w:numPr>
          <w:ilvl w:val="0"/>
          <w:numId w:val="19"/>
        </w:numPr>
      </w:pPr>
      <w:r w:rsidRPr="003028B0">
        <w:t>Une fois l’installation terminée, il sera possible de lancer le logiciel</w:t>
      </w:r>
    </w:p>
    <w:p w14:paraId="7A01E6B3" w14:textId="77777777" w:rsidR="00360D6E" w:rsidRPr="003028B0" w:rsidRDefault="00360D6E" w:rsidP="00360D6E">
      <w:pPr>
        <w:pStyle w:val="Paragraphedeliste"/>
        <w:keepNext/>
        <w:ind w:left="1068"/>
        <w:jc w:val="center"/>
      </w:pPr>
      <w:r w:rsidRPr="003028B0">
        <w:rPr>
          <w:noProof/>
          <w:lang w:eastAsia="zh-CN"/>
        </w:rPr>
        <w:drawing>
          <wp:inline distT="0" distB="0" distL="0" distR="0" wp14:anchorId="612C4220" wp14:editId="1B73C9D7">
            <wp:extent cx="2660678" cy="2077661"/>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e_6.png"/>
                    <pic:cNvPicPr/>
                  </pic:nvPicPr>
                  <pic:blipFill>
                    <a:blip r:embed="rId20">
                      <a:extLst>
                        <a:ext uri="{28A0092B-C50C-407E-A947-70E740481C1C}">
                          <a14:useLocalDpi xmlns:a14="http://schemas.microsoft.com/office/drawing/2010/main" val="0"/>
                        </a:ext>
                      </a:extLst>
                    </a:blip>
                    <a:stretch>
                      <a:fillRect/>
                    </a:stretch>
                  </pic:blipFill>
                  <pic:spPr>
                    <a:xfrm>
                      <a:off x="0" y="0"/>
                      <a:ext cx="2660678" cy="2077661"/>
                    </a:xfrm>
                    <a:prstGeom prst="rect">
                      <a:avLst/>
                    </a:prstGeom>
                  </pic:spPr>
                </pic:pic>
              </a:graphicData>
            </a:graphic>
          </wp:inline>
        </w:drawing>
      </w:r>
    </w:p>
    <w:p w14:paraId="35FC4ECC" w14:textId="3A6F6B09" w:rsidR="00360D6E" w:rsidRPr="003028B0" w:rsidRDefault="00360D6E" w:rsidP="00360D6E">
      <w:pPr>
        <w:pStyle w:val="Lgende"/>
      </w:pPr>
      <w:bookmarkStart w:id="13" w:name="_Toc449861957"/>
      <w:bookmarkStart w:id="14" w:name="_Toc469583030"/>
      <w:r w:rsidRPr="003028B0">
        <w:t xml:space="preserve">Figure </w:t>
      </w:r>
      <w:fldSimple w:instr=" SEQ Figure \* ARABIC ">
        <w:r w:rsidR="00700D91">
          <w:rPr>
            <w:noProof/>
          </w:rPr>
          <w:t>4</w:t>
        </w:r>
      </w:fldSimple>
      <w:r w:rsidRPr="003028B0">
        <w:t>. Installation - Résumé d'installation</w:t>
      </w:r>
      <w:bookmarkEnd w:id="13"/>
      <w:bookmarkEnd w:id="14"/>
    </w:p>
    <w:p w14:paraId="2B67C5FF" w14:textId="77777777" w:rsidR="00360D6E" w:rsidRPr="003028B0" w:rsidRDefault="00360D6E" w:rsidP="00360D6E">
      <w:pPr>
        <w:jc w:val="left"/>
        <w:rPr>
          <w:rFonts w:asciiTheme="majorHAnsi" w:eastAsiaTheme="majorEastAsia" w:hAnsiTheme="majorHAnsi" w:cstheme="majorBidi"/>
          <w:color w:val="2E74B5" w:themeColor="accent1" w:themeShade="BF"/>
          <w:sz w:val="26"/>
          <w:szCs w:val="26"/>
        </w:rPr>
      </w:pPr>
      <w:r w:rsidRPr="003028B0">
        <w:br w:type="page"/>
      </w:r>
    </w:p>
    <w:p w14:paraId="472391F7" w14:textId="6E7F1251" w:rsidR="00360D6E" w:rsidRPr="003028B0" w:rsidRDefault="00360D6E" w:rsidP="00B37700">
      <w:pPr>
        <w:pStyle w:val="Titre2"/>
        <w:numPr>
          <w:ilvl w:val="1"/>
          <w:numId w:val="26"/>
        </w:numPr>
      </w:pPr>
      <w:bookmarkStart w:id="15" w:name="_Toc449861941"/>
      <w:bookmarkStart w:id="16" w:name="_Toc469583223"/>
      <w:commentRangeStart w:id="17"/>
      <w:r w:rsidRPr="003028B0">
        <w:lastRenderedPageBreak/>
        <w:t>Interface</w:t>
      </w:r>
      <w:bookmarkEnd w:id="15"/>
      <w:commentRangeEnd w:id="17"/>
      <w:r w:rsidR="00C019C1" w:rsidRPr="003028B0">
        <w:rPr>
          <w:rStyle w:val="Marquedecommentaire"/>
          <w:rFonts w:asciiTheme="minorHAnsi" w:eastAsiaTheme="minorEastAsia" w:hAnsiTheme="minorHAnsi" w:cstheme="minorBidi"/>
          <w:color w:val="auto"/>
        </w:rPr>
        <w:commentReference w:id="17"/>
      </w:r>
      <w:bookmarkEnd w:id="16"/>
    </w:p>
    <w:p w14:paraId="1BEEA996" w14:textId="3F7BA890" w:rsidR="003028B0" w:rsidRDefault="003028B0" w:rsidP="003028B0">
      <w:r>
        <w:t>L’interface utilisateur du logiciel est principalement composé de deux écrans : l’écran d’accueil et l’écran principal.</w:t>
      </w:r>
    </w:p>
    <w:p w14:paraId="05FE6765" w14:textId="113B8A2D" w:rsidR="00E54D76" w:rsidRPr="003028B0" w:rsidRDefault="00E54D76" w:rsidP="003028B0">
      <w:r>
        <w:t>L’écran d’accueil est le premier écran qui apparait lors du lancement du projet. Ce dernier permet la création de projet, l’ouverture ou l’importation de projet existant ainsi que de modifier la langue.</w:t>
      </w:r>
    </w:p>
    <w:p w14:paraId="6D094181" w14:textId="77777777" w:rsidR="00E54D76" w:rsidRDefault="003028B0" w:rsidP="00E54D76">
      <w:pPr>
        <w:keepNext/>
        <w:jc w:val="center"/>
      </w:pPr>
      <w:r w:rsidRPr="003028B0">
        <w:rPr>
          <w:noProof/>
          <w:lang w:eastAsia="zh-CN"/>
        </w:rPr>
        <w:drawing>
          <wp:inline distT="0" distB="0" distL="0" distR="0" wp14:anchorId="795FC545" wp14:editId="5FE83830">
            <wp:extent cx="5760720" cy="28848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ran_accuei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884805"/>
                    </a:xfrm>
                    <a:prstGeom prst="rect">
                      <a:avLst/>
                    </a:prstGeom>
                  </pic:spPr>
                </pic:pic>
              </a:graphicData>
            </a:graphic>
          </wp:inline>
        </w:drawing>
      </w:r>
    </w:p>
    <w:p w14:paraId="7E080F9A" w14:textId="18E90256" w:rsidR="00E54D76" w:rsidRDefault="00E54D76" w:rsidP="00E54D76">
      <w:pPr>
        <w:pStyle w:val="Lgende"/>
      </w:pPr>
      <w:bookmarkStart w:id="18" w:name="_Toc469583031"/>
      <w:r>
        <w:t xml:space="preserve">Figure </w:t>
      </w:r>
      <w:fldSimple w:instr=" SEQ Figure \* ARABIC ">
        <w:r w:rsidR="00700D91">
          <w:rPr>
            <w:noProof/>
          </w:rPr>
          <w:t>5</w:t>
        </w:r>
      </w:fldSimple>
      <w:r>
        <w:t>. Écran d'accueil</w:t>
      </w:r>
      <w:bookmarkEnd w:id="18"/>
    </w:p>
    <w:p w14:paraId="27AE978E" w14:textId="7B6E5496" w:rsidR="00E54D76" w:rsidRPr="00E54D76" w:rsidRDefault="00E54D76" w:rsidP="00E54D76">
      <w:r>
        <w:t>L’écran principal est l’écran sur lequel s’effectue la majorité des actions possibles. Elles se retrouvent dans différentes sections décrites ci-dessous.</w:t>
      </w:r>
    </w:p>
    <w:p w14:paraId="301BC84C" w14:textId="77777777" w:rsidR="00360D6E" w:rsidRPr="003028B0" w:rsidRDefault="00360D6E" w:rsidP="00360D6E">
      <w:pPr>
        <w:keepNext/>
        <w:jc w:val="center"/>
      </w:pPr>
      <w:r w:rsidRPr="003028B0">
        <w:rPr>
          <w:noProof/>
          <w:lang w:eastAsia="zh-CN"/>
        </w:rPr>
        <w:drawing>
          <wp:inline distT="0" distB="0" distL="0" distR="0" wp14:anchorId="47E0CE7C" wp14:editId="7C85DB68">
            <wp:extent cx="5760720" cy="310517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105177"/>
                    </a:xfrm>
                    <a:prstGeom prst="rect">
                      <a:avLst/>
                    </a:prstGeom>
                  </pic:spPr>
                </pic:pic>
              </a:graphicData>
            </a:graphic>
          </wp:inline>
        </w:drawing>
      </w:r>
    </w:p>
    <w:p w14:paraId="34DFD903" w14:textId="38098238" w:rsidR="00360D6E" w:rsidRPr="003028B0" w:rsidRDefault="00360D6E" w:rsidP="00360D6E">
      <w:pPr>
        <w:pStyle w:val="Lgende"/>
      </w:pPr>
      <w:bookmarkStart w:id="19" w:name="_Toc449861958"/>
      <w:bookmarkStart w:id="20" w:name="_Toc469583032"/>
      <w:r w:rsidRPr="003028B0">
        <w:t xml:space="preserve">Figure </w:t>
      </w:r>
      <w:fldSimple w:instr=" SEQ Figure \* ARABIC ">
        <w:r w:rsidR="00700D91">
          <w:rPr>
            <w:noProof/>
          </w:rPr>
          <w:t>6</w:t>
        </w:r>
      </w:fldSimple>
      <w:r w:rsidRPr="003028B0">
        <w:t xml:space="preserve">. </w:t>
      </w:r>
      <w:r w:rsidR="00E54D76">
        <w:t>Écran principal</w:t>
      </w:r>
      <w:r w:rsidRPr="003028B0">
        <w:t xml:space="preserve"> de MusicSheetWriter</w:t>
      </w:r>
      <w:bookmarkEnd w:id="19"/>
      <w:bookmarkEnd w:id="20"/>
    </w:p>
    <w:bookmarkStart w:id="21" w:name="_Toc449861942"/>
    <w:p w14:paraId="479EE14E" w14:textId="77777777" w:rsidR="00EC52F7" w:rsidRDefault="00EC52F7" w:rsidP="00EC52F7">
      <w:pPr>
        <w:keepNext/>
        <w:jc w:val="left"/>
      </w:pPr>
      <w:r>
        <w:rPr>
          <w:noProof/>
          <w:lang w:eastAsia="zh-CN"/>
        </w:rPr>
        <w:lastRenderedPageBreak/>
        <mc:AlternateContent>
          <mc:Choice Requires="wps">
            <w:drawing>
              <wp:anchor distT="0" distB="0" distL="114300" distR="114300" simplePos="0" relativeHeight="251675648" behindDoc="0" locked="0" layoutInCell="1" allowOverlap="1" wp14:anchorId="3ED53FBC" wp14:editId="614C7CB3">
                <wp:simplePos x="0" y="0"/>
                <wp:positionH relativeFrom="column">
                  <wp:posOffset>485458</wp:posOffset>
                </wp:positionH>
                <wp:positionV relativeFrom="paragraph">
                  <wp:posOffset>-15875</wp:posOffset>
                </wp:positionV>
                <wp:extent cx="311785" cy="497840"/>
                <wp:effectExtent l="0" t="0" r="0" b="0"/>
                <wp:wrapNone/>
                <wp:docPr id="203" name="Zone de texte 203"/>
                <wp:cNvGraphicFramePr/>
                <a:graphic xmlns:a="http://schemas.openxmlformats.org/drawingml/2006/main">
                  <a:graphicData uri="http://schemas.microsoft.com/office/word/2010/wordprocessingShape">
                    <wps:wsp>
                      <wps:cNvSpPr txBox="1"/>
                      <wps:spPr>
                        <a:xfrm>
                          <a:off x="0" y="0"/>
                          <a:ext cx="311785" cy="497840"/>
                        </a:xfrm>
                        <a:prstGeom prst="rect">
                          <a:avLst/>
                        </a:prstGeom>
                        <a:noFill/>
                        <a:ln>
                          <a:noFill/>
                        </a:ln>
                      </wps:spPr>
                      <wps:txbx>
                        <w:txbxContent>
                          <w:p w14:paraId="77D72909" w14:textId="6A0DC7E4" w:rsidR="00B37700" w:rsidRPr="00EC52F7" w:rsidRDefault="00B37700" w:rsidP="00EC52F7">
                            <w:pPr>
                              <w:jc w:val="center"/>
                              <w:rPr>
                                <w:b/>
                                <w:noProof/>
                                <w:color w:val="F7CAAC" w:themeColor="accent2" w:themeTint="66"/>
                                <w:lang w:val="en-US"/>
                                <w14:textOutline w14:w="11112" w14:cap="flat" w14:cmpd="sng" w14:algn="ctr">
                                  <w14:solidFill>
                                    <w14:schemeClr w14:val="accent2"/>
                                  </w14:solidFill>
                                  <w14:prstDash w14:val="solid"/>
                                  <w14:round/>
                                </w14:textOutline>
                              </w:rPr>
                            </w:pPr>
                            <w:r w:rsidRPr="00EC52F7">
                              <w:rPr>
                                <w:b/>
                                <w:noProof/>
                                <w:color w:val="F7CAAC" w:themeColor="accent2" w:themeTint="66"/>
                                <w:lang w:val="en-US"/>
                                <w14:textOutline w14:w="11112"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D53FBC" id="Zone de texte 203" o:spid="_x0000_s1030" type="#_x0000_t202" style="position:absolute;margin-left:38.25pt;margin-top:-1.25pt;width:24.55pt;height:39.2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myLwIAAFUEAAAOAAAAZHJzL2Uyb0RvYy54bWysVN9v2jAQfp+0/8Hy+wihdKURoWKtmCah&#10;thKdKu3NOA6JFP+QbUjYX7/PDqGs29O0F3O+u5zvvu875nedbMhBWFdrldN0NKZEKK6LWu1y+v1l&#10;9WlGifNMFazRSuT0KBy9W3z8MG9NJia60k0hLEER5bLW5LTy3mRJ4nglJHMjbYRCsNRWMo+r3SWF&#10;ZS2qyyaZjMefk1bbwljNhXPwPvRBuoj1y1Jw/1SWTnjS5BS9+XjaeG7DmSzmLNtZZqqan9pg/9CF&#10;ZLXCo+dSD8wzsrf1H6Vkza12uvQjrmWiy7LmIs6AadLxu2k2FTMizgJwnDnD5P5fWf54eLakLnI6&#10;GV9RopgEST9AFSkE8aLzgoQAYGqNy5C9Mcj33Rfdge7B7+AM03elleEXcxHEAfjxDDJqEQ7nVZre&#10;zK4p4QhNb29m00hC8vaxsc5/FVqSYOTUgsMILTusnUcjSB1SwltKr+qmiTw26jcHEoMnCZ33HQbL&#10;d9uuH3jofquLI4ayuleHM3xV4+k1c/6ZWcgBc0Di/glH2eg2p/pkUVJp+/Nv/pAPlhClpIW8cqoA&#10;KiXNNwX2btMpxiY+XqbXNxNc7GVkexlRe3mvod8Uq2R4NEO+bwaztFq+Yg+W4U2EmOJ4Oad+MO99&#10;L3nsERfLZUyC/gzza7UxPJQOyAVYX7pXZs0J+yCARz3IkGXvKOhzw5fOLPceRER+Aso9pifwod1I&#10;22nPwnJc3mPW27/B4hcAAAD//wMAUEsDBBQABgAIAAAAIQBDRuZQ3AAAAAgBAAAPAAAAZHJzL2Rv&#10;d25yZXYueG1sTI/BTsMwDIbvSLxDZCRuW7qKlq1rOqEBZ9jgAbLGNF0bp2qyrfD0eCc4Wdb36/fn&#10;cjO5XpxxDK0nBYt5AgKp9qalRsHnx+tsCSJETUb3nlDBNwbYVLc3pS6Mv9AOz/vYCC6hUGgFNsah&#10;kDLUFp0Ocz8gMfvyo9OR17GRZtQXLne9TJMkl063xBesHnBrse72J6dgmbi3rlul78E9/Cwyu332&#10;L8NRqfu76WkNIuIU/8Jw1Wd1qNjp4E9kgugVPOYZJxXMUp5XnmY5iAODbAWyKuX/B6pfAAAA//8D&#10;AFBLAQItABQABgAIAAAAIQC2gziS/gAAAOEBAAATAAAAAAAAAAAAAAAAAAAAAABbQ29udGVudF9U&#10;eXBlc10ueG1sUEsBAi0AFAAGAAgAAAAhADj9If/WAAAAlAEAAAsAAAAAAAAAAAAAAAAALwEAAF9y&#10;ZWxzLy5yZWxzUEsBAi0AFAAGAAgAAAAhAHwIKbIvAgAAVQQAAA4AAAAAAAAAAAAAAAAALgIAAGRy&#10;cy9lMm9Eb2MueG1sUEsBAi0AFAAGAAgAAAAhAENG5lDcAAAACAEAAA8AAAAAAAAAAAAAAAAAiQQA&#10;AGRycy9kb3ducmV2LnhtbFBLBQYAAAAABAAEAPMAAACSBQAAAAA=&#10;" filled="f" stroked="f">
                <v:fill o:detectmouseclick="t"/>
                <v:textbox style="mso-fit-shape-to-text:t">
                  <w:txbxContent>
                    <w:p w14:paraId="77D72909" w14:textId="6A0DC7E4" w:rsidR="00B37700" w:rsidRPr="00EC52F7" w:rsidRDefault="00B37700" w:rsidP="00EC52F7">
                      <w:pPr>
                        <w:jc w:val="center"/>
                        <w:rPr>
                          <w:b/>
                          <w:noProof/>
                          <w:color w:val="F7CAAC" w:themeColor="accent2" w:themeTint="66"/>
                          <w:lang w:val="en-US"/>
                          <w14:textOutline w14:w="11112" w14:cap="flat" w14:cmpd="sng" w14:algn="ctr">
                            <w14:solidFill>
                              <w14:schemeClr w14:val="accent2"/>
                            </w14:solidFill>
                            <w14:prstDash w14:val="solid"/>
                            <w14:round/>
                          </w14:textOutline>
                        </w:rPr>
                      </w:pPr>
                      <w:r w:rsidRPr="00EC52F7">
                        <w:rPr>
                          <w:b/>
                          <w:noProof/>
                          <w:color w:val="F7CAAC" w:themeColor="accent2" w:themeTint="66"/>
                          <w:lang w:val="en-US"/>
                          <w14:textOutline w14:w="11112" w14:cap="flat" w14:cmpd="sng" w14:algn="ctr">
                            <w14:solidFill>
                              <w14:schemeClr w14:val="accent2"/>
                            </w14:solidFill>
                            <w14:prstDash w14:val="solid"/>
                            <w14:round/>
                          </w14:textOutline>
                        </w:rPr>
                        <w:t>5</w:t>
                      </w: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2A53F464" wp14:editId="2562EC20">
                <wp:simplePos x="0" y="0"/>
                <wp:positionH relativeFrom="column">
                  <wp:posOffset>4248150</wp:posOffset>
                </wp:positionH>
                <wp:positionV relativeFrom="paragraph">
                  <wp:posOffset>78105</wp:posOffset>
                </wp:positionV>
                <wp:extent cx="5724525" cy="61595"/>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5724525" cy="61595"/>
                        </a:xfrm>
                        <a:prstGeom prst="rect">
                          <a:avLst/>
                        </a:prstGeom>
                        <a:noFill/>
                        <a:ln>
                          <a:noFill/>
                        </a:ln>
                      </wps:spPr>
                      <wps:txbx>
                        <w:txbxContent>
                          <w:p w14:paraId="718C3F9F" w14:textId="0F322AE4" w:rsidR="00B37700" w:rsidRPr="00EC52F7" w:rsidRDefault="00B37700" w:rsidP="00EC52F7">
                            <w:pPr>
                              <w:jc w:val="center"/>
                              <w:rPr>
                                <w:b/>
                                <w:noProof/>
                                <w:color w:val="F7CAAC" w:themeColor="accent2" w:themeTint="66"/>
                                <w:sz w:val="40"/>
                                <w:szCs w:val="40"/>
                                <w:lang w:val="en-US"/>
                                <w14:textOutline w14:w="11112" w14:cap="flat" w14:cmpd="sng" w14:algn="ctr">
                                  <w14:solidFill>
                                    <w14:schemeClr w14:val="accent2"/>
                                  </w14:solidFill>
                                  <w14:prstDash w14:val="solid"/>
                                  <w14:round/>
                                </w14:textOutline>
                              </w:rPr>
                            </w:pPr>
                            <w:r>
                              <w:rPr>
                                <w:b/>
                                <w:noProof/>
                                <w:color w:val="F7CAAC" w:themeColor="accent2" w:themeTint="66"/>
                                <w:sz w:val="40"/>
                                <w:szCs w:val="40"/>
                                <w:lang w:val="en-US"/>
                                <w14:textOutline w14:w="11112"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53F464" id="Zone de texte 202" o:spid="_x0000_s1031" type="#_x0000_t202" style="position:absolute;margin-left:334.5pt;margin-top:6.15pt;width:450.75pt;height:4.8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HiLQIAAFUEAAAOAAAAZHJzL2Uyb0RvYy54bWysVFFv2jAQfp+0/2D5fQQy6NaIULFWTJOq&#10;thKdKu3NOA6JlPgs25CwX7/PDlDW7WnaiznfXc533/cd85u+bdheWVeTzvlkNOZMaUlFrbc5//68&#10;+vCZM+eFLkRDWuX8oBy/Wbx/N+9MplKqqCmUZSiiXdaZnFfemyxJnKxUK9yIjNIIlmRb4XG126Sw&#10;okP1tknS8fgq6cgWxpJUzsF7NwT5ItYvSyX9Y1k65VmTc/Tm42njuQlnspiLbGuFqWp5bEP8Qxet&#10;qDUePZe6E16wna3/KNXW0pKj0o8ktQmVZS1VnAHTTMZvpllXwqg4C8Bx5gyT+39l5cP+ybK6yHk6&#10;TjnTogVJP0AVKxTzqveKhQBg6ozLkL02yPf9F+pB98nv4AzT96Vtwy/mYogD8MMZZNRiEs7Zp3Q6&#10;S2ecScSuJrPrWaiSvH5srPNfFbUsGDm34DBCK/b3zg+pp5TwlqZV3TSRx0b/5kDN4ElC50OHwfL9&#10;po8Dfzx1v6HigKEsDepwRq5qPH0vnH8SFnLAHJC4f8RRNtTlnI4WZxXZn3/zh3ywhChnHeSVcw1Q&#10;OWu+abB3PZlOgxrjZQpEcLGXkc1lRO/aW4J+J1glI6MZ8n1zMktL7Qv2YBneREhoiZdz7k/mrR8k&#10;jz2SarmMSdCfEf5er40MpQNyAdbn/kVYc8Q+COCBTjIU2RsKhtzwpTPLnQcRkZ+A8oDpEXxoNzJ8&#10;3LOwHJf3mPX6b7D4BQAA//8DAFBLAwQUAAYACAAAACEAa4SXu90AAAAKAQAADwAAAGRycy9kb3du&#10;cmV2LnhtbEyPwU7DMBBE70j8g7VI3KhdQ0Ib4lSowJlS+gFuvI1D4nUUu23g63FPcBzNaOZNuZpc&#10;z044htaTgvlMAEOqvWmpUbD7fLtbAAtRk9G9J1TwjQFW1fVVqQvjz/SBp21sWCqhUGgFNsah4DzU&#10;Fp0OMz8gJe/gR6djkmPDzajPqdz1XAqRc6dbSgtWD7i2WHfbo1OwEO6965ZyE9zDzzyz6xf/Onwp&#10;dXszPT8BizjFvzBc8BM6VIlp749kAusV5PkyfYnJkPfALoHsUWTA9gqkFMCrkv+/UP0CAAD//wMA&#10;UEsBAi0AFAAGAAgAAAAhALaDOJL+AAAA4QEAABMAAAAAAAAAAAAAAAAAAAAAAFtDb250ZW50X1R5&#10;cGVzXS54bWxQSwECLQAUAAYACAAAACEAOP0h/9YAAACUAQAACwAAAAAAAAAAAAAAAAAvAQAAX3Jl&#10;bHMvLnJlbHNQSwECLQAUAAYACAAAACEAMioR4i0CAABVBAAADgAAAAAAAAAAAAAAAAAuAgAAZHJz&#10;L2Uyb0RvYy54bWxQSwECLQAUAAYACAAAACEAa4SXu90AAAAKAQAADwAAAAAAAAAAAAAAAACHBAAA&#10;ZHJzL2Rvd25yZXYueG1sUEsFBgAAAAAEAAQA8wAAAJEFAAAAAA==&#10;" filled="f" stroked="f">
                <v:fill o:detectmouseclick="t"/>
                <v:textbox style="mso-fit-shape-to-text:t">
                  <w:txbxContent>
                    <w:p w14:paraId="718C3F9F" w14:textId="0F322AE4" w:rsidR="00B37700" w:rsidRPr="00EC52F7" w:rsidRDefault="00B37700" w:rsidP="00EC52F7">
                      <w:pPr>
                        <w:jc w:val="center"/>
                        <w:rPr>
                          <w:b/>
                          <w:noProof/>
                          <w:color w:val="F7CAAC" w:themeColor="accent2" w:themeTint="66"/>
                          <w:sz w:val="40"/>
                          <w:szCs w:val="40"/>
                          <w:lang w:val="en-US"/>
                          <w14:textOutline w14:w="11112" w14:cap="flat" w14:cmpd="sng" w14:algn="ctr">
                            <w14:solidFill>
                              <w14:schemeClr w14:val="accent2"/>
                            </w14:solidFill>
                            <w14:prstDash w14:val="solid"/>
                            <w14:round/>
                          </w14:textOutline>
                        </w:rPr>
                      </w:pPr>
                      <w:r>
                        <w:rPr>
                          <w:b/>
                          <w:noProof/>
                          <w:color w:val="F7CAAC" w:themeColor="accent2" w:themeTint="66"/>
                          <w:sz w:val="40"/>
                          <w:szCs w:val="40"/>
                          <w:lang w:val="en-US"/>
                          <w14:textOutline w14:w="11112" w14:cap="flat" w14:cmpd="sng" w14:algn="ctr">
                            <w14:solidFill>
                              <w14:schemeClr w14:val="accent2"/>
                            </w14:solidFill>
                            <w14:prstDash w14:val="solid"/>
                            <w14:round/>
                          </w14:textOutline>
                        </w:rPr>
                        <w:t>4</w:t>
                      </w:r>
                    </w:p>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355883B0" wp14:editId="6FB2A063">
                <wp:simplePos x="0" y="0"/>
                <wp:positionH relativeFrom="column">
                  <wp:posOffset>5357813</wp:posOffset>
                </wp:positionH>
                <wp:positionV relativeFrom="paragraph">
                  <wp:posOffset>2387918</wp:posOffset>
                </wp:positionV>
                <wp:extent cx="5760720" cy="3105150"/>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5760720" cy="3105150"/>
                        </a:xfrm>
                        <a:prstGeom prst="rect">
                          <a:avLst/>
                        </a:prstGeom>
                        <a:noFill/>
                        <a:ln>
                          <a:noFill/>
                        </a:ln>
                      </wps:spPr>
                      <wps:txbx>
                        <w:txbxContent>
                          <w:p w14:paraId="78ACF6E1" w14:textId="14269066" w:rsidR="00B37700" w:rsidRPr="00EC52F7" w:rsidRDefault="00B37700" w:rsidP="00E54D76">
                            <w:pPr>
                              <w:jc w:val="center"/>
                              <w:rPr>
                                <w:b/>
                                <w:noProof/>
                                <w:color w:val="F7CAAC" w:themeColor="accent2" w:themeTint="66"/>
                                <w:sz w:val="28"/>
                                <w:szCs w:val="72"/>
                                <w:lang w:val="en-US"/>
                                <w14:textOutline w14:w="11112" w14:cap="flat" w14:cmpd="sng" w14:algn="ctr">
                                  <w14:solidFill>
                                    <w14:schemeClr w14:val="accent2"/>
                                  </w14:solidFill>
                                  <w14:prstDash w14:val="solid"/>
                                  <w14:round/>
                                </w14:textOutline>
                              </w:rPr>
                            </w:pPr>
                            <w:r w:rsidRPr="00EC52F7">
                              <w:rPr>
                                <w:b/>
                                <w:noProof/>
                                <w:color w:val="F7CAAC" w:themeColor="accent2" w:themeTint="66"/>
                                <w:sz w:val="40"/>
                                <w:szCs w:val="72"/>
                                <w:lang w:val="en-US"/>
                                <w14:textOutline w14:w="11112"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5883B0" id="Zone de texte 201" o:spid="_x0000_s1032" type="#_x0000_t202" style="position:absolute;margin-left:421.9pt;margin-top:188.05pt;width:453.6pt;height:244.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2JLQIAAFcEAAAOAAAAZHJzL2Uyb0RvYy54bWysVF1v2jAUfZ+0/2D5fSQwaLeIULFWTJOq&#10;thKdKu3NOA6JlPhatiFhv37HDlDW7Wnai7m59/p+nHPM/KZvG7ZX1tWkcz4epZwpLamo9Tbn359X&#10;Hz5x5rzQhWhIq5wflOM3i/fv5p3J1IQqagplGYpol3Um55X3JksSJyvVCjciozSCJdlWeHzabVJY&#10;0aF62ySTNL1KOrKFsSSVc/DeDUG+iPXLUkn/WJZOedbkHLP5eNp4bsKZLOYi21phqloexxD/MEUr&#10;ao2m51J3wgu2s/UfpdpaWnJU+pGkNqGyrKWKO2Cbcfpmm3UljIq7ABxnzjC5/1dWPuyfLKuLnKM/&#10;Z1q0IOkHqGKFYl71XrEQAEydcRmy1wb5vv9CPeg++R2cYfu+tG34xV4McQB+OIOMWkzCObu+Sq8n&#10;CEnEPo7T2XgWaUherxvr/FdFLQtGzi1YjOCK/b3zGAWpp5TQTdOqbprIZKN/cyAxeJIw+zBjsHy/&#10;6ePK09P8GyoOWMvSoA9n5KpG63vh/JOwEATGhcj9I46yoS7ndLQ4q8j+/Js/5IMnRDnrILCca8DK&#10;WfNNg7/P4+k06DF+TGcREHsZ2VxG9K69JSgYDGG2aOKy9c3JLC21L3gJy9ATIaElOufcn8xbP4ge&#10;L0mq5TImQYFG+Hu9NjKUDsgFWJ/7F2HNEfsggQc6CVFkbygYcsNNZ5Y7DyIiPwHlAdMj+FBvpO34&#10;0sLzuPyOWa//B4tfAAAA//8DAFBLAwQUAAYACAAAACEAxYaJ+N4AAAAMAQAADwAAAGRycy9kb3du&#10;cmV2LnhtbEyPQU7DMBBF90jcwRokdtRJ26QlxKlQgTWlcAA3HuKQeBzFbhs4PdMVLEf/68375WZy&#10;vTjhGFpPCtJZAgKp9qalRsHH+8vdGkSImozuPaGCbwywqa6vSl0Yf6Y3PO1jIxhCodAKbIxDIWWo&#10;LTodZn5A4uzTj05HPsdGmlGfGe56OU+SXDrdEn+wesCtxbrbH52CdeJeu+5+vgtu+ZNmdvvkn4cv&#10;pW5vpscHEBGn+FeGiz6rQ8VOB38kE0TPjOWC1aOCxSpPQVwaqyzleQfO8iwFWZXy/4jqFwAA//8D&#10;AFBLAQItABQABgAIAAAAIQC2gziS/gAAAOEBAAATAAAAAAAAAAAAAAAAAAAAAABbQ29udGVudF9U&#10;eXBlc10ueG1sUEsBAi0AFAAGAAgAAAAhADj9If/WAAAAlAEAAAsAAAAAAAAAAAAAAAAALwEAAF9y&#10;ZWxzLy5yZWxzUEsBAi0AFAAGAAgAAAAhALiSvYktAgAAVwQAAA4AAAAAAAAAAAAAAAAALgIAAGRy&#10;cy9lMm9Eb2MueG1sUEsBAi0AFAAGAAgAAAAhAMWGifjeAAAADAEAAA8AAAAAAAAAAAAAAAAAhwQA&#10;AGRycy9kb3ducmV2LnhtbFBLBQYAAAAABAAEAPMAAACSBQAAAAA=&#10;" filled="f" stroked="f">
                <v:fill o:detectmouseclick="t"/>
                <v:textbox style="mso-fit-shape-to-text:t">
                  <w:txbxContent>
                    <w:p w14:paraId="78ACF6E1" w14:textId="14269066" w:rsidR="00B37700" w:rsidRPr="00EC52F7" w:rsidRDefault="00B37700" w:rsidP="00E54D76">
                      <w:pPr>
                        <w:jc w:val="center"/>
                        <w:rPr>
                          <w:b/>
                          <w:noProof/>
                          <w:color w:val="F7CAAC" w:themeColor="accent2" w:themeTint="66"/>
                          <w:sz w:val="28"/>
                          <w:szCs w:val="72"/>
                          <w:lang w:val="en-US"/>
                          <w14:textOutline w14:w="11112" w14:cap="flat" w14:cmpd="sng" w14:algn="ctr">
                            <w14:solidFill>
                              <w14:schemeClr w14:val="accent2"/>
                            </w14:solidFill>
                            <w14:prstDash w14:val="solid"/>
                            <w14:round/>
                          </w14:textOutline>
                        </w:rPr>
                      </w:pPr>
                      <w:r w:rsidRPr="00EC52F7">
                        <w:rPr>
                          <w:b/>
                          <w:noProof/>
                          <w:color w:val="F7CAAC" w:themeColor="accent2" w:themeTint="66"/>
                          <w:sz w:val="40"/>
                          <w:szCs w:val="72"/>
                          <w:lang w:val="en-US"/>
                          <w14:textOutline w14:w="11112" w14:cap="flat" w14:cmpd="sng" w14:algn="ctr">
                            <w14:solidFill>
                              <w14:schemeClr w14:val="accent2"/>
                            </w14:solidFill>
                            <w14:prstDash w14:val="solid"/>
                            <w14:round/>
                          </w14:textOutline>
                        </w:rPr>
                        <w:t>3</w:t>
                      </w:r>
                    </w:p>
                  </w:txbxContent>
                </v:textbox>
              </v:shape>
            </w:pict>
          </mc:Fallback>
        </mc:AlternateContent>
      </w:r>
      <w:r w:rsidR="00E54D76">
        <w:rPr>
          <w:noProof/>
          <w:lang w:eastAsia="zh-CN"/>
        </w:rPr>
        <mc:AlternateContent>
          <mc:Choice Requires="wps">
            <w:drawing>
              <wp:anchor distT="0" distB="0" distL="114300" distR="114300" simplePos="0" relativeHeight="251669504" behindDoc="0" locked="0" layoutInCell="1" allowOverlap="1" wp14:anchorId="52E85778" wp14:editId="410C3904">
                <wp:simplePos x="0" y="0"/>
                <wp:positionH relativeFrom="column">
                  <wp:posOffset>2262187</wp:posOffset>
                </wp:positionH>
                <wp:positionV relativeFrom="paragraph">
                  <wp:posOffset>1149350</wp:posOffset>
                </wp:positionV>
                <wp:extent cx="311785" cy="390525"/>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311785" cy="390525"/>
                        </a:xfrm>
                        <a:prstGeom prst="rect">
                          <a:avLst/>
                        </a:prstGeom>
                        <a:noFill/>
                        <a:ln>
                          <a:noFill/>
                        </a:ln>
                      </wps:spPr>
                      <wps:txbx>
                        <w:txbxContent>
                          <w:p w14:paraId="0FA7E080" w14:textId="7D4FB0E3" w:rsidR="00B37700" w:rsidRPr="00E54D76" w:rsidRDefault="00B37700" w:rsidP="00E54D76">
                            <w:pPr>
                              <w:jc w:val="center"/>
                              <w:rPr>
                                <w:b/>
                                <w:noProof/>
                                <w:color w:val="F7CAAC" w:themeColor="accent2" w:themeTint="66"/>
                                <w:sz w:val="40"/>
                                <w:szCs w:val="40"/>
                                <w:lang w:val="en-US"/>
                                <w14:textOutline w14:w="11112" w14:cap="flat" w14:cmpd="sng" w14:algn="ctr">
                                  <w14:solidFill>
                                    <w14:schemeClr w14:val="accent2"/>
                                  </w14:solidFill>
                                  <w14:prstDash w14:val="solid"/>
                                  <w14:round/>
                                </w14:textOutline>
                              </w:rPr>
                            </w:pPr>
                            <w:r>
                              <w:rPr>
                                <w:b/>
                                <w:noProof/>
                                <w:color w:val="F7CAAC" w:themeColor="accent2" w:themeTint="66"/>
                                <w:sz w:val="40"/>
                                <w:szCs w:val="40"/>
                                <w:lang w:val="en-US"/>
                                <w14:textOutline w14:w="11112" w14:cap="flat" w14:cmpd="sng" w14:algn="ctr">
                                  <w14:solidFill>
                                    <w14:schemeClr w14:val="accent2"/>
                                  </w14:solid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E85778" id="Zone de texte 200" o:spid="_x0000_s1033" type="#_x0000_t202" style="position:absolute;margin-left:178.1pt;margin-top:90.5pt;width:24.55pt;height:30.7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XkLAIAAFUEAAAOAAAAZHJzL2Uyb0RvYy54bWysVE1v2zAMvQ/YfxB0X5ykydoacYqsRYYB&#10;RVsgHQrspshybMAWBUmJnf36Pcn5WrfTsItCkfSj+PiY2V3X1GynrKtIZ3w0GHKmtKS80puMf39d&#10;frrhzHmhc1GTVhnfK8fv5h8/zFqTqjGVVOfKMoBol7Ym46X3Jk0SJ0vVCDcgozSCBdlGeFztJsmt&#10;aIHe1Ml4OPyctGRzY0kq5+B96IN8HvGLQkn/XBROeVZnHG/z8bTxXIczmc9EurHClJU8PEP8wysa&#10;UWkUPUE9CC/Y1lZ/QDWVtOSo8ANJTUJFUUkVe0A3o+G7blalMCr2AnKcOdHk/h+sfNq9WFblGQeb&#10;nGnRYEg/MCqWK+ZV5xULAdDUGpcie2WQ77sv1GHcR7+DM3TfFbYJv+iLIQ7A/YlkYDEJ59VodH0z&#10;5UwidHU7nI6nASU5f2ys818VNSwYGbeYYaRW7B6d71OPKaGWpmVV13GOtf7NAczgScLL+xcGy3fr&#10;LjYc6wbPmvI9mrLUq8MZuaxQ+lE4/yIs5IA+IHH/jKOoqc04HSzOSrI//+YP+ZgSopy1kFfGNUjl&#10;rP6mMb3b0WQS1Bgvk+n1GBd7GVlfRvS2uSfod4RVMjKaId/XR7Ow1LxhDxahJkJCS1TOuD+a976X&#10;PPZIqsUiJkF/RvhHvTIyQAfmAq2v3Zuw5sB9EMATHWUo0ncj6HPDl84sth6DiPM5c3ogH9qNEz7s&#10;WViOy3vMOv8bzH8BAAD//wMAUEsDBBQABgAIAAAAIQBjeQmB3gAAAAsBAAAPAAAAZHJzL2Rvd25y&#10;ZXYueG1sTI9BTsMwEEX3SNzBGiR21I6bVCHEqVCBNVA4gBsPcUhsR7HbBk7PsILl6D/9eb/eLm5k&#10;J5xjH7yCbCWAoW+D6X2n4P3t6aYEFpP2Ro/Bo4IvjLBtLi9qXZlw9q942qeOUYmPlVZgU5oqzmNr&#10;0em4ChN6yj7C7HSic+64mfWZyt3IpRAb7nTv6YPVE+4stsP+6BSUwj0Pw618iS7/zgq7ewiP06dS&#10;11fL/R2whEv6g+FXn9ShIadDOHoT2ahgXWwkoRSUGY0iIhfFGthBgcxlAbyp+f8NzQ8AAAD//wMA&#10;UEsBAi0AFAAGAAgAAAAhALaDOJL+AAAA4QEAABMAAAAAAAAAAAAAAAAAAAAAAFtDb250ZW50X1R5&#10;cGVzXS54bWxQSwECLQAUAAYACAAAACEAOP0h/9YAAACUAQAACwAAAAAAAAAAAAAAAAAvAQAAX3Jl&#10;bHMvLnJlbHNQSwECLQAUAAYACAAAACEAYjRF5CwCAABVBAAADgAAAAAAAAAAAAAAAAAuAgAAZHJz&#10;L2Uyb0RvYy54bWxQSwECLQAUAAYACAAAACEAY3kJgd4AAAALAQAADwAAAAAAAAAAAAAAAACGBAAA&#10;ZHJzL2Rvd25yZXYueG1sUEsFBgAAAAAEAAQA8wAAAJEFAAAAAA==&#10;" filled="f" stroked="f">
                <v:fill o:detectmouseclick="t"/>
                <v:textbox style="mso-fit-shape-to-text:t">
                  <w:txbxContent>
                    <w:p w14:paraId="0FA7E080" w14:textId="7D4FB0E3" w:rsidR="00B37700" w:rsidRPr="00E54D76" w:rsidRDefault="00B37700" w:rsidP="00E54D76">
                      <w:pPr>
                        <w:jc w:val="center"/>
                        <w:rPr>
                          <w:b/>
                          <w:noProof/>
                          <w:color w:val="F7CAAC" w:themeColor="accent2" w:themeTint="66"/>
                          <w:sz w:val="40"/>
                          <w:szCs w:val="40"/>
                          <w:lang w:val="en-US"/>
                          <w14:textOutline w14:w="11112" w14:cap="flat" w14:cmpd="sng" w14:algn="ctr">
                            <w14:solidFill>
                              <w14:schemeClr w14:val="accent2"/>
                            </w14:solidFill>
                            <w14:prstDash w14:val="solid"/>
                            <w14:round/>
                          </w14:textOutline>
                        </w:rPr>
                      </w:pPr>
                      <w:r>
                        <w:rPr>
                          <w:b/>
                          <w:noProof/>
                          <w:color w:val="F7CAAC" w:themeColor="accent2" w:themeTint="66"/>
                          <w:sz w:val="40"/>
                          <w:szCs w:val="40"/>
                          <w:lang w:val="en-US"/>
                          <w14:textOutline w14:w="11112" w14:cap="flat" w14:cmpd="sng" w14:algn="ctr">
                            <w14:solidFill>
                              <w14:schemeClr w14:val="accent2"/>
                            </w14:solidFill>
                            <w14:prstDash w14:val="solid"/>
                            <w14:round/>
                          </w14:textOutline>
                        </w:rPr>
                        <w:t>2</w:t>
                      </w:r>
                    </w:p>
                  </w:txbxContent>
                </v:textbox>
              </v:shape>
            </w:pict>
          </mc:Fallback>
        </mc:AlternateContent>
      </w:r>
      <w:r w:rsidR="00E54D76">
        <w:rPr>
          <w:noProof/>
          <w:lang w:eastAsia="zh-CN"/>
        </w:rPr>
        <mc:AlternateContent>
          <mc:Choice Requires="wps">
            <w:drawing>
              <wp:anchor distT="0" distB="0" distL="114300" distR="114300" simplePos="0" relativeHeight="251667456" behindDoc="0" locked="0" layoutInCell="1" allowOverlap="1" wp14:anchorId="5CEA5A42" wp14:editId="3A8D2D61">
                <wp:simplePos x="0" y="0"/>
                <wp:positionH relativeFrom="margin">
                  <wp:posOffset>76200</wp:posOffset>
                </wp:positionH>
                <wp:positionV relativeFrom="paragraph">
                  <wp:posOffset>397193</wp:posOffset>
                </wp:positionV>
                <wp:extent cx="1828800" cy="390525"/>
                <wp:effectExtent l="0" t="0" r="0" b="9525"/>
                <wp:wrapNone/>
                <wp:docPr id="199" name="Zone de texte 199"/>
                <wp:cNvGraphicFramePr/>
                <a:graphic xmlns:a="http://schemas.openxmlformats.org/drawingml/2006/main">
                  <a:graphicData uri="http://schemas.microsoft.com/office/word/2010/wordprocessingShape">
                    <wps:wsp>
                      <wps:cNvSpPr txBox="1"/>
                      <wps:spPr>
                        <a:xfrm>
                          <a:off x="0" y="0"/>
                          <a:ext cx="1828800" cy="390525"/>
                        </a:xfrm>
                        <a:prstGeom prst="rect">
                          <a:avLst/>
                        </a:prstGeom>
                        <a:noFill/>
                        <a:ln>
                          <a:noFill/>
                        </a:ln>
                      </wps:spPr>
                      <wps:txbx>
                        <w:txbxContent>
                          <w:p w14:paraId="445DC297" w14:textId="28052981" w:rsidR="00B37700" w:rsidRPr="00E54D76" w:rsidRDefault="00B37700" w:rsidP="00E54D76">
                            <w:pPr>
                              <w:jc w:val="center"/>
                              <w:rPr>
                                <w:b/>
                                <w:noProof/>
                                <w:color w:val="F7CAAC" w:themeColor="accent2" w:themeTint="66"/>
                                <w:sz w:val="40"/>
                                <w:szCs w:val="40"/>
                                <w:lang w:val="en-US"/>
                                <w14:textOutline w14:w="11112" w14:cap="flat" w14:cmpd="sng" w14:algn="ctr">
                                  <w14:solidFill>
                                    <w14:schemeClr w14:val="accent2"/>
                                  </w14:solidFill>
                                  <w14:prstDash w14:val="solid"/>
                                  <w14:round/>
                                </w14:textOutline>
                              </w:rPr>
                            </w:pPr>
                            <w:r w:rsidRPr="00E54D76">
                              <w:rPr>
                                <w:b/>
                                <w:noProof/>
                                <w:color w:val="F7CAAC" w:themeColor="accent2" w:themeTint="66"/>
                                <w:sz w:val="40"/>
                                <w:szCs w:val="40"/>
                                <w:lang w:val="en-US"/>
                                <w14:textOutline w14:w="11112" w14:cap="flat" w14:cmpd="sng" w14:algn="ctr">
                                  <w14:solidFill>
                                    <w14:schemeClr w14:val="accent2"/>
                                  </w14:solid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A5A42" id="Zone de texte 199" o:spid="_x0000_s1034" type="#_x0000_t202" style="position:absolute;margin-left:6pt;margin-top:31.3pt;width:2in;height:30.75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B8LQIAAFYEAAAOAAAAZHJzL2Uyb0RvYy54bWysVN9v2jAQfp+0/8Hy+0jIoIOIULFWTJNQ&#10;W4lWlfZmHJtEin2WbUjYX7+zQyjr9jTtxTnfne/Hd99lcduphhyFdTXogo5HKSVCcyhrvS/oy/P6&#10;04wS55kuWQNaFPQkHL1dfvywaE0uMqigKYUlGES7vDUFrbw3eZI4XgnF3AiM0GiUYBXzeLX7pLSs&#10;xeiqSbI0vUlasKWxwIVzqL3vjXQZ40spuH+U0glPmoJibT6eNp67cCbLBcv3lpmq5ucy2D9UoVit&#10;Mekl1D3zjBxs/UcoVXMLDqQfcVAJSFlzEXvAbsbpu262FTMi9oLgOHOByf2/sPzh+GRJXeLs5nNK&#10;NFM4pB84KlIK4kXnBQkGhKk1LkfvrUF/332FDp8MeofK0H0nrQpf7IugHQE/XUDGWISHR7NsNkvR&#10;xNH2eZ5Os2kIk7y9Ntb5bwIUCUJBLQ4xYsuOG+d718ElJNOwrpsmDrLRvykwZtAkofS+xCD5btfF&#10;jm+G8ndQnrArCz09nOHrGlNvmPNPzCIfsFrkuH/EQzbQFhTOEiUV2J9/0wd/HBNaKWmRXwXViCol&#10;zXeN45uPJ5NAx3iZTL9keLHXlt21RR/UHSCBx7hLhkcx+PtmEKUF9YqLsAo50cQ0x8wF9YN453vO&#10;4yJxsVpFJySgYX6jt4aH0AG5AOtz98qsOWMfGPAAAw9Z/m4EvW+P+ergQdZxPgHlHtMz+EjeOOHz&#10;ooXtuL5Hr7ffwfIXAAAA//8DAFBLAwQUAAYACAAAACEAWrsFH98AAAAJAQAADwAAAGRycy9kb3du&#10;cmV2LnhtbEyPwU7DMBBE70j8g7VIXBC146IIhTgVAsGFqojSQ49OvCSB2I5sNw18PdsTHGffaHam&#10;XM12YBOG2HunIFsIYOgab3rXKti9P13fAotJO6MH71DBN0ZYVednpS6MP7o3nLapZRTiYqEVdCmN&#10;Beex6dDquPAjOmIfPlidSIaWm6CPFG4HLoXIudW9ow+dHvGhw+Zre7AKfl7D2ku5fs7q/bKf0uPV&#10;5+Zlo9TlxXx/ByzhnP7McKpP1aGiTrU/OBPZQFrSlKQglzkw4ksh6FCfwE0GvCr5/wXVLwAAAP//&#10;AwBQSwECLQAUAAYACAAAACEAtoM4kv4AAADhAQAAEwAAAAAAAAAAAAAAAAAAAAAAW0NvbnRlbnRf&#10;VHlwZXNdLnhtbFBLAQItABQABgAIAAAAIQA4/SH/1gAAAJQBAAALAAAAAAAAAAAAAAAAAC8BAABf&#10;cmVscy8ucmVsc1BLAQItABQABgAIAAAAIQCoWwB8LQIAAFYEAAAOAAAAAAAAAAAAAAAAAC4CAABk&#10;cnMvZTJvRG9jLnhtbFBLAQItABQABgAIAAAAIQBauwUf3wAAAAkBAAAPAAAAAAAAAAAAAAAAAIcE&#10;AABkcnMvZG93bnJldi54bWxQSwUGAAAAAAQABADzAAAAkwUAAAAA&#10;" filled="f" stroked="f">
                <v:fill o:detectmouseclick="t"/>
                <v:textbox>
                  <w:txbxContent>
                    <w:p w14:paraId="445DC297" w14:textId="28052981" w:rsidR="00B37700" w:rsidRPr="00E54D76" w:rsidRDefault="00B37700" w:rsidP="00E54D76">
                      <w:pPr>
                        <w:jc w:val="center"/>
                        <w:rPr>
                          <w:b/>
                          <w:noProof/>
                          <w:color w:val="F7CAAC" w:themeColor="accent2" w:themeTint="66"/>
                          <w:sz w:val="40"/>
                          <w:szCs w:val="40"/>
                          <w:lang w:val="en-US"/>
                          <w14:textOutline w14:w="11112" w14:cap="flat" w14:cmpd="sng" w14:algn="ctr">
                            <w14:solidFill>
                              <w14:schemeClr w14:val="accent2"/>
                            </w14:solidFill>
                            <w14:prstDash w14:val="solid"/>
                            <w14:round/>
                          </w14:textOutline>
                        </w:rPr>
                      </w:pPr>
                      <w:r w:rsidRPr="00E54D76">
                        <w:rPr>
                          <w:b/>
                          <w:noProof/>
                          <w:color w:val="F7CAAC" w:themeColor="accent2" w:themeTint="66"/>
                          <w:sz w:val="40"/>
                          <w:szCs w:val="40"/>
                          <w:lang w:val="en-US"/>
                          <w14:textOutline w14:w="11112" w14:cap="flat" w14:cmpd="sng" w14:algn="ctr">
                            <w14:solidFill>
                              <w14:schemeClr w14:val="accent2"/>
                            </w14:solidFill>
                            <w14:prstDash w14:val="solid"/>
                            <w14:round/>
                          </w14:textOutline>
                        </w:rPr>
                        <w:t>1</w:t>
                      </w:r>
                    </w:p>
                  </w:txbxContent>
                </v:textbox>
                <w10:wrap anchorx="margin"/>
              </v:shape>
            </w:pict>
          </mc:Fallback>
        </mc:AlternateContent>
      </w:r>
      <w:r w:rsidR="00E54D76">
        <w:rPr>
          <w:noProof/>
          <w:lang w:eastAsia="zh-CN"/>
        </w:rPr>
        <mc:AlternateContent>
          <mc:Choice Requires="wps">
            <w:drawing>
              <wp:anchor distT="0" distB="0" distL="114300" distR="114300" simplePos="0" relativeHeight="251664384" behindDoc="0" locked="0" layoutInCell="1" allowOverlap="1" wp14:anchorId="310896D5" wp14:editId="5D638E00">
                <wp:simplePos x="0" y="0"/>
                <wp:positionH relativeFrom="column">
                  <wp:posOffset>4572000</wp:posOffset>
                </wp:positionH>
                <wp:positionV relativeFrom="paragraph">
                  <wp:posOffset>200343</wp:posOffset>
                </wp:positionV>
                <wp:extent cx="1147445" cy="2886075"/>
                <wp:effectExtent l="0" t="0" r="14605" b="28575"/>
                <wp:wrapNone/>
                <wp:docPr id="192" name="Rectangle 192"/>
                <wp:cNvGraphicFramePr/>
                <a:graphic xmlns:a="http://schemas.openxmlformats.org/drawingml/2006/main">
                  <a:graphicData uri="http://schemas.microsoft.com/office/word/2010/wordprocessingShape">
                    <wps:wsp>
                      <wps:cNvSpPr/>
                      <wps:spPr>
                        <a:xfrm>
                          <a:off x="0" y="0"/>
                          <a:ext cx="1147445" cy="28860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67F38" id="Rectangle 192" o:spid="_x0000_s1026" style="position:absolute;margin-left:5in;margin-top:15.8pt;width:90.35pt;height:22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JqmgIAAIoFAAAOAAAAZHJzL2Uyb0RvYy54bWysVE1v2zAMvQ/YfxB0X20HST+COkXWosOA&#10;oivaDj0rshQbkEWNUuJkv36U7LhBW+wwLAdHFMlH8onk5dWuNWyr0DdgS16c5JwpK6Fq7LrkP59v&#10;v5xz5oOwlTBgVcn3yvOrxedPl52bqwnUYCqFjECsn3eu5HUIbp5lXtaqFf4EnLKk1ICtCCTiOqtQ&#10;dITemmyS56dZB1g5BKm8p9ubXskXCV9rJcMPrb0KzJSccgvpi+m7it9scSnmaxSubuSQhviHLFrR&#10;WAo6Qt2IINgGm3dQbSMRPOhwIqHNQOtGqlQDVVPkb6p5qoVTqRYix7uRJv//YOX99gFZU9HbXUw4&#10;s6KlR3ok2oRdG8XiJVHUOT8nyyf3gIPk6Rjr3Wls4z9VwnaJ1v1Iq9oFJumyKKZn0+mMM0m6yfn5&#10;aX42i6jZq7tDH74paFk8lBwpgUSn2N750JseTGI0C7eNMXQv5sbGrwfTVPEuCbheXRtkWxEfPf+a&#10;z9I7U7gjM5KiaxZL64tJp7A3qod9VJp4ofQnKZPUkWqEFVIqG4peVYtK9dFmOf2G2kaPVKmxBBiR&#10;NWU5Yg8AsdvfY/d1D/bRVaWGHp3zvyXWO48eKTLYMDq3jQX8CMBQVUPk3v5AUk9NZGkF1Z66BqEf&#10;J+/kbUPvdid8eBBI80OTRjsh/KCPNtCVHIYTZzXg74/uoz21NWk562geS+5/bQQqzsx3Sw1/UUyn&#10;cYCTMJ2dTUjAY83qWGM37TXQ6xe0fZxMx2gfzOGoEdoXWh3LGJVUwkqKXXIZ8CBch35P0PKRarlM&#10;ZjS0ToQ7++RkBI+sxr583r0IdEPzBur7ezjMrpi/6eHeNnpaWG4C6CY1+CuvA9808KlxhuUUN8qx&#10;nKxeV+jiDwAAAP//AwBQSwMEFAAGAAgAAAAhAIEEH3TeAAAACgEAAA8AAABkcnMvZG93bnJldi54&#10;bWxMj8FOwzAMQO9I/ENkJC6IJR2oHaXphDYQmjgxJs5eG9qKxqmSrC1/jzmNo+Wn5+diPdtejMaH&#10;zpGGZKFAGKpc3VGj4fDxcrsCESJSjb0jo+HHBFiXlxcF5rWb6N2M+9gIllDIUUMb45BLGarWWAwL&#10;Nxji3ZfzFiOPvpG1x4nltpdLpVJpsSO+0OJgNq2pvvcnq+F1t332GzxsRzsNy5sM33afndf6+mp+&#10;egQRzRzPMPzlczqU3HR0J6qD6DVkrGdUw12SgmDgQakMxFHD/SpNQJaF/P9C+QsAAP//AwBQSwEC&#10;LQAUAAYACAAAACEAtoM4kv4AAADhAQAAEwAAAAAAAAAAAAAAAAAAAAAAW0NvbnRlbnRfVHlwZXNd&#10;LnhtbFBLAQItABQABgAIAAAAIQA4/SH/1gAAAJQBAAALAAAAAAAAAAAAAAAAAC8BAABfcmVscy8u&#10;cmVsc1BLAQItABQABgAIAAAAIQAvkuJqmgIAAIoFAAAOAAAAAAAAAAAAAAAAAC4CAABkcnMvZTJv&#10;RG9jLnhtbFBLAQItABQABgAIAAAAIQCBBB903gAAAAoBAAAPAAAAAAAAAAAAAAAAAPQEAABkcnMv&#10;ZG93bnJldi54bWxQSwUGAAAAAAQABADzAAAA/wUAAAAA&#10;" filled="f" strokecolor="#00b050" strokeweight="1pt"/>
            </w:pict>
          </mc:Fallback>
        </mc:AlternateContent>
      </w:r>
      <w:r w:rsidR="00E54D76">
        <w:rPr>
          <w:noProof/>
          <w:lang w:eastAsia="zh-CN"/>
        </w:rPr>
        <mc:AlternateContent>
          <mc:Choice Requires="wps">
            <w:drawing>
              <wp:anchor distT="0" distB="0" distL="114300" distR="114300" simplePos="0" relativeHeight="251665408" behindDoc="0" locked="0" layoutInCell="1" allowOverlap="1" wp14:anchorId="3104F679" wp14:editId="39EB465B">
                <wp:simplePos x="0" y="0"/>
                <wp:positionH relativeFrom="column">
                  <wp:posOffset>9525</wp:posOffset>
                </wp:positionH>
                <wp:positionV relativeFrom="paragraph">
                  <wp:posOffset>115252</wp:posOffset>
                </wp:positionV>
                <wp:extent cx="5724525" cy="61595"/>
                <wp:effectExtent l="0" t="0" r="28575" b="14605"/>
                <wp:wrapNone/>
                <wp:docPr id="197" name="Rectangle 197"/>
                <wp:cNvGraphicFramePr/>
                <a:graphic xmlns:a="http://schemas.openxmlformats.org/drawingml/2006/main">
                  <a:graphicData uri="http://schemas.microsoft.com/office/word/2010/wordprocessingShape">
                    <wps:wsp>
                      <wps:cNvSpPr/>
                      <wps:spPr>
                        <a:xfrm>
                          <a:off x="0" y="0"/>
                          <a:ext cx="5724525" cy="615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2A86B" id="Rectangle 197" o:spid="_x0000_s1026" style="position:absolute;margin-left:.75pt;margin-top:9.05pt;width:450.75pt;height:4.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gNlwIAAIgFAAAOAAAAZHJzL2Uyb0RvYy54bWysVMFu2zAMvQ/YPwi6r3aCuF2DOkXWosOA&#10;oi3aDj0rshQbkEWNUuJkXz9KdtygLXYY5oMsiuSj+ETy4nLXGrZV6BuwJZ+c5JwpK6Fq7LrkP59v&#10;vnzlzAdhK2HAqpLvleeXi8+fLjo3V1OowVQKGYFYP+9cyesQ3DzLvKxVK/wJOGVJqQFbEUjEdVah&#10;6Ai9Ndk0z0+zDrByCFJ5T6fXvZIvEr7WSoZ7rb0KzJSc7hbSimldxTVbXIj5GoWrGzlcQ/zDLVrR&#10;WAo6Ql2LINgGm3dQbSMRPOhwIqHNQOtGqpQDZTPJ32TzVAunUi5EjncjTf7/wcq77QOypqK3Oz/j&#10;zIqWHumRaBN2bRSLh0RR5/ycLJ/cAw6Sp23Md6exjX/KhO0SrfuRVrULTNJhcTadFdOCM0m600lx&#10;XkTM7NXZoQ/fFbQsbkqOFD6RKba3PvSmB5MYy8JNYwydi7mxcfVgmiqeJQHXqyuDbCvik+ff8iK9&#10;MoU7MiMpumYxsT6VtAt7o3rYR6WJFbr8NN0k1aMaYYWUyoZJr6pFpfpoRU7fkNvokTI1lgAjsqZb&#10;jtgDQKz199h93oN9dFWpnEfn/G8X651HjxQZbBid28YCfgRgKKshcm9/IKmnJrK0gmpPNYPQN5N3&#10;8qahd7sVPjwIpO6hPqOJEO5p0Qa6ksOw46wG/P3RebSnoiYtZx11Y8n9r41AxZn5YanczyezWWzf&#10;JMyooEjAY83qWGM37RXQ609o9jiZttE+mMNWI7QvNDiWMSqphJUUu+Qy4EG4Cv2UoNEj1XKZzKhl&#10;nQi39snJCB5ZjXX5vHsR6IbiDVT1d3DoXDF/U8O9bfS0sNwE0E0q8FdeB76p3VPhDKMpzpNjOVm9&#10;DtDFHwAAAP//AwBQSwMEFAAGAAgAAAAhAGevH+HcAAAABwEAAA8AAABkcnMvZG93bnJldi54bWxM&#10;j0FLw0AQhe+C/2EZwYvYTSPaGLMp0ipSPFmL52kyJsHsbNjdJvHfO570NDze4833ivVsezWSD51j&#10;A8tFAoq4cnXHjYHD+/N1BipE5Bp7x2TgmwKsy/OzAvPaTfxG4z42Sko45GigjXHItQ5VSxbDwg3E&#10;4n06bzGK9I2uPU5SbnudJsmdttixfGhxoE1L1df+ZA287LZPfoOH7WinIb1a4evuo/PGXF7Mjw+g&#10;Is3xLwy/+IIOpTAd3YnroHrRtxKUky1BiX2f3Mi0o4F0lYEuC/2fv/wBAAD//wMAUEsBAi0AFAAG&#10;AAgAAAAhALaDOJL+AAAA4QEAABMAAAAAAAAAAAAAAAAAAAAAAFtDb250ZW50X1R5cGVzXS54bWxQ&#10;SwECLQAUAAYACAAAACEAOP0h/9YAAACUAQAACwAAAAAAAAAAAAAAAAAvAQAAX3JlbHMvLnJlbHNQ&#10;SwECLQAUAAYACAAAACEASRh4DZcCAACIBQAADgAAAAAAAAAAAAAAAAAuAgAAZHJzL2Uyb0RvYy54&#10;bWxQSwECLQAUAAYACAAAACEAZ68f4dwAAAAHAQAADwAAAAAAAAAAAAAAAADxBAAAZHJzL2Rvd25y&#10;ZXYueG1sUEsFBgAAAAAEAAQA8wAAAPoFAAAAAA==&#10;" filled="f" strokecolor="#00b050" strokeweight="1pt"/>
            </w:pict>
          </mc:Fallback>
        </mc:AlternateContent>
      </w:r>
      <w:r w:rsidR="00E54D76">
        <w:rPr>
          <w:noProof/>
          <w:lang w:eastAsia="zh-CN"/>
        </w:rPr>
        <mc:AlternateContent>
          <mc:Choice Requires="wps">
            <w:drawing>
              <wp:anchor distT="0" distB="0" distL="114300" distR="114300" simplePos="0" relativeHeight="251661312" behindDoc="0" locked="0" layoutInCell="1" allowOverlap="1" wp14:anchorId="08D61BC0" wp14:editId="138E9C5A">
                <wp:simplePos x="0" y="0"/>
                <wp:positionH relativeFrom="margin">
                  <wp:posOffset>0</wp:posOffset>
                </wp:positionH>
                <wp:positionV relativeFrom="paragraph">
                  <wp:posOffset>212407</wp:posOffset>
                </wp:positionV>
                <wp:extent cx="461645" cy="2900045"/>
                <wp:effectExtent l="0" t="0" r="14605" b="14605"/>
                <wp:wrapNone/>
                <wp:docPr id="28" name="Rectangle 28"/>
                <wp:cNvGraphicFramePr/>
                <a:graphic xmlns:a="http://schemas.openxmlformats.org/drawingml/2006/main">
                  <a:graphicData uri="http://schemas.microsoft.com/office/word/2010/wordprocessingShape">
                    <wps:wsp>
                      <wps:cNvSpPr/>
                      <wps:spPr>
                        <a:xfrm>
                          <a:off x="0" y="0"/>
                          <a:ext cx="461645" cy="290004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D931B0" id="Rectangle 28" o:spid="_x0000_s1026" style="position:absolute;margin-left:0;margin-top:16.7pt;width:36.35pt;height:228.3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i5nAIAAJEFAAAOAAAAZHJzL2Uyb0RvYy54bWysVMFu2zAMvQ/YPwi6r3aCpFuNOkWWosOA&#10;og3aDj0rshQbkEVNUuJkXz9Ksp2gK3YYdrFFkXwkn0he3xxaRfbCugZ0SScXOSVCc6gavS3pj5e7&#10;T18ocZ7piinQoqRH4ejN4uOH684UYgo1qEpYgiDaFZ0pae29KbLM8Vq0zF2AERqVEmzLPIp2m1WW&#10;dYjeqmya55dZB7YyFrhwDm9vk5IuIr6UgvtHKZ3wRJUUc/Pxa+N3E77Z4poVW8tM3fA+DfYPWbSs&#10;0Rh0hLplnpGdbf6AahtuwYH0FxzaDKRsuIg1YDWT/E01zzUzItaC5Dgz0uT+Hyx/2K8taaqSTvGl&#10;NGvxjZ6QNaa3ShC8Q4I64wq0ezZr20sOj6Hag7Rt+GMd5BBJPY6kioMnHC9nl5PL2ZwSjqrpVZ7n&#10;KCBMdvI21vlvAloSDiW1GD5yyfb3zifTwSQE03DXKIX3rFCadNh1V/k8jx4OVFMFbVA6u92slCV7&#10;Ft4+/xqMEtqZGaahNGYTakxVxZM/KpECPAmJ9GAd0xQhNKYYYRnnQvtJUtWsEinaHMscgw0esWal&#10;ETAgS8xyxO4BBssEMmCnnHv74CpiX4/Ofel/cx49YmTQfnRuGw32vcoUVtVHTvYDSYmawNIGqiM2&#10;j4U0Vc7wuwZf8J45v2YWxwgHDleDf8SPVIAvBf2Jkhrsr/fugz12N2op6XAsS+p+7pgVlKjvGvv+&#10;ajKbhTmOwmz+eYqCPddszjV6164AX3+CS8jweAz2Xg1HaaF9xQ2yDFFRxTTH2CXl3g7Cyqd1gTuI&#10;i+UymuHsGubv9bPhATywGjr05fDKrOnb2OMAPMAwwqx4083JNnhqWO48yCa2+onXnm+c+9g4/Y4K&#10;i+VcjlanTbr4DQAA//8DAFBLAwQUAAYACAAAACEATnlqKdwAAAAGAQAADwAAAGRycy9kb3ducmV2&#10;LnhtbEyPwU7DMBBE70j8g7VI3KjTpmogzaaqKiFFXBCFD3DjbRI1XqexG4e/x5zgOJrRzJtiN5te&#10;TDS6zjLCcpGAIK6t7rhB+Pp8fXoG4bxirXrLhPBNDnbl/V2hcm0Df9B09I2IJexyhdB6P+RSurol&#10;o9zCDsTRO9vRKB/l2Eg9qhDLTS9XSbKRRnUcF1o10KGl+nK8GYTLpqnCdTr0oX5Ps7cr27CvKsTH&#10;h3m/BeFp9n9h+MWP6FBGppO9sXaiR4hHPEKarkFEN1tlIE4I65dkCbIs5H/88gcAAP//AwBQSwEC&#10;LQAUAAYACAAAACEAtoM4kv4AAADhAQAAEwAAAAAAAAAAAAAAAAAAAAAAW0NvbnRlbnRfVHlwZXNd&#10;LnhtbFBLAQItABQABgAIAAAAIQA4/SH/1gAAAJQBAAALAAAAAAAAAAAAAAAAAC8BAABfcmVscy8u&#10;cmVsc1BLAQItABQABgAIAAAAIQAkbAi5nAIAAJEFAAAOAAAAAAAAAAAAAAAAAC4CAABkcnMvZTJv&#10;RG9jLnhtbFBLAQItABQABgAIAAAAIQBOeWop3AAAAAYBAAAPAAAAAAAAAAAAAAAAAPYEAABkcnMv&#10;ZG93bnJldi54bWxQSwUGAAAAAAQABADzAAAA/wUAAAAA&#10;" filled="f" strokecolor="#00b050" strokeweight="1.5pt">
                <w10:wrap anchorx="margin"/>
              </v:rect>
            </w:pict>
          </mc:Fallback>
        </mc:AlternateContent>
      </w:r>
      <w:r w:rsidR="00E54D76">
        <w:rPr>
          <w:noProof/>
          <w:lang w:eastAsia="zh-CN"/>
        </w:rPr>
        <mc:AlternateContent>
          <mc:Choice Requires="wps">
            <w:drawing>
              <wp:anchor distT="0" distB="0" distL="114300" distR="114300" simplePos="0" relativeHeight="251662336" behindDoc="0" locked="0" layoutInCell="1" allowOverlap="1" wp14:anchorId="5FACDD12" wp14:editId="5E07D60C">
                <wp:simplePos x="0" y="0"/>
                <wp:positionH relativeFrom="column">
                  <wp:posOffset>504825</wp:posOffset>
                </wp:positionH>
                <wp:positionV relativeFrom="paragraph">
                  <wp:posOffset>201613</wp:posOffset>
                </wp:positionV>
                <wp:extent cx="4033520" cy="185420"/>
                <wp:effectExtent l="0" t="0" r="24130" b="24130"/>
                <wp:wrapNone/>
                <wp:docPr id="30" name="Rectangle 30"/>
                <wp:cNvGraphicFramePr/>
                <a:graphic xmlns:a="http://schemas.openxmlformats.org/drawingml/2006/main">
                  <a:graphicData uri="http://schemas.microsoft.com/office/word/2010/wordprocessingShape">
                    <wps:wsp>
                      <wps:cNvSpPr/>
                      <wps:spPr>
                        <a:xfrm>
                          <a:off x="0" y="0"/>
                          <a:ext cx="4033520" cy="18542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D97C5" id="Rectangle 30" o:spid="_x0000_s1026" style="position:absolute;margin-left:39.75pt;margin-top:15.9pt;width:317.6pt;height:1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OflQIAAIcFAAAOAAAAZHJzL2Uyb0RvYy54bWysVMFu2zAMvQ/YPwi6r3bSZOuMOkXWosOA&#10;oi3aDj0rshQbkEWNUuJkXz9KdtygLXYY5oNMieSj+ETy/GLXGrZV6BuwJZ+c5JwpK6Fq7LrkP5+u&#10;P51x5oOwlTBgVcn3yvOLxccP550r1BRqMJVCRiDWF50reR2CK7LMy1q1wp+AU5aUGrAVgba4zioU&#10;HaG3Jpvm+eesA6wcglTe0+lVr+SLhK+1kuFOa68CMyWnu4W0YlpXcc0W56JYo3B1I4driH+4RSsa&#10;S0FHqCsRBNtg8waqbSSCBx1OJLQZaN1IlXKgbCb5q2wea+FUyoXI8W6kyf8/WHm7vUfWVCU/JXqs&#10;aOmNHog1YddGMTojgjrnC7J7dPc47DyJMdudxjb+KQ+2S6TuR1LVLjBJh7P89HQ+JXBJusnZfEYy&#10;wWQv3g59+K6gZVEoOVL4xKXY3vjQmx5MYjAL140xdC4KY+PqwTRVPEsbXK8uDbKtiC+ef8vnh3BH&#10;ZhQ8umYxsz6XJIW9UT3sg9JECt1+mm6SylGNsEJKZcOkV9WiUn20eU7fkNvokTI1lgAjsqZbjtgD&#10;QCz1t9h93oN9dFWpmkfn/G8X651HjxQZbBid28YCvgdgKKshcm9/IKmnJrK0gmpPJYPQ95J38rqh&#10;d7sRPtwLpOahp6aBEO5o0Qa6ksMgcVYD/n7vPNpTTZOWs46aseT+10ag4sz8sFTtXyezWezetJnN&#10;v8RywmPN6lhjN+0l0OtPaPQ4mcRoH8xB1AjtM82NZYxKKmElxS65DHjYXIZ+SNDkkWq5TGbUsU6E&#10;G/voZASPrMa6fNo9C3RD8QYq+1s4NK4oXtVwbxs9LSw3AXSTCvyF14Fv6vZUOMNkiuPkeJ+sXubn&#10;4g8AAAD//wMAUEsDBBQABgAIAAAAIQDLBTHj3gAAAAgBAAAPAAAAZHJzL2Rvd25yZXYueG1sTI/B&#10;TsMwEETvSPyDtUhcUOukQAMhToVaUFVxoq04b+MliYjtyHaT8PcsJziOZjTzplhNphMD+dA6qyCd&#10;JyDIVk63tlZwPLzOHkCEiFZj5ywp+KYAq/LyosBcu9G+07CPteASG3JU0MTY51KGqiGDYe56sux9&#10;Om8wsvS11B5HLjedXCTJUhpsLS802NO6oeprfzYKtrvNi1/jcTOYsV/cZPi2+2i9UtdX0/MTiEhT&#10;/AvDLz6jQ8lMJ3e2OohOQfZ4z0kFtyk/YD9L7zIQJwXLNAFZFvL/gfIHAAD//wMAUEsBAi0AFAAG&#10;AAgAAAAhALaDOJL+AAAA4QEAABMAAAAAAAAAAAAAAAAAAAAAAFtDb250ZW50X1R5cGVzXS54bWxQ&#10;SwECLQAUAAYACAAAACEAOP0h/9YAAACUAQAACwAAAAAAAAAAAAAAAAAvAQAAX3JlbHMvLnJlbHNQ&#10;SwECLQAUAAYACAAAACEAbaJjn5UCAACHBQAADgAAAAAAAAAAAAAAAAAuAgAAZHJzL2Uyb0RvYy54&#10;bWxQSwECLQAUAAYACAAAACEAywUx494AAAAIAQAADwAAAAAAAAAAAAAAAADvBAAAZHJzL2Rvd25y&#10;ZXYueG1sUEsFBgAAAAAEAAQA8wAAAPoFAAAAAA==&#10;" filled="f" strokecolor="#00b050" strokeweight="1pt"/>
            </w:pict>
          </mc:Fallback>
        </mc:AlternateContent>
      </w:r>
      <w:r w:rsidR="00E54D76">
        <w:rPr>
          <w:noProof/>
          <w:lang w:eastAsia="zh-CN"/>
        </w:rPr>
        <mc:AlternateContent>
          <mc:Choice Requires="wps">
            <w:drawing>
              <wp:anchor distT="0" distB="0" distL="114300" distR="114300" simplePos="0" relativeHeight="251663360" behindDoc="0" locked="0" layoutInCell="1" allowOverlap="1" wp14:anchorId="30D2D108" wp14:editId="19FCFCF2">
                <wp:simplePos x="0" y="0"/>
                <wp:positionH relativeFrom="column">
                  <wp:posOffset>500380</wp:posOffset>
                </wp:positionH>
                <wp:positionV relativeFrom="paragraph">
                  <wp:posOffset>406718</wp:posOffset>
                </wp:positionV>
                <wp:extent cx="4038283" cy="2662237"/>
                <wp:effectExtent l="0" t="0" r="19685" b="24130"/>
                <wp:wrapNone/>
                <wp:docPr id="31" name="Rectangle 31"/>
                <wp:cNvGraphicFramePr/>
                <a:graphic xmlns:a="http://schemas.openxmlformats.org/drawingml/2006/main">
                  <a:graphicData uri="http://schemas.microsoft.com/office/word/2010/wordprocessingShape">
                    <wps:wsp>
                      <wps:cNvSpPr/>
                      <wps:spPr>
                        <a:xfrm>
                          <a:off x="0" y="0"/>
                          <a:ext cx="4038283" cy="2662237"/>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8902F" id="Rectangle 31" o:spid="_x0000_s1026" style="position:absolute;margin-left:39.4pt;margin-top:32.05pt;width:318pt;height:20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cpmAIAAIgFAAAOAAAAZHJzL2Uyb0RvYy54bWysVFFP2zAQfp+0/2D5fSRNC3QRKepATJMQ&#10;IGDi2XXsxpLj82y3affrd3bSUAHaw7Q8OD7f3Xd3n+98cblrNdkK5xWYik5OckqE4VArs67oz+eb&#10;L3NKfGCmZhqMqOheeHq5+PzporOlKKABXQtHEMT4srMVbUKwZZZ53oiW+ROwwqBSgmtZQNGts9qx&#10;DtFbnRV5fpZ14GrrgAvv8fS6V9JFwpdS8HAvpReB6IpibiGtLq2ruGaLC1auHbON4kMa7B+yaJky&#10;GHSEumaBkY1T76BaxR14kOGEQ5uBlIqLVANWM8nfVPPUMCtSLUiOtyNN/v/B8rvtgyOqruh0Qolh&#10;Ld7RI7LGzFoLgmdIUGd9iXZP9sENksdtrHYnXRv/WAfZJVL3I6liFwjHw1k+nRfzKSUcdcXZWVFM&#10;zyNq9upunQ/fBbQkbirqMH4ik21vfehNDyYxmoEbpTWes1KbuHrQqo5nSXDr1ZV2ZMvileff8tN0&#10;yxjuyAyl6JrF0vpi0i7stehhH4VEVjD9ImWS+lGMsIxzYcKkVzWsFn200xy/obbRI1WqDQJGZIlZ&#10;jtgDQOz199h93YN9dBWpnUfn/G+J9c6jR4oMJozOrTLgPgLQWNUQubc/kNRTE1laQb3HnnHQD5O3&#10;/Ebhvd0yHx6Yw+nBOcMXIdzjIjV0FYVhR0kD7vdH59Eemxq1lHQ4jRX1vzbMCUr0D4Pt/nUym8Xx&#10;TcLs9LxAwR1rVscas2mvAG8fOxqzS9toH/RhKx20L/hwLGNUVDHDMXZFeXAH4Sr0rwQ+PVwsl8kM&#10;R9aycGueLI/gkdXYl8+7F+bs0LwB+/4ODpPLyjc93NtGTwPLTQCpUoO/8jrwjeOeGmd4muJ7ciwn&#10;q9cHdPEHAAD//wMAUEsDBBQABgAIAAAAIQAAm+uD3wAAAAkBAAAPAAAAZHJzL2Rvd25yZXYueG1s&#10;TI9BT4NAEIXvJv6HzZh4MXahJYVQhsa0GtN4sjY9T2EFIrtLdreA/97xpMd57+W9b4rtrHsxKuc7&#10;axDiRQRCmcrWnWkQTh8vjxkIH8jU1FujEL6Vh215e1NQXtvJvKvxGBrBJcbnhNCGMORS+qpVmvzC&#10;Dsqw92mdpsCna2TtaOJy3ctlFK2lps7wQkuD2rWq+jpeNcLrYf/sdnTaj3oalg8pvR3OnUO8v5uf&#10;NiCCmsNfGH7xGR1KZrrYq6m96BHSjMkDwjqJQbCfxgkLF4QkW61AloX8/0H5AwAA//8DAFBLAQIt&#10;ABQABgAIAAAAIQC2gziS/gAAAOEBAAATAAAAAAAAAAAAAAAAAAAAAABbQ29udGVudF9UeXBlc10u&#10;eG1sUEsBAi0AFAAGAAgAAAAhADj9If/WAAAAlAEAAAsAAAAAAAAAAAAAAAAALwEAAF9yZWxzLy5y&#10;ZWxzUEsBAi0AFAAGAAgAAAAhAFFRdymYAgAAiAUAAA4AAAAAAAAAAAAAAAAALgIAAGRycy9lMm9E&#10;b2MueG1sUEsBAi0AFAAGAAgAAAAhAACb64PfAAAACQEAAA8AAAAAAAAAAAAAAAAA8gQAAGRycy9k&#10;b3ducmV2LnhtbFBLBQYAAAAABAAEAPMAAAD+BQAAAAA=&#10;" filled="f" strokecolor="#00b050" strokeweight="1pt"/>
            </w:pict>
          </mc:Fallback>
        </mc:AlternateContent>
      </w:r>
      <w:r w:rsidR="00E54D76" w:rsidRPr="003028B0">
        <w:rPr>
          <w:noProof/>
          <w:lang w:eastAsia="zh-CN"/>
        </w:rPr>
        <w:drawing>
          <wp:inline distT="0" distB="0" distL="0" distR="0" wp14:anchorId="13627BBA" wp14:editId="7F300DE1">
            <wp:extent cx="5760720" cy="31051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105150"/>
                    </a:xfrm>
                    <a:prstGeom prst="rect">
                      <a:avLst/>
                    </a:prstGeom>
                  </pic:spPr>
                </pic:pic>
              </a:graphicData>
            </a:graphic>
          </wp:inline>
        </w:drawing>
      </w:r>
    </w:p>
    <w:p w14:paraId="1F3F68DA" w14:textId="7EDB596B" w:rsidR="00EC52F7" w:rsidRDefault="00EC52F7" w:rsidP="00EC52F7">
      <w:pPr>
        <w:pStyle w:val="Lgende"/>
      </w:pPr>
      <w:bookmarkStart w:id="22" w:name="_Toc469583033"/>
      <w:r>
        <w:t xml:space="preserve">Figure </w:t>
      </w:r>
      <w:fldSimple w:instr=" SEQ Figure \* ARABIC ">
        <w:r w:rsidR="00700D91">
          <w:rPr>
            <w:noProof/>
          </w:rPr>
          <w:t>7</w:t>
        </w:r>
      </w:fldSimple>
      <w:r>
        <w:t>. Sections écran principal</w:t>
      </w:r>
      <w:bookmarkEnd w:id="22"/>
    </w:p>
    <w:p w14:paraId="28AE0F5B" w14:textId="494BCA59" w:rsidR="00EC52F7" w:rsidRDefault="00EC52F7" w:rsidP="00B37700">
      <w:pPr>
        <w:pStyle w:val="Paragraphedeliste"/>
        <w:numPr>
          <w:ilvl w:val="0"/>
          <w:numId w:val="33"/>
        </w:numPr>
      </w:pPr>
      <w:r>
        <w:t>Gestionnaire de projet</w:t>
      </w:r>
    </w:p>
    <w:p w14:paraId="7B9E8F05" w14:textId="370C3991" w:rsidR="00EC52F7" w:rsidRDefault="003D59B2" w:rsidP="00B37700">
      <w:pPr>
        <w:pStyle w:val="Paragraphedeliste"/>
        <w:numPr>
          <w:ilvl w:val="0"/>
          <w:numId w:val="33"/>
        </w:numPr>
      </w:pPr>
      <w:r>
        <w:t xml:space="preserve">Visionneur de </w:t>
      </w:r>
      <w:r w:rsidR="00EC52F7">
        <w:t>partitions</w:t>
      </w:r>
    </w:p>
    <w:p w14:paraId="4E91BC9F" w14:textId="1A43740B" w:rsidR="00EC52F7" w:rsidRDefault="00EC52F7" w:rsidP="00B37700">
      <w:pPr>
        <w:pStyle w:val="Paragraphedeliste"/>
        <w:numPr>
          <w:ilvl w:val="0"/>
          <w:numId w:val="33"/>
        </w:numPr>
      </w:pPr>
      <w:r>
        <w:t>Éditeur de partition</w:t>
      </w:r>
    </w:p>
    <w:p w14:paraId="695F0BDC" w14:textId="77777777" w:rsidR="00EC52F7" w:rsidRDefault="00EC52F7" w:rsidP="00B37700">
      <w:pPr>
        <w:pStyle w:val="Paragraphedeliste"/>
        <w:numPr>
          <w:ilvl w:val="0"/>
          <w:numId w:val="33"/>
        </w:numPr>
      </w:pPr>
      <w:r>
        <w:t>Enregistrement depuis un instrument, lecteur de partition, métronome</w:t>
      </w:r>
    </w:p>
    <w:p w14:paraId="28C7857E" w14:textId="07877A9F" w:rsidR="00EC52F7" w:rsidRPr="00EC52F7" w:rsidRDefault="00EC52F7" w:rsidP="00B37700">
      <w:pPr>
        <w:pStyle w:val="Paragraphedeliste"/>
        <w:numPr>
          <w:ilvl w:val="0"/>
          <w:numId w:val="33"/>
        </w:numPr>
      </w:pPr>
      <w:r>
        <w:t xml:space="preserve">Barre des tâches </w:t>
      </w:r>
    </w:p>
    <w:p w14:paraId="0CB6A2AB" w14:textId="77777777" w:rsidR="00B37700" w:rsidRPr="00B37700" w:rsidRDefault="00B37700" w:rsidP="00B37700">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69582433"/>
      <w:bookmarkStart w:id="24" w:name="_Toc469582613"/>
      <w:bookmarkStart w:id="25" w:name="_Toc469582639"/>
      <w:bookmarkStart w:id="26" w:name="_Toc469582960"/>
      <w:bookmarkStart w:id="27" w:name="_Toc469583224"/>
      <w:bookmarkEnd w:id="23"/>
      <w:bookmarkEnd w:id="24"/>
      <w:bookmarkEnd w:id="25"/>
      <w:bookmarkEnd w:id="26"/>
      <w:bookmarkEnd w:id="27"/>
    </w:p>
    <w:p w14:paraId="5DA02491" w14:textId="77777777" w:rsidR="00B37700" w:rsidRPr="00B37700" w:rsidRDefault="00B37700" w:rsidP="00B37700">
      <w:pPr>
        <w:pStyle w:val="Paragraphedeliste"/>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8" w:name="_Toc469582961"/>
      <w:bookmarkStart w:id="29" w:name="_Toc469583225"/>
      <w:bookmarkEnd w:id="28"/>
      <w:bookmarkEnd w:id="29"/>
    </w:p>
    <w:p w14:paraId="71FE71FF" w14:textId="3BEF125C" w:rsidR="00360D6E" w:rsidRPr="003028B0" w:rsidRDefault="00360D6E" w:rsidP="00B37700">
      <w:pPr>
        <w:pStyle w:val="Titre2"/>
      </w:pPr>
      <w:bookmarkStart w:id="30" w:name="_Toc469583226"/>
      <w:r w:rsidRPr="00EC52F7">
        <w:t>Gestion</w:t>
      </w:r>
      <w:r w:rsidRPr="003028B0">
        <w:t xml:space="preserve"> d’un projet</w:t>
      </w:r>
      <w:bookmarkEnd w:id="21"/>
      <w:bookmarkEnd w:id="30"/>
    </w:p>
    <w:p w14:paraId="496846D6" w14:textId="77777777" w:rsidR="00360D6E" w:rsidRPr="003028B0" w:rsidRDefault="00360D6E" w:rsidP="00B37700">
      <w:pPr>
        <w:pStyle w:val="Titre3"/>
        <w:numPr>
          <w:ilvl w:val="2"/>
          <w:numId w:val="26"/>
        </w:numPr>
      </w:pPr>
      <w:bookmarkStart w:id="31" w:name="_Toc449861943"/>
      <w:bookmarkStart w:id="32" w:name="_Toc469583227"/>
      <w:r w:rsidRPr="003028B0">
        <w:t>Description d’un projet</w:t>
      </w:r>
      <w:bookmarkEnd w:id="31"/>
      <w:bookmarkEnd w:id="32"/>
    </w:p>
    <w:p w14:paraId="40725BAE" w14:textId="4BE35F38" w:rsidR="00360D6E" w:rsidRPr="003028B0" w:rsidRDefault="003D59B2" w:rsidP="00360D6E">
      <w:pPr>
        <w:keepNext/>
        <w:jc w:val="center"/>
      </w:pPr>
      <w:r>
        <w:rPr>
          <w:noProof/>
          <w:lang w:eastAsia="zh-CN"/>
        </w:rPr>
        <mc:AlternateContent>
          <mc:Choice Requires="wps">
            <w:drawing>
              <wp:anchor distT="0" distB="0" distL="114300" distR="114300" simplePos="0" relativeHeight="251676672" behindDoc="0" locked="0" layoutInCell="1" allowOverlap="1" wp14:anchorId="6CC8CA79" wp14:editId="1310C6B7">
                <wp:simplePos x="0" y="0"/>
                <wp:positionH relativeFrom="column">
                  <wp:posOffset>3395980</wp:posOffset>
                </wp:positionH>
                <wp:positionV relativeFrom="paragraph">
                  <wp:posOffset>1415415</wp:posOffset>
                </wp:positionV>
                <wp:extent cx="438150" cy="0"/>
                <wp:effectExtent l="0" t="0" r="19050" b="19050"/>
                <wp:wrapNone/>
                <wp:docPr id="204" name="Connecteur droit 204"/>
                <wp:cNvGraphicFramePr/>
                <a:graphic xmlns:a="http://schemas.openxmlformats.org/drawingml/2006/main">
                  <a:graphicData uri="http://schemas.microsoft.com/office/word/2010/wordprocessingShape">
                    <wps:wsp>
                      <wps:cNvCnPr/>
                      <wps:spPr>
                        <a:xfrm>
                          <a:off x="0" y="0"/>
                          <a:ext cx="43815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5650D" id="Connecteur droit 20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67.4pt,111.45pt" to="301.9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Sr2wEAAA8EAAAOAAAAZHJzL2Uyb0RvYy54bWysU02P0zAQvSPxHyzfaZKyoCVquoeulguC&#10;CpYf4Drj1pK/NPY26b9n7KTZFSAkEDk4GXvem3nPk83daA07A0btXcebVc0ZOOl77Y4d//748OaW&#10;s5iE64XxDjp+gcjvtq9fbYbQwtqfvOkBGZG42A6h46eUQltVUZ7AirjyARwdKo9WJArxWPUoBmK3&#10;plrX9ftq8NgH9BJipN376ZBvC79SINMXpSIkZjpOvaWyYlkPea22G9EeUYSTlnMb4h+6sEI7KrpQ&#10;3Ysk2BPqX6isluijV2klva28UlpC0UBqmvonNd9OIkDRQubEsNgU/x+t/HzeI9N9x9f1DWdOWLqk&#10;nXeOnIMnZD16nVg+I6eGEFsC7Nwe5yiGPWbZo0Kb3ySIjcXdy+IujIlJ2rx5e9u8ozuQ16PqGRcw&#10;po/gLcsfHTfaZd2iFedPMVEtSr2m5G3j2EDT9qEmvhxHb3T/oI0pAR4PO4PsLOjOd3V+cvNE8SKN&#10;IuNoM0uaRJSvdDEwFfgKimyhtpupQh5IWGiFlOBSM/MaR9kZpqiFBTi39ifgnJ+hUIb1b8ALolT2&#10;Li1gq53H37WdxmvLasq/OjDpzhYcfH8p11usoakrzs1/SB7rl3GBP//H2x8AAAD//wMAUEsDBBQA&#10;BgAIAAAAIQDA+oZ/4QAAAAsBAAAPAAAAZHJzL2Rvd25yZXYueG1sTI9NT8JAEIbvJv6HzZh4k60F&#10;CdRuCX4AiXJQNMbj0I5tQ3e26S5Q/fWOiYke34+880w6622jDtT52rGBy0EEijh3Rc2lgdeXxcUE&#10;lA/IBTaOycAneZhlpycpJoU78jMdNqFUMsI+QQNVCG2itc8rsugHriWW7MN1FoPIrtRFh0cZt42O&#10;o2isLdYsFyps6baifLfZWwN0h8vF/c1quta7r6e5e18+jh7ejDk/6+fXoAL14a8MP/iCDpkwbd2e&#10;C68aA1fDkaAHA3EcT0FJYxwNxdn+OjpL9f8fsm8AAAD//wMAUEsBAi0AFAAGAAgAAAAhALaDOJL+&#10;AAAA4QEAABMAAAAAAAAAAAAAAAAAAAAAAFtDb250ZW50X1R5cGVzXS54bWxQSwECLQAUAAYACAAA&#10;ACEAOP0h/9YAAACUAQAACwAAAAAAAAAAAAAAAAAvAQAAX3JlbHMvLnJlbHNQSwECLQAUAAYACAAA&#10;ACEAD4D0q9sBAAAPBAAADgAAAAAAAAAAAAAAAAAuAgAAZHJzL2Uyb0RvYy54bWxQSwECLQAUAAYA&#10;CAAAACEAwPqGf+EAAAALAQAADwAAAAAAAAAAAAAAAAA1BAAAZHJzL2Rvd25yZXYueG1sUEsFBgAA&#10;AAAEAAQA8wAAAEMFAAAAAA==&#10;" strokecolor="#c00000" strokeweight="1.5pt">
                <v:stroke joinstyle="miter"/>
              </v:line>
            </w:pict>
          </mc:Fallback>
        </mc:AlternateContent>
      </w:r>
      <w:r w:rsidR="00360D6E" w:rsidRPr="003028B0">
        <w:rPr>
          <w:noProof/>
          <w:lang w:eastAsia="zh-CN"/>
        </w:rPr>
        <w:drawing>
          <wp:inline distT="0" distB="0" distL="0" distR="0" wp14:anchorId="3AC77BA7" wp14:editId="11DF8DDD">
            <wp:extent cx="5760720" cy="34467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proje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46780"/>
                    </a:xfrm>
                    <a:prstGeom prst="rect">
                      <a:avLst/>
                    </a:prstGeom>
                  </pic:spPr>
                </pic:pic>
              </a:graphicData>
            </a:graphic>
          </wp:inline>
        </w:drawing>
      </w:r>
    </w:p>
    <w:p w14:paraId="7E33F72D" w14:textId="3FE1BB88" w:rsidR="00360D6E" w:rsidRPr="003028B0" w:rsidRDefault="00360D6E" w:rsidP="00360D6E">
      <w:pPr>
        <w:pStyle w:val="Lgende"/>
      </w:pPr>
      <w:bookmarkStart w:id="33" w:name="_Toc449861959"/>
      <w:bookmarkStart w:id="34" w:name="_Toc469583034"/>
      <w:r w:rsidRPr="003028B0">
        <w:t xml:space="preserve">Figure </w:t>
      </w:r>
      <w:fldSimple w:instr=" SEQ Figure \* ARABIC ">
        <w:r w:rsidR="00700D91">
          <w:rPr>
            <w:noProof/>
          </w:rPr>
          <w:t>8</w:t>
        </w:r>
      </w:fldSimple>
      <w:r w:rsidRPr="003028B0">
        <w:t>. Exemple de fichier msw</w:t>
      </w:r>
      <w:bookmarkEnd w:id="33"/>
      <w:bookmarkEnd w:id="34"/>
    </w:p>
    <w:p w14:paraId="2A9E78CD" w14:textId="77777777" w:rsidR="00360D6E" w:rsidRPr="003028B0" w:rsidRDefault="00360D6E" w:rsidP="00360D6E">
      <w:r w:rsidRPr="003028B0">
        <w:t xml:space="preserve">À la création d’un projet, un fichier au format </w:t>
      </w:r>
      <w:r w:rsidRPr="003028B0">
        <w:rPr>
          <w:b/>
        </w:rPr>
        <w:t>msw</w:t>
      </w:r>
      <w:r w:rsidRPr="003028B0">
        <w:t xml:space="preserve"> est généré à l’emplacement choisi par l’utilisateur. Il contient l’ensemble des informations de la partition, modifier ce fichier en dehors du logiciel peut entrainer le disfonctionnement de celui-ci.</w:t>
      </w:r>
    </w:p>
    <w:p w14:paraId="1C8D2944" w14:textId="77777777" w:rsidR="00360D6E" w:rsidRPr="003028B0" w:rsidRDefault="00360D6E" w:rsidP="00360D6E">
      <w:r w:rsidRPr="003028B0">
        <w:t xml:space="preserve">Lorsqu’un projet est créé ou ouvert, il est automatiquement ajouté dans le </w:t>
      </w:r>
      <w:r w:rsidRPr="003D59B2">
        <w:rPr>
          <w:i/>
        </w:rPr>
        <w:t>Gestionnaire de projet</w:t>
      </w:r>
      <w:r w:rsidRPr="003028B0">
        <w:t>. Un projet dont le nom est écrit en gras signifie qu’il s’agit du projet courant.</w:t>
      </w:r>
    </w:p>
    <w:p w14:paraId="6E74D28B" w14:textId="77777777" w:rsidR="00360D6E" w:rsidRPr="003028B0" w:rsidRDefault="00360D6E" w:rsidP="00360D6E">
      <w:pPr>
        <w:jc w:val="left"/>
      </w:pPr>
      <w:r w:rsidRPr="003028B0">
        <w:t xml:space="preserve">Le projet courant est le projet dont la partition est affichée dans le </w:t>
      </w:r>
      <w:r w:rsidRPr="003D59B2">
        <w:rPr>
          <w:i/>
        </w:rPr>
        <w:t>Visionneur de partition</w:t>
      </w:r>
      <w:r w:rsidRPr="003028B0">
        <w:t xml:space="preserve"> et qui est modifiée à l’aide de l’</w:t>
      </w:r>
      <w:r w:rsidRPr="003D59B2">
        <w:rPr>
          <w:i/>
        </w:rPr>
        <w:t>Editeur de partition</w:t>
      </w:r>
      <w:r w:rsidRPr="003028B0">
        <w:t xml:space="preserve">. Dans le menu Fichier les actions Enregistrer, Enregistrer sous, Fermer et Exporter se font sur le projet courant qui est spécifié dans le nom de ces actions. </w:t>
      </w:r>
    </w:p>
    <w:p w14:paraId="12BE0B38" w14:textId="77777777" w:rsidR="00360D6E" w:rsidRPr="003028B0" w:rsidRDefault="00360D6E" w:rsidP="00B37700">
      <w:pPr>
        <w:pStyle w:val="Titre3"/>
        <w:numPr>
          <w:ilvl w:val="2"/>
          <w:numId w:val="26"/>
        </w:numPr>
      </w:pPr>
      <w:bookmarkStart w:id="35" w:name="_Toc449861944"/>
      <w:bookmarkStart w:id="36" w:name="_Toc469583228"/>
      <w:r w:rsidRPr="003028B0">
        <w:t>Description interface</w:t>
      </w:r>
      <w:bookmarkEnd w:id="35"/>
      <w:bookmarkEnd w:id="36"/>
    </w:p>
    <w:p w14:paraId="1FC12C67" w14:textId="77777777" w:rsidR="00360D6E" w:rsidRPr="003028B0" w:rsidRDefault="00360D6E" w:rsidP="00360D6E">
      <w:r w:rsidRPr="003028B0">
        <w:t>La gestion de projet se fait depuis la barre des tâches, au travers du menu Fichier. Depuis ce menu il est possible de :</w:t>
      </w:r>
    </w:p>
    <w:p w14:paraId="50D122B7" w14:textId="77777777" w:rsidR="00360D6E" w:rsidRPr="003028B0" w:rsidRDefault="00360D6E" w:rsidP="00360D6E">
      <w:pPr>
        <w:pStyle w:val="Paragraphedeliste"/>
        <w:numPr>
          <w:ilvl w:val="0"/>
          <w:numId w:val="24"/>
        </w:numPr>
      </w:pPr>
      <w:r w:rsidRPr="003028B0">
        <w:t>Créer un nouveau projet</w:t>
      </w:r>
    </w:p>
    <w:p w14:paraId="022DA246" w14:textId="77777777" w:rsidR="00360D6E" w:rsidRPr="003028B0" w:rsidRDefault="00360D6E" w:rsidP="00360D6E">
      <w:pPr>
        <w:pStyle w:val="Paragraphedeliste"/>
        <w:numPr>
          <w:ilvl w:val="0"/>
          <w:numId w:val="24"/>
        </w:numPr>
      </w:pPr>
      <w:r w:rsidRPr="003028B0">
        <w:t>Ouvrir un projet</w:t>
      </w:r>
    </w:p>
    <w:p w14:paraId="2BB6F81A" w14:textId="77777777" w:rsidR="00360D6E" w:rsidRPr="003028B0" w:rsidRDefault="00360D6E" w:rsidP="00360D6E">
      <w:pPr>
        <w:pStyle w:val="Paragraphedeliste"/>
        <w:numPr>
          <w:ilvl w:val="0"/>
          <w:numId w:val="24"/>
        </w:numPr>
      </w:pPr>
      <w:r w:rsidRPr="003028B0">
        <w:t>Enregistrer le projet</w:t>
      </w:r>
    </w:p>
    <w:p w14:paraId="2558B86B" w14:textId="77777777" w:rsidR="00360D6E" w:rsidRPr="003028B0" w:rsidRDefault="00360D6E" w:rsidP="00360D6E">
      <w:pPr>
        <w:pStyle w:val="Paragraphedeliste"/>
        <w:numPr>
          <w:ilvl w:val="0"/>
          <w:numId w:val="24"/>
        </w:numPr>
      </w:pPr>
      <w:r w:rsidRPr="003028B0">
        <w:t>Fermer le projet</w:t>
      </w:r>
    </w:p>
    <w:p w14:paraId="57A7A97A" w14:textId="77777777" w:rsidR="00360D6E" w:rsidRPr="003028B0" w:rsidRDefault="00360D6E" w:rsidP="00360D6E">
      <w:pPr>
        <w:pStyle w:val="Paragraphedeliste"/>
        <w:numPr>
          <w:ilvl w:val="0"/>
          <w:numId w:val="24"/>
        </w:numPr>
      </w:pPr>
      <w:r w:rsidRPr="003028B0">
        <w:t>Importer un projet</w:t>
      </w:r>
    </w:p>
    <w:p w14:paraId="561D8788" w14:textId="77777777" w:rsidR="00360D6E" w:rsidRPr="003028B0" w:rsidRDefault="00360D6E" w:rsidP="00360D6E">
      <w:pPr>
        <w:pStyle w:val="Paragraphedeliste"/>
        <w:numPr>
          <w:ilvl w:val="0"/>
          <w:numId w:val="24"/>
        </w:numPr>
      </w:pPr>
      <w:r w:rsidRPr="003028B0">
        <w:t>Exporter un projet</w:t>
      </w:r>
    </w:p>
    <w:p w14:paraId="45E560EB" w14:textId="77777777" w:rsidR="00360D6E" w:rsidRPr="003028B0" w:rsidRDefault="00360D6E" w:rsidP="00360D6E">
      <w:pPr>
        <w:keepNext/>
        <w:jc w:val="center"/>
      </w:pPr>
      <w:r w:rsidRPr="003028B0">
        <w:rPr>
          <w:noProof/>
          <w:lang w:eastAsia="zh-CN"/>
        </w:rPr>
        <w:lastRenderedPageBreak/>
        <w:drawing>
          <wp:inline distT="0" distB="0" distL="0" distR="0" wp14:anchorId="485202BE" wp14:editId="52DC2062">
            <wp:extent cx="4814131" cy="2594941"/>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fil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14131" cy="2594941"/>
                    </a:xfrm>
                    <a:prstGeom prst="rect">
                      <a:avLst/>
                    </a:prstGeom>
                  </pic:spPr>
                </pic:pic>
              </a:graphicData>
            </a:graphic>
          </wp:inline>
        </w:drawing>
      </w:r>
    </w:p>
    <w:p w14:paraId="0BC40286" w14:textId="35657359" w:rsidR="00360D6E" w:rsidRPr="003028B0" w:rsidRDefault="00360D6E" w:rsidP="00360D6E">
      <w:pPr>
        <w:pStyle w:val="Lgende"/>
      </w:pPr>
      <w:bookmarkStart w:id="37" w:name="_Toc449861960"/>
      <w:bookmarkStart w:id="38" w:name="_Toc469583035"/>
      <w:r w:rsidRPr="003028B0">
        <w:t xml:space="preserve">Figure </w:t>
      </w:r>
      <w:fldSimple w:instr=" SEQ Figure \* ARABIC ">
        <w:r w:rsidR="00700D91">
          <w:rPr>
            <w:noProof/>
          </w:rPr>
          <w:t>9</w:t>
        </w:r>
      </w:fldSimple>
      <w:r w:rsidRPr="003028B0">
        <w:rPr>
          <w:noProof/>
        </w:rPr>
        <w:t xml:space="preserve">. </w:t>
      </w:r>
      <w:r w:rsidRPr="003028B0">
        <w:t xml:space="preserve"> Barre des tâches – menu Fichier</w:t>
      </w:r>
      <w:bookmarkEnd w:id="37"/>
      <w:bookmarkEnd w:id="38"/>
    </w:p>
    <w:p w14:paraId="79A17869" w14:textId="77777777" w:rsidR="00360D6E" w:rsidRPr="003028B0" w:rsidRDefault="00360D6E" w:rsidP="00B37700">
      <w:pPr>
        <w:pStyle w:val="Titre3"/>
        <w:numPr>
          <w:ilvl w:val="2"/>
          <w:numId w:val="26"/>
        </w:numPr>
      </w:pPr>
      <w:bookmarkStart w:id="39" w:name="_Toc449861945"/>
      <w:bookmarkStart w:id="40" w:name="_Toc469583229"/>
      <w:r w:rsidRPr="003028B0">
        <w:t>Créer un nouveau projet</w:t>
      </w:r>
      <w:bookmarkEnd w:id="39"/>
      <w:bookmarkEnd w:id="40"/>
    </w:p>
    <w:p w14:paraId="3BCF5EE6" w14:textId="458EAA49" w:rsidR="003D59B2" w:rsidRPr="003028B0" w:rsidRDefault="00360D6E" w:rsidP="00360D6E">
      <w:r w:rsidRPr="003028B0">
        <w:t xml:space="preserve">On accède à la création d’un nouveau projet en passant par : </w:t>
      </w:r>
    </w:p>
    <w:p w14:paraId="3856EBBB" w14:textId="0252C562" w:rsidR="003D59B2" w:rsidRDefault="003D59B2" w:rsidP="00360D6E">
      <w:pPr>
        <w:pStyle w:val="Paragraphedeliste"/>
        <w:numPr>
          <w:ilvl w:val="0"/>
          <w:numId w:val="20"/>
        </w:numPr>
      </w:pPr>
      <w:r>
        <w:t>L’écran d’accueil lors du lancement du logiciel</w:t>
      </w:r>
    </w:p>
    <w:p w14:paraId="76D1807E" w14:textId="41CB8916" w:rsidR="00360D6E" w:rsidRPr="003028B0" w:rsidRDefault="00360D6E" w:rsidP="00360D6E">
      <w:pPr>
        <w:pStyle w:val="Paragraphedeliste"/>
        <w:numPr>
          <w:ilvl w:val="0"/>
          <w:numId w:val="20"/>
        </w:numPr>
      </w:pPr>
      <w:r w:rsidRPr="003028B0">
        <w:t xml:space="preserve">Le sous-menu </w:t>
      </w:r>
      <w:r w:rsidRPr="003D59B2">
        <w:rPr>
          <w:b/>
        </w:rPr>
        <w:t xml:space="preserve">Nouveau </w:t>
      </w:r>
      <w:r w:rsidRPr="003028B0">
        <w:t xml:space="preserve">du menu </w:t>
      </w:r>
      <w:r w:rsidRPr="003D59B2">
        <w:rPr>
          <w:i/>
        </w:rPr>
        <w:t>Fichier</w:t>
      </w:r>
    </w:p>
    <w:p w14:paraId="5E3B4C05" w14:textId="77777777" w:rsidR="00360D6E" w:rsidRPr="003028B0" w:rsidRDefault="00360D6E" w:rsidP="00360D6E">
      <w:pPr>
        <w:pStyle w:val="Paragraphedeliste"/>
        <w:numPr>
          <w:ilvl w:val="0"/>
          <w:numId w:val="20"/>
        </w:numPr>
      </w:pPr>
      <w:r w:rsidRPr="003028B0">
        <w:t xml:space="preserve">Le raccourci clavier </w:t>
      </w:r>
      <w:r w:rsidRPr="003D59B2">
        <w:rPr>
          <w:b/>
        </w:rPr>
        <w:t>Ctrl + N</w:t>
      </w:r>
      <w:r w:rsidRPr="003028B0">
        <w:t>.</w:t>
      </w:r>
    </w:p>
    <w:p w14:paraId="23E04B89" w14:textId="77777777" w:rsidR="00360D6E" w:rsidRPr="003028B0" w:rsidRDefault="00360D6E" w:rsidP="00360D6E">
      <w:pPr>
        <w:keepNext/>
        <w:jc w:val="center"/>
      </w:pPr>
      <w:r w:rsidRPr="003028B0">
        <w:rPr>
          <w:noProof/>
          <w:lang w:eastAsia="zh-CN"/>
        </w:rPr>
        <w:drawing>
          <wp:inline distT="0" distB="0" distL="0" distR="0" wp14:anchorId="6F3FB4AD" wp14:editId="7A0343B6">
            <wp:extent cx="2796185" cy="188595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uveauprojetmenu.PNG"/>
                    <pic:cNvPicPr/>
                  </pic:nvPicPr>
                  <pic:blipFill>
                    <a:blip r:embed="rId25">
                      <a:extLst>
                        <a:ext uri="{28A0092B-C50C-407E-A947-70E740481C1C}">
                          <a14:useLocalDpi xmlns:a14="http://schemas.microsoft.com/office/drawing/2010/main" val="0"/>
                        </a:ext>
                      </a:extLst>
                    </a:blip>
                    <a:stretch>
                      <a:fillRect/>
                    </a:stretch>
                  </pic:blipFill>
                  <pic:spPr>
                    <a:xfrm>
                      <a:off x="0" y="0"/>
                      <a:ext cx="2819569" cy="1901722"/>
                    </a:xfrm>
                    <a:prstGeom prst="rect">
                      <a:avLst/>
                    </a:prstGeom>
                  </pic:spPr>
                </pic:pic>
              </a:graphicData>
            </a:graphic>
          </wp:inline>
        </w:drawing>
      </w:r>
    </w:p>
    <w:p w14:paraId="6EBE99F0" w14:textId="64C6304E" w:rsidR="00360D6E" w:rsidRPr="003028B0" w:rsidRDefault="00360D6E" w:rsidP="00360D6E">
      <w:pPr>
        <w:pStyle w:val="Lgende"/>
      </w:pPr>
      <w:bookmarkStart w:id="41" w:name="_Toc449861961"/>
      <w:bookmarkStart w:id="42" w:name="_Toc469583036"/>
      <w:r w:rsidRPr="003028B0">
        <w:t xml:space="preserve">Figure </w:t>
      </w:r>
      <w:fldSimple w:instr=" SEQ Figure \* ARABIC ">
        <w:r w:rsidR="00700D91">
          <w:rPr>
            <w:noProof/>
          </w:rPr>
          <w:t>10</w:t>
        </w:r>
      </w:fldSimple>
      <w:r w:rsidRPr="003028B0">
        <w:t>. Menu Fichier - Création d'un nouveau projet</w:t>
      </w:r>
      <w:bookmarkEnd w:id="41"/>
      <w:bookmarkEnd w:id="42"/>
    </w:p>
    <w:p w14:paraId="21247DDB" w14:textId="77777777" w:rsidR="00360D6E" w:rsidRPr="003028B0" w:rsidRDefault="00360D6E" w:rsidP="00360D6E">
      <w:pPr>
        <w:jc w:val="left"/>
      </w:pPr>
      <w:r w:rsidRPr="003028B0">
        <w:br w:type="page"/>
      </w:r>
    </w:p>
    <w:p w14:paraId="0FFD032B" w14:textId="0A894208" w:rsidR="00360D6E" w:rsidRPr="003028B0" w:rsidRDefault="00360D6E" w:rsidP="00360D6E">
      <w:r w:rsidRPr="003028B0">
        <w:lastRenderedPageBreak/>
        <w:t>Une fenêtre s’ouvre</w:t>
      </w:r>
      <w:r w:rsidR="003D59B2">
        <w:t xml:space="preserve"> alors demandant les informations de base du projet.</w:t>
      </w:r>
    </w:p>
    <w:p w14:paraId="786F3C78" w14:textId="77777777" w:rsidR="00360D6E" w:rsidRPr="003028B0" w:rsidRDefault="00360D6E" w:rsidP="00360D6E">
      <w:pPr>
        <w:keepNext/>
        <w:jc w:val="center"/>
      </w:pPr>
      <w:r w:rsidRPr="003028B0">
        <w:rPr>
          <w:noProof/>
          <w:lang w:eastAsia="zh-CN"/>
        </w:rPr>
        <w:drawing>
          <wp:inline distT="0" distB="0" distL="0" distR="0" wp14:anchorId="6A49887D" wp14:editId="05F7BA28">
            <wp:extent cx="2785947" cy="1348038"/>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veauprojet.PNG"/>
                    <pic:cNvPicPr/>
                  </pic:nvPicPr>
                  <pic:blipFill>
                    <a:blip r:embed="rId26">
                      <a:extLst>
                        <a:ext uri="{28A0092B-C50C-407E-A947-70E740481C1C}">
                          <a14:useLocalDpi xmlns:a14="http://schemas.microsoft.com/office/drawing/2010/main" val="0"/>
                        </a:ext>
                      </a:extLst>
                    </a:blip>
                    <a:stretch>
                      <a:fillRect/>
                    </a:stretch>
                  </pic:blipFill>
                  <pic:spPr>
                    <a:xfrm>
                      <a:off x="0" y="0"/>
                      <a:ext cx="2785947" cy="1348038"/>
                    </a:xfrm>
                    <a:prstGeom prst="rect">
                      <a:avLst/>
                    </a:prstGeom>
                  </pic:spPr>
                </pic:pic>
              </a:graphicData>
            </a:graphic>
          </wp:inline>
        </w:drawing>
      </w:r>
    </w:p>
    <w:p w14:paraId="5E6FBC1B" w14:textId="5548296E" w:rsidR="00360D6E" w:rsidRPr="003028B0" w:rsidRDefault="00360D6E" w:rsidP="00360D6E">
      <w:pPr>
        <w:pStyle w:val="Lgende"/>
      </w:pPr>
      <w:bookmarkStart w:id="43" w:name="_Toc449861962"/>
      <w:bookmarkStart w:id="44" w:name="_Toc469583037"/>
      <w:r w:rsidRPr="003028B0">
        <w:t xml:space="preserve">Figure </w:t>
      </w:r>
      <w:fldSimple w:instr=" SEQ Figure \* ARABIC ">
        <w:r w:rsidR="00700D91">
          <w:rPr>
            <w:noProof/>
          </w:rPr>
          <w:t>11</w:t>
        </w:r>
      </w:fldSimple>
      <w:r w:rsidRPr="003028B0">
        <w:t>.  Interface création d'un nouveau projet</w:t>
      </w:r>
      <w:bookmarkEnd w:id="43"/>
      <w:bookmarkEnd w:id="44"/>
    </w:p>
    <w:p w14:paraId="2B5D0CFF" w14:textId="1609D435" w:rsidR="00360D6E" w:rsidRDefault="003D59B2" w:rsidP="00360D6E">
      <w:pPr>
        <w:pStyle w:val="Paragraphedeliste"/>
        <w:numPr>
          <w:ilvl w:val="0"/>
          <w:numId w:val="21"/>
        </w:numPr>
      </w:pPr>
      <w:r>
        <w:t xml:space="preserve">Le champ </w:t>
      </w:r>
      <w:r>
        <w:rPr>
          <w:b/>
        </w:rPr>
        <w:t>Nom du projet</w:t>
      </w:r>
      <w:r>
        <w:t xml:space="preserve"> permet d’indiquer le nom du fichier qui sera sauvegardé sur l’ordinateur.</w:t>
      </w:r>
    </w:p>
    <w:p w14:paraId="2B69672B" w14:textId="77777777" w:rsidR="00656B32" w:rsidRDefault="003D59B2" w:rsidP="00360D6E">
      <w:pPr>
        <w:pStyle w:val="Paragraphedeliste"/>
        <w:numPr>
          <w:ilvl w:val="0"/>
          <w:numId w:val="21"/>
        </w:numPr>
      </w:pPr>
      <w:r>
        <w:t xml:space="preserve">Le champ </w:t>
      </w:r>
      <w:r>
        <w:rPr>
          <w:b/>
        </w:rPr>
        <w:t>Créer dans</w:t>
      </w:r>
      <w:r>
        <w:t xml:space="preserve"> permet d’indiquer l’emplacement où sauvegarder le projet. La modification de cet emplacement se fait à l’aide du bouton </w:t>
      </w:r>
      <w:r>
        <w:rPr>
          <w:b/>
        </w:rPr>
        <w:t>Parcourir</w:t>
      </w:r>
      <w:r>
        <w:t>.</w:t>
      </w:r>
    </w:p>
    <w:p w14:paraId="2BC852A1" w14:textId="438DD1AE" w:rsidR="00360D6E" w:rsidRPr="003028B0" w:rsidRDefault="00656B32" w:rsidP="00656B32">
      <w:pPr>
        <w:pStyle w:val="Paragraphedeliste"/>
        <w:numPr>
          <w:ilvl w:val="0"/>
          <w:numId w:val="21"/>
        </w:numPr>
      </w:pPr>
      <w:r>
        <w:t xml:space="preserve">Enfin, le bouton </w:t>
      </w:r>
      <w:r>
        <w:rPr>
          <w:b/>
        </w:rPr>
        <w:t>Valider</w:t>
      </w:r>
      <w:r>
        <w:t>, permet de valider et créer le projet.</w:t>
      </w:r>
      <w:r w:rsidR="003D59B2" w:rsidRPr="003028B0">
        <w:t xml:space="preserve"> </w:t>
      </w:r>
    </w:p>
    <w:p w14:paraId="3F16A29C" w14:textId="77777777" w:rsidR="00360D6E" w:rsidRPr="003028B0" w:rsidRDefault="00360D6E" w:rsidP="00B37700">
      <w:pPr>
        <w:pStyle w:val="Titre3"/>
        <w:numPr>
          <w:ilvl w:val="2"/>
          <w:numId w:val="26"/>
        </w:numPr>
      </w:pPr>
      <w:bookmarkStart w:id="45" w:name="_Toc449861946"/>
      <w:bookmarkStart w:id="46" w:name="_Toc469583230"/>
      <w:r w:rsidRPr="003028B0">
        <w:t>Enregistrer un projet</w:t>
      </w:r>
      <w:bookmarkEnd w:id="45"/>
      <w:bookmarkEnd w:id="46"/>
    </w:p>
    <w:p w14:paraId="62691662" w14:textId="77777777" w:rsidR="00360D6E" w:rsidRPr="003028B0" w:rsidRDefault="00360D6E" w:rsidP="00B37700">
      <w:pPr>
        <w:pStyle w:val="Titre4"/>
        <w:numPr>
          <w:ilvl w:val="3"/>
          <w:numId w:val="26"/>
        </w:numPr>
      </w:pPr>
      <w:r w:rsidRPr="003028B0">
        <w:t>Enregistrer le projet courant</w:t>
      </w:r>
    </w:p>
    <w:p w14:paraId="748C9407" w14:textId="77777777" w:rsidR="00360D6E" w:rsidRPr="003028B0" w:rsidRDefault="00360D6E" w:rsidP="00360D6E">
      <w:r w:rsidRPr="003028B0">
        <w:t xml:space="preserve">Il est possible d’enregistrer le projet courant en passant par : </w:t>
      </w:r>
    </w:p>
    <w:p w14:paraId="5017B5FF" w14:textId="77777777" w:rsidR="00360D6E" w:rsidRPr="003028B0" w:rsidRDefault="00360D6E" w:rsidP="00360D6E">
      <w:pPr>
        <w:pStyle w:val="Paragraphedeliste"/>
        <w:numPr>
          <w:ilvl w:val="0"/>
          <w:numId w:val="22"/>
        </w:numPr>
      </w:pPr>
      <w:r w:rsidRPr="003028B0">
        <w:t>Le menu Fichier</w:t>
      </w:r>
    </w:p>
    <w:p w14:paraId="38ADCF61" w14:textId="77777777" w:rsidR="00360D6E" w:rsidRPr="003028B0" w:rsidRDefault="00360D6E" w:rsidP="00360D6E">
      <w:pPr>
        <w:pStyle w:val="Paragraphedeliste"/>
        <w:numPr>
          <w:ilvl w:val="0"/>
          <w:numId w:val="22"/>
        </w:numPr>
      </w:pPr>
      <w:r w:rsidRPr="003028B0">
        <w:t>En utilisant le raccourci clavier Ctrl + S.</w:t>
      </w:r>
    </w:p>
    <w:p w14:paraId="7EF98A9C" w14:textId="77777777" w:rsidR="00360D6E" w:rsidRPr="003028B0" w:rsidRDefault="00360D6E" w:rsidP="00360D6E">
      <w:pPr>
        <w:keepNext/>
        <w:jc w:val="center"/>
      </w:pPr>
      <w:r w:rsidRPr="003028B0">
        <w:rPr>
          <w:noProof/>
          <w:lang w:eastAsia="zh-CN"/>
        </w:rPr>
        <w:drawing>
          <wp:inline distT="0" distB="0" distL="0" distR="0" wp14:anchorId="5C807E86" wp14:editId="27D103B6">
            <wp:extent cx="5001960" cy="2696186"/>
            <wp:effectExtent l="0" t="0" r="825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registrerproj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01960" cy="2696186"/>
                    </a:xfrm>
                    <a:prstGeom prst="rect">
                      <a:avLst/>
                    </a:prstGeom>
                  </pic:spPr>
                </pic:pic>
              </a:graphicData>
            </a:graphic>
          </wp:inline>
        </w:drawing>
      </w:r>
    </w:p>
    <w:p w14:paraId="464782B9" w14:textId="501D3892" w:rsidR="00360D6E" w:rsidRPr="003028B0" w:rsidRDefault="00360D6E" w:rsidP="00360D6E">
      <w:pPr>
        <w:pStyle w:val="Lgende"/>
      </w:pPr>
      <w:bookmarkStart w:id="47" w:name="_Toc449861963"/>
      <w:bookmarkStart w:id="48" w:name="_Toc469583038"/>
      <w:r w:rsidRPr="003028B0">
        <w:t xml:space="preserve">Figure </w:t>
      </w:r>
      <w:fldSimple w:instr=" SEQ Figure \* ARABIC ">
        <w:r w:rsidR="00700D91">
          <w:rPr>
            <w:noProof/>
          </w:rPr>
          <w:t>12</w:t>
        </w:r>
      </w:fldSimple>
      <w:r w:rsidRPr="003028B0">
        <w:t>. Menu Fichier - Enregistrer le projet courant</w:t>
      </w:r>
      <w:bookmarkEnd w:id="47"/>
      <w:bookmarkEnd w:id="48"/>
    </w:p>
    <w:p w14:paraId="406EDD61" w14:textId="77777777" w:rsidR="00360D6E" w:rsidRPr="003028B0" w:rsidRDefault="00360D6E" w:rsidP="00360D6E">
      <w:r w:rsidRPr="003028B0">
        <w:t xml:space="preserve">Il est également possible d’enregistrer son projet dans un dossier différent de celui utilisé par le projet à l’aide la fonction </w:t>
      </w:r>
      <w:r w:rsidRPr="003028B0">
        <w:rPr>
          <w:b/>
        </w:rPr>
        <w:t xml:space="preserve">Enregistrer sous. </w:t>
      </w:r>
      <w:r w:rsidRPr="003028B0">
        <w:t>Cela ouvre alors un explorateur de dossier, permettant à l’utilisateur de choisir le nouvel emplacement du projet.</w:t>
      </w:r>
    </w:p>
    <w:p w14:paraId="782FBAD6" w14:textId="77777777" w:rsidR="00360D6E" w:rsidRPr="003028B0" w:rsidRDefault="00360D6E" w:rsidP="00360D6E">
      <w:pPr>
        <w:keepNext/>
        <w:jc w:val="center"/>
      </w:pPr>
      <w:r w:rsidRPr="003028B0">
        <w:rPr>
          <w:noProof/>
          <w:lang w:eastAsia="zh-CN"/>
        </w:rPr>
        <w:lastRenderedPageBreak/>
        <w:drawing>
          <wp:inline distT="0" distB="0" distL="0" distR="0" wp14:anchorId="589C2C44" wp14:editId="40873E9F">
            <wp:extent cx="4953238" cy="266992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53238" cy="2669924"/>
                    </a:xfrm>
                    <a:prstGeom prst="rect">
                      <a:avLst/>
                    </a:prstGeom>
                  </pic:spPr>
                </pic:pic>
              </a:graphicData>
            </a:graphic>
          </wp:inline>
        </w:drawing>
      </w:r>
    </w:p>
    <w:p w14:paraId="5A1F9376" w14:textId="012785B0" w:rsidR="00360D6E" w:rsidRPr="003028B0" w:rsidRDefault="00360D6E" w:rsidP="00360D6E">
      <w:pPr>
        <w:pStyle w:val="Lgende"/>
      </w:pPr>
      <w:bookmarkStart w:id="49" w:name="_Toc449861964"/>
      <w:bookmarkStart w:id="50" w:name="_Toc469583039"/>
      <w:r w:rsidRPr="003028B0">
        <w:t xml:space="preserve">Figure </w:t>
      </w:r>
      <w:fldSimple w:instr=" SEQ Figure \* ARABIC ">
        <w:r w:rsidR="00700D91">
          <w:rPr>
            <w:noProof/>
          </w:rPr>
          <w:t>13</w:t>
        </w:r>
      </w:fldSimple>
      <w:r w:rsidRPr="003028B0">
        <w:t>. Menu Fichier - Enregistrer sous le projet courant</w:t>
      </w:r>
      <w:bookmarkEnd w:id="49"/>
      <w:bookmarkEnd w:id="50"/>
    </w:p>
    <w:p w14:paraId="0868E91E" w14:textId="77777777" w:rsidR="00360D6E" w:rsidRPr="003028B0" w:rsidRDefault="00360D6E" w:rsidP="00B37700">
      <w:pPr>
        <w:pStyle w:val="Titre4"/>
        <w:numPr>
          <w:ilvl w:val="3"/>
          <w:numId w:val="26"/>
        </w:numPr>
      </w:pPr>
      <w:r w:rsidRPr="003028B0">
        <w:t>Enregistrer tous les projets</w:t>
      </w:r>
    </w:p>
    <w:p w14:paraId="3BC3CFCF" w14:textId="77777777" w:rsidR="00360D6E" w:rsidRPr="003028B0" w:rsidRDefault="00360D6E" w:rsidP="00360D6E">
      <w:r w:rsidRPr="003028B0">
        <w:t>Cette action enregistre tous les projets ouverts dans le Gestionnaire de projet. Elle est accessible depuis le menu Fichier.</w:t>
      </w:r>
    </w:p>
    <w:p w14:paraId="6207FC9B" w14:textId="77777777" w:rsidR="00360D6E" w:rsidRPr="003028B0" w:rsidRDefault="00360D6E" w:rsidP="00360D6E">
      <w:pPr>
        <w:keepNext/>
        <w:jc w:val="center"/>
      </w:pPr>
      <w:r w:rsidRPr="003028B0">
        <w:rPr>
          <w:noProof/>
          <w:lang w:eastAsia="zh-CN"/>
        </w:rPr>
        <w:drawing>
          <wp:inline distT="0" distB="0" distL="0" distR="0" wp14:anchorId="104D9D39" wp14:editId="1733C6B5">
            <wp:extent cx="4940904" cy="2663275"/>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registrertouslesprojet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40904" cy="2663275"/>
                    </a:xfrm>
                    <a:prstGeom prst="rect">
                      <a:avLst/>
                    </a:prstGeom>
                  </pic:spPr>
                </pic:pic>
              </a:graphicData>
            </a:graphic>
          </wp:inline>
        </w:drawing>
      </w:r>
    </w:p>
    <w:p w14:paraId="3847CBFF" w14:textId="6313D78A" w:rsidR="00360D6E" w:rsidRPr="003028B0" w:rsidRDefault="00360D6E" w:rsidP="00656B32">
      <w:pPr>
        <w:pStyle w:val="Lgende"/>
      </w:pPr>
      <w:bookmarkStart w:id="51" w:name="_Toc449861965"/>
      <w:bookmarkStart w:id="52" w:name="_Toc469583040"/>
      <w:r w:rsidRPr="003028B0">
        <w:t xml:space="preserve">Figure </w:t>
      </w:r>
      <w:fldSimple w:instr=" SEQ Figure \* ARABIC ">
        <w:r w:rsidR="00700D91">
          <w:rPr>
            <w:noProof/>
          </w:rPr>
          <w:t>14</w:t>
        </w:r>
      </w:fldSimple>
      <w:r w:rsidRPr="003028B0">
        <w:t>. Menu Fichier - Enregistrer tous les projets</w:t>
      </w:r>
      <w:bookmarkEnd w:id="51"/>
      <w:bookmarkEnd w:id="52"/>
    </w:p>
    <w:p w14:paraId="7CADE79E" w14:textId="77777777" w:rsidR="00656B32" w:rsidRDefault="00656B32">
      <w:pPr>
        <w:jc w:val="left"/>
        <w:rPr>
          <w:rFonts w:asciiTheme="majorHAnsi" w:eastAsiaTheme="majorEastAsia" w:hAnsiTheme="majorHAnsi" w:cstheme="majorBidi"/>
          <w:color w:val="1F4D78" w:themeColor="accent1" w:themeShade="7F"/>
          <w:sz w:val="24"/>
          <w:szCs w:val="24"/>
        </w:rPr>
      </w:pPr>
      <w:bookmarkStart w:id="53" w:name="_Toc449861947"/>
      <w:r>
        <w:br w:type="page"/>
      </w:r>
    </w:p>
    <w:p w14:paraId="3569CBCE" w14:textId="7D713FEA" w:rsidR="00360D6E" w:rsidRPr="003028B0" w:rsidRDefault="00360D6E" w:rsidP="00B37700">
      <w:pPr>
        <w:pStyle w:val="Titre3"/>
        <w:numPr>
          <w:ilvl w:val="2"/>
          <w:numId w:val="26"/>
        </w:numPr>
      </w:pPr>
      <w:bookmarkStart w:id="54" w:name="_Toc469583231"/>
      <w:r w:rsidRPr="003028B0">
        <w:lastRenderedPageBreak/>
        <w:t>Ouvrir un projet</w:t>
      </w:r>
      <w:bookmarkEnd w:id="53"/>
      <w:bookmarkEnd w:id="54"/>
    </w:p>
    <w:p w14:paraId="48AD1DD4" w14:textId="411237CA" w:rsidR="00656B32" w:rsidRPr="003028B0" w:rsidRDefault="00360D6E" w:rsidP="00360D6E">
      <w:r w:rsidRPr="003028B0">
        <w:t>Il est possible d’ouvrir un projet à l’aide :</w:t>
      </w:r>
    </w:p>
    <w:p w14:paraId="64C592C4" w14:textId="5EB6FB1A" w:rsidR="00656B32" w:rsidRDefault="00656B32" w:rsidP="00360D6E">
      <w:pPr>
        <w:pStyle w:val="Paragraphedeliste"/>
        <w:numPr>
          <w:ilvl w:val="0"/>
          <w:numId w:val="23"/>
        </w:numPr>
      </w:pPr>
      <w:r>
        <w:t xml:space="preserve">Du bouton </w:t>
      </w:r>
      <w:r>
        <w:rPr>
          <w:b/>
        </w:rPr>
        <w:t>Ouvrir un projet</w:t>
      </w:r>
      <w:r>
        <w:t xml:space="preserve"> de l’écran d’accueil.</w:t>
      </w:r>
    </w:p>
    <w:p w14:paraId="76A14104" w14:textId="0F331D07" w:rsidR="00360D6E" w:rsidRPr="003028B0" w:rsidRDefault="00656B32" w:rsidP="00360D6E">
      <w:pPr>
        <w:pStyle w:val="Paragraphedeliste"/>
        <w:numPr>
          <w:ilvl w:val="0"/>
          <w:numId w:val="23"/>
        </w:numPr>
      </w:pPr>
      <w:r>
        <w:t xml:space="preserve">Du choix </w:t>
      </w:r>
      <w:r>
        <w:rPr>
          <w:b/>
        </w:rPr>
        <w:t xml:space="preserve">Ouvrir un projet </w:t>
      </w:r>
      <w:r>
        <w:t xml:space="preserve">du menu </w:t>
      </w:r>
      <w:r w:rsidR="00360D6E" w:rsidRPr="00656B32">
        <w:rPr>
          <w:i/>
        </w:rPr>
        <w:t>Fichier</w:t>
      </w:r>
      <w:r>
        <w:rPr>
          <w:i/>
        </w:rPr>
        <w:t>.</w:t>
      </w:r>
    </w:p>
    <w:p w14:paraId="23483F0D" w14:textId="5CE77EB2" w:rsidR="00360D6E" w:rsidRPr="003028B0" w:rsidRDefault="00360D6E" w:rsidP="00360D6E">
      <w:pPr>
        <w:pStyle w:val="Paragraphedeliste"/>
        <w:numPr>
          <w:ilvl w:val="0"/>
          <w:numId w:val="23"/>
        </w:numPr>
      </w:pPr>
      <w:r w:rsidRPr="003028B0">
        <w:t xml:space="preserve">Du raccourci clavier </w:t>
      </w:r>
      <w:r w:rsidRPr="00656B32">
        <w:rPr>
          <w:b/>
        </w:rPr>
        <w:t>Ctrl + O</w:t>
      </w:r>
      <w:r w:rsidR="00656B32">
        <w:t>.</w:t>
      </w:r>
    </w:p>
    <w:p w14:paraId="25A78E4C" w14:textId="77777777" w:rsidR="00360D6E" w:rsidRPr="003028B0" w:rsidRDefault="00360D6E" w:rsidP="00360D6E">
      <w:r w:rsidRPr="003028B0">
        <w:t>Lorsque l’utilisateur choisit d’ouvrir un projet, un explorateur de fichier s’ouvre, permettant à l’utilisateur d’accéder manuellement à l’emplacement de son fichier MSW.</w:t>
      </w:r>
    </w:p>
    <w:p w14:paraId="280AB268" w14:textId="77777777" w:rsidR="00360D6E" w:rsidRPr="003028B0" w:rsidRDefault="00360D6E" w:rsidP="00360D6E">
      <w:pPr>
        <w:keepNext/>
        <w:jc w:val="center"/>
      </w:pPr>
      <w:r w:rsidRPr="003028B0">
        <w:rPr>
          <w:noProof/>
          <w:sz w:val="16"/>
          <w:szCs w:val="16"/>
          <w:lang w:eastAsia="zh-CN"/>
        </w:rPr>
        <w:drawing>
          <wp:inline distT="0" distB="0" distL="0" distR="0" wp14:anchorId="58C4061F" wp14:editId="3890A4A3">
            <wp:extent cx="5006505" cy="2698636"/>
            <wp:effectExtent l="0" t="0" r="381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vrirunproje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06505" cy="2698636"/>
                    </a:xfrm>
                    <a:prstGeom prst="rect">
                      <a:avLst/>
                    </a:prstGeom>
                  </pic:spPr>
                </pic:pic>
              </a:graphicData>
            </a:graphic>
          </wp:inline>
        </w:drawing>
      </w:r>
    </w:p>
    <w:p w14:paraId="3D6B0D7B" w14:textId="51EA1565" w:rsidR="00360D6E" w:rsidRPr="003028B0" w:rsidRDefault="00360D6E" w:rsidP="00360D6E">
      <w:pPr>
        <w:pStyle w:val="Lgende"/>
      </w:pPr>
      <w:bookmarkStart w:id="55" w:name="_Toc449861966"/>
      <w:bookmarkStart w:id="56" w:name="_Toc469583041"/>
      <w:r w:rsidRPr="003028B0">
        <w:t xml:space="preserve">Figure </w:t>
      </w:r>
      <w:fldSimple w:instr=" SEQ Figure \* ARABIC ">
        <w:r w:rsidR="00700D91">
          <w:rPr>
            <w:noProof/>
          </w:rPr>
          <w:t>15</w:t>
        </w:r>
      </w:fldSimple>
      <w:r w:rsidRPr="003028B0">
        <w:t>. Menu Fichier - Ouvrir un projet</w:t>
      </w:r>
      <w:bookmarkEnd w:id="55"/>
      <w:bookmarkEnd w:id="56"/>
    </w:p>
    <w:p w14:paraId="4EF10F62" w14:textId="77777777" w:rsidR="00360D6E" w:rsidRPr="003028B0" w:rsidRDefault="00360D6E" w:rsidP="00360D6E"/>
    <w:p w14:paraId="10E80B6E" w14:textId="77777777" w:rsidR="00360D6E" w:rsidRPr="003028B0" w:rsidRDefault="00360D6E" w:rsidP="00360D6E">
      <w:pPr>
        <w:jc w:val="left"/>
      </w:pPr>
      <w:r w:rsidRPr="003028B0">
        <w:br w:type="page"/>
      </w:r>
    </w:p>
    <w:p w14:paraId="310B32DC" w14:textId="77777777" w:rsidR="00360D6E" w:rsidRPr="003028B0" w:rsidRDefault="00360D6E" w:rsidP="00B37700">
      <w:pPr>
        <w:pStyle w:val="Titre3"/>
        <w:numPr>
          <w:ilvl w:val="2"/>
          <w:numId w:val="26"/>
        </w:numPr>
      </w:pPr>
      <w:bookmarkStart w:id="57" w:name="_Toc449861948"/>
      <w:bookmarkStart w:id="58" w:name="_Toc469583232"/>
      <w:r w:rsidRPr="003028B0">
        <w:lastRenderedPageBreak/>
        <w:t>Fermer un projet</w:t>
      </w:r>
      <w:bookmarkEnd w:id="57"/>
      <w:bookmarkEnd w:id="58"/>
    </w:p>
    <w:p w14:paraId="15AAE8BB" w14:textId="77777777" w:rsidR="00360D6E" w:rsidRPr="003028B0" w:rsidRDefault="00360D6E" w:rsidP="00B37700">
      <w:pPr>
        <w:pStyle w:val="Titre4"/>
        <w:numPr>
          <w:ilvl w:val="3"/>
          <w:numId w:val="26"/>
        </w:numPr>
      </w:pPr>
      <w:r w:rsidRPr="003028B0">
        <w:t>Fermer le projet courant</w:t>
      </w:r>
    </w:p>
    <w:p w14:paraId="58AF1A5C" w14:textId="77777777" w:rsidR="00360D6E" w:rsidRPr="003028B0" w:rsidRDefault="00360D6E" w:rsidP="00360D6E">
      <w:r w:rsidRPr="003028B0">
        <w:t>Il est possible de Fermer un projet depuis :</w:t>
      </w:r>
    </w:p>
    <w:p w14:paraId="50931FC0" w14:textId="77777777" w:rsidR="00360D6E" w:rsidRPr="003028B0" w:rsidRDefault="00360D6E" w:rsidP="00360D6E">
      <w:pPr>
        <w:pStyle w:val="Paragraphedeliste"/>
        <w:numPr>
          <w:ilvl w:val="0"/>
          <w:numId w:val="25"/>
        </w:numPr>
      </w:pPr>
      <w:r w:rsidRPr="003028B0">
        <w:t>Le menu Fichier</w:t>
      </w:r>
    </w:p>
    <w:p w14:paraId="3735EAE8" w14:textId="77777777" w:rsidR="00360D6E" w:rsidRPr="003028B0" w:rsidRDefault="00360D6E" w:rsidP="00360D6E">
      <w:pPr>
        <w:pStyle w:val="Paragraphedeliste"/>
        <w:keepNext/>
        <w:jc w:val="center"/>
      </w:pPr>
      <w:r w:rsidRPr="003028B0">
        <w:rPr>
          <w:noProof/>
          <w:lang w:eastAsia="zh-CN"/>
        </w:rPr>
        <w:drawing>
          <wp:inline distT="0" distB="0" distL="0" distR="0" wp14:anchorId="6DF2CC3C" wp14:editId="1FD07B62">
            <wp:extent cx="4885283" cy="2813587"/>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rmeleprojetmenufichier.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85283" cy="2813587"/>
                    </a:xfrm>
                    <a:prstGeom prst="rect">
                      <a:avLst/>
                    </a:prstGeom>
                  </pic:spPr>
                </pic:pic>
              </a:graphicData>
            </a:graphic>
          </wp:inline>
        </w:drawing>
      </w:r>
    </w:p>
    <w:p w14:paraId="2A819E2C" w14:textId="0213A863" w:rsidR="00360D6E" w:rsidRPr="003028B0" w:rsidRDefault="00360D6E" w:rsidP="00360D6E">
      <w:pPr>
        <w:pStyle w:val="Lgende"/>
      </w:pPr>
      <w:bookmarkStart w:id="59" w:name="_Toc449861967"/>
      <w:bookmarkStart w:id="60" w:name="_Toc469583042"/>
      <w:r w:rsidRPr="003028B0">
        <w:t xml:space="preserve">Figure </w:t>
      </w:r>
      <w:fldSimple w:instr=" SEQ Figure \* ARABIC ">
        <w:r w:rsidR="00700D91">
          <w:rPr>
            <w:noProof/>
          </w:rPr>
          <w:t>16</w:t>
        </w:r>
      </w:fldSimple>
      <w:r w:rsidRPr="003028B0">
        <w:t>. Menu Fichier - Ferme un projet</w:t>
      </w:r>
      <w:bookmarkEnd w:id="59"/>
      <w:bookmarkEnd w:id="60"/>
    </w:p>
    <w:p w14:paraId="499DDA4C" w14:textId="77777777" w:rsidR="00360D6E" w:rsidRPr="003028B0" w:rsidRDefault="00360D6E" w:rsidP="00360D6E">
      <w:pPr>
        <w:pStyle w:val="Paragraphedeliste"/>
        <w:numPr>
          <w:ilvl w:val="0"/>
          <w:numId w:val="25"/>
        </w:numPr>
      </w:pPr>
      <w:r w:rsidRPr="003028B0">
        <w:t>Le Gestionnaire de projet, en faisant un clic droit sur le nom du projet</w:t>
      </w:r>
    </w:p>
    <w:p w14:paraId="47CC670E" w14:textId="77777777" w:rsidR="00360D6E" w:rsidRPr="003028B0" w:rsidRDefault="00360D6E" w:rsidP="00360D6E">
      <w:pPr>
        <w:pStyle w:val="Paragraphedeliste"/>
        <w:keepNext/>
        <w:jc w:val="center"/>
      </w:pPr>
      <w:r w:rsidRPr="003028B0">
        <w:rPr>
          <w:noProof/>
          <w:lang w:eastAsia="zh-CN"/>
        </w:rPr>
        <w:drawing>
          <wp:inline distT="0" distB="0" distL="0" distR="0" wp14:anchorId="7CA35343" wp14:editId="00507CBA">
            <wp:extent cx="4799270" cy="2764049"/>
            <wp:effectExtent l="0" t="0" r="190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rmeleprojetgestionnai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99270" cy="2764049"/>
                    </a:xfrm>
                    <a:prstGeom prst="rect">
                      <a:avLst/>
                    </a:prstGeom>
                  </pic:spPr>
                </pic:pic>
              </a:graphicData>
            </a:graphic>
          </wp:inline>
        </w:drawing>
      </w:r>
    </w:p>
    <w:p w14:paraId="079A6EF0" w14:textId="4A4CEF66" w:rsidR="00360D6E" w:rsidRPr="003028B0" w:rsidRDefault="00360D6E" w:rsidP="00360D6E">
      <w:pPr>
        <w:pStyle w:val="Lgende"/>
      </w:pPr>
      <w:bookmarkStart w:id="61" w:name="_Toc449861968"/>
      <w:bookmarkStart w:id="62" w:name="_Toc469583043"/>
      <w:r w:rsidRPr="003028B0">
        <w:t xml:space="preserve">Figure </w:t>
      </w:r>
      <w:fldSimple w:instr=" SEQ Figure \* ARABIC ">
        <w:r w:rsidR="00700D91">
          <w:rPr>
            <w:noProof/>
          </w:rPr>
          <w:t>17</w:t>
        </w:r>
      </w:fldSimple>
      <w:r w:rsidRPr="003028B0">
        <w:t>. Gestionnaire de projet - Fermer un projet</w:t>
      </w:r>
      <w:bookmarkEnd w:id="61"/>
      <w:bookmarkEnd w:id="62"/>
    </w:p>
    <w:p w14:paraId="4A9EA16A" w14:textId="77777777" w:rsidR="00360D6E" w:rsidRPr="003028B0" w:rsidRDefault="00360D6E" w:rsidP="00360D6E">
      <w:r w:rsidRPr="003028B0">
        <w:t>Lors de la fermeture d’un projet si ce dernier a été modifié, une boite de dialogue apparaît pour demander s’il faut sauvegarder le projet.</w:t>
      </w:r>
    </w:p>
    <w:p w14:paraId="42A32A23" w14:textId="77777777" w:rsidR="00360D6E" w:rsidRPr="003028B0" w:rsidRDefault="00360D6E" w:rsidP="00360D6E">
      <w:pPr>
        <w:keepNext/>
        <w:jc w:val="center"/>
      </w:pPr>
      <w:r w:rsidRPr="003028B0">
        <w:rPr>
          <w:noProof/>
          <w:lang w:eastAsia="zh-CN"/>
        </w:rPr>
        <w:lastRenderedPageBreak/>
        <w:drawing>
          <wp:inline distT="0" distB="0" distL="0" distR="0" wp14:anchorId="3BD88F4F" wp14:editId="2D044C79">
            <wp:extent cx="4324350" cy="118370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24350" cy="1183707"/>
                    </a:xfrm>
                    <a:prstGeom prst="rect">
                      <a:avLst/>
                    </a:prstGeom>
                  </pic:spPr>
                </pic:pic>
              </a:graphicData>
            </a:graphic>
          </wp:inline>
        </w:drawing>
      </w:r>
    </w:p>
    <w:p w14:paraId="08945743" w14:textId="3E3DF790" w:rsidR="00360D6E" w:rsidRPr="003028B0" w:rsidRDefault="00360D6E" w:rsidP="00360D6E">
      <w:pPr>
        <w:pStyle w:val="Lgende"/>
      </w:pPr>
      <w:bookmarkStart w:id="63" w:name="_Toc449861969"/>
      <w:bookmarkStart w:id="64" w:name="_Toc469583044"/>
      <w:r w:rsidRPr="003028B0">
        <w:t xml:space="preserve">Figure </w:t>
      </w:r>
      <w:fldSimple w:instr=" SEQ Figure \* ARABIC ">
        <w:r w:rsidR="00700D91">
          <w:rPr>
            <w:noProof/>
          </w:rPr>
          <w:t>18</w:t>
        </w:r>
      </w:fldSimple>
      <w:r w:rsidRPr="003028B0">
        <w:t>: Message d'avertissement à la fermeture d'un projet</w:t>
      </w:r>
      <w:bookmarkEnd w:id="63"/>
      <w:bookmarkEnd w:id="64"/>
    </w:p>
    <w:p w14:paraId="3DE450F3" w14:textId="77777777" w:rsidR="00360D6E" w:rsidRPr="003028B0" w:rsidRDefault="00360D6E" w:rsidP="00B37700">
      <w:pPr>
        <w:pStyle w:val="Titre4"/>
        <w:numPr>
          <w:ilvl w:val="3"/>
          <w:numId w:val="26"/>
        </w:numPr>
      </w:pPr>
      <w:r w:rsidRPr="003028B0">
        <w:t>Fermer tous les projets</w:t>
      </w:r>
    </w:p>
    <w:p w14:paraId="7B02492C" w14:textId="77777777" w:rsidR="00360D6E" w:rsidRPr="003028B0" w:rsidRDefault="00360D6E" w:rsidP="00360D6E">
      <w:r w:rsidRPr="003028B0">
        <w:t>Il est possible de fermer d’un coup tous les projets ouverts dans le gestionnaire de projet en passant par le menu Fichier.</w:t>
      </w:r>
    </w:p>
    <w:p w14:paraId="21BE2774" w14:textId="77777777" w:rsidR="00360D6E" w:rsidRPr="003028B0" w:rsidRDefault="00360D6E" w:rsidP="00360D6E">
      <w:pPr>
        <w:keepNext/>
        <w:jc w:val="center"/>
      </w:pPr>
      <w:r w:rsidRPr="003028B0">
        <w:rPr>
          <w:noProof/>
          <w:lang w:eastAsia="zh-CN"/>
        </w:rPr>
        <w:drawing>
          <wp:inline distT="0" distB="0" distL="0" distR="0" wp14:anchorId="2CF45562" wp14:editId="135C90E3">
            <wp:extent cx="4797076" cy="2762785"/>
            <wp:effectExtent l="0" t="0" r="381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rmertouslesprojet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797076" cy="2762785"/>
                    </a:xfrm>
                    <a:prstGeom prst="rect">
                      <a:avLst/>
                    </a:prstGeom>
                  </pic:spPr>
                </pic:pic>
              </a:graphicData>
            </a:graphic>
          </wp:inline>
        </w:drawing>
      </w:r>
    </w:p>
    <w:p w14:paraId="16FC5A65" w14:textId="7E83A1CD" w:rsidR="00360D6E" w:rsidRPr="003028B0" w:rsidRDefault="00360D6E" w:rsidP="00360D6E">
      <w:pPr>
        <w:pStyle w:val="Lgende"/>
      </w:pPr>
      <w:bookmarkStart w:id="65" w:name="_Toc449861970"/>
      <w:bookmarkStart w:id="66" w:name="_Toc469583045"/>
      <w:r w:rsidRPr="003028B0">
        <w:t xml:space="preserve">Figure </w:t>
      </w:r>
      <w:fldSimple w:instr=" SEQ Figure \* ARABIC ">
        <w:r w:rsidR="00700D91">
          <w:rPr>
            <w:noProof/>
          </w:rPr>
          <w:t>19</w:t>
        </w:r>
      </w:fldSimple>
      <w:r w:rsidRPr="003028B0">
        <w:t>. Menu Fichier - Fermer tous les projets</w:t>
      </w:r>
      <w:bookmarkEnd w:id="65"/>
      <w:bookmarkEnd w:id="66"/>
    </w:p>
    <w:p w14:paraId="6A249294" w14:textId="50D48E94" w:rsidR="00360D6E" w:rsidRPr="003028B0" w:rsidRDefault="00360D6E" w:rsidP="00360D6E">
      <w:r w:rsidRPr="003028B0">
        <w:t>Pour chaque projet o</w:t>
      </w:r>
      <w:r w:rsidR="00656B32">
        <w:t>uvert, une boite de dialogue (c</w:t>
      </w:r>
      <w:r w:rsidRPr="003028B0">
        <w:t>f</w:t>
      </w:r>
      <w:r w:rsidR="00656B32">
        <w:t>. : Figure 18</w:t>
      </w:r>
      <w:r w:rsidRPr="003028B0">
        <w:t>) s’affiche pour indiquer si l’on souhaite enregistrer avant de fermer le projet.</w:t>
      </w:r>
    </w:p>
    <w:p w14:paraId="18183952" w14:textId="3C22713F" w:rsidR="00360D6E" w:rsidRPr="003028B0" w:rsidRDefault="00360D6E" w:rsidP="00360D6E">
      <w:r w:rsidRPr="003028B0">
        <w:t>Cette même boite</w:t>
      </w:r>
      <w:r w:rsidR="00656B32">
        <w:t xml:space="preserve"> de dialogue apparaît lorsque l’on ferme le</w:t>
      </w:r>
      <w:r w:rsidRPr="003028B0">
        <w:t xml:space="preserve"> logiciel et qu’un ou plusieurs projets d’ouverts ont été modifiés.</w:t>
      </w:r>
    </w:p>
    <w:p w14:paraId="745BB46F" w14:textId="77777777" w:rsidR="00360D6E" w:rsidRPr="003028B0" w:rsidRDefault="00360D6E" w:rsidP="00360D6E">
      <w:pPr>
        <w:jc w:val="left"/>
        <w:rPr>
          <w:rFonts w:asciiTheme="majorHAnsi" w:eastAsiaTheme="majorEastAsia" w:hAnsiTheme="majorHAnsi" w:cstheme="majorBidi"/>
          <w:color w:val="2E74B5" w:themeColor="accent1" w:themeShade="BF"/>
          <w:sz w:val="26"/>
          <w:szCs w:val="26"/>
        </w:rPr>
      </w:pPr>
      <w:r w:rsidRPr="003028B0">
        <w:br w:type="page"/>
      </w:r>
    </w:p>
    <w:p w14:paraId="7D26089F" w14:textId="77777777" w:rsidR="00360D6E" w:rsidRPr="003028B0" w:rsidRDefault="00360D6E" w:rsidP="00B37700">
      <w:pPr>
        <w:pStyle w:val="Titre2"/>
        <w:numPr>
          <w:ilvl w:val="1"/>
          <w:numId w:val="26"/>
        </w:numPr>
      </w:pPr>
      <w:bookmarkStart w:id="67" w:name="_Toc449861949"/>
      <w:bookmarkStart w:id="68" w:name="_Toc469583233"/>
      <w:commentRangeStart w:id="69"/>
      <w:r w:rsidRPr="003028B0">
        <w:lastRenderedPageBreak/>
        <w:t>Editer un projet</w:t>
      </w:r>
      <w:bookmarkEnd w:id="67"/>
      <w:commentRangeEnd w:id="69"/>
      <w:r w:rsidR="00C019C1" w:rsidRPr="003028B0">
        <w:rPr>
          <w:rStyle w:val="Marquedecommentaire"/>
          <w:rFonts w:asciiTheme="minorHAnsi" w:eastAsiaTheme="minorEastAsia" w:hAnsiTheme="minorHAnsi" w:cstheme="minorBidi"/>
          <w:color w:val="auto"/>
        </w:rPr>
        <w:commentReference w:id="69"/>
      </w:r>
      <w:bookmarkEnd w:id="68"/>
    </w:p>
    <w:p w14:paraId="3725B72B" w14:textId="3F3BD4D6" w:rsidR="00360D6E" w:rsidRPr="003028B0" w:rsidRDefault="00360D6E" w:rsidP="00B37700">
      <w:pPr>
        <w:pStyle w:val="Titre3"/>
        <w:numPr>
          <w:ilvl w:val="2"/>
          <w:numId w:val="26"/>
        </w:numPr>
      </w:pPr>
      <w:bookmarkStart w:id="70" w:name="_Toc449861950"/>
      <w:bookmarkStart w:id="71" w:name="_Toc469583234"/>
      <w:r w:rsidRPr="003028B0">
        <w:t>Description interface</w:t>
      </w:r>
      <w:bookmarkEnd w:id="70"/>
      <w:bookmarkEnd w:id="71"/>
    </w:p>
    <w:p w14:paraId="3CF0CCC1" w14:textId="715EA0C3" w:rsidR="00360D6E" w:rsidRPr="003028B0" w:rsidRDefault="00656B32" w:rsidP="00360D6E">
      <w:r>
        <w:rPr>
          <w:noProof/>
          <w:lang w:eastAsia="zh-CN"/>
        </w:rPr>
        <w:drawing>
          <wp:anchor distT="0" distB="0" distL="114300" distR="114300" simplePos="0" relativeHeight="251678720" behindDoc="0" locked="0" layoutInCell="1" allowOverlap="1" wp14:anchorId="34402CFF" wp14:editId="62401404">
            <wp:simplePos x="0" y="0"/>
            <wp:positionH relativeFrom="column">
              <wp:posOffset>2081530</wp:posOffset>
            </wp:positionH>
            <wp:positionV relativeFrom="paragraph">
              <wp:posOffset>653415</wp:posOffset>
            </wp:positionV>
            <wp:extent cx="1981835" cy="3189605"/>
            <wp:effectExtent l="0" t="0" r="0" b="0"/>
            <wp:wrapSquare wrapText="bothSides"/>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Editeur_Mesure.png"/>
                    <pic:cNvPicPr/>
                  </pic:nvPicPr>
                  <pic:blipFill>
                    <a:blip r:embed="rId35">
                      <a:extLst>
                        <a:ext uri="{28A0092B-C50C-407E-A947-70E740481C1C}">
                          <a14:useLocalDpi xmlns:a14="http://schemas.microsoft.com/office/drawing/2010/main" val="0"/>
                        </a:ext>
                      </a:extLst>
                    </a:blip>
                    <a:stretch>
                      <a:fillRect/>
                    </a:stretch>
                  </pic:blipFill>
                  <pic:spPr>
                    <a:xfrm>
                      <a:off x="0" y="0"/>
                      <a:ext cx="1981835" cy="3189605"/>
                    </a:xfrm>
                    <a:prstGeom prst="rect">
                      <a:avLst/>
                    </a:prstGeom>
                  </pic:spPr>
                </pic:pic>
              </a:graphicData>
            </a:graphic>
          </wp:anchor>
        </w:drawing>
      </w:r>
      <w:r>
        <w:t>L’éditeur de projet se trouve sur la partie droite de l’écran principal. Ce dernier se décompose des trois onglets suivants : Notes, pour l’ajout de notes ; Mesure, pour la modification d’une mesure et l’ajout de portées ; Informations, pour la modification des informations de la partition.</w:t>
      </w:r>
    </w:p>
    <w:p w14:paraId="7CEBE3AC" w14:textId="5F0B51CC" w:rsidR="00360D6E" w:rsidRPr="003028B0" w:rsidRDefault="00656B32" w:rsidP="00656B32">
      <w:pPr>
        <w:keepNext/>
        <w:jc w:val="left"/>
      </w:pPr>
      <w:r>
        <w:rPr>
          <w:noProof/>
          <w:lang w:eastAsia="zh-CN"/>
        </w:rPr>
        <w:drawing>
          <wp:anchor distT="0" distB="0" distL="114300" distR="114300" simplePos="0" relativeHeight="251677696" behindDoc="0" locked="0" layoutInCell="1" allowOverlap="1" wp14:anchorId="5E1DFEC9" wp14:editId="2D241EB9">
            <wp:simplePos x="0" y="0"/>
            <wp:positionH relativeFrom="column">
              <wp:posOffset>4205605</wp:posOffset>
            </wp:positionH>
            <wp:positionV relativeFrom="paragraph">
              <wp:posOffset>47625</wp:posOffset>
            </wp:positionV>
            <wp:extent cx="2334260" cy="942975"/>
            <wp:effectExtent l="0" t="0" r="8890" b="9525"/>
            <wp:wrapSquare wrapText="bothSides"/>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Editeur_Informations.png"/>
                    <pic:cNvPicPr/>
                  </pic:nvPicPr>
                  <pic:blipFill>
                    <a:blip r:embed="rId36">
                      <a:extLst>
                        <a:ext uri="{28A0092B-C50C-407E-A947-70E740481C1C}">
                          <a14:useLocalDpi xmlns:a14="http://schemas.microsoft.com/office/drawing/2010/main" val="0"/>
                        </a:ext>
                      </a:extLst>
                    </a:blip>
                    <a:stretch>
                      <a:fillRect/>
                    </a:stretch>
                  </pic:blipFill>
                  <pic:spPr>
                    <a:xfrm>
                      <a:off x="0" y="0"/>
                      <a:ext cx="2334260" cy="942975"/>
                    </a:xfrm>
                    <a:prstGeom prst="rect">
                      <a:avLst/>
                    </a:prstGeom>
                  </pic:spPr>
                </pic:pic>
              </a:graphicData>
            </a:graphic>
          </wp:anchor>
        </w:drawing>
      </w:r>
      <w:r w:rsidR="00360D6E" w:rsidRPr="003028B0">
        <w:rPr>
          <w:noProof/>
          <w:lang w:eastAsia="zh-CN"/>
        </w:rPr>
        <w:drawing>
          <wp:inline distT="0" distB="0" distL="0" distR="0" wp14:anchorId="66EFE1D4" wp14:editId="1F4A3D56">
            <wp:extent cx="1959163" cy="3162300"/>
            <wp:effectExtent l="0" t="0" r="317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PNG"/>
                    <pic:cNvPicPr/>
                  </pic:nvPicPr>
                  <pic:blipFill>
                    <a:blip r:embed="rId37">
                      <a:extLst>
                        <a:ext uri="{28A0092B-C50C-407E-A947-70E740481C1C}">
                          <a14:useLocalDpi xmlns:a14="http://schemas.microsoft.com/office/drawing/2010/main" val="0"/>
                        </a:ext>
                      </a:extLst>
                    </a:blip>
                    <a:stretch>
                      <a:fillRect/>
                    </a:stretch>
                  </pic:blipFill>
                  <pic:spPr>
                    <a:xfrm>
                      <a:off x="0" y="0"/>
                      <a:ext cx="1965322" cy="3172241"/>
                    </a:xfrm>
                    <a:prstGeom prst="rect">
                      <a:avLst/>
                    </a:prstGeom>
                  </pic:spPr>
                </pic:pic>
              </a:graphicData>
            </a:graphic>
          </wp:inline>
        </w:drawing>
      </w:r>
    </w:p>
    <w:p w14:paraId="008A3C58" w14:textId="1BB50DF9" w:rsidR="00360D6E" w:rsidRDefault="00360D6E" w:rsidP="00656B32">
      <w:pPr>
        <w:pStyle w:val="Lgende"/>
      </w:pPr>
      <w:bookmarkStart w:id="72" w:name="_Toc449861971"/>
      <w:bookmarkStart w:id="73" w:name="_Toc469583046"/>
      <w:r w:rsidRPr="003028B0">
        <w:t xml:space="preserve">Figure </w:t>
      </w:r>
      <w:fldSimple w:instr=" SEQ Figure \* ARABIC ">
        <w:r w:rsidR="00700D91">
          <w:rPr>
            <w:noProof/>
          </w:rPr>
          <w:t>20</w:t>
        </w:r>
      </w:fldSimple>
      <w:r w:rsidRPr="003028B0">
        <w:t>. Editeur de partition</w:t>
      </w:r>
      <w:bookmarkEnd w:id="72"/>
      <w:bookmarkEnd w:id="73"/>
    </w:p>
    <w:p w14:paraId="029735D0" w14:textId="5AC5ACFA" w:rsidR="00656B32" w:rsidRPr="00656B32" w:rsidRDefault="00656B32" w:rsidP="00656B32">
      <w:r>
        <w:t>Le passage d’une section à une autre de cet éditeur se fait en cliquant sur l’onglet qu’on souhaite rendre actif.</w:t>
      </w:r>
    </w:p>
    <w:p w14:paraId="4BB77329" w14:textId="77777777" w:rsidR="00360D6E" w:rsidRPr="003028B0" w:rsidRDefault="00360D6E" w:rsidP="00B37700">
      <w:pPr>
        <w:pStyle w:val="Titre3"/>
        <w:numPr>
          <w:ilvl w:val="2"/>
          <w:numId w:val="26"/>
        </w:numPr>
      </w:pPr>
      <w:bookmarkStart w:id="74" w:name="_Toc449861951"/>
      <w:bookmarkStart w:id="75" w:name="_Toc469583235"/>
      <w:r w:rsidRPr="003028B0">
        <w:t>Se déplacer dans la partition</w:t>
      </w:r>
      <w:bookmarkEnd w:id="74"/>
      <w:bookmarkEnd w:id="75"/>
    </w:p>
    <w:p w14:paraId="57C9BD44" w14:textId="77777777" w:rsidR="00360D6E" w:rsidRPr="003028B0" w:rsidRDefault="00360D6E" w:rsidP="00360D6E">
      <w:r w:rsidRPr="003028B0">
        <w:t xml:space="preserve">On peut se déplacer sur la partition à l’aide des flèches gauche et droite du clavier, l’affichage est mis à jour à chaque déplacement, colorant en rouge l’élément musical sur lequel on se trouve. </w:t>
      </w:r>
    </w:p>
    <w:p w14:paraId="716EBD94" w14:textId="77777777" w:rsidR="00360D6E" w:rsidRPr="003028B0" w:rsidRDefault="00360D6E" w:rsidP="00360D6E">
      <w:r w:rsidRPr="003028B0">
        <w:t>Lorsqu’on se trouve sur la dernière note de la partition et qu’on bouge le curseur sur la note suivante, celui-ci repasse automatiquement sur la première note de la partition. Cela marche également si l’on se trouve sur la première note et qu’on sélectionne la note précédente, le curseur se place sur la dernière note de la partition.</w:t>
      </w:r>
    </w:p>
    <w:p w14:paraId="33603177" w14:textId="77777777" w:rsidR="00833A6A" w:rsidRDefault="00833A6A">
      <w:pPr>
        <w:jc w:val="left"/>
        <w:rPr>
          <w:rFonts w:asciiTheme="majorHAnsi" w:eastAsiaTheme="majorEastAsia" w:hAnsiTheme="majorHAnsi" w:cstheme="majorBidi"/>
          <w:color w:val="1F4D78" w:themeColor="accent1" w:themeShade="7F"/>
          <w:sz w:val="24"/>
          <w:szCs w:val="24"/>
        </w:rPr>
      </w:pPr>
      <w:bookmarkStart w:id="76" w:name="_Toc449861952"/>
      <w:r>
        <w:br w:type="page"/>
      </w:r>
    </w:p>
    <w:p w14:paraId="406BDBD7" w14:textId="31F9A7F7" w:rsidR="00360D6E" w:rsidRPr="003028B0" w:rsidRDefault="00360D6E" w:rsidP="00B37700">
      <w:pPr>
        <w:pStyle w:val="Titre3"/>
        <w:numPr>
          <w:ilvl w:val="2"/>
          <w:numId w:val="26"/>
        </w:numPr>
      </w:pPr>
      <w:bookmarkStart w:id="77" w:name="_Toc469583236"/>
      <w:r w:rsidRPr="003028B0">
        <w:lastRenderedPageBreak/>
        <w:t>Ajouter un</w:t>
      </w:r>
      <w:bookmarkEnd w:id="76"/>
      <w:r w:rsidR="00833A6A">
        <w:t xml:space="preserve"> élément musical</w:t>
      </w:r>
      <w:bookmarkEnd w:id="77"/>
    </w:p>
    <w:p w14:paraId="04DD915D" w14:textId="6ECD3DA1" w:rsidR="00360D6E" w:rsidRPr="00833A6A" w:rsidRDefault="00833A6A" w:rsidP="00360D6E">
      <w:r>
        <w:t xml:space="preserve">Pour ajouter un élément musical, il suffit d’appuyer sur le bouton </w:t>
      </w:r>
      <w:r>
        <w:rPr>
          <w:b/>
        </w:rPr>
        <w:t>Ajouter</w:t>
      </w:r>
      <w:r>
        <w:t xml:space="preserve"> qui se trouve en bas de l’éditeur de partition. Au-dessus de ce dernier se trouve aussi une prévisualisation de l’élément qui sera ajouté.</w:t>
      </w:r>
    </w:p>
    <w:p w14:paraId="6334332A" w14:textId="77777777" w:rsidR="00833A6A" w:rsidRDefault="00833A6A" w:rsidP="00833A6A">
      <w:pPr>
        <w:keepNext/>
        <w:jc w:val="center"/>
      </w:pPr>
      <w:r>
        <w:rPr>
          <w:noProof/>
          <w:lang w:eastAsia="zh-CN"/>
        </w:rPr>
        <w:drawing>
          <wp:inline distT="0" distB="0" distL="0" distR="0" wp14:anchorId="367BAA54" wp14:editId="5B810AF1">
            <wp:extent cx="1914364" cy="1152525"/>
            <wp:effectExtent l="0" t="0" r="0" b="0"/>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2016-12-15_15h32_14.png"/>
                    <pic:cNvPicPr/>
                  </pic:nvPicPr>
                  <pic:blipFill>
                    <a:blip r:embed="rId38">
                      <a:extLst>
                        <a:ext uri="{28A0092B-C50C-407E-A947-70E740481C1C}">
                          <a14:useLocalDpi xmlns:a14="http://schemas.microsoft.com/office/drawing/2010/main" val="0"/>
                        </a:ext>
                      </a:extLst>
                    </a:blip>
                    <a:stretch>
                      <a:fillRect/>
                    </a:stretch>
                  </pic:blipFill>
                  <pic:spPr>
                    <a:xfrm>
                      <a:off x="0" y="0"/>
                      <a:ext cx="1927554" cy="1160466"/>
                    </a:xfrm>
                    <a:prstGeom prst="rect">
                      <a:avLst/>
                    </a:prstGeom>
                  </pic:spPr>
                </pic:pic>
              </a:graphicData>
            </a:graphic>
          </wp:inline>
        </w:drawing>
      </w:r>
    </w:p>
    <w:p w14:paraId="4A3EA301" w14:textId="72DD934A" w:rsidR="00833A6A" w:rsidRDefault="00833A6A" w:rsidP="00833A6A">
      <w:pPr>
        <w:pStyle w:val="Lgende"/>
      </w:pPr>
      <w:bookmarkStart w:id="78" w:name="_Toc469583047"/>
      <w:r>
        <w:t xml:space="preserve">Figure </w:t>
      </w:r>
      <w:fldSimple w:instr=" SEQ Figure \* ARABIC ">
        <w:r w:rsidR="00700D91">
          <w:rPr>
            <w:noProof/>
          </w:rPr>
          <w:t>21</w:t>
        </w:r>
      </w:fldSimple>
      <w:r>
        <w:t>. Prévisualisation élément musical et bouton ajouter</w:t>
      </w:r>
      <w:bookmarkEnd w:id="78"/>
    </w:p>
    <w:p w14:paraId="4510A495" w14:textId="535FCF33" w:rsidR="00833A6A" w:rsidRPr="00833A6A" w:rsidRDefault="00833A6A" w:rsidP="00833A6A">
      <w:r>
        <w:t>Une fois l’élément ajouté, le curseur d’édition se déplace sur l’élément venant d’être ajouté.</w:t>
      </w:r>
    </w:p>
    <w:p w14:paraId="431E507C" w14:textId="77777777" w:rsidR="00360D6E" w:rsidRPr="003028B0" w:rsidRDefault="00360D6E" w:rsidP="00360D6E">
      <w:pPr>
        <w:jc w:val="center"/>
      </w:pPr>
      <w:r w:rsidRPr="003028B0">
        <w:rPr>
          <w:noProof/>
          <w:lang w:eastAsia="zh-CN"/>
        </w:rPr>
        <w:drawing>
          <wp:inline distT="0" distB="0" distL="0" distR="0" wp14:anchorId="53AFE3EF" wp14:editId="1DC839CB">
            <wp:extent cx="2714625" cy="2025496"/>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difavantapresajoutnot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36308" cy="2041675"/>
                    </a:xfrm>
                    <a:prstGeom prst="rect">
                      <a:avLst/>
                    </a:prstGeom>
                  </pic:spPr>
                </pic:pic>
              </a:graphicData>
            </a:graphic>
          </wp:inline>
        </w:drawing>
      </w:r>
    </w:p>
    <w:p w14:paraId="7D028B9F" w14:textId="53F4C765" w:rsidR="00360D6E" w:rsidRPr="003028B0" w:rsidRDefault="00360D6E" w:rsidP="00360D6E">
      <w:pPr>
        <w:pStyle w:val="Lgende"/>
      </w:pPr>
      <w:bookmarkStart w:id="79" w:name="_Toc449861972"/>
      <w:bookmarkStart w:id="80" w:name="_Toc469583048"/>
      <w:r w:rsidRPr="003028B0">
        <w:t xml:space="preserve">Figure </w:t>
      </w:r>
      <w:fldSimple w:instr=" SEQ Figure \* ARABIC ">
        <w:r w:rsidR="00700D91">
          <w:rPr>
            <w:noProof/>
          </w:rPr>
          <w:t>22</w:t>
        </w:r>
      </w:fldSimple>
      <w:r w:rsidRPr="003028B0">
        <w:t>. Avant/Après - Ajouter une note</w:t>
      </w:r>
      <w:bookmarkEnd w:id="79"/>
      <w:bookmarkEnd w:id="80"/>
    </w:p>
    <w:p w14:paraId="35412023" w14:textId="77777777" w:rsidR="00833A6A" w:rsidRDefault="00833A6A">
      <w:pPr>
        <w:jc w:val="left"/>
        <w:rPr>
          <w:rFonts w:asciiTheme="majorHAnsi" w:eastAsiaTheme="majorEastAsia" w:hAnsiTheme="majorHAnsi" w:cstheme="majorBidi"/>
          <w:color w:val="1F4D78" w:themeColor="accent1" w:themeShade="7F"/>
          <w:sz w:val="24"/>
          <w:szCs w:val="24"/>
        </w:rPr>
      </w:pPr>
      <w:bookmarkStart w:id="81" w:name="_Toc449861953"/>
      <w:r>
        <w:br w:type="page"/>
      </w:r>
    </w:p>
    <w:p w14:paraId="77781CEC" w14:textId="04600A52" w:rsidR="00833A6A" w:rsidRPr="00833A6A" w:rsidRDefault="00360D6E" w:rsidP="00B37700">
      <w:pPr>
        <w:pStyle w:val="Titre3"/>
        <w:numPr>
          <w:ilvl w:val="2"/>
          <w:numId w:val="26"/>
        </w:numPr>
      </w:pPr>
      <w:bookmarkStart w:id="82" w:name="_Toc469583237"/>
      <w:r w:rsidRPr="003028B0">
        <w:lastRenderedPageBreak/>
        <w:t>Supprimer une note</w:t>
      </w:r>
      <w:bookmarkEnd w:id="81"/>
      <w:bookmarkEnd w:id="82"/>
    </w:p>
    <w:p w14:paraId="29971585" w14:textId="49B3423A" w:rsidR="00360D6E" w:rsidRPr="003028B0" w:rsidRDefault="00360D6E" w:rsidP="00360D6E">
      <w:r w:rsidRPr="003028B0">
        <w:t>Pour supprimer un élément musical, il faut placer le curseur d’édition sur l’élément désiré et utiliser la t</w:t>
      </w:r>
      <w:r w:rsidR="00833A6A">
        <w:t xml:space="preserve">ouche </w:t>
      </w:r>
      <w:r w:rsidR="00833A6A" w:rsidRPr="00833A6A">
        <w:rPr>
          <w:b/>
        </w:rPr>
        <w:t>Supprim</w:t>
      </w:r>
      <w:r w:rsidR="00833A6A">
        <w:rPr>
          <w:b/>
        </w:rPr>
        <w:t>er</w:t>
      </w:r>
      <w:r w:rsidR="00833A6A">
        <w:t xml:space="preserve"> du clavier</w:t>
      </w:r>
      <w:r w:rsidRPr="003028B0">
        <w:t>. Le curseur d’édition se place alors sur l’élément qui précède celui supprimé.</w:t>
      </w:r>
    </w:p>
    <w:p w14:paraId="24215082" w14:textId="77777777" w:rsidR="00360D6E" w:rsidRPr="003028B0" w:rsidRDefault="00360D6E" w:rsidP="00360D6E"/>
    <w:p w14:paraId="2D1A3FC1" w14:textId="77777777" w:rsidR="00360D6E" w:rsidRPr="003028B0" w:rsidRDefault="00360D6E" w:rsidP="00360D6E">
      <w:pPr>
        <w:keepNext/>
        <w:jc w:val="center"/>
      </w:pPr>
      <w:r w:rsidRPr="003028B0">
        <w:rPr>
          <w:noProof/>
          <w:lang w:eastAsia="zh-CN"/>
        </w:rPr>
        <w:drawing>
          <wp:inline distT="0" distB="0" distL="0" distR="0" wp14:anchorId="255DDECA" wp14:editId="1D38AE25">
            <wp:extent cx="3105150" cy="23654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emplesupp.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134864" cy="2388122"/>
                    </a:xfrm>
                    <a:prstGeom prst="rect">
                      <a:avLst/>
                    </a:prstGeom>
                  </pic:spPr>
                </pic:pic>
              </a:graphicData>
            </a:graphic>
          </wp:inline>
        </w:drawing>
      </w:r>
    </w:p>
    <w:p w14:paraId="0304E82F" w14:textId="0EC4570C" w:rsidR="00833A6A" w:rsidRDefault="00360D6E" w:rsidP="00833A6A">
      <w:pPr>
        <w:pStyle w:val="Lgende"/>
      </w:pPr>
      <w:bookmarkStart w:id="83" w:name="_Toc449861973"/>
      <w:bookmarkStart w:id="84" w:name="_Toc469583049"/>
      <w:r w:rsidRPr="003028B0">
        <w:t xml:space="preserve">Figure </w:t>
      </w:r>
      <w:fldSimple w:instr=" SEQ Figure \* ARABIC ">
        <w:r w:rsidR="00700D91">
          <w:rPr>
            <w:noProof/>
          </w:rPr>
          <w:t>23</w:t>
        </w:r>
      </w:fldSimple>
      <w:r w:rsidRPr="003028B0">
        <w:t>: Avant/Après – Supprimer une note</w:t>
      </w:r>
      <w:bookmarkEnd w:id="83"/>
      <w:bookmarkEnd w:id="84"/>
    </w:p>
    <w:p w14:paraId="36FB602A" w14:textId="77777777" w:rsidR="00B37700" w:rsidRPr="00B37700" w:rsidRDefault="00B37700" w:rsidP="00B37700">
      <w:pPr>
        <w:pStyle w:val="Paragraphedeliste"/>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85" w:name="_Toc469582448"/>
      <w:bookmarkStart w:id="86" w:name="_Toc469582974"/>
      <w:bookmarkStart w:id="87" w:name="_Toc469583238"/>
      <w:bookmarkEnd w:id="85"/>
      <w:bookmarkEnd w:id="86"/>
      <w:bookmarkEnd w:id="87"/>
    </w:p>
    <w:p w14:paraId="6609D56B" w14:textId="77777777" w:rsidR="00B37700" w:rsidRPr="00B37700" w:rsidRDefault="00B37700" w:rsidP="00B37700">
      <w:pPr>
        <w:pStyle w:val="Paragraphedeliste"/>
        <w:keepNext/>
        <w:keepLines/>
        <w:numPr>
          <w:ilvl w:val="2"/>
          <w:numId w:val="1"/>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88" w:name="_Toc469582975"/>
      <w:bookmarkStart w:id="89" w:name="_Toc469583239"/>
      <w:bookmarkEnd w:id="88"/>
      <w:bookmarkEnd w:id="89"/>
    </w:p>
    <w:p w14:paraId="0CB2062F" w14:textId="77777777" w:rsidR="00B37700" w:rsidRPr="00B37700" w:rsidRDefault="00B37700" w:rsidP="00B37700">
      <w:pPr>
        <w:pStyle w:val="Paragraphedeliste"/>
        <w:keepNext/>
        <w:keepLines/>
        <w:numPr>
          <w:ilvl w:val="2"/>
          <w:numId w:val="1"/>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90" w:name="_Toc469582976"/>
      <w:bookmarkStart w:id="91" w:name="_Toc469583240"/>
      <w:bookmarkEnd w:id="90"/>
      <w:bookmarkEnd w:id="91"/>
    </w:p>
    <w:p w14:paraId="41321DD3" w14:textId="77777777" w:rsidR="00B37700" w:rsidRPr="00B37700" w:rsidRDefault="00B37700" w:rsidP="00B37700">
      <w:pPr>
        <w:pStyle w:val="Paragraphedeliste"/>
        <w:keepNext/>
        <w:keepLines/>
        <w:numPr>
          <w:ilvl w:val="2"/>
          <w:numId w:val="1"/>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92" w:name="_Toc469582977"/>
      <w:bookmarkStart w:id="93" w:name="_Toc469583241"/>
      <w:bookmarkEnd w:id="92"/>
      <w:bookmarkEnd w:id="93"/>
    </w:p>
    <w:p w14:paraId="65BF5D1E" w14:textId="77777777" w:rsidR="00B37700" w:rsidRPr="00B37700" w:rsidRDefault="00B37700" w:rsidP="00B37700">
      <w:pPr>
        <w:pStyle w:val="Paragraphedeliste"/>
        <w:keepNext/>
        <w:keepLines/>
        <w:numPr>
          <w:ilvl w:val="2"/>
          <w:numId w:val="1"/>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94" w:name="_Toc469582978"/>
      <w:bookmarkStart w:id="95" w:name="_Toc469583242"/>
      <w:bookmarkEnd w:id="94"/>
      <w:bookmarkEnd w:id="95"/>
    </w:p>
    <w:p w14:paraId="1A20925A" w14:textId="3AAEFA26" w:rsidR="00833A6A" w:rsidRDefault="00833A6A" w:rsidP="00B37700">
      <w:pPr>
        <w:pStyle w:val="Titre3"/>
      </w:pPr>
      <w:bookmarkStart w:id="96" w:name="_Toc469583243"/>
      <w:r>
        <w:t>Générer une partition depuis un instrument de musique</w:t>
      </w:r>
      <w:bookmarkEnd w:id="96"/>
    </w:p>
    <w:p w14:paraId="17D622C2" w14:textId="1152216E" w:rsidR="00833A6A" w:rsidRDefault="00833A6A" w:rsidP="00833A6A">
      <w:r>
        <w:t>La grande force du logiciel Music Sheet Writer est de pouvoir générer les partitions de musiques directement depuis un instrument de musique branché en MIDI ou Jack.</w:t>
      </w:r>
    </w:p>
    <w:p w14:paraId="16D93C66" w14:textId="30C5CDE6" w:rsidR="00700D91" w:rsidRPr="00833A6A" w:rsidRDefault="00700D91" w:rsidP="00833A6A">
      <w:r>
        <w:t>Afin d’avoir un résultat le plus précis possible, il faut s’assurer que l’instrument de musique est bien accordé et que le tempo de la partition correspond au tempo sur lequel est joué la musique depuis l’instrument (cf. : 5.2.5.3 Utiliser le métronome).</w:t>
      </w:r>
    </w:p>
    <w:p w14:paraId="2D39398F" w14:textId="3B587F84" w:rsidR="00833A6A" w:rsidRDefault="00833A6A" w:rsidP="00833A6A">
      <w:pPr>
        <w:pStyle w:val="Titre4"/>
      </w:pPr>
      <w:r>
        <w:t>Depuis un instrument MIDI</w:t>
      </w:r>
    </w:p>
    <w:p w14:paraId="68F6B679" w14:textId="093EF4A7" w:rsidR="00627422" w:rsidRDefault="00833A6A" w:rsidP="00833A6A">
      <w:r>
        <w:t xml:space="preserve">Les prérequis pour pouvoir utiliser cette fonctionnalité est de disposer d’un instrument ayant une sortie MIDI et que cette dernière soit </w:t>
      </w:r>
      <w:r w:rsidR="00364F98">
        <w:t>reliée</w:t>
      </w:r>
      <w:r>
        <w:t xml:space="preserve"> à l’ordinateur (par le biais d’une entrée MIDI ou USB).</w:t>
      </w:r>
    </w:p>
    <w:p w14:paraId="4F3C4FFB" w14:textId="14071605" w:rsidR="001E0E65" w:rsidRDefault="001E0E65" w:rsidP="00833A6A">
      <w:r>
        <w:t>Sur le haut de l’écran principal (section 4, cf. : figure 7) il faut que le sélecteur soit positionné sur MIDI comme montré ci-dessous.</w:t>
      </w:r>
    </w:p>
    <w:p w14:paraId="7210B42A" w14:textId="77777777" w:rsidR="001E0E65" w:rsidRDefault="00627422" w:rsidP="001E0E65">
      <w:pPr>
        <w:keepNext/>
        <w:jc w:val="center"/>
      </w:pPr>
      <w:r>
        <w:rPr>
          <w:noProof/>
          <w:lang w:eastAsia="zh-CN"/>
        </w:rPr>
        <w:drawing>
          <wp:inline distT="0" distB="0" distL="0" distR="0" wp14:anchorId="4D501D01" wp14:editId="0CEFD53F">
            <wp:extent cx="3781953" cy="476316"/>
            <wp:effectExtent l="0" t="0" r="9525" b="0"/>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GenerationMidi.png"/>
                    <pic:cNvPicPr/>
                  </pic:nvPicPr>
                  <pic:blipFill>
                    <a:blip r:embed="rId41">
                      <a:extLst>
                        <a:ext uri="{28A0092B-C50C-407E-A947-70E740481C1C}">
                          <a14:useLocalDpi xmlns:a14="http://schemas.microsoft.com/office/drawing/2010/main" val="0"/>
                        </a:ext>
                      </a:extLst>
                    </a:blip>
                    <a:stretch>
                      <a:fillRect/>
                    </a:stretch>
                  </pic:blipFill>
                  <pic:spPr>
                    <a:xfrm>
                      <a:off x="0" y="0"/>
                      <a:ext cx="3781953" cy="476316"/>
                    </a:xfrm>
                    <a:prstGeom prst="rect">
                      <a:avLst/>
                    </a:prstGeom>
                  </pic:spPr>
                </pic:pic>
              </a:graphicData>
            </a:graphic>
          </wp:inline>
        </w:drawing>
      </w:r>
    </w:p>
    <w:p w14:paraId="5A6F02A0" w14:textId="62DC9716" w:rsidR="00627422" w:rsidRDefault="001E0E65" w:rsidP="001E0E65">
      <w:pPr>
        <w:pStyle w:val="Lgende"/>
      </w:pPr>
      <w:bookmarkStart w:id="97" w:name="_Toc469583050"/>
      <w:r>
        <w:t xml:space="preserve">Figure </w:t>
      </w:r>
      <w:fldSimple w:instr=" SEQ Figure \* ARABIC ">
        <w:r w:rsidR="00700D91">
          <w:rPr>
            <w:noProof/>
          </w:rPr>
          <w:t>24</w:t>
        </w:r>
      </w:fldSimple>
      <w:r>
        <w:t>. Génération depuis un instrument MIDI</w:t>
      </w:r>
      <w:bookmarkEnd w:id="97"/>
    </w:p>
    <w:p w14:paraId="50D769F7" w14:textId="5F9E9319" w:rsidR="001E0E65" w:rsidRDefault="001E0E65" w:rsidP="001E0E65">
      <w:r>
        <w:t xml:space="preserve">Il faut ensuite cliquer sur le bouton </w:t>
      </w:r>
      <w:r>
        <w:rPr>
          <w:b/>
        </w:rPr>
        <w:t xml:space="preserve">Enregistrer </w:t>
      </w:r>
      <w:r>
        <w:t>pour que le logiciel écoute les notes jouées depuis l’instrument de musique. Il ne reste plus qu’à jouer le morceau pour voir les notes apparaître sur la partition.</w:t>
      </w:r>
    </w:p>
    <w:p w14:paraId="617E03D1" w14:textId="66538BB7" w:rsidR="001E0E65" w:rsidRPr="001E0E65" w:rsidRDefault="001E0E65" w:rsidP="001E0E65">
      <w:r>
        <w:t xml:space="preserve">Pour arrêter l’enregistrement, cliquer sur le bouton </w:t>
      </w:r>
      <w:r>
        <w:rPr>
          <w:b/>
        </w:rPr>
        <w:t>Arrêt</w:t>
      </w:r>
      <w:r>
        <w:t>.</w:t>
      </w:r>
    </w:p>
    <w:p w14:paraId="120ECC63" w14:textId="645D4B4B" w:rsidR="00833A6A" w:rsidRDefault="00833A6A" w:rsidP="00833A6A">
      <w:pPr>
        <w:pStyle w:val="Titre4"/>
      </w:pPr>
      <w:r>
        <w:lastRenderedPageBreak/>
        <w:t>Depuis un instrument Acoustique</w:t>
      </w:r>
    </w:p>
    <w:p w14:paraId="4A843447" w14:textId="37B495B9" w:rsidR="00364F98" w:rsidRDefault="00364F98" w:rsidP="00364F98">
      <w:r>
        <w:t xml:space="preserve">Afin de pouvoir utiliser cette fonctionnalité, il suffit juste de brancher votre instrument de musique à l’aide d’un </w:t>
      </w:r>
      <w:r w:rsidR="001E0E65">
        <w:t>câble</w:t>
      </w:r>
      <w:r>
        <w:t xml:space="preserve"> Jack sur l’entrée microphone de l’ordinateur. </w:t>
      </w:r>
    </w:p>
    <w:p w14:paraId="25E0BC5D" w14:textId="0B63E352" w:rsidR="00700D91" w:rsidRPr="00364F98" w:rsidRDefault="00700D91" w:rsidP="00364F98">
      <w:r>
        <w:t>Sur le haut de l’écran principal (section 4, cf. : figure 7) il faut que le sélecteur soit positionné sur Audio comme montré ci-dessous.</w:t>
      </w:r>
    </w:p>
    <w:p w14:paraId="5BB2EF58" w14:textId="77777777" w:rsidR="00700D91" w:rsidRDefault="00627422" w:rsidP="00700D91">
      <w:pPr>
        <w:keepNext/>
        <w:jc w:val="center"/>
      </w:pPr>
      <w:r>
        <w:rPr>
          <w:noProof/>
          <w:lang w:eastAsia="zh-CN"/>
        </w:rPr>
        <w:drawing>
          <wp:inline distT="0" distB="0" distL="0" distR="0" wp14:anchorId="1BBF3B7C" wp14:editId="171516BB">
            <wp:extent cx="3591426" cy="428685"/>
            <wp:effectExtent l="0" t="0" r="0" b="9525"/>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GenerationAudio.png"/>
                    <pic:cNvPicPr/>
                  </pic:nvPicPr>
                  <pic:blipFill>
                    <a:blip r:embed="rId42">
                      <a:extLst>
                        <a:ext uri="{28A0092B-C50C-407E-A947-70E740481C1C}">
                          <a14:useLocalDpi xmlns:a14="http://schemas.microsoft.com/office/drawing/2010/main" val="0"/>
                        </a:ext>
                      </a:extLst>
                    </a:blip>
                    <a:stretch>
                      <a:fillRect/>
                    </a:stretch>
                  </pic:blipFill>
                  <pic:spPr>
                    <a:xfrm>
                      <a:off x="0" y="0"/>
                      <a:ext cx="3591426" cy="428685"/>
                    </a:xfrm>
                    <a:prstGeom prst="rect">
                      <a:avLst/>
                    </a:prstGeom>
                  </pic:spPr>
                </pic:pic>
              </a:graphicData>
            </a:graphic>
          </wp:inline>
        </w:drawing>
      </w:r>
    </w:p>
    <w:p w14:paraId="035E95C2" w14:textId="61BAB4E2" w:rsidR="00627422" w:rsidRDefault="00700D91" w:rsidP="00700D91">
      <w:pPr>
        <w:pStyle w:val="Lgende"/>
      </w:pPr>
      <w:bookmarkStart w:id="98" w:name="_Toc469583051"/>
      <w:r>
        <w:t xml:space="preserve">Figure </w:t>
      </w:r>
      <w:fldSimple w:instr=" SEQ Figure \* ARABIC ">
        <w:r>
          <w:rPr>
            <w:noProof/>
          </w:rPr>
          <w:t>25</w:t>
        </w:r>
      </w:fldSimple>
      <w:r>
        <w:t>. Génération depuis un instrument Acoustique</w:t>
      </w:r>
      <w:bookmarkEnd w:id="98"/>
    </w:p>
    <w:p w14:paraId="58A9164A" w14:textId="77777777" w:rsidR="00700D91" w:rsidRDefault="00700D91" w:rsidP="00700D91">
      <w:r>
        <w:t xml:space="preserve">Il faut ensuite cliquer sur le bouton </w:t>
      </w:r>
      <w:r>
        <w:rPr>
          <w:b/>
        </w:rPr>
        <w:t xml:space="preserve">Enregistrer </w:t>
      </w:r>
      <w:r>
        <w:t>pour que le logiciel écoute les notes jouées depuis l’instrument de musique. Il ne reste plus qu’à jouer le morceau pour voir les notes apparaître sur la partition.</w:t>
      </w:r>
    </w:p>
    <w:p w14:paraId="6C17C092" w14:textId="4F393FB3" w:rsidR="00700D91" w:rsidRDefault="00700D91" w:rsidP="00700D91">
      <w:r>
        <w:t xml:space="preserve">Pour arrêter l’enregistrement, cliquer sur le bouton </w:t>
      </w:r>
      <w:r>
        <w:rPr>
          <w:b/>
        </w:rPr>
        <w:t>Arrêt</w:t>
      </w:r>
      <w:r>
        <w:t>.</w:t>
      </w:r>
    </w:p>
    <w:p w14:paraId="624D908A" w14:textId="077DB9B1" w:rsidR="00700D91" w:rsidRDefault="00700D91" w:rsidP="00700D91">
      <w:pPr>
        <w:pStyle w:val="Titre4"/>
      </w:pPr>
      <w:r>
        <w:t>Utiliser le métronome</w:t>
      </w:r>
    </w:p>
    <w:p w14:paraId="7D4972F8" w14:textId="6D7D61F6" w:rsidR="00700D91" w:rsidRDefault="00700D91" w:rsidP="00700D91">
      <w:r>
        <w:t xml:space="preserve">Un métronome est présent dans le logiciel pour vous aider à garder le rythme. Ce dernier se trouve sur la partie haute droite de l’écran principal (cf. : figure 7). </w:t>
      </w:r>
    </w:p>
    <w:p w14:paraId="0EAA2677" w14:textId="77777777" w:rsidR="00700D91" w:rsidRDefault="00994871" w:rsidP="00700D91">
      <w:pPr>
        <w:keepNext/>
        <w:jc w:val="center"/>
      </w:pPr>
      <w:r>
        <w:pict w14:anchorId="57CB8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5pt;height:30.75pt">
            <v:imagedata r:id="rId43" o:title="GestionBPM"/>
          </v:shape>
        </w:pict>
      </w:r>
    </w:p>
    <w:p w14:paraId="7E241AF1" w14:textId="52788007" w:rsidR="00700D91" w:rsidRDefault="00700D91" w:rsidP="00700D91">
      <w:pPr>
        <w:pStyle w:val="Lgende"/>
      </w:pPr>
      <w:bookmarkStart w:id="99" w:name="_Toc469583052"/>
      <w:r>
        <w:t xml:space="preserve">Figure </w:t>
      </w:r>
      <w:fldSimple w:instr=" SEQ Figure \* ARABIC ">
        <w:r>
          <w:rPr>
            <w:noProof/>
          </w:rPr>
          <w:t>26</w:t>
        </w:r>
      </w:fldSimple>
      <w:r>
        <w:t>. Gestionnaire métronome</w:t>
      </w:r>
      <w:bookmarkEnd w:id="99"/>
    </w:p>
    <w:p w14:paraId="78BDE40C" w14:textId="1586F097" w:rsidR="00700D91" w:rsidRDefault="00700D91" w:rsidP="00700D91">
      <w:r>
        <w:t xml:space="preserve">L’ascenseur horizontal permet de choisir le battement par minute du métronome. Le bouton </w:t>
      </w:r>
      <w:r>
        <w:rPr>
          <w:b/>
        </w:rPr>
        <w:t xml:space="preserve">Play </w:t>
      </w:r>
      <w:r>
        <w:t xml:space="preserve">(triangle noir) permet de lancer le métronome et le bouton </w:t>
      </w:r>
      <w:r>
        <w:rPr>
          <w:b/>
        </w:rPr>
        <w:t>Modifier</w:t>
      </w:r>
      <w:r>
        <w:t xml:space="preserve"> de modifier la valeur du tempo sur la partition. C’est cette valeur-là qui est utilisée pour l’analyse des notes jouées par l’instrument de musique.</w:t>
      </w:r>
    </w:p>
    <w:p w14:paraId="74C88FF1" w14:textId="6B8F2ABC" w:rsidR="00700D91" w:rsidRDefault="00700D91" w:rsidP="00700D91">
      <w:pPr>
        <w:pStyle w:val="Titre2"/>
      </w:pPr>
      <w:bookmarkStart w:id="100" w:name="_Toc469583244"/>
      <w:r>
        <w:t>Jouer la partition</w:t>
      </w:r>
      <w:bookmarkEnd w:id="100"/>
    </w:p>
    <w:p w14:paraId="20669E9A" w14:textId="77777777" w:rsidR="00700D91" w:rsidRDefault="00700D91" w:rsidP="00700D91">
      <w:r>
        <w:t xml:space="preserve">Il est possible de réécouter la partition de musique du projet courant. Pour cela, il faut cliquer sur le bouton </w:t>
      </w:r>
      <w:r>
        <w:rPr>
          <w:b/>
        </w:rPr>
        <w:t>Play</w:t>
      </w:r>
      <w:r>
        <w:t xml:space="preserve">. Une fois la lecture lancée, le bouton </w:t>
      </w:r>
      <w:r>
        <w:rPr>
          <w:i/>
        </w:rPr>
        <w:t>Play</w:t>
      </w:r>
      <w:r>
        <w:rPr>
          <w:b/>
          <w:i/>
        </w:rPr>
        <w:t xml:space="preserve"> </w:t>
      </w:r>
      <w:r>
        <w:t xml:space="preserve">se transforme en bouton </w:t>
      </w:r>
      <w:r>
        <w:rPr>
          <w:b/>
        </w:rPr>
        <w:t>Pause</w:t>
      </w:r>
      <w:r>
        <w:t xml:space="preserve"> et le bouton </w:t>
      </w:r>
      <w:r>
        <w:rPr>
          <w:b/>
        </w:rPr>
        <w:t>Stop</w:t>
      </w:r>
      <w:r>
        <w:t xml:space="preserve"> est disponible.</w:t>
      </w:r>
    </w:p>
    <w:p w14:paraId="1E7FBCA2" w14:textId="77777777" w:rsidR="00700D91" w:rsidRDefault="00700D91" w:rsidP="00700D91">
      <w:pPr>
        <w:keepNext/>
        <w:jc w:val="center"/>
      </w:pPr>
      <w:r>
        <w:rPr>
          <w:noProof/>
          <w:lang w:eastAsia="zh-CN"/>
        </w:rPr>
        <w:drawing>
          <wp:inline distT="0" distB="0" distL="0" distR="0" wp14:anchorId="0EB61FFB" wp14:editId="147109FA">
            <wp:extent cx="2953944" cy="428798"/>
            <wp:effectExtent l="0" t="0" r="0" b="9525"/>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lecture.png"/>
                    <pic:cNvPicPr/>
                  </pic:nvPicPr>
                  <pic:blipFill>
                    <a:blip r:embed="rId44">
                      <a:extLst>
                        <a:ext uri="{28A0092B-C50C-407E-A947-70E740481C1C}">
                          <a14:useLocalDpi xmlns:a14="http://schemas.microsoft.com/office/drawing/2010/main" val="0"/>
                        </a:ext>
                      </a:extLst>
                    </a:blip>
                    <a:stretch>
                      <a:fillRect/>
                    </a:stretch>
                  </pic:blipFill>
                  <pic:spPr>
                    <a:xfrm>
                      <a:off x="0" y="0"/>
                      <a:ext cx="2953944" cy="428798"/>
                    </a:xfrm>
                    <a:prstGeom prst="rect">
                      <a:avLst/>
                    </a:prstGeom>
                  </pic:spPr>
                </pic:pic>
              </a:graphicData>
            </a:graphic>
          </wp:inline>
        </w:drawing>
      </w:r>
    </w:p>
    <w:p w14:paraId="6E676AFA" w14:textId="15F4739A" w:rsidR="00700D91" w:rsidRDefault="00700D91" w:rsidP="00700D91">
      <w:pPr>
        <w:pStyle w:val="Lgende"/>
      </w:pPr>
      <w:bookmarkStart w:id="101" w:name="_Toc469583053"/>
      <w:r>
        <w:t xml:space="preserve">Figure </w:t>
      </w:r>
      <w:fldSimple w:instr=" SEQ Figure \* ARABIC ">
        <w:r>
          <w:rPr>
            <w:noProof/>
          </w:rPr>
          <w:t>27</w:t>
        </w:r>
      </w:fldSimple>
      <w:r>
        <w:t>. Lecteur de partition</w:t>
      </w:r>
      <w:bookmarkEnd w:id="101"/>
    </w:p>
    <w:p w14:paraId="5E03A14D" w14:textId="3B6BB5EB" w:rsidR="00D62F09" w:rsidRDefault="00D62F09">
      <w:pPr>
        <w:jc w:val="left"/>
      </w:pPr>
      <w:r>
        <w:br w:type="page"/>
      </w:r>
    </w:p>
    <w:p w14:paraId="51D5868A" w14:textId="2F49C442" w:rsidR="00D62F09" w:rsidRDefault="00D62F09" w:rsidP="001E1CAC">
      <w:pPr>
        <w:pStyle w:val="Titre1"/>
      </w:pPr>
      <w:bookmarkStart w:id="102" w:name="_Toc469583245"/>
      <w:r>
        <w:lastRenderedPageBreak/>
        <w:t>F.A.Q</w:t>
      </w:r>
      <w:bookmarkEnd w:id="102"/>
    </w:p>
    <w:p w14:paraId="136FD632" w14:textId="4E40B316" w:rsidR="00D62F09" w:rsidRPr="00D62F09" w:rsidRDefault="00D62F09" w:rsidP="00D62F09">
      <w:pPr>
        <w:pStyle w:val="Paragraphedeliste"/>
        <w:numPr>
          <w:ilvl w:val="0"/>
          <w:numId w:val="32"/>
        </w:numPr>
      </w:pPr>
      <w:r w:rsidRPr="00D62F09">
        <w:rPr>
          <w:b/>
        </w:rPr>
        <w:t xml:space="preserve">Que se passe-t-il si je ne joue rien sur mon instrument de musique pendant un long moment ? </w:t>
      </w:r>
    </w:p>
    <w:p w14:paraId="23232ABC" w14:textId="6C688415" w:rsidR="00D62F09" w:rsidRPr="00D62F09" w:rsidRDefault="00D62F09" w:rsidP="00D62F09">
      <w:pPr>
        <w:ind w:left="360"/>
      </w:pPr>
      <w:r>
        <w:t>Lors de la génération de partition depuis un instrument de musique, si aucun son n’est entendu par le logiciel alors ce dernier analyse cette absence de son comme des silences. Si jamais après un long moment de silence, une note est détectée, le logiciel ajoutera en premier sur la partition le nombre de silence avec la durée correspondant à la durée entre la précédente note et la nouvelle. La nouvelle note sera ajoutée à la suite de ces silences.</w:t>
      </w:r>
    </w:p>
    <w:p w14:paraId="5F85CADE" w14:textId="712DBFFC" w:rsidR="00D62F09" w:rsidRPr="00D62F09" w:rsidRDefault="00D62F09" w:rsidP="00D62F09">
      <w:pPr>
        <w:pStyle w:val="Paragraphedeliste"/>
        <w:numPr>
          <w:ilvl w:val="0"/>
          <w:numId w:val="32"/>
        </w:numPr>
      </w:pPr>
      <w:r>
        <w:rPr>
          <w:b/>
        </w:rPr>
        <w:t>Est-ce que je peux jouer avec un instrument non électrique ?</w:t>
      </w:r>
    </w:p>
    <w:p w14:paraId="032B1A77" w14:textId="59299EF6" w:rsidR="00D62F09" w:rsidRPr="00D62F09" w:rsidRDefault="00D62F09" w:rsidP="00D62F09">
      <w:pPr>
        <w:ind w:left="360"/>
      </w:pPr>
      <w:r>
        <w:t>Il est possible d’utiliser un micro pour la génération de partition depuis un instrument de musique en mode Audio. Cependant, il faut s’assurer d’être dans un environnement calme et sans bruit ambiant, sinon le logiciel risque de reconnaitre les bruits externes comme étant des notes de musique et les ajoutera à la partition.</w:t>
      </w:r>
    </w:p>
    <w:p w14:paraId="362BBD20" w14:textId="6E91CEA2" w:rsidR="00D62F09" w:rsidRPr="00D62F09" w:rsidRDefault="00D62F09" w:rsidP="00D62F09">
      <w:pPr>
        <w:pStyle w:val="Paragraphedeliste"/>
        <w:numPr>
          <w:ilvl w:val="0"/>
          <w:numId w:val="32"/>
        </w:numPr>
      </w:pPr>
      <w:r>
        <w:rPr>
          <w:b/>
        </w:rPr>
        <w:t>Quelles sont les limites de la génération de partition depuis un instrument de musique ?</w:t>
      </w:r>
    </w:p>
    <w:p w14:paraId="6AB10A18" w14:textId="3C278F30" w:rsidR="00D62F09" w:rsidRDefault="00D62F09" w:rsidP="00D62F09">
      <w:pPr>
        <w:ind w:left="360"/>
      </w:pPr>
      <w:r>
        <w:t>Pour le moment seul les notes simples sont reconnues. Il n’est pas possible de jouer des accords ou de jouer deux voix en même temps (ex. : main gauche et main droite au piano).</w:t>
      </w:r>
    </w:p>
    <w:p w14:paraId="54ACFBE1" w14:textId="42F3DC37" w:rsidR="00D62F09" w:rsidRPr="00D62F09" w:rsidRDefault="00994871" w:rsidP="00D62F09">
      <w:pPr>
        <w:ind w:left="360"/>
      </w:pPr>
      <w:r w:rsidRPr="00994871">
        <w:t>Nous avons aussi une limitation liée à la durée minimale d'une notes. Nous ne pouvons pas encore reconnaître les notes ayant une durée plus court qu’un quart de temps.</w:t>
      </w:r>
      <w:bookmarkStart w:id="103" w:name="_GoBack"/>
      <w:bookmarkEnd w:id="103"/>
    </w:p>
    <w:p w14:paraId="3400B31B" w14:textId="4C4FC5D0" w:rsidR="00D62F09" w:rsidRPr="00A57122" w:rsidRDefault="00D62F09" w:rsidP="00D62F09">
      <w:pPr>
        <w:pStyle w:val="Paragraphedeliste"/>
        <w:numPr>
          <w:ilvl w:val="0"/>
          <w:numId w:val="32"/>
        </w:numPr>
      </w:pPr>
      <w:r>
        <w:rPr>
          <w:b/>
        </w:rPr>
        <w:t>Reconnaissez-vous les accords ?</w:t>
      </w:r>
    </w:p>
    <w:p w14:paraId="2B648B9D" w14:textId="34300B37" w:rsidR="00A57122" w:rsidRPr="00D62F09" w:rsidRDefault="00A57122" w:rsidP="00A57122">
      <w:pPr>
        <w:ind w:left="360"/>
      </w:pPr>
      <w:r>
        <w:t>Voir réponse à la question 3.</w:t>
      </w:r>
    </w:p>
    <w:p w14:paraId="7573B8A7" w14:textId="2C6C08D2" w:rsidR="00D62F09" w:rsidRPr="00A57122" w:rsidRDefault="00D62F09" w:rsidP="00D62F09">
      <w:pPr>
        <w:pStyle w:val="Paragraphedeliste"/>
        <w:numPr>
          <w:ilvl w:val="0"/>
          <w:numId w:val="32"/>
        </w:numPr>
      </w:pPr>
      <w:r>
        <w:rPr>
          <w:b/>
        </w:rPr>
        <w:t>Gérez-vous le multi-voix ?</w:t>
      </w:r>
    </w:p>
    <w:p w14:paraId="479B3961" w14:textId="790CC5D7" w:rsidR="00A57122" w:rsidRPr="00D62F09" w:rsidRDefault="00A57122" w:rsidP="00A57122">
      <w:pPr>
        <w:ind w:left="360"/>
      </w:pPr>
      <w:r>
        <w:t>Voir réponse à la question 4.</w:t>
      </w:r>
    </w:p>
    <w:sectPr w:rsidR="00A57122" w:rsidRPr="00D62F09" w:rsidSect="00270418">
      <w:headerReference w:type="default" r:id="rId45"/>
      <w:footerReference w:type="default" r:id="rId46"/>
      <w:headerReference w:type="first" r:id="rId47"/>
      <w:footerReference w:type="first" r:id="rId48"/>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onathan racaud" w:date="2016-12-04T13:03:00Z" w:initials="jr">
    <w:p w14:paraId="75242394" w14:textId="77777777" w:rsidR="00B37700" w:rsidRDefault="00B37700">
      <w:pPr>
        <w:pStyle w:val="Commentaire"/>
      </w:pPr>
      <w:r>
        <w:rPr>
          <w:rStyle w:val="Marquedecommentaire"/>
        </w:rPr>
        <w:annotationRef/>
      </w:r>
      <w:r>
        <w:t xml:space="preserve">Modifier en prenant en compte la structure actuelle de l’installateur (cf. : branche Installeur_Windows, dossier Installer)   </w:t>
      </w:r>
    </w:p>
  </w:comment>
  <w:comment w:id="17" w:author="jonathan racaud" w:date="2016-12-04T13:05:00Z" w:initials="jr">
    <w:p w14:paraId="0675E798" w14:textId="77777777" w:rsidR="00B37700" w:rsidRDefault="00B37700">
      <w:pPr>
        <w:pStyle w:val="Commentaire"/>
      </w:pPr>
      <w:r>
        <w:rPr>
          <w:rStyle w:val="Marquedecommentaire"/>
        </w:rPr>
        <w:annotationRef/>
      </w:r>
      <w:r>
        <w:t>Mettre à jour les captures d’écran</w:t>
      </w:r>
    </w:p>
  </w:comment>
  <w:comment w:id="69" w:author="jonathan racaud" w:date="2016-12-04T13:05:00Z" w:initials="jr">
    <w:p w14:paraId="74426B63" w14:textId="77777777" w:rsidR="00B37700" w:rsidRDefault="00B37700">
      <w:pPr>
        <w:pStyle w:val="Commentaire"/>
      </w:pPr>
      <w:r>
        <w:rPr>
          <w:rStyle w:val="Marquedecommentaire"/>
        </w:rPr>
        <w:annotationRef/>
      </w:r>
      <w:r>
        <w:t>Ajouter les fonctionnalités de génération par MIDI et AUDIO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242394" w15:done="0"/>
  <w15:commentEx w15:paraId="0675E798" w15:done="0"/>
  <w15:commentEx w15:paraId="74426B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9A9FC" w14:textId="77777777" w:rsidR="00E66F1E" w:rsidRDefault="00E66F1E" w:rsidP="00147043">
      <w:pPr>
        <w:spacing w:after="0" w:line="240" w:lineRule="auto"/>
      </w:pPr>
      <w:r>
        <w:separator/>
      </w:r>
    </w:p>
  </w:endnote>
  <w:endnote w:type="continuationSeparator" w:id="0">
    <w:p w14:paraId="5935CB77" w14:textId="77777777" w:rsidR="00E66F1E" w:rsidRDefault="00E66F1E"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90807" w14:textId="77777777" w:rsidR="00B37700" w:rsidRDefault="00B37700" w:rsidP="00B13AA6">
    <w:pPr>
      <w:tabs>
        <w:tab w:val="center" w:pos="4550"/>
        <w:tab w:val="left" w:pos="5818"/>
      </w:tabs>
      <w:ind w:right="740"/>
      <w:rPr>
        <w:color w:val="222A35" w:themeColor="text2" w:themeShade="80"/>
        <w:sz w:val="24"/>
        <w:szCs w:val="24"/>
      </w:rPr>
    </w:pPr>
  </w:p>
  <w:p w14:paraId="3C25C3E5" w14:textId="77777777" w:rsidR="00B37700" w:rsidRDefault="00B377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5730B" w14:textId="77777777" w:rsidR="00B37700" w:rsidRPr="00A92C3B" w:rsidRDefault="00B37700" w:rsidP="00A92C3B">
    <w:pPr>
      <w:pStyle w:val="Pieddepage"/>
    </w:pPr>
    <w:r>
      <w:rPr>
        <w:color w:val="8496B0" w:themeColor="text2" w:themeTint="99"/>
        <w:spacing w:val="60"/>
        <w:sz w:val="24"/>
        <w:szCs w:val="24"/>
      </w:rPr>
      <w:t>Manuel Utilisateur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704B3" w14:textId="235274D3" w:rsidR="00B37700" w:rsidRDefault="00B37700" w:rsidP="00360D6E">
    <w:pPr>
      <w:tabs>
        <w:tab w:val="center" w:pos="4550"/>
        <w:tab w:val="left" w:pos="5818"/>
        <w:tab w:val="right" w:pos="8812"/>
      </w:tabs>
      <w:ind w:right="260"/>
      <w:jc w:val="center"/>
    </w:pPr>
    <w:r>
      <w:rPr>
        <w:color w:val="8496B0" w:themeColor="text2" w:themeTint="99"/>
        <w:spacing w:val="60"/>
        <w:sz w:val="24"/>
        <w:szCs w:val="24"/>
      </w:rPr>
      <w:t>Manuel Utilisateur</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94871">
      <w:rPr>
        <w:noProof/>
        <w:color w:val="323E4F" w:themeColor="text2" w:themeShade="BF"/>
        <w:sz w:val="24"/>
        <w:szCs w:val="24"/>
      </w:rPr>
      <w:t>7</w:t>
    </w:r>
    <w:r>
      <w:rPr>
        <w:color w:val="323E4F" w:themeColor="text2" w:themeShade="B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49ED" w14:textId="77777777" w:rsidR="00B37700" w:rsidRDefault="00B377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86216" w14:textId="77777777" w:rsidR="00E66F1E" w:rsidRDefault="00E66F1E" w:rsidP="00147043">
      <w:pPr>
        <w:spacing w:after="0" w:line="240" w:lineRule="auto"/>
      </w:pPr>
      <w:r>
        <w:separator/>
      </w:r>
    </w:p>
  </w:footnote>
  <w:footnote w:type="continuationSeparator" w:id="0">
    <w:p w14:paraId="57124443" w14:textId="77777777" w:rsidR="00E66F1E" w:rsidRDefault="00E66F1E"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B37700" w14:paraId="041015CC" w14:textId="77777777" w:rsidTr="00AE09C2">
      <w:trPr>
        <w:jc w:val="center"/>
      </w:trPr>
      <w:tc>
        <w:tcPr>
          <w:tcW w:w="2269" w:type="dxa"/>
          <w:vMerge w:val="restart"/>
          <w:tcBorders>
            <w:top w:val="single" w:sz="4" w:space="0" w:color="auto"/>
            <w:left w:val="single" w:sz="4" w:space="0" w:color="auto"/>
            <w:right w:val="single" w:sz="4" w:space="0" w:color="auto"/>
          </w:tcBorders>
        </w:tcPr>
        <w:p w14:paraId="060F2EE9" w14:textId="77777777" w:rsidR="00B37700" w:rsidRPr="00E92B0C" w:rsidRDefault="00B37700" w:rsidP="00991748">
          <w:pPr>
            <w:pStyle w:val="En-tte"/>
            <w:tabs>
              <w:tab w:val="left" w:pos="510"/>
            </w:tabs>
          </w:pPr>
          <w:r w:rsidRPr="00E92B0C">
            <w:rPr>
              <w:noProof/>
              <w:lang w:eastAsia="zh-CN"/>
            </w:rPr>
            <w:drawing>
              <wp:anchor distT="0" distB="0" distL="114300" distR="114300" simplePos="0" relativeHeight="251683840" behindDoc="0" locked="0" layoutInCell="1" allowOverlap="1" wp14:anchorId="6CD8EB4F" wp14:editId="58C82A49">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0F875925" w14:textId="77777777" w:rsidR="00B37700" w:rsidRDefault="00B37700" w:rsidP="00991748">
          <w:pPr>
            <w:pStyle w:val="En-tte"/>
            <w:tabs>
              <w:tab w:val="left" w:pos="510"/>
            </w:tabs>
          </w:pPr>
          <w:r>
            <w:t>Date de publication</w:t>
          </w:r>
        </w:p>
      </w:tc>
      <w:tc>
        <w:tcPr>
          <w:tcW w:w="3710" w:type="dxa"/>
          <w:tcBorders>
            <w:right w:val="single" w:sz="4" w:space="0" w:color="auto"/>
          </w:tcBorders>
        </w:tcPr>
        <w:p w14:paraId="56739245" w14:textId="6ACF4507" w:rsidR="00B37700" w:rsidRDefault="00E66F1E"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12-18T00:00:00Z">
                <w:dateFormat w:val="dd/MM/yyyy"/>
                <w:lid w:val="fr-FR"/>
                <w:storeMappedDataAs w:val="dateTime"/>
                <w:calendar w:val="gregorian"/>
              </w:date>
            </w:sdtPr>
            <w:sdtEndPr/>
            <w:sdtContent>
              <w:r w:rsidR="00B37700">
                <w:t>18/12/2016</w:t>
              </w:r>
            </w:sdtContent>
          </w:sdt>
        </w:p>
      </w:tc>
      <w:tc>
        <w:tcPr>
          <w:tcW w:w="2952" w:type="dxa"/>
          <w:vMerge w:val="restart"/>
          <w:tcBorders>
            <w:top w:val="single" w:sz="4" w:space="0" w:color="auto"/>
            <w:left w:val="single" w:sz="4" w:space="0" w:color="auto"/>
            <w:right w:val="single" w:sz="4" w:space="0" w:color="auto"/>
          </w:tcBorders>
        </w:tcPr>
        <w:p w14:paraId="2ABF32E4" w14:textId="77777777" w:rsidR="00B37700" w:rsidRDefault="00B37700" w:rsidP="00991748">
          <w:pPr>
            <w:pStyle w:val="En-tte"/>
            <w:tabs>
              <w:tab w:val="left" w:pos="510"/>
            </w:tabs>
          </w:pPr>
          <w:r w:rsidRPr="006E66E2">
            <w:rPr>
              <w:i/>
              <w:noProof/>
              <w:lang w:eastAsia="zh-CN"/>
            </w:rPr>
            <w:drawing>
              <wp:anchor distT="0" distB="0" distL="114300" distR="114300" simplePos="0" relativeHeight="251682816" behindDoc="0" locked="0" layoutInCell="1" allowOverlap="1" wp14:anchorId="120B24A3" wp14:editId="50894D31">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B37700" w14:paraId="0E9CC6AC" w14:textId="77777777" w:rsidTr="00AE09C2">
      <w:trPr>
        <w:trHeight w:val="270"/>
        <w:jc w:val="center"/>
      </w:trPr>
      <w:tc>
        <w:tcPr>
          <w:tcW w:w="2269" w:type="dxa"/>
          <w:vMerge/>
          <w:tcBorders>
            <w:left w:val="single" w:sz="4" w:space="0" w:color="auto"/>
            <w:right w:val="single" w:sz="4" w:space="0" w:color="auto"/>
          </w:tcBorders>
        </w:tcPr>
        <w:p w14:paraId="7820D2BA" w14:textId="77777777" w:rsidR="00B37700" w:rsidRPr="00E92B0C" w:rsidRDefault="00B37700" w:rsidP="00991748">
          <w:pPr>
            <w:pStyle w:val="En-tte"/>
            <w:tabs>
              <w:tab w:val="left" w:pos="510"/>
            </w:tabs>
          </w:pPr>
        </w:p>
      </w:tc>
      <w:tc>
        <w:tcPr>
          <w:tcW w:w="5836" w:type="dxa"/>
          <w:gridSpan w:val="2"/>
          <w:tcBorders>
            <w:left w:val="single" w:sz="4" w:space="0" w:color="auto"/>
            <w:right w:val="single" w:sz="4" w:space="0" w:color="auto"/>
          </w:tcBorders>
        </w:tcPr>
        <w:p w14:paraId="1E411C70" w14:textId="77777777" w:rsidR="00B37700" w:rsidRPr="00991748" w:rsidRDefault="00B37700" w:rsidP="00991748">
          <w:pPr>
            <w:jc w:val="right"/>
            <w:rPr>
              <w:lang w:val="en-GB"/>
            </w:rPr>
          </w:pPr>
        </w:p>
      </w:tc>
      <w:tc>
        <w:tcPr>
          <w:tcW w:w="2952" w:type="dxa"/>
          <w:vMerge/>
          <w:tcBorders>
            <w:left w:val="single" w:sz="4" w:space="0" w:color="auto"/>
            <w:right w:val="single" w:sz="4" w:space="0" w:color="auto"/>
          </w:tcBorders>
        </w:tcPr>
        <w:p w14:paraId="42ECB9B2" w14:textId="77777777" w:rsidR="00B37700" w:rsidRDefault="00B37700" w:rsidP="00A92A3B"/>
      </w:tc>
    </w:tr>
    <w:tr w:rsidR="00B37700" w:rsidRPr="000B5889" w14:paraId="545B387D" w14:textId="77777777" w:rsidTr="00AE09C2">
      <w:trPr>
        <w:trHeight w:val="270"/>
        <w:jc w:val="center"/>
      </w:trPr>
      <w:tc>
        <w:tcPr>
          <w:tcW w:w="2269" w:type="dxa"/>
          <w:vMerge/>
          <w:tcBorders>
            <w:left w:val="single" w:sz="4" w:space="0" w:color="auto"/>
            <w:right w:val="single" w:sz="4" w:space="0" w:color="auto"/>
          </w:tcBorders>
        </w:tcPr>
        <w:p w14:paraId="2F7E6244" w14:textId="77777777" w:rsidR="00B37700" w:rsidRPr="00E92B0C" w:rsidRDefault="00B37700" w:rsidP="000B5889">
          <w:pPr>
            <w:pStyle w:val="En-tte"/>
            <w:tabs>
              <w:tab w:val="left" w:pos="510"/>
            </w:tabs>
          </w:pPr>
        </w:p>
      </w:tc>
      <w:tc>
        <w:tcPr>
          <w:tcW w:w="2126" w:type="dxa"/>
          <w:tcBorders>
            <w:left w:val="single" w:sz="4" w:space="0" w:color="auto"/>
            <w:right w:val="single" w:sz="4" w:space="0" w:color="auto"/>
          </w:tcBorders>
        </w:tcPr>
        <w:p w14:paraId="1E8CA3DF" w14:textId="77777777" w:rsidR="00B37700" w:rsidRDefault="00B37700" w:rsidP="000B5889">
          <w:pPr>
            <w:pStyle w:val="En-tte"/>
            <w:tabs>
              <w:tab w:val="left" w:pos="510"/>
            </w:tabs>
          </w:pPr>
          <w:r>
            <w:t>Nom du projet</w:t>
          </w:r>
        </w:p>
      </w:tc>
      <w:tc>
        <w:tcPr>
          <w:tcW w:w="3710" w:type="dxa"/>
          <w:tcBorders>
            <w:left w:val="single" w:sz="4" w:space="0" w:color="auto"/>
            <w:right w:val="single" w:sz="4" w:space="0" w:color="auto"/>
          </w:tcBorders>
        </w:tcPr>
        <w:p w14:paraId="14775B56" w14:textId="77777777" w:rsidR="00B37700" w:rsidRDefault="00E66F1E"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B37700" w:rsidRPr="00FA513D">
                <w:rPr>
                  <w:rStyle w:val="lev"/>
                </w:rPr>
                <w:t>Music Sheet Writer</w:t>
              </w:r>
            </w:sdtContent>
          </w:sdt>
        </w:p>
      </w:tc>
      <w:tc>
        <w:tcPr>
          <w:tcW w:w="2952" w:type="dxa"/>
          <w:vMerge/>
          <w:tcBorders>
            <w:left w:val="single" w:sz="4" w:space="0" w:color="auto"/>
            <w:right w:val="single" w:sz="4" w:space="0" w:color="auto"/>
          </w:tcBorders>
        </w:tcPr>
        <w:p w14:paraId="41F7A3FF" w14:textId="77777777" w:rsidR="00B37700" w:rsidRPr="000B5889" w:rsidRDefault="00B37700" w:rsidP="000B5889">
          <w:pPr>
            <w:rPr>
              <w:lang w:val="en-US"/>
            </w:rPr>
          </w:pPr>
        </w:p>
      </w:tc>
    </w:tr>
    <w:tr w:rsidR="00B37700" w14:paraId="7D6273A9" w14:textId="77777777" w:rsidTr="00AE09C2">
      <w:trPr>
        <w:jc w:val="center"/>
      </w:trPr>
      <w:tc>
        <w:tcPr>
          <w:tcW w:w="2269" w:type="dxa"/>
          <w:vMerge/>
          <w:tcBorders>
            <w:left w:val="single" w:sz="4" w:space="0" w:color="auto"/>
            <w:bottom w:val="nil"/>
            <w:right w:val="single" w:sz="4" w:space="0" w:color="auto"/>
          </w:tcBorders>
        </w:tcPr>
        <w:p w14:paraId="4A92FEDB" w14:textId="77777777" w:rsidR="00B37700" w:rsidRPr="000B5889" w:rsidRDefault="00B37700" w:rsidP="000B5889">
          <w:pPr>
            <w:pStyle w:val="En-tte"/>
            <w:tabs>
              <w:tab w:val="left" w:pos="510"/>
            </w:tabs>
            <w:rPr>
              <w:lang w:val="en-US"/>
            </w:rPr>
          </w:pPr>
        </w:p>
      </w:tc>
      <w:tc>
        <w:tcPr>
          <w:tcW w:w="2126" w:type="dxa"/>
          <w:tcBorders>
            <w:left w:val="single" w:sz="4" w:space="0" w:color="auto"/>
          </w:tcBorders>
        </w:tcPr>
        <w:p w14:paraId="04480389" w14:textId="77777777" w:rsidR="00B37700" w:rsidRDefault="00B37700" w:rsidP="000B5889">
          <w:pPr>
            <w:pStyle w:val="En-tte"/>
            <w:tabs>
              <w:tab w:val="left" w:pos="510"/>
            </w:tabs>
          </w:pPr>
          <w:r>
            <w:t>Objet du document</w:t>
          </w:r>
        </w:p>
      </w:tc>
      <w:tc>
        <w:tcPr>
          <w:tcW w:w="3710" w:type="dxa"/>
          <w:tcBorders>
            <w:right w:val="single" w:sz="4" w:space="0" w:color="auto"/>
          </w:tcBorders>
        </w:tcPr>
        <w:p w14:paraId="59BC486E" w14:textId="77777777" w:rsidR="00B37700" w:rsidRPr="000D7472" w:rsidRDefault="00E66F1E"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B37700">
                <w:rPr>
                  <w:rStyle w:val="Accentuation"/>
                  <w:i w:val="0"/>
                  <w:lang w:val="en-US"/>
                </w:rPr>
                <w:t>Manuel Utilisateur</w:t>
              </w:r>
            </w:sdtContent>
          </w:sdt>
        </w:p>
      </w:tc>
      <w:tc>
        <w:tcPr>
          <w:tcW w:w="2952" w:type="dxa"/>
          <w:vMerge/>
          <w:tcBorders>
            <w:left w:val="single" w:sz="4" w:space="0" w:color="auto"/>
            <w:bottom w:val="nil"/>
            <w:right w:val="single" w:sz="4" w:space="0" w:color="auto"/>
          </w:tcBorders>
        </w:tcPr>
        <w:p w14:paraId="27337D81" w14:textId="77777777" w:rsidR="00B37700" w:rsidRDefault="00B37700" w:rsidP="000B5889">
          <w:pPr>
            <w:pStyle w:val="En-tte"/>
            <w:tabs>
              <w:tab w:val="left" w:pos="510"/>
            </w:tabs>
          </w:pPr>
        </w:p>
      </w:tc>
    </w:tr>
    <w:tr w:rsidR="00B37700" w14:paraId="248B30DA" w14:textId="77777777" w:rsidTr="00AE09C2">
      <w:trPr>
        <w:jc w:val="center"/>
      </w:trPr>
      <w:sdt>
        <w:sdtPr>
          <w:rPr>
            <w:lang w:val="en-GB"/>
          </w:rPr>
          <w:alias w:val="Company"/>
          <w:tag w:val=""/>
          <w:id w:val="1837500267"/>
          <w:placeholder>
            <w:docPart w:val="B988696A429C4F6EA9960E180AFD556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44FC0445" w14:textId="77777777" w:rsidR="00B37700" w:rsidRPr="00E92B0C" w:rsidRDefault="00B37700" w:rsidP="000B5889">
              <w:pPr>
                <w:pStyle w:val="Sous-titre"/>
              </w:pPr>
              <w:r w:rsidRPr="00E92B0C">
                <w:t>Music Sheet Writer</w:t>
              </w:r>
            </w:p>
          </w:tc>
        </w:sdtContent>
      </w:sdt>
      <w:tc>
        <w:tcPr>
          <w:tcW w:w="2126" w:type="dxa"/>
          <w:tcBorders>
            <w:left w:val="single" w:sz="4" w:space="0" w:color="auto"/>
          </w:tcBorders>
        </w:tcPr>
        <w:p w14:paraId="133C97DF" w14:textId="77777777" w:rsidR="00B37700" w:rsidRDefault="00B37700" w:rsidP="000B5889">
          <w:pPr>
            <w:pStyle w:val="En-tte"/>
            <w:tabs>
              <w:tab w:val="left" w:pos="510"/>
            </w:tabs>
          </w:pPr>
          <w:r>
            <w:t>Nom du chapitre</w:t>
          </w:r>
        </w:p>
      </w:tc>
      <w:tc>
        <w:tcPr>
          <w:tcW w:w="3710" w:type="dxa"/>
          <w:tcBorders>
            <w:right w:val="single" w:sz="4" w:space="0" w:color="auto"/>
          </w:tcBorders>
        </w:tcPr>
        <w:p w14:paraId="169B0075" w14:textId="57A72D4F" w:rsidR="00B37700" w:rsidRPr="000D7472" w:rsidRDefault="00B37700"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994871">
            <w:rPr>
              <w:i/>
              <w:noProof/>
            </w:rPr>
            <w:t>Liste des Figures</w:t>
          </w:r>
          <w:r>
            <w:rPr>
              <w:i/>
            </w:rPr>
            <w:fldChar w:fldCharType="end"/>
          </w:r>
        </w:p>
      </w:tc>
      <w:sdt>
        <w:sdtPr>
          <w:rPr>
            <w:lang w:val="en-GB"/>
          </w:rPr>
          <w:alias w:val="Category"/>
          <w:tag w:val=""/>
          <w:id w:val="-2082825586"/>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536D560E" w14:textId="77777777" w:rsidR="00B37700" w:rsidRDefault="00B37700" w:rsidP="000B5889">
              <w:pPr>
                <w:pStyle w:val="Sous-titre"/>
                <w:jc w:val="right"/>
              </w:pPr>
              <w:r w:rsidRPr="00991748">
                <w:rPr>
                  <w:lang w:val="en-GB"/>
                </w:rPr>
                <w:t>Epitech Innovative Project</w:t>
              </w:r>
            </w:p>
          </w:tc>
        </w:sdtContent>
      </w:sdt>
    </w:tr>
  </w:tbl>
  <w:p w14:paraId="0ADDE5E7" w14:textId="77777777" w:rsidR="00B37700" w:rsidRPr="00991748" w:rsidRDefault="00B37700"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E0921" w14:textId="77777777" w:rsidR="00B37700" w:rsidRDefault="00B37700"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9A23" w14:textId="77777777" w:rsidR="00B37700" w:rsidRPr="005B53B8" w:rsidRDefault="00B37700"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B37700" w14:paraId="5BD2E234" w14:textId="77777777" w:rsidTr="00AE09C2">
      <w:trPr>
        <w:jc w:val="center"/>
      </w:trPr>
      <w:tc>
        <w:tcPr>
          <w:tcW w:w="2269" w:type="dxa"/>
          <w:vMerge w:val="restart"/>
          <w:tcBorders>
            <w:top w:val="single" w:sz="4" w:space="0" w:color="auto"/>
            <w:left w:val="single" w:sz="4" w:space="0" w:color="auto"/>
            <w:right w:val="single" w:sz="4" w:space="0" w:color="auto"/>
          </w:tcBorders>
        </w:tcPr>
        <w:p w14:paraId="64CB4E74" w14:textId="77777777" w:rsidR="00B37700" w:rsidRPr="00E92B0C" w:rsidRDefault="00B37700" w:rsidP="00991748">
          <w:pPr>
            <w:pStyle w:val="En-tte"/>
            <w:tabs>
              <w:tab w:val="left" w:pos="510"/>
            </w:tabs>
          </w:pPr>
          <w:r w:rsidRPr="00E92B0C">
            <w:rPr>
              <w:noProof/>
              <w:lang w:eastAsia="zh-CN"/>
            </w:rPr>
            <w:drawing>
              <wp:anchor distT="0" distB="0" distL="114300" distR="114300" simplePos="0" relativeHeight="251689984" behindDoc="0" locked="0" layoutInCell="1" allowOverlap="1" wp14:anchorId="3E6331AF" wp14:editId="7E75DB17">
                <wp:simplePos x="0" y="0"/>
                <wp:positionH relativeFrom="column">
                  <wp:posOffset>416457</wp:posOffset>
                </wp:positionH>
                <wp:positionV relativeFrom="paragraph">
                  <wp:posOffset>53879</wp:posOffset>
                </wp:positionV>
                <wp:extent cx="619922" cy="619922"/>
                <wp:effectExtent l="0" t="0" r="0" b="0"/>
                <wp:wrapNone/>
                <wp:docPr id="1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668D9F8A" w14:textId="77777777" w:rsidR="00B37700" w:rsidRDefault="00B37700" w:rsidP="00991748">
          <w:pPr>
            <w:pStyle w:val="En-tte"/>
            <w:tabs>
              <w:tab w:val="left" w:pos="510"/>
            </w:tabs>
          </w:pPr>
          <w:r>
            <w:t>Date de publication</w:t>
          </w:r>
        </w:p>
      </w:tc>
      <w:tc>
        <w:tcPr>
          <w:tcW w:w="3710" w:type="dxa"/>
          <w:tcBorders>
            <w:right w:val="single" w:sz="4" w:space="0" w:color="auto"/>
          </w:tcBorders>
        </w:tcPr>
        <w:p w14:paraId="622E6472" w14:textId="5EE2E65D" w:rsidR="00B37700" w:rsidRDefault="00E66F1E"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12-18T00:00:00Z">
                <w:dateFormat w:val="dd/MM/yyyy"/>
                <w:lid w:val="fr-FR"/>
                <w:storeMappedDataAs w:val="dateTime"/>
                <w:calendar w:val="gregorian"/>
              </w:date>
            </w:sdtPr>
            <w:sdtEndPr/>
            <w:sdtContent>
              <w:r w:rsidR="00B37700">
                <w:t>18/12/2016</w:t>
              </w:r>
            </w:sdtContent>
          </w:sdt>
        </w:p>
      </w:tc>
      <w:tc>
        <w:tcPr>
          <w:tcW w:w="2952" w:type="dxa"/>
          <w:vMerge w:val="restart"/>
          <w:tcBorders>
            <w:top w:val="single" w:sz="4" w:space="0" w:color="auto"/>
            <w:left w:val="single" w:sz="4" w:space="0" w:color="auto"/>
            <w:right w:val="single" w:sz="4" w:space="0" w:color="auto"/>
          </w:tcBorders>
        </w:tcPr>
        <w:p w14:paraId="28D05829" w14:textId="77777777" w:rsidR="00B37700" w:rsidRDefault="00B37700" w:rsidP="00991748">
          <w:pPr>
            <w:pStyle w:val="En-tte"/>
            <w:tabs>
              <w:tab w:val="left" w:pos="510"/>
            </w:tabs>
          </w:pPr>
          <w:r w:rsidRPr="006E66E2">
            <w:rPr>
              <w:i/>
              <w:noProof/>
              <w:lang w:eastAsia="zh-CN"/>
            </w:rPr>
            <w:drawing>
              <wp:anchor distT="0" distB="0" distL="114300" distR="114300" simplePos="0" relativeHeight="251688960" behindDoc="0" locked="0" layoutInCell="1" allowOverlap="1" wp14:anchorId="0A62FD5E" wp14:editId="129EA3F1">
                <wp:simplePos x="0" y="0"/>
                <wp:positionH relativeFrom="column">
                  <wp:posOffset>478155</wp:posOffset>
                </wp:positionH>
                <wp:positionV relativeFrom="paragraph">
                  <wp:posOffset>130175</wp:posOffset>
                </wp:positionV>
                <wp:extent cx="914400" cy="461645"/>
                <wp:effectExtent l="0" t="0" r="0" b="0"/>
                <wp:wrapNone/>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B37700" w14:paraId="362EDF14" w14:textId="77777777" w:rsidTr="00AE09C2">
      <w:trPr>
        <w:trHeight w:val="270"/>
        <w:jc w:val="center"/>
      </w:trPr>
      <w:tc>
        <w:tcPr>
          <w:tcW w:w="2269" w:type="dxa"/>
          <w:vMerge/>
          <w:tcBorders>
            <w:left w:val="single" w:sz="4" w:space="0" w:color="auto"/>
            <w:right w:val="single" w:sz="4" w:space="0" w:color="auto"/>
          </w:tcBorders>
        </w:tcPr>
        <w:p w14:paraId="443CBF67" w14:textId="77777777" w:rsidR="00B37700" w:rsidRPr="00E92B0C" w:rsidRDefault="00B37700" w:rsidP="00991748">
          <w:pPr>
            <w:pStyle w:val="En-tte"/>
            <w:tabs>
              <w:tab w:val="left" w:pos="510"/>
            </w:tabs>
          </w:pPr>
        </w:p>
      </w:tc>
      <w:tc>
        <w:tcPr>
          <w:tcW w:w="5836" w:type="dxa"/>
          <w:gridSpan w:val="2"/>
          <w:tcBorders>
            <w:left w:val="single" w:sz="4" w:space="0" w:color="auto"/>
            <w:right w:val="single" w:sz="4" w:space="0" w:color="auto"/>
          </w:tcBorders>
        </w:tcPr>
        <w:p w14:paraId="6987BC70" w14:textId="77777777" w:rsidR="00B37700" w:rsidRPr="00991748" w:rsidRDefault="00B37700" w:rsidP="00991748">
          <w:pPr>
            <w:jc w:val="right"/>
            <w:rPr>
              <w:lang w:val="en-GB"/>
            </w:rPr>
          </w:pPr>
        </w:p>
      </w:tc>
      <w:tc>
        <w:tcPr>
          <w:tcW w:w="2952" w:type="dxa"/>
          <w:vMerge/>
          <w:tcBorders>
            <w:left w:val="single" w:sz="4" w:space="0" w:color="auto"/>
            <w:right w:val="single" w:sz="4" w:space="0" w:color="auto"/>
          </w:tcBorders>
        </w:tcPr>
        <w:p w14:paraId="175515B8" w14:textId="77777777" w:rsidR="00B37700" w:rsidRDefault="00B37700" w:rsidP="00A92A3B"/>
      </w:tc>
    </w:tr>
    <w:tr w:rsidR="00B37700" w:rsidRPr="000B5889" w14:paraId="68739435" w14:textId="77777777" w:rsidTr="00AE09C2">
      <w:trPr>
        <w:trHeight w:val="270"/>
        <w:jc w:val="center"/>
      </w:trPr>
      <w:tc>
        <w:tcPr>
          <w:tcW w:w="2269" w:type="dxa"/>
          <w:vMerge/>
          <w:tcBorders>
            <w:left w:val="single" w:sz="4" w:space="0" w:color="auto"/>
            <w:right w:val="single" w:sz="4" w:space="0" w:color="auto"/>
          </w:tcBorders>
        </w:tcPr>
        <w:p w14:paraId="3F30D4B0" w14:textId="77777777" w:rsidR="00B37700" w:rsidRPr="00E92B0C" w:rsidRDefault="00B37700" w:rsidP="000B5889">
          <w:pPr>
            <w:pStyle w:val="En-tte"/>
            <w:tabs>
              <w:tab w:val="left" w:pos="510"/>
            </w:tabs>
          </w:pPr>
        </w:p>
      </w:tc>
      <w:tc>
        <w:tcPr>
          <w:tcW w:w="2126" w:type="dxa"/>
          <w:tcBorders>
            <w:left w:val="single" w:sz="4" w:space="0" w:color="auto"/>
            <w:right w:val="single" w:sz="4" w:space="0" w:color="auto"/>
          </w:tcBorders>
        </w:tcPr>
        <w:p w14:paraId="4F5C3648" w14:textId="77777777" w:rsidR="00B37700" w:rsidRDefault="00B37700" w:rsidP="000B5889">
          <w:pPr>
            <w:pStyle w:val="En-tte"/>
            <w:tabs>
              <w:tab w:val="left" w:pos="510"/>
            </w:tabs>
          </w:pPr>
          <w:r>
            <w:t>Nom du projet</w:t>
          </w:r>
        </w:p>
      </w:tc>
      <w:tc>
        <w:tcPr>
          <w:tcW w:w="3710" w:type="dxa"/>
          <w:tcBorders>
            <w:left w:val="single" w:sz="4" w:space="0" w:color="auto"/>
            <w:right w:val="single" w:sz="4" w:space="0" w:color="auto"/>
          </w:tcBorders>
        </w:tcPr>
        <w:p w14:paraId="1F9B59E6" w14:textId="77777777" w:rsidR="00B37700" w:rsidRDefault="00E66F1E"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B37700">
                <w:rPr>
                  <w:rStyle w:val="lev"/>
                  <w:lang w:val="en-US"/>
                </w:rPr>
                <w:t>Music Sheet Writer</w:t>
              </w:r>
            </w:sdtContent>
          </w:sdt>
        </w:p>
      </w:tc>
      <w:tc>
        <w:tcPr>
          <w:tcW w:w="2952" w:type="dxa"/>
          <w:vMerge/>
          <w:tcBorders>
            <w:left w:val="single" w:sz="4" w:space="0" w:color="auto"/>
            <w:right w:val="single" w:sz="4" w:space="0" w:color="auto"/>
          </w:tcBorders>
        </w:tcPr>
        <w:p w14:paraId="25D49C0E" w14:textId="77777777" w:rsidR="00B37700" w:rsidRPr="000B5889" w:rsidRDefault="00B37700" w:rsidP="000B5889">
          <w:pPr>
            <w:rPr>
              <w:lang w:val="en-US"/>
            </w:rPr>
          </w:pPr>
        </w:p>
      </w:tc>
    </w:tr>
    <w:tr w:rsidR="00B37700" w14:paraId="3A12C2CB" w14:textId="77777777" w:rsidTr="00AE09C2">
      <w:trPr>
        <w:jc w:val="center"/>
      </w:trPr>
      <w:tc>
        <w:tcPr>
          <w:tcW w:w="2269" w:type="dxa"/>
          <w:vMerge/>
          <w:tcBorders>
            <w:left w:val="single" w:sz="4" w:space="0" w:color="auto"/>
            <w:bottom w:val="nil"/>
            <w:right w:val="single" w:sz="4" w:space="0" w:color="auto"/>
          </w:tcBorders>
        </w:tcPr>
        <w:p w14:paraId="3509AE44" w14:textId="77777777" w:rsidR="00B37700" w:rsidRPr="000B5889" w:rsidRDefault="00B37700" w:rsidP="000B5889">
          <w:pPr>
            <w:pStyle w:val="En-tte"/>
            <w:tabs>
              <w:tab w:val="left" w:pos="510"/>
            </w:tabs>
            <w:rPr>
              <w:lang w:val="en-US"/>
            </w:rPr>
          </w:pPr>
        </w:p>
      </w:tc>
      <w:tc>
        <w:tcPr>
          <w:tcW w:w="2126" w:type="dxa"/>
          <w:tcBorders>
            <w:left w:val="single" w:sz="4" w:space="0" w:color="auto"/>
          </w:tcBorders>
        </w:tcPr>
        <w:p w14:paraId="4F6F2797" w14:textId="77777777" w:rsidR="00B37700" w:rsidRDefault="00B37700" w:rsidP="000B5889">
          <w:pPr>
            <w:pStyle w:val="En-tte"/>
            <w:tabs>
              <w:tab w:val="left" w:pos="510"/>
            </w:tabs>
          </w:pPr>
          <w:r>
            <w:t>Objet du document</w:t>
          </w:r>
        </w:p>
      </w:tc>
      <w:tc>
        <w:tcPr>
          <w:tcW w:w="3710" w:type="dxa"/>
          <w:tcBorders>
            <w:right w:val="single" w:sz="4" w:space="0" w:color="auto"/>
          </w:tcBorders>
        </w:tcPr>
        <w:p w14:paraId="764EB13B" w14:textId="77777777" w:rsidR="00B37700" w:rsidRPr="000D7472" w:rsidRDefault="00E66F1E"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B37700">
                <w:rPr>
                  <w:rStyle w:val="Accentuation"/>
                  <w:i w:val="0"/>
                  <w:lang w:val="en-US"/>
                </w:rPr>
                <w:t>Manuel Utilisateur</w:t>
              </w:r>
            </w:sdtContent>
          </w:sdt>
          <w:r w:rsidR="00B37700" w:rsidRPr="000D7472">
            <w:rPr>
              <w:rStyle w:val="Accentuation"/>
              <w:i w:val="0"/>
            </w:rPr>
            <w:tab/>
          </w:r>
        </w:p>
      </w:tc>
      <w:tc>
        <w:tcPr>
          <w:tcW w:w="2952" w:type="dxa"/>
          <w:vMerge/>
          <w:tcBorders>
            <w:left w:val="single" w:sz="4" w:space="0" w:color="auto"/>
            <w:bottom w:val="nil"/>
            <w:right w:val="single" w:sz="4" w:space="0" w:color="auto"/>
          </w:tcBorders>
        </w:tcPr>
        <w:p w14:paraId="43F21B6B" w14:textId="77777777" w:rsidR="00B37700" w:rsidRDefault="00B37700" w:rsidP="000B5889">
          <w:pPr>
            <w:pStyle w:val="En-tte"/>
            <w:tabs>
              <w:tab w:val="left" w:pos="510"/>
            </w:tabs>
          </w:pPr>
        </w:p>
      </w:tc>
    </w:tr>
    <w:tr w:rsidR="00B37700" w14:paraId="443A230E" w14:textId="77777777" w:rsidTr="00AE09C2">
      <w:trPr>
        <w:jc w:val="center"/>
      </w:trPr>
      <w:sdt>
        <w:sdtPr>
          <w:rPr>
            <w:lang w:val="en-GB"/>
          </w:rPr>
          <w:alias w:val="Company"/>
          <w:tag w:val=""/>
          <w:id w:val="-288352013"/>
          <w:placeholder>
            <w:docPart w:val="B988696A429C4F6EA9960E180AFD556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7CC7C74D" w14:textId="77777777" w:rsidR="00B37700" w:rsidRPr="00E92B0C" w:rsidRDefault="00B37700" w:rsidP="000B5889">
              <w:pPr>
                <w:pStyle w:val="Sous-titre"/>
              </w:pPr>
              <w:r>
                <w:rPr>
                  <w:lang w:val="en-US"/>
                </w:rPr>
                <w:t>Music Sheet Writer</w:t>
              </w:r>
            </w:p>
          </w:tc>
        </w:sdtContent>
      </w:sdt>
      <w:tc>
        <w:tcPr>
          <w:tcW w:w="2126" w:type="dxa"/>
          <w:tcBorders>
            <w:left w:val="single" w:sz="4" w:space="0" w:color="auto"/>
          </w:tcBorders>
        </w:tcPr>
        <w:p w14:paraId="1735C1D9" w14:textId="77777777" w:rsidR="00B37700" w:rsidRDefault="00B37700" w:rsidP="000B5889">
          <w:pPr>
            <w:pStyle w:val="En-tte"/>
            <w:tabs>
              <w:tab w:val="left" w:pos="510"/>
            </w:tabs>
          </w:pPr>
          <w:r>
            <w:t>Nom du chapitre</w:t>
          </w:r>
        </w:p>
      </w:tc>
      <w:tc>
        <w:tcPr>
          <w:tcW w:w="3710" w:type="dxa"/>
          <w:tcBorders>
            <w:right w:val="single" w:sz="4" w:space="0" w:color="auto"/>
          </w:tcBorders>
        </w:tcPr>
        <w:p w14:paraId="045A5277" w14:textId="55A185E2" w:rsidR="00B37700" w:rsidRPr="000D7472" w:rsidRDefault="00B37700"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994871">
            <w:rPr>
              <w:i/>
              <w:noProof/>
            </w:rPr>
            <w:t>Logiciel</w:t>
          </w:r>
          <w:r>
            <w:rPr>
              <w:i/>
            </w:rPr>
            <w:fldChar w:fldCharType="end"/>
          </w:r>
        </w:p>
      </w:tc>
      <w:sdt>
        <w:sdtPr>
          <w:rPr>
            <w:lang w:val="en-GB"/>
          </w:rPr>
          <w:alias w:val="Category"/>
          <w:tag w:val=""/>
          <w:id w:val="1989049015"/>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181A4E4A" w14:textId="77777777" w:rsidR="00B37700" w:rsidRDefault="00B37700" w:rsidP="000B5889">
              <w:pPr>
                <w:pStyle w:val="Sous-titre"/>
                <w:jc w:val="right"/>
              </w:pPr>
              <w:r>
                <w:rPr>
                  <w:lang w:val="en-US"/>
                </w:rPr>
                <w:t>Epitech Innovative Project</w:t>
              </w:r>
            </w:p>
          </w:tc>
        </w:sdtContent>
      </w:sdt>
    </w:tr>
  </w:tbl>
  <w:p w14:paraId="055FB671" w14:textId="77777777" w:rsidR="00B37700" w:rsidRPr="00991748" w:rsidRDefault="00B37700"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8E2CF" w14:textId="77777777" w:rsidR="00B37700" w:rsidRPr="005B53B8" w:rsidRDefault="00B37700"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E9F"/>
    <w:multiLevelType w:val="hybridMultilevel"/>
    <w:tmpl w:val="F9A6D81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B3DDA"/>
    <w:multiLevelType w:val="hybridMultilevel"/>
    <w:tmpl w:val="130651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0265E3"/>
    <w:multiLevelType w:val="hybridMultilevel"/>
    <w:tmpl w:val="E2B87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041F2C"/>
    <w:multiLevelType w:val="hybridMultilevel"/>
    <w:tmpl w:val="393881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E0746D"/>
    <w:multiLevelType w:val="hybridMultilevel"/>
    <w:tmpl w:val="7BA041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1464F6"/>
    <w:multiLevelType w:val="multilevel"/>
    <w:tmpl w:val="1FCA1226"/>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6" w15:restartNumberingAfterBreak="0">
    <w:nsid w:val="145667EF"/>
    <w:multiLevelType w:val="hybridMultilevel"/>
    <w:tmpl w:val="0906A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5635B6"/>
    <w:multiLevelType w:val="multilevel"/>
    <w:tmpl w:val="693A307E"/>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AD751C2"/>
    <w:multiLevelType w:val="hybridMultilevel"/>
    <w:tmpl w:val="8B585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3B7103"/>
    <w:multiLevelType w:val="hybridMultilevel"/>
    <w:tmpl w:val="98BE3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4B2C6A"/>
    <w:multiLevelType w:val="hybridMultilevel"/>
    <w:tmpl w:val="467A35F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D1D35FC"/>
    <w:multiLevelType w:val="multilevel"/>
    <w:tmpl w:val="1FCA1226"/>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 w15:restartNumberingAfterBreak="0">
    <w:nsid w:val="3DDF60A4"/>
    <w:multiLevelType w:val="hybridMultilevel"/>
    <w:tmpl w:val="99B646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EA6618"/>
    <w:multiLevelType w:val="multilevel"/>
    <w:tmpl w:val="37424016"/>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pStyle w:val="Titre8"/>
      <w:lvlText w:val="%1.%2.%3.%4.%5.%6.%7.%8.%9."/>
      <w:lvlJc w:val="left"/>
      <w:pPr>
        <w:ind w:left="4320" w:hanging="144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4"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1334EBE"/>
    <w:multiLevelType w:val="hybridMultilevel"/>
    <w:tmpl w:val="0E449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DF28D2"/>
    <w:multiLevelType w:val="multilevel"/>
    <w:tmpl w:val="693A307E"/>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5E30983"/>
    <w:multiLevelType w:val="hybridMultilevel"/>
    <w:tmpl w:val="4EA45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4"/>
  </w:num>
  <w:num w:numId="8">
    <w:abstractNumId w:val="13"/>
  </w:num>
  <w:num w:numId="9">
    <w:abstractNumId w:val="13"/>
  </w:num>
  <w:num w:numId="10">
    <w:abstractNumId w:val="13"/>
  </w:num>
  <w:num w:numId="11">
    <w:abstractNumId w:val="13"/>
  </w:num>
  <w:num w:numId="12">
    <w:abstractNumId w:val="14"/>
  </w:num>
  <w:num w:numId="13">
    <w:abstractNumId w:val="13"/>
  </w:num>
  <w:num w:numId="14">
    <w:abstractNumId w:val="13"/>
  </w:num>
  <w:num w:numId="15">
    <w:abstractNumId w:val="13"/>
  </w:num>
  <w:num w:numId="16">
    <w:abstractNumId w:val="13"/>
  </w:num>
  <w:num w:numId="17">
    <w:abstractNumId w:val="14"/>
  </w:num>
  <w:num w:numId="18">
    <w:abstractNumId w:val="3"/>
  </w:num>
  <w:num w:numId="19">
    <w:abstractNumId w:val="10"/>
  </w:num>
  <w:num w:numId="20">
    <w:abstractNumId w:val="15"/>
  </w:num>
  <w:num w:numId="21">
    <w:abstractNumId w:val="4"/>
  </w:num>
  <w:num w:numId="22">
    <w:abstractNumId w:val="9"/>
  </w:num>
  <w:num w:numId="23">
    <w:abstractNumId w:val="2"/>
  </w:num>
  <w:num w:numId="24">
    <w:abstractNumId w:val="17"/>
  </w:num>
  <w:num w:numId="25">
    <w:abstractNumId w:val="8"/>
  </w:num>
  <w:num w:numId="26">
    <w:abstractNumId w:val="11"/>
  </w:num>
  <w:num w:numId="27">
    <w:abstractNumId w:val="1"/>
  </w:num>
  <w:num w:numId="28">
    <w:abstractNumId w:val="6"/>
  </w:num>
  <w:num w:numId="29">
    <w:abstractNumId w:val="5"/>
  </w:num>
  <w:num w:numId="30">
    <w:abstractNumId w:val="16"/>
  </w:num>
  <w:num w:numId="31">
    <w:abstractNumId w:val="7"/>
  </w:num>
  <w:num w:numId="32">
    <w:abstractNumId w:val="0"/>
  </w:num>
  <w:num w:numId="3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racaud">
    <w15:presenceInfo w15:providerId="None" w15:userId="jonathan rac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58"/>
    <w:rsid w:val="0000645A"/>
    <w:rsid w:val="00006CE2"/>
    <w:rsid w:val="00011E11"/>
    <w:rsid w:val="00037D1F"/>
    <w:rsid w:val="000738EF"/>
    <w:rsid w:val="00082C58"/>
    <w:rsid w:val="000A7B4C"/>
    <w:rsid w:val="000B5889"/>
    <w:rsid w:val="000D62E8"/>
    <w:rsid w:val="000D7472"/>
    <w:rsid w:val="000E782C"/>
    <w:rsid w:val="001309E4"/>
    <w:rsid w:val="00137FB2"/>
    <w:rsid w:val="00147043"/>
    <w:rsid w:val="00171124"/>
    <w:rsid w:val="00181574"/>
    <w:rsid w:val="001C0E27"/>
    <w:rsid w:val="001C2014"/>
    <w:rsid w:val="001D43B0"/>
    <w:rsid w:val="001E0E65"/>
    <w:rsid w:val="001E184D"/>
    <w:rsid w:val="001E1CAC"/>
    <w:rsid w:val="001F7E31"/>
    <w:rsid w:val="002000A0"/>
    <w:rsid w:val="00246F15"/>
    <w:rsid w:val="00270418"/>
    <w:rsid w:val="00291275"/>
    <w:rsid w:val="002942EA"/>
    <w:rsid w:val="002E5D54"/>
    <w:rsid w:val="002E7900"/>
    <w:rsid w:val="003028B0"/>
    <w:rsid w:val="003051EF"/>
    <w:rsid w:val="00360D6E"/>
    <w:rsid w:val="00364F98"/>
    <w:rsid w:val="0036661F"/>
    <w:rsid w:val="00371B9B"/>
    <w:rsid w:val="003834CC"/>
    <w:rsid w:val="00386A7D"/>
    <w:rsid w:val="00387C3C"/>
    <w:rsid w:val="003A015B"/>
    <w:rsid w:val="003B673B"/>
    <w:rsid w:val="003D47E6"/>
    <w:rsid w:val="003D59B2"/>
    <w:rsid w:val="003D6EB0"/>
    <w:rsid w:val="003F221F"/>
    <w:rsid w:val="004335EE"/>
    <w:rsid w:val="00470749"/>
    <w:rsid w:val="004960E7"/>
    <w:rsid w:val="004D6938"/>
    <w:rsid w:val="004D761D"/>
    <w:rsid w:val="00514B1F"/>
    <w:rsid w:val="0052076A"/>
    <w:rsid w:val="00531753"/>
    <w:rsid w:val="00540B2E"/>
    <w:rsid w:val="00552E8A"/>
    <w:rsid w:val="005B53B8"/>
    <w:rsid w:val="005B6580"/>
    <w:rsid w:val="005C4A65"/>
    <w:rsid w:val="005C5BEB"/>
    <w:rsid w:val="005F1A7C"/>
    <w:rsid w:val="00606A12"/>
    <w:rsid w:val="006170A5"/>
    <w:rsid w:val="00627422"/>
    <w:rsid w:val="00650522"/>
    <w:rsid w:val="006557DD"/>
    <w:rsid w:val="00656B32"/>
    <w:rsid w:val="00661AFB"/>
    <w:rsid w:val="006646FC"/>
    <w:rsid w:val="00665A7A"/>
    <w:rsid w:val="00667B1B"/>
    <w:rsid w:val="006706E0"/>
    <w:rsid w:val="0068090C"/>
    <w:rsid w:val="0068648D"/>
    <w:rsid w:val="006933D1"/>
    <w:rsid w:val="00700D91"/>
    <w:rsid w:val="00730479"/>
    <w:rsid w:val="00764F4F"/>
    <w:rsid w:val="007D0BF0"/>
    <w:rsid w:val="007D33FE"/>
    <w:rsid w:val="007D4C11"/>
    <w:rsid w:val="007F4208"/>
    <w:rsid w:val="007F5D78"/>
    <w:rsid w:val="00800F33"/>
    <w:rsid w:val="008068E2"/>
    <w:rsid w:val="00811826"/>
    <w:rsid w:val="00833A6A"/>
    <w:rsid w:val="008359AB"/>
    <w:rsid w:val="00867846"/>
    <w:rsid w:val="00874ECB"/>
    <w:rsid w:val="00900B12"/>
    <w:rsid w:val="00944083"/>
    <w:rsid w:val="00967A2F"/>
    <w:rsid w:val="00991748"/>
    <w:rsid w:val="00994871"/>
    <w:rsid w:val="009B4F9C"/>
    <w:rsid w:val="009E3BA7"/>
    <w:rsid w:val="009F28D9"/>
    <w:rsid w:val="00A32813"/>
    <w:rsid w:val="00A57122"/>
    <w:rsid w:val="00A64B9E"/>
    <w:rsid w:val="00A92A3B"/>
    <w:rsid w:val="00A92C3B"/>
    <w:rsid w:val="00AC2341"/>
    <w:rsid w:val="00AD79F7"/>
    <w:rsid w:val="00AE09C2"/>
    <w:rsid w:val="00AE4187"/>
    <w:rsid w:val="00AF6465"/>
    <w:rsid w:val="00B06173"/>
    <w:rsid w:val="00B11197"/>
    <w:rsid w:val="00B1355E"/>
    <w:rsid w:val="00B13AA6"/>
    <w:rsid w:val="00B17B6B"/>
    <w:rsid w:val="00B37700"/>
    <w:rsid w:val="00B4087B"/>
    <w:rsid w:val="00B80755"/>
    <w:rsid w:val="00B97D61"/>
    <w:rsid w:val="00BB3A46"/>
    <w:rsid w:val="00BD2037"/>
    <w:rsid w:val="00BD4445"/>
    <w:rsid w:val="00C019C1"/>
    <w:rsid w:val="00C13459"/>
    <w:rsid w:val="00C34099"/>
    <w:rsid w:val="00C41563"/>
    <w:rsid w:val="00C468F3"/>
    <w:rsid w:val="00C5030B"/>
    <w:rsid w:val="00C51121"/>
    <w:rsid w:val="00C65D42"/>
    <w:rsid w:val="00C84245"/>
    <w:rsid w:val="00C97997"/>
    <w:rsid w:val="00CA0B1E"/>
    <w:rsid w:val="00CA1C3A"/>
    <w:rsid w:val="00CD48CD"/>
    <w:rsid w:val="00D033A8"/>
    <w:rsid w:val="00D332F0"/>
    <w:rsid w:val="00D60867"/>
    <w:rsid w:val="00D62F09"/>
    <w:rsid w:val="00DA69CA"/>
    <w:rsid w:val="00DE69FF"/>
    <w:rsid w:val="00E05ABB"/>
    <w:rsid w:val="00E25192"/>
    <w:rsid w:val="00E328CD"/>
    <w:rsid w:val="00E40992"/>
    <w:rsid w:val="00E40A30"/>
    <w:rsid w:val="00E54D76"/>
    <w:rsid w:val="00E62625"/>
    <w:rsid w:val="00E64A20"/>
    <w:rsid w:val="00E66F1E"/>
    <w:rsid w:val="00E76D96"/>
    <w:rsid w:val="00E81661"/>
    <w:rsid w:val="00E83422"/>
    <w:rsid w:val="00E92B0C"/>
    <w:rsid w:val="00EA369B"/>
    <w:rsid w:val="00EB6439"/>
    <w:rsid w:val="00EC52F7"/>
    <w:rsid w:val="00ED19F1"/>
    <w:rsid w:val="00ED6AB0"/>
    <w:rsid w:val="00EF2838"/>
    <w:rsid w:val="00F010F9"/>
    <w:rsid w:val="00F02B4D"/>
    <w:rsid w:val="00F121D1"/>
    <w:rsid w:val="00F14081"/>
    <w:rsid w:val="00F356A5"/>
    <w:rsid w:val="00F45E54"/>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D6C7"/>
  <w15:chartTrackingRefBased/>
  <w15:docId w15:val="{47EEE233-46AC-45E2-8933-B6D61428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1"/>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360D6E"/>
    <w:pPr>
      <w:ind w:left="720"/>
      <w:contextualSpacing/>
    </w:pPr>
  </w:style>
  <w:style w:type="character" w:styleId="Marquedecommentaire">
    <w:name w:val="annotation reference"/>
    <w:basedOn w:val="Policepardfaut"/>
    <w:uiPriority w:val="99"/>
    <w:semiHidden/>
    <w:unhideWhenUsed/>
    <w:rsid w:val="00C019C1"/>
    <w:rPr>
      <w:sz w:val="16"/>
      <w:szCs w:val="16"/>
    </w:rPr>
  </w:style>
  <w:style w:type="paragraph" w:styleId="Commentaire">
    <w:name w:val="annotation text"/>
    <w:basedOn w:val="Normal"/>
    <w:link w:val="CommentaireCar"/>
    <w:uiPriority w:val="99"/>
    <w:semiHidden/>
    <w:unhideWhenUsed/>
    <w:rsid w:val="00C019C1"/>
    <w:pPr>
      <w:spacing w:line="240" w:lineRule="auto"/>
    </w:pPr>
    <w:rPr>
      <w:sz w:val="20"/>
      <w:szCs w:val="20"/>
    </w:rPr>
  </w:style>
  <w:style w:type="character" w:customStyle="1" w:styleId="CommentaireCar">
    <w:name w:val="Commentaire Car"/>
    <w:basedOn w:val="Policepardfaut"/>
    <w:link w:val="Commentaire"/>
    <w:uiPriority w:val="99"/>
    <w:semiHidden/>
    <w:rsid w:val="00C019C1"/>
    <w:rPr>
      <w:sz w:val="20"/>
      <w:szCs w:val="20"/>
    </w:rPr>
  </w:style>
  <w:style w:type="paragraph" w:styleId="Objetducommentaire">
    <w:name w:val="annotation subject"/>
    <w:basedOn w:val="Commentaire"/>
    <w:next w:val="Commentaire"/>
    <w:link w:val="ObjetducommentaireCar"/>
    <w:uiPriority w:val="99"/>
    <w:semiHidden/>
    <w:unhideWhenUsed/>
    <w:rsid w:val="00C019C1"/>
    <w:rPr>
      <w:b/>
      <w:bCs/>
    </w:rPr>
  </w:style>
  <w:style w:type="character" w:customStyle="1" w:styleId="ObjetducommentaireCar">
    <w:name w:val="Objet du commentaire Car"/>
    <w:basedOn w:val="CommentaireCar"/>
    <w:link w:val="Objetducommentaire"/>
    <w:uiPriority w:val="99"/>
    <w:semiHidden/>
    <w:rsid w:val="00C019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5.xml"/><Relationship Id="rId50"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3.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65E12570A40F28E04495D06EC456D"/>
        <w:category>
          <w:name w:val="Général"/>
          <w:gallery w:val="placeholder"/>
        </w:category>
        <w:types>
          <w:type w:val="bbPlcHdr"/>
        </w:types>
        <w:behaviors>
          <w:behavior w:val="content"/>
        </w:behaviors>
        <w:guid w:val="{C5148523-E257-4114-A104-E2C0B6EA97B0}"/>
      </w:docPartPr>
      <w:docPartBody>
        <w:p w:rsidR="00224436" w:rsidRDefault="001579CD">
          <w:pPr>
            <w:pStyle w:val="2AA65E12570A40F28E04495D06EC456D"/>
          </w:pPr>
          <w:r w:rsidRPr="000E47BF">
            <w:rPr>
              <w:rStyle w:val="Textedelespacerserv"/>
            </w:rPr>
            <w:t>[Titre ]</w:t>
          </w:r>
        </w:p>
      </w:docPartBody>
    </w:docPart>
    <w:docPart>
      <w:docPartPr>
        <w:name w:val="F5B594897533400194FD73419AB59853"/>
        <w:category>
          <w:name w:val="Général"/>
          <w:gallery w:val="placeholder"/>
        </w:category>
        <w:types>
          <w:type w:val="bbPlcHdr"/>
        </w:types>
        <w:behaviors>
          <w:behavior w:val="content"/>
        </w:behaviors>
        <w:guid w:val="{9C33B792-A422-4C6A-B226-EA689B731D14}"/>
      </w:docPartPr>
      <w:docPartBody>
        <w:p w:rsidR="00224436" w:rsidRDefault="001579CD">
          <w:pPr>
            <w:pStyle w:val="F5B594897533400194FD73419AB59853"/>
          </w:pPr>
          <w:r w:rsidRPr="00914B25">
            <w:rPr>
              <w:rStyle w:val="Textedelespacerserv"/>
            </w:rPr>
            <w:t>[Objet ]</w:t>
          </w:r>
        </w:p>
      </w:docPartBody>
    </w:docPart>
    <w:docPart>
      <w:docPartPr>
        <w:name w:val="2AED024DF89D497A960067DF2DDF96C3"/>
        <w:category>
          <w:name w:val="Général"/>
          <w:gallery w:val="placeholder"/>
        </w:category>
        <w:types>
          <w:type w:val="bbPlcHdr"/>
        </w:types>
        <w:behaviors>
          <w:behavior w:val="content"/>
        </w:behaviors>
        <w:guid w:val="{80D534A4-57DC-4D40-BA8B-EE33A2453E99}"/>
      </w:docPartPr>
      <w:docPartBody>
        <w:p w:rsidR="00224436" w:rsidRDefault="001579CD">
          <w:pPr>
            <w:pStyle w:val="2AED024DF89D497A960067DF2DDF96C3"/>
          </w:pPr>
          <w:r w:rsidRPr="000E47BF">
            <w:rPr>
              <w:rStyle w:val="Textedelespacerserv"/>
            </w:rPr>
            <w:t>[Responsable]</w:t>
          </w:r>
        </w:p>
      </w:docPartBody>
    </w:docPart>
    <w:docPart>
      <w:docPartPr>
        <w:name w:val="10F23A1977864AEB9033F79981E10578"/>
        <w:category>
          <w:name w:val="Général"/>
          <w:gallery w:val="placeholder"/>
        </w:category>
        <w:types>
          <w:type w:val="bbPlcHdr"/>
        </w:types>
        <w:behaviors>
          <w:behavior w:val="content"/>
        </w:behaviors>
        <w:guid w:val="{FE1F0BDD-B48A-46FE-8A22-216B0EC1E84F}"/>
      </w:docPartPr>
      <w:docPartBody>
        <w:p w:rsidR="00224436" w:rsidRDefault="001579CD">
          <w:pPr>
            <w:pStyle w:val="10F23A1977864AEB9033F79981E10578"/>
          </w:pPr>
          <w:r w:rsidRPr="000E47BF">
            <w:rPr>
              <w:rStyle w:val="Textedelespacerserv"/>
            </w:rPr>
            <w:t>[Messagerie société]</w:t>
          </w:r>
        </w:p>
      </w:docPartBody>
    </w:docPart>
    <w:docPart>
      <w:docPartPr>
        <w:name w:val="1ADCD6C008254DC389961EE973A50A67"/>
        <w:category>
          <w:name w:val="Général"/>
          <w:gallery w:val="placeholder"/>
        </w:category>
        <w:types>
          <w:type w:val="bbPlcHdr"/>
        </w:types>
        <w:behaviors>
          <w:behavior w:val="content"/>
        </w:behaviors>
        <w:guid w:val="{0727DD0D-16C7-44AC-AB01-DA787A7771F2}"/>
      </w:docPartPr>
      <w:docPartBody>
        <w:p w:rsidR="00224436" w:rsidRDefault="001579CD">
          <w:pPr>
            <w:pStyle w:val="1ADCD6C008254DC389961EE973A50A67"/>
          </w:pPr>
          <w:r w:rsidRPr="000E47BF">
            <w:rPr>
              <w:rStyle w:val="Textedelespacerserv"/>
            </w:rPr>
            <w:t>[Objet ]</w:t>
          </w:r>
        </w:p>
      </w:docPartBody>
    </w:docPart>
    <w:docPart>
      <w:docPartPr>
        <w:name w:val="8DF1C2980E0B4D0D9618A63C1CC2AB20"/>
        <w:category>
          <w:name w:val="Général"/>
          <w:gallery w:val="placeholder"/>
        </w:category>
        <w:types>
          <w:type w:val="bbPlcHdr"/>
        </w:types>
        <w:behaviors>
          <w:behavior w:val="content"/>
        </w:behaviors>
        <w:guid w:val="{E5263495-F6A7-4B43-87A7-CDB5D5164E27}"/>
      </w:docPartPr>
      <w:docPartBody>
        <w:p w:rsidR="00224436" w:rsidRDefault="001579CD">
          <w:pPr>
            <w:pStyle w:val="8DF1C2980E0B4D0D9618A63C1CC2AB20"/>
          </w:pPr>
          <w:r w:rsidRPr="00FA513D">
            <w:rPr>
              <w:color w:val="FFFFFF" w:themeColor="background1"/>
              <w:sz w:val="28"/>
            </w:rPr>
            <w:t xml:space="preserve">     </w:t>
          </w:r>
        </w:p>
      </w:docPartBody>
    </w:docPart>
    <w:docPart>
      <w:docPartPr>
        <w:name w:val="B988696A429C4F6EA9960E180AFD556B"/>
        <w:category>
          <w:name w:val="Général"/>
          <w:gallery w:val="placeholder"/>
        </w:category>
        <w:types>
          <w:type w:val="bbPlcHdr"/>
        </w:types>
        <w:behaviors>
          <w:behavior w:val="content"/>
        </w:behaviors>
        <w:guid w:val="{1A9D441C-D47C-49FD-B288-35957B87409C}"/>
      </w:docPartPr>
      <w:docPartBody>
        <w:p w:rsidR="00224436" w:rsidRDefault="001579CD">
          <w:pPr>
            <w:pStyle w:val="B988696A429C4F6EA9960E180AFD556B"/>
          </w:pPr>
          <w:r w:rsidRPr="0003791E">
            <w:rPr>
              <w:rStyle w:val="Textedelespacerserv"/>
            </w:rPr>
            <w:t>[Company]</w:t>
          </w:r>
        </w:p>
      </w:docPartBody>
    </w:docPart>
    <w:docPart>
      <w:docPartPr>
        <w:name w:val="56C2E5CAD71E4A3AA84E621F1DF8DF91"/>
        <w:category>
          <w:name w:val="Général"/>
          <w:gallery w:val="placeholder"/>
        </w:category>
        <w:types>
          <w:type w:val="bbPlcHdr"/>
        </w:types>
        <w:behaviors>
          <w:behavior w:val="content"/>
        </w:behaviors>
        <w:guid w:val="{88763447-CFB3-499B-8B45-903FCDC6E1A0}"/>
      </w:docPartPr>
      <w:docPartBody>
        <w:p w:rsidR="00224436" w:rsidRDefault="001579CD">
          <w:pPr>
            <w:pStyle w:val="56C2E5CAD71E4A3AA84E621F1DF8DF91"/>
          </w:pPr>
          <w:r w:rsidRPr="0003791E">
            <w:rPr>
              <w:rStyle w:val="Textedelespacerserv"/>
            </w:rPr>
            <w:t>[Category]</w:t>
          </w:r>
        </w:p>
      </w:docPartBody>
    </w:docPart>
    <w:docPart>
      <w:docPartPr>
        <w:name w:val="84E258C3A1DD4EBAAACB09504870F9FF"/>
        <w:category>
          <w:name w:val="Général"/>
          <w:gallery w:val="placeholder"/>
        </w:category>
        <w:types>
          <w:type w:val="bbPlcHdr"/>
        </w:types>
        <w:behaviors>
          <w:behavior w:val="content"/>
        </w:behaviors>
        <w:guid w:val="{85F2F8D7-995D-440F-BEB7-790DF235D853}"/>
      </w:docPartPr>
      <w:docPartBody>
        <w:p w:rsidR="008005E7" w:rsidRDefault="007539C0" w:rsidP="007539C0">
          <w:pPr>
            <w:pStyle w:val="84E258C3A1DD4EBAAACB09504870F9FF"/>
          </w:pPr>
          <w:r w:rsidRPr="0003791E">
            <w:rPr>
              <w:rStyle w:val="Textedelespacerserv"/>
            </w:rPr>
            <w:t>Click here to enter a date.</w:t>
          </w:r>
        </w:p>
      </w:docPartBody>
    </w:docPart>
    <w:docPart>
      <w:docPartPr>
        <w:name w:val="29347ECBF38B48A9A3FDB8574AD2C8F6"/>
        <w:category>
          <w:name w:val="Général"/>
          <w:gallery w:val="placeholder"/>
        </w:category>
        <w:types>
          <w:type w:val="bbPlcHdr"/>
        </w:types>
        <w:behaviors>
          <w:behavior w:val="content"/>
        </w:behaviors>
        <w:guid w:val="{1C5AAF21-8359-4B50-BBC1-843C79BD9233}"/>
      </w:docPartPr>
      <w:docPartBody>
        <w:p w:rsidR="008005E7" w:rsidRDefault="007539C0" w:rsidP="007539C0">
          <w:pPr>
            <w:pStyle w:val="29347ECBF38B48A9A3FDB8574AD2C8F6"/>
          </w:pPr>
          <w:r w:rsidRPr="000E47BF">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CD"/>
    <w:rsid w:val="00147159"/>
    <w:rsid w:val="001573AC"/>
    <w:rsid w:val="001579CD"/>
    <w:rsid w:val="00176488"/>
    <w:rsid w:val="00176C4B"/>
    <w:rsid w:val="001C5880"/>
    <w:rsid w:val="00224436"/>
    <w:rsid w:val="005935D2"/>
    <w:rsid w:val="007539C0"/>
    <w:rsid w:val="008005E7"/>
    <w:rsid w:val="00D50EF3"/>
    <w:rsid w:val="00D9087F"/>
    <w:rsid w:val="00E366CF"/>
    <w:rsid w:val="00F67E51"/>
    <w:rsid w:val="00FD4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539C0"/>
    <w:rPr>
      <w:color w:val="808080"/>
    </w:rPr>
  </w:style>
  <w:style w:type="paragraph" w:customStyle="1" w:styleId="2AA65E12570A40F28E04495D06EC456D">
    <w:name w:val="2AA65E12570A40F28E04495D06EC456D"/>
  </w:style>
  <w:style w:type="paragraph" w:customStyle="1" w:styleId="F5B594897533400194FD73419AB59853">
    <w:name w:val="F5B594897533400194FD73419AB59853"/>
  </w:style>
  <w:style w:type="paragraph" w:customStyle="1" w:styleId="723B62FFD49A4560B8B365FF0436FBB5">
    <w:name w:val="723B62FFD49A4560B8B365FF0436FBB5"/>
  </w:style>
  <w:style w:type="paragraph" w:customStyle="1" w:styleId="2C3BAD750251417B8A81CC6D1DCFC9B7">
    <w:name w:val="2C3BAD750251417B8A81CC6D1DCFC9B7"/>
  </w:style>
  <w:style w:type="paragraph" w:customStyle="1" w:styleId="2AED024DF89D497A960067DF2DDF96C3">
    <w:name w:val="2AED024DF89D497A960067DF2DDF96C3"/>
  </w:style>
  <w:style w:type="paragraph" w:customStyle="1" w:styleId="10F23A1977864AEB9033F79981E10578">
    <w:name w:val="10F23A1977864AEB9033F79981E10578"/>
  </w:style>
  <w:style w:type="paragraph" w:customStyle="1" w:styleId="1ADCD6C008254DC389961EE973A50A67">
    <w:name w:val="1ADCD6C008254DC389961EE973A50A67"/>
  </w:style>
  <w:style w:type="paragraph" w:customStyle="1" w:styleId="8DF1C2980E0B4D0D9618A63C1CC2AB20">
    <w:name w:val="8DF1C2980E0B4D0D9618A63C1CC2AB20"/>
  </w:style>
  <w:style w:type="paragraph" w:customStyle="1" w:styleId="B988696A429C4F6EA9960E180AFD556B">
    <w:name w:val="B988696A429C4F6EA9960E180AFD556B"/>
  </w:style>
  <w:style w:type="paragraph" w:customStyle="1" w:styleId="56C2E5CAD71E4A3AA84E621F1DF8DF91">
    <w:name w:val="56C2E5CAD71E4A3AA84E621F1DF8DF91"/>
  </w:style>
  <w:style w:type="paragraph" w:customStyle="1" w:styleId="84E258C3A1DD4EBAAACB09504870F9FF">
    <w:name w:val="84E258C3A1DD4EBAAACB09504870F9FF"/>
    <w:rsid w:val="007539C0"/>
    <w:rPr>
      <w:lang w:val="fr-FR" w:eastAsia="fr-FR"/>
    </w:rPr>
  </w:style>
  <w:style w:type="paragraph" w:customStyle="1" w:styleId="29347ECBF38B48A9A3FDB8574AD2C8F6">
    <w:name w:val="29347ECBF38B48A9A3FDB8574AD2C8F6"/>
    <w:rsid w:val="007539C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F7C6F5-55E5-498D-9489-211C55F4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147</TotalTime>
  <Pages>1</Pages>
  <Words>2793</Words>
  <Characters>15367</Characters>
  <Application>Microsoft Office Word</Application>
  <DocSecurity>0</DocSecurity>
  <Lines>128</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Manuel Utilisateur</dc:subject>
  <dc:creator>J. Racaud; A. Simon; J. Harrault; J. Blondeel; S. Daguenet; F. Corradin</dc:creator>
  <cp:keywords/>
  <dc:description/>
  <cp:lastModifiedBy>jonathan racaud</cp:lastModifiedBy>
  <cp:revision>26</cp:revision>
  <cp:lastPrinted>2016-07-11T10:22:00Z</cp:lastPrinted>
  <dcterms:created xsi:type="dcterms:W3CDTF">2016-04-08T00:08:00Z</dcterms:created>
  <dcterms:modified xsi:type="dcterms:W3CDTF">2016-12-15T15:43:00Z</dcterms:modified>
  <cp:category>Epitech Innovative Project</cp:category>
</cp:coreProperties>
</file>