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DC0CD" w14:textId="45E73093" w:rsidR="00E03E85" w:rsidRDefault="00E03E85" w:rsidP="00FA513D">
      <w:pPr>
        <w:jc w:val="center"/>
        <w:rPr>
          <w:lang w:eastAsia="ko-KR"/>
        </w:rPr>
      </w:pPr>
    </w:p>
    <w:sdt>
      <w:sdtPr>
        <w:rPr>
          <w:lang w:eastAsia="ko-KR"/>
        </w:rPr>
        <w:id w:val="134382872"/>
        <w:docPartObj>
          <w:docPartGallery w:val="Cover Pages"/>
          <w:docPartUnique/>
        </w:docPartObj>
      </w:sdtPr>
      <w:sdtEndPr/>
      <w:sdtContent>
        <w:p w14:paraId="64DA14D6" w14:textId="3269D3C3"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47ED634C" wp14:editId="79072635">
                <wp:simplePos x="0" y="0"/>
                <wp:positionH relativeFrom="column">
                  <wp:posOffset>1407470</wp:posOffset>
                </wp:positionH>
                <wp:positionV relativeFrom="paragraph">
                  <wp:posOffset>4607870</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2251CA06" wp14:editId="36C00AF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3929270D" w14:textId="77777777" w:rsidR="00735ABD" w:rsidRPr="00BB3A46" w:rsidRDefault="00735ABD"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7ACBF7C9" w14:textId="77777777" w:rsidR="00735ABD" w:rsidRPr="00FA513D" w:rsidRDefault="00994D8A">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735ABD" w:rsidRPr="00FA513D">
                                        <w:rPr>
                                          <w:caps/>
                                          <w:color w:val="FFFFFF" w:themeColor="background1"/>
                                          <w:sz w:val="28"/>
                                          <w:lang w:val="en-US"/>
                                        </w:rPr>
                                        <w:t>Music Sheet Writer</w:t>
                                      </w:r>
                                    </w:sdtContent>
                                  </w:sdt>
                                  <w:r w:rsidR="00735ABD" w:rsidRPr="00FA513D">
                                    <w:rPr>
                                      <w:color w:val="FFFFFF" w:themeColor="background1"/>
                                      <w:sz w:val="28"/>
                                      <w:lang w:val="en-US"/>
                                    </w:rPr>
                                    <w:t>  </w:t>
                                  </w:r>
                                  <w:sdt>
                                    <w:sdtPr>
                                      <w:rPr>
                                        <w:color w:val="FFFFFF" w:themeColor="background1"/>
                                        <w:sz w:val="28"/>
                                      </w:rPr>
                                      <w:alias w:val="Adresse"/>
                                      <w:tag w:val=""/>
                                      <w:id w:val="-1635257692"/>
                                      <w:placeholder>
                                        <w:docPart w:val="9702B2EC973D44FEA19206887380F251"/>
                                      </w:placeholder>
                                      <w:showingPlcHdr/>
                                      <w:dataBinding w:prefixMappings="xmlns:ns0='http://schemas.microsoft.com/office/2006/coverPageProps' " w:xpath="/ns0:CoverPageProperties[1]/ns0:CompanyAddress[1]" w:storeItemID="{55AF091B-3C7A-41E3-B477-F2FDAA23CFDA}"/>
                                      <w:text/>
                                    </w:sdtPr>
                                    <w:sdtEndPr/>
                                    <w:sdtContent>
                                      <w:r w:rsidR="00735ABD"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26BA46F9" w14:textId="77777777" w:rsidR="00735ABD" w:rsidRDefault="00735AB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3418B1C" w14:textId="77777777" w:rsidR="00735ABD" w:rsidRDefault="00994D8A"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735ABD">
                                        <w:rPr>
                                          <w:rFonts w:asciiTheme="majorHAnsi" w:eastAsiaTheme="majorEastAsia" w:hAnsiTheme="majorHAnsi" w:cstheme="majorBidi"/>
                                          <w:caps/>
                                          <w:color w:val="5B9BD5" w:themeColor="accent1"/>
                                          <w:sz w:val="72"/>
                                          <w:szCs w:val="72"/>
                                        </w:rPr>
                                        <w:t>Guide D’installation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2="http://schemas.microsoft.com/office/drawing/2015/10/21/chartex">
                <w:pict>
                  <v:group w14:anchorId="2251CA06"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3929270D" w14:textId="77777777" w:rsidR="00735ABD" w:rsidRPr="00BB3A46" w:rsidRDefault="00735ABD"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7ACBF7C9" w14:textId="77777777" w:rsidR="00735ABD" w:rsidRPr="00FA513D" w:rsidRDefault="00627977">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735ABD" w:rsidRPr="00FA513D">
                                  <w:rPr>
                                    <w:caps/>
                                    <w:color w:val="FFFFFF" w:themeColor="background1"/>
                                    <w:sz w:val="28"/>
                                    <w:lang w:val="en-US"/>
                                  </w:rPr>
                                  <w:t>Music Sheet Writer</w:t>
                                </w:r>
                              </w:sdtContent>
                            </w:sdt>
                            <w:r w:rsidR="00735ABD" w:rsidRPr="00FA513D">
                              <w:rPr>
                                <w:color w:val="FFFFFF" w:themeColor="background1"/>
                                <w:sz w:val="28"/>
                                <w:lang w:val="en-US"/>
                              </w:rPr>
                              <w:t>  </w:t>
                            </w:r>
                            <w:sdt>
                              <w:sdtPr>
                                <w:rPr>
                                  <w:color w:val="FFFFFF" w:themeColor="background1"/>
                                  <w:sz w:val="28"/>
                                </w:rPr>
                                <w:alias w:val="Adresse"/>
                                <w:tag w:val=""/>
                                <w:id w:val="-1635257692"/>
                                <w:placeholder>
                                  <w:docPart w:val="9702B2EC973D44FEA19206887380F251"/>
                                </w:placeholder>
                                <w:showingPlcHdr/>
                                <w:dataBinding w:prefixMappings="xmlns:ns0='http://schemas.microsoft.com/office/2006/coverPageProps' " w:xpath="/ns0:CoverPageProperties[1]/ns0:CompanyAddress[1]" w:storeItemID="{55AF091B-3C7A-41E3-B477-F2FDAA23CFDA}"/>
                                <w:text/>
                              </w:sdtPr>
                              <w:sdtEndPr/>
                              <w:sdtContent>
                                <w:r w:rsidR="00735ABD"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26BA46F9" w14:textId="77777777" w:rsidR="00735ABD" w:rsidRDefault="00735AB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3418B1C" w14:textId="77777777" w:rsidR="00735ABD" w:rsidRDefault="00627977"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735ABD">
                                  <w:rPr>
                                    <w:rFonts w:asciiTheme="majorHAnsi" w:eastAsiaTheme="majorEastAsia" w:hAnsiTheme="majorHAnsi" w:cstheme="majorBidi"/>
                                    <w:caps/>
                                    <w:color w:val="5B9BD5" w:themeColor="accent1"/>
                                    <w:sz w:val="72"/>
                                    <w:szCs w:val="72"/>
                                  </w:rPr>
                                  <w:t>Guide D’installation</w:t>
                                </w:r>
                              </w:sdtContent>
                            </w:sdt>
                          </w:p>
                        </w:txbxContent>
                      </v:textbox>
                    </v:shape>
                    <w10:wrap anchorx="page" anchory="page"/>
                  </v:group>
                </w:pict>
              </mc:Fallback>
            </mc:AlternateContent>
          </w:r>
        </w:p>
        <w:p w14:paraId="1D5E4157" w14:textId="77777777" w:rsidR="00ED6AB0" w:rsidRPr="00B4087B" w:rsidRDefault="00994D8A" w:rsidP="00E25192">
          <w:pPr>
            <w:pStyle w:val="Sansinterligne"/>
          </w:pPr>
        </w:p>
      </w:sdtContent>
    </w:sdt>
    <w:p w14:paraId="43FD7A27" w14:textId="77777777" w:rsidR="00E62625" w:rsidRPr="00B4087B" w:rsidRDefault="006706E0" w:rsidP="006706E0">
      <w:pPr>
        <w:pStyle w:val="Titre1horssommaire"/>
      </w:pPr>
      <w:r w:rsidRPr="00B4087B">
        <w:t>Objectifs du document</w:t>
      </w:r>
    </w:p>
    <w:p w14:paraId="6E43F1F2" w14:textId="77777777" w:rsidR="00E76D96" w:rsidRDefault="006706E0" w:rsidP="007D0BF0">
      <w:pPr>
        <w:pStyle w:val="Titre2horssommaire"/>
      </w:pPr>
      <w:r w:rsidRPr="00B4087B">
        <w:tab/>
        <w:t>Résumé</w:t>
      </w:r>
    </w:p>
    <w:p w14:paraId="3FA5D191" w14:textId="77777777" w:rsidR="00E64A20" w:rsidRPr="00E64A20" w:rsidRDefault="00E64A20" w:rsidP="00E64A20"/>
    <w:p w14:paraId="57657CDE" w14:textId="77777777" w:rsidR="00665A7A" w:rsidRDefault="006706E0" w:rsidP="00E76D96">
      <w:pPr>
        <w:pStyle w:val="Titre2horssommaire"/>
        <w:spacing w:after="0"/>
      </w:pPr>
      <w:r w:rsidRPr="00B4087B">
        <w:tab/>
      </w:r>
    </w:p>
    <w:p w14:paraId="6B743EA4" w14:textId="77777777" w:rsidR="00665A7A" w:rsidRDefault="00665A7A">
      <w:pPr>
        <w:jc w:val="left"/>
        <w:rPr>
          <w:rFonts w:asciiTheme="majorHAnsi" w:hAnsiTheme="majorHAnsi"/>
          <w:color w:val="2E74B5" w:themeColor="accent1" w:themeShade="BF"/>
          <w:sz w:val="28"/>
        </w:rPr>
      </w:pPr>
      <w:r>
        <w:br w:type="page"/>
      </w:r>
    </w:p>
    <w:p w14:paraId="65940C4B" w14:textId="1F9FD762" w:rsidR="006706E0" w:rsidRDefault="006706E0" w:rsidP="0036661F">
      <w:pPr>
        <w:pStyle w:val="Titre2horssommaire"/>
        <w:spacing w:after="0"/>
        <w:ind w:firstLine="708"/>
      </w:pPr>
      <w:r w:rsidRPr="00B4087B">
        <w:lastRenderedPageBreak/>
        <w:t>Glossaire</w:t>
      </w:r>
    </w:p>
    <w:p w14:paraId="49010670" w14:textId="74065579" w:rsidR="000C6F56" w:rsidRPr="00B4087B" w:rsidRDefault="000C6F56" w:rsidP="000C6F56">
      <w:pPr>
        <w:pStyle w:val="Sansinterligne"/>
        <w:rPr>
          <w:b/>
          <w:i/>
        </w:rPr>
      </w:pPr>
      <w:r w:rsidRPr="00B4087B">
        <w:rPr>
          <w:b/>
          <w:i/>
          <w:shd w:val="clear" w:color="auto" w:fill="FFFFFF"/>
        </w:rPr>
        <w:t>–</w:t>
      </w:r>
      <w:r>
        <w:rPr>
          <w:b/>
          <w:i/>
        </w:rPr>
        <w:t xml:space="preserve"> A </w:t>
      </w:r>
      <w:r w:rsidRPr="00B4087B">
        <w:rPr>
          <w:b/>
          <w:i/>
        </w:rPr>
        <w:t>–</w:t>
      </w:r>
    </w:p>
    <w:p w14:paraId="4760D852" w14:textId="2F0E6D53" w:rsidR="000C6F56" w:rsidRDefault="000C6F56" w:rsidP="000C6F56">
      <w:r>
        <w:t>Android Package</w:t>
      </w:r>
      <w:r w:rsidRPr="00B4087B">
        <w:t xml:space="preserve"> : </w:t>
      </w:r>
      <w:r>
        <w:t>Les fichiers Android Package (ou .apk) sont les exécutables contenant le code binaire des applications sur Android</w:t>
      </w:r>
    </w:p>
    <w:p w14:paraId="0B46621F" w14:textId="77777777" w:rsidR="000C6F56" w:rsidRPr="00B4087B" w:rsidRDefault="000C6F56" w:rsidP="000C6F56">
      <w:pPr>
        <w:pStyle w:val="Sansinterligne"/>
        <w:rPr>
          <w:b/>
          <w:i/>
        </w:rPr>
      </w:pPr>
      <w:r w:rsidRPr="00B4087B">
        <w:rPr>
          <w:b/>
          <w:i/>
          <w:shd w:val="clear" w:color="auto" w:fill="FFFFFF"/>
        </w:rPr>
        <w:t>–</w:t>
      </w:r>
      <w:r>
        <w:rPr>
          <w:b/>
          <w:i/>
        </w:rPr>
        <w:t xml:space="preserve"> P</w:t>
      </w:r>
      <w:r w:rsidRPr="00B4087B">
        <w:rPr>
          <w:b/>
          <w:i/>
        </w:rPr>
        <w:t xml:space="preserve"> –</w:t>
      </w:r>
    </w:p>
    <w:p w14:paraId="262EFF7A" w14:textId="77777777" w:rsidR="000C6F56" w:rsidRDefault="000C6F56" w:rsidP="000C6F56">
      <w:r>
        <w:t>Play Store</w:t>
      </w:r>
      <w:r w:rsidRPr="00B4087B">
        <w:t xml:space="preserve"> : </w:t>
      </w:r>
      <w:r>
        <w:t>Le Play Store est la plateforme de gestion et de téléchargement d’application pour smartphone Android.</w:t>
      </w:r>
    </w:p>
    <w:p w14:paraId="45ABEBC9" w14:textId="1F073F27" w:rsidR="008C2A58" w:rsidRPr="00B4087B" w:rsidRDefault="008C2A58" w:rsidP="008C2A58">
      <w:pPr>
        <w:pStyle w:val="Sansinterligne"/>
        <w:rPr>
          <w:b/>
          <w:i/>
        </w:rPr>
      </w:pPr>
      <w:r w:rsidRPr="00B4087B">
        <w:rPr>
          <w:b/>
          <w:i/>
          <w:shd w:val="clear" w:color="auto" w:fill="FFFFFF"/>
        </w:rPr>
        <w:t>–</w:t>
      </w:r>
      <w:r>
        <w:rPr>
          <w:b/>
          <w:i/>
        </w:rPr>
        <w:t xml:space="preserve"> S</w:t>
      </w:r>
      <w:r w:rsidRPr="00B4087B">
        <w:rPr>
          <w:b/>
          <w:i/>
        </w:rPr>
        <w:t xml:space="preserve"> –</w:t>
      </w:r>
    </w:p>
    <w:p w14:paraId="5BD77481" w14:textId="2F903D64" w:rsidR="006706E0" w:rsidRPr="00B4087B" w:rsidRDefault="008C2A58" w:rsidP="008C2A58">
      <w:r>
        <w:t>Subversion</w:t>
      </w:r>
      <w:r w:rsidR="006C46CD">
        <w:t xml:space="preserve"> ou SVN</w:t>
      </w:r>
      <w:r w:rsidRPr="00B4087B">
        <w:t xml:space="preserve"> : </w:t>
      </w:r>
      <w:r>
        <w:t xml:space="preserve">Subversion </w:t>
      </w:r>
      <w:r w:rsidR="006C46CD">
        <w:t xml:space="preserve">(abrégé SVN) </w:t>
      </w:r>
      <w:r>
        <w:t xml:space="preserve">est un système </w:t>
      </w:r>
      <w:r w:rsidR="006C46CD">
        <w:t>permettant l’accès à des dépôts distants hébergeant des fichiers (comme le code source d’application) et la gestion des versions de ces fichiers dans le cadre de projets pouvant inclure plusieurs contributeurs.</w:t>
      </w:r>
      <w:r w:rsidR="006706E0" w:rsidRPr="00B4087B">
        <w:br w:type="page"/>
      </w:r>
    </w:p>
    <w:p w14:paraId="739D5326" w14:textId="77777777" w:rsidR="006706E0" w:rsidRPr="00B4087B" w:rsidRDefault="00ED6AB0" w:rsidP="00ED6AB0">
      <w:pPr>
        <w:pStyle w:val="Titre1horssommaire"/>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F2320" w14:paraId="2F025A69"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58BD449" w14:textId="77777777" w:rsidR="00ED6AB0" w:rsidRPr="00B4087B" w:rsidRDefault="00ED6AB0" w:rsidP="00ED6AB0">
            <w:r w:rsidRPr="00B4087B">
              <w:t>Titre</w:t>
            </w:r>
          </w:p>
        </w:tc>
        <w:tc>
          <w:tcPr>
            <w:tcW w:w="6799" w:type="dxa"/>
          </w:tcPr>
          <w:p w14:paraId="105BDB8D" w14:textId="77777777" w:rsidR="00ED6AB0" w:rsidRPr="00A26815" w:rsidRDefault="00994D8A" w:rsidP="003A015B">
            <w:pPr>
              <w:cnfStyle w:val="100000000000" w:firstRow="1" w:lastRow="0" w:firstColumn="0" w:lastColumn="0" w:oddVBand="0" w:evenVBand="0" w:oddHBand="0" w:evenHBand="0" w:firstRowFirstColumn="0" w:firstRowLastColumn="0" w:lastRowFirstColumn="0" w:lastRowLastColumn="0"/>
              <w:rPr>
                <w:lang w:val="en-US"/>
              </w:rPr>
            </w:pPr>
            <w:sdt>
              <w:sdtPr>
                <w:rPr>
                  <w:lang w:val="en-US"/>
                </w:rPr>
                <w:alias w:val="Titre "/>
                <w:tag w:val=""/>
                <w:id w:val="1592041251"/>
                <w:placeholder>
                  <w:docPart w:val="4E567322909D44999D432F7AA1044A9A"/>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A26815">
                  <w:rPr>
                    <w:lang w:val="en-US"/>
                  </w:rPr>
                  <w:t>Music Sheet Writer</w:t>
                </w:r>
              </w:sdtContent>
            </w:sdt>
            <w:r w:rsidR="001C0E27" w:rsidRPr="00A26815">
              <w:rPr>
                <w:lang w:val="en-US"/>
              </w:rPr>
              <w:t xml:space="preserve"> : </w:t>
            </w:r>
            <w:sdt>
              <w:sdtPr>
                <w:alias w:val="Objet "/>
                <w:tag w:val=""/>
                <w:id w:val="-744576005"/>
                <w:placeholder>
                  <w:docPart w:val="EF3B26AC41CE4333B13786332BC9A209"/>
                </w:placeholder>
                <w:dataBinding w:prefixMappings="xmlns:ns0='http://purl.org/dc/elements/1.1/' xmlns:ns1='http://schemas.openxmlformats.org/package/2006/metadata/core-properties' " w:xpath="/ns1:coreProperties[1]/ns0:subject[1]" w:storeItemID="{6C3C8BC8-F283-45AE-878A-BAB7291924A1}"/>
                <w:text/>
              </w:sdtPr>
              <w:sdtEndPr/>
              <w:sdtContent>
                <w:r w:rsidR="00A26815">
                  <w:rPr>
                    <w:lang w:val="en-US"/>
                  </w:rPr>
                  <w:t>Guide D’installation</w:t>
                </w:r>
              </w:sdtContent>
            </w:sdt>
          </w:p>
        </w:tc>
      </w:tr>
      <w:tr w:rsidR="00D033A8" w:rsidRPr="00B4087B" w14:paraId="16AF2CF5"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08532BBD" w14:textId="77777777" w:rsidR="00D033A8" w:rsidRPr="00B4087B" w:rsidRDefault="00D033A8" w:rsidP="00ED6AB0">
            <w:r w:rsidRPr="00B4087B">
              <w:t>Date de création</w:t>
            </w:r>
          </w:p>
        </w:tc>
        <w:sdt>
          <w:sdtPr>
            <w:alias w:val="Date de création"/>
            <w:tag w:val="Date de création"/>
            <w:id w:val="-944227244"/>
            <w:placeholder>
              <w:docPart w:val="543AC9680F3441A3BFB80A05444E12D6"/>
            </w:placeholder>
            <w:date w:fullDate="2016-04-08T00:00:00Z">
              <w:dateFormat w:val="dd/MM/yyyy"/>
              <w:lid w:val="fr-FR"/>
              <w:storeMappedDataAs w:val="dateTime"/>
              <w:calendar w:val="gregorian"/>
            </w:date>
          </w:sdtPr>
          <w:sdtEndPr/>
          <w:sdtContent>
            <w:tc>
              <w:tcPr>
                <w:tcW w:w="6799" w:type="dxa"/>
              </w:tcPr>
              <w:p w14:paraId="79C1B0F9" w14:textId="77777777" w:rsidR="00D033A8" w:rsidRPr="00B4087B" w:rsidRDefault="00A268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06022194"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95C6714" w14:textId="77777777"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D64BFDD360F94063A631BD4A32C481FC"/>
            </w:placeholder>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tc>
              <w:tcPr>
                <w:tcW w:w="6799" w:type="dxa"/>
              </w:tcPr>
              <w:p w14:paraId="48EB4D52" w14:textId="77777777" w:rsidR="00ED6AB0" w:rsidRPr="00B4087B" w:rsidRDefault="00A268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18F54021"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ACED5A1" w14:textId="77777777"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0BE63112" w14:textId="77777777" w:rsidR="00ED6AB0" w:rsidRPr="00B4087B" w:rsidRDefault="00A26815" w:rsidP="00F356A5">
                <w:pPr>
                  <w:pStyle w:val="Sansinterligne"/>
                  <w:cnfStyle w:val="000000000000" w:firstRow="0" w:lastRow="0" w:firstColumn="0" w:lastColumn="0" w:oddVBand="0" w:evenVBand="0" w:oddHBand="0" w:evenHBand="0" w:firstRowFirstColumn="0" w:firstRowLastColumn="0" w:lastRowFirstColumn="0" w:lastRowLastColumn="0"/>
                </w:pPr>
                <w:r>
                  <w:rPr>
                    <w:lang w:val="en-US"/>
                  </w:rPr>
                  <w:t>Jonathan Racaud</w:t>
                </w:r>
              </w:p>
            </w:sdtContent>
          </w:sdt>
        </w:tc>
      </w:tr>
      <w:tr w:rsidR="00ED6AB0" w:rsidRPr="00B4087B" w14:paraId="60492E2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3A9FB7F" w14:textId="77777777" w:rsidR="00ED6AB0" w:rsidRPr="00B4087B" w:rsidRDefault="00ED6AB0" w:rsidP="00ED6AB0">
            <w:r w:rsidRPr="00B4087B">
              <w:t>Responsable</w:t>
            </w:r>
          </w:p>
        </w:tc>
        <w:sdt>
          <w:sdtPr>
            <w:alias w:val="Responsable"/>
            <w:tag w:val=""/>
            <w:id w:val="-267010783"/>
            <w:placeholder>
              <w:docPart w:val="B95B132B621342119241B1597F47642D"/>
            </w:placeholder>
            <w:dataBinding w:prefixMappings="xmlns:ns0='http://schemas.openxmlformats.org/officeDocument/2006/extended-properties' " w:xpath="/ns0:Properties[1]/ns0:Manager[1]" w:storeItemID="{6668398D-A668-4E3E-A5EB-62B293D839F1}"/>
            <w:text/>
          </w:sdtPr>
          <w:sdtEndPr/>
          <w:sdtContent>
            <w:tc>
              <w:tcPr>
                <w:tcW w:w="6799" w:type="dxa"/>
              </w:tcPr>
              <w:p w14:paraId="7B21F1E1" w14:textId="77777777"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14:paraId="17C208B6"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27CCA9C" w14:textId="77777777" w:rsidR="00ED6AB0" w:rsidRPr="00B4087B" w:rsidRDefault="00ED6AB0" w:rsidP="00ED6AB0">
            <w:r w:rsidRPr="00B4087B">
              <w:t>E-mail</w:t>
            </w:r>
          </w:p>
        </w:tc>
        <w:sdt>
          <w:sdtPr>
            <w:alias w:val="Messagerie société"/>
            <w:tag w:val=""/>
            <w:id w:val="1269506720"/>
            <w:placeholder>
              <w:docPart w:val="8FC23A4CE418429EADC4C226EFEE3277"/>
            </w:placeholder>
            <w:dataBinding w:prefixMappings="xmlns:ns0='http://schemas.microsoft.com/office/2006/coverPageProps' " w:xpath="/ns0:CoverPageProperties[1]/ns0:CompanyEmail[1]" w:storeItemID="{55AF091B-3C7A-41E3-B477-F2FDAA23CFDA}"/>
            <w:text/>
          </w:sdtPr>
          <w:sdtEndPr/>
          <w:sdtContent>
            <w:tc>
              <w:tcPr>
                <w:tcW w:w="6799" w:type="dxa"/>
              </w:tcPr>
              <w:p w14:paraId="3875BC35" w14:textId="77777777"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1E8E4824"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09D4DE3A" w14:textId="77777777" w:rsidR="00ED6AB0" w:rsidRPr="00B4087B" w:rsidRDefault="00ED6AB0" w:rsidP="00ED6AB0">
            <w:r w:rsidRPr="00B4087B">
              <w:t>Sujet</w:t>
            </w:r>
          </w:p>
        </w:tc>
        <w:sdt>
          <w:sdtPr>
            <w:alias w:val="Objet "/>
            <w:tag w:val=""/>
            <w:id w:val="1386059312"/>
            <w:placeholder>
              <w:docPart w:val="95503E6C5C16408889A61BCFEFB97F5E"/>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465DFBB6" w14:textId="77777777" w:rsidR="00ED6AB0" w:rsidRPr="00B4087B" w:rsidRDefault="00A26815" w:rsidP="00DE69FF">
                <w:pPr>
                  <w:cnfStyle w:val="000000000000" w:firstRow="0" w:lastRow="0" w:firstColumn="0" w:lastColumn="0" w:oddVBand="0" w:evenVBand="0" w:oddHBand="0" w:evenHBand="0" w:firstRowFirstColumn="0" w:firstRowLastColumn="0" w:lastRowFirstColumn="0" w:lastRowLastColumn="0"/>
                </w:pPr>
                <w:r>
                  <w:rPr>
                    <w:lang w:val="en-US"/>
                  </w:rPr>
                  <w:t>Guide D’installation</w:t>
                </w:r>
              </w:p>
            </w:tc>
          </w:sdtContent>
        </w:sdt>
      </w:tr>
      <w:tr w:rsidR="00ED6AB0" w:rsidRPr="00B4087B" w14:paraId="0072ABF0"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3724A72" w14:textId="77777777" w:rsidR="00ED6AB0" w:rsidRPr="00B4087B" w:rsidRDefault="00ED6AB0" w:rsidP="00ED6AB0">
            <w:r w:rsidRPr="00B4087B">
              <w:t>Version du modèle</w:t>
            </w:r>
          </w:p>
        </w:tc>
        <w:tc>
          <w:tcPr>
            <w:tcW w:w="6799" w:type="dxa"/>
          </w:tcPr>
          <w:p w14:paraId="629EC82F" w14:textId="77777777" w:rsidR="00ED6AB0" w:rsidRPr="00B4087B" w:rsidRDefault="00A26815" w:rsidP="00ED6AB0">
            <w:pPr>
              <w:cnfStyle w:val="000000000000" w:firstRow="0" w:lastRow="0" w:firstColumn="0" w:lastColumn="0" w:oddVBand="0" w:evenVBand="0" w:oddHBand="0" w:evenHBand="0" w:firstRowFirstColumn="0" w:firstRowLastColumn="0" w:lastRowFirstColumn="0" w:lastRowLastColumn="0"/>
            </w:pPr>
            <w:r>
              <w:t>1.0</w:t>
            </w:r>
          </w:p>
        </w:tc>
      </w:tr>
    </w:tbl>
    <w:p w14:paraId="4A3AC923" w14:textId="77777777" w:rsidR="00ED6AB0" w:rsidRPr="00B4087B" w:rsidRDefault="00ED6AB0" w:rsidP="00ED6AB0"/>
    <w:p w14:paraId="4C433156" w14:textId="77777777"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14:paraId="054C503A"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48C88B94" w14:textId="77777777" w:rsidR="00ED6AB0" w:rsidRPr="00B4087B" w:rsidRDefault="00ED6AB0" w:rsidP="00ED6AB0">
            <w:pPr>
              <w:rPr>
                <w:b w:val="0"/>
              </w:rPr>
            </w:pPr>
            <w:r w:rsidRPr="00B4087B">
              <w:t>Date</w:t>
            </w:r>
          </w:p>
        </w:tc>
        <w:tc>
          <w:tcPr>
            <w:tcW w:w="2265" w:type="dxa"/>
          </w:tcPr>
          <w:p w14:paraId="509F96B7" w14:textId="77777777" w:rsidR="00ED6AB0" w:rsidRPr="00B4087B" w:rsidRDefault="00ED6AB0" w:rsidP="00ED6AB0">
            <w:pPr>
              <w:rPr>
                <w:b w:val="0"/>
              </w:rPr>
            </w:pPr>
            <w:r w:rsidRPr="00B4087B">
              <w:t>Auteur</w:t>
            </w:r>
          </w:p>
        </w:tc>
        <w:tc>
          <w:tcPr>
            <w:tcW w:w="2266" w:type="dxa"/>
          </w:tcPr>
          <w:p w14:paraId="1565BE2E" w14:textId="77777777" w:rsidR="00ED6AB0" w:rsidRPr="00B4087B" w:rsidRDefault="00ED6AB0" w:rsidP="00ED6AB0">
            <w:pPr>
              <w:rPr>
                <w:b w:val="0"/>
              </w:rPr>
            </w:pPr>
            <w:r w:rsidRPr="00B4087B">
              <w:t>Section(s)</w:t>
            </w:r>
          </w:p>
        </w:tc>
        <w:tc>
          <w:tcPr>
            <w:tcW w:w="2266" w:type="dxa"/>
          </w:tcPr>
          <w:p w14:paraId="7B3D9A10" w14:textId="77777777" w:rsidR="00ED6AB0" w:rsidRPr="00B4087B" w:rsidRDefault="00ED6AB0" w:rsidP="00ED6AB0">
            <w:pPr>
              <w:rPr>
                <w:b w:val="0"/>
              </w:rPr>
            </w:pPr>
            <w:r w:rsidRPr="00B4087B">
              <w:t>Commentaire</w:t>
            </w:r>
          </w:p>
        </w:tc>
      </w:tr>
      <w:tr w:rsidR="00C468F3" w:rsidRPr="00B4087B" w14:paraId="497A09CF" w14:textId="77777777" w:rsidTr="00B4087B">
        <w:tc>
          <w:tcPr>
            <w:tcW w:w="2265" w:type="dxa"/>
          </w:tcPr>
          <w:p w14:paraId="5BAE70A6" w14:textId="77777777" w:rsidR="00C468F3" w:rsidRPr="00B4087B" w:rsidRDefault="00A26815" w:rsidP="00ED6AB0">
            <w:r>
              <w:t>04/08/2016</w:t>
            </w:r>
          </w:p>
        </w:tc>
        <w:tc>
          <w:tcPr>
            <w:tcW w:w="2265" w:type="dxa"/>
          </w:tcPr>
          <w:p w14:paraId="4E247741" w14:textId="77777777" w:rsidR="00C468F3" w:rsidRPr="00B4087B" w:rsidRDefault="00A26815" w:rsidP="00ED6AB0">
            <w:r>
              <w:t>Jonathan Racaud</w:t>
            </w:r>
          </w:p>
        </w:tc>
        <w:tc>
          <w:tcPr>
            <w:tcW w:w="2266" w:type="dxa"/>
          </w:tcPr>
          <w:p w14:paraId="67FFE87B" w14:textId="77777777" w:rsidR="00C468F3" w:rsidRPr="00B4087B" w:rsidRDefault="00A26815" w:rsidP="00ED6AB0">
            <w:r>
              <w:t>Toutes</w:t>
            </w:r>
          </w:p>
        </w:tc>
        <w:tc>
          <w:tcPr>
            <w:tcW w:w="2266" w:type="dxa"/>
          </w:tcPr>
          <w:p w14:paraId="5F8697CA" w14:textId="77777777" w:rsidR="00C468F3" w:rsidRPr="00B4087B" w:rsidRDefault="00A26815" w:rsidP="00ED6AB0">
            <w:r>
              <w:t>Création du document</w:t>
            </w:r>
          </w:p>
        </w:tc>
      </w:tr>
      <w:tr w:rsidR="00F1133A" w:rsidRPr="00B4087B" w14:paraId="0FA9371C" w14:textId="77777777" w:rsidTr="00B4087B">
        <w:tc>
          <w:tcPr>
            <w:tcW w:w="2265" w:type="dxa"/>
          </w:tcPr>
          <w:p w14:paraId="7FB3FEDE" w14:textId="268D854D" w:rsidR="00F1133A" w:rsidRDefault="00F1133A" w:rsidP="00ED6AB0">
            <w:r>
              <w:t>20/</w:t>
            </w:r>
            <w:r w:rsidR="00F4477A">
              <w:t>04/2016</w:t>
            </w:r>
          </w:p>
        </w:tc>
        <w:tc>
          <w:tcPr>
            <w:tcW w:w="2265" w:type="dxa"/>
          </w:tcPr>
          <w:p w14:paraId="37458F0C" w14:textId="176D3022" w:rsidR="00F1133A" w:rsidRDefault="00F4477A" w:rsidP="00ED6AB0">
            <w:r>
              <w:t>Jeremy Harrault</w:t>
            </w:r>
          </w:p>
        </w:tc>
        <w:tc>
          <w:tcPr>
            <w:tcW w:w="2266" w:type="dxa"/>
          </w:tcPr>
          <w:p w14:paraId="028D97B4" w14:textId="459BD37D" w:rsidR="00F1133A" w:rsidRDefault="00F4477A" w:rsidP="00ED6AB0">
            <w:r>
              <w:t>3. Android</w:t>
            </w:r>
          </w:p>
        </w:tc>
        <w:tc>
          <w:tcPr>
            <w:tcW w:w="2266" w:type="dxa"/>
          </w:tcPr>
          <w:p w14:paraId="0D018DCA" w14:textId="3FAA808D" w:rsidR="00F1133A" w:rsidRDefault="00F4477A" w:rsidP="00ED6AB0">
            <w:r>
              <w:t>Ajout de la partie Android</w:t>
            </w:r>
          </w:p>
        </w:tc>
      </w:tr>
      <w:tr w:rsidR="0031124C" w:rsidRPr="00B4087B" w14:paraId="76865FD2" w14:textId="77777777" w:rsidTr="00B4087B">
        <w:tc>
          <w:tcPr>
            <w:tcW w:w="2265" w:type="dxa"/>
          </w:tcPr>
          <w:p w14:paraId="3B8CD576" w14:textId="1D8B1B58" w:rsidR="0031124C" w:rsidRDefault="0031124C" w:rsidP="00ED6AB0">
            <w:r>
              <w:t>23/04/2016</w:t>
            </w:r>
          </w:p>
        </w:tc>
        <w:tc>
          <w:tcPr>
            <w:tcW w:w="2265" w:type="dxa"/>
          </w:tcPr>
          <w:p w14:paraId="24E5D660" w14:textId="7BA8ADF6" w:rsidR="0031124C" w:rsidRDefault="0031124C" w:rsidP="00ED6AB0">
            <w:r>
              <w:t>Jeremy Harrault</w:t>
            </w:r>
          </w:p>
        </w:tc>
        <w:tc>
          <w:tcPr>
            <w:tcW w:w="2266" w:type="dxa"/>
          </w:tcPr>
          <w:p w14:paraId="205DF7CB" w14:textId="014DDA98" w:rsidR="0031124C" w:rsidRDefault="0031124C" w:rsidP="00ED6AB0">
            <w:r>
              <w:t>3. Android</w:t>
            </w:r>
          </w:p>
        </w:tc>
        <w:tc>
          <w:tcPr>
            <w:tcW w:w="2266" w:type="dxa"/>
          </w:tcPr>
          <w:p w14:paraId="4FF7F532" w14:textId="2F06870A" w:rsidR="0031124C" w:rsidRDefault="0031124C" w:rsidP="00ED6AB0">
            <w:r>
              <w:t>Ajout installation SDK</w:t>
            </w:r>
          </w:p>
        </w:tc>
      </w:tr>
      <w:tr w:rsidR="00644860" w:rsidRPr="00B4087B" w14:paraId="714242E8" w14:textId="77777777" w:rsidTr="00B4087B">
        <w:tc>
          <w:tcPr>
            <w:tcW w:w="2265" w:type="dxa"/>
          </w:tcPr>
          <w:p w14:paraId="52AB8E18" w14:textId="7F9F3A72" w:rsidR="00644860" w:rsidRDefault="00644860" w:rsidP="00ED6AB0">
            <w:r>
              <w:t>29/04/2016</w:t>
            </w:r>
          </w:p>
        </w:tc>
        <w:tc>
          <w:tcPr>
            <w:tcW w:w="2265" w:type="dxa"/>
          </w:tcPr>
          <w:p w14:paraId="1A771BF8" w14:textId="29E9D223" w:rsidR="00644860" w:rsidRDefault="00644860" w:rsidP="00ED6AB0">
            <w:r>
              <w:t>Jeremy Harrault</w:t>
            </w:r>
          </w:p>
        </w:tc>
        <w:tc>
          <w:tcPr>
            <w:tcW w:w="2266" w:type="dxa"/>
          </w:tcPr>
          <w:p w14:paraId="6678A620" w14:textId="61D81475" w:rsidR="00644860" w:rsidRDefault="00644860" w:rsidP="00ED6AB0">
            <w:r>
              <w:t>3. Android</w:t>
            </w:r>
          </w:p>
        </w:tc>
        <w:tc>
          <w:tcPr>
            <w:tcW w:w="2266" w:type="dxa"/>
          </w:tcPr>
          <w:p w14:paraId="3D89F9D5" w14:textId="2F46BB1B" w:rsidR="00644860" w:rsidRDefault="00644860" w:rsidP="00ED6AB0">
            <w:r>
              <w:t>Ajout de la publication sur le playStore</w:t>
            </w:r>
          </w:p>
        </w:tc>
      </w:tr>
    </w:tbl>
    <w:p w14:paraId="69D7137A" w14:textId="77777777" w:rsidR="00137FB2" w:rsidRPr="00B4087B" w:rsidRDefault="00137FB2">
      <w:r w:rsidRPr="00B4087B">
        <w:br w:type="page"/>
      </w:r>
    </w:p>
    <w:p w14:paraId="7B1321E2" w14:textId="77777777"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2807D0E4" w14:textId="77777777" w:rsidR="00A26815" w:rsidRDefault="00B4087B">
          <w:pPr>
            <w:pStyle w:val="TM1"/>
            <w:tabs>
              <w:tab w:val="left" w:pos="440"/>
              <w:tab w:val="right" w:leader="dot" w:pos="9062"/>
            </w:tabs>
            <w:rPr>
              <w:b w:val="0"/>
              <w:bCs w:val="0"/>
              <w:i w:val="0"/>
              <w:iCs w:val="0"/>
              <w:noProof/>
              <w:sz w:val="22"/>
              <w:szCs w:val="22"/>
              <w:lang w:val="en-US" w:eastAsia="zh-CN"/>
            </w:rPr>
          </w:pPr>
          <w:r w:rsidRPr="00B4087B">
            <w:fldChar w:fldCharType="begin"/>
          </w:r>
          <w:r w:rsidRPr="00B4087B">
            <w:instrText xml:space="preserve"> TOC \o "1-3" \h \z \u </w:instrText>
          </w:r>
          <w:r w:rsidRPr="00B4087B">
            <w:fldChar w:fldCharType="separate"/>
          </w:r>
          <w:hyperlink w:anchor="_Toc447870563" w:history="1">
            <w:r w:rsidR="00A26815" w:rsidRPr="00C348F2">
              <w:rPr>
                <w:rStyle w:val="Lienhypertexte"/>
                <w:noProof/>
              </w:rPr>
              <w:t>1.</w:t>
            </w:r>
            <w:r w:rsidR="00A26815">
              <w:rPr>
                <w:b w:val="0"/>
                <w:bCs w:val="0"/>
                <w:i w:val="0"/>
                <w:iCs w:val="0"/>
                <w:noProof/>
                <w:sz w:val="22"/>
                <w:szCs w:val="22"/>
                <w:lang w:val="en-US" w:eastAsia="zh-CN"/>
              </w:rPr>
              <w:tab/>
            </w:r>
            <w:r w:rsidR="00A26815" w:rsidRPr="00C348F2">
              <w:rPr>
                <w:rStyle w:val="Lienhypertexte"/>
                <w:noProof/>
              </w:rPr>
              <w:t>Logiciel</w:t>
            </w:r>
            <w:r w:rsidR="00A26815">
              <w:rPr>
                <w:noProof/>
                <w:webHidden/>
              </w:rPr>
              <w:tab/>
            </w:r>
            <w:r w:rsidR="00A26815">
              <w:rPr>
                <w:noProof/>
                <w:webHidden/>
              </w:rPr>
              <w:fldChar w:fldCharType="begin"/>
            </w:r>
            <w:r w:rsidR="00A26815">
              <w:rPr>
                <w:noProof/>
                <w:webHidden/>
              </w:rPr>
              <w:instrText xml:space="preserve"> PAGEREF _Toc447870563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4EE582FC" w14:textId="77777777" w:rsidR="00A26815" w:rsidRDefault="00994D8A">
          <w:pPr>
            <w:pStyle w:val="TM1"/>
            <w:tabs>
              <w:tab w:val="left" w:pos="440"/>
              <w:tab w:val="right" w:leader="dot" w:pos="9062"/>
            </w:tabs>
            <w:rPr>
              <w:b w:val="0"/>
              <w:bCs w:val="0"/>
              <w:i w:val="0"/>
              <w:iCs w:val="0"/>
              <w:noProof/>
              <w:sz w:val="22"/>
              <w:szCs w:val="22"/>
              <w:lang w:val="en-US" w:eastAsia="zh-CN"/>
            </w:rPr>
          </w:pPr>
          <w:hyperlink w:anchor="_Toc447870564" w:history="1">
            <w:r w:rsidR="00A26815" w:rsidRPr="00C348F2">
              <w:rPr>
                <w:rStyle w:val="Lienhypertexte"/>
                <w:noProof/>
              </w:rPr>
              <w:t>2.</w:t>
            </w:r>
            <w:r w:rsidR="00A26815">
              <w:rPr>
                <w:b w:val="0"/>
                <w:bCs w:val="0"/>
                <w:i w:val="0"/>
                <w:iCs w:val="0"/>
                <w:noProof/>
                <w:sz w:val="22"/>
                <w:szCs w:val="22"/>
                <w:lang w:val="en-US" w:eastAsia="zh-CN"/>
              </w:rPr>
              <w:tab/>
            </w:r>
            <w:r w:rsidR="00A26815" w:rsidRPr="00C348F2">
              <w:rPr>
                <w:rStyle w:val="Lienhypertexte"/>
                <w:noProof/>
              </w:rPr>
              <w:t>Site internet</w:t>
            </w:r>
            <w:r w:rsidR="00A26815">
              <w:rPr>
                <w:noProof/>
                <w:webHidden/>
              </w:rPr>
              <w:tab/>
            </w:r>
            <w:r w:rsidR="00A26815">
              <w:rPr>
                <w:noProof/>
                <w:webHidden/>
              </w:rPr>
              <w:fldChar w:fldCharType="begin"/>
            </w:r>
            <w:r w:rsidR="00A26815">
              <w:rPr>
                <w:noProof/>
                <w:webHidden/>
              </w:rPr>
              <w:instrText xml:space="preserve"> PAGEREF _Toc447870564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55DED450" w14:textId="77777777" w:rsidR="00A26815" w:rsidRDefault="00994D8A">
          <w:pPr>
            <w:pStyle w:val="TM1"/>
            <w:tabs>
              <w:tab w:val="left" w:pos="440"/>
              <w:tab w:val="right" w:leader="dot" w:pos="9062"/>
            </w:tabs>
            <w:rPr>
              <w:b w:val="0"/>
              <w:bCs w:val="0"/>
              <w:i w:val="0"/>
              <w:iCs w:val="0"/>
              <w:noProof/>
              <w:sz w:val="22"/>
              <w:szCs w:val="22"/>
              <w:lang w:val="en-US" w:eastAsia="zh-CN"/>
            </w:rPr>
          </w:pPr>
          <w:hyperlink w:anchor="_Toc447870565" w:history="1">
            <w:r w:rsidR="00A26815" w:rsidRPr="00C348F2">
              <w:rPr>
                <w:rStyle w:val="Lienhypertexte"/>
                <w:noProof/>
              </w:rPr>
              <w:t>3.</w:t>
            </w:r>
            <w:r w:rsidR="00A26815">
              <w:rPr>
                <w:b w:val="0"/>
                <w:bCs w:val="0"/>
                <w:i w:val="0"/>
                <w:iCs w:val="0"/>
                <w:noProof/>
                <w:sz w:val="22"/>
                <w:szCs w:val="22"/>
                <w:lang w:val="en-US" w:eastAsia="zh-CN"/>
              </w:rPr>
              <w:tab/>
            </w:r>
            <w:r w:rsidR="00A26815" w:rsidRPr="00C348F2">
              <w:rPr>
                <w:rStyle w:val="Lienhypertexte"/>
                <w:noProof/>
              </w:rPr>
              <w:t>Application Android</w:t>
            </w:r>
            <w:r w:rsidR="00A26815">
              <w:rPr>
                <w:noProof/>
                <w:webHidden/>
              </w:rPr>
              <w:tab/>
            </w:r>
            <w:r w:rsidR="00A26815">
              <w:rPr>
                <w:noProof/>
                <w:webHidden/>
              </w:rPr>
              <w:fldChar w:fldCharType="begin"/>
            </w:r>
            <w:r w:rsidR="00A26815">
              <w:rPr>
                <w:noProof/>
                <w:webHidden/>
              </w:rPr>
              <w:instrText xml:space="preserve"> PAGEREF _Toc447870565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6083E7F0" w14:textId="77777777" w:rsidR="00A26815" w:rsidRDefault="00994D8A">
          <w:pPr>
            <w:pStyle w:val="TM1"/>
            <w:tabs>
              <w:tab w:val="left" w:pos="440"/>
              <w:tab w:val="right" w:leader="dot" w:pos="9062"/>
            </w:tabs>
            <w:rPr>
              <w:b w:val="0"/>
              <w:bCs w:val="0"/>
              <w:i w:val="0"/>
              <w:iCs w:val="0"/>
              <w:noProof/>
              <w:sz w:val="22"/>
              <w:szCs w:val="22"/>
              <w:lang w:val="en-US" w:eastAsia="zh-CN"/>
            </w:rPr>
          </w:pPr>
          <w:hyperlink w:anchor="_Toc447870566" w:history="1">
            <w:r w:rsidR="00A26815" w:rsidRPr="00C348F2">
              <w:rPr>
                <w:rStyle w:val="Lienhypertexte"/>
                <w:noProof/>
              </w:rPr>
              <w:t>4.</w:t>
            </w:r>
            <w:r w:rsidR="00A26815">
              <w:rPr>
                <w:b w:val="0"/>
                <w:bCs w:val="0"/>
                <w:i w:val="0"/>
                <w:iCs w:val="0"/>
                <w:noProof/>
                <w:sz w:val="22"/>
                <w:szCs w:val="22"/>
                <w:lang w:val="en-US" w:eastAsia="zh-CN"/>
              </w:rPr>
              <w:tab/>
            </w:r>
            <w:r w:rsidR="00A26815" w:rsidRPr="00C348F2">
              <w:rPr>
                <w:rStyle w:val="Lienhypertexte"/>
                <w:noProof/>
              </w:rPr>
              <w:t>Application iOS</w:t>
            </w:r>
            <w:r w:rsidR="00A26815">
              <w:rPr>
                <w:noProof/>
                <w:webHidden/>
              </w:rPr>
              <w:tab/>
            </w:r>
            <w:r w:rsidR="00A26815">
              <w:rPr>
                <w:noProof/>
                <w:webHidden/>
              </w:rPr>
              <w:fldChar w:fldCharType="begin"/>
            </w:r>
            <w:r w:rsidR="00A26815">
              <w:rPr>
                <w:noProof/>
                <w:webHidden/>
              </w:rPr>
              <w:instrText xml:space="preserve"> PAGEREF _Toc447870566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3F65CB16" w14:textId="77777777" w:rsidR="00A26815" w:rsidRDefault="00994D8A">
          <w:pPr>
            <w:pStyle w:val="TM1"/>
            <w:tabs>
              <w:tab w:val="left" w:pos="440"/>
              <w:tab w:val="right" w:leader="dot" w:pos="9062"/>
            </w:tabs>
            <w:rPr>
              <w:b w:val="0"/>
              <w:bCs w:val="0"/>
              <w:i w:val="0"/>
              <w:iCs w:val="0"/>
              <w:noProof/>
              <w:sz w:val="22"/>
              <w:szCs w:val="22"/>
              <w:lang w:val="en-US" w:eastAsia="zh-CN"/>
            </w:rPr>
          </w:pPr>
          <w:hyperlink w:anchor="_Toc447870567" w:history="1">
            <w:r w:rsidR="00A26815" w:rsidRPr="00C348F2">
              <w:rPr>
                <w:rStyle w:val="Lienhypertexte"/>
                <w:noProof/>
              </w:rPr>
              <w:t>5.</w:t>
            </w:r>
            <w:r w:rsidR="00A26815">
              <w:rPr>
                <w:b w:val="0"/>
                <w:bCs w:val="0"/>
                <w:i w:val="0"/>
                <w:iCs w:val="0"/>
                <w:noProof/>
                <w:sz w:val="22"/>
                <w:szCs w:val="22"/>
                <w:lang w:val="en-US" w:eastAsia="zh-CN"/>
              </w:rPr>
              <w:tab/>
            </w:r>
            <w:r w:rsidR="00A26815" w:rsidRPr="00C348F2">
              <w:rPr>
                <w:rStyle w:val="Lienhypertexte"/>
                <w:noProof/>
              </w:rPr>
              <w:t>Application Windows Phone</w:t>
            </w:r>
            <w:r w:rsidR="00A26815">
              <w:rPr>
                <w:noProof/>
                <w:webHidden/>
              </w:rPr>
              <w:tab/>
            </w:r>
            <w:r w:rsidR="00A26815">
              <w:rPr>
                <w:noProof/>
                <w:webHidden/>
              </w:rPr>
              <w:fldChar w:fldCharType="begin"/>
            </w:r>
            <w:r w:rsidR="00A26815">
              <w:rPr>
                <w:noProof/>
                <w:webHidden/>
              </w:rPr>
              <w:instrText xml:space="preserve"> PAGEREF _Toc447870567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3F2CF038" w14:textId="77777777" w:rsidR="00B4087B" w:rsidRPr="00181574" w:rsidRDefault="00B4087B" w:rsidP="00181574">
          <w:pPr>
            <w:pStyle w:val="TM1"/>
            <w:tabs>
              <w:tab w:val="left" w:pos="440"/>
              <w:tab w:val="right" w:leader="dot" w:pos="9062"/>
            </w:tabs>
            <w:rPr>
              <w:b w:val="0"/>
              <w:bCs w:val="0"/>
              <w:noProof/>
            </w:rPr>
          </w:pPr>
          <w:r w:rsidRPr="00B4087B">
            <w:fldChar w:fldCharType="end"/>
          </w:r>
        </w:p>
      </w:sdtContent>
    </w:sdt>
    <w:p w14:paraId="3A087D65" w14:textId="77777777" w:rsidR="00B4087B" w:rsidRPr="00B4087B" w:rsidRDefault="00B4087B" w:rsidP="00B4087B">
      <w:pPr>
        <w:pStyle w:val="Titre1horssommaire"/>
      </w:pPr>
      <w:r w:rsidRPr="00B4087B">
        <w:t>Liste des Tableaux</w:t>
      </w:r>
    </w:p>
    <w:p w14:paraId="72BF587D" w14:textId="77777777" w:rsidR="00B4087B" w:rsidRDefault="00994D8A" w:rsidP="00FA4DDE">
      <w:pPr>
        <w:pStyle w:val="Tabledesillustrations"/>
      </w:pPr>
      <w:r>
        <w:fldChar w:fldCharType="begin"/>
      </w:r>
      <w:r>
        <w:instrText xml:space="preserve"> TOC \</w:instrText>
      </w:r>
      <w:r>
        <w:instrText xml:space="preserve">h \z \c "Tableau" </w:instrText>
      </w:r>
      <w:r>
        <w:fldChar w:fldCharType="separate"/>
      </w:r>
      <w:r w:rsidR="00A26815">
        <w:rPr>
          <w:b/>
          <w:bCs/>
          <w:noProof/>
        </w:rPr>
        <w:t>Aucune entrée de table d'illustration n'a été trouvée.</w:t>
      </w:r>
      <w:r>
        <w:rPr>
          <w:b/>
          <w:bCs/>
          <w:noProof/>
        </w:rPr>
        <w:fldChar w:fldCharType="end"/>
      </w:r>
    </w:p>
    <w:p w14:paraId="31B2BA95" w14:textId="77777777" w:rsidR="00181574" w:rsidRPr="00B4087B" w:rsidRDefault="00181574" w:rsidP="00181574">
      <w:pPr>
        <w:pStyle w:val="Titre1horssommaire"/>
      </w:pPr>
      <w:r w:rsidRPr="00B4087B">
        <w:t>Liste des Figures</w:t>
      </w:r>
    </w:p>
    <w:p w14:paraId="30ACB3AE" w14:textId="77777777"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z w:val="20"/>
        </w:rPr>
        <w:fldChar w:fldCharType="begin"/>
      </w:r>
      <w:r>
        <w:rPr>
          <w:sz w:val="20"/>
        </w:rPr>
        <w:instrText xml:space="preserve"> TOC \h \z \c "Figure" </w:instrText>
      </w:r>
      <w:r>
        <w:rPr>
          <w:sz w:val="20"/>
        </w:rPr>
        <w:fldChar w:fldCharType="separate"/>
      </w:r>
      <w:r w:rsidR="00A26815">
        <w:rPr>
          <w:b/>
          <w:bCs/>
          <w:noProof/>
          <w:sz w:val="20"/>
        </w:rPr>
        <w:t>Aucune entrée de table d'illustration n'a été trouvée.</w:t>
      </w:r>
      <w:r>
        <w:rPr>
          <w:smallCaps/>
          <w:sz w:val="20"/>
          <w:szCs w:val="20"/>
        </w:rPr>
        <w:fldChar w:fldCharType="end"/>
      </w:r>
    </w:p>
    <w:p w14:paraId="6C75F3F9" w14:textId="77777777" w:rsidR="00270418" w:rsidRDefault="00A26815" w:rsidP="00A26815">
      <w:pPr>
        <w:pStyle w:val="Titre1"/>
      </w:pPr>
      <w:bookmarkStart w:id="0" w:name="_Toc447870563"/>
      <w:r>
        <w:lastRenderedPageBreak/>
        <w:t>Logiciel</w:t>
      </w:r>
      <w:bookmarkEnd w:id="0"/>
    </w:p>
    <w:p w14:paraId="041D8887" w14:textId="77777777" w:rsidR="001131D3" w:rsidRDefault="001131D3" w:rsidP="001131D3">
      <w:pPr>
        <w:pStyle w:val="Titre2"/>
      </w:pPr>
      <w:r>
        <w:t>Windows</w:t>
      </w:r>
    </w:p>
    <w:p w14:paraId="7C0B5A43" w14:textId="77777777" w:rsidR="001131D3" w:rsidRPr="001131D3" w:rsidRDefault="001131D3" w:rsidP="001131D3">
      <w:pPr>
        <w:pStyle w:val="Titre2"/>
      </w:pPr>
      <w:r>
        <w:t>Mac OS</w:t>
      </w:r>
    </w:p>
    <w:p w14:paraId="5A92B785" w14:textId="77777777" w:rsidR="00A26815" w:rsidRDefault="00A26815" w:rsidP="00A26815">
      <w:pPr>
        <w:pStyle w:val="Titre1"/>
      </w:pPr>
      <w:bookmarkStart w:id="1" w:name="_Toc447870564"/>
      <w:r>
        <w:t>Site internet</w:t>
      </w:r>
      <w:bookmarkEnd w:id="1"/>
    </w:p>
    <w:p w14:paraId="4599CFC5" w14:textId="5050773B" w:rsidR="001131D3" w:rsidRDefault="00A26815" w:rsidP="001131D3">
      <w:pPr>
        <w:pStyle w:val="Titre1"/>
      </w:pPr>
      <w:bookmarkStart w:id="2" w:name="_Toc447870565"/>
      <w:r>
        <w:t>Application Android</w:t>
      </w:r>
      <w:bookmarkEnd w:id="2"/>
    </w:p>
    <w:p w14:paraId="39FAE47B" w14:textId="57E705A2" w:rsidR="00423696" w:rsidRDefault="00423696" w:rsidP="00423696">
      <w:pPr>
        <w:pStyle w:val="ExplainationChapter"/>
      </w:pPr>
      <w:r>
        <w:t>Cette section du document explique comment installer, compiler et publier l’application Android à partir d’un environnement vierge.</w:t>
      </w:r>
    </w:p>
    <w:p w14:paraId="54D0059F" w14:textId="7E3AADF5" w:rsidR="00C2118E" w:rsidRDefault="00C2118E" w:rsidP="00C2118E">
      <w:pPr>
        <w:pStyle w:val="Titre2"/>
      </w:pPr>
      <w:r>
        <w:t>Android Studio et le SDK Manager</w:t>
      </w:r>
    </w:p>
    <w:p w14:paraId="2C309BBF" w14:textId="77D0EA3C" w:rsidR="00C2118E" w:rsidRDefault="00C2118E" w:rsidP="00C2118E">
      <w:r>
        <w:t xml:space="preserve">Tout d’abord, il faut installer Android Studio, l’environnement de développement d’application Android. Il inclut </w:t>
      </w:r>
      <w:commentRangeStart w:id="3"/>
      <w:commentRangeStart w:id="4"/>
      <w:r>
        <w:t xml:space="preserve">tous les outils nécessaires </w:t>
      </w:r>
      <w:commentRangeEnd w:id="3"/>
      <w:r w:rsidR="0025662B">
        <w:rPr>
          <w:rStyle w:val="Marquedecommentaire"/>
        </w:rPr>
        <w:commentReference w:id="3"/>
      </w:r>
      <w:commentRangeEnd w:id="4"/>
      <w:r w:rsidR="00240E56">
        <w:rPr>
          <w:rStyle w:val="Marquedecommentaire"/>
        </w:rPr>
        <w:commentReference w:id="4"/>
      </w:r>
      <w:r>
        <w:t xml:space="preserve">et utilisés dans cette procédure. Installez Android Studio à partir de cette page : </w:t>
      </w:r>
      <w:hyperlink r:id="rId17" w:history="1">
        <w:r w:rsidRPr="00DC7564">
          <w:rPr>
            <w:rStyle w:val="Lienhypertexte"/>
          </w:rPr>
          <w:t>http://developer.android.com/sdk/index.html</w:t>
        </w:r>
      </w:hyperlink>
      <w:r>
        <w:t>. Un fois téléchargé, il suffit d’exécuter l’installateur et de suivre les instructions d’installation.</w:t>
      </w:r>
    </w:p>
    <w:p w14:paraId="105C5064" w14:textId="0653AA7F" w:rsidR="00B332B5" w:rsidRPr="00FD5F03" w:rsidRDefault="00C2118E" w:rsidP="00C2118E">
      <w:r>
        <w:t>A présent, il faut installer le SDK (bibliot</w:t>
      </w:r>
      <w:r w:rsidR="005C550D">
        <w:t xml:space="preserve">hèque) Android. Pour ce faire, lancez Android Studio et sélectionnez </w:t>
      </w:r>
      <w:r w:rsidR="00B332B5">
        <w:rPr>
          <w:b/>
        </w:rPr>
        <w:t xml:space="preserve">Configure </w:t>
      </w:r>
      <w:r w:rsidR="00B332B5" w:rsidRPr="00B332B5">
        <w:rPr>
          <w:b/>
        </w:rPr>
        <w:sym w:font="Wingdings" w:char="F0E8"/>
      </w:r>
      <w:r w:rsidR="00B332B5">
        <w:rPr>
          <w:b/>
        </w:rPr>
        <w:t xml:space="preserve"> SDK Manager</w:t>
      </w:r>
      <w:r w:rsidR="00B332B5">
        <w:t xml:space="preserve">. Dans la fenêtre contextuelle, sélectionnez dans l’onglet </w:t>
      </w:r>
      <w:r w:rsidR="00B332B5">
        <w:rPr>
          <w:b/>
        </w:rPr>
        <w:t>SDK Plateforms</w:t>
      </w:r>
      <w:r w:rsidR="00B332B5">
        <w:t xml:space="preserve"> </w:t>
      </w:r>
      <w:r w:rsidR="00F27A72">
        <w:t>les versions supérieures</w:t>
      </w:r>
      <w:r w:rsidR="00B332B5">
        <w:t xml:space="preserve"> à la version 4.0.3 – API 15 (car c’est </w:t>
      </w:r>
      <w:r w:rsidR="00F27A72">
        <w:t>la version minimale</w:t>
      </w:r>
      <w:r w:rsidR="00B332B5">
        <w:t xml:space="preserve"> sur laquelle l’application peut fonctionner</w:t>
      </w:r>
      <w:r w:rsidR="00794F91">
        <w:t>)</w:t>
      </w:r>
      <w:r w:rsidR="00B332B5">
        <w:t xml:space="preserve">. </w:t>
      </w:r>
      <w:r w:rsidR="00FD5F03">
        <w:t xml:space="preserve">Ensuite, sélectionnez dans l’onglet </w:t>
      </w:r>
      <w:r w:rsidR="00FD5F03">
        <w:rPr>
          <w:b/>
        </w:rPr>
        <w:t>SDK Tools</w:t>
      </w:r>
      <w:r w:rsidR="00FD5F03">
        <w:t xml:space="preserve">, tous les éléments. Enfin, cliquez sur </w:t>
      </w:r>
      <w:r w:rsidR="00FD5F03">
        <w:rPr>
          <w:b/>
        </w:rPr>
        <w:t>OK</w:t>
      </w:r>
      <w:r w:rsidR="00FD5F03">
        <w:t>.</w:t>
      </w:r>
    </w:p>
    <w:p w14:paraId="24DF77E7" w14:textId="5FC3ADAA" w:rsidR="007E3CD7" w:rsidRDefault="006271CE" w:rsidP="006271CE">
      <w:pPr>
        <w:pStyle w:val="Titre2"/>
      </w:pPr>
      <w:r>
        <w:t>Récupération du code source de l’application</w:t>
      </w:r>
    </w:p>
    <w:p w14:paraId="008D7878" w14:textId="2920A967" w:rsidR="00422BD9" w:rsidRDefault="00422BD9" w:rsidP="00423696">
      <w:r>
        <w:t xml:space="preserve">Maintenant que </w:t>
      </w:r>
      <w:r w:rsidR="00C2118E">
        <w:t>l’e</w:t>
      </w:r>
      <w:r>
        <w:t xml:space="preserve">nvironnement de développement </w:t>
      </w:r>
      <w:r w:rsidR="00C2118E">
        <w:t>est correctement installé, lancez Android Studio</w:t>
      </w:r>
      <w:r>
        <w:t xml:space="preserve"> et </w:t>
      </w:r>
      <w:r w:rsidR="00C2118E">
        <w:t>commencez</w:t>
      </w:r>
      <w:r>
        <w:t xml:space="preserve"> à utiliser les outils offert pour le développement sous Android.</w:t>
      </w:r>
    </w:p>
    <w:p w14:paraId="3778E838" w14:textId="0F5426EB" w:rsidR="008B027C" w:rsidRDefault="00422BD9" w:rsidP="00423696">
      <w:r>
        <w:t xml:space="preserve">Afin de continuer le développement de l’application Android de Music Sheet Writer, </w:t>
      </w:r>
      <w:r w:rsidR="00D94FEC">
        <w:t xml:space="preserve">il faut tout d’abord récupérer le code source du projet. Il est hébergé sur le SVN du lab EIP à </w:t>
      </w:r>
      <w:r w:rsidR="008C2A58">
        <w:t xml:space="preserve">l’adresse </w:t>
      </w:r>
      <w:hyperlink r:id="rId18" w:history="1">
        <w:r w:rsidR="00D94FEC" w:rsidRPr="00DC7564">
          <w:rPr>
            <w:rStyle w:val="Lienhypertexte"/>
          </w:rPr>
          <w:t>https://labeip.epitech.eu/svn/2017/musicsheetwriter/Android</w:t>
        </w:r>
      </w:hyperlink>
      <w:r w:rsidR="008C2A58">
        <w:t>. Deux possibilité</w:t>
      </w:r>
      <w:r w:rsidR="006C46CD">
        <w:t>s</w:t>
      </w:r>
      <w:r w:rsidR="008C2A58">
        <w:t xml:space="preserve"> s’offre</w:t>
      </w:r>
      <w:r w:rsidR="006C46CD">
        <w:t>nt</w:t>
      </w:r>
      <w:r w:rsidR="008C2A58">
        <w:t xml:space="preserve"> à </w:t>
      </w:r>
      <w:r w:rsidR="000C6F56">
        <w:t>vous</w:t>
      </w:r>
      <w:r w:rsidR="008C2A58">
        <w:t xml:space="preserve"> : </w:t>
      </w:r>
      <w:r w:rsidR="000C6F56">
        <w:t>vous pouvez</w:t>
      </w:r>
      <w:r w:rsidR="008C2A58">
        <w:t xml:space="preserve"> </w:t>
      </w:r>
      <w:r w:rsidR="006C46CD">
        <w:t xml:space="preserve">récupérer le code source </w:t>
      </w:r>
      <w:r w:rsidR="008C2A58">
        <w:t>à l’aide d’un exécutable Subversion</w:t>
      </w:r>
      <w:r w:rsidR="006C46CD">
        <w:t xml:space="preserve"> ou d’un outil (comme par exemple TortoiseSVN sur Windows disponible sur </w:t>
      </w:r>
      <w:hyperlink r:id="rId19" w:history="1">
        <w:r w:rsidR="006C46CD" w:rsidRPr="00DC7564">
          <w:rPr>
            <w:rStyle w:val="Lienhypertexte"/>
          </w:rPr>
          <w:t>https://tortoisesvn.net/downloads.html</w:t>
        </w:r>
      </w:hyperlink>
      <w:r w:rsidR="006C46CD">
        <w:t>)  et dans un second temps, ouvrir le projet avec Android Studio ; ou bien directement synchroniser Android Studio avec le dépôt SVN</w:t>
      </w:r>
      <w:r w:rsidR="006B40B3">
        <w:t xml:space="preserve">. Cette seconde option </w:t>
      </w:r>
      <w:r w:rsidR="008B027C">
        <w:t>permet</w:t>
      </w:r>
      <w:r w:rsidR="006B40B3">
        <w:t xml:space="preserve"> par la suite une simplification</w:t>
      </w:r>
      <w:r w:rsidR="008B027C">
        <w:t xml:space="preserve"> des interactions</w:t>
      </w:r>
      <w:r w:rsidR="006B40B3">
        <w:t xml:space="preserve"> </w:t>
      </w:r>
      <w:r w:rsidR="000C6F56">
        <w:t>avec</w:t>
      </w:r>
      <w:r w:rsidR="006B40B3">
        <w:t xml:space="preserve"> le dépôt distant car </w:t>
      </w:r>
      <w:r w:rsidR="000C6F56">
        <w:t>vous</w:t>
      </w:r>
      <w:r w:rsidR="006B40B3">
        <w:t xml:space="preserve"> pou</w:t>
      </w:r>
      <w:r w:rsidR="00152F5B">
        <w:t>r</w:t>
      </w:r>
      <w:r w:rsidR="000C6F56">
        <w:t>rez</w:t>
      </w:r>
      <w:r w:rsidR="006B40B3">
        <w:t xml:space="preserve"> </w:t>
      </w:r>
      <w:r w:rsidR="008B027C">
        <w:t>les gérer</w:t>
      </w:r>
      <w:r w:rsidR="006B40B3">
        <w:t xml:space="preserve"> directement depuis Android Studio. </w:t>
      </w:r>
      <w:r w:rsidR="000C6F56">
        <w:t>C’est donc cet option qui est décrit dans cette procédure.</w:t>
      </w:r>
    </w:p>
    <w:p w14:paraId="3B253A6C" w14:textId="77777777" w:rsidR="00C2118E" w:rsidRDefault="00E502B4" w:rsidP="00423696">
      <w:r>
        <w:t xml:space="preserve">Pour ce faire, dans le menu de lancement d’Android Studio, sélectionnez </w:t>
      </w:r>
      <w:r>
        <w:rPr>
          <w:b/>
        </w:rPr>
        <w:t xml:space="preserve">Check out project from Version Control </w:t>
      </w:r>
      <w:r w:rsidRPr="00E502B4">
        <w:rPr>
          <w:b/>
        </w:rPr>
        <w:sym w:font="Wingdings" w:char="F0E8"/>
      </w:r>
      <w:r>
        <w:rPr>
          <w:b/>
        </w:rPr>
        <w:t xml:space="preserve"> Subversion</w:t>
      </w:r>
      <w:r>
        <w:t xml:space="preserve">, puis dans la fenêtre contextuelle, ajoutez un nouveau un dépôt en cliquant sur </w:t>
      </w:r>
      <w:r w:rsidR="00BF2320">
        <w:pict w14:anchorId="781E0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4.25pt">
            <v:imagedata r:id="rId20" o:title="2016-04-21_00h39_47"/>
          </v:shape>
        </w:pict>
      </w:r>
      <w:r>
        <w:t>. Saisissez</w:t>
      </w:r>
      <w:r w:rsidR="00A55A6B">
        <w:t xml:space="preserve"> ensuite</w:t>
      </w:r>
      <w:r>
        <w:t xml:space="preserve"> </w:t>
      </w:r>
      <w:hyperlink r:id="rId21" w:history="1">
        <w:r w:rsidR="00AC602B" w:rsidRPr="00DC7564">
          <w:rPr>
            <w:rStyle w:val="Lienhypertexte"/>
          </w:rPr>
          <w:t>https://labeip.epitech.eu/svn/2017/musicsheetwriter/Android</w:t>
        </w:r>
      </w:hyperlink>
      <w:r>
        <w:t>.</w:t>
      </w:r>
      <w:r w:rsidR="00C2118E" w:rsidRPr="00C2118E">
        <w:t xml:space="preserve"> </w:t>
      </w:r>
    </w:p>
    <w:p w14:paraId="4E29E06B" w14:textId="77777777" w:rsidR="00BF2320" w:rsidRDefault="00C2118E" w:rsidP="00BF2320">
      <w:pPr>
        <w:keepNext/>
      </w:pPr>
      <w:r>
        <w:rPr>
          <w:noProof/>
          <w:lang w:eastAsia="fr-FR"/>
        </w:rPr>
        <w:lastRenderedPageBreak/>
        <w:drawing>
          <wp:inline distT="0" distB="0" distL="0" distR="0" wp14:anchorId="0916451A" wp14:editId="539A77DE">
            <wp:extent cx="5753100" cy="4762500"/>
            <wp:effectExtent l="0" t="0" r="0" b="0"/>
            <wp:docPr id="3" name="Image 3" descr="C:\Users\Jeremy\AppData\Local\Microsoft\Windows\INetCache\Content.Word\2016-04-21_01h41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remy\AppData\Local\Microsoft\Windows\INetCache\Content.Word\2016-04-21_01h41_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762500"/>
                    </a:xfrm>
                    <a:prstGeom prst="rect">
                      <a:avLst/>
                    </a:prstGeom>
                    <a:noFill/>
                    <a:ln>
                      <a:noFill/>
                    </a:ln>
                  </pic:spPr>
                </pic:pic>
              </a:graphicData>
            </a:graphic>
          </wp:inline>
        </w:drawing>
      </w:r>
    </w:p>
    <w:p w14:paraId="3D38A47E" w14:textId="082FE87A" w:rsidR="000D1661" w:rsidRDefault="00BF2320" w:rsidP="00BF2320">
      <w:pPr>
        <w:pStyle w:val="Lgende"/>
      </w:pPr>
      <w:r>
        <w:t xml:space="preserve">Figure </w:t>
      </w:r>
      <w:fldSimple w:instr=" STYLEREF 1 \s ">
        <w:r w:rsidR="002575BD">
          <w:rPr>
            <w:noProof/>
          </w:rPr>
          <w:t>3</w:t>
        </w:r>
      </w:fldSimple>
      <w:r w:rsidR="002575BD">
        <w:t>.</w:t>
      </w:r>
      <w:fldSimple w:instr=" SEQ Figure \* ARABIC \s 1 ">
        <w:r w:rsidR="002575BD">
          <w:rPr>
            <w:noProof/>
          </w:rPr>
          <w:t>1</w:t>
        </w:r>
      </w:fldSimple>
      <w:r w:rsidR="002575BD">
        <w:t>.</w:t>
      </w:r>
      <w:r>
        <w:t xml:space="preserve"> </w:t>
      </w:r>
      <w:r w:rsidR="002575BD">
        <w:t>Récupération</w:t>
      </w:r>
      <w:r>
        <w:t xml:space="preserve"> d'un dépôt SVN dans Android Studio</w:t>
      </w:r>
    </w:p>
    <w:p w14:paraId="2D617005" w14:textId="77777777" w:rsidR="00C2118E" w:rsidRDefault="00C2118E" w:rsidP="00423696"/>
    <w:p w14:paraId="2B32C3B2" w14:textId="449DE87F" w:rsidR="00C2118E" w:rsidRPr="00C2118E" w:rsidRDefault="00C2118E" w:rsidP="00423696">
      <w:r>
        <w:t xml:space="preserve">Une fois que le projet est récupéré, importez le code source en tant que projet Gradle et sélectionnez le fichier </w:t>
      </w:r>
      <w:r>
        <w:rPr>
          <w:i/>
        </w:rPr>
        <w:t>build.gradle</w:t>
      </w:r>
      <w:r>
        <w:t xml:space="preserve"> à la racine du projet.</w:t>
      </w:r>
    </w:p>
    <w:p w14:paraId="52C46C3D" w14:textId="4E211CF2" w:rsidR="00C2118E" w:rsidRDefault="00C2118E" w:rsidP="00BF2320">
      <w:pPr>
        <w:pStyle w:val="Lgende"/>
      </w:pPr>
      <w:r>
        <w:rPr>
          <w:noProof/>
          <w:lang w:eastAsia="fr-FR"/>
        </w:rPr>
        <w:drawing>
          <wp:inline distT="0" distB="0" distL="0" distR="0" wp14:anchorId="45394FC0" wp14:editId="42B560C0">
            <wp:extent cx="2466975" cy="1143000"/>
            <wp:effectExtent l="0" t="0" r="9525" b="0"/>
            <wp:docPr id="2" name="Image 2" descr="C:\Users\Jeremy\AppData\Local\Microsoft\Windows\INetCache\Content.Word\2016-04-21_02h17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remy\AppData\Local\Microsoft\Windows\INetCache\Content.Word\2016-04-21_02h17_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1143000"/>
                    </a:xfrm>
                    <a:prstGeom prst="rect">
                      <a:avLst/>
                    </a:prstGeom>
                    <a:noFill/>
                    <a:ln>
                      <a:noFill/>
                    </a:ln>
                  </pic:spPr>
                </pic:pic>
              </a:graphicData>
            </a:graphic>
          </wp:inline>
        </w:drawing>
      </w:r>
      <w:r w:rsidR="00BF2320">
        <w:rPr>
          <w:noProof/>
          <w:lang w:eastAsia="fr-FR"/>
        </w:rPr>
        <w:drawing>
          <wp:inline distT="0" distB="0" distL="0" distR="0" wp14:anchorId="5FCEDE66" wp14:editId="1E36D2C9">
            <wp:extent cx="5753735" cy="991870"/>
            <wp:effectExtent l="0" t="0" r="0" b="0"/>
            <wp:docPr id="5" name="Image 5" descr="2016-04-21_02h19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6-04-21_02h19_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991870"/>
                    </a:xfrm>
                    <a:prstGeom prst="rect">
                      <a:avLst/>
                    </a:prstGeom>
                    <a:noFill/>
                    <a:ln>
                      <a:noFill/>
                    </a:ln>
                  </pic:spPr>
                </pic:pic>
              </a:graphicData>
            </a:graphic>
          </wp:inline>
        </w:drawing>
      </w:r>
      <w:r w:rsidR="00BF2320" w:rsidRPr="00BF2320">
        <w:t xml:space="preserve"> </w:t>
      </w:r>
      <w:r w:rsidR="00BF2320">
        <w:t xml:space="preserve">Figure </w:t>
      </w:r>
      <w:fldSimple w:instr=" STYLEREF 1 \s ">
        <w:r w:rsidR="002575BD">
          <w:rPr>
            <w:noProof/>
          </w:rPr>
          <w:t>3</w:t>
        </w:r>
      </w:fldSimple>
      <w:r w:rsidR="002575BD">
        <w:t>.</w:t>
      </w:r>
      <w:fldSimple w:instr=" SEQ Figure \* ARABIC \s 1 ">
        <w:r w:rsidR="002575BD">
          <w:rPr>
            <w:noProof/>
          </w:rPr>
          <w:t>2</w:t>
        </w:r>
      </w:fldSimple>
      <w:r w:rsidR="00BF2320">
        <w:t>. Import d'un projet Gradle dans Android Studio</w:t>
      </w:r>
    </w:p>
    <w:p w14:paraId="6C1F92D4" w14:textId="0C727DB5" w:rsidR="00C2118E" w:rsidRDefault="00C2118E" w:rsidP="00423696">
      <w:r>
        <w:lastRenderedPageBreak/>
        <w:t>Le projet est à présent chargé dans Android Studio.</w:t>
      </w:r>
    </w:p>
    <w:p w14:paraId="3A724226" w14:textId="1018DF49" w:rsidR="00D97487" w:rsidRPr="00D97487" w:rsidRDefault="00C2118E" w:rsidP="00423696">
      <w:r>
        <w:t xml:space="preserve">Il reste maintenant à déclarer le module </w:t>
      </w:r>
      <w:r>
        <w:rPr>
          <w:i/>
        </w:rPr>
        <w:t>app</w:t>
      </w:r>
      <w:r>
        <w:t xml:space="preserve"> au sein de l’application. Pour ce faire, cliquez sur </w:t>
      </w:r>
      <w:r>
        <w:rPr>
          <w:b/>
        </w:rPr>
        <w:t xml:space="preserve">File </w:t>
      </w:r>
      <w:r w:rsidRPr="00C2118E">
        <w:rPr>
          <w:b/>
        </w:rPr>
        <w:sym w:font="Wingdings" w:char="F0E8"/>
      </w:r>
      <w:r>
        <w:rPr>
          <w:b/>
        </w:rPr>
        <w:t xml:space="preserve"> Project Structure…</w:t>
      </w:r>
      <w:r>
        <w:t xml:space="preserve">. Dans l’onglet </w:t>
      </w:r>
      <w:r>
        <w:rPr>
          <w:b/>
        </w:rPr>
        <w:t xml:space="preserve">Project </w:t>
      </w:r>
      <w:r w:rsidRPr="00C2118E">
        <w:rPr>
          <w:b/>
        </w:rPr>
        <w:sym w:font="Wingdings" w:char="F0E8"/>
      </w:r>
      <w:r>
        <w:rPr>
          <w:b/>
        </w:rPr>
        <w:t xml:space="preserve"> Project SDK</w:t>
      </w:r>
      <w:r>
        <w:t xml:space="preserve">, </w:t>
      </w:r>
      <w:commentRangeStart w:id="5"/>
      <w:commentRangeStart w:id="6"/>
      <w:r>
        <w:t>sélectionnez le SDK correspondant à la version d’Android à utiliser</w:t>
      </w:r>
      <w:commentRangeEnd w:id="5"/>
      <w:r w:rsidR="0041785E">
        <w:rPr>
          <w:rStyle w:val="Marquedecommentaire"/>
        </w:rPr>
        <w:commentReference w:id="5"/>
      </w:r>
      <w:commentRangeEnd w:id="6"/>
      <w:r w:rsidR="00FD5F03">
        <w:rPr>
          <w:rStyle w:val="Marquedecommentaire"/>
        </w:rPr>
        <w:commentReference w:id="6"/>
      </w:r>
      <w:r>
        <w:t xml:space="preserve">. Ensuite, dans </w:t>
      </w:r>
      <w:r>
        <w:rPr>
          <w:b/>
        </w:rPr>
        <w:t>Module</w:t>
      </w:r>
      <w:r w:rsidR="00D97487">
        <w:rPr>
          <w:b/>
        </w:rPr>
        <w:t>s</w:t>
      </w:r>
      <w:r w:rsidR="00D97487">
        <w:t xml:space="preserve">, cliquez sur </w:t>
      </w:r>
      <w:r w:rsidR="00D97487">
        <w:rPr>
          <w:noProof/>
          <w:lang w:eastAsia="fr-FR"/>
        </w:rPr>
        <w:drawing>
          <wp:inline distT="0" distB="0" distL="0" distR="0" wp14:anchorId="6EA562FB" wp14:editId="4B34CF61">
            <wp:extent cx="171450" cy="180975"/>
            <wp:effectExtent l="0" t="0" r="0" b="9525"/>
            <wp:docPr id="4" name="Image 4" descr="C:\Users\Jeremy\AppData\Local\Microsoft\Windows\INetCache\Content.Word\2016-04-21_00h39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remy\AppData\Local\Microsoft\Windows\INetCache\Content.Word\2016-04-21_00h39_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D97487">
        <w:t xml:space="preserve">, et choisissez </w:t>
      </w:r>
      <w:r w:rsidR="00D97487">
        <w:rPr>
          <w:b/>
        </w:rPr>
        <w:t>Java</w:t>
      </w:r>
      <w:r w:rsidR="00D97487">
        <w:t>. Appellez le module « </w:t>
      </w:r>
      <w:r w:rsidR="00D97487">
        <w:rPr>
          <w:i/>
        </w:rPr>
        <w:t>app</w:t>
      </w:r>
      <w:r w:rsidR="00D97487">
        <w:t> »</w:t>
      </w:r>
    </w:p>
    <w:p w14:paraId="1A4747C1" w14:textId="77777777" w:rsidR="002575BD" w:rsidRDefault="00BF2320" w:rsidP="002575BD">
      <w:pPr>
        <w:keepNext/>
      </w:pPr>
      <w:r>
        <w:rPr>
          <w:i/>
        </w:rPr>
        <w:pict w14:anchorId="10AF7777">
          <v:shape id="_x0000_i1027" type="#_x0000_t75" style="width:453.05pt;height:82.2pt">
            <v:imagedata r:id="rId26" o:title="2016-04-21_02h28_51"/>
          </v:shape>
        </w:pict>
      </w:r>
    </w:p>
    <w:p w14:paraId="1F4D3962" w14:textId="4BAC2308" w:rsidR="00C2118E" w:rsidRPr="00D97487" w:rsidRDefault="002575BD" w:rsidP="002575BD">
      <w:pPr>
        <w:pStyle w:val="Lgende"/>
        <w:rPr>
          <w:i w:val="0"/>
        </w:rPr>
      </w:pPr>
      <w:r>
        <w:t xml:space="preserve">Figure </w:t>
      </w:r>
      <w:fldSimple w:instr=" STYLEREF 1 \s ">
        <w:r>
          <w:rPr>
            <w:noProof/>
          </w:rPr>
          <w:t>3</w:t>
        </w:r>
      </w:fldSimple>
      <w:r>
        <w:t>.</w:t>
      </w:r>
      <w:fldSimple w:instr=" SEQ Figure \* ARABIC \s 1 ">
        <w:r>
          <w:rPr>
            <w:noProof/>
          </w:rPr>
          <w:t>3</w:t>
        </w:r>
      </w:fldSimple>
      <w:r>
        <w:t>. Création d'un module dans Android Studio</w:t>
      </w:r>
    </w:p>
    <w:p w14:paraId="2FBCF24B" w14:textId="48F1DAB8" w:rsidR="00A55A6B" w:rsidRDefault="00A55A6B" w:rsidP="00423696"/>
    <w:p w14:paraId="0D1AD970" w14:textId="01DF89CD" w:rsidR="000C6F56" w:rsidRDefault="00D97487" w:rsidP="00423696">
      <w:r>
        <w:t xml:space="preserve">Enfin, faites un clic-droit sur le module « </w:t>
      </w:r>
      <w:r>
        <w:rPr>
          <w:i/>
        </w:rPr>
        <w:t>app</w:t>
      </w:r>
      <w:r>
        <w:t xml:space="preserve"> » dans la liste puis </w:t>
      </w:r>
      <w:r>
        <w:rPr>
          <w:b/>
        </w:rPr>
        <w:t xml:space="preserve">Add </w:t>
      </w:r>
      <w:r w:rsidRPr="00D97487">
        <w:rPr>
          <w:b/>
        </w:rPr>
        <w:sym w:font="Wingdings" w:char="F0E8"/>
      </w:r>
      <w:r>
        <w:rPr>
          <w:b/>
        </w:rPr>
        <w:t xml:space="preserve"> Android</w:t>
      </w:r>
      <w:r w:rsidR="000C6F56">
        <w:t xml:space="preserve"> et définissez les chemin d’accès des différents dossiers du projet.</w:t>
      </w:r>
    </w:p>
    <w:p w14:paraId="5171161E" w14:textId="77777777" w:rsidR="002575BD" w:rsidRDefault="00BF2320" w:rsidP="002575BD">
      <w:pPr>
        <w:keepNext/>
      </w:pPr>
      <w:r>
        <w:pict w14:anchorId="60497F96">
          <v:shape id="_x0000_i1028" type="#_x0000_t75" style="width:453.75pt;height:108.7pt">
            <v:imagedata r:id="rId27" o:title="2016-04-21_02h41_15"/>
          </v:shape>
        </w:pict>
      </w:r>
    </w:p>
    <w:p w14:paraId="77B62C86" w14:textId="0E12751E" w:rsidR="000C6F56" w:rsidRPr="000C6F56" w:rsidRDefault="002575BD" w:rsidP="002575BD">
      <w:pPr>
        <w:pStyle w:val="Lgende"/>
      </w:pPr>
      <w:r>
        <w:t xml:space="preserve">Figure </w:t>
      </w:r>
      <w:fldSimple w:instr=" STYLEREF 1 \s ">
        <w:r>
          <w:rPr>
            <w:noProof/>
          </w:rPr>
          <w:t>3</w:t>
        </w:r>
      </w:fldSimple>
      <w:r>
        <w:t>.</w:t>
      </w:r>
      <w:fldSimple w:instr=" SEQ Figure \* ARABIC \s 1 ">
        <w:r>
          <w:rPr>
            <w:noProof/>
          </w:rPr>
          <w:t>4</w:t>
        </w:r>
      </w:fldSimple>
      <w:r>
        <w:t>. Définition d'un module dans Android Studio</w:t>
      </w:r>
      <w:bookmarkStart w:id="7" w:name="_GoBack"/>
      <w:bookmarkEnd w:id="7"/>
    </w:p>
    <w:p w14:paraId="68F2E88D" w14:textId="77777777" w:rsidR="00D97487" w:rsidRPr="00E502B4" w:rsidRDefault="00D97487" w:rsidP="00423696"/>
    <w:p w14:paraId="2D638884" w14:textId="484E5CD7" w:rsidR="006271CE" w:rsidRDefault="006271CE" w:rsidP="006271CE">
      <w:pPr>
        <w:pStyle w:val="Titre2"/>
      </w:pPr>
      <w:r>
        <w:t>Compilation du projet en mode production</w:t>
      </w:r>
    </w:p>
    <w:p w14:paraId="014C867E" w14:textId="3C9F8EF7" w:rsidR="000C6F56" w:rsidRDefault="000C6F56" w:rsidP="000C6F56">
      <w:r>
        <w:t xml:space="preserve">Maintenant que le projet est correctement configuré, il est possible de générer l’exécutable (un fichier .apk). Pour ce faire, cliquez dans la barre de menu sur </w:t>
      </w:r>
      <w:r>
        <w:rPr>
          <w:b/>
        </w:rPr>
        <w:t xml:space="preserve">Build </w:t>
      </w:r>
      <w:r w:rsidRPr="000C6F56">
        <w:rPr>
          <w:b/>
        </w:rPr>
        <w:sym w:font="Wingdings" w:char="F0E8"/>
      </w:r>
      <w:r>
        <w:rPr>
          <w:b/>
        </w:rPr>
        <w:t xml:space="preserve"> Generate Signed APK…</w:t>
      </w:r>
      <w:r>
        <w:t xml:space="preserve">. Une </w:t>
      </w:r>
      <w:r>
        <w:rPr>
          <w:i/>
        </w:rPr>
        <w:t>Key Store</w:t>
      </w:r>
      <w:r>
        <w:t xml:space="preserve">, c’est-à-dire </w:t>
      </w:r>
      <w:r w:rsidR="000E0DF6">
        <w:t xml:space="preserve">un fichier chiffré contenant les informations de l’éditeur de l’application doit être généré. Ce fichier doit être gardé en sécurité. En effet, s’il est perdu, il ne sera plus possible d’effectuer des mises à jour de l’application. Ainsi, lors de la première sortie de l’application, la </w:t>
      </w:r>
      <w:r w:rsidR="000E0DF6" w:rsidRPr="000E0DF6">
        <w:rPr>
          <w:i/>
        </w:rPr>
        <w:t>key store</w:t>
      </w:r>
      <w:r w:rsidR="000E0DF6">
        <w:t xml:space="preserve"> doit être créée en utilisant les informations de l’éditeur et, pour les autres mises à jour, le même fichier sera réutilisé.</w:t>
      </w:r>
    </w:p>
    <w:p w14:paraId="503C5BD1" w14:textId="3EBCF0C8" w:rsidR="000E0DF6" w:rsidRPr="000E0DF6" w:rsidRDefault="000E0DF6" w:rsidP="000C6F56">
      <w:r>
        <w:t xml:space="preserve">Une fois la </w:t>
      </w:r>
      <w:r>
        <w:rPr>
          <w:i/>
        </w:rPr>
        <w:t>key store</w:t>
      </w:r>
      <w:r>
        <w:t xml:space="preserve"> créée, il suffit de sélectionner l’endroit où le fichie</w:t>
      </w:r>
      <w:r w:rsidR="00E57936">
        <w:t xml:space="preserve">r .apk doit être placé et lancer </w:t>
      </w:r>
      <w:r>
        <w:t>la compilation. Android Studio génère automatique ce fichier</w:t>
      </w:r>
      <w:r w:rsidR="008B21C1">
        <w:t xml:space="preserve"> à la suite de ces étapes</w:t>
      </w:r>
      <w:r>
        <w:t>.</w:t>
      </w:r>
    </w:p>
    <w:p w14:paraId="5D8B038E" w14:textId="728A97E7" w:rsidR="006271CE" w:rsidRDefault="006271CE" w:rsidP="006271CE">
      <w:pPr>
        <w:pStyle w:val="Titre2"/>
      </w:pPr>
      <w:r>
        <w:t xml:space="preserve">Publication sur le </w:t>
      </w:r>
      <w:r w:rsidR="00422BD9">
        <w:t>Play Store</w:t>
      </w:r>
    </w:p>
    <w:p w14:paraId="49F25DFF" w14:textId="4DE29126" w:rsidR="008B21C1" w:rsidRDefault="00230A31" w:rsidP="008B21C1">
      <w:r>
        <w:t xml:space="preserve">Tout d’abord, il faut se connecter à la </w:t>
      </w:r>
      <w:r w:rsidR="00C4673F">
        <w:t>console</w:t>
      </w:r>
      <w:r>
        <w:t xml:space="preserve"> de gestion d’application pour développer sur </w:t>
      </w:r>
      <w:hyperlink r:id="rId28" w:anchor="AppListPlace" w:history="1">
        <w:r w:rsidRPr="00FE14EA">
          <w:rPr>
            <w:rStyle w:val="Lienhypertexte"/>
          </w:rPr>
          <w:t>https://play.google.com/apps/publish/?hl=fr&amp;dev_acc=11464000261115720484#AppListPlace</w:t>
        </w:r>
      </w:hyperlink>
      <w:r>
        <w:t xml:space="preserve">. </w:t>
      </w:r>
      <w:r>
        <w:lastRenderedPageBreak/>
        <w:t>L’accès à la plateforme nécessite un compte Android développer. Un compte a déjà été créé pour l’application MusicSheetWriter.</w:t>
      </w:r>
    </w:p>
    <w:p w14:paraId="5C4D51B5" w14:textId="0ACA8DF2" w:rsidR="00230A31" w:rsidRDefault="00230A31" w:rsidP="008B21C1">
      <w:r>
        <w:t>Pour publier l’application pour la première fois, il suffit d’</w:t>
      </w:r>
      <w:r>
        <w:rPr>
          <w:b/>
        </w:rPr>
        <w:t>Ajouter une nouvelle application</w:t>
      </w:r>
      <w:r>
        <w:t>, de sélectionner le titre de l’application, d’uploader le fichier .apk généré dans la section précédente et d’éditer la fiche Google Play Store.</w:t>
      </w:r>
    </w:p>
    <w:p w14:paraId="19C19C6F" w14:textId="3A523C8B" w:rsidR="00230A31" w:rsidRDefault="00230A31" w:rsidP="008B21C1">
      <w:r>
        <w:t>Cette fiche inclus les descriptions courte et complète de l’application, les captures d’écran et les vidéos qui seront visible sur la page de téléchargement de l’application, mais également les informations de restriction d’accès à l’application (langue, taille d’écran, téléphone ou tablette, coordonnées de l’éditeur, etc.). Ces informations doivent être remplie impérativement. La fiche Google Play Store pourra être mis à jour autant que désiré.</w:t>
      </w:r>
    </w:p>
    <w:p w14:paraId="7FE979E2" w14:textId="534F5460" w:rsidR="00230A31" w:rsidRDefault="00230A31" w:rsidP="008B21C1">
      <w:r>
        <w:t xml:space="preserve">Pour mettre à jour l’application sur le Play Store, il suffit de sélectionner l’application Music Sheet Writer dans la liste des applications </w:t>
      </w:r>
      <w:r w:rsidR="00C4673F">
        <w:t>affichée dans la console et d’uploader un nouveau fichier .apk.</w:t>
      </w:r>
    </w:p>
    <w:p w14:paraId="2564CC2E" w14:textId="5BBF0F4E" w:rsidR="00C4673F" w:rsidRPr="00230A31" w:rsidRDefault="00C4673F" w:rsidP="008B21C1">
      <w:r>
        <w:t>Le temps nécessaire</w:t>
      </w:r>
      <w:r w:rsidR="00D41A98">
        <w:t xml:space="preserve"> à la publication sur le P</w:t>
      </w:r>
      <w:r>
        <w:t>lay store de l’application est de moins de 24 heures.</w:t>
      </w:r>
    </w:p>
    <w:p w14:paraId="38C491E2" w14:textId="77777777" w:rsidR="00A26815" w:rsidRDefault="00A26815" w:rsidP="00A26815">
      <w:pPr>
        <w:pStyle w:val="Titre1"/>
      </w:pPr>
      <w:bookmarkStart w:id="8" w:name="_Toc447870566"/>
      <w:r>
        <w:t>Application iOS</w:t>
      </w:r>
      <w:bookmarkEnd w:id="8"/>
    </w:p>
    <w:p w14:paraId="681D525B" w14:textId="77777777" w:rsidR="00A26815" w:rsidRPr="00A26815" w:rsidRDefault="00A26815" w:rsidP="00A26815">
      <w:pPr>
        <w:pStyle w:val="Titre1"/>
      </w:pPr>
      <w:bookmarkStart w:id="9" w:name="_Toc447870567"/>
      <w:r>
        <w:t>Application Windows Phone</w:t>
      </w:r>
      <w:bookmarkEnd w:id="9"/>
    </w:p>
    <w:sectPr w:rsidR="00A26815" w:rsidRPr="00A26815" w:rsidSect="00270418">
      <w:headerReference w:type="default" r:id="rId29"/>
      <w:footerReference w:type="default" r:id="rId30"/>
      <w:headerReference w:type="first" r:id="rId31"/>
      <w:footerReference w:type="first" r:id="rId3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nathan Racaud" w:date="2016-04-28T14:35:00Z" w:initials="JR">
    <w:p w14:paraId="20C4FD88" w14:textId="577A775D" w:rsidR="0025662B" w:rsidRDefault="0025662B">
      <w:pPr>
        <w:pStyle w:val="Commentaire"/>
      </w:pPr>
      <w:r>
        <w:rPr>
          <w:rStyle w:val="Marquedecommentaire"/>
        </w:rPr>
        <w:annotationRef/>
      </w:r>
      <w:r>
        <w:t>Est-ce que ça comprend la librairie expresso pour tes tests ? Si oui le préciser.</w:t>
      </w:r>
    </w:p>
  </w:comment>
  <w:comment w:id="4" w:author="Jeremy" w:date="2016-04-28T12:49:00Z" w:initials="J">
    <w:p w14:paraId="591ED453" w14:textId="2759FF76" w:rsidR="00240E56" w:rsidRDefault="00240E56">
      <w:pPr>
        <w:pStyle w:val="Commentaire"/>
      </w:pPr>
      <w:r>
        <w:rPr>
          <w:rStyle w:val="Marquedecommentaire"/>
        </w:rPr>
        <w:annotationRef/>
      </w:r>
      <w:r>
        <w:t>Tous les outils nécessaires, ça veut bien dire ce que ça veut dire, non ? Je ne vais pas dire « Alors, ça comprend tous les outils nécessaires à savoir Gradle, JUnit, Espresso et le SDK. ». Non, c’est inutile, si je dis « tout », c’est « tout » !</w:t>
      </w:r>
    </w:p>
  </w:comment>
  <w:comment w:id="5" w:author="Jonathan Racaud" w:date="2016-04-23T13:05:00Z" w:initials="JR">
    <w:p w14:paraId="608308B2" w14:textId="7D603D85" w:rsidR="0041785E" w:rsidRDefault="0041785E">
      <w:pPr>
        <w:pStyle w:val="Commentaire"/>
      </w:pPr>
      <w:r>
        <w:rPr>
          <w:rStyle w:val="Marquedecommentaire"/>
        </w:rPr>
        <w:annotationRef/>
      </w:r>
      <w:r>
        <w:t>Je ne sais pas si tu le décris dans la partie manquante d’avant sur qu’elle version d’Android nous travaillons, sinon il faut le dire ici.</w:t>
      </w:r>
    </w:p>
  </w:comment>
  <w:comment w:id="6" w:author="Jeremy" w:date="2016-04-23T13:21:00Z" w:initials="J">
    <w:p w14:paraId="7C61B1DD" w14:textId="2D8BC4F2" w:rsidR="00FD5F03" w:rsidRDefault="00FD5F03">
      <w:pPr>
        <w:pStyle w:val="Commentaire"/>
      </w:pPr>
      <w:r>
        <w:rPr>
          <w:rStyle w:val="Marquedecommentaire"/>
        </w:rPr>
        <w:annotationRef/>
      </w:r>
      <w:r>
        <w:t>Non, dans la partie manquante, j’explique comment expliquer le SDK. Ici, j’explique comment lier le SDK avec le projet.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C4FD88" w15:done="0"/>
  <w15:commentEx w15:paraId="591ED453" w15:paraIdParent="20C4FD88" w15:done="0"/>
  <w15:commentEx w15:paraId="608308B2" w15:done="1"/>
  <w15:commentEx w15:paraId="7C61B1DD" w15:paraIdParent="608308B2"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6A89A" w14:textId="77777777" w:rsidR="00994D8A" w:rsidRDefault="00994D8A" w:rsidP="00147043">
      <w:pPr>
        <w:spacing w:after="0" w:line="240" w:lineRule="auto"/>
      </w:pPr>
      <w:r>
        <w:separator/>
      </w:r>
    </w:p>
  </w:endnote>
  <w:endnote w:type="continuationSeparator" w:id="0">
    <w:p w14:paraId="269B4DF1" w14:textId="77777777" w:rsidR="00994D8A" w:rsidRDefault="00994D8A"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29065" w14:textId="77777777" w:rsidR="00735ABD" w:rsidRDefault="00735ABD" w:rsidP="00B13AA6">
    <w:pPr>
      <w:tabs>
        <w:tab w:val="center" w:pos="4550"/>
        <w:tab w:val="left" w:pos="5818"/>
      </w:tabs>
      <w:ind w:right="740"/>
      <w:rPr>
        <w:color w:val="222A35" w:themeColor="text2" w:themeShade="80"/>
        <w:sz w:val="24"/>
        <w:szCs w:val="24"/>
      </w:rPr>
    </w:pPr>
  </w:p>
  <w:p w14:paraId="3F2A421E" w14:textId="77777777" w:rsidR="00735ABD" w:rsidRDefault="00735A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29171" w14:textId="77777777" w:rsidR="00735ABD" w:rsidRPr="00A92C3B" w:rsidRDefault="00735ABD"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Document3</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A00CE" w14:textId="2F28BC5B" w:rsidR="00735ABD" w:rsidRDefault="00735ABD"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Document3</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575BD">
      <w:rPr>
        <w:noProof/>
        <w:color w:val="323E4F" w:themeColor="text2" w:themeShade="BF"/>
        <w:sz w:val="24"/>
        <w:szCs w:val="24"/>
      </w:rPr>
      <w:t>4</w:t>
    </w:r>
    <w:r>
      <w:rPr>
        <w:color w:val="323E4F" w:themeColor="text2" w:themeShade="BF"/>
        <w:sz w:val="24"/>
        <w:szCs w:val="24"/>
      </w:rPr>
      <w:fldChar w:fldCharType="end"/>
    </w:r>
  </w:p>
  <w:p w14:paraId="66ADCE7A" w14:textId="77777777" w:rsidR="00735ABD" w:rsidRDefault="00735AB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31FB9" w14:textId="77777777" w:rsidR="00735ABD" w:rsidRDefault="00735A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6AF26" w14:textId="77777777" w:rsidR="00994D8A" w:rsidRDefault="00994D8A" w:rsidP="00147043">
      <w:pPr>
        <w:spacing w:after="0" w:line="240" w:lineRule="auto"/>
      </w:pPr>
      <w:r>
        <w:separator/>
      </w:r>
    </w:p>
  </w:footnote>
  <w:footnote w:type="continuationSeparator" w:id="0">
    <w:p w14:paraId="42503FE5" w14:textId="77777777" w:rsidR="00994D8A" w:rsidRDefault="00994D8A"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735ABD" w14:paraId="212F8CCF" w14:textId="77777777" w:rsidTr="00AE09C2">
      <w:trPr>
        <w:jc w:val="center"/>
      </w:trPr>
      <w:tc>
        <w:tcPr>
          <w:tcW w:w="2269" w:type="dxa"/>
          <w:vMerge w:val="restart"/>
          <w:tcBorders>
            <w:top w:val="single" w:sz="4" w:space="0" w:color="auto"/>
            <w:left w:val="single" w:sz="4" w:space="0" w:color="auto"/>
            <w:right w:val="single" w:sz="4" w:space="0" w:color="auto"/>
          </w:tcBorders>
        </w:tcPr>
        <w:p w14:paraId="6F42AFE0" w14:textId="77777777" w:rsidR="00735ABD" w:rsidRPr="00E92B0C" w:rsidRDefault="00735ABD"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36A8C788" wp14:editId="03FB723E">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6C62130B" w14:textId="77777777" w:rsidR="00735ABD" w:rsidRDefault="00735ABD" w:rsidP="00991748">
          <w:pPr>
            <w:pStyle w:val="En-tte"/>
            <w:tabs>
              <w:tab w:val="left" w:pos="510"/>
            </w:tabs>
          </w:pPr>
          <w:r>
            <w:t>Date de publication</w:t>
          </w:r>
        </w:p>
      </w:tc>
      <w:tc>
        <w:tcPr>
          <w:tcW w:w="3710" w:type="dxa"/>
          <w:tcBorders>
            <w:right w:val="single" w:sz="4" w:space="0" w:color="auto"/>
          </w:tcBorders>
        </w:tcPr>
        <w:p w14:paraId="098171C7" w14:textId="77777777" w:rsidR="00735ABD" w:rsidRDefault="00994D8A"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735ABD">
                <w:t>08/04/2016</w:t>
              </w:r>
            </w:sdtContent>
          </w:sdt>
        </w:p>
      </w:tc>
      <w:tc>
        <w:tcPr>
          <w:tcW w:w="2952" w:type="dxa"/>
          <w:vMerge w:val="restart"/>
          <w:tcBorders>
            <w:top w:val="single" w:sz="4" w:space="0" w:color="auto"/>
            <w:left w:val="single" w:sz="4" w:space="0" w:color="auto"/>
            <w:right w:val="single" w:sz="4" w:space="0" w:color="auto"/>
          </w:tcBorders>
        </w:tcPr>
        <w:p w14:paraId="45F69E9B" w14:textId="77777777" w:rsidR="00735ABD" w:rsidRDefault="00735ABD"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605A7316" wp14:editId="08FE0689">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735ABD" w14:paraId="2C6DCC9A" w14:textId="77777777" w:rsidTr="00AE09C2">
      <w:trPr>
        <w:trHeight w:val="270"/>
        <w:jc w:val="center"/>
      </w:trPr>
      <w:tc>
        <w:tcPr>
          <w:tcW w:w="2269" w:type="dxa"/>
          <w:vMerge/>
          <w:tcBorders>
            <w:left w:val="single" w:sz="4" w:space="0" w:color="auto"/>
            <w:right w:val="single" w:sz="4" w:space="0" w:color="auto"/>
          </w:tcBorders>
        </w:tcPr>
        <w:p w14:paraId="38399546" w14:textId="77777777" w:rsidR="00735ABD" w:rsidRPr="00E92B0C" w:rsidRDefault="00735ABD" w:rsidP="00991748">
          <w:pPr>
            <w:pStyle w:val="En-tte"/>
            <w:tabs>
              <w:tab w:val="left" w:pos="510"/>
            </w:tabs>
          </w:pPr>
        </w:p>
      </w:tc>
      <w:tc>
        <w:tcPr>
          <w:tcW w:w="5836" w:type="dxa"/>
          <w:gridSpan w:val="2"/>
          <w:tcBorders>
            <w:left w:val="single" w:sz="4" w:space="0" w:color="auto"/>
            <w:right w:val="single" w:sz="4" w:space="0" w:color="auto"/>
          </w:tcBorders>
        </w:tcPr>
        <w:p w14:paraId="1420817D" w14:textId="77777777" w:rsidR="00735ABD" w:rsidRPr="00991748" w:rsidRDefault="00735ABD" w:rsidP="00991748">
          <w:pPr>
            <w:jc w:val="right"/>
            <w:rPr>
              <w:lang w:val="en-GB"/>
            </w:rPr>
          </w:pPr>
        </w:p>
      </w:tc>
      <w:tc>
        <w:tcPr>
          <w:tcW w:w="2952" w:type="dxa"/>
          <w:vMerge/>
          <w:tcBorders>
            <w:left w:val="single" w:sz="4" w:space="0" w:color="auto"/>
            <w:right w:val="single" w:sz="4" w:space="0" w:color="auto"/>
          </w:tcBorders>
        </w:tcPr>
        <w:p w14:paraId="3E1450D5" w14:textId="77777777" w:rsidR="00735ABD" w:rsidRDefault="00735ABD" w:rsidP="00735ABD"/>
      </w:tc>
    </w:tr>
    <w:tr w:rsidR="00735ABD" w:rsidRPr="000B5889" w14:paraId="45C24B7A" w14:textId="77777777" w:rsidTr="00AE09C2">
      <w:trPr>
        <w:trHeight w:val="270"/>
        <w:jc w:val="center"/>
      </w:trPr>
      <w:tc>
        <w:tcPr>
          <w:tcW w:w="2269" w:type="dxa"/>
          <w:vMerge/>
          <w:tcBorders>
            <w:left w:val="single" w:sz="4" w:space="0" w:color="auto"/>
            <w:right w:val="single" w:sz="4" w:space="0" w:color="auto"/>
          </w:tcBorders>
        </w:tcPr>
        <w:p w14:paraId="0B4F05E4" w14:textId="77777777" w:rsidR="00735ABD" w:rsidRPr="00E92B0C" w:rsidRDefault="00735ABD" w:rsidP="000B5889">
          <w:pPr>
            <w:pStyle w:val="En-tte"/>
            <w:tabs>
              <w:tab w:val="left" w:pos="510"/>
            </w:tabs>
          </w:pPr>
        </w:p>
      </w:tc>
      <w:tc>
        <w:tcPr>
          <w:tcW w:w="2126" w:type="dxa"/>
          <w:tcBorders>
            <w:left w:val="single" w:sz="4" w:space="0" w:color="auto"/>
            <w:right w:val="single" w:sz="4" w:space="0" w:color="auto"/>
          </w:tcBorders>
        </w:tcPr>
        <w:p w14:paraId="71A1BC6A" w14:textId="77777777" w:rsidR="00735ABD" w:rsidRDefault="00735ABD" w:rsidP="000B5889">
          <w:pPr>
            <w:pStyle w:val="En-tte"/>
            <w:tabs>
              <w:tab w:val="left" w:pos="510"/>
            </w:tabs>
          </w:pPr>
          <w:r>
            <w:t>Nom du projet</w:t>
          </w:r>
        </w:p>
      </w:tc>
      <w:tc>
        <w:tcPr>
          <w:tcW w:w="3710" w:type="dxa"/>
          <w:tcBorders>
            <w:left w:val="single" w:sz="4" w:space="0" w:color="auto"/>
            <w:right w:val="single" w:sz="4" w:space="0" w:color="auto"/>
          </w:tcBorders>
        </w:tcPr>
        <w:p w14:paraId="64C61E60" w14:textId="77777777" w:rsidR="00735ABD" w:rsidRDefault="00994D8A"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735ABD" w:rsidRPr="00FA513D">
                <w:rPr>
                  <w:rStyle w:val="lev"/>
                </w:rPr>
                <w:t>Music Sheet Writer</w:t>
              </w:r>
            </w:sdtContent>
          </w:sdt>
        </w:p>
      </w:tc>
      <w:tc>
        <w:tcPr>
          <w:tcW w:w="2952" w:type="dxa"/>
          <w:vMerge/>
          <w:tcBorders>
            <w:left w:val="single" w:sz="4" w:space="0" w:color="auto"/>
            <w:right w:val="single" w:sz="4" w:space="0" w:color="auto"/>
          </w:tcBorders>
        </w:tcPr>
        <w:p w14:paraId="1F882A0F" w14:textId="77777777" w:rsidR="00735ABD" w:rsidRPr="000B5889" w:rsidRDefault="00735ABD" w:rsidP="000B5889">
          <w:pPr>
            <w:rPr>
              <w:lang w:val="en-US"/>
            </w:rPr>
          </w:pPr>
        </w:p>
      </w:tc>
    </w:tr>
    <w:tr w:rsidR="00735ABD" w14:paraId="5757AB41" w14:textId="77777777" w:rsidTr="00AE09C2">
      <w:trPr>
        <w:jc w:val="center"/>
      </w:trPr>
      <w:tc>
        <w:tcPr>
          <w:tcW w:w="2269" w:type="dxa"/>
          <w:vMerge/>
          <w:tcBorders>
            <w:left w:val="single" w:sz="4" w:space="0" w:color="auto"/>
            <w:bottom w:val="nil"/>
            <w:right w:val="single" w:sz="4" w:space="0" w:color="auto"/>
          </w:tcBorders>
        </w:tcPr>
        <w:p w14:paraId="49D672D8" w14:textId="77777777" w:rsidR="00735ABD" w:rsidRPr="000B5889" w:rsidRDefault="00735ABD" w:rsidP="000B5889">
          <w:pPr>
            <w:pStyle w:val="En-tte"/>
            <w:tabs>
              <w:tab w:val="left" w:pos="510"/>
            </w:tabs>
            <w:rPr>
              <w:lang w:val="en-US"/>
            </w:rPr>
          </w:pPr>
        </w:p>
      </w:tc>
      <w:tc>
        <w:tcPr>
          <w:tcW w:w="2126" w:type="dxa"/>
          <w:tcBorders>
            <w:left w:val="single" w:sz="4" w:space="0" w:color="auto"/>
          </w:tcBorders>
        </w:tcPr>
        <w:p w14:paraId="4300950C" w14:textId="77777777" w:rsidR="00735ABD" w:rsidRDefault="00735ABD" w:rsidP="000B5889">
          <w:pPr>
            <w:pStyle w:val="En-tte"/>
            <w:tabs>
              <w:tab w:val="left" w:pos="510"/>
            </w:tabs>
          </w:pPr>
          <w:r>
            <w:t>Objet du document</w:t>
          </w:r>
        </w:p>
      </w:tc>
      <w:tc>
        <w:tcPr>
          <w:tcW w:w="3710" w:type="dxa"/>
          <w:tcBorders>
            <w:right w:val="single" w:sz="4" w:space="0" w:color="auto"/>
          </w:tcBorders>
        </w:tcPr>
        <w:p w14:paraId="0862B944" w14:textId="77777777" w:rsidR="00735ABD" w:rsidRPr="000D7472" w:rsidRDefault="00994D8A"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735ABD">
                <w:rPr>
                  <w:rStyle w:val="Accentuation"/>
                  <w:i w:val="0"/>
                  <w:lang w:val="en-US"/>
                </w:rPr>
                <w:t>Guide D’installation</w:t>
              </w:r>
            </w:sdtContent>
          </w:sdt>
        </w:p>
      </w:tc>
      <w:tc>
        <w:tcPr>
          <w:tcW w:w="2952" w:type="dxa"/>
          <w:vMerge/>
          <w:tcBorders>
            <w:left w:val="single" w:sz="4" w:space="0" w:color="auto"/>
            <w:bottom w:val="nil"/>
            <w:right w:val="single" w:sz="4" w:space="0" w:color="auto"/>
          </w:tcBorders>
        </w:tcPr>
        <w:p w14:paraId="4E6A1941" w14:textId="77777777" w:rsidR="00735ABD" w:rsidRDefault="00735ABD" w:rsidP="000B5889">
          <w:pPr>
            <w:pStyle w:val="En-tte"/>
            <w:tabs>
              <w:tab w:val="left" w:pos="510"/>
            </w:tabs>
          </w:pPr>
        </w:p>
      </w:tc>
    </w:tr>
    <w:tr w:rsidR="00735ABD" w14:paraId="409F9DE4" w14:textId="77777777" w:rsidTr="00AE09C2">
      <w:trPr>
        <w:jc w:val="center"/>
      </w:trPr>
      <w:sdt>
        <w:sdtPr>
          <w:rPr>
            <w:lang w:val="en-GB"/>
          </w:rPr>
          <w:alias w:val="Company"/>
          <w:tag w:val=""/>
          <w:id w:val="1837500267"/>
          <w:placeholder>
            <w:docPart w:val="81870C59E03F46A3B4B2BADB162F18C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5951B1E1" w14:textId="77777777" w:rsidR="00735ABD" w:rsidRPr="00E92B0C" w:rsidRDefault="00735ABD" w:rsidP="000B5889">
              <w:pPr>
                <w:pStyle w:val="Sous-titre"/>
              </w:pPr>
              <w:r w:rsidRPr="00E92B0C">
                <w:t>Music Sheet Writer</w:t>
              </w:r>
            </w:p>
          </w:tc>
        </w:sdtContent>
      </w:sdt>
      <w:tc>
        <w:tcPr>
          <w:tcW w:w="2126" w:type="dxa"/>
          <w:tcBorders>
            <w:left w:val="single" w:sz="4" w:space="0" w:color="auto"/>
          </w:tcBorders>
        </w:tcPr>
        <w:p w14:paraId="2E21F9B4" w14:textId="77777777" w:rsidR="00735ABD" w:rsidRDefault="00735ABD" w:rsidP="000B5889">
          <w:pPr>
            <w:pStyle w:val="En-tte"/>
            <w:tabs>
              <w:tab w:val="left" w:pos="510"/>
            </w:tabs>
          </w:pPr>
          <w:r>
            <w:t>Nom du chapitre</w:t>
          </w:r>
        </w:p>
      </w:tc>
      <w:tc>
        <w:tcPr>
          <w:tcW w:w="3710" w:type="dxa"/>
          <w:tcBorders>
            <w:right w:val="single" w:sz="4" w:space="0" w:color="auto"/>
          </w:tcBorders>
        </w:tcPr>
        <w:p w14:paraId="6875369F" w14:textId="530405DD" w:rsidR="00735ABD" w:rsidRPr="000D7472" w:rsidRDefault="00735ABD"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2575BD">
            <w:rPr>
              <w:i/>
              <w:noProof/>
            </w:rPr>
            <w:t>Sommaire</w:t>
          </w:r>
          <w:r>
            <w:rPr>
              <w:i/>
            </w:rPr>
            <w:fldChar w:fldCharType="end"/>
          </w:r>
        </w:p>
      </w:tc>
      <w:sdt>
        <w:sdtPr>
          <w:rPr>
            <w:lang w:val="en-GB"/>
          </w:rPr>
          <w:alias w:val="Category"/>
          <w:tag w:val=""/>
          <w:id w:val="-2082825586"/>
          <w:placeholder>
            <w:docPart w:val="A93EBD7A81B64FBBA24268AF6B8AB5A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73BD4F7F" w14:textId="77777777" w:rsidR="00735ABD" w:rsidRDefault="00735ABD" w:rsidP="000B5889">
              <w:pPr>
                <w:pStyle w:val="Sous-titre"/>
                <w:jc w:val="right"/>
              </w:pPr>
              <w:r w:rsidRPr="00991748">
                <w:rPr>
                  <w:lang w:val="en-GB"/>
                </w:rPr>
                <w:t>Epitech Innovative Project</w:t>
              </w:r>
            </w:p>
          </w:tc>
        </w:sdtContent>
      </w:sdt>
    </w:tr>
  </w:tbl>
  <w:p w14:paraId="46791D41" w14:textId="77777777" w:rsidR="00735ABD" w:rsidRPr="00991748" w:rsidRDefault="00735ABD"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78CDB" w14:textId="77777777" w:rsidR="00735ABD" w:rsidRDefault="00735ABD"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6AC10" w14:textId="77777777" w:rsidR="00735ABD" w:rsidRPr="005B53B8" w:rsidRDefault="00735ABD"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735ABD" w14:paraId="659A08CA" w14:textId="77777777" w:rsidTr="00AE09C2">
      <w:trPr>
        <w:jc w:val="center"/>
      </w:trPr>
      <w:tc>
        <w:tcPr>
          <w:tcW w:w="2269" w:type="dxa"/>
          <w:vMerge w:val="restart"/>
          <w:tcBorders>
            <w:top w:val="single" w:sz="4" w:space="0" w:color="auto"/>
            <w:left w:val="single" w:sz="4" w:space="0" w:color="auto"/>
            <w:right w:val="single" w:sz="4" w:space="0" w:color="auto"/>
          </w:tcBorders>
        </w:tcPr>
        <w:p w14:paraId="310EE00F" w14:textId="77777777" w:rsidR="00735ABD" w:rsidRPr="00E92B0C" w:rsidRDefault="00735ABD"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144D6CB2" wp14:editId="794FA19B">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22B66D01" w14:textId="77777777" w:rsidR="00735ABD" w:rsidRDefault="00735ABD" w:rsidP="00991748">
          <w:pPr>
            <w:pStyle w:val="En-tte"/>
            <w:tabs>
              <w:tab w:val="left" w:pos="510"/>
            </w:tabs>
          </w:pPr>
          <w:r>
            <w:t>Date de publication</w:t>
          </w:r>
        </w:p>
      </w:tc>
      <w:tc>
        <w:tcPr>
          <w:tcW w:w="3710" w:type="dxa"/>
          <w:tcBorders>
            <w:right w:val="single" w:sz="4" w:space="0" w:color="auto"/>
          </w:tcBorders>
        </w:tcPr>
        <w:p w14:paraId="4B8072C4" w14:textId="77777777" w:rsidR="00735ABD" w:rsidRDefault="00994D8A"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735ABD">
                <w:t>08/04/2016</w:t>
              </w:r>
            </w:sdtContent>
          </w:sdt>
        </w:p>
      </w:tc>
      <w:tc>
        <w:tcPr>
          <w:tcW w:w="2952" w:type="dxa"/>
          <w:vMerge w:val="restart"/>
          <w:tcBorders>
            <w:top w:val="single" w:sz="4" w:space="0" w:color="auto"/>
            <w:left w:val="single" w:sz="4" w:space="0" w:color="auto"/>
            <w:right w:val="single" w:sz="4" w:space="0" w:color="auto"/>
          </w:tcBorders>
        </w:tcPr>
        <w:p w14:paraId="19BF93E9" w14:textId="77777777" w:rsidR="00735ABD" w:rsidRDefault="00735ABD"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7EF7B94E" wp14:editId="008CEB3D">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735ABD" w14:paraId="6B4B2F16" w14:textId="77777777" w:rsidTr="00AE09C2">
      <w:trPr>
        <w:trHeight w:val="270"/>
        <w:jc w:val="center"/>
      </w:trPr>
      <w:tc>
        <w:tcPr>
          <w:tcW w:w="2269" w:type="dxa"/>
          <w:vMerge/>
          <w:tcBorders>
            <w:left w:val="single" w:sz="4" w:space="0" w:color="auto"/>
            <w:right w:val="single" w:sz="4" w:space="0" w:color="auto"/>
          </w:tcBorders>
        </w:tcPr>
        <w:p w14:paraId="61502198" w14:textId="77777777" w:rsidR="00735ABD" w:rsidRPr="00E92B0C" w:rsidRDefault="00735ABD" w:rsidP="00991748">
          <w:pPr>
            <w:pStyle w:val="En-tte"/>
            <w:tabs>
              <w:tab w:val="left" w:pos="510"/>
            </w:tabs>
          </w:pPr>
        </w:p>
      </w:tc>
      <w:tc>
        <w:tcPr>
          <w:tcW w:w="5836" w:type="dxa"/>
          <w:gridSpan w:val="2"/>
          <w:tcBorders>
            <w:left w:val="single" w:sz="4" w:space="0" w:color="auto"/>
            <w:right w:val="single" w:sz="4" w:space="0" w:color="auto"/>
          </w:tcBorders>
        </w:tcPr>
        <w:p w14:paraId="5A25B9DB" w14:textId="77777777" w:rsidR="00735ABD" w:rsidRPr="00991748" w:rsidRDefault="00735ABD" w:rsidP="00991748">
          <w:pPr>
            <w:jc w:val="right"/>
            <w:rPr>
              <w:lang w:val="en-GB"/>
            </w:rPr>
          </w:pPr>
        </w:p>
      </w:tc>
      <w:tc>
        <w:tcPr>
          <w:tcW w:w="2952" w:type="dxa"/>
          <w:vMerge/>
          <w:tcBorders>
            <w:left w:val="single" w:sz="4" w:space="0" w:color="auto"/>
            <w:right w:val="single" w:sz="4" w:space="0" w:color="auto"/>
          </w:tcBorders>
        </w:tcPr>
        <w:p w14:paraId="7457E723" w14:textId="77777777" w:rsidR="00735ABD" w:rsidRDefault="00735ABD" w:rsidP="00735ABD"/>
      </w:tc>
    </w:tr>
    <w:tr w:rsidR="00735ABD" w:rsidRPr="000B5889" w14:paraId="1450B050" w14:textId="77777777" w:rsidTr="00AE09C2">
      <w:trPr>
        <w:trHeight w:val="270"/>
        <w:jc w:val="center"/>
      </w:trPr>
      <w:tc>
        <w:tcPr>
          <w:tcW w:w="2269" w:type="dxa"/>
          <w:vMerge/>
          <w:tcBorders>
            <w:left w:val="single" w:sz="4" w:space="0" w:color="auto"/>
            <w:right w:val="single" w:sz="4" w:space="0" w:color="auto"/>
          </w:tcBorders>
        </w:tcPr>
        <w:p w14:paraId="3E5A451F" w14:textId="77777777" w:rsidR="00735ABD" w:rsidRPr="00E92B0C" w:rsidRDefault="00735ABD" w:rsidP="000B5889">
          <w:pPr>
            <w:pStyle w:val="En-tte"/>
            <w:tabs>
              <w:tab w:val="left" w:pos="510"/>
            </w:tabs>
          </w:pPr>
        </w:p>
      </w:tc>
      <w:tc>
        <w:tcPr>
          <w:tcW w:w="2126" w:type="dxa"/>
          <w:tcBorders>
            <w:left w:val="single" w:sz="4" w:space="0" w:color="auto"/>
            <w:right w:val="single" w:sz="4" w:space="0" w:color="auto"/>
          </w:tcBorders>
        </w:tcPr>
        <w:p w14:paraId="281A7FEB" w14:textId="77777777" w:rsidR="00735ABD" w:rsidRDefault="00735ABD" w:rsidP="000B5889">
          <w:pPr>
            <w:pStyle w:val="En-tte"/>
            <w:tabs>
              <w:tab w:val="left" w:pos="510"/>
            </w:tabs>
          </w:pPr>
          <w:r>
            <w:t>Nom du projet</w:t>
          </w:r>
        </w:p>
      </w:tc>
      <w:tc>
        <w:tcPr>
          <w:tcW w:w="3710" w:type="dxa"/>
          <w:tcBorders>
            <w:left w:val="single" w:sz="4" w:space="0" w:color="auto"/>
            <w:right w:val="single" w:sz="4" w:space="0" w:color="auto"/>
          </w:tcBorders>
        </w:tcPr>
        <w:p w14:paraId="1BAA230E" w14:textId="77777777" w:rsidR="00735ABD" w:rsidRDefault="00994D8A"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735ABD" w:rsidRPr="00FA513D">
                <w:rPr>
                  <w:rStyle w:val="lev"/>
                </w:rPr>
                <w:t>Music Sheet Writer</w:t>
              </w:r>
            </w:sdtContent>
          </w:sdt>
        </w:p>
      </w:tc>
      <w:tc>
        <w:tcPr>
          <w:tcW w:w="2952" w:type="dxa"/>
          <w:vMerge/>
          <w:tcBorders>
            <w:left w:val="single" w:sz="4" w:space="0" w:color="auto"/>
            <w:right w:val="single" w:sz="4" w:space="0" w:color="auto"/>
          </w:tcBorders>
        </w:tcPr>
        <w:p w14:paraId="690F8AE7" w14:textId="77777777" w:rsidR="00735ABD" w:rsidRPr="000B5889" w:rsidRDefault="00735ABD" w:rsidP="000B5889">
          <w:pPr>
            <w:rPr>
              <w:lang w:val="en-US"/>
            </w:rPr>
          </w:pPr>
        </w:p>
      </w:tc>
    </w:tr>
    <w:tr w:rsidR="00735ABD" w14:paraId="1D8D2419" w14:textId="77777777" w:rsidTr="00AE09C2">
      <w:trPr>
        <w:jc w:val="center"/>
      </w:trPr>
      <w:tc>
        <w:tcPr>
          <w:tcW w:w="2269" w:type="dxa"/>
          <w:vMerge/>
          <w:tcBorders>
            <w:left w:val="single" w:sz="4" w:space="0" w:color="auto"/>
            <w:bottom w:val="nil"/>
            <w:right w:val="single" w:sz="4" w:space="0" w:color="auto"/>
          </w:tcBorders>
        </w:tcPr>
        <w:p w14:paraId="7688B238" w14:textId="77777777" w:rsidR="00735ABD" w:rsidRPr="000B5889" w:rsidRDefault="00735ABD" w:rsidP="000B5889">
          <w:pPr>
            <w:pStyle w:val="En-tte"/>
            <w:tabs>
              <w:tab w:val="left" w:pos="510"/>
            </w:tabs>
            <w:rPr>
              <w:lang w:val="en-US"/>
            </w:rPr>
          </w:pPr>
        </w:p>
      </w:tc>
      <w:tc>
        <w:tcPr>
          <w:tcW w:w="2126" w:type="dxa"/>
          <w:tcBorders>
            <w:left w:val="single" w:sz="4" w:space="0" w:color="auto"/>
          </w:tcBorders>
        </w:tcPr>
        <w:p w14:paraId="752A0148" w14:textId="77777777" w:rsidR="00735ABD" w:rsidRDefault="00735ABD" w:rsidP="000B5889">
          <w:pPr>
            <w:pStyle w:val="En-tte"/>
            <w:tabs>
              <w:tab w:val="left" w:pos="510"/>
            </w:tabs>
          </w:pPr>
          <w:r>
            <w:t>Objet du document</w:t>
          </w:r>
        </w:p>
      </w:tc>
      <w:tc>
        <w:tcPr>
          <w:tcW w:w="3710" w:type="dxa"/>
          <w:tcBorders>
            <w:right w:val="single" w:sz="4" w:space="0" w:color="auto"/>
          </w:tcBorders>
        </w:tcPr>
        <w:p w14:paraId="67801992" w14:textId="77777777" w:rsidR="00735ABD" w:rsidRPr="000D7472" w:rsidRDefault="00994D8A"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735ABD">
                <w:rPr>
                  <w:rStyle w:val="Accentuation"/>
                  <w:i w:val="0"/>
                  <w:lang w:val="en-US"/>
                </w:rPr>
                <w:t>Guide D’installation</w:t>
              </w:r>
            </w:sdtContent>
          </w:sdt>
          <w:r w:rsidR="00735ABD" w:rsidRPr="000D7472">
            <w:rPr>
              <w:rStyle w:val="Accentuation"/>
              <w:i w:val="0"/>
            </w:rPr>
            <w:tab/>
          </w:r>
        </w:p>
      </w:tc>
      <w:tc>
        <w:tcPr>
          <w:tcW w:w="2952" w:type="dxa"/>
          <w:vMerge/>
          <w:tcBorders>
            <w:left w:val="single" w:sz="4" w:space="0" w:color="auto"/>
            <w:bottom w:val="nil"/>
            <w:right w:val="single" w:sz="4" w:space="0" w:color="auto"/>
          </w:tcBorders>
        </w:tcPr>
        <w:p w14:paraId="3861DDF7" w14:textId="77777777" w:rsidR="00735ABD" w:rsidRDefault="00735ABD" w:rsidP="000B5889">
          <w:pPr>
            <w:pStyle w:val="En-tte"/>
            <w:tabs>
              <w:tab w:val="left" w:pos="510"/>
            </w:tabs>
          </w:pPr>
        </w:p>
      </w:tc>
    </w:tr>
    <w:tr w:rsidR="00735ABD" w14:paraId="55694241" w14:textId="77777777" w:rsidTr="00AE09C2">
      <w:trPr>
        <w:jc w:val="center"/>
      </w:trPr>
      <w:sdt>
        <w:sdtPr>
          <w:rPr>
            <w:lang w:val="en-GB"/>
          </w:rPr>
          <w:alias w:val="Company"/>
          <w:tag w:val=""/>
          <w:id w:val="-288352013"/>
          <w:placeholder>
            <w:docPart w:val="81870C59E03F46A3B4B2BADB162F18C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4AAEA4FA" w14:textId="77777777" w:rsidR="00735ABD" w:rsidRPr="00E92B0C" w:rsidRDefault="00735ABD" w:rsidP="000B5889">
              <w:pPr>
                <w:pStyle w:val="Sous-titre"/>
              </w:pPr>
              <w:r w:rsidRPr="00E92B0C">
                <w:t>Music Sheet Writer</w:t>
              </w:r>
            </w:p>
          </w:tc>
        </w:sdtContent>
      </w:sdt>
      <w:tc>
        <w:tcPr>
          <w:tcW w:w="2126" w:type="dxa"/>
          <w:tcBorders>
            <w:left w:val="single" w:sz="4" w:space="0" w:color="auto"/>
          </w:tcBorders>
        </w:tcPr>
        <w:p w14:paraId="28FBF91E" w14:textId="77777777" w:rsidR="00735ABD" w:rsidRDefault="00735ABD" w:rsidP="000B5889">
          <w:pPr>
            <w:pStyle w:val="En-tte"/>
            <w:tabs>
              <w:tab w:val="left" w:pos="510"/>
            </w:tabs>
          </w:pPr>
          <w:r>
            <w:t>Nom du chapitre</w:t>
          </w:r>
        </w:p>
      </w:tc>
      <w:tc>
        <w:tcPr>
          <w:tcW w:w="3710" w:type="dxa"/>
          <w:tcBorders>
            <w:right w:val="single" w:sz="4" w:space="0" w:color="auto"/>
          </w:tcBorders>
        </w:tcPr>
        <w:p w14:paraId="6590B5C2" w14:textId="74D4F00F" w:rsidR="00735ABD" w:rsidRPr="000D7472" w:rsidRDefault="00735ABD"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2575BD">
            <w:rPr>
              <w:i/>
              <w:noProof/>
            </w:rPr>
            <w:t>Application iOS</w:t>
          </w:r>
          <w:r>
            <w:rPr>
              <w:i/>
            </w:rPr>
            <w:fldChar w:fldCharType="end"/>
          </w:r>
        </w:p>
      </w:tc>
      <w:sdt>
        <w:sdtPr>
          <w:rPr>
            <w:lang w:val="en-GB"/>
          </w:rPr>
          <w:alias w:val="Category"/>
          <w:tag w:val=""/>
          <w:id w:val="1989049015"/>
          <w:placeholder>
            <w:docPart w:val="A93EBD7A81B64FBBA24268AF6B8AB5A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7B99C6B7" w14:textId="77777777" w:rsidR="00735ABD" w:rsidRDefault="00735ABD" w:rsidP="000B5889">
              <w:pPr>
                <w:pStyle w:val="Sous-titre"/>
                <w:jc w:val="right"/>
              </w:pPr>
              <w:r w:rsidRPr="00991748">
                <w:rPr>
                  <w:lang w:val="en-GB"/>
                </w:rPr>
                <w:t>Epitech Innovative Project</w:t>
              </w:r>
            </w:p>
          </w:tc>
        </w:sdtContent>
      </w:sdt>
    </w:tr>
  </w:tbl>
  <w:p w14:paraId="421FA77B" w14:textId="77777777" w:rsidR="00735ABD" w:rsidRPr="00991748" w:rsidRDefault="00735ABD"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563A2" w14:textId="77777777" w:rsidR="00735ABD" w:rsidRPr="005B53B8" w:rsidRDefault="00735ABD"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Racaud">
    <w15:presenceInfo w15:providerId="Windows Live" w15:userId="ca8d3617104b6211"/>
  </w15:person>
  <w15:person w15:author="Jeremy">
    <w15:presenceInfo w15:providerId="None" w15:userId="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15"/>
    <w:rsid w:val="00003879"/>
    <w:rsid w:val="0000645A"/>
    <w:rsid w:val="00006CE2"/>
    <w:rsid w:val="00011E11"/>
    <w:rsid w:val="00037D1F"/>
    <w:rsid w:val="000664E3"/>
    <w:rsid w:val="000738EF"/>
    <w:rsid w:val="000B5889"/>
    <w:rsid w:val="000C6F56"/>
    <w:rsid w:val="000D1661"/>
    <w:rsid w:val="000D7472"/>
    <w:rsid w:val="000E0DF6"/>
    <w:rsid w:val="000E782C"/>
    <w:rsid w:val="000F2AAA"/>
    <w:rsid w:val="001131D3"/>
    <w:rsid w:val="00117E6D"/>
    <w:rsid w:val="00122158"/>
    <w:rsid w:val="0012691A"/>
    <w:rsid w:val="001309E4"/>
    <w:rsid w:val="001338C4"/>
    <w:rsid w:val="00137036"/>
    <w:rsid w:val="00137FB2"/>
    <w:rsid w:val="00147043"/>
    <w:rsid w:val="00152F5B"/>
    <w:rsid w:val="00157F01"/>
    <w:rsid w:val="00171124"/>
    <w:rsid w:val="00172911"/>
    <w:rsid w:val="00181574"/>
    <w:rsid w:val="00196D53"/>
    <w:rsid w:val="001C0E27"/>
    <w:rsid w:val="001C2014"/>
    <w:rsid w:val="001D43B0"/>
    <w:rsid w:val="001E184D"/>
    <w:rsid w:val="001F34E8"/>
    <w:rsid w:val="002000A0"/>
    <w:rsid w:val="00230A31"/>
    <w:rsid w:val="00240E56"/>
    <w:rsid w:val="00246F15"/>
    <w:rsid w:val="00250B9F"/>
    <w:rsid w:val="00254194"/>
    <w:rsid w:val="0025662B"/>
    <w:rsid w:val="002575BD"/>
    <w:rsid w:val="00260572"/>
    <w:rsid w:val="00270418"/>
    <w:rsid w:val="00272DCF"/>
    <w:rsid w:val="00291275"/>
    <w:rsid w:val="002942EA"/>
    <w:rsid w:val="002E0DD8"/>
    <w:rsid w:val="002E5D54"/>
    <w:rsid w:val="002E7900"/>
    <w:rsid w:val="002F14C6"/>
    <w:rsid w:val="0031124C"/>
    <w:rsid w:val="0036661F"/>
    <w:rsid w:val="00371B9B"/>
    <w:rsid w:val="003834CC"/>
    <w:rsid w:val="00386A7D"/>
    <w:rsid w:val="00387C3C"/>
    <w:rsid w:val="003A015B"/>
    <w:rsid w:val="003D47E6"/>
    <w:rsid w:val="003D6EB0"/>
    <w:rsid w:val="003E1DD6"/>
    <w:rsid w:val="003E6388"/>
    <w:rsid w:val="003F221F"/>
    <w:rsid w:val="0041785E"/>
    <w:rsid w:val="00422BD9"/>
    <w:rsid w:val="00423696"/>
    <w:rsid w:val="00432C7C"/>
    <w:rsid w:val="004335EE"/>
    <w:rsid w:val="00470749"/>
    <w:rsid w:val="00493D52"/>
    <w:rsid w:val="004960E7"/>
    <w:rsid w:val="0049646F"/>
    <w:rsid w:val="004C7A61"/>
    <w:rsid w:val="004D1AAD"/>
    <w:rsid w:val="004D6938"/>
    <w:rsid w:val="004D761D"/>
    <w:rsid w:val="004E69C4"/>
    <w:rsid w:val="00514B1F"/>
    <w:rsid w:val="0052076A"/>
    <w:rsid w:val="00531753"/>
    <w:rsid w:val="00535917"/>
    <w:rsid w:val="0054299A"/>
    <w:rsid w:val="00543714"/>
    <w:rsid w:val="005505E2"/>
    <w:rsid w:val="00552E8A"/>
    <w:rsid w:val="00582147"/>
    <w:rsid w:val="005B409A"/>
    <w:rsid w:val="005B53B8"/>
    <w:rsid w:val="005B6580"/>
    <w:rsid w:val="005C4A65"/>
    <w:rsid w:val="005C550D"/>
    <w:rsid w:val="005D35AD"/>
    <w:rsid w:val="005F1A7C"/>
    <w:rsid w:val="006056BA"/>
    <w:rsid w:val="006059B6"/>
    <w:rsid w:val="00606A12"/>
    <w:rsid w:val="00607F40"/>
    <w:rsid w:val="006170A5"/>
    <w:rsid w:val="00617B00"/>
    <w:rsid w:val="006271CE"/>
    <w:rsid w:val="00627977"/>
    <w:rsid w:val="00644860"/>
    <w:rsid w:val="00650522"/>
    <w:rsid w:val="006557DD"/>
    <w:rsid w:val="00661AFB"/>
    <w:rsid w:val="00665A7A"/>
    <w:rsid w:val="006706E0"/>
    <w:rsid w:val="00677510"/>
    <w:rsid w:val="0068090C"/>
    <w:rsid w:val="0068648D"/>
    <w:rsid w:val="006B40B3"/>
    <w:rsid w:val="006C46CD"/>
    <w:rsid w:val="006E293A"/>
    <w:rsid w:val="006F32BD"/>
    <w:rsid w:val="00713F39"/>
    <w:rsid w:val="00730479"/>
    <w:rsid w:val="00735ABD"/>
    <w:rsid w:val="007365CC"/>
    <w:rsid w:val="00764F4F"/>
    <w:rsid w:val="00794F91"/>
    <w:rsid w:val="007D0BF0"/>
    <w:rsid w:val="007D4C11"/>
    <w:rsid w:val="007E3CD7"/>
    <w:rsid w:val="007F5D78"/>
    <w:rsid w:val="008068E2"/>
    <w:rsid w:val="00811826"/>
    <w:rsid w:val="008359AB"/>
    <w:rsid w:val="00840903"/>
    <w:rsid w:val="00847FAB"/>
    <w:rsid w:val="00867846"/>
    <w:rsid w:val="00874ECB"/>
    <w:rsid w:val="00884990"/>
    <w:rsid w:val="008A67A3"/>
    <w:rsid w:val="008B027C"/>
    <w:rsid w:val="008B21C1"/>
    <w:rsid w:val="008C2A58"/>
    <w:rsid w:val="008D4B84"/>
    <w:rsid w:val="008D54E0"/>
    <w:rsid w:val="00932B99"/>
    <w:rsid w:val="00944083"/>
    <w:rsid w:val="00967A2F"/>
    <w:rsid w:val="00991748"/>
    <w:rsid w:val="00994D8A"/>
    <w:rsid w:val="009A51FF"/>
    <w:rsid w:val="009B4F9C"/>
    <w:rsid w:val="009E3BA7"/>
    <w:rsid w:val="009F28D9"/>
    <w:rsid w:val="00A02A18"/>
    <w:rsid w:val="00A05890"/>
    <w:rsid w:val="00A06D79"/>
    <w:rsid w:val="00A26815"/>
    <w:rsid w:val="00A32813"/>
    <w:rsid w:val="00A46F92"/>
    <w:rsid w:val="00A542FB"/>
    <w:rsid w:val="00A54D6A"/>
    <w:rsid w:val="00A55A6B"/>
    <w:rsid w:val="00A64B9E"/>
    <w:rsid w:val="00A67036"/>
    <w:rsid w:val="00A92C3B"/>
    <w:rsid w:val="00AB7617"/>
    <w:rsid w:val="00AC2341"/>
    <w:rsid w:val="00AC602B"/>
    <w:rsid w:val="00AE09C2"/>
    <w:rsid w:val="00AE4187"/>
    <w:rsid w:val="00B06173"/>
    <w:rsid w:val="00B1355E"/>
    <w:rsid w:val="00B13AA6"/>
    <w:rsid w:val="00B17B6B"/>
    <w:rsid w:val="00B332B5"/>
    <w:rsid w:val="00B3775F"/>
    <w:rsid w:val="00B4087B"/>
    <w:rsid w:val="00B71436"/>
    <w:rsid w:val="00B913ED"/>
    <w:rsid w:val="00B947EE"/>
    <w:rsid w:val="00B96A48"/>
    <w:rsid w:val="00BA6180"/>
    <w:rsid w:val="00BB3A46"/>
    <w:rsid w:val="00BD2037"/>
    <w:rsid w:val="00BD4445"/>
    <w:rsid w:val="00BD5111"/>
    <w:rsid w:val="00BF1E7E"/>
    <w:rsid w:val="00BF2320"/>
    <w:rsid w:val="00C06C30"/>
    <w:rsid w:val="00C13459"/>
    <w:rsid w:val="00C2118E"/>
    <w:rsid w:val="00C33439"/>
    <w:rsid w:val="00C34099"/>
    <w:rsid w:val="00C41563"/>
    <w:rsid w:val="00C4673F"/>
    <w:rsid w:val="00C468F3"/>
    <w:rsid w:val="00C47C9D"/>
    <w:rsid w:val="00C5030B"/>
    <w:rsid w:val="00C60B36"/>
    <w:rsid w:val="00C65D42"/>
    <w:rsid w:val="00C662EB"/>
    <w:rsid w:val="00C84245"/>
    <w:rsid w:val="00C97997"/>
    <w:rsid w:val="00CA7044"/>
    <w:rsid w:val="00CB6B04"/>
    <w:rsid w:val="00CC2B16"/>
    <w:rsid w:val="00CC56F8"/>
    <w:rsid w:val="00CD48CD"/>
    <w:rsid w:val="00CD6AD6"/>
    <w:rsid w:val="00CD79BC"/>
    <w:rsid w:val="00CD7FC5"/>
    <w:rsid w:val="00CE1702"/>
    <w:rsid w:val="00CF6ED6"/>
    <w:rsid w:val="00CF7FAD"/>
    <w:rsid w:val="00D033A8"/>
    <w:rsid w:val="00D41A98"/>
    <w:rsid w:val="00D60867"/>
    <w:rsid w:val="00D772EC"/>
    <w:rsid w:val="00D94FEC"/>
    <w:rsid w:val="00D97487"/>
    <w:rsid w:val="00DA69CA"/>
    <w:rsid w:val="00DC03F0"/>
    <w:rsid w:val="00DE69FF"/>
    <w:rsid w:val="00DF5F1B"/>
    <w:rsid w:val="00DF66E8"/>
    <w:rsid w:val="00E03E85"/>
    <w:rsid w:val="00E04065"/>
    <w:rsid w:val="00E25192"/>
    <w:rsid w:val="00E328CD"/>
    <w:rsid w:val="00E40992"/>
    <w:rsid w:val="00E40A30"/>
    <w:rsid w:val="00E4291C"/>
    <w:rsid w:val="00E502B4"/>
    <w:rsid w:val="00E56E19"/>
    <w:rsid w:val="00E57936"/>
    <w:rsid w:val="00E62625"/>
    <w:rsid w:val="00E64A20"/>
    <w:rsid w:val="00E76D96"/>
    <w:rsid w:val="00E81661"/>
    <w:rsid w:val="00E83422"/>
    <w:rsid w:val="00E90F1C"/>
    <w:rsid w:val="00E92B0C"/>
    <w:rsid w:val="00EA20CD"/>
    <w:rsid w:val="00EA369B"/>
    <w:rsid w:val="00EC238D"/>
    <w:rsid w:val="00EC37E2"/>
    <w:rsid w:val="00ED19F1"/>
    <w:rsid w:val="00ED6AB0"/>
    <w:rsid w:val="00EF3E52"/>
    <w:rsid w:val="00F010F9"/>
    <w:rsid w:val="00F02B4D"/>
    <w:rsid w:val="00F1133A"/>
    <w:rsid w:val="00F121D1"/>
    <w:rsid w:val="00F14081"/>
    <w:rsid w:val="00F27A72"/>
    <w:rsid w:val="00F356A5"/>
    <w:rsid w:val="00F4477A"/>
    <w:rsid w:val="00F45E54"/>
    <w:rsid w:val="00F72261"/>
    <w:rsid w:val="00FA4DDE"/>
    <w:rsid w:val="00FA513D"/>
    <w:rsid w:val="00FD5F03"/>
    <w:rsid w:val="00FF650F"/>
    <w:rsid w:val="00FF709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427CD"/>
  <w15:chartTrackingRefBased/>
  <w15:docId w15:val="{71994E2D-6C70-4C9A-A971-604A2808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Textebrut">
    <w:name w:val="Plain Text"/>
    <w:basedOn w:val="Normal"/>
    <w:link w:val="TextebrutCar"/>
    <w:uiPriority w:val="99"/>
    <w:unhideWhenUsed/>
    <w:rsid w:val="00C60B36"/>
    <w:pPr>
      <w:spacing w:after="0" w:line="240" w:lineRule="auto"/>
      <w:jc w:val="left"/>
    </w:pPr>
    <w:rPr>
      <w:rFonts w:ascii="Consolas" w:eastAsiaTheme="minorHAnsi" w:hAnsi="Consolas"/>
      <w:sz w:val="21"/>
      <w:szCs w:val="21"/>
      <w:lang w:val="en-US" w:eastAsia="en-US"/>
    </w:rPr>
  </w:style>
  <w:style w:type="character" w:customStyle="1" w:styleId="TextebrutCar">
    <w:name w:val="Texte brut Car"/>
    <w:basedOn w:val="Policepardfaut"/>
    <w:link w:val="Textebrut"/>
    <w:uiPriority w:val="99"/>
    <w:rsid w:val="00C60B36"/>
    <w:rPr>
      <w:rFonts w:ascii="Consolas" w:eastAsiaTheme="minorHAnsi" w:hAnsi="Consolas"/>
      <w:sz w:val="21"/>
      <w:szCs w:val="21"/>
      <w:lang w:val="en-US" w:eastAsia="en-US"/>
    </w:rPr>
  </w:style>
  <w:style w:type="paragraph" w:customStyle="1" w:styleId="code">
    <w:name w:val="code"/>
    <w:basedOn w:val="Textebrut"/>
    <w:link w:val="codeCar"/>
    <w:qFormat/>
    <w:rsid w:val="002E0DD8"/>
    <w:rPr>
      <w:rFonts w:ascii="Courier New" w:hAnsi="Courier New" w:cs="Courier New"/>
    </w:rPr>
  </w:style>
  <w:style w:type="character" w:customStyle="1" w:styleId="codeCar">
    <w:name w:val="code Car"/>
    <w:basedOn w:val="TextebrutCar"/>
    <w:link w:val="code"/>
    <w:rsid w:val="002E0DD8"/>
    <w:rPr>
      <w:rFonts w:ascii="Courier New" w:eastAsiaTheme="minorHAnsi" w:hAnsi="Courier New" w:cs="Courier New"/>
      <w:sz w:val="21"/>
      <w:szCs w:val="21"/>
      <w:lang w:val="en-US" w:eastAsia="en-US"/>
    </w:rPr>
  </w:style>
  <w:style w:type="character" w:styleId="Marquedecommentaire">
    <w:name w:val="annotation reference"/>
    <w:basedOn w:val="Policepardfaut"/>
    <w:uiPriority w:val="99"/>
    <w:semiHidden/>
    <w:unhideWhenUsed/>
    <w:rsid w:val="00117E6D"/>
    <w:rPr>
      <w:sz w:val="16"/>
      <w:szCs w:val="16"/>
    </w:rPr>
  </w:style>
  <w:style w:type="paragraph" w:styleId="Commentaire">
    <w:name w:val="annotation text"/>
    <w:basedOn w:val="Normal"/>
    <w:link w:val="CommentaireCar"/>
    <w:uiPriority w:val="99"/>
    <w:semiHidden/>
    <w:unhideWhenUsed/>
    <w:rsid w:val="00117E6D"/>
    <w:pPr>
      <w:spacing w:line="240" w:lineRule="auto"/>
    </w:pPr>
    <w:rPr>
      <w:sz w:val="20"/>
      <w:szCs w:val="20"/>
    </w:rPr>
  </w:style>
  <w:style w:type="character" w:customStyle="1" w:styleId="CommentaireCar">
    <w:name w:val="Commentaire Car"/>
    <w:basedOn w:val="Policepardfaut"/>
    <w:link w:val="Commentaire"/>
    <w:uiPriority w:val="99"/>
    <w:semiHidden/>
    <w:rsid w:val="00117E6D"/>
    <w:rPr>
      <w:sz w:val="20"/>
      <w:szCs w:val="20"/>
    </w:rPr>
  </w:style>
  <w:style w:type="paragraph" w:styleId="Objetducommentaire">
    <w:name w:val="annotation subject"/>
    <w:basedOn w:val="Commentaire"/>
    <w:next w:val="Commentaire"/>
    <w:link w:val="ObjetducommentaireCar"/>
    <w:uiPriority w:val="99"/>
    <w:semiHidden/>
    <w:unhideWhenUsed/>
    <w:rsid w:val="00117E6D"/>
    <w:rPr>
      <w:b/>
      <w:bCs/>
    </w:rPr>
  </w:style>
  <w:style w:type="character" w:customStyle="1" w:styleId="ObjetducommentaireCar">
    <w:name w:val="Objet du commentaire Car"/>
    <w:basedOn w:val="CommentaireCar"/>
    <w:link w:val="Objetducommentaire"/>
    <w:uiPriority w:val="99"/>
    <w:semiHidden/>
    <w:rsid w:val="00117E6D"/>
    <w:rPr>
      <w:b/>
      <w:bCs/>
      <w:sz w:val="20"/>
      <w:szCs w:val="20"/>
    </w:rPr>
  </w:style>
  <w:style w:type="paragraph" w:styleId="PrformatHTML">
    <w:name w:val="HTML Preformatted"/>
    <w:basedOn w:val="Normal"/>
    <w:link w:val="PrformatHTMLCar"/>
    <w:uiPriority w:val="99"/>
    <w:semiHidden/>
    <w:unhideWhenUsed/>
    <w:rsid w:val="00BA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6180"/>
    <w:rPr>
      <w:rFonts w:ascii="Courier New" w:eastAsia="Times New Roman" w:hAnsi="Courier New" w:cs="Courier New"/>
      <w:sz w:val="20"/>
      <w:szCs w:val="20"/>
      <w:lang w:eastAsia="fr-FR"/>
    </w:rPr>
  </w:style>
  <w:style w:type="character" w:customStyle="1" w:styleId="nv">
    <w:name w:val="nv"/>
    <w:basedOn w:val="Policepardfaut"/>
    <w:rsid w:val="00BA6180"/>
  </w:style>
  <w:style w:type="paragraph" w:customStyle="1" w:styleId="command">
    <w:name w:val="command"/>
    <w:basedOn w:val="Normal"/>
    <w:link w:val="commandCar"/>
    <w:qFormat/>
    <w:rsid w:val="00617B00"/>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pPr>
    <w:rPr>
      <w:rFonts w:ascii="Consolas" w:eastAsia="Times New Roman" w:hAnsi="Consolas" w:cs="Courier New"/>
      <w:color w:val="FFFFFF"/>
      <w:sz w:val="18"/>
      <w:szCs w:val="18"/>
      <w:lang w:val="en-US" w:eastAsia="fr-FR"/>
    </w:rPr>
  </w:style>
  <w:style w:type="character" w:customStyle="1" w:styleId="p">
    <w:name w:val="p"/>
    <w:basedOn w:val="Policepardfaut"/>
    <w:rsid w:val="00B71436"/>
  </w:style>
  <w:style w:type="character" w:customStyle="1" w:styleId="commandCar">
    <w:name w:val="command Car"/>
    <w:basedOn w:val="Policepardfaut"/>
    <w:link w:val="command"/>
    <w:rsid w:val="00617B00"/>
    <w:rPr>
      <w:rFonts w:ascii="Consolas" w:eastAsia="Times New Roman" w:hAnsi="Consolas" w:cs="Courier New"/>
      <w:color w:val="FFFFFF"/>
      <w:sz w:val="18"/>
      <w:szCs w:val="18"/>
      <w:shd w:val="clear" w:color="auto" w:fill="18171B"/>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12248">
      <w:bodyDiv w:val="1"/>
      <w:marLeft w:val="0"/>
      <w:marRight w:val="0"/>
      <w:marTop w:val="0"/>
      <w:marBottom w:val="0"/>
      <w:divBdr>
        <w:top w:val="none" w:sz="0" w:space="0" w:color="auto"/>
        <w:left w:val="none" w:sz="0" w:space="0" w:color="auto"/>
        <w:bottom w:val="none" w:sz="0" w:space="0" w:color="auto"/>
        <w:right w:val="none" w:sz="0" w:space="0" w:color="auto"/>
      </w:divBdr>
    </w:div>
    <w:div w:id="172644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labeip.epitech.eu/svn/2017/musicsheetwriter/Android"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labeip.epitech.eu/svn/2017/musicsheetwriter/Android"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veloper.android.com/sdk/index.html"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yperlink" Target="https://play.google.com/apps/publish/?hl=fr&amp;dev_acc=11464000261115720484"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tortoisesvn.net/downloads.html" TargetMode="External"/><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3.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567322909D44999D432F7AA1044A9A"/>
        <w:category>
          <w:name w:val="Général"/>
          <w:gallery w:val="placeholder"/>
        </w:category>
        <w:types>
          <w:type w:val="bbPlcHdr"/>
        </w:types>
        <w:behaviors>
          <w:behavior w:val="content"/>
        </w:behaviors>
        <w:guid w:val="{3BB9BF27-0649-474B-81B2-4D2AEDFD5C12}"/>
      </w:docPartPr>
      <w:docPartBody>
        <w:p w:rsidR="007B1E0F" w:rsidRDefault="00835678">
          <w:pPr>
            <w:pStyle w:val="4E567322909D44999D432F7AA1044A9A"/>
          </w:pPr>
          <w:r w:rsidRPr="000E47BF">
            <w:rPr>
              <w:rStyle w:val="Textedelespacerserv"/>
            </w:rPr>
            <w:t>[Titre ]</w:t>
          </w:r>
        </w:p>
      </w:docPartBody>
    </w:docPart>
    <w:docPart>
      <w:docPartPr>
        <w:name w:val="EF3B26AC41CE4333B13786332BC9A209"/>
        <w:category>
          <w:name w:val="Général"/>
          <w:gallery w:val="placeholder"/>
        </w:category>
        <w:types>
          <w:type w:val="bbPlcHdr"/>
        </w:types>
        <w:behaviors>
          <w:behavior w:val="content"/>
        </w:behaviors>
        <w:guid w:val="{7962138E-CAF1-4782-B544-357F67BBF681}"/>
      </w:docPartPr>
      <w:docPartBody>
        <w:p w:rsidR="007B1E0F" w:rsidRDefault="00835678">
          <w:pPr>
            <w:pStyle w:val="EF3B26AC41CE4333B13786332BC9A209"/>
          </w:pPr>
          <w:r w:rsidRPr="00914B25">
            <w:rPr>
              <w:rStyle w:val="Textedelespacerserv"/>
            </w:rPr>
            <w:t>[Objet ]</w:t>
          </w:r>
        </w:p>
      </w:docPartBody>
    </w:docPart>
    <w:docPart>
      <w:docPartPr>
        <w:name w:val="543AC9680F3441A3BFB80A05444E12D6"/>
        <w:category>
          <w:name w:val="Général"/>
          <w:gallery w:val="placeholder"/>
        </w:category>
        <w:types>
          <w:type w:val="bbPlcHdr"/>
        </w:types>
        <w:behaviors>
          <w:behavior w:val="content"/>
        </w:behaviors>
        <w:guid w:val="{121115EA-075A-4697-A654-185EE36D44D2}"/>
      </w:docPartPr>
      <w:docPartBody>
        <w:p w:rsidR="007B1E0F" w:rsidRDefault="00835678">
          <w:pPr>
            <w:pStyle w:val="543AC9680F3441A3BFB80A05444E12D6"/>
          </w:pPr>
          <w:r w:rsidRPr="0003791E">
            <w:rPr>
              <w:rStyle w:val="Textedelespacerserv"/>
            </w:rPr>
            <w:t>Click here to enter a date.</w:t>
          </w:r>
        </w:p>
      </w:docPartBody>
    </w:docPart>
    <w:docPart>
      <w:docPartPr>
        <w:name w:val="D64BFDD360F94063A631BD4A32C481FC"/>
        <w:category>
          <w:name w:val="Général"/>
          <w:gallery w:val="placeholder"/>
        </w:category>
        <w:types>
          <w:type w:val="bbPlcHdr"/>
        </w:types>
        <w:behaviors>
          <w:behavior w:val="content"/>
        </w:behaviors>
        <w:guid w:val="{773C23DF-DDD3-4E0B-B4D1-058DFC5D34C3}"/>
      </w:docPartPr>
      <w:docPartBody>
        <w:p w:rsidR="007B1E0F" w:rsidRDefault="00835678">
          <w:pPr>
            <w:pStyle w:val="D64BFDD360F94063A631BD4A32C481FC"/>
          </w:pPr>
          <w:r w:rsidRPr="000E47BF">
            <w:rPr>
              <w:rStyle w:val="Textedelespacerserv"/>
            </w:rPr>
            <w:t>[Date de publication]</w:t>
          </w:r>
        </w:p>
      </w:docPartBody>
    </w:docPart>
    <w:docPart>
      <w:docPartPr>
        <w:name w:val="B95B132B621342119241B1597F47642D"/>
        <w:category>
          <w:name w:val="Général"/>
          <w:gallery w:val="placeholder"/>
        </w:category>
        <w:types>
          <w:type w:val="bbPlcHdr"/>
        </w:types>
        <w:behaviors>
          <w:behavior w:val="content"/>
        </w:behaviors>
        <w:guid w:val="{B9372C3A-E9B4-4BFB-9E11-F9833C57DD69}"/>
      </w:docPartPr>
      <w:docPartBody>
        <w:p w:rsidR="007B1E0F" w:rsidRDefault="00835678">
          <w:pPr>
            <w:pStyle w:val="B95B132B621342119241B1597F47642D"/>
          </w:pPr>
          <w:r w:rsidRPr="000E47BF">
            <w:rPr>
              <w:rStyle w:val="Textedelespacerserv"/>
            </w:rPr>
            <w:t>[Responsable]</w:t>
          </w:r>
        </w:p>
      </w:docPartBody>
    </w:docPart>
    <w:docPart>
      <w:docPartPr>
        <w:name w:val="8FC23A4CE418429EADC4C226EFEE3277"/>
        <w:category>
          <w:name w:val="Général"/>
          <w:gallery w:val="placeholder"/>
        </w:category>
        <w:types>
          <w:type w:val="bbPlcHdr"/>
        </w:types>
        <w:behaviors>
          <w:behavior w:val="content"/>
        </w:behaviors>
        <w:guid w:val="{C2DCF064-A0DF-42C1-BAEF-0B3A9184B5CB}"/>
      </w:docPartPr>
      <w:docPartBody>
        <w:p w:rsidR="007B1E0F" w:rsidRDefault="00835678">
          <w:pPr>
            <w:pStyle w:val="8FC23A4CE418429EADC4C226EFEE3277"/>
          </w:pPr>
          <w:r w:rsidRPr="000E47BF">
            <w:rPr>
              <w:rStyle w:val="Textedelespacerserv"/>
            </w:rPr>
            <w:t>[Messagerie société]</w:t>
          </w:r>
        </w:p>
      </w:docPartBody>
    </w:docPart>
    <w:docPart>
      <w:docPartPr>
        <w:name w:val="95503E6C5C16408889A61BCFEFB97F5E"/>
        <w:category>
          <w:name w:val="Général"/>
          <w:gallery w:val="placeholder"/>
        </w:category>
        <w:types>
          <w:type w:val="bbPlcHdr"/>
        </w:types>
        <w:behaviors>
          <w:behavior w:val="content"/>
        </w:behaviors>
        <w:guid w:val="{F9A3C4E0-D4BF-42FA-9F6D-71C47B4179AF}"/>
      </w:docPartPr>
      <w:docPartBody>
        <w:p w:rsidR="007B1E0F" w:rsidRDefault="00835678">
          <w:pPr>
            <w:pStyle w:val="95503E6C5C16408889A61BCFEFB97F5E"/>
          </w:pPr>
          <w:r w:rsidRPr="000E47BF">
            <w:rPr>
              <w:rStyle w:val="Textedelespacerserv"/>
            </w:rPr>
            <w:t>[Objet ]</w:t>
          </w:r>
        </w:p>
      </w:docPartBody>
    </w:docPart>
    <w:docPart>
      <w:docPartPr>
        <w:name w:val="9702B2EC973D44FEA19206887380F251"/>
        <w:category>
          <w:name w:val="Général"/>
          <w:gallery w:val="placeholder"/>
        </w:category>
        <w:types>
          <w:type w:val="bbPlcHdr"/>
        </w:types>
        <w:behaviors>
          <w:behavior w:val="content"/>
        </w:behaviors>
        <w:guid w:val="{D7AEFAB6-E521-4DB7-BE38-F2EBD130B4A1}"/>
      </w:docPartPr>
      <w:docPartBody>
        <w:p w:rsidR="007B1E0F" w:rsidRDefault="00835678">
          <w:pPr>
            <w:pStyle w:val="9702B2EC973D44FEA19206887380F251"/>
          </w:pPr>
          <w:r w:rsidRPr="00FA513D">
            <w:rPr>
              <w:color w:val="FFFFFF" w:themeColor="background1"/>
              <w:sz w:val="28"/>
            </w:rPr>
            <w:t xml:space="preserve">     </w:t>
          </w:r>
        </w:p>
      </w:docPartBody>
    </w:docPart>
    <w:docPart>
      <w:docPartPr>
        <w:name w:val="81870C59E03F46A3B4B2BADB162F18C0"/>
        <w:category>
          <w:name w:val="Général"/>
          <w:gallery w:val="placeholder"/>
        </w:category>
        <w:types>
          <w:type w:val="bbPlcHdr"/>
        </w:types>
        <w:behaviors>
          <w:behavior w:val="content"/>
        </w:behaviors>
        <w:guid w:val="{1724B2C8-5B50-4C6A-AE7C-C0C27F848EA4}"/>
      </w:docPartPr>
      <w:docPartBody>
        <w:p w:rsidR="007B1E0F" w:rsidRDefault="00835678">
          <w:pPr>
            <w:pStyle w:val="81870C59E03F46A3B4B2BADB162F18C0"/>
          </w:pPr>
          <w:r w:rsidRPr="0003791E">
            <w:rPr>
              <w:rStyle w:val="Textedelespacerserv"/>
            </w:rPr>
            <w:t>[Company]</w:t>
          </w:r>
        </w:p>
      </w:docPartBody>
    </w:docPart>
    <w:docPart>
      <w:docPartPr>
        <w:name w:val="A93EBD7A81B64FBBA24268AF6B8AB5A8"/>
        <w:category>
          <w:name w:val="Général"/>
          <w:gallery w:val="placeholder"/>
        </w:category>
        <w:types>
          <w:type w:val="bbPlcHdr"/>
        </w:types>
        <w:behaviors>
          <w:behavior w:val="content"/>
        </w:behaviors>
        <w:guid w:val="{C629D2BA-4C57-4460-BCD1-D6BE8362C0A2}"/>
      </w:docPartPr>
      <w:docPartBody>
        <w:p w:rsidR="007B1E0F" w:rsidRDefault="00835678">
          <w:pPr>
            <w:pStyle w:val="A93EBD7A81B64FBBA24268AF6B8AB5A8"/>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8"/>
    <w:rsid w:val="003D3E39"/>
    <w:rsid w:val="00454FF2"/>
    <w:rsid w:val="00567B34"/>
    <w:rsid w:val="007B1E0F"/>
    <w:rsid w:val="007C61CD"/>
    <w:rsid w:val="00835678"/>
    <w:rsid w:val="00850163"/>
    <w:rsid w:val="008A5537"/>
    <w:rsid w:val="008E0E7D"/>
    <w:rsid w:val="00924EAD"/>
    <w:rsid w:val="00A444BB"/>
    <w:rsid w:val="00A64171"/>
    <w:rsid w:val="00B73CB9"/>
    <w:rsid w:val="00D60138"/>
    <w:rsid w:val="00D81B80"/>
    <w:rsid w:val="00D86A5E"/>
    <w:rsid w:val="00D91B30"/>
    <w:rsid w:val="00ED1C36"/>
    <w:rsid w:val="00FC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567322909D44999D432F7AA1044A9A">
    <w:name w:val="4E567322909D44999D432F7AA1044A9A"/>
  </w:style>
  <w:style w:type="paragraph" w:customStyle="1" w:styleId="EF3B26AC41CE4333B13786332BC9A209">
    <w:name w:val="EF3B26AC41CE4333B13786332BC9A209"/>
  </w:style>
  <w:style w:type="paragraph" w:customStyle="1" w:styleId="543AC9680F3441A3BFB80A05444E12D6">
    <w:name w:val="543AC9680F3441A3BFB80A05444E12D6"/>
  </w:style>
  <w:style w:type="paragraph" w:customStyle="1" w:styleId="D64BFDD360F94063A631BD4A32C481FC">
    <w:name w:val="D64BFDD360F94063A631BD4A32C481FC"/>
  </w:style>
  <w:style w:type="paragraph" w:customStyle="1" w:styleId="B95B132B621342119241B1597F47642D">
    <w:name w:val="B95B132B621342119241B1597F47642D"/>
  </w:style>
  <w:style w:type="paragraph" w:customStyle="1" w:styleId="8FC23A4CE418429EADC4C226EFEE3277">
    <w:name w:val="8FC23A4CE418429EADC4C226EFEE3277"/>
  </w:style>
  <w:style w:type="paragraph" w:customStyle="1" w:styleId="95503E6C5C16408889A61BCFEFB97F5E">
    <w:name w:val="95503E6C5C16408889A61BCFEFB97F5E"/>
  </w:style>
  <w:style w:type="paragraph" w:customStyle="1" w:styleId="9702B2EC973D44FEA19206887380F251">
    <w:name w:val="9702B2EC973D44FEA19206887380F251"/>
  </w:style>
  <w:style w:type="paragraph" w:customStyle="1" w:styleId="81870C59E03F46A3B4B2BADB162F18C0">
    <w:name w:val="81870C59E03F46A3B4B2BADB162F18C0"/>
  </w:style>
  <w:style w:type="paragraph" w:customStyle="1" w:styleId="A93EBD7A81B64FBBA24268AF6B8AB5A8">
    <w:name w:val="A93EBD7A81B64FBBA24268AF6B8AB5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3C6DA-0A6E-49BB-A0DE-A3D33223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910</TotalTime>
  <Pages>9</Pages>
  <Words>1225</Words>
  <Characters>6741</Characters>
  <Application>Microsoft Office Word</Application>
  <DocSecurity>0</DocSecurity>
  <Lines>56</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Guide D’installation</dc:subject>
  <dc:creator>Jonathan Racaud</dc:creator>
  <cp:keywords/>
  <dc:description/>
  <cp:lastModifiedBy>Jeremy</cp:lastModifiedBy>
  <cp:revision>106</cp:revision>
  <dcterms:created xsi:type="dcterms:W3CDTF">2016-04-08T00:16:00Z</dcterms:created>
  <dcterms:modified xsi:type="dcterms:W3CDTF">2016-04-29T21:17:00Z</dcterms:modified>
  <cp:category>Epitech Innovative Project</cp:category>
</cp:coreProperties>
</file>