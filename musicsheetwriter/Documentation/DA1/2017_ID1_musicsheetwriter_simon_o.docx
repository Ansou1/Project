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3308C86B" w14:textId="77777777"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31C3C209" wp14:editId="3DF7ABFC">
                <wp:simplePos x="0" y="0"/>
                <wp:positionH relativeFrom="column">
                  <wp:posOffset>1407470</wp:posOffset>
                </wp:positionH>
                <wp:positionV relativeFrom="paragraph">
                  <wp:posOffset>4607870</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618DBEC8" wp14:editId="15DCEF80">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6E3A1447" w14:textId="77777777" w:rsidR="00735ABD" w:rsidRPr="00BB3A46" w:rsidRDefault="00735ABD"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4528DEEE" w14:textId="77777777" w:rsidR="00735ABD" w:rsidRPr="00FA513D" w:rsidRDefault="00FB50BC">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735ABD" w:rsidRPr="00FA513D">
                                        <w:rPr>
                                          <w:caps/>
                                          <w:color w:val="FFFFFF" w:themeColor="background1"/>
                                          <w:sz w:val="28"/>
                                          <w:lang w:val="en-US"/>
                                        </w:rPr>
                                        <w:t>Music Sheet Writer</w:t>
                                      </w:r>
                                    </w:sdtContent>
                                  </w:sdt>
                                  <w:r w:rsidR="00735ABD" w:rsidRPr="00FA513D">
                                    <w:rPr>
                                      <w:color w:val="FFFFFF" w:themeColor="background1"/>
                                      <w:sz w:val="28"/>
                                      <w:lang w:val="en-US"/>
                                    </w:rPr>
                                    <w:t>  </w:t>
                                  </w:r>
                                  <w:sdt>
                                    <w:sdtPr>
                                      <w:rPr>
                                        <w:color w:val="FFFFFF" w:themeColor="background1"/>
                                        <w:sz w:val="28"/>
                                      </w:rPr>
                                      <w:alias w:val="Adresse"/>
                                      <w:tag w:val=""/>
                                      <w:id w:val="-1635257692"/>
                                      <w:showingPlcHdr/>
                                      <w:dataBinding w:prefixMappings="xmlns:ns0='http://schemas.microsoft.com/office/2006/coverPageProps' " w:xpath="/ns0:CoverPageProperties[1]/ns0:CompanyAddress[1]" w:storeItemID="{55AF091B-3C7A-41E3-B477-F2FDAA23CFDA}"/>
                                      <w:text/>
                                    </w:sdtPr>
                                    <w:sdtEndPr/>
                                    <w:sdtContent>
                                      <w:r w:rsidR="00735ABD"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4B43D286" w14:textId="77777777" w:rsidR="00735ABD" w:rsidRDefault="00735AB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03F02EEF" w14:textId="77777777" w:rsidR="00735ABD" w:rsidRDefault="00FB50BC"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735ABD">
                                        <w:rPr>
                                          <w:rFonts w:asciiTheme="majorHAnsi" w:eastAsiaTheme="majorEastAsia" w:hAnsiTheme="majorHAnsi" w:cstheme="majorBidi"/>
                                          <w:caps/>
                                          <w:color w:val="5B9BD5" w:themeColor="accent1"/>
                                          <w:sz w:val="72"/>
                                          <w:szCs w:val="72"/>
                                        </w:rPr>
                                        <w:t>Guide D’installation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mv="urn:schemas-microsoft-com:mac:vml" xmlns:mo="http://schemas.microsoft.com/office/mac/office/2008/main">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735ABD" w:rsidRPr="00BB3A46" w:rsidRDefault="00735ABD"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rsidR="00735ABD" w:rsidRPr="00FA513D" w:rsidRDefault="00EF3E52">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735ABD" w:rsidRPr="00FA513D">
                                  <w:rPr>
                                    <w:caps/>
                                    <w:color w:val="FFFFFF" w:themeColor="background1"/>
                                    <w:sz w:val="28"/>
                                    <w:lang w:val="en-US"/>
                                  </w:rPr>
                                  <w:t>Music Sheet Writer</w:t>
                                </w:r>
                              </w:sdtContent>
                            </w:sdt>
                            <w:r w:rsidR="00735ABD" w:rsidRPr="00FA513D">
                              <w:rPr>
                                <w:color w:val="FFFFFF" w:themeColor="background1"/>
                                <w:sz w:val="28"/>
                                <w:lang w:val="en-US"/>
                              </w:rPr>
                              <w:t>  </w:t>
                            </w:r>
                            <w:sdt>
                              <w:sdtPr>
                                <w:rPr>
                                  <w:color w:val="FFFFFF" w:themeColor="background1"/>
                                  <w:sz w:val="28"/>
                                </w:rPr>
                                <w:alias w:val="Adresse"/>
                                <w:tag w:val=""/>
                                <w:id w:val="-1635257692"/>
                                <w:placeholder>
                                  <w:docPart w:val="9702B2EC973D44FEA19206887380F251"/>
                                </w:placeholder>
                                <w:showingPlcHdr/>
                                <w:dataBinding w:prefixMappings="xmlns:ns0='http://schemas.microsoft.com/office/2006/coverPageProps' " w:xpath="/ns0:CoverPageProperties[1]/ns0:CompanyAddress[1]" w:storeItemID="{55AF091B-3C7A-41E3-B477-F2FDAA23CFDA}"/>
                                <w:text/>
                              </w:sdtPr>
                              <w:sdtEndPr/>
                              <w:sdtContent>
                                <w:r w:rsidR="00735ABD"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735ABD" w:rsidRDefault="00735AB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735ABD" w:rsidRDefault="00EF3E52"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735ABD">
                                  <w:rPr>
                                    <w:rFonts w:asciiTheme="majorHAnsi" w:eastAsiaTheme="majorEastAsia" w:hAnsiTheme="majorHAnsi" w:cstheme="majorBidi"/>
                                    <w:caps/>
                                    <w:color w:val="5B9BD5" w:themeColor="accent1"/>
                                    <w:sz w:val="72"/>
                                    <w:szCs w:val="72"/>
                                  </w:rPr>
                                  <w:t>Guide D’installation</w:t>
                                </w:r>
                              </w:sdtContent>
                            </w:sdt>
                          </w:p>
                        </w:txbxContent>
                      </v:textbox>
                    </v:shape>
                    <w10:wrap anchorx="page" anchory="page"/>
                  </v:group>
                </w:pict>
              </mc:Fallback>
            </mc:AlternateContent>
          </w:r>
        </w:p>
        <w:p w14:paraId="72FD7D85" w14:textId="77777777" w:rsidR="00ED6AB0" w:rsidRPr="00B4087B" w:rsidRDefault="00FB50BC" w:rsidP="00E25192">
          <w:pPr>
            <w:pStyle w:val="Sansinterligne"/>
          </w:pPr>
        </w:p>
      </w:sdtContent>
    </w:sdt>
    <w:p w14:paraId="01C5508E" w14:textId="77777777" w:rsidR="00E62625" w:rsidRPr="00B4087B" w:rsidRDefault="006706E0" w:rsidP="006706E0">
      <w:pPr>
        <w:pStyle w:val="Titre1horssommaire"/>
      </w:pPr>
      <w:r w:rsidRPr="00B4087B">
        <w:t>Objectifs du document</w:t>
      </w:r>
    </w:p>
    <w:p w14:paraId="09B0072B" w14:textId="77777777" w:rsidR="00E76D96" w:rsidRDefault="006706E0" w:rsidP="007D0BF0">
      <w:pPr>
        <w:pStyle w:val="Titre2horssommaire"/>
      </w:pPr>
      <w:r w:rsidRPr="00B4087B">
        <w:tab/>
        <w:t>Résumé</w:t>
      </w:r>
    </w:p>
    <w:p w14:paraId="410FBD36" w14:textId="77777777" w:rsidR="00E64A20" w:rsidRPr="00E64A20" w:rsidRDefault="00E64A20" w:rsidP="00E64A20"/>
    <w:p w14:paraId="13DAA11E" w14:textId="77777777" w:rsidR="00665A7A" w:rsidRDefault="006706E0" w:rsidP="00E76D96">
      <w:pPr>
        <w:pStyle w:val="Titre2horssommaire"/>
        <w:spacing w:after="0"/>
      </w:pPr>
      <w:r w:rsidRPr="00B4087B">
        <w:tab/>
      </w:r>
    </w:p>
    <w:p w14:paraId="4563C4A7" w14:textId="77777777" w:rsidR="00665A7A" w:rsidRDefault="00665A7A">
      <w:pPr>
        <w:jc w:val="left"/>
        <w:rPr>
          <w:rFonts w:asciiTheme="majorHAnsi" w:hAnsiTheme="majorHAnsi"/>
          <w:color w:val="2E74B5" w:themeColor="accent1" w:themeShade="BF"/>
          <w:sz w:val="28"/>
        </w:rPr>
      </w:pPr>
      <w:r>
        <w:br w:type="page"/>
      </w:r>
    </w:p>
    <w:p w14:paraId="1F7C22D2" w14:textId="77777777" w:rsidR="006706E0" w:rsidRPr="00B4087B" w:rsidRDefault="006706E0" w:rsidP="0036661F">
      <w:pPr>
        <w:pStyle w:val="Titre2horssommaire"/>
        <w:spacing w:after="0"/>
        <w:ind w:firstLine="708"/>
      </w:pPr>
      <w:r w:rsidRPr="00B4087B">
        <w:lastRenderedPageBreak/>
        <w:t>Glossaire</w:t>
      </w:r>
    </w:p>
    <w:p w14:paraId="78509832" w14:textId="77777777" w:rsidR="00A92C3B" w:rsidRPr="00B4087B" w:rsidRDefault="00A92C3B" w:rsidP="00F14081">
      <w:pPr>
        <w:pStyle w:val="Sansinterligne"/>
        <w:rPr>
          <w:b/>
          <w:i/>
        </w:rPr>
      </w:pPr>
      <w:r w:rsidRPr="00B4087B">
        <w:rPr>
          <w:b/>
          <w:i/>
          <w:shd w:val="clear" w:color="auto" w:fill="FFFFFF"/>
        </w:rPr>
        <w:t>–</w:t>
      </w:r>
      <w:r w:rsidR="00DE69FF" w:rsidRPr="00B4087B">
        <w:rPr>
          <w:b/>
          <w:i/>
        </w:rPr>
        <w:t xml:space="preserve"> M</w:t>
      </w:r>
      <w:r w:rsidRPr="00B4087B">
        <w:rPr>
          <w:b/>
          <w:i/>
        </w:rPr>
        <w:t xml:space="preserve"> –</w:t>
      </w:r>
    </w:p>
    <w:p w14:paraId="46EBA210" w14:textId="77777777" w:rsidR="00DE69FF" w:rsidRPr="00B4087B" w:rsidRDefault="00DE69FF" w:rsidP="00F14081">
      <w:r w:rsidRPr="00B4087B">
        <w:t>Mot : Définition</w:t>
      </w:r>
    </w:p>
    <w:p w14:paraId="58B508DE" w14:textId="77777777" w:rsidR="00DE69FF" w:rsidRPr="00B4087B" w:rsidRDefault="00DE69FF" w:rsidP="00F14081">
      <w:pPr>
        <w:pStyle w:val="Sansinterligne"/>
        <w:rPr>
          <w:b/>
          <w:i/>
        </w:rPr>
      </w:pPr>
      <w:r w:rsidRPr="00B4087B">
        <w:rPr>
          <w:b/>
          <w:i/>
          <w:shd w:val="clear" w:color="auto" w:fill="FFFFFF"/>
        </w:rPr>
        <w:t>–</w:t>
      </w:r>
      <w:r w:rsidRPr="00B4087B">
        <w:rPr>
          <w:b/>
          <w:i/>
        </w:rPr>
        <w:t xml:space="preserve"> S –</w:t>
      </w:r>
    </w:p>
    <w:p w14:paraId="34220A4F" w14:textId="77777777" w:rsidR="006706E0" w:rsidRPr="00B4087B" w:rsidRDefault="00606A12" w:rsidP="00F14081">
      <w:r w:rsidRPr="00B4087B">
        <w:t>Signification de l’Acronyme</w:t>
      </w:r>
      <w:r w:rsidR="00DE69FF" w:rsidRPr="00B4087B">
        <w:t xml:space="preserve"> (</w:t>
      </w:r>
      <w:r>
        <w:t>SDA</w:t>
      </w:r>
      <w:r w:rsidR="00DE69FF" w:rsidRPr="00B4087B">
        <w:t>) : Définition</w:t>
      </w:r>
      <w:r w:rsidR="006706E0" w:rsidRPr="00B4087B">
        <w:br w:type="page"/>
      </w:r>
    </w:p>
    <w:p w14:paraId="18F2547D" w14:textId="77777777" w:rsidR="006706E0" w:rsidRPr="00B4087B" w:rsidRDefault="00ED6AB0" w:rsidP="00ED6AB0">
      <w:pPr>
        <w:pStyle w:val="Titre1horssommaire"/>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4E0231" w14:paraId="78E2CD90"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3A00672" w14:textId="77777777" w:rsidR="00ED6AB0" w:rsidRPr="00B4087B" w:rsidRDefault="00ED6AB0" w:rsidP="00ED6AB0">
            <w:r w:rsidRPr="00B4087B">
              <w:t>Titre</w:t>
            </w:r>
          </w:p>
        </w:tc>
        <w:tc>
          <w:tcPr>
            <w:tcW w:w="6799" w:type="dxa"/>
          </w:tcPr>
          <w:p w14:paraId="4D23FE62" w14:textId="77777777" w:rsidR="00ED6AB0" w:rsidRPr="00A26815" w:rsidRDefault="00FB50BC" w:rsidP="003A015B">
            <w:pPr>
              <w:cnfStyle w:val="100000000000" w:firstRow="1" w:lastRow="0" w:firstColumn="0" w:lastColumn="0" w:oddVBand="0" w:evenVBand="0" w:oddHBand="0" w:evenHBand="0" w:firstRowFirstColumn="0" w:firstRowLastColumn="0" w:lastRowFirstColumn="0" w:lastRowLastColumn="0"/>
              <w:rPr>
                <w:lang w:val="en-US"/>
              </w:rPr>
            </w:pPr>
            <w:sdt>
              <w:sdtPr>
                <w:rPr>
                  <w:lang w:val="en-US"/>
                </w:rPr>
                <w:alias w:val="Titre "/>
                <w:tag w:val=""/>
                <w:id w:val="1592041251"/>
                <w:placeholder>
                  <w:docPart w:val="4E567322909D44999D432F7AA1044A9A"/>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A26815">
                  <w:rPr>
                    <w:lang w:val="en-US"/>
                  </w:rPr>
                  <w:t>Music Sheet Writer</w:t>
                </w:r>
              </w:sdtContent>
            </w:sdt>
            <w:r w:rsidR="001C0E27" w:rsidRPr="00A26815">
              <w:rPr>
                <w:lang w:val="en-US"/>
              </w:rPr>
              <w:t xml:space="preserve"> : </w:t>
            </w:r>
            <w:sdt>
              <w:sdtPr>
                <w:alias w:val="Objet "/>
                <w:tag w:val=""/>
                <w:id w:val="-744576005"/>
                <w:placeholder>
                  <w:docPart w:val="EF3B26AC41CE4333B13786332BC9A209"/>
                </w:placeholder>
                <w:dataBinding w:prefixMappings="xmlns:ns0='http://purl.org/dc/elements/1.1/' xmlns:ns1='http://schemas.openxmlformats.org/package/2006/metadata/core-properties' " w:xpath="/ns1:coreProperties[1]/ns0:subject[1]" w:storeItemID="{6C3C8BC8-F283-45AE-878A-BAB7291924A1}"/>
                <w:text/>
              </w:sdtPr>
              <w:sdtEndPr/>
              <w:sdtContent>
                <w:r w:rsidR="00A26815">
                  <w:rPr>
                    <w:lang w:val="en-US"/>
                  </w:rPr>
                  <w:t xml:space="preserve">Guide </w:t>
                </w:r>
                <w:proofErr w:type="spellStart"/>
                <w:r w:rsidR="00A26815">
                  <w:rPr>
                    <w:lang w:val="en-US"/>
                  </w:rPr>
                  <w:t>D’installation</w:t>
                </w:r>
                <w:proofErr w:type="spellEnd"/>
              </w:sdtContent>
            </w:sdt>
          </w:p>
        </w:tc>
      </w:tr>
      <w:tr w:rsidR="00D033A8" w:rsidRPr="00B4087B" w14:paraId="585D9B9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FF516F5" w14:textId="77777777" w:rsidR="00D033A8" w:rsidRPr="00B4087B" w:rsidRDefault="00D033A8" w:rsidP="00ED6AB0">
            <w:r w:rsidRPr="00B4087B">
              <w:t>Date de création</w:t>
            </w:r>
          </w:p>
        </w:tc>
        <w:sdt>
          <w:sdtPr>
            <w:alias w:val="Date de création"/>
            <w:tag w:val="Date de création"/>
            <w:id w:val="-944227244"/>
            <w:placeholder>
              <w:docPart w:val="543AC9680F3441A3BFB80A05444E12D6"/>
            </w:placeholder>
            <w:date w:fullDate="2016-04-08T00:00:00Z">
              <w:dateFormat w:val="dd/MM/yyyy"/>
              <w:lid w:val="fr-FR"/>
              <w:storeMappedDataAs w:val="dateTime"/>
              <w:calendar w:val="gregorian"/>
            </w:date>
          </w:sdtPr>
          <w:sdtEndPr/>
          <w:sdtContent>
            <w:tc>
              <w:tcPr>
                <w:tcW w:w="6799" w:type="dxa"/>
              </w:tcPr>
              <w:p w14:paraId="687E8267" w14:textId="77777777" w:rsidR="00D033A8" w:rsidRPr="00B4087B" w:rsidRDefault="00A268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15D42DCB"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A27829F" w14:textId="77777777"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D64BFDD360F94063A631BD4A32C481FC"/>
            </w:placeholder>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tc>
              <w:tcPr>
                <w:tcW w:w="6799" w:type="dxa"/>
              </w:tcPr>
              <w:p w14:paraId="78CAC428" w14:textId="77777777" w:rsidR="00ED6AB0" w:rsidRPr="00B4087B" w:rsidRDefault="00A26815"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4082D5C8"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07ED7095" w14:textId="77777777"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3B04C192" w14:textId="77777777" w:rsidR="00ED6AB0" w:rsidRPr="00B4087B" w:rsidRDefault="00A26815" w:rsidP="00F356A5">
                <w:pPr>
                  <w:pStyle w:val="Sansinterligne"/>
                  <w:cnfStyle w:val="000000000000" w:firstRow="0" w:lastRow="0" w:firstColumn="0" w:lastColumn="0" w:oddVBand="0" w:evenVBand="0" w:oddHBand="0" w:evenHBand="0" w:firstRowFirstColumn="0" w:firstRowLastColumn="0" w:lastRowFirstColumn="0" w:lastRowLastColumn="0"/>
                </w:pPr>
                <w:r>
                  <w:rPr>
                    <w:lang w:val="en-US"/>
                  </w:rPr>
                  <w:t>Jonathan Racaud</w:t>
                </w:r>
              </w:p>
            </w:sdtContent>
          </w:sdt>
        </w:tc>
      </w:tr>
      <w:tr w:rsidR="00ED6AB0" w:rsidRPr="00B4087B" w14:paraId="6F7D7564"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6502807" w14:textId="77777777" w:rsidR="00ED6AB0" w:rsidRPr="00B4087B" w:rsidRDefault="00ED6AB0" w:rsidP="00ED6AB0">
            <w:r w:rsidRPr="00B4087B">
              <w:t>Responsable</w:t>
            </w:r>
          </w:p>
        </w:tc>
        <w:sdt>
          <w:sdtPr>
            <w:alias w:val="Responsable"/>
            <w:tag w:val=""/>
            <w:id w:val="-267010783"/>
            <w:dataBinding w:prefixMappings="xmlns:ns0='http://schemas.openxmlformats.org/officeDocument/2006/extended-properties' " w:xpath="/ns0:Properties[1]/ns0:Manager[1]" w:storeItemID="{6668398D-A668-4E3E-A5EB-62B293D839F1}"/>
            <w:text/>
          </w:sdtPr>
          <w:sdtEndPr/>
          <w:sdtContent>
            <w:tc>
              <w:tcPr>
                <w:tcW w:w="6799" w:type="dxa"/>
              </w:tcPr>
              <w:p w14:paraId="7C1C9498" w14:textId="77777777"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14:paraId="373682D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B0D6601" w14:textId="77777777" w:rsidR="00ED6AB0" w:rsidRPr="00B4087B" w:rsidRDefault="00ED6AB0" w:rsidP="00ED6AB0">
            <w:r w:rsidRPr="00B4087B">
              <w:t>E-mail</w:t>
            </w:r>
          </w:p>
        </w:tc>
        <w:sdt>
          <w:sdtPr>
            <w:alias w:val="Messagerie société"/>
            <w:tag w:val=""/>
            <w:id w:val="1269506720"/>
            <w:dataBinding w:prefixMappings="xmlns:ns0='http://schemas.microsoft.com/office/2006/coverPageProps' " w:xpath="/ns0:CoverPageProperties[1]/ns0:CompanyEmail[1]" w:storeItemID="{55AF091B-3C7A-41E3-B477-F2FDAA23CFDA}"/>
            <w:text/>
          </w:sdtPr>
          <w:sdtEndPr/>
          <w:sdtContent>
            <w:tc>
              <w:tcPr>
                <w:tcW w:w="6799" w:type="dxa"/>
              </w:tcPr>
              <w:p w14:paraId="0C0F04C4" w14:textId="77777777"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04ABD2A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146F97B" w14:textId="77777777" w:rsidR="00ED6AB0" w:rsidRPr="00B4087B" w:rsidRDefault="00ED6AB0" w:rsidP="00ED6AB0">
            <w:r w:rsidRPr="00B4087B">
              <w:t>Sujet</w:t>
            </w:r>
          </w:p>
        </w:tc>
        <w:sdt>
          <w:sdtPr>
            <w:alias w:val="Objet "/>
            <w:tag w:val=""/>
            <w:id w:val="1386059312"/>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5ADDA911" w14:textId="77777777" w:rsidR="00ED6AB0" w:rsidRPr="00B4087B" w:rsidRDefault="00A26815" w:rsidP="00DE69FF">
                <w:pPr>
                  <w:cnfStyle w:val="000000000000" w:firstRow="0" w:lastRow="0" w:firstColumn="0" w:lastColumn="0" w:oddVBand="0" w:evenVBand="0" w:oddHBand="0" w:evenHBand="0" w:firstRowFirstColumn="0" w:firstRowLastColumn="0" w:lastRowFirstColumn="0" w:lastRowLastColumn="0"/>
                </w:pPr>
                <w:r>
                  <w:rPr>
                    <w:lang w:val="en-US"/>
                  </w:rPr>
                  <w:t xml:space="preserve">Guide </w:t>
                </w:r>
                <w:proofErr w:type="spellStart"/>
                <w:r>
                  <w:rPr>
                    <w:lang w:val="en-US"/>
                  </w:rPr>
                  <w:t>D’installation</w:t>
                </w:r>
                <w:proofErr w:type="spellEnd"/>
              </w:p>
            </w:tc>
          </w:sdtContent>
        </w:sdt>
      </w:tr>
      <w:tr w:rsidR="00ED6AB0" w:rsidRPr="00B4087B" w14:paraId="78D7475B"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EBD5CEF" w14:textId="77777777" w:rsidR="00ED6AB0" w:rsidRPr="00B4087B" w:rsidRDefault="00ED6AB0" w:rsidP="00ED6AB0">
            <w:r w:rsidRPr="00B4087B">
              <w:t>Version du modèle</w:t>
            </w:r>
          </w:p>
        </w:tc>
        <w:tc>
          <w:tcPr>
            <w:tcW w:w="6799" w:type="dxa"/>
          </w:tcPr>
          <w:p w14:paraId="51A317DD" w14:textId="77777777" w:rsidR="00ED6AB0" w:rsidRPr="00B4087B" w:rsidRDefault="00A26815" w:rsidP="00ED6AB0">
            <w:pPr>
              <w:cnfStyle w:val="000000000000" w:firstRow="0" w:lastRow="0" w:firstColumn="0" w:lastColumn="0" w:oddVBand="0" w:evenVBand="0" w:oddHBand="0" w:evenHBand="0" w:firstRowFirstColumn="0" w:firstRowLastColumn="0" w:lastRowFirstColumn="0" w:lastRowLastColumn="0"/>
            </w:pPr>
            <w:r>
              <w:t>1.0</w:t>
            </w:r>
          </w:p>
        </w:tc>
      </w:tr>
    </w:tbl>
    <w:p w14:paraId="75D97899" w14:textId="77777777" w:rsidR="00ED6AB0" w:rsidRPr="00B4087B" w:rsidRDefault="00ED6AB0" w:rsidP="00ED6AB0"/>
    <w:p w14:paraId="32F4803E" w14:textId="77777777"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14:paraId="2CAAEC61"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68E88B56" w14:textId="77777777" w:rsidR="00ED6AB0" w:rsidRPr="00B4087B" w:rsidRDefault="00ED6AB0" w:rsidP="00ED6AB0">
            <w:pPr>
              <w:rPr>
                <w:b w:val="0"/>
              </w:rPr>
            </w:pPr>
            <w:r w:rsidRPr="00B4087B">
              <w:t>Date</w:t>
            </w:r>
          </w:p>
        </w:tc>
        <w:tc>
          <w:tcPr>
            <w:tcW w:w="2265" w:type="dxa"/>
          </w:tcPr>
          <w:p w14:paraId="3C3640A7" w14:textId="77777777" w:rsidR="00ED6AB0" w:rsidRPr="00B4087B" w:rsidRDefault="00ED6AB0" w:rsidP="00ED6AB0">
            <w:pPr>
              <w:rPr>
                <w:b w:val="0"/>
              </w:rPr>
            </w:pPr>
            <w:r w:rsidRPr="00B4087B">
              <w:t>Auteur</w:t>
            </w:r>
          </w:p>
        </w:tc>
        <w:tc>
          <w:tcPr>
            <w:tcW w:w="2266" w:type="dxa"/>
          </w:tcPr>
          <w:p w14:paraId="085B1B6A" w14:textId="77777777" w:rsidR="00ED6AB0" w:rsidRPr="00B4087B" w:rsidRDefault="00ED6AB0" w:rsidP="00ED6AB0">
            <w:pPr>
              <w:rPr>
                <w:b w:val="0"/>
              </w:rPr>
            </w:pPr>
            <w:r w:rsidRPr="00B4087B">
              <w:t>Section(s)</w:t>
            </w:r>
          </w:p>
        </w:tc>
        <w:tc>
          <w:tcPr>
            <w:tcW w:w="2266" w:type="dxa"/>
          </w:tcPr>
          <w:p w14:paraId="2A3775B2" w14:textId="77777777" w:rsidR="00ED6AB0" w:rsidRPr="00B4087B" w:rsidRDefault="00ED6AB0" w:rsidP="00ED6AB0">
            <w:pPr>
              <w:rPr>
                <w:b w:val="0"/>
              </w:rPr>
            </w:pPr>
            <w:r w:rsidRPr="00B4087B">
              <w:t>Commentaire</w:t>
            </w:r>
          </w:p>
        </w:tc>
      </w:tr>
      <w:tr w:rsidR="00C468F3" w:rsidRPr="00B4087B" w14:paraId="4B48074C" w14:textId="77777777" w:rsidTr="00B4087B">
        <w:tc>
          <w:tcPr>
            <w:tcW w:w="2265" w:type="dxa"/>
          </w:tcPr>
          <w:p w14:paraId="343B205A" w14:textId="77777777" w:rsidR="00C468F3" w:rsidRPr="00B4087B" w:rsidRDefault="00A26815" w:rsidP="00ED6AB0">
            <w:r>
              <w:t>04/08/2016</w:t>
            </w:r>
          </w:p>
        </w:tc>
        <w:tc>
          <w:tcPr>
            <w:tcW w:w="2265" w:type="dxa"/>
          </w:tcPr>
          <w:p w14:paraId="5B54F1BD" w14:textId="77777777" w:rsidR="00C468F3" w:rsidRPr="00B4087B" w:rsidRDefault="00A26815" w:rsidP="00ED6AB0">
            <w:r>
              <w:t>Jonathan Racaud</w:t>
            </w:r>
          </w:p>
        </w:tc>
        <w:tc>
          <w:tcPr>
            <w:tcW w:w="2266" w:type="dxa"/>
          </w:tcPr>
          <w:p w14:paraId="64CABFB7" w14:textId="77777777" w:rsidR="00C468F3" w:rsidRPr="00B4087B" w:rsidRDefault="00A26815" w:rsidP="00ED6AB0">
            <w:r>
              <w:t>Toutes</w:t>
            </w:r>
          </w:p>
        </w:tc>
        <w:tc>
          <w:tcPr>
            <w:tcW w:w="2266" w:type="dxa"/>
          </w:tcPr>
          <w:p w14:paraId="5129CA70" w14:textId="77777777" w:rsidR="00C468F3" w:rsidRPr="00B4087B" w:rsidRDefault="00A26815" w:rsidP="00ED6AB0">
            <w:r>
              <w:t>Création du document</w:t>
            </w:r>
          </w:p>
        </w:tc>
      </w:tr>
      <w:tr w:rsidR="00AC4BED" w:rsidRPr="00B4087B" w14:paraId="5CE6FCD0" w14:textId="77777777" w:rsidTr="00AC4BED">
        <w:trPr>
          <w:trHeight w:val="222"/>
        </w:trPr>
        <w:tc>
          <w:tcPr>
            <w:tcW w:w="2265" w:type="dxa"/>
          </w:tcPr>
          <w:p w14:paraId="6AEF1530" w14:textId="1168B660" w:rsidR="00AC4BED" w:rsidRDefault="00AC4BED" w:rsidP="00AC4BED">
            <w:pPr>
              <w:jc w:val="center"/>
            </w:pPr>
            <w:r>
              <w:t>19/04 /2016</w:t>
            </w:r>
          </w:p>
        </w:tc>
        <w:tc>
          <w:tcPr>
            <w:tcW w:w="2265" w:type="dxa"/>
          </w:tcPr>
          <w:p w14:paraId="710CB8DD" w14:textId="79294BB0" w:rsidR="00AC4BED" w:rsidRDefault="00AC4BED" w:rsidP="00ED6AB0">
            <w:r>
              <w:t>Antoine Simon</w:t>
            </w:r>
          </w:p>
        </w:tc>
        <w:tc>
          <w:tcPr>
            <w:tcW w:w="2266" w:type="dxa"/>
          </w:tcPr>
          <w:p w14:paraId="101CDBD1" w14:textId="066C9875" w:rsidR="00AC4BED" w:rsidRDefault="00AC4BED" w:rsidP="00ED6AB0">
            <w:r>
              <w:t>Application IOS</w:t>
            </w:r>
          </w:p>
        </w:tc>
        <w:tc>
          <w:tcPr>
            <w:tcW w:w="2266" w:type="dxa"/>
          </w:tcPr>
          <w:p w14:paraId="3E299933" w14:textId="2D3480D5" w:rsidR="00AC4BED" w:rsidRDefault="00AC4BED" w:rsidP="00ED6AB0">
            <w:r>
              <w:t>Rédaction</w:t>
            </w:r>
          </w:p>
        </w:tc>
      </w:tr>
    </w:tbl>
    <w:p w14:paraId="254CDBEF" w14:textId="77777777" w:rsidR="00137FB2" w:rsidRPr="00B4087B" w:rsidRDefault="00137FB2">
      <w:r w:rsidRPr="00B4087B">
        <w:br w:type="page"/>
      </w:r>
    </w:p>
    <w:p w14:paraId="109E13D4" w14:textId="77777777"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1B6B61BE" w14:textId="77777777" w:rsidR="00A26815" w:rsidRDefault="00B4087B">
          <w:pPr>
            <w:pStyle w:val="TM1"/>
            <w:tabs>
              <w:tab w:val="left" w:pos="440"/>
              <w:tab w:val="right" w:leader="dot" w:pos="9062"/>
            </w:tabs>
            <w:rPr>
              <w:b w:val="0"/>
              <w:bCs w:val="0"/>
              <w:i w:val="0"/>
              <w:iCs w:val="0"/>
              <w:noProof/>
              <w:sz w:val="22"/>
              <w:szCs w:val="22"/>
              <w:lang w:val="en-US" w:eastAsia="zh-CN"/>
            </w:rPr>
          </w:pPr>
          <w:r w:rsidRPr="00B4087B">
            <w:fldChar w:fldCharType="begin"/>
          </w:r>
          <w:r w:rsidRPr="00B4087B">
            <w:instrText xml:space="preserve"> TOC \o "1-3" \h \z \u </w:instrText>
          </w:r>
          <w:r w:rsidRPr="00B4087B">
            <w:fldChar w:fldCharType="separate"/>
          </w:r>
          <w:hyperlink w:anchor="_Toc447870563" w:history="1">
            <w:r w:rsidR="00A26815" w:rsidRPr="00C348F2">
              <w:rPr>
                <w:rStyle w:val="Lienhypertexte"/>
                <w:noProof/>
              </w:rPr>
              <w:t>1.</w:t>
            </w:r>
            <w:r w:rsidR="00A26815">
              <w:rPr>
                <w:b w:val="0"/>
                <w:bCs w:val="0"/>
                <w:i w:val="0"/>
                <w:iCs w:val="0"/>
                <w:noProof/>
                <w:sz w:val="22"/>
                <w:szCs w:val="22"/>
                <w:lang w:val="en-US" w:eastAsia="zh-CN"/>
              </w:rPr>
              <w:tab/>
            </w:r>
            <w:r w:rsidR="00A26815" w:rsidRPr="00C348F2">
              <w:rPr>
                <w:rStyle w:val="Lienhypertexte"/>
                <w:noProof/>
              </w:rPr>
              <w:t>Logiciel</w:t>
            </w:r>
            <w:r w:rsidR="00A26815">
              <w:rPr>
                <w:noProof/>
                <w:webHidden/>
              </w:rPr>
              <w:tab/>
            </w:r>
            <w:r w:rsidR="00A26815">
              <w:rPr>
                <w:noProof/>
                <w:webHidden/>
              </w:rPr>
              <w:fldChar w:fldCharType="begin"/>
            </w:r>
            <w:r w:rsidR="00A26815">
              <w:rPr>
                <w:noProof/>
                <w:webHidden/>
              </w:rPr>
              <w:instrText xml:space="preserve"> PAGEREF _Toc447870563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01917292" w14:textId="77777777" w:rsidR="00A26815" w:rsidRDefault="00FB50BC">
          <w:pPr>
            <w:pStyle w:val="TM1"/>
            <w:tabs>
              <w:tab w:val="left" w:pos="440"/>
              <w:tab w:val="right" w:leader="dot" w:pos="9062"/>
            </w:tabs>
            <w:rPr>
              <w:b w:val="0"/>
              <w:bCs w:val="0"/>
              <w:i w:val="0"/>
              <w:iCs w:val="0"/>
              <w:noProof/>
              <w:sz w:val="22"/>
              <w:szCs w:val="22"/>
              <w:lang w:val="en-US" w:eastAsia="zh-CN"/>
            </w:rPr>
          </w:pPr>
          <w:hyperlink w:anchor="_Toc447870564" w:history="1">
            <w:r w:rsidR="00A26815" w:rsidRPr="00C348F2">
              <w:rPr>
                <w:rStyle w:val="Lienhypertexte"/>
                <w:noProof/>
              </w:rPr>
              <w:t>2.</w:t>
            </w:r>
            <w:r w:rsidR="00A26815">
              <w:rPr>
                <w:b w:val="0"/>
                <w:bCs w:val="0"/>
                <w:i w:val="0"/>
                <w:iCs w:val="0"/>
                <w:noProof/>
                <w:sz w:val="22"/>
                <w:szCs w:val="22"/>
                <w:lang w:val="en-US" w:eastAsia="zh-CN"/>
              </w:rPr>
              <w:tab/>
            </w:r>
            <w:r w:rsidR="00A26815" w:rsidRPr="00C348F2">
              <w:rPr>
                <w:rStyle w:val="Lienhypertexte"/>
                <w:noProof/>
              </w:rPr>
              <w:t>Site internet</w:t>
            </w:r>
            <w:r w:rsidR="00A26815">
              <w:rPr>
                <w:noProof/>
                <w:webHidden/>
              </w:rPr>
              <w:tab/>
            </w:r>
            <w:r w:rsidR="00A26815">
              <w:rPr>
                <w:noProof/>
                <w:webHidden/>
              </w:rPr>
              <w:fldChar w:fldCharType="begin"/>
            </w:r>
            <w:r w:rsidR="00A26815">
              <w:rPr>
                <w:noProof/>
                <w:webHidden/>
              </w:rPr>
              <w:instrText xml:space="preserve"> PAGEREF _Toc447870564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43E4F586" w14:textId="77777777" w:rsidR="00A26815" w:rsidRDefault="00FB50BC">
          <w:pPr>
            <w:pStyle w:val="TM1"/>
            <w:tabs>
              <w:tab w:val="left" w:pos="440"/>
              <w:tab w:val="right" w:leader="dot" w:pos="9062"/>
            </w:tabs>
            <w:rPr>
              <w:b w:val="0"/>
              <w:bCs w:val="0"/>
              <w:i w:val="0"/>
              <w:iCs w:val="0"/>
              <w:noProof/>
              <w:sz w:val="22"/>
              <w:szCs w:val="22"/>
              <w:lang w:val="en-US" w:eastAsia="zh-CN"/>
            </w:rPr>
          </w:pPr>
          <w:hyperlink w:anchor="_Toc447870565" w:history="1">
            <w:r w:rsidR="00A26815" w:rsidRPr="00C348F2">
              <w:rPr>
                <w:rStyle w:val="Lienhypertexte"/>
                <w:noProof/>
              </w:rPr>
              <w:t>3.</w:t>
            </w:r>
            <w:r w:rsidR="00A26815">
              <w:rPr>
                <w:b w:val="0"/>
                <w:bCs w:val="0"/>
                <w:i w:val="0"/>
                <w:iCs w:val="0"/>
                <w:noProof/>
                <w:sz w:val="22"/>
                <w:szCs w:val="22"/>
                <w:lang w:val="en-US" w:eastAsia="zh-CN"/>
              </w:rPr>
              <w:tab/>
            </w:r>
            <w:r w:rsidR="00A26815" w:rsidRPr="00C348F2">
              <w:rPr>
                <w:rStyle w:val="Lienhypertexte"/>
                <w:noProof/>
              </w:rPr>
              <w:t>Application Android</w:t>
            </w:r>
            <w:r w:rsidR="00A26815">
              <w:rPr>
                <w:noProof/>
                <w:webHidden/>
              </w:rPr>
              <w:tab/>
            </w:r>
            <w:r w:rsidR="00A26815">
              <w:rPr>
                <w:noProof/>
                <w:webHidden/>
              </w:rPr>
              <w:fldChar w:fldCharType="begin"/>
            </w:r>
            <w:r w:rsidR="00A26815">
              <w:rPr>
                <w:noProof/>
                <w:webHidden/>
              </w:rPr>
              <w:instrText xml:space="preserve"> PAGEREF _Toc447870565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41ABEF25" w14:textId="77777777" w:rsidR="00A26815" w:rsidRDefault="00FB50BC">
          <w:pPr>
            <w:pStyle w:val="TM1"/>
            <w:tabs>
              <w:tab w:val="left" w:pos="440"/>
              <w:tab w:val="right" w:leader="dot" w:pos="9062"/>
            </w:tabs>
            <w:rPr>
              <w:b w:val="0"/>
              <w:bCs w:val="0"/>
              <w:i w:val="0"/>
              <w:iCs w:val="0"/>
              <w:noProof/>
              <w:sz w:val="22"/>
              <w:szCs w:val="22"/>
              <w:lang w:val="en-US" w:eastAsia="zh-CN"/>
            </w:rPr>
          </w:pPr>
          <w:hyperlink w:anchor="_Toc447870566" w:history="1">
            <w:r w:rsidR="00A26815" w:rsidRPr="00C348F2">
              <w:rPr>
                <w:rStyle w:val="Lienhypertexte"/>
                <w:noProof/>
              </w:rPr>
              <w:t>4.</w:t>
            </w:r>
            <w:r w:rsidR="00A26815">
              <w:rPr>
                <w:b w:val="0"/>
                <w:bCs w:val="0"/>
                <w:i w:val="0"/>
                <w:iCs w:val="0"/>
                <w:noProof/>
                <w:sz w:val="22"/>
                <w:szCs w:val="22"/>
                <w:lang w:val="en-US" w:eastAsia="zh-CN"/>
              </w:rPr>
              <w:tab/>
            </w:r>
            <w:r w:rsidR="00A26815" w:rsidRPr="00C348F2">
              <w:rPr>
                <w:rStyle w:val="Lienhypertexte"/>
                <w:noProof/>
              </w:rPr>
              <w:t>Application iOS</w:t>
            </w:r>
            <w:r w:rsidR="00A26815">
              <w:rPr>
                <w:noProof/>
                <w:webHidden/>
              </w:rPr>
              <w:tab/>
            </w:r>
            <w:r w:rsidR="00A26815">
              <w:rPr>
                <w:noProof/>
                <w:webHidden/>
              </w:rPr>
              <w:fldChar w:fldCharType="begin"/>
            </w:r>
            <w:r w:rsidR="00A26815">
              <w:rPr>
                <w:noProof/>
                <w:webHidden/>
              </w:rPr>
              <w:instrText xml:space="preserve"> PAGEREF _Toc447870566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7C023F18" w14:textId="77777777" w:rsidR="00A26815" w:rsidRDefault="00FB50BC">
          <w:pPr>
            <w:pStyle w:val="TM1"/>
            <w:tabs>
              <w:tab w:val="left" w:pos="440"/>
              <w:tab w:val="right" w:leader="dot" w:pos="9062"/>
            </w:tabs>
            <w:rPr>
              <w:b w:val="0"/>
              <w:bCs w:val="0"/>
              <w:i w:val="0"/>
              <w:iCs w:val="0"/>
              <w:noProof/>
              <w:sz w:val="22"/>
              <w:szCs w:val="22"/>
              <w:lang w:val="en-US" w:eastAsia="zh-CN"/>
            </w:rPr>
          </w:pPr>
          <w:hyperlink w:anchor="_Toc447870567" w:history="1">
            <w:r w:rsidR="00A26815" w:rsidRPr="00C348F2">
              <w:rPr>
                <w:rStyle w:val="Lienhypertexte"/>
                <w:noProof/>
              </w:rPr>
              <w:t>5.</w:t>
            </w:r>
            <w:r w:rsidR="00A26815">
              <w:rPr>
                <w:b w:val="0"/>
                <w:bCs w:val="0"/>
                <w:i w:val="0"/>
                <w:iCs w:val="0"/>
                <w:noProof/>
                <w:sz w:val="22"/>
                <w:szCs w:val="22"/>
                <w:lang w:val="en-US" w:eastAsia="zh-CN"/>
              </w:rPr>
              <w:tab/>
            </w:r>
            <w:r w:rsidR="00A26815" w:rsidRPr="00C348F2">
              <w:rPr>
                <w:rStyle w:val="Lienhypertexte"/>
                <w:noProof/>
              </w:rPr>
              <w:t>Application Windows Phone</w:t>
            </w:r>
            <w:r w:rsidR="00A26815">
              <w:rPr>
                <w:noProof/>
                <w:webHidden/>
              </w:rPr>
              <w:tab/>
            </w:r>
            <w:r w:rsidR="00A26815">
              <w:rPr>
                <w:noProof/>
                <w:webHidden/>
              </w:rPr>
              <w:fldChar w:fldCharType="begin"/>
            </w:r>
            <w:r w:rsidR="00A26815">
              <w:rPr>
                <w:noProof/>
                <w:webHidden/>
              </w:rPr>
              <w:instrText xml:space="preserve"> PAGEREF _Toc447870567 \h </w:instrText>
            </w:r>
            <w:r w:rsidR="00A26815">
              <w:rPr>
                <w:noProof/>
                <w:webHidden/>
              </w:rPr>
            </w:r>
            <w:r w:rsidR="00A26815">
              <w:rPr>
                <w:noProof/>
                <w:webHidden/>
              </w:rPr>
              <w:fldChar w:fldCharType="separate"/>
            </w:r>
            <w:r w:rsidR="00A26815">
              <w:rPr>
                <w:noProof/>
                <w:webHidden/>
              </w:rPr>
              <w:t>1</w:t>
            </w:r>
            <w:r w:rsidR="00A26815">
              <w:rPr>
                <w:noProof/>
                <w:webHidden/>
              </w:rPr>
              <w:fldChar w:fldCharType="end"/>
            </w:r>
          </w:hyperlink>
        </w:p>
        <w:p w14:paraId="7D3B880E" w14:textId="77777777" w:rsidR="00B4087B" w:rsidRPr="00181574" w:rsidRDefault="00B4087B" w:rsidP="00181574">
          <w:pPr>
            <w:pStyle w:val="TM1"/>
            <w:tabs>
              <w:tab w:val="left" w:pos="440"/>
              <w:tab w:val="right" w:leader="dot" w:pos="9062"/>
            </w:tabs>
            <w:rPr>
              <w:b w:val="0"/>
              <w:bCs w:val="0"/>
              <w:noProof/>
            </w:rPr>
          </w:pPr>
          <w:r w:rsidRPr="00B4087B">
            <w:fldChar w:fldCharType="end"/>
          </w:r>
        </w:p>
      </w:sdtContent>
    </w:sdt>
    <w:p w14:paraId="6FDF8987" w14:textId="77777777" w:rsidR="00B4087B" w:rsidRPr="00B4087B" w:rsidRDefault="00B4087B" w:rsidP="00B4087B">
      <w:pPr>
        <w:pStyle w:val="Titre1horssommaire"/>
      </w:pPr>
      <w:r w:rsidRPr="00B4087B">
        <w:t>Liste des Tableaux</w:t>
      </w:r>
    </w:p>
    <w:p w14:paraId="6DABF767" w14:textId="77777777" w:rsidR="00B4087B" w:rsidRDefault="00863041" w:rsidP="00FA4DDE">
      <w:pPr>
        <w:pStyle w:val="Tabledesillustrations"/>
      </w:pPr>
      <w:fldSimple w:instr=" TOC \h \z \c &quot;Tableau&quot; ">
        <w:r w:rsidR="00A26815">
          <w:rPr>
            <w:b/>
            <w:bCs/>
            <w:noProof/>
          </w:rPr>
          <w:t>Aucune entrée de table d'illustration n'a été trouvée.</w:t>
        </w:r>
      </w:fldSimple>
    </w:p>
    <w:p w14:paraId="793F11E4" w14:textId="77777777" w:rsidR="00181574" w:rsidRPr="00B4087B" w:rsidRDefault="00181574" w:rsidP="00181574">
      <w:pPr>
        <w:pStyle w:val="Titre1horssommaire"/>
      </w:pPr>
      <w:r w:rsidRPr="00B4087B">
        <w:t>Liste des Figures</w:t>
      </w:r>
    </w:p>
    <w:p w14:paraId="039E5231" w14:textId="77777777"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z w:val="20"/>
        </w:rPr>
        <w:fldChar w:fldCharType="begin"/>
      </w:r>
      <w:r>
        <w:rPr>
          <w:sz w:val="20"/>
        </w:rPr>
        <w:instrText xml:space="preserve"> TOC \h \z \c "Figure" </w:instrText>
      </w:r>
      <w:r>
        <w:rPr>
          <w:sz w:val="20"/>
        </w:rPr>
        <w:fldChar w:fldCharType="separate"/>
      </w:r>
      <w:r w:rsidR="00A26815">
        <w:rPr>
          <w:b/>
          <w:bCs/>
          <w:noProof/>
          <w:sz w:val="20"/>
        </w:rPr>
        <w:t>Aucune entrée de table d'illustration n'a été trouvée.</w:t>
      </w:r>
      <w:r>
        <w:rPr>
          <w:smallCaps/>
          <w:sz w:val="20"/>
          <w:szCs w:val="20"/>
        </w:rPr>
        <w:fldChar w:fldCharType="end"/>
      </w:r>
    </w:p>
    <w:p w14:paraId="6BC3C6BD" w14:textId="77777777" w:rsidR="00270418" w:rsidRDefault="00A26815" w:rsidP="00A26815">
      <w:pPr>
        <w:pStyle w:val="Titre1"/>
      </w:pPr>
      <w:bookmarkStart w:id="0" w:name="_Toc447870563"/>
      <w:r>
        <w:lastRenderedPageBreak/>
        <w:t>Logiciel</w:t>
      </w:r>
      <w:bookmarkEnd w:id="0"/>
    </w:p>
    <w:p w14:paraId="40D9B512" w14:textId="7AC09CF4" w:rsidR="00AB7617" w:rsidRPr="00157F01" w:rsidRDefault="00A26815" w:rsidP="007723AC">
      <w:pPr>
        <w:pStyle w:val="Titre1"/>
      </w:pPr>
      <w:bookmarkStart w:id="1" w:name="_Toc447870564"/>
      <w:r>
        <w:t>Site internet</w:t>
      </w:r>
      <w:bookmarkEnd w:id="1"/>
    </w:p>
    <w:p w14:paraId="7B045D7C" w14:textId="77777777" w:rsidR="001131D3" w:rsidRPr="001131D3" w:rsidRDefault="00A26815" w:rsidP="001131D3">
      <w:pPr>
        <w:pStyle w:val="Titre1"/>
      </w:pPr>
      <w:bookmarkStart w:id="2" w:name="_Toc447870565"/>
      <w:r>
        <w:t>Application Android</w:t>
      </w:r>
      <w:bookmarkEnd w:id="2"/>
    </w:p>
    <w:p w14:paraId="7183581A" w14:textId="77777777" w:rsidR="00A26815" w:rsidRDefault="00A26815" w:rsidP="00A26815">
      <w:pPr>
        <w:pStyle w:val="Titre1"/>
      </w:pPr>
      <w:bookmarkStart w:id="3" w:name="_Toc447870566"/>
      <w:commentRangeStart w:id="4"/>
      <w:r>
        <w:t>Application iOS</w:t>
      </w:r>
      <w:bookmarkEnd w:id="3"/>
      <w:commentRangeEnd w:id="4"/>
      <w:r w:rsidR="00B06F03">
        <w:rPr>
          <w:rStyle w:val="Marquedecommentaire"/>
          <w:rFonts w:asciiTheme="minorHAnsi" w:eastAsiaTheme="minorEastAsia" w:hAnsiTheme="minorHAnsi" w:cstheme="minorBidi"/>
          <w:color w:val="auto"/>
        </w:rPr>
        <w:commentReference w:id="4"/>
      </w:r>
    </w:p>
    <w:p w14:paraId="6FABCF56" w14:textId="514C9F07" w:rsidR="009B3FA7" w:rsidRDefault="009B3FA7" w:rsidP="009B3FA7">
      <w:r>
        <w:t xml:space="preserve">Apple utilise un environnement bien spécifique pour pouvoir développer une application IOS, il faut donc l’installer et le configurer pour pouvoir continuer le </w:t>
      </w:r>
      <w:proofErr w:type="spellStart"/>
      <w:r>
        <w:t>development</w:t>
      </w:r>
      <w:proofErr w:type="spellEnd"/>
      <w:r>
        <w:t xml:space="preserve"> de l’application IPhone.</w:t>
      </w:r>
    </w:p>
    <w:p w14:paraId="037DBE71" w14:textId="4E691E38" w:rsidR="009B3FA7" w:rsidRDefault="009B3FA7" w:rsidP="009B3FA7">
      <w:r>
        <w:t xml:space="preserve">Aller dans l’App Store, et installer </w:t>
      </w:r>
      <w:proofErr w:type="spellStart"/>
      <w:r>
        <w:t>XCode</w:t>
      </w:r>
      <w:proofErr w:type="spellEnd"/>
      <w:r>
        <w:t>.</w:t>
      </w:r>
    </w:p>
    <w:p w14:paraId="31B91FD7" w14:textId="7E05AB1D" w:rsidR="009B3FA7" w:rsidRDefault="009B3FA7" w:rsidP="009B3FA7">
      <w:r>
        <w:rPr>
          <w:noProof/>
          <w:lang w:val="en-US" w:eastAsia="zh-CN"/>
        </w:rPr>
        <w:drawing>
          <wp:inline distT="0" distB="0" distL="0" distR="0" wp14:anchorId="3A827CC2" wp14:editId="7C218FAE">
            <wp:extent cx="1676400" cy="1473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6-04-20 à 21.55.41.png"/>
                    <pic:cNvPicPr/>
                  </pic:nvPicPr>
                  <pic:blipFill>
                    <a:blip r:embed="rId17">
                      <a:extLst>
                        <a:ext uri="{28A0092B-C50C-407E-A947-70E740481C1C}">
                          <a14:useLocalDpi xmlns:a14="http://schemas.microsoft.com/office/drawing/2010/main" val="0"/>
                        </a:ext>
                      </a:extLst>
                    </a:blip>
                    <a:stretch>
                      <a:fillRect/>
                    </a:stretch>
                  </pic:blipFill>
                  <pic:spPr>
                    <a:xfrm>
                      <a:off x="0" y="0"/>
                      <a:ext cx="1676400" cy="1473200"/>
                    </a:xfrm>
                    <a:prstGeom prst="rect">
                      <a:avLst/>
                    </a:prstGeom>
                  </pic:spPr>
                </pic:pic>
              </a:graphicData>
            </a:graphic>
          </wp:inline>
        </w:drawing>
      </w:r>
    </w:p>
    <w:p w14:paraId="2E920BA9" w14:textId="63185534" w:rsidR="009B3FA7" w:rsidRDefault="009B3FA7" w:rsidP="009B3FA7">
      <w:r>
        <w:t xml:space="preserve">Une fois installer lancez-le. À ce moment de l’installation il va falloir </w:t>
      </w:r>
      <w:r w:rsidR="00E44B9E">
        <w:t>récupérer</w:t>
      </w:r>
      <w:r>
        <w:t xml:space="preserve"> le </w:t>
      </w:r>
      <w:r w:rsidR="00E44B9E">
        <w:t>dépôt</w:t>
      </w:r>
      <w:r>
        <w:t xml:space="preserve"> SVN pour </w:t>
      </w:r>
      <w:r w:rsidR="00E44B9E">
        <w:t>accéder</w:t>
      </w:r>
      <w:r>
        <w:t xml:space="preserve"> au projet. </w:t>
      </w:r>
    </w:p>
    <w:p w14:paraId="37898E92" w14:textId="3A836ACC" w:rsidR="00E44B9E" w:rsidRDefault="00E44B9E" w:rsidP="009B3FA7">
      <w:r>
        <w:rPr>
          <w:noProof/>
          <w:lang w:val="en-US" w:eastAsia="zh-CN"/>
        </w:rPr>
        <w:drawing>
          <wp:inline distT="0" distB="0" distL="0" distR="0" wp14:anchorId="5EA4E82D" wp14:editId="512295F2">
            <wp:extent cx="3035935" cy="2859240"/>
            <wp:effectExtent l="0" t="0" r="12065" b="11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6-04-20 à 22.00.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0849" cy="2863868"/>
                    </a:xfrm>
                    <a:prstGeom prst="rect">
                      <a:avLst/>
                    </a:prstGeom>
                  </pic:spPr>
                </pic:pic>
              </a:graphicData>
            </a:graphic>
          </wp:inline>
        </w:drawing>
      </w:r>
    </w:p>
    <w:p w14:paraId="36DF335D" w14:textId="324390BF" w:rsidR="00E44B9E" w:rsidRDefault="00E44B9E" w:rsidP="009B3FA7">
      <w:commentRangeStart w:id="5"/>
      <w:r>
        <w:t xml:space="preserve">Une </w:t>
      </w:r>
      <w:proofErr w:type="spellStart"/>
      <w:r>
        <w:t>fenetre</w:t>
      </w:r>
      <w:proofErr w:type="spellEnd"/>
      <w:r>
        <w:t xml:space="preserve"> va apparaître et vous demander le dépôt que vous voulez </w:t>
      </w:r>
      <w:proofErr w:type="spellStart"/>
      <w:r>
        <w:t>recuperer</w:t>
      </w:r>
      <w:proofErr w:type="spellEnd"/>
      <w:r>
        <w:t xml:space="preserve">, dans le champs libre </w:t>
      </w:r>
      <w:proofErr w:type="spellStart"/>
      <w:r>
        <w:t>saisisez</w:t>
      </w:r>
      <w:proofErr w:type="spellEnd"/>
      <w:r>
        <w:t xml:space="preserve"> cette adresse : </w:t>
      </w:r>
      <w:hyperlink r:id="rId19" w:history="1">
        <w:r w:rsidRPr="002650F5">
          <w:rPr>
            <w:rStyle w:val="Lienhypertexte"/>
          </w:rPr>
          <w:t>https://labeip.epitech.eu/svn/2017/musicsheetwriter/iPhone</w:t>
        </w:r>
      </w:hyperlink>
      <w:commentRangeEnd w:id="5"/>
      <w:r w:rsidR="003F06A8">
        <w:rPr>
          <w:rStyle w:val="Marquedecommentaire"/>
        </w:rPr>
        <w:commentReference w:id="5"/>
      </w:r>
    </w:p>
    <w:p w14:paraId="7C5AEC48" w14:textId="12D8C1AF" w:rsidR="00E44B9E" w:rsidRDefault="00E44B9E" w:rsidP="009B3FA7">
      <w:r>
        <w:t xml:space="preserve">Le dossier IPhone va être téléchargé, vous pourrez donc utiliser son contenu. Il faudra donc </w:t>
      </w:r>
      <w:proofErr w:type="spellStart"/>
      <w:r>
        <w:t>donc</w:t>
      </w:r>
      <w:proofErr w:type="spellEnd"/>
      <w:r>
        <w:t xml:space="preserve"> choisir dans </w:t>
      </w:r>
      <w:commentRangeStart w:id="6"/>
      <w:r>
        <w:t xml:space="preserve">le Finder </w:t>
      </w:r>
      <w:commentRangeEnd w:id="6"/>
      <w:r w:rsidR="003321B0">
        <w:rPr>
          <w:rStyle w:val="Marquedecommentaire"/>
        </w:rPr>
        <w:commentReference w:id="6"/>
      </w:r>
      <w:r>
        <w:t xml:space="preserve">qui va s’ouvrir, le fichier </w:t>
      </w:r>
      <w:proofErr w:type="spellStart"/>
      <w:r>
        <w:t>workspace</w:t>
      </w:r>
      <w:proofErr w:type="spellEnd"/>
      <w:r>
        <w:t xml:space="preserve"> comme ci-dessous.</w:t>
      </w:r>
    </w:p>
    <w:p w14:paraId="6FB6A7D5" w14:textId="70299C73" w:rsidR="00E44B9E" w:rsidRDefault="00E44B9E" w:rsidP="009B3FA7">
      <w:r>
        <w:rPr>
          <w:noProof/>
          <w:lang w:val="en-US" w:eastAsia="zh-CN"/>
        </w:rPr>
        <w:lastRenderedPageBreak/>
        <w:drawing>
          <wp:inline distT="0" distB="0" distL="0" distR="0" wp14:anchorId="0763E0F1" wp14:editId="62F6FE18">
            <wp:extent cx="1574800" cy="1244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6-04-20 à 22.06.13.png"/>
                    <pic:cNvPicPr/>
                  </pic:nvPicPr>
                  <pic:blipFill>
                    <a:blip r:embed="rId20">
                      <a:extLst>
                        <a:ext uri="{28A0092B-C50C-407E-A947-70E740481C1C}">
                          <a14:useLocalDpi xmlns:a14="http://schemas.microsoft.com/office/drawing/2010/main" val="0"/>
                        </a:ext>
                      </a:extLst>
                    </a:blip>
                    <a:stretch>
                      <a:fillRect/>
                    </a:stretch>
                  </pic:blipFill>
                  <pic:spPr>
                    <a:xfrm>
                      <a:off x="0" y="0"/>
                      <a:ext cx="1574800" cy="1244600"/>
                    </a:xfrm>
                    <a:prstGeom prst="rect">
                      <a:avLst/>
                    </a:prstGeom>
                  </pic:spPr>
                </pic:pic>
              </a:graphicData>
            </a:graphic>
          </wp:inline>
        </w:drawing>
      </w:r>
    </w:p>
    <w:p w14:paraId="208B04E2" w14:textId="530AD838" w:rsidR="00E44B9E" w:rsidRDefault="00E44B9E" w:rsidP="009B3FA7">
      <w:r>
        <w:t xml:space="preserve">À partir de là tout est </w:t>
      </w:r>
      <w:proofErr w:type="spellStart"/>
      <w:r>
        <w:t>deja</w:t>
      </w:r>
      <w:proofErr w:type="spellEnd"/>
      <w:r>
        <w:t xml:space="preserve"> configuré il n’y a rien de plus </w:t>
      </w:r>
      <w:proofErr w:type="spellStart"/>
      <w:proofErr w:type="gramStart"/>
      <w:r>
        <w:t>a</w:t>
      </w:r>
      <w:proofErr w:type="spellEnd"/>
      <w:proofErr w:type="gramEnd"/>
      <w:r>
        <w:t xml:space="preserve"> faire pour pouvoir lancer le projet et pouvoir le </w:t>
      </w:r>
      <w:commentRangeStart w:id="7"/>
      <w:r>
        <w:t>modifier</w:t>
      </w:r>
      <w:commentRangeEnd w:id="7"/>
      <w:r w:rsidR="004E0231">
        <w:rPr>
          <w:rStyle w:val="Marquedecommentaire"/>
        </w:rPr>
        <w:commentReference w:id="7"/>
      </w:r>
      <w:r>
        <w:t xml:space="preserve">. </w:t>
      </w:r>
    </w:p>
    <w:p w14:paraId="6215C3BE" w14:textId="6D0C445C" w:rsidR="00E44B9E" w:rsidRDefault="00E44B9E" w:rsidP="00E44B9E">
      <w:pPr>
        <w:pStyle w:val="Titre3"/>
      </w:pPr>
      <w:r>
        <w:t>Mettre une nouvelle version sur l’App Store</w:t>
      </w:r>
    </w:p>
    <w:p w14:paraId="6578F999" w14:textId="10432E76" w:rsidR="00E44B9E" w:rsidRPr="00E44B9E" w:rsidRDefault="00E44B9E" w:rsidP="00E44B9E">
      <w:r>
        <w:t xml:space="preserve">Pour pouvoir </w:t>
      </w:r>
      <w:proofErr w:type="spellStart"/>
      <w:r w:rsidR="00FB4265">
        <w:t>deployer</w:t>
      </w:r>
      <w:proofErr w:type="spellEnd"/>
      <w:r w:rsidR="00FB4265">
        <w:t xml:space="preserve"> une nouvelle version il faudra configurer </w:t>
      </w:r>
      <w:proofErr w:type="spellStart"/>
      <w:r w:rsidR="00FB4265">
        <w:t>XCode</w:t>
      </w:r>
      <w:proofErr w:type="spellEnd"/>
      <w:r w:rsidR="00FB4265">
        <w:t xml:space="preserve"> avec le compte </w:t>
      </w:r>
      <w:proofErr w:type="spellStart"/>
      <w:r w:rsidR="00FB4265">
        <w:t>developper</w:t>
      </w:r>
      <w:proofErr w:type="spellEnd"/>
      <w:r w:rsidR="00FB4265">
        <w:t xml:space="preserve"> IOS. N’ayant pas encore de compte Apple </w:t>
      </w:r>
      <w:proofErr w:type="spellStart"/>
      <w:r w:rsidR="00FB4265">
        <w:t>Developer</w:t>
      </w:r>
      <w:proofErr w:type="spellEnd"/>
      <w:r w:rsidR="00FB4265">
        <w:t xml:space="preserve">, il faudra me contacter pour le faire. Le </w:t>
      </w:r>
      <w:proofErr w:type="spellStart"/>
      <w:r w:rsidR="00FB4265">
        <w:t>pre-requis</w:t>
      </w:r>
      <w:proofErr w:type="spellEnd"/>
      <w:r w:rsidR="00FB4265">
        <w:t xml:space="preserve"> sera un adresse mail.</w:t>
      </w:r>
    </w:p>
    <w:p w14:paraId="1A310072" w14:textId="77777777" w:rsidR="009B3FA7" w:rsidRPr="009B3FA7" w:rsidRDefault="009B3FA7" w:rsidP="009B3FA7">
      <w:bookmarkStart w:id="8" w:name="_GoBack"/>
      <w:bookmarkEnd w:id="8"/>
    </w:p>
    <w:p w14:paraId="56D7D99A" w14:textId="77777777" w:rsidR="00A26815" w:rsidRPr="00A26815" w:rsidRDefault="00A26815" w:rsidP="00A26815">
      <w:pPr>
        <w:pStyle w:val="Titre1"/>
      </w:pPr>
      <w:bookmarkStart w:id="9" w:name="_Toc447870567"/>
      <w:r>
        <w:t>Application Windows Phone</w:t>
      </w:r>
      <w:bookmarkEnd w:id="9"/>
    </w:p>
    <w:sectPr w:rsidR="00A26815" w:rsidRPr="00A26815" w:rsidSect="00270418">
      <w:headerReference w:type="default" r:id="rId21"/>
      <w:footerReference w:type="default" r:id="rId22"/>
      <w:headerReference w:type="first" r:id="rId23"/>
      <w:footerReference w:type="first" r:id="rId24"/>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nathan Racaud" w:date="2016-04-22T11:42:00Z" w:initials="JR">
    <w:p w14:paraId="78A0DFAA" w14:textId="77777777" w:rsidR="00B06F03" w:rsidRDefault="00B06F03">
      <w:pPr>
        <w:pStyle w:val="Commentaire"/>
      </w:pPr>
      <w:r>
        <w:rPr>
          <w:rStyle w:val="Marquedecommentaire"/>
        </w:rPr>
        <w:annotationRef/>
      </w:r>
      <w:r>
        <w:t>Il manque les parties sur l’installation et configuration des différentes librairies utilisé dans le projet :</w:t>
      </w:r>
    </w:p>
    <w:p w14:paraId="5D0A5C18" w14:textId="77777777" w:rsidR="00B06F03" w:rsidRDefault="00B06F03" w:rsidP="00B06F03">
      <w:pPr>
        <w:pStyle w:val="Commentaire"/>
        <w:numPr>
          <w:ilvl w:val="0"/>
          <w:numId w:val="18"/>
        </w:numPr>
      </w:pPr>
      <w:r>
        <w:t xml:space="preserve"> KIF</w:t>
      </w:r>
    </w:p>
    <w:p w14:paraId="78EB76A7" w14:textId="77777777" w:rsidR="00B06F03" w:rsidRDefault="00B06F03" w:rsidP="00B06F03">
      <w:pPr>
        <w:pStyle w:val="Commentaire"/>
        <w:numPr>
          <w:ilvl w:val="0"/>
          <w:numId w:val="18"/>
        </w:numPr>
      </w:pPr>
      <w:r>
        <w:t xml:space="preserve"> </w:t>
      </w:r>
      <w:proofErr w:type="spellStart"/>
      <w:r>
        <w:t>CocoaPods</w:t>
      </w:r>
      <w:proofErr w:type="spellEnd"/>
    </w:p>
    <w:p w14:paraId="31E69324" w14:textId="77777777" w:rsidR="00B06F03" w:rsidRDefault="00B06F03" w:rsidP="00B06F03">
      <w:pPr>
        <w:pStyle w:val="Commentaire"/>
        <w:numPr>
          <w:ilvl w:val="0"/>
          <w:numId w:val="18"/>
        </w:numPr>
      </w:pPr>
      <w:r>
        <w:t xml:space="preserve"> </w:t>
      </w:r>
      <w:proofErr w:type="spellStart"/>
      <w:r>
        <w:t>AFNetwork</w:t>
      </w:r>
      <w:proofErr w:type="spellEnd"/>
    </w:p>
    <w:p w14:paraId="1E8AFAB9" w14:textId="673423EC" w:rsidR="00B06F03" w:rsidRDefault="00B06F03" w:rsidP="00B06F03">
      <w:pPr>
        <w:pStyle w:val="Commentaire"/>
      </w:pPr>
      <w:r>
        <w:t xml:space="preserve">J’ai mis des commentaires par rapport à ça dans ton document TD1. </w:t>
      </w:r>
    </w:p>
  </w:comment>
  <w:comment w:id="5" w:author="Jonathan Racaud" w:date="2016-04-23T13:08:00Z" w:initials="JR">
    <w:p w14:paraId="50983E4A" w14:textId="6A9FBFA4" w:rsidR="003F06A8" w:rsidRDefault="003F06A8">
      <w:pPr>
        <w:pStyle w:val="Commentaire"/>
      </w:pPr>
      <w:r>
        <w:rPr>
          <w:rStyle w:val="Marquedecommentaire"/>
        </w:rPr>
        <w:annotationRef/>
      </w:r>
      <w:r>
        <w:t>Ce n’est pas Git que tu utilises pour la gestion des sources ? Est-ce que le SVN est à jour ? Est-ce que se sera SVN qui sera utilisé ensuite pour la gestion des sources, si non faut que tu expliques comment récupérer le GIT, sinon dans ton guide du développeur il ne faudra parler que du SVN.</w:t>
      </w:r>
    </w:p>
  </w:comment>
  <w:comment w:id="6" w:author="Jonathan Racaud" w:date="2016-04-23T13:10:00Z" w:initials="JR">
    <w:p w14:paraId="0F4AE1A8" w14:textId="2B0FFF09" w:rsidR="003321B0" w:rsidRDefault="003321B0">
      <w:pPr>
        <w:pStyle w:val="Commentaire"/>
      </w:pPr>
      <w:r>
        <w:rPr>
          <w:rStyle w:val="Marquedecommentaire"/>
        </w:rPr>
        <w:annotationRef/>
      </w:r>
      <w:r>
        <w:t>Quand on est pas dans le monde Mac on ne peut pas deviner ce qu’est le Finder. Donc plutôt utiliser le terme explorateur de fichier. Surtout que tu dis comme ci-dessous mais ne montre que l’icône du fichier, préfère mettre une capture d’écran du Finder</w:t>
      </w:r>
    </w:p>
  </w:comment>
  <w:comment w:id="7" w:author="Jonathan Racaud" w:date="2016-04-29T02:22:00Z" w:initials="JR">
    <w:p w14:paraId="518ADEE6" w14:textId="12A9CA1F" w:rsidR="004E0231" w:rsidRDefault="004E0231">
      <w:pPr>
        <w:pStyle w:val="Commentaire"/>
      </w:pPr>
      <w:r>
        <w:rPr>
          <w:rStyle w:val="Marquedecommentaire"/>
        </w:rPr>
        <w:annotationRef/>
      </w:r>
      <w:r>
        <w:t xml:space="preserve">Les librairies Kif, </w:t>
      </w:r>
      <w:proofErr w:type="spellStart"/>
      <w:r>
        <w:t>CocoaPods</w:t>
      </w:r>
      <w:proofErr w:type="spellEnd"/>
      <w:r>
        <w:t xml:space="preserve"> et </w:t>
      </w:r>
      <w:proofErr w:type="spellStart"/>
      <w:r>
        <w:t>AFNetwork</w:t>
      </w:r>
      <w:proofErr w:type="spellEnd"/>
      <w:r>
        <w:t xml:space="preserve"> sont retrouvé et téléchargé automatiquement.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8AFAB9" w15:done="0"/>
  <w15:commentEx w15:paraId="50983E4A" w15:done="0"/>
  <w15:commentEx w15:paraId="0F4AE1A8" w15:done="0"/>
  <w15:commentEx w15:paraId="518ADEE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99D52" w14:textId="77777777" w:rsidR="00FB50BC" w:rsidRDefault="00FB50BC" w:rsidP="00147043">
      <w:pPr>
        <w:spacing w:after="0" w:line="240" w:lineRule="auto"/>
      </w:pPr>
      <w:r>
        <w:separator/>
      </w:r>
    </w:p>
  </w:endnote>
  <w:endnote w:type="continuationSeparator" w:id="0">
    <w:p w14:paraId="6177E7AA" w14:textId="77777777" w:rsidR="00FB50BC" w:rsidRDefault="00FB50BC"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E0712" w14:textId="77777777" w:rsidR="00735ABD" w:rsidRDefault="00735ABD" w:rsidP="00B13AA6">
    <w:pPr>
      <w:tabs>
        <w:tab w:val="center" w:pos="4550"/>
        <w:tab w:val="left" w:pos="5818"/>
      </w:tabs>
      <w:ind w:right="740"/>
      <w:rPr>
        <w:color w:val="222A35" w:themeColor="text2" w:themeShade="80"/>
        <w:sz w:val="24"/>
        <w:szCs w:val="24"/>
      </w:rPr>
    </w:pPr>
  </w:p>
  <w:p w14:paraId="2EB2229E" w14:textId="77777777" w:rsidR="00735ABD" w:rsidRDefault="00735A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FB450" w14:textId="77777777" w:rsidR="00735ABD" w:rsidRPr="00A92C3B" w:rsidRDefault="00735ABD"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Document3</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56B9" w14:textId="453168B8" w:rsidR="00735ABD" w:rsidRDefault="00735ABD"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Document3</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F1B5A">
      <w:rPr>
        <w:noProof/>
        <w:color w:val="323E4F" w:themeColor="text2" w:themeShade="BF"/>
        <w:sz w:val="24"/>
        <w:szCs w:val="24"/>
      </w:rPr>
      <w:t>2</w:t>
    </w:r>
    <w:r>
      <w:rPr>
        <w:color w:val="323E4F" w:themeColor="text2" w:themeShade="BF"/>
        <w:sz w:val="24"/>
        <w:szCs w:val="24"/>
      </w:rPr>
      <w:fldChar w:fldCharType="end"/>
    </w:r>
  </w:p>
  <w:p w14:paraId="279FEB1F" w14:textId="77777777" w:rsidR="00735ABD" w:rsidRDefault="00735AB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E91E9" w14:textId="77777777" w:rsidR="00735ABD" w:rsidRDefault="00735A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C88DF" w14:textId="77777777" w:rsidR="00FB50BC" w:rsidRDefault="00FB50BC" w:rsidP="00147043">
      <w:pPr>
        <w:spacing w:after="0" w:line="240" w:lineRule="auto"/>
      </w:pPr>
      <w:r>
        <w:separator/>
      </w:r>
    </w:p>
  </w:footnote>
  <w:footnote w:type="continuationSeparator" w:id="0">
    <w:p w14:paraId="74E49542" w14:textId="77777777" w:rsidR="00FB50BC" w:rsidRDefault="00FB50BC"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735ABD" w14:paraId="63CEC701" w14:textId="77777777" w:rsidTr="00AE09C2">
      <w:trPr>
        <w:jc w:val="center"/>
      </w:trPr>
      <w:tc>
        <w:tcPr>
          <w:tcW w:w="2269" w:type="dxa"/>
          <w:vMerge w:val="restart"/>
          <w:tcBorders>
            <w:top w:val="single" w:sz="4" w:space="0" w:color="auto"/>
            <w:left w:val="single" w:sz="4" w:space="0" w:color="auto"/>
            <w:right w:val="single" w:sz="4" w:space="0" w:color="auto"/>
          </w:tcBorders>
        </w:tcPr>
        <w:p w14:paraId="76891520" w14:textId="77777777" w:rsidR="00735ABD" w:rsidRPr="00E92B0C" w:rsidRDefault="00735ABD"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66DE18B4" wp14:editId="71669E7C">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03FC536E" w14:textId="77777777" w:rsidR="00735ABD" w:rsidRDefault="00735ABD" w:rsidP="00991748">
          <w:pPr>
            <w:pStyle w:val="En-tte"/>
            <w:tabs>
              <w:tab w:val="left" w:pos="510"/>
            </w:tabs>
          </w:pPr>
          <w:r>
            <w:t>Date de publication</w:t>
          </w:r>
        </w:p>
      </w:tc>
      <w:tc>
        <w:tcPr>
          <w:tcW w:w="3710" w:type="dxa"/>
          <w:tcBorders>
            <w:right w:val="single" w:sz="4" w:space="0" w:color="auto"/>
          </w:tcBorders>
        </w:tcPr>
        <w:p w14:paraId="02195E88" w14:textId="77777777" w:rsidR="00735ABD" w:rsidRDefault="00FB50BC"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735ABD">
                <w:t>08/04/2016</w:t>
              </w:r>
            </w:sdtContent>
          </w:sdt>
        </w:p>
      </w:tc>
      <w:tc>
        <w:tcPr>
          <w:tcW w:w="2952" w:type="dxa"/>
          <w:vMerge w:val="restart"/>
          <w:tcBorders>
            <w:top w:val="single" w:sz="4" w:space="0" w:color="auto"/>
            <w:left w:val="single" w:sz="4" w:space="0" w:color="auto"/>
            <w:right w:val="single" w:sz="4" w:space="0" w:color="auto"/>
          </w:tcBorders>
        </w:tcPr>
        <w:p w14:paraId="224C4A65" w14:textId="77777777" w:rsidR="00735ABD" w:rsidRDefault="00735ABD"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08DAE6DF" wp14:editId="50D7BB2C">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735ABD" w14:paraId="7FFCB81C" w14:textId="77777777" w:rsidTr="00AE09C2">
      <w:trPr>
        <w:trHeight w:val="270"/>
        <w:jc w:val="center"/>
      </w:trPr>
      <w:tc>
        <w:tcPr>
          <w:tcW w:w="2269" w:type="dxa"/>
          <w:vMerge/>
          <w:tcBorders>
            <w:left w:val="single" w:sz="4" w:space="0" w:color="auto"/>
            <w:right w:val="single" w:sz="4" w:space="0" w:color="auto"/>
          </w:tcBorders>
        </w:tcPr>
        <w:p w14:paraId="0EB558B1" w14:textId="77777777" w:rsidR="00735ABD" w:rsidRPr="00E92B0C" w:rsidRDefault="00735ABD" w:rsidP="00991748">
          <w:pPr>
            <w:pStyle w:val="En-tte"/>
            <w:tabs>
              <w:tab w:val="left" w:pos="510"/>
            </w:tabs>
          </w:pPr>
        </w:p>
      </w:tc>
      <w:tc>
        <w:tcPr>
          <w:tcW w:w="5836" w:type="dxa"/>
          <w:gridSpan w:val="2"/>
          <w:tcBorders>
            <w:left w:val="single" w:sz="4" w:space="0" w:color="auto"/>
            <w:right w:val="single" w:sz="4" w:space="0" w:color="auto"/>
          </w:tcBorders>
        </w:tcPr>
        <w:p w14:paraId="5E184448" w14:textId="77777777" w:rsidR="00735ABD" w:rsidRPr="00991748" w:rsidRDefault="00735ABD" w:rsidP="00991748">
          <w:pPr>
            <w:jc w:val="right"/>
            <w:rPr>
              <w:lang w:val="en-GB"/>
            </w:rPr>
          </w:pPr>
        </w:p>
      </w:tc>
      <w:tc>
        <w:tcPr>
          <w:tcW w:w="2952" w:type="dxa"/>
          <w:vMerge/>
          <w:tcBorders>
            <w:left w:val="single" w:sz="4" w:space="0" w:color="auto"/>
            <w:right w:val="single" w:sz="4" w:space="0" w:color="auto"/>
          </w:tcBorders>
        </w:tcPr>
        <w:p w14:paraId="64007105" w14:textId="77777777" w:rsidR="00735ABD" w:rsidRDefault="00735ABD" w:rsidP="00735ABD"/>
      </w:tc>
    </w:tr>
    <w:tr w:rsidR="00735ABD" w:rsidRPr="000B5889" w14:paraId="3B34D404" w14:textId="77777777" w:rsidTr="00AE09C2">
      <w:trPr>
        <w:trHeight w:val="270"/>
        <w:jc w:val="center"/>
      </w:trPr>
      <w:tc>
        <w:tcPr>
          <w:tcW w:w="2269" w:type="dxa"/>
          <w:vMerge/>
          <w:tcBorders>
            <w:left w:val="single" w:sz="4" w:space="0" w:color="auto"/>
            <w:right w:val="single" w:sz="4" w:space="0" w:color="auto"/>
          </w:tcBorders>
        </w:tcPr>
        <w:p w14:paraId="1D300E93" w14:textId="77777777" w:rsidR="00735ABD" w:rsidRPr="00E92B0C" w:rsidRDefault="00735ABD" w:rsidP="000B5889">
          <w:pPr>
            <w:pStyle w:val="En-tte"/>
            <w:tabs>
              <w:tab w:val="left" w:pos="510"/>
            </w:tabs>
          </w:pPr>
        </w:p>
      </w:tc>
      <w:tc>
        <w:tcPr>
          <w:tcW w:w="2126" w:type="dxa"/>
          <w:tcBorders>
            <w:left w:val="single" w:sz="4" w:space="0" w:color="auto"/>
            <w:right w:val="single" w:sz="4" w:space="0" w:color="auto"/>
          </w:tcBorders>
        </w:tcPr>
        <w:p w14:paraId="57ABCF61" w14:textId="77777777" w:rsidR="00735ABD" w:rsidRDefault="00735ABD" w:rsidP="000B5889">
          <w:pPr>
            <w:pStyle w:val="En-tte"/>
            <w:tabs>
              <w:tab w:val="left" w:pos="510"/>
            </w:tabs>
          </w:pPr>
          <w:r>
            <w:t>Nom du projet</w:t>
          </w:r>
        </w:p>
      </w:tc>
      <w:tc>
        <w:tcPr>
          <w:tcW w:w="3710" w:type="dxa"/>
          <w:tcBorders>
            <w:left w:val="single" w:sz="4" w:space="0" w:color="auto"/>
            <w:right w:val="single" w:sz="4" w:space="0" w:color="auto"/>
          </w:tcBorders>
        </w:tcPr>
        <w:p w14:paraId="753F9BFE" w14:textId="77777777" w:rsidR="00735ABD" w:rsidRDefault="00FB50BC"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735ABD" w:rsidRPr="00FA513D">
                <w:rPr>
                  <w:rStyle w:val="lev"/>
                </w:rPr>
                <w:t>Music Sheet Writer</w:t>
              </w:r>
            </w:sdtContent>
          </w:sdt>
        </w:p>
      </w:tc>
      <w:tc>
        <w:tcPr>
          <w:tcW w:w="2952" w:type="dxa"/>
          <w:vMerge/>
          <w:tcBorders>
            <w:left w:val="single" w:sz="4" w:space="0" w:color="auto"/>
            <w:right w:val="single" w:sz="4" w:space="0" w:color="auto"/>
          </w:tcBorders>
        </w:tcPr>
        <w:p w14:paraId="245064B9" w14:textId="77777777" w:rsidR="00735ABD" w:rsidRPr="000B5889" w:rsidRDefault="00735ABD" w:rsidP="000B5889">
          <w:pPr>
            <w:rPr>
              <w:lang w:val="en-US"/>
            </w:rPr>
          </w:pPr>
        </w:p>
      </w:tc>
    </w:tr>
    <w:tr w:rsidR="00735ABD" w14:paraId="35FAB2C5" w14:textId="77777777" w:rsidTr="00AE09C2">
      <w:trPr>
        <w:jc w:val="center"/>
      </w:trPr>
      <w:tc>
        <w:tcPr>
          <w:tcW w:w="2269" w:type="dxa"/>
          <w:vMerge/>
          <w:tcBorders>
            <w:left w:val="single" w:sz="4" w:space="0" w:color="auto"/>
            <w:bottom w:val="nil"/>
            <w:right w:val="single" w:sz="4" w:space="0" w:color="auto"/>
          </w:tcBorders>
        </w:tcPr>
        <w:p w14:paraId="74B669E1" w14:textId="77777777" w:rsidR="00735ABD" w:rsidRPr="000B5889" w:rsidRDefault="00735ABD" w:rsidP="000B5889">
          <w:pPr>
            <w:pStyle w:val="En-tte"/>
            <w:tabs>
              <w:tab w:val="left" w:pos="510"/>
            </w:tabs>
            <w:rPr>
              <w:lang w:val="en-US"/>
            </w:rPr>
          </w:pPr>
        </w:p>
      </w:tc>
      <w:tc>
        <w:tcPr>
          <w:tcW w:w="2126" w:type="dxa"/>
          <w:tcBorders>
            <w:left w:val="single" w:sz="4" w:space="0" w:color="auto"/>
          </w:tcBorders>
        </w:tcPr>
        <w:p w14:paraId="1508C112" w14:textId="77777777" w:rsidR="00735ABD" w:rsidRDefault="00735ABD" w:rsidP="000B5889">
          <w:pPr>
            <w:pStyle w:val="En-tte"/>
            <w:tabs>
              <w:tab w:val="left" w:pos="510"/>
            </w:tabs>
          </w:pPr>
          <w:r>
            <w:t>Objet du document</w:t>
          </w:r>
        </w:p>
      </w:tc>
      <w:tc>
        <w:tcPr>
          <w:tcW w:w="3710" w:type="dxa"/>
          <w:tcBorders>
            <w:right w:val="single" w:sz="4" w:space="0" w:color="auto"/>
          </w:tcBorders>
        </w:tcPr>
        <w:p w14:paraId="0BE38B69" w14:textId="77777777" w:rsidR="00735ABD" w:rsidRPr="000D7472" w:rsidRDefault="00FB50BC"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735ABD">
                <w:rPr>
                  <w:rStyle w:val="Accentuation"/>
                  <w:i w:val="0"/>
                  <w:lang w:val="en-US"/>
                </w:rPr>
                <w:t xml:space="preserve">Guide </w:t>
              </w:r>
              <w:proofErr w:type="spellStart"/>
              <w:r w:rsidR="00735ABD">
                <w:rPr>
                  <w:rStyle w:val="Accentuation"/>
                  <w:i w:val="0"/>
                  <w:lang w:val="en-US"/>
                </w:rPr>
                <w:t>D’installation</w:t>
              </w:r>
              <w:proofErr w:type="spellEnd"/>
            </w:sdtContent>
          </w:sdt>
        </w:p>
      </w:tc>
      <w:tc>
        <w:tcPr>
          <w:tcW w:w="2952" w:type="dxa"/>
          <w:vMerge/>
          <w:tcBorders>
            <w:left w:val="single" w:sz="4" w:space="0" w:color="auto"/>
            <w:bottom w:val="nil"/>
            <w:right w:val="single" w:sz="4" w:space="0" w:color="auto"/>
          </w:tcBorders>
        </w:tcPr>
        <w:p w14:paraId="3367F3A4" w14:textId="77777777" w:rsidR="00735ABD" w:rsidRDefault="00735ABD" w:rsidP="000B5889">
          <w:pPr>
            <w:pStyle w:val="En-tte"/>
            <w:tabs>
              <w:tab w:val="left" w:pos="510"/>
            </w:tabs>
          </w:pPr>
        </w:p>
      </w:tc>
    </w:tr>
    <w:tr w:rsidR="00735ABD" w14:paraId="742A3A02" w14:textId="77777777" w:rsidTr="00AE09C2">
      <w:trPr>
        <w:jc w:val="center"/>
      </w:trPr>
      <w:sdt>
        <w:sdtPr>
          <w:rPr>
            <w:lang w:val="en-GB"/>
          </w:rPr>
          <w:alias w:val="Company"/>
          <w:tag w:val=""/>
          <w:id w:val="1837500267"/>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6DA90163" w14:textId="77777777" w:rsidR="00735ABD" w:rsidRPr="00E92B0C" w:rsidRDefault="00735ABD" w:rsidP="000B5889">
              <w:pPr>
                <w:pStyle w:val="Sous-titre"/>
              </w:pPr>
              <w:r w:rsidRPr="00E92B0C">
                <w:t>Music Sheet Writer</w:t>
              </w:r>
            </w:p>
          </w:tc>
        </w:sdtContent>
      </w:sdt>
      <w:tc>
        <w:tcPr>
          <w:tcW w:w="2126" w:type="dxa"/>
          <w:tcBorders>
            <w:left w:val="single" w:sz="4" w:space="0" w:color="auto"/>
          </w:tcBorders>
        </w:tcPr>
        <w:p w14:paraId="07A71A4B" w14:textId="77777777" w:rsidR="00735ABD" w:rsidRDefault="00735ABD" w:rsidP="000B5889">
          <w:pPr>
            <w:pStyle w:val="En-tte"/>
            <w:tabs>
              <w:tab w:val="left" w:pos="510"/>
            </w:tabs>
          </w:pPr>
          <w:r>
            <w:t>Nom du chapitre</w:t>
          </w:r>
        </w:p>
      </w:tc>
      <w:tc>
        <w:tcPr>
          <w:tcW w:w="3710" w:type="dxa"/>
          <w:tcBorders>
            <w:right w:val="single" w:sz="4" w:space="0" w:color="auto"/>
          </w:tcBorders>
        </w:tcPr>
        <w:p w14:paraId="30A8754E" w14:textId="46A85887" w:rsidR="00735ABD" w:rsidRPr="000D7472" w:rsidRDefault="00735ABD"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9F1B5A">
            <w:rPr>
              <w:i/>
              <w:noProof/>
            </w:rPr>
            <w:t>Sommaire</w:t>
          </w:r>
          <w:r>
            <w:rPr>
              <w:i/>
            </w:rPr>
            <w:fldChar w:fldCharType="end"/>
          </w:r>
        </w:p>
      </w:tc>
      <w:sdt>
        <w:sdtPr>
          <w:rPr>
            <w:lang w:val="en-GB"/>
          </w:rPr>
          <w:alias w:val="Category"/>
          <w:tag w:val=""/>
          <w:id w:val="-2082825586"/>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49A904CE" w14:textId="77777777" w:rsidR="00735ABD" w:rsidRDefault="00735ABD"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13006381" w14:textId="77777777" w:rsidR="00735ABD" w:rsidRPr="00991748" w:rsidRDefault="00735ABD"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C90A2" w14:textId="77777777" w:rsidR="00735ABD" w:rsidRDefault="00735ABD"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B1E36" w14:textId="77777777" w:rsidR="00735ABD" w:rsidRPr="005B53B8" w:rsidRDefault="00735ABD"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735ABD" w14:paraId="0465182B" w14:textId="77777777" w:rsidTr="00AE09C2">
      <w:trPr>
        <w:jc w:val="center"/>
      </w:trPr>
      <w:tc>
        <w:tcPr>
          <w:tcW w:w="2269" w:type="dxa"/>
          <w:vMerge w:val="restart"/>
          <w:tcBorders>
            <w:top w:val="single" w:sz="4" w:space="0" w:color="auto"/>
            <w:left w:val="single" w:sz="4" w:space="0" w:color="auto"/>
            <w:right w:val="single" w:sz="4" w:space="0" w:color="auto"/>
          </w:tcBorders>
        </w:tcPr>
        <w:p w14:paraId="2F7013C1" w14:textId="77777777" w:rsidR="00735ABD" w:rsidRPr="00E92B0C" w:rsidRDefault="00735ABD"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7F346FBB" wp14:editId="19AF5697">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79B2A588" w14:textId="77777777" w:rsidR="00735ABD" w:rsidRDefault="00735ABD" w:rsidP="00991748">
          <w:pPr>
            <w:pStyle w:val="En-tte"/>
            <w:tabs>
              <w:tab w:val="left" w:pos="510"/>
            </w:tabs>
          </w:pPr>
          <w:r>
            <w:t>Date de publication</w:t>
          </w:r>
        </w:p>
      </w:tc>
      <w:tc>
        <w:tcPr>
          <w:tcW w:w="3710" w:type="dxa"/>
          <w:tcBorders>
            <w:right w:val="single" w:sz="4" w:space="0" w:color="auto"/>
          </w:tcBorders>
        </w:tcPr>
        <w:p w14:paraId="55854B1D" w14:textId="77777777" w:rsidR="00735ABD" w:rsidRDefault="00FB50BC"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735ABD">
                <w:t>08/04/2016</w:t>
              </w:r>
            </w:sdtContent>
          </w:sdt>
        </w:p>
      </w:tc>
      <w:tc>
        <w:tcPr>
          <w:tcW w:w="2952" w:type="dxa"/>
          <w:vMerge w:val="restart"/>
          <w:tcBorders>
            <w:top w:val="single" w:sz="4" w:space="0" w:color="auto"/>
            <w:left w:val="single" w:sz="4" w:space="0" w:color="auto"/>
            <w:right w:val="single" w:sz="4" w:space="0" w:color="auto"/>
          </w:tcBorders>
        </w:tcPr>
        <w:p w14:paraId="759F8959" w14:textId="77777777" w:rsidR="00735ABD" w:rsidRDefault="00735ABD"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7699A9DB" wp14:editId="00162FF2">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735ABD" w14:paraId="4EE6AD58" w14:textId="77777777" w:rsidTr="00AE09C2">
      <w:trPr>
        <w:trHeight w:val="270"/>
        <w:jc w:val="center"/>
      </w:trPr>
      <w:tc>
        <w:tcPr>
          <w:tcW w:w="2269" w:type="dxa"/>
          <w:vMerge/>
          <w:tcBorders>
            <w:left w:val="single" w:sz="4" w:space="0" w:color="auto"/>
            <w:right w:val="single" w:sz="4" w:space="0" w:color="auto"/>
          </w:tcBorders>
        </w:tcPr>
        <w:p w14:paraId="355CCE69" w14:textId="77777777" w:rsidR="00735ABD" w:rsidRPr="00E92B0C" w:rsidRDefault="00735ABD" w:rsidP="00991748">
          <w:pPr>
            <w:pStyle w:val="En-tte"/>
            <w:tabs>
              <w:tab w:val="left" w:pos="510"/>
            </w:tabs>
          </w:pPr>
        </w:p>
      </w:tc>
      <w:tc>
        <w:tcPr>
          <w:tcW w:w="5836" w:type="dxa"/>
          <w:gridSpan w:val="2"/>
          <w:tcBorders>
            <w:left w:val="single" w:sz="4" w:space="0" w:color="auto"/>
            <w:right w:val="single" w:sz="4" w:space="0" w:color="auto"/>
          </w:tcBorders>
        </w:tcPr>
        <w:p w14:paraId="4467731A" w14:textId="77777777" w:rsidR="00735ABD" w:rsidRPr="00991748" w:rsidRDefault="00735ABD" w:rsidP="00991748">
          <w:pPr>
            <w:jc w:val="right"/>
            <w:rPr>
              <w:lang w:val="en-GB"/>
            </w:rPr>
          </w:pPr>
        </w:p>
      </w:tc>
      <w:tc>
        <w:tcPr>
          <w:tcW w:w="2952" w:type="dxa"/>
          <w:vMerge/>
          <w:tcBorders>
            <w:left w:val="single" w:sz="4" w:space="0" w:color="auto"/>
            <w:right w:val="single" w:sz="4" w:space="0" w:color="auto"/>
          </w:tcBorders>
        </w:tcPr>
        <w:p w14:paraId="4FB787EF" w14:textId="77777777" w:rsidR="00735ABD" w:rsidRDefault="00735ABD" w:rsidP="00735ABD"/>
      </w:tc>
    </w:tr>
    <w:tr w:rsidR="00735ABD" w:rsidRPr="000B5889" w14:paraId="19027112" w14:textId="77777777" w:rsidTr="00AE09C2">
      <w:trPr>
        <w:trHeight w:val="270"/>
        <w:jc w:val="center"/>
      </w:trPr>
      <w:tc>
        <w:tcPr>
          <w:tcW w:w="2269" w:type="dxa"/>
          <w:vMerge/>
          <w:tcBorders>
            <w:left w:val="single" w:sz="4" w:space="0" w:color="auto"/>
            <w:right w:val="single" w:sz="4" w:space="0" w:color="auto"/>
          </w:tcBorders>
        </w:tcPr>
        <w:p w14:paraId="0294FACA" w14:textId="77777777" w:rsidR="00735ABD" w:rsidRPr="00E92B0C" w:rsidRDefault="00735ABD" w:rsidP="000B5889">
          <w:pPr>
            <w:pStyle w:val="En-tte"/>
            <w:tabs>
              <w:tab w:val="left" w:pos="510"/>
            </w:tabs>
          </w:pPr>
        </w:p>
      </w:tc>
      <w:tc>
        <w:tcPr>
          <w:tcW w:w="2126" w:type="dxa"/>
          <w:tcBorders>
            <w:left w:val="single" w:sz="4" w:space="0" w:color="auto"/>
            <w:right w:val="single" w:sz="4" w:space="0" w:color="auto"/>
          </w:tcBorders>
        </w:tcPr>
        <w:p w14:paraId="2865C77D" w14:textId="77777777" w:rsidR="00735ABD" w:rsidRDefault="00735ABD" w:rsidP="000B5889">
          <w:pPr>
            <w:pStyle w:val="En-tte"/>
            <w:tabs>
              <w:tab w:val="left" w:pos="510"/>
            </w:tabs>
          </w:pPr>
          <w:r>
            <w:t>Nom du projet</w:t>
          </w:r>
        </w:p>
      </w:tc>
      <w:tc>
        <w:tcPr>
          <w:tcW w:w="3710" w:type="dxa"/>
          <w:tcBorders>
            <w:left w:val="single" w:sz="4" w:space="0" w:color="auto"/>
            <w:right w:val="single" w:sz="4" w:space="0" w:color="auto"/>
          </w:tcBorders>
        </w:tcPr>
        <w:p w14:paraId="63A2D16A" w14:textId="77777777" w:rsidR="00735ABD" w:rsidRDefault="00FB50BC"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735ABD" w:rsidRPr="00FA513D">
                <w:rPr>
                  <w:rStyle w:val="lev"/>
                </w:rPr>
                <w:t>Music Sheet Writer</w:t>
              </w:r>
            </w:sdtContent>
          </w:sdt>
        </w:p>
      </w:tc>
      <w:tc>
        <w:tcPr>
          <w:tcW w:w="2952" w:type="dxa"/>
          <w:vMerge/>
          <w:tcBorders>
            <w:left w:val="single" w:sz="4" w:space="0" w:color="auto"/>
            <w:right w:val="single" w:sz="4" w:space="0" w:color="auto"/>
          </w:tcBorders>
        </w:tcPr>
        <w:p w14:paraId="7848B987" w14:textId="77777777" w:rsidR="00735ABD" w:rsidRPr="000B5889" w:rsidRDefault="00735ABD" w:rsidP="000B5889">
          <w:pPr>
            <w:rPr>
              <w:lang w:val="en-US"/>
            </w:rPr>
          </w:pPr>
        </w:p>
      </w:tc>
    </w:tr>
    <w:tr w:rsidR="00735ABD" w14:paraId="428791E9" w14:textId="77777777" w:rsidTr="00AE09C2">
      <w:trPr>
        <w:jc w:val="center"/>
      </w:trPr>
      <w:tc>
        <w:tcPr>
          <w:tcW w:w="2269" w:type="dxa"/>
          <w:vMerge/>
          <w:tcBorders>
            <w:left w:val="single" w:sz="4" w:space="0" w:color="auto"/>
            <w:bottom w:val="nil"/>
            <w:right w:val="single" w:sz="4" w:space="0" w:color="auto"/>
          </w:tcBorders>
        </w:tcPr>
        <w:p w14:paraId="0DB8914A" w14:textId="77777777" w:rsidR="00735ABD" w:rsidRPr="000B5889" w:rsidRDefault="00735ABD" w:rsidP="000B5889">
          <w:pPr>
            <w:pStyle w:val="En-tte"/>
            <w:tabs>
              <w:tab w:val="left" w:pos="510"/>
            </w:tabs>
            <w:rPr>
              <w:lang w:val="en-US"/>
            </w:rPr>
          </w:pPr>
        </w:p>
      </w:tc>
      <w:tc>
        <w:tcPr>
          <w:tcW w:w="2126" w:type="dxa"/>
          <w:tcBorders>
            <w:left w:val="single" w:sz="4" w:space="0" w:color="auto"/>
          </w:tcBorders>
        </w:tcPr>
        <w:p w14:paraId="7CAA7DE0" w14:textId="77777777" w:rsidR="00735ABD" w:rsidRDefault="00735ABD" w:rsidP="000B5889">
          <w:pPr>
            <w:pStyle w:val="En-tte"/>
            <w:tabs>
              <w:tab w:val="left" w:pos="510"/>
            </w:tabs>
          </w:pPr>
          <w:r>
            <w:t>Objet du document</w:t>
          </w:r>
        </w:p>
      </w:tc>
      <w:tc>
        <w:tcPr>
          <w:tcW w:w="3710" w:type="dxa"/>
          <w:tcBorders>
            <w:right w:val="single" w:sz="4" w:space="0" w:color="auto"/>
          </w:tcBorders>
        </w:tcPr>
        <w:p w14:paraId="33ABEAD8" w14:textId="77777777" w:rsidR="00735ABD" w:rsidRPr="000D7472" w:rsidRDefault="00FB50BC"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735ABD">
                <w:rPr>
                  <w:rStyle w:val="Accentuation"/>
                  <w:i w:val="0"/>
                  <w:lang w:val="en-US"/>
                </w:rPr>
                <w:t xml:space="preserve">Guide </w:t>
              </w:r>
              <w:proofErr w:type="spellStart"/>
              <w:r w:rsidR="00735ABD">
                <w:rPr>
                  <w:rStyle w:val="Accentuation"/>
                  <w:i w:val="0"/>
                  <w:lang w:val="en-US"/>
                </w:rPr>
                <w:t>D’installation</w:t>
              </w:r>
              <w:proofErr w:type="spellEnd"/>
            </w:sdtContent>
          </w:sdt>
          <w:r w:rsidR="00735ABD" w:rsidRPr="000D7472">
            <w:rPr>
              <w:rStyle w:val="Accentuation"/>
              <w:i w:val="0"/>
            </w:rPr>
            <w:tab/>
          </w:r>
        </w:p>
      </w:tc>
      <w:tc>
        <w:tcPr>
          <w:tcW w:w="2952" w:type="dxa"/>
          <w:vMerge/>
          <w:tcBorders>
            <w:left w:val="single" w:sz="4" w:space="0" w:color="auto"/>
            <w:bottom w:val="nil"/>
            <w:right w:val="single" w:sz="4" w:space="0" w:color="auto"/>
          </w:tcBorders>
        </w:tcPr>
        <w:p w14:paraId="655D2CAB" w14:textId="77777777" w:rsidR="00735ABD" w:rsidRDefault="00735ABD" w:rsidP="000B5889">
          <w:pPr>
            <w:pStyle w:val="En-tte"/>
            <w:tabs>
              <w:tab w:val="left" w:pos="510"/>
            </w:tabs>
          </w:pPr>
        </w:p>
      </w:tc>
    </w:tr>
    <w:tr w:rsidR="00735ABD" w14:paraId="0F984DDA" w14:textId="77777777" w:rsidTr="00AE09C2">
      <w:trPr>
        <w:jc w:val="center"/>
      </w:trPr>
      <w:sdt>
        <w:sdtPr>
          <w:rPr>
            <w:lang w:val="en-GB"/>
          </w:rPr>
          <w:alias w:val="Company"/>
          <w:tag w:val=""/>
          <w:id w:val="-288352013"/>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65F55FCC" w14:textId="77777777" w:rsidR="00735ABD" w:rsidRPr="00E92B0C" w:rsidRDefault="00735ABD" w:rsidP="000B5889">
              <w:pPr>
                <w:pStyle w:val="Sous-titre"/>
              </w:pPr>
              <w:r w:rsidRPr="00E92B0C">
                <w:t>Music Sheet Writer</w:t>
              </w:r>
            </w:p>
          </w:tc>
        </w:sdtContent>
      </w:sdt>
      <w:tc>
        <w:tcPr>
          <w:tcW w:w="2126" w:type="dxa"/>
          <w:tcBorders>
            <w:left w:val="single" w:sz="4" w:space="0" w:color="auto"/>
          </w:tcBorders>
        </w:tcPr>
        <w:p w14:paraId="1169123E" w14:textId="77777777" w:rsidR="00735ABD" w:rsidRDefault="00735ABD" w:rsidP="000B5889">
          <w:pPr>
            <w:pStyle w:val="En-tte"/>
            <w:tabs>
              <w:tab w:val="left" w:pos="510"/>
            </w:tabs>
          </w:pPr>
          <w:r>
            <w:t>Nom du chapitre</w:t>
          </w:r>
        </w:p>
      </w:tc>
      <w:tc>
        <w:tcPr>
          <w:tcW w:w="3710" w:type="dxa"/>
          <w:tcBorders>
            <w:right w:val="single" w:sz="4" w:space="0" w:color="auto"/>
          </w:tcBorders>
        </w:tcPr>
        <w:p w14:paraId="06ED950A" w14:textId="6EE34051" w:rsidR="00735ABD" w:rsidRPr="000D7472" w:rsidRDefault="00735ABD"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9F1B5A">
            <w:rPr>
              <w:i/>
              <w:noProof/>
            </w:rPr>
            <w:t>Application Windows Phone</w:t>
          </w:r>
          <w:r>
            <w:rPr>
              <w:i/>
            </w:rPr>
            <w:fldChar w:fldCharType="end"/>
          </w:r>
        </w:p>
      </w:tc>
      <w:sdt>
        <w:sdtPr>
          <w:rPr>
            <w:lang w:val="en-GB"/>
          </w:rPr>
          <w:alias w:val="Category"/>
          <w:tag w:val=""/>
          <w:id w:val="1989049015"/>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637B632B" w14:textId="77777777" w:rsidR="00735ABD" w:rsidRDefault="00735ABD"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60EF66E1" w14:textId="77777777" w:rsidR="00735ABD" w:rsidRPr="00991748" w:rsidRDefault="00735ABD"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17D40" w14:textId="77777777" w:rsidR="00735ABD" w:rsidRPr="005B53B8" w:rsidRDefault="00735ABD"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50C3A"/>
    <w:multiLevelType w:val="hybridMultilevel"/>
    <w:tmpl w:val="5AE431E0"/>
    <w:lvl w:ilvl="0" w:tplc="64EE8E2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1"/>
  </w:num>
  <w:num w:numId="9">
    <w:abstractNumId w:val="1"/>
  </w:num>
  <w:num w:numId="10">
    <w:abstractNumId w:val="1"/>
  </w:num>
  <w:num w:numId="11">
    <w:abstractNumId w:val="1"/>
  </w:num>
  <w:num w:numId="12">
    <w:abstractNumId w:val="2"/>
  </w:num>
  <w:num w:numId="13">
    <w:abstractNumId w:val="1"/>
  </w:num>
  <w:num w:numId="14">
    <w:abstractNumId w:val="1"/>
  </w:num>
  <w:num w:numId="15">
    <w:abstractNumId w:val="1"/>
  </w:num>
  <w:num w:numId="16">
    <w:abstractNumId w:val="1"/>
  </w:num>
  <w:num w:numId="17">
    <w:abstractNumId w:val="2"/>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Racaud">
    <w15:presenceInfo w15:providerId="Windows Live" w15:userId="ca8d3617104b6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15"/>
    <w:rsid w:val="00003879"/>
    <w:rsid w:val="0000645A"/>
    <w:rsid w:val="00006CE2"/>
    <w:rsid w:val="00011E11"/>
    <w:rsid w:val="00037D1F"/>
    <w:rsid w:val="000738EF"/>
    <w:rsid w:val="000B5889"/>
    <w:rsid w:val="000D6B61"/>
    <w:rsid w:val="000D7472"/>
    <w:rsid w:val="000E782C"/>
    <w:rsid w:val="00102476"/>
    <w:rsid w:val="001131D3"/>
    <w:rsid w:val="001309E4"/>
    <w:rsid w:val="00137036"/>
    <w:rsid w:val="00137FB2"/>
    <w:rsid w:val="00147043"/>
    <w:rsid w:val="00157F01"/>
    <w:rsid w:val="00171124"/>
    <w:rsid w:val="00181574"/>
    <w:rsid w:val="00196D53"/>
    <w:rsid w:val="001C0E27"/>
    <w:rsid w:val="001C2014"/>
    <w:rsid w:val="001D43B0"/>
    <w:rsid w:val="001E184D"/>
    <w:rsid w:val="001F34E8"/>
    <w:rsid w:val="002000A0"/>
    <w:rsid w:val="00246F15"/>
    <w:rsid w:val="0025056F"/>
    <w:rsid w:val="00254194"/>
    <w:rsid w:val="00260572"/>
    <w:rsid w:val="00270418"/>
    <w:rsid w:val="00287D31"/>
    <w:rsid w:val="00291275"/>
    <w:rsid w:val="002942EA"/>
    <w:rsid w:val="002E0DD8"/>
    <w:rsid w:val="002E5218"/>
    <w:rsid w:val="002E5D54"/>
    <w:rsid w:val="002E7900"/>
    <w:rsid w:val="003321B0"/>
    <w:rsid w:val="0036661F"/>
    <w:rsid w:val="00371B9B"/>
    <w:rsid w:val="003834CC"/>
    <w:rsid w:val="00386A7D"/>
    <w:rsid w:val="00387C3C"/>
    <w:rsid w:val="003A015B"/>
    <w:rsid w:val="003C114F"/>
    <w:rsid w:val="003D47E6"/>
    <w:rsid w:val="003D6EB0"/>
    <w:rsid w:val="003E1DD6"/>
    <w:rsid w:val="003E6388"/>
    <w:rsid w:val="003F06A8"/>
    <w:rsid w:val="003F221F"/>
    <w:rsid w:val="004335EE"/>
    <w:rsid w:val="00470749"/>
    <w:rsid w:val="004960E7"/>
    <w:rsid w:val="004C2007"/>
    <w:rsid w:val="004D1AAD"/>
    <w:rsid w:val="004D6938"/>
    <w:rsid w:val="004D761D"/>
    <w:rsid w:val="004E0231"/>
    <w:rsid w:val="004E69C4"/>
    <w:rsid w:val="00514B1F"/>
    <w:rsid w:val="0052076A"/>
    <w:rsid w:val="00531753"/>
    <w:rsid w:val="0054299A"/>
    <w:rsid w:val="00543714"/>
    <w:rsid w:val="005505E2"/>
    <w:rsid w:val="00552E8A"/>
    <w:rsid w:val="00582147"/>
    <w:rsid w:val="005B53B8"/>
    <w:rsid w:val="005B6580"/>
    <w:rsid w:val="005C4A65"/>
    <w:rsid w:val="005D35AD"/>
    <w:rsid w:val="005F1A7C"/>
    <w:rsid w:val="006059B6"/>
    <w:rsid w:val="00606A12"/>
    <w:rsid w:val="006170A5"/>
    <w:rsid w:val="00624D20"/>
    <w:rsid w:val="00650522"/>
    <w:rsid w:val="006557DD"/>
    <w:rsid w:val="00661AFB"/>
    <w:rsid w:val="00665A7A"/>
    <w:rsid w:val="006706E0"/>
    <w:rsid w:val="00677510"/>
    <w:rsid w:val="0068090C"/>
    <w:rsid w:val="0068648D"/>
    <w:rsid w:val="006E293A"/>
    <w:rsid w:val="006F32BD"/>
    <w:rsid w:val="00713F39"/>
    <w:rsid w:val="00730479"/>
    <w:rsid w:val="00735ABD"/>
    <w:rsid w:val="007365CC"/>
    <w:rsid w:val="00764F4F"/>
    <w:rsid w:val="007723AC"/>
    <w:rsid w:val="007D0BF0"/>
    <w:rsid w:val="007D4C11"/>
    <w:rsid w:val="007F5D78"/>
    <w:rsid w:val="008068E2"/>
    <w:rsid w:val="00811826"/>
    <w:rsid w:val="008359AB"/>
    <w:rsid w:val="0083681F"/>
    <w:rsid w:val="00847FAB"/>
    <w:rsid w:val="00863041"/>
    <w:rsid w:val="00867846"/>
    <w:rsid w:val="00874ECB"/>
    <w:rsid w:val="0087692A"/>
    <w:rsid w:val="008D4B84"/>
    <w:rsid w:val="008D54E0"/>
    <w:rsid w:val="00944083"/>
    <w:rsid w:val="00967A2F"/>
    <w:rsid w:val="00991748"/>
    <w:rsid w:val="009A51FF"/>
    <w:rsid w:val="009B3FA7"/>
    <w:rsid w:val="009B4F9C"/>
    <w:rsid w:val="009E3BA7"/>
    <w:rsid w:val="009F1B5A"/>
    <w:rsid w:val="009F28D9"/>
    <w:rsid w:val="00A02A18"/>
    <w:rsid w:val="00A26815"/>
    <w:rsid w:val="00A32813"/>
    <w:rsid w:val="00A542FB"/>
    <w:rsid w:val="00A54D6A"/>
    <w:rsid w:val="00A64B9E"/>
    <w:rsid w:val="00A92C3B"/>
    <w:rsid w:val="00AB7617"/>
    <w:rsid w:val="00AC2341"/>
    <w:rsid w:val="00AC4BED"/>
    <w:rsid w:val="00AE09C2"/>
    <w:rsid w:val="00AE4187"/>
    <w:rsid w:val="00B06173"/>
    <w:rsid w:val="00B06F03"/>
    <w:rsid w:val="00B1355E"/>
    <w:rsid w:val="00B13AA6"/>
    <w:rsid w:val="00B17B6B"/>
    <w:rsid w:val="00B3775F"/>
    <w:rsid w:val="00B4087B"/>
    <w:rsid w:val="00B947EE"/>
    <w:rsid w:val="00B96A48"/>
    <w:rsid w:val="00BB3A46"/>
    <w:rsid w:val="00BD2037"/>
    <w:rsid w:val="00BD4445"/>
    <w:rsid w:val="00BF1E7E"/>
    <w:rsid w:val="00C13459"/>
    <w:rsid w:val="00C33439"/>
    <w:rsid w:val="00C34099"/>
    <w:rsid w:val="00C41563"/>
    <w:rsid w:val="00C468F3"/>
    <w:rsid w:val="00C47C9D"/>
    <w:rsid w:val="00C5030B"/>
    <w:rsid w:val="00C60B36"/>
    <w:rsid w:val="00C62C04"/>
    <w:rsid w:val="00C65D42"/>
    <w:rsid w:val="00C662EB"/>
    <w:rsid w:val="00C84245"/>
    <w:rsid w:val="00C97997"/>
    <w:rsid w:val="00CA7044"/>
    <w:rsid w:val="00CC56F8"/>
    <w:rsid w:val="00CD48CD"/>
    <w:rsid w:val="00CD6AD6"/>
    <w:rsid w:val="00CD79BC"/>
    <w:rsid w:val="00CF6ED6"/>
    <w:rsid w:val="00D033A8"/>
    <w:rsid w:val="00D036A8"/>
    <w:rsid w:val="00D60867"/>
    <w:rsid w:val="00D772EC"/>
    <w:rsid w:val="00DA69CA"/>
    <w:rsid w:val="00DC03F0"/>
    <w:rsid w:val="00DE69FF"/>
    <w:rsid w:val="00DF5F1B"/>
    <w:rsid w:val="00E04065"/>
    <w:rsid w:val="00E25192"/>
    <w:rsid w:val="00E328CD"/>
    <w:rsid w:val="00E40992"/>
    <w:rsid w:val="00E40A30"/>
    <w:rsid w:val="00E4291C"/>
    <w:rsid w:val="00E44B9E"/>
    <w:rsid w:val="00E56E19"/>
    <w:rsid w:val="00E62625"/>
    <w:rsid w:val="00E64A20"/>
    <w:rsid w:val="00E76D96"/>
    <w:rsid w:val="00E81661"/>
    <w:rsid w:val="00E83422"/>
    <w:rsid w:val="00E92B0C"/>
    <w:rsid w:val="00EA369B"/>
    <w:rsid w:val="00EC238D"/>
    <w:rsid w:val="00ED19F1"/>
    <w:rsid w:val="00ED6AB0"/>
    <w:rsid w:val="00EF3E52"/>
    <w:rsid w:val="00F010F9"/>
    <w:rsid w:val="00F02B4D"/>
    <w:rsid w:val="00F121D1"/>
    <w:rsid w:val="00F14081"/>
    <w:rsid w:val="00F356A5"/>
    <w:rsid w:val="00F45E54"/>
    <w:rsid w:val="00F72261"/>
    <w:rsid w:val="00FA4DDE"/>
    <w:rsid w:val="00FA513D"/>
    <w:rsid w:val="00FB4265"/>
    <w:rsid w:val="00FB50BC"/>
    <w:rsid w:val="00FF650F"/>
    <w:rsid w:val="00FF709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4470C"/>
  <w15:chartTrackingRefBased/>
  <w15:docId w15:val="{71994E2D-6C70-4C9A-A971-604A2808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Textebrut">
    <w:name w:val="Plain Text"/>
    <w:basedOn w:val="Normal"/>
    <w:link w:val="TextebrutCar"/>
    <w:uiPriority w:val="99"/>
    <w:unhideWhenUsed/>
    <w:rsid w:val="00C60B36"/>
    <w:pPr>
      <w:spacing w:after="0" w:line="240" w:lineRule="auto"/>
      <w:jc w:val="left"/>
    </w:pPr>
    <w:rPr>
      <w:rFonts w:ascii="Consolas" w:eastAsiaTheme="minorHAnsi" w:hAnsi="Consolas"/>
      <w:sz w:val="21"/>
      <w:szCs w:val="21"/>
      <w:lang w:val="en-US" w:eastAsia="en-US"/>
    </w:rPr>
  </w:style>
  <w:style w:type="character" w:customStyle="1" w:styleId="TextebrutCar">
    <w:name w:val="Texte brut Car"/>
    <w:basedOn w:val="Policepardfaut"/>
    <w:link w:val="Textebrut"/>
    <w:uiPriority w:val="99"/>
    <w:rsid w:val="00C60B36"/>
    <w:rPr>
      <w:rFonts w:ascii="Consolas" w:eastAsiaTheme="minorHAnsi" w:hAnsi="Consolas"/>
      <w:sz w:val="21"/>
      <w:szCs w:val="21"/>
      <w:lang w:val="en-US" w:eastAsia="en-US"/>
    </w:rPr>
  </w:style>
  <w:style w:type="paragraph" w:customStyle="1" w:styleId="code">
    <w:name w:val="code"/>
    <w:basedOn w:val="Textebrut"/>
    <w:link w:val="codeCar"/>
    <w:qFormat/>
    <w:rsid w:val="002E0DD8"/>
    <w:rPr>
      <w:rFonts w:ascii="Courier New" w:hAnsi="Courier New" w:cs="Courier New"/>
    </w:rPr>
  </w:style>
  <w:style w:type="character" w:customStyle="1" w:styleId="codeCar">
    <w:name w:val="code Car"/>
    <w:basedOn w:val="TextebrutCar"/>
    <w:link w:val="code"/>
    <w:rsid w:val="002E0DD8"/>
    <w:rPr>
      <w:rFonts w:ascii="Courier New" w:eastAsiaTheme="minorHAnsi" w:hAnsi="Courier New" w:cs="Courier New"/>
      <w:sz w:val="21"/>
      <w:szCs w:val="21"/>
      <w:lang w:val="en-US" w:eastAsia="en-US"/>
    </w:rPr>
  </w:style>
  <w:style w:type="character" w:styleId="Marquedecommentaire">
    <w:name w:val="annotation reference"/>
    <w:basedOn w:val="Policepardfaut"/>
    <w:uiPriority w:val="99"/>
    <w:semiHidden/>
    <w:unhideWhenUsed/>
    <w:rsid w:val="002E5218"/>
    <w:rPr>
      <w:sz w:val="16"/>
      <w:szCs w:val="16"/>
    </w:rPr>
  </w:style>
  <w:style w:type="paragraph" w:styleId="Commentaire">
    <w:name w:val="annotation text"/>
    <w:basedOn w:val="Normal"/>
    <w:link w:val="CommentaireCar"/>
    <w:uiPriority w:val="99"/>
    <w:semiHidden/>
    <w:unhideWhenUsed/>
    <w:rsid w:val="002E5218"/>
    <w:pPr>
      <w:spacing w:line="240" w:lineRule="auto"/>
    </w:pPr>
    <w:rPr>
      <w:sz w:val="20"/>
      <w:szCs w:val="20"/>
    </w:rPr>
  </w:style>
  <w:style w:type="character" w:customStyle="1" w:styleId="CommentaireCar">
    <w:name w:val="Commentaire Car"/>
    <w:basedOn w:val="Policepardfaut"/>
    <w:link w:val="Commentaire"/>
    <w:uiPriority w:val="99"/>
    <w:semiHidden/>
    <w:rsid w:val="002E5218"/>
    <w:rPr>
      <w:sz w:val="20"/>
      <w:szCs w:val="20"/>
    </w:rPr>
  </w:style>
  <w:style w:type="paragraph" w:styleId="Objetducommentaire">
    <w:name w:val="annotation subject"/>
    <w:basedOn w:val="Commentaire"/>
    <w:next w:val="Commentaire"/>
    <w:link w:val="ObjetducommentaireCar"/>
    <w:uiPriority w:val="99"/>
    <w:semiHidden/>
    <w:unhideWhenUsed/>
    <w:rsid w:val="002E5218"/>
    <w:rPr>
      <w:b/>
      <w:bCs/>
    </w:rPr>
  </w:style>
  <w:style w:type="character" w:customStyle="1" w:styleId="ObjetducommentaireCar">
    <w:name w:val="Objet du commentaire Car"/>
    <w:basedOn w:val="CommentaireCar"/>
    <w:link w:val="Objetducommentaire"/>
    <w:uiPriority w:val="99"/>
    <w:semiHidden/>
    <w:rsid w:val="002E52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labeip.epitech.eu/svn/2017/musicsheetwriter/iPhon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3.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567322909D44999D432F7AA1044A9A"/>
        <w:category>
          <w:name w:val="Général"/>
          <w:gallery w:val="placeholder"/>
        </w:category>
        <w:types>
          <w:type w:val="bbPlcHdr"/>
        </w:types>
        <w:behaviors>
          <w:behavior w:val="content"/>
        </w:behaviors>
        <w:guid w:val="{3BB9BF27-0649-474B-81B2-4D2AEDFD5C12}"/>
      </w:docPartPr>
      <w:docPartBody>
        <w:p w:rsidR="007B1E0F" w:rsidRDefault="00835678">
          <w:pPr>
            <w:pStyle w:val="4E567322909D44999D432F7AA1044A9A"/>
          </w:pPr>
          <w:r w:rsidRPr="000E47BF">
            <w:rPr>
              <w:rStyle w:val="Textedelespacerserv"/>
            </w:rPr>
            <w:t>[Titre ]</w:t>
          </w:r>
        </w:p>
      </w:docPartBody>
    </w:docPart>
    <w:docPart>
      <w:docPartPr>
        <w:name w:val="EF3B26AC41CE4333B13786332BC9A209"/>
        <w:category>
          <w:name w:val="Général"/>
          <w:gallery w:val="placeholder"/>
        </w:category>
        <w:types>
          <w:type w:val="bbPlcHdr"/>
        </w:types>
        <w:behaviors>
          <w:behavior w:val="content"/>
        </w:behaviors>
        <w:guid w:val="{7962138E-CAF1-4782-B544-357F67BBF681}"/>
      </w:docPartPr>
      <w:docPartBody>
        <w:p w:rsidR="007B1E0F" w:rsidRDefault="00835678">
          <w:pPr>
            <w:pStyle w:val="EF3B26AC41CE4333B13786332BC9A209"/>
          </w:pPr>
          <w:r w:rsidRPr="00914B25">
            <w:rPr>
              <w:rStyle w:val="Textedelespacerserv"/>
            </w:rPr>
            <w:t>[Objet ]</w:t>
          </w:r>
        </w:p>
      </w:docPartBody>
    </w:docPart>
    <w:docPart>
      <w:docPartPr>
        <w:name w:val="543AC9680F3441A3BFB80A05444E12D6"/>
        <w:category>
          <w:name w:val="Général"/>
          <w:gallery w:val="placeholder"/>
        </w:category>
        <w:types>
          <w:type w:val="bbPlcHdr"/>
        </w:types>
        <w:behaviors>
          <w:behavior w:val="content"/>
        </w:behaviors>
        <w:guid w:val="{121115EA-075A-4697-A654-185EE36D44D2}"/>
      </w:docPartPr>
      <w:docPartBody>
        <w:p w:rsidR="007B1E0F" w:rsidRDefault="00835678">
          <w:pPr>
            <w:pStyle w:val="543AC9680F3441A3BFB80A05444E12D6"/>
          </w:pPr>
          <w:r w:rsidRPr="0003791E">
            <w:rPr>
              <w:rStyle w:val="Textedelespacerserv"/>
            </w:rPr>
            <w:t>Click here to enter a date.</w:t>
          </w:r>
        </w:p>
      </w:docPartBody>
    </w:docPart>
    <w:docPart>
      <w:docPartPr>
        <w:name w:val="D64BFDD360F94063A631BD4A32C481FC"/>
        <w:category>
          <w:name w:val="Général"/>
          <w:gallery w:val="placeholder"/>
        </w:category>
        <w:types>
          <w:type w:val="bbPlcHdr"/>
        </w:types>
        <w:behaviors>
          <w:behavior w:val="content"/>
        </w:behaviors>
        <w:guid w:val="{773C23DF-DDD3-4E0B-B4D1-058DFC5D34C3}"/>
      </w:docPartPr>
      <w:docPartBody>
        <w:p w:rsidR="007B1E0F" w:rsidRDefault="00835678">
          <w:pPr>
            <w:pStyle w:val="D64BFDD360F94063A631BD4A32C481FC"/>
          </w:pPr>
          <w:r w:rsidRPr="000E47BF">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8"/>
    <w:rsid w:val="000934E6"/>
    <w:rsid w:val="003D3207"/>
    <w:rsid w:val="00433E80"/>
    <w:rsid w:val="005339E0"/>
    <w:rsid w:val="00567B34"/>
    <w:rsid w:val="005F47F8"/>
    <w:rsid w:val="007B1E0F"/>
    <w:rsid w:val="007C3C53"/>
    <w:rsid w:val="00835678"/>
    <w:rsid w:val="00850163"/>
    <w:rsid w:val="00873559"/>
    <w:rsid w:val="00A64171"/>
    <w:rsid w:val="00D81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567322909D44999D432F7AA1044A9A">
    <w:name w:val="4E567322909D44999D432F7AA1044A9A"/>
  </w:style>
  <w:style w:type="paragraph" w:customStyle="1" w:styleId="EF3B26AC41CE4333B13786332BC9A209">
    <w:name w:val="EF3B26AC41CE4333B13786332BC9A209"/>
  </w:style>
  <w:style w:type="paragraph" w:customStyle="1" w:styleId="543AC9680F3441A3BFB80A05444E12D6">
    <w:name w:val="543AC9680F3441A3BFB80A05444E12D6"/>
  </w:style>
  <w:style w:type="paragraph" w:customStyle="1" w:styleId="D64BFDD360F94063A631BD4A32C481FC">
    <w:name w:val="D64BFDD360F94063A631BD4A32C481FC"/>
  </w:style>
  <w:style w:type="paragraph" w:customStyle="1" w:styleId="B95B132B621342119241B1597F47642D">
    <w:name w:val="B95B132B621342119241B1597F47642D"/>
  </w:style>
  <w:style w:type="paragraph" w:customStyle="1" w:styleId="8FC23A4CE418429EADC4C226EFEE3277">
    <w:name w:val="8FC23A4CE418429EADC4C226EFEE3277"/>
  </w:style>
  <w:style w:type="paragraph" w:customStyle="1" w:styleId="95503E6C5C16408889A61BCFEFB97F5E">
    <w:name w:val="95503E6C5C16408889A61BCFEFB97F5E"/>
  </w:style>
  <w:style w:type="paragraph" w:customStyle="1" w:styleId="9702B2EC973D44FEA19206887380F251">
    <w:name w:val="9702B2EC973D44FEA19206887380F251"/>
  </w:style>
  <w:style w:type="paragraph" w:customStyle="1" w:styleId="81870C59E03F46A3B4B2BADB162F18C0">
    <w:name w:val="81870C59E03F46A3B4B2BADB162F18C0"/>
  </w:style>
  <w:style w:type="paragraph" w:customStyle="1" w:styleId="A93EBD7A81B64FBBA24268AF6B8AB5A8">
    <w:name w:val="A93EBD7A81B64FBBA24268AF6B8AB5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0A44D-DC9A-4649-9CEB-1805974E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48</TotalTime>
  <Pages>7</Pages>
  <Words>380</Words>
  <Characters>2167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Music Sheet Writer</vt:lpstr>
    </vt:vector>
  </TitlesOfParts>
  <Manager>Jonathan Racaud</Manager>
  <Company>Music Sheet Writer</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Guide D’installation</dc:subject>
  <dc:creator>Jonathan Racaud</dc:creator>
  <cp:keywords/>
  <dc:description/>
  <cp:lastModifiedBy>Jonathan Racaud</cp:lastModifiedBy>
  <cp:revision>16</cp:revision>
  <dcterms:created xsi:type="dcterms:W3CDTF">2016-04-19T11:49:00Z</dcterms:created>
  <dcterms:modified xsi:type="dcterms:W3CDTF">2016-04-28T17:24:00Z</dcterms:modified>
  <cp:category>Epitech Innovative Project</cp:category>
</cp:coreProperties>
</file>