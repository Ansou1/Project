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ko-KR"/>
        </w:rPr>
        <w:id w:val="134382872"/>
        <w:docPartObj>
          <w:docPartGallery w:val="Cover Pages"/>
          <w:docPartUnique/>
        </w:docPartObj>
      </w:sdtPr>
      <w:sdtEndPr/>
      <w:sdtContent>
        <w:p w14:paraId="0A20F2B6" w14:textId="77777777" w:rsidR="00E62625" w:rsidRPr="00B4087B" w:rsidRDefault="00FA513D" w:rsidP="00FA513D">
          <w:pPr>
            <w:jc w:val="center"/>
            <w:sectPr w:rsidR="00E62625" w:rsidRPr="00B4087B" w:rsidSect="00E62625"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 w:rsidRPr="00B4087B"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0D03FCA1" wp14:editId="6CFF64FB">
                <wp:simplePos x="0" y="0"/>
                <wp:positionH relativeFrom="column">
                  <wp:posOffset>1407470</wp:posOffset>
                </wp:positionH>
                <wp:positionV relativeFrom="paragraph">
                  <wp:posOffset>4608135</wp:posOffset>
                </wp:positionV>
                <wp:extent cx="3286125" cy="32861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328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62625" w:rsidRPr="00B4087B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D1EFBD" wp14:editId="3CE6F7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45229814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B16A1A" w14:textId="77777777" w:rsidR="00E62625" w:rsidRPr="00BB3A46" w:rsidRDefault="00986B15" w:rsidP="00FA513D">
                                      <w:pPr>
                                        <w:pStyle w:val="Sansinterligne"/>
                                        <w:spacing w:before="120"/>
                                        <w:ind w:right="-199" w:hanging="142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Jonathan Racaud</w:t>
                                      </w:r>
                                    </w:p>
                                  </w:sdtContent>
                                </w:sdt>
                                <w:p w14:paraId="0F406960" w14:textId="77777777" w:rsidR="00E62625" w:rsidRPr="00FA513D" w:rsidRDefault="00906E3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88517129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3BA7" w:rsidRPr="00FA513D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>Music Sheet Writer</w:t>
                                      </w:r>
                                    </w:sdtContent>
                                  </w:sdt>
                                  <w:r w:rsidR="00E62625" w:rsidRPr="00FA513D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alias w:val="Adresse"/>
                                      <w:tag w:val=""/>
                                      <w:id w:val="-1635257692"/>
                                      <w:placeholder>
                                        <w:docPart w:val="EC67A27222A24151B8231E790B97C9CD"/>
                                      </w:placeholder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E3BA7" w:rsidRPr="00FA513D">
                                        <w:rPr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24200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1EBF6F" w14:textId="77777777" w:rsidR="00E62625" w:rsidRDefault="004D761D" w:rsidP="00E62625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Music Sheet Writer</w:t>
                                      </w:r>
                                    </w:p>
                                  </w:sdtContent>
                                </w:sdt>
                                <w:p w14:paraId="51A2FA49" w14:textId="77777777" w:rsidR="00E62625" w:rsidRDefault="00906E3E" w:rsidP="00D033A8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Subject"/>
                                      <w:tag w:val=""/>
                                      <w:id w:val="1532234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86B1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Documentation Technique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group w14:anchorId="3AABFB85" id="Grou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45229814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Pr="00BB3A46" w:rsidRDefault="00986B15" w:rsidP="00FA513D">
                                <w:pPr>
                                  <w:pStyle w:val="Sansinterligne"/>
                                  <w:spacing w:before="120"/>
                                  <w:ind w:right="-199" w:hanging="142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Jonathan Racaud</w:t>
                                </w:r>
                              </w:p>
                            </w:sdtContent>
                          </w:sdt>
                          <w:p w:rsidR="00E62625" w:rsidRPr="00FA513D" w:rsidRDefault="00AF71CF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lang w:val="en-US"/>
                                </w:rPr>
                                <w:alias w:val="Société"/>
                                <w:tag w:val=""/>
                                <w:id w:val="-188517129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3BA7" w:rsidRPr="00FA513D">
                                  <w:rPr>
                                    <w:caps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>Music Sheet Writer</w:t>
                                </w:r>
                              </w:sdtContent>
                            </w:sdt>
                            <w:r w:rsidR="00E62625" w:rsidRPr="00FA513D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Adresse"/>
                                <w:tag w:val=""/>
                                <w:id w:val="-1635257692"/>
                                <w:placeholder>
                                  <w:docPart w:val="EC67A27222A24151B8231E790B97C9CD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E3BA7" w:rsidRPr="00FA513D">
                                  <w:rPr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24200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Default="004D761D" w:rsidP="00E62625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Sheet Writer</w:t>
                                </w:r>
                              </w:p>
                            </w:sdtContent>
                          </w:sdt>
                          <w:p w:rsidR="00E62625" w:rsidRDefault="00AF71CF" w:rsidP="00D033A8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Subject"/>
                                <w:tag w:val=""/>
                                <w:id w:val="1532234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86B1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Documentation Technique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0BECE3" w14:textId="77777777" w:rsidR="00ED6AB0" w:rsidRPr="00B4087B" w:rsidRDefault="00906E3E" w:rsidP="00E25192">
          <w:pPr>
            <w:pStyle w:val="Sansinterligne"/>
          </w:pPr>
        </w:p>
      </w:sdtContent>
    </w:sdt>
    <w:p w14:paraId="3D8B7FDB" w14:textId="77777777" w:rsidR="00E62625" w:rsidRPr="00B4087B" w:rsidRDefault="006706E0" w:rsidP="006706E0">
      <w:pPr>
        <w:pStyle w:val="Titre1horssommaire"/>
      </w:pPr>
      <w:r w:rsidRPr="00B4087B">
        <w:t>Objectifs du document</w:t>
      </w:r>
    </w:p>
    <w:p w14:paraId="2BB4C1A9" w14:textId="77777777" w:rsidR="00E76D96" w:rsidRDefault="006706E0" w:rsidP="007D0BF0">
      <w:pPr>
        <w:pStyle w:val="Titre2horssommaire"/>
      </w:pPr>
      <w:r w:rsidRPr="00B4087B">
        <w:tab/>
        <w:t>Résumé</w:t>
      </w:r>
    </w:p>
    <w:p w14:paraId="507646B6" w14:textId="77777777" w:rsidR="00E64A20" w:rsidRPr="00E64A20" w:rsidRDefault="00E64A20" w:rsidP="00E64A20"/>
    <w:p w14:paraId="6483978C" w14:textId="77777777" w:rsidR="00665A7A" w:rsidRDefault="006706E0" w:rsidP="00E76D96">
      <w:pPr>
        <w:pStyle w:val="Titre2horssommaire"/>
        <w:spacing w:after="0"/>
      </w:pPr>
      <w:r w:rsidRPr="00B4087B">
        <w:tab/>
      </w:r>
    </w:p>
    <w:p w14:paraId="2759B120" w14:textId="77777777" w:rsidR="00665A7A" w:rsidRDefault="00665A7A">
      <w:pPr>
        <w:jc w:val="left"/>
        <w:rPr>
          <w:rFonts w:asciiTheme="majorHAnsi" w:hAnsiTheme="majorHAnsi"/>
          <w:color w:val="2E74B5" w:themeColor="accent1" w:themeShade="BF"/>
          <w:sz w:val="28"/>
        </w:rPr>
      </w:pPr>
      <w:r>
        <w:br w:type="page"/>
      </w:r>
    </w:p>
    <w:p w14:paraId="36ECD53E" w14:textId="77777777" w:rsidR="006706E0" w:rsidRPr="00B4087B" w:rsidRDefault="006706E0" w:rsidP="0036661F">
      <w:pPr>
        <w:pStyle w:val="Titre2horssommaire"/>
        <w:spacing w:after="0"/>
        <w:ind w:firstLine="708"/>
      </w:pPr>
      <w:r w:rsidRPr="00B4087B">
        <w:lastRenderedPageBreak/>
        <w:t>Glossaire</w:t>
      </w:r>
    </w:p>
    <w:p w14:paraId="36BD8357" w14:textId="77777777" w:rsidR="00A92C3B" w:rsidRPr="00B4087B" w:rsidRDefault="00A92C3B" w:rsidP="00F14081">
      <w:pPr>
        <w:pStyle w:val="Sansinterligne"/>
        <w:rPr>
          <w:b/>
          <w:i/>
        </w:rPr>
      </w:pPr>
      <w:r w:rsidRPr="00B4087B">
        <w:rPr>
          <w:b/>
          <w:i/>
          <w:shd w:val="clear" w:color="auto" w:fill="FFFFFF"/>
        </w:rPr>
        <w:t>–</w:t>
      </w:r>
      <w:r w:rsidR="00DE69FF" w:rsidRPr="00B4087B">
        <w:rPr>
          <w:b/>
          <w:i/>
        </w:rPr>
        <w:t xml:space="preserve"> M</w:t>
      </w:r>
      <w:r w:rsidRPr="00B4087B">
        <w:rPr>
          <w:b/>
          <w:i/>
        </w:rPr>
        <w:t xml:space="preserve"> –</w:t>
      </w:r>
    </w:p>
    <w:p w14:paraId="1F6475F3" w14:textId="77777777" w:rsidR="00DE69FF" w:rsidRPr="00B4087B" w:rsidRDefault="00DE69FF" w:rsidP="00F14081">
      <w:r w:rsidRPr="00B4087B">
        <w:t>Mot : Définition</w:t>
      </w:r>
    </w:p>
    <w:p w14:paraId="6C0DC0D8" w14:textId="77777777" w:rsidR="00DE69FF" w:rsidRPr="00B4087B" w:rsidRDefault="00DE69FF" w:rsidP="00F14081">
      <w:pPr>
        <w:pStyle w:val="Sansinterligne"/>
        <w:rPr>
          <w:b/>
          <w:i/>
        </w:rPr>
      </w:pPr>
      <w:r w:rsidRPr="00B4087B">
        <w:rPr>
          <w:b/>
          <w:i/>
          <w:shd w:val="clear" w:color="auto" w:fill="FFFFFF"/>
        </w:rPr>
        <w:t>–</w:t>
      </w:r>
      <w:r w:rsidRPr="00B4087B">
        <w:rPr>
          <w:b/>
          <w:i/>
        </w:rPr>
        <w:t xml:space="preserve"> S –</w:t>
      </w:r>
    </w:p>
    <w:p w14:paraId="66AC08F1" w14:textId="77777777" w:rsidR="006706E0" w:rsidRPr="00B4087B" w:rsidRDefault="00606A12" w:rsidP="00F14081">
      <w:r w:rsidRPr="00B4087B">
        <w:t>Signification de l’Acronyme</w:t>
      </w:r>
      <w:r w:rsidR="00DE69FF" w:rsidRPr="00B4087B">
        <w:t xml:space="preserve"> (</w:t>
      </w:r>
      <w:r>
        <w:t>SDA</w:t>
      </w:r>
      <w:r w:rsidR="00DE69FF" w:rsidRPr="00B4087B">
        <w:t>) : Définition</w:t>
      </w:r>
      <w:r w:rsidR="006706E0" w:rsidRPr="00B4087B">
        <w:br w:type="page"/>
      </w:r>
    </w:p>
    <w:p w14:paraId="70DFE3BC" w14:textId="77777777" w:rsidR="006706E0" w:rsidRPr="00B4087B" w:rsidRDefault="00ED6AB0" w:rsidP="00ED6AB0">
      <w:pPr>
        <w:pStyle w:val="Titre1horssommaire"/>
      </w:pPr>
      <w:r w:rsidRPr="00B4087B">
        <w:lastRenderedPageBreak/>
        <w:t>Description du document</w:t>
      </w:r>
    </w:p>
    <w:tbl>
      <w:tblPr>
        <w:tblStyle w:val="MusicSheetWriterTableHeadingColumn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D6AB0" w:rsidRPr="00B4087B" w14:paraId="7FC8E44F" w14:textId="77777777" w:rsidTr="00B40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5830897F" w14:textId="77777777" w:rsidR="00ED6AB0" w:rsidRPr="00B4087B" w:rsidRDefault="00ED6AB0" w:rsidP="00ED6AB0">
            <w:r w:rsidRPr="00B4087B">
              <w:t>Titre</w:t>
            </w:r>
          </w:p>
        </w:tc>
        <w:tc>
          <w:tcPr>
            <w:tcW w:w="6799" w:type="dxa"/>
          </w:tcPr>
          <w:p w14:paraId="5917C40C" w14:textId="77777777" w:rsidR="00ED6AB0" w:rsidRPr="00B4087B" w:rsidRDefault="00906E3E" w:rsidP="003A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itre "/>
                <w:tag w:val=""/>
                <w:id w:val="1592041251"/>
                <w:placeholder>
                  <w:docPart w:val="225F7E207418484F9A6051C98B9A63A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D761D" w:rsidRPr="00B4087B">
                  <w:t>Music Sheet Writer</w:t>
                </w:r>
              </w:sdtContent>
            </w:sdt>
            <w:r w:rsidR="001C0E27" w:rsidRPr="00B4087B">
              <w:t xml:space="preserve"> : </w:t>
            </w:r>
            <w:sdt>
              <w:sdtPr>
                <w:alias w:val="Objet "/>
                <w:tag w:val=""/>
                <w:id w:val="-744576005"/>
                <w:placeholder>
                  <w:docPart w:val="A554C5F0E9A04983ACCA39772B4AF31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986B15">
                  <w:rPr>
                    <w:lang w:val="en-US"/>
                  </w:rPr>
                  <w:t>Documentation Technique</w:t>
                </w:r>
              </w:sdtContent>
            </w:sdt>
          </w:p>
        </w:tc>
      </w:tr>
      <w:tr w:rsidR="00D033A8" w:rsidRPr="00B4087B" w14:paraId="38DB81D7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BB6BD" w14:textId="77777777" w:rsidR="00D033A8" w:rsidRPr="00B4087B" w:rsidRDefault="00D033A8" w:rsidP="00ED6AB0">
            <w:r w:rsidRPr="00B4087B">
              <w:t>Date de création</w:t>
            </w:r>
          </w:p>
        </w:tc>
        <w:sdt>
          <w:sdtPr>
            <w:alias w:val="Date de création"/>
            <w:tag w:val="Date de création"/>
            <w:id w:val="-944227244"/>
            <w:placeholder>
              <w:docPart w:val="177F3105025F47B7BD8AD9DB4A092698"/>
            </w:placeholder>
            <w:date w:fullDate="2016-04-0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14:paraId="65CE5D3B" w14:textId="77777777" w:rsidR="00D033A8" w:rsidRPr="00B4087B" w:rsidRDefault="00986B15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08/04/2016</w:t>
                </w:r>
              </w:p>
            </w:tc>
          </w:sdtContent>
        </w:sdt>
      </w:tr>
      <w:tr w:rsidR="00ED6AB0" w:rsidRPr="00B4087B" w14:paraId="46CAF372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10F40A" w14:textId="77777777" w:rsidR="00ED6AB0" w:rsidRPr="00B4087B" w:rsidRDefault="00ED6AB0" w:rsidP="00ED6AB0">
            <w:r w:rsidRPr="00B4087B">
              <w:t>Date</w:t>
            </w:r>
            <w:r w:rsidR="00D033A8" w:rsidRPr="00B4087B">
              <w:t xml:space="preserve"> de publication</w:t>
            </w:r>
          </w:p>
        </w:tc>
        <w:sdt>
          <w:sdtPr>
            <w:alias w:val="Date de publication"/>
            <w:tag w:val=""/>
            <w:id w:val="-1609037998"/>
            <w:placeholder>
              <w:docPart w:val="3E5E5D61823946EFA6ED2E9AE8CBF5A3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04-0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14:paraId="1D6F02CB" w14:textId="77777777" w:rsidR="00ED6AB0" w:rsidRPr="00B4087B" w:rsidRDefault="00986B15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08/04/2016</w:t>
                </w:r>
              </w:p>
            </w:tc>
          </w:sdtContent>
        </w:sdt>
      </w:tr>
      <w:tr w:rsidR="00ED6AB0" w:rsidRPr="00B4087B" w14:paraId="6A28A8C1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A441D" w14:textId="77777777" w:rsidR="00ED6AB0" w:rsidRPr="00B4087B" w:rsidRDefault="00ED6AB0" w:rsidP="00ED6AB0">
            <w:r w:rsidRPr="00B4087B">
              <w:t>Auteur</w:t>
            </w:r>
          </w:p>
        </w:tc>
        <w:tc>
          <w:tcPr>
            <w:tcW w:w="6799" w:type="dxa"/>
          </w:tcPr>
          <w:sdt>
            <w:sdtPr>
              <w:alias w:val="Auteur"/>
              <w:tag w:val=""/>
              <w:id w:val="56059304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2043F55D" w14:textId="77777777" w:rsidR="00ED6AB0" w:rsidRPr="00B4087B" w:rsidRDefault="00986B15" w:rsidP="00F356A5">
                <w:pPr>
                  <w:pStyle w:val="Sansinterlig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US"/>
                  </w:rPr>
                  <w:t>Jonathan Racaud</w:t>
                </w:r>
              </w:p>
            </w:sdtContent>
          </w:sdt>
        </w:tc>
      </w:tr>
      <w:tr w:rsidR="00ED6AB0" w:rsidRPr="00B4087B" w14:paraId="76689512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DEE841" w14:textId="77777777" w:rsidR="00ED6AB0" w:rsidRPr="00B4087B" w:rsidRDefault="00ED6AB0" w:rsidP="00ED6AB0">
            <w:r w:rsidRPr="00B4087B">
              <w:t>Responsable</w:t>
            </w:r>
          </w:p>
        </w:tc>
        <w:sdt>
          <w:sdtPr>
            <w:alias w:val="Responsable"/>
            <w:tag w:val=""/>
            <w:id w:val="-267010783"/>
            <w:placeholder>
              <w:docPart w:val="050AD2A904F64159B2FF1DF90D3A0400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799" w:type="dxa"/>
              </w:tcPr>
              <w:p w14:paraId="6680CDEB" w14:textId="77777777" w:rsidR="00ED6AB0" w:rsidRPr="00B4087B" w:rsidRDefault="003A015B" w:rsidP="003A01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4087B">
                  <w:t>Jonathan Racaud</w:t>
                </w:r>
              </w:p>
            </w:tc>
          </w:sdtContent>
        </w:sdt>
      </w:tr>
      <w:tr w:rsidR="00ED6AB0" w:rsidRPr="00B4087B" w14:paraId="22F06BEE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2BD88A" w14:textId="77777777" w:rsidR="00ED6AB0" w:rsidRPr="00B4087B" w:rsidRDefault="00ED6AB0" w:rsidP="00ED6AB0">
            <w:r w:rsidRPr="00B4087B">
              <w:t>E-mail</w:t>
            </w:r>
          </w:p>
        </w:tc>
        <w:sdt>
          <w:sdtPr>
            <w:alias w:val="Messagerie société"/>
            <w:tag w:val=""/>
            <w:id w:val="1269506720"/>
            <w:placeholder>
              <w:docPart w:val="2981B69EED6B4B47B0306EB7FB1D3D1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6799" w:type="dxa"/>
              </w:tcPr>
              <w:p w14:paraId="1E1EE97F" w14:textId="77777777" w:rsidR="00ED6AB0" w:rsidRPr="00B4087B" w:rsidRDefault="003A015B" w:rsidP="00ED6AB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4087B">
                  <w:t>musicsheetwriter_2017@labeip.epitech.eu</w:t>
                </w:r>
              </w:p>
            </w:tc>
          </w:sdtContent>
        </w:sdt>
      </w:tr>
      <w:tr w:rsidR="00ED6AB0" w:rsidRPr="00B4087B" w14:paraId="3FC41549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69452D" w14:textId="77777777" w:rsidR="00ED6AB0" w:rsidRPr="00B4087B" w:rsidRDefault="00ED6AB0" w:rsidP="00ED6AB0">
            <w:r w:rsidRPr="00B4087B">
              <w:t>Sujet</w:t>
            </w:r>
          </w:p>
        </w:tc>
        <w:sdt>
          <w:sdtPr>
            <w:alias w:val="Objet "/>
            <w:tag w:val=""/>
            <w:id w:val="1386059312"/>
            <w:placeholder>
              <w:docPart w:val="3FB50B98904D4F6887628EFF672A28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799" w:type="dxa"/>
              </w:tcPr>
              <w:p w14:paraId="6D8FC6A2" w14:textId="77777777" w:rsidR="00ED6AB0" w:rsidRPr="00B4087B" w:rsidRDefault="00986B15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US"/>
                  </w:rPr>
                  <w:t>Documentation Technique</w:t>
                </w:r>
              </w:p>
            </w:tc>
          </w:sdtContent>
        </w:sdt>
      </w:tr>
      <w:tr w:rsidR="00ED6AB0" w:rsidRPr="00B4087B" w14:paraId="38E0C8CB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7162AA" w14:textId="77777777" w:rsidR="00ED6AB0" w:rsidRPr="00B4087B" w:rsidRDefault="00ED6AB0" w:rsidP="00ED6AB0">
            <w:r w:rsidRPr="00B4087B">
              <w:t>Version du modèle</w:t>
            </w:r>
          </w:p>
        </w:tc>
        <w:tc>
          <w:tcPr>
            <w:tcW w:w="6799" w:type="dxa"/>
          </w:tcPr>
          <w:p w14:paraId="78E30918" w14:textId="77777777" w:rsidR="00ED6AB0" w:rsidRPr="00B4087B" w:rsidRDefault="00986B15" w:rsidP="00E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2283DCF4" w14:textId="77777777" w:rsidR="00ED6AB0" w:rsidRPr="00B4087B" w:rsidRDefault="00ED6AB0" w:rsidP="00ED6AB0"/>
    <w:p w14:paraId="37C041E0" w14:textId="77777777" w:rsidR="00ED6AB0" w:rsidRPr="00B4087B" w:rsidRDefault="00ED6AB0" w:rsidP="00ED6AB0">
      <w:pPr>
        <w:pStyle w:val="Titre1horssommaire"/>
      </w:pPr>
      <w:r w:rsidRPr="00B4087B">
        <w:t>Tableau des révisions</w:t>
      </w:r>
    </w:p>
    <w:tbl>
      <w:tblPr>
        <w:tblStyle w:val="MusicSheetWriterTableHeadingRow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6AB0" w:rsidRPr="00B4087B" w14:paraId="76AE799A" w14:textId="77777777" w:rsidTr="00B40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14:paraId="65AC01EB" w14:textId="77777777" w:rsidR="00ED6AB0" w:rsidRPr="00B4087B" w:rsidRDefault="00ED6AB0" w:rsidP="00ED6AB0">
            <w:pPr>
              <w:rPr>
                <w:b w:val="0"/>
              </w:rPr>
            </w:pPr>
            <w:r w:rsidRPr="00B4087B">
              <w:t>Date</w:t>
            </w:r>
          </w:p>
        </w:tc>
        <w:tc>
          <w:tcPr>
            <w:tcW w:w="2265" w:type="dxa"/>
          </w:tcPr>
          <w:p w14:paraId="12D28285" w14:textId="77777777" w:rsidR="00ED6AB0" w:rsidRPr="00B4087B" w:rsidRDefault="00ED6AB0" w:rsidP="00ED6AB0">
            <w:pPr>
              <w:rPr>
                <w:b w:val="0"/>
              </w:rPr>
            </w:pPr>
            <w:r w:rsidRPr="00B4087B">
              <w:t>Auteur</w:t>
            </w:r>
          </w:p>
        </w:tc>
        <w:tc>
          <w:tcPr>
            <w:tcW w:w="2266" w:type="dxa"/>
          </w:tcPr>
          <w:p w14:paraId="30E5DC3E" w14:textId="77777777" w:rsidR="00ED6AB0" w:rsidRPr="00B4087B" w:rsidRDefault="00ED6AB0" w:rsidP="00ED6AB0">
            <w:pPr>
              <w:rPr>
                <w:b w:val="0"/>
              </w:rPr>
            </w:pPr>
            <w:r w:rsidRPr="00B4087B">
              <w:t>Section(s)</w:t>
            </w:r>
          </w:p>
        </w:tc>
        <w:tc>
          <w:tcPr>
            <w:tcW w:w="2266" w:type="dxa"/>
          </w:tcPr>
          <w:p w14:paraId="7D3F0BA3" w14:textId="77777777" w:rsidR="00ED6AB0" w:rsidRPr="00B4087B" w:rsidRDefault="00ED6AB0" w:rsidP="00ED6AB0">
            <w:pPr>
              <w:rPr>
                <w:b w:val="0"/>
              </w:rPr>
            </w:pPr>
            <w:r w:rsidRPr="00B4087B">
              <w:t>Commentaire</w:t>
            </w:r>
          </w:p>
        </w:tc>
      </w:tr>
      <w:tr w:rsidR="00C468F3" w:rsidRPr="00B4087B" w14:paraId="006A0F3F" w14:textId="77777777" w:rsidTr="00B4087B">
        <w:tc>
          <w:tcPr>
            <w:tcW w:w="2265" w:type="dxa"/>
          </w:tcPr>
          <w:p w14:paraId="1E7BFFDC" w14:textId="77777777" w:rsidR="00C468F3" w:rsidRPr="00B4087B" w:rsidRDefault="00986B15" w:rsidP="00ED6AB0">
            <w:r>
              <w:t>04/08/2016</w:t>
            </w:r>
          </w:p>
        </w:tc>
        <w:tc>
          <w:tcPr>
            <w:tcW w:w="2265" w:type="dxa"/>
          </w:tcPr>
          <w:p w14:paraId="16135897" w14:textId="77777777" w:rsidR="00C468F3" w:rsidRPr="00B4087B" w:rsidRDefault="00986B15" w:rsidP="00ED6AB0">
            <w:r>
              <w:t>Jonathan Racaud</w:t>
            </w:r>
          </w:p>
        </w:tc>
        <w:tc>
          <w:tcPr>
            <w:tcW w:w="2266" w:type="dxa"/>
          </w:tcPr>
          <w:p w14:paraId="7F3A5F22" w14:textId="77777777" w:rsidR="00C468F3" w:rsidRPr="00B4087B" w:rsidRDefault="00986B15" w:rsidP="00ED6AB0">
            <w:r>
              <w:t>Toutes</w:t>
            </w:r>
          </w:p>
        </w:tc>
        <w:tc>
          <w:tcPr>
            <w:tcW w:w="2266" w:type="dxa"/>
          </w:tcPr>
          <w:p w14:paraId="7D60AA16" w14:textId="77777777" w:rsidR="00C468F3" w:rsidRPr="00B4087B" w:rsidRDefault="00986B15" w:rsidP="00ED6AB0">
            <w:r>
              <w:t>Création du document</w:t>
            </w:r>
          </w:p>
        </w:tc>
      </w:tr>
    </w:tbl>
    <w:p w14:paraId="7FD7A419" w14:textId="77777777" w:rsidR="00137FB2" w:rsidRPr="00B4087B" w:rsidRDefault="00137FB2">
      <w:r w:rsidRPr="00B4087B">
        <w:br w:type="page"/>
      </w:r>
    </w:p>
    <w:p w14:paraId="0EBF467A" w14:textId="77777777" w:rsidR="00137FB2" w:rsidRPr="00B4087B" w:rsidRDefault="00137FB2" w:rsidP="00137FB2">
      <w:pPr>
        <w:pStyle w:val="Titre1horssommaire"/>
        <w:rPr>
          <w:rStyle w:val="Titre1horssommaireCar"/>
          <w:rFonts w:eastAsiaTheme="minorEastAsia" w:cstheme="minorBidi"/>
          <w:szCs w:val="22"/>
        </w:rPr>
      </w:pPr>
      <w:r w:rsidRPr="00B4087B">
        <w:rPr>
          <w:rStyle w:val="Titre1horssommaireCar"/>
          <w:rFonts w:eastAsiaTheme="minorEastAsia" w:cstheme="minorBidi"/>
          <w:szCs w:val="22"/>
        </w:rPr>
        <w:lastRenderedPageBreak/>
        <w:t>Sommaire</w:t>
      </w:r>
    </w:p>
    <w:sdt>
      <w:sdtPr>
        <w:rPr>
          <w:sz w:val="22"/>
          <w:szCs w:val="22"/>
        </w:rPr>
        <w:id w:val="-1727292198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</w:rPr>
      </w:sdtEndPr>
      <w:sdtContent>
        <w:p w14:paraId="5AFF6DB1" w14:textId="77777777" w:rsidR="00C52CD3" w:rsidRDefault="003E0F4F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72840" w:history="1">
            <w:r w:rsidR="00C52CD3" w:rsidRPr="001A2A20">
              <w:rPr>
                <w:rStyle w:val="Lienhypertexte"/>
                <w:noProof/>
              </w:rPr>
              <w:t>1.</w:t>
            </w:r>
            <w:r w:rsidR="00C52CD3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C52CD3" w:rsidRPr="001A2A20">
              <w:rPr>
                <w:rStyle w:val="Lienhypertexte"/>
                <w:noProof/>
              </w:rPr>
              <w:t>Logiciel</w:t>
            </w:r>
            <w:r w:rsidR="00C52CD3">
              <w:rPr>
                <w:noProof/>
                <w:webHidden/>
              </w:rPr>
              <w:tab/>
            </w:r>
            <w:r w:rsidR="00C52CD3">
              <w:rPr>
                <w:noProof/>
                <w:webHidden/>
              </w:rPr>
              <w:fldChar w:fldCharType="begin"/>
            </w:r>
            <w:r w:rsidR="00C52CD3">
              <w:rPr>
                <w:noProof/>
                <w:webHidden/>
              </w:rPr>
              <w:instrText xml:space="preserve"> PAGEREF _Toc447872840 \h </w:instrText>
            </w:r>
            <w:r w:rsidR="00C52CD3">
              <w:rPr>
                <w:noProof/>
                <w:webHidden/>
              </w:rPr>
            </w:r>
            <w:r w:rsidR="00C52CD3">
              <w:rPr>
                <w:noProof/>
                <w:webHidden/>
              </w:rPr>
              <w:fldChar w:fldCharType="separate"/>
            </w:r>
            <w:r w:rsidR="00C52CD3">
              <w:rPr>
                <w:noProof/>
                <w:webHidden/>
              </w:rPr>
              <w:t>1</w:t>
            </w:r>
            <w:r w:rsidR="00C52CD3">
              <w:rPr>
                <w:noProof/>
                <w:webHidden/>
              </w:rPr>
              <w:fldChar w:fldCharType="end"/>
            </w:r>
          </w:hyperlink>
        </w:p>
        <w:p w14:paraId="1420020F" w14:textId="77777777" w:rsidR="00C52CD3" w:rsidRDefault="00906E3E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hyperlink w:anchor="_Toc447872841" w:history="1">
            <w:r w:rsidR="00C52CD3" w:rsidRPr="001A2A20">
              <w:rPr>
                <w:rStyle w:val="Lienhypertexte"/>
                <w:noProof/>
              </w:rPr>
              <w:t>2.</w:t>
            </w:r>
            <w:r w:rsidR="00C52CD3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C52CD3" w:rsidRPr="001A2A20">
              <w:rPr>
                <w:rStyle w:val="Lienhypertexte"/>
                <w:noProof/>
              </w:rPr>
              <w:t>Site Web</w:t>
            </w:r>
            <w:r w:rsidR="00C52CD3">
              <w:rPr>
                <w:noProof/>
                <w:webHidden/>
              </w:rPr>
              <w:tab/>
            </w:r>
            <w:r w:rsidR="00C52CD3">
              <w:rPr>
                <w:noProof/>
                <w:webHidden/>
              </w:rPr>
              <w:fldChar w:fldCharType="begin"/>
            </w:r>
            <w:r w:rsidR="00C52CD3">
              <w:rPr>
                <w:noProof/>
                <w:webHidden/>
              </w:rPr>
              <w:instrText xml:space="preserve"> PAGEREF _Toc447872841 \h </w:instrText>
            </w:r>
            <w:r w:rsidR="00C52CD3">
              <w:rPr>
                <w:noProof/>
                <w:webHidden/>
              </w:rPr>
            </w:r>
            <w:r w:rsidR="00C52CD3">
              <w:rPr>
                <w:noProof/>
                <w:webHidden/>
              </w:rPr>
              <w:fldChar w:fldCharType="separate"/>
            </w:r>
            <w:r w:rsidR="00C52CD3">
              <w:rPr>
                <w:noProof/>
                <w:webHidden/>
              </w:rPr>
              <w:t>1</w:t>
            </w:r>
            <w:r w:rsidR="00C52CD3">
              <w:rPr>
                <w:noProof/>
                <w:webHidden/>
              </w:rPr>
              <w:fldChar w:fldCharType="end"/>
            </w:r>
          </w:hyperlink>
        </w:p>
        <w:p w14:paraId="2AFBBC5D" w14:textId="77777777" w:rsidR="00C52CD3" w:rsidRDefault="00906E3E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val="en-US" w:eastAsia="zh-CN"/>
            </w:rPr>
          </w:pPr>
          <w:hyperlink w:anchor="_Toc447872842" w:history="1">
            <w:r w:rsidR="00C52CD3" w:rsidRPr="001A2A20">
              <w:rPr>
                <w:rStyle w:val="Lienhypertexte"/>
                <w:noProof/>
              </w:rPr>
              <w:t>2.1.</w:t>
            </w:r>
            <w:r w:rsidR="00C52CD3">
              <w:rPr>
                <w:b w:val="0"/>
                <w:bCs w:val="0"/>
                <w:noProof/>
                <w:lang w:val="en-US" w:eastAsia="zh-CN"/>
              </w:rPr>
              <w:tab/>
            </w:r>
            <w:r w:rsidR="00C52CD3" w:rsidRPr="001A2A20">
              <w:rPr>
                <w:rStyle w:val="Lienhypertexte"/>
                <w:noProof/>
              </w:rPr>
              <w:t>API Rest</w:t>
            </w:r>
            <w:r w:rsidR="00C52CD3">
              <w:rPr>
                <w:noProof/>
                <w:webHidden/>
              </w:rPr>
              <w:tab/>
            </w:r>
            <w:r w:rsidR="00C52CD3">
              <w:rPr>
                <w:noProof/>
                <w:webHidden/>
              </w:rPr>
              <w:fldChar w:fldCharType="begin"/>
            </w:r>
            <w:r w:rsidR="00C52CD3">
              <w:rPr>
                <w:noProof/>
                <w:webHidden/>
              </w:rPr>
              <w:instrText xml:space="preserve"> PAGEREF _Toc447872842 \h </w:instrText>
            </w:r>
            <w:r w:rsidR="00C52CD3">
              <w:rPr>
                <w:noProof/>
                <w:webHidden/>
              </w:rPr>
            </w:r>
            <w:r w:rsidR="00C52CD3">
              <w:rPr>
                <w:noProof/>
                <w:webHidden/>
              </w:rPr>
              <w:fldChar w:fldCharType="separate"/>
            </w:r>
            <w:r w:rsidR="00C52CD3">
              <w:rPr>
                <w:noProof/>
                <w:webHidden/>
              </w:rPr>
              <w:t>1</w:t>
            </w:r>
            <w:r w:rsidR="00C52CD3">
              <w:rPr>
                <w:noProof/>
                <w:webHidden/>
              </w:rPr>
              <w:fldChar w:fldCharType="end"/>
            </w:r>
          </w:hyperlink>
        </w:p>
        <w:p w14:paraId="1675F722" w14:textId="77777777" w:rsidR="00C52CD3" w:rsidRDefault="00906E3E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val="en-US" w:eastAsia="zh-CN"/>
            </w:rPr>
          </w:pPr>
          <w:hyperlink w:anchor="_Toc447872843" w:history="1">
            <w:r w:rsidR="00C52CD3" w:rsidRPr="001A2A20">
              <w:rPr>
                <w:rStyle w:val="Lienhypertexte"/>
                <w:noProof/>
              </w:rPr>
              <w:t>2.2.</w:t>
            </w:r>
            <w:r w:rsidR="00C52CD3">
              <w:rPr>
                <w:b w:val="0"/>
                <w:bCs w:val="0"/>
                <w:noProof/>
                <w:lang w:val="en-US" w:eastAsia="zh-CN"/>
              </w:rPr>
              <w:tab/>
            </w:r>
            <w:r w:rsidR="00C52CD3" w:rsidRPr="001A2A20">
              <w:rPr>
                <w:rStyle w:val="Lienhypertexte"/>
                <w:noProof/>
              </w:rPr>
              <w:t>Site vitrine et espace communautaire</w:t>
            </w:r>
            <w:r w:rsidR="00C52CD3">
              <w:rPr>
                <w:noProof/>
                <w:webHidden/>
              </w:rPr>
              <w:tab/>
            </w:r>
            <w:r w:rsidR="00C52CD3">
              <w:rPr>
                <w:noProof/>
                <w:webHidden/>
              </w:rPr>
              <w:fldChar w:fldCharType="begin"/>
            </w:r>
            <w:r w:rsidR="00C52CD3">
              <w:rPr>
                <w:noProof/>
                <w:webHidden/>
              </w:rPr>
              <w:instrText xml:space="preserve"> PAGEREF _Toc447872843 \h </w:instrText>
            </w:r>
            <w:r w:rsidR="00C52CD3">
              <w:rPr>
                <w:noProof/>
                <w:webHidden/>
              </w:rPr>
            </w:r>
            <w:r w:rsidR="00C52CD3">
              <w:rPr>
                <w:noProof/>
                <w:webHidden/>
              </w:rPr>
              <w:fldChar w:fldCharType="separate"/>
            </w:r>
            <w:r w:rsidR="00C52CD3">
              <w:rPr>
                <w:noProof/>
                <w:webHidden/>
              </w:rPr>
              <w:t>1</w:t>
            </w:r>
            <w:r w:rsidR="00C52CD3">
              <w:rPr>
                <w:noProof/>
                <w:webHidden/>
              </w:rPr>
              <w:fldChar w:fldCharType="end"/>
            </w:r>
          </w:hyperlink>
        </w:p>
        <w:p w14:paraId="4696816F" w14:textId="77777777" w:rsidR="00C52CD3" w:rsidRDefault="00906E3E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hyperlink w:anchor="_Toc447872844" w:history="1">
            <w:r w:rsidR="00C52CD3" w:rsidRPr="001A2A20">
              <w:rPr>
                <w:rStyle w:val="Lienhypertexte"/>
                <w:noProof/>
              </w:rPr>
              <w:t>3.</w:t>
            </w:r>
            <w:r w:rsidR="00C52CD3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C52CD3" w:rsidRPr="001A2A20">
              <w:rPr>
                <w:rStyle w:val="Lienhypertexte"/>
                <w:noProof/>
              </w:rPr>
              <w:t>Application Android</w:t>
            </w:r>
            <w:r w:rsidR="00C52CD3">
              <w:rPr>
                <w:noProof/>
                <w:webHidden/>
              </w:rPr>
              <w:tab/>
            </w:r>
            <w:r w:rsidR="00C52CD3">
              <w:rPr>
                <w:noProof/>
                <w:webHidden/>
              </w:rPr>
              <w:fldChar w:fldCharType="begin"/>
            </w:r>
            <w:r w:rsidR="00C52CD3">
              <w:rPr>
                <w:noProof/>
                <w:webHidden/>
              </w:rPr>
              <w:instrText xml:space="preserve"> PAGEREF _Toc447872844 \h </w:instrText>
            </w:r>
            <w:r w:rsidR="00C52CD3">
              <w:rPr>
                <w:noProof/>
                <w:webHidden/>
              </w:rPr>
            </w:r>
            <w:r w:rsidR="00C52CD3">
              <w:rPr>
                <w:noProof/>
                <w:webHidden/>
              </w:rPr>
              <w:fldChar w:fldCharType="separate"/>
            </w:r>
            <w:r w:rsidR="00C52CD3">
              <w:rPr>
                <w:noProof/>
                <w:webHidden/>
              </w:rPr>
              <w:t>1</w:t>
            </w:r>
            <w:r w:rsidR="00C52CD3">
              <w:rPr>
                <w:noProof/>
                <w:webHidden/>
              </w:rPr>
              <w:fldChar w:fldCharType="end"/>
            </w:r>
          </w:hyperlink>
        </w:p>
        <w:p w14:paraId="16F04E00" w14:textId="77777777" w:rsidR="00C52CD3" w:rsidRDefault="00906E3E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hyperlink w:anchor="_Toc447872845" w:history="1">
            <w:r w:rsidR="00C52CD3" w:rsidRPr="001A2A20">
              <w:rPr>
                <w:rStyle w:val="Lienhypertexte"/>
                <w:noProof/>
              </w:rPr>
              <w:t>4.</w:t>
            </w:r>
            <w:r w:rsidR="00C52CD3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C52CD3" w:rsidRPr="001A2A20">
              <w:rPr>
                <w:rStyle w:val="Lienhypertexte"/>
                <w:noProof/>
              </w:rPr>
              <w:t>Application iOS</w:t>
            </w:r>
            <w:r w:rsidR="00C52CD3">
              <w:rPr>
                <w:noProof/>
                <w:webHidden/>
              </w:rPr>
              <w:tab/>
            </w:r>
            <w:r w:rsidR="00C52CD3">
              <w:rPr>
                <w:noProof/>
                <w:webHidden/>
              </w:rPr>
              <w:fldChar w:fldCharType="begin"/>
            </w:r>
            <w:r w:rsidR="00C52CD3">
              <w:rPr>
                <w:noProof/>
                <w:webHidden/>
              </w:rPr>
              <w:instrText xml:space="preserve"> PAGEREF _Toc447872845 \h </w:instrText>
            </w:r>
            <w:r w:rsidR="00C52CD3">
              <w:rPr>
                <w:noProof/>
                <w:webHidden/>
              </w:rPr>
            </w:r>
            <w:r w:rsidR="00C52CD3">
              <w:rPr>
                <w:noProof/>
                <w:webHidden/>
              </w:rPr>
              <w:fldChar w:fldCharType="separate"/>
            </w:r>
            <w:r w:rsidR="00C52CD3">
              <w:rPr>
                <w:noProof/>
                <w:webHidden/>
              </w:rPr>
              <w:t>1</w:t>
            </w:r>
            <w:r w:rsidR="00C52CD3">
              <w:rPr>
                <w:noProof/>
                <w:webHidden/>
              </w:rPr>
              <w:fldChar w:fldCharType="end"/>
            </w:r>
          </w:hyperlink>
        </w:p>
        <w:p w14:paraId="1BED2534" w14:textId="77777777" w:rsidR="00C52CD3" w:rsidRDefault="00906E3E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hyperlink w:anchor="_Toc447872846" w:history="1">
            <w:r w:rsidR="00C52CD3" w:rsidRPr="001A2A20">
              <w:rPr>
                <w:rStyle w:val="Lienhypertexte"/>
                <w:noProof/>
              </w:rPr>
              <w:t>5.</w:t>
            </w:r>
            <w:r w:rsidR="00C52CD3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C52CD3" w:rsidRPr="001A2A20">
              <w:rPr>
                <w:rStyle w:val="Lienhypertexte"/>
                <w:noProof/>
              </w:rPr>
              <w:t>Application Windows Phone</w:t>
            </w:r>
            <w:r w:rsidR="00C52CD3">
              <w:rPr>
                <w:noProof/>
                <w:webHidden/>
              </w:rPr>
              <w:tab/>
            </w:r>
            <w:r w:rsidR="00C52CD3">
              <w:rPr>
                <w:noProof/>
                <w:webHidden/>
              </w:rPr>
              <w:fldChar w:fldCharType="begin"/>
            </w:r>
            <w:r w:rsidR="00C52CD3">
              <w:rPr>
                <w:noProof/>
                <w:webHidden/>
              </w:rPr>
              <w:instrText xml:space="preserve"> PAGEREF _Toc447872846 \h </w:instrText>
            </w:r>
            <w:r w:rsidR="00C52CD3">
              <w:rPr>
                <w:noProof/>
                <w:webHidden/>
              </w:rPr>
            </w:r>
            <w:r w:rsidR="00C52CD3">
              <w:rPr>
                <w:noProof/>
                <w:webHidden/>
              </w:rPr>
              <w:fldChar w:fldCharType="separate"/>
            </w:r>
            <w:r w:rsidR="00C52CD3">
              <w:rPr>
                <w:noProof/>
                <w:webHidden/>
              </w:rPr>
              <w:t>1</w:t>
            </w:r>
            <w:r w:rsidR="00C52CD3">
              <w:rPr>
                <w:noProof/>
                <w:webHidden/>
              </w:rPr>
              <w:fldChar w:fldCharType="end"/>
            </w:r>
          </w:hyperlink>
        </w:p>
        <w:p w14:paraId="73B8EF24" w14:textId="77777777" w:rsidR="00B4087B" w:rsidRPr="00181574" w:rsidRDefault="003E0F4F" w:rsidP="00181574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14:paraId="18BB1B36" w14:textId="77777777" w:rsidR="00B4087B" w:rsidRPr="00B4087B" w:rsidRDefault="00B4087B" w:rsidP="00B4087B">
      <w:pPr>
        <w:pStyle w:val="Titre1horssommaire"/>
      </w:pPr>
      <w:r w:rsidRPr="00B4087B">
        <w:t>Liste des Tableaux</w:t>
      </w:r>
    </w:p>
    <w:p w14:paraId="5D0FA614" w14:textId="77777777" w:rsidR="00B4087B" w:rsidRDefault="008935D8" w:rsidP="00FA4DDE">
      <w:pPr>
        <w:pStyle w:val="Tabledesillustrations"/>
      </w:pPr>
      <w:fldSimple w:instr=" TOC \h \z \c &quot;Tableau&quot; ">
        <w:r w:rsidR="00986B15">
          <w:rPr>
            <w:b/>
            <w:bCs/>
            <w:noProof/>
          </w:rPr>
          <w:t>Aucune entrée de table d'illustration n'a été trouvée.</w:t>
        </w:r>
      </w:fldSimple>
    </w:p>
    <w:p w14:paraId="3C6347B3" w14:textId="77777777" w:rsidR="00181574" w:rsidRPr="00B4087B" w:rsidRDefault="00181574" w:rsidP="00181574">
      <w:pPr>
        <w:pStyle w:val="Titre1horssommaire"/>
      </w:pPr>
      <w:r w:rsidRPr="00B4087B">
        <w:t>Liste des Figures</w:t>
      </w:r>
    </w:p>
    <w:p w14:paraId="47C27039" w14:textId="77777777" w:rsidR="00181574" w:rsidRPr="00B4087B" w:rsidRDefault="00FA4DDE" w:rsidP="00181574">
      <w:pPr>
        <w:sectPr w:rsidR="00181574" w:rsidRPr="00B4087B" w:rsidSect="00991748">
          <w:footerReference w:type="default" r:id="rId13"/>
          <w:headerReference w:type="first" r:id="rId14"/>
          <w:pgSz w:w="11906" w:h="16838"/>
          <w:pgMar w:top="1417" w:right="1417" w:bottom="1417" w:left="1417" w:header="568" w:footer="708" w:gutter="0"/>
          <w:pgNumType w:start="0"/>
          <w:cols w:space="708"/>
          <w:docGrid w:linePitch="360"/>
        </w:sectPr>
      </w:pPr>
      <w:r>
        <w:rPr>
          <w:sz w:val="20"/>
        </w:rPr>
        <w:fldChar w:fldCharType="begin"/>
      </w:r>
      <w:r>
        <w:rPr>
          <w:sz w:val="20"/>
        </w:rPr>
        <w:instrText xml:space="preserve"> TOC \h \z \c "Figure" </w:instrText>
      </w:r>
      <w:r>
        <w:rPr>
          <w:sz w:val="20"/>
        </w:rPr>
        <w:fldChar w:fldCharType="separate"/>
      </w:r>
      <w:r w:rsidR="00986B15">
        <w:rPr>
          <w:b/>
          <w:bCs/>
          <w:noProof/>
          <w:sz w:val="20"/>
        </w:rPr>
        <w:t>Aucune entrée de table d'illustration n'a été trouvée.</w:t>
      </w:r>
      <w:r>
        <w:rPr>
          <w:smallCaps/>
          <w:sz w:val="20"/>
          <w:szCs w:val="20"/>
        </w:rPr>
        <w:fldChar w:fldCharType="end"/>
      </w:r>
    </w:p>
    <w:p w14:paraId="09581E84" w14:textId="77777777" w:rsidR="00E14084" w:rsidRDefault="00E14084" w:rsidP="005B53B8">
      <w:pPr>
        <w:pStyle w:val="Titre1"/>
      </w:pPr>
      <w:bookmarkStart w:id="0" w:name="_Toc447872840"/>
      <w:r>
        <w:lastRenderedPageBreak/>
        <w:t>Introduction</w:t>
      </w:r>
    </w:p>
    <w:p w14:paraId="14975F55" w14:textId="77777777" w:rsidR="00E14084" w:rsidRDefault="00E14084" w:rsidP="005B53B8">
      <w:pPr>
        <w:pStyle w:val="Titre1"/>
      </w:pPr>
      <w:r>
        <w:t>Le projet</w:t>
      </w:r>
    </w:p>
    <w:p w14:paraId="0E310E42" w14:textId="77777777" w:rsidR="00E14084" w:rsidRPr="00E14084" w:rsidRDefault="00E14084" w:rsidP="00E14084">
      <w:r>
        <w:t>Diagrammes de haut niveau, les différents livrables (UML)</w:t>
      </w:r>
    </w:p>
    <w:p w14:paraId="0AFCAD4E" w14:textId="77777777" w:rsidR="00E14084" w:rsidRDefault="00E14084" w:rsidP="005B53B8">
      <w:pPr>
        <w:pStyle w:val="Titre1"/>
      </w:pPr>
      <w:r>
        <w:t>Les livrables</w:t>
      </w:r>
    </w:p>
    <w:p w14:paraId="1A914D13" w14:textId="77777777" w:rsidR="00E14084" w:rsidRDefault="00C52CD3" w:rsidP="00E14084">
      <w:pPr>
        <w:pStyle w:val="Titre2"/>
      </w:pPr>
      <w:r>
        <w:t>Logiciel</w:t>
      </w:r>
      <w:bookmarkEnd w:id="0"/>
    </w:p>
    <w:p w14:paraId="53468D2B" w14:textId="77777777" w:rsidR="00E14084" w:rsidRDefault="002637D7" w:rsidP="00E14084">
      <w:pPr>
        <w:pStyle w:val="Titre3"/>
      </w:pPr>
      <w:r>
        <w:t>Norme de codage</w:t>
      </w:r>
    </w:p>
    <w:p w14:paraId="54A29E76" w14:textId="77777777" w:rsidR="00E14084" w:rsidRDefault="00E14084" w:rsidP="00E14084">
      <w:pPr>
        <w:pStyle w:val="Titre3"/>
      </w:pPr>
      <w:r>
        <w:t>Implémentation</w:t>
      </w:r>
    </w:p>
    <w:p w14:paraId="7DA5E7A9" w14:textId="77777777" w:rsidR="00E14084" w:rsidRPr="00E14084" w:rsidRDefault="00E14084" w:rsidP="00E14084">
      <w:pPr>
        <w:pStyle w:val="Titre4"/>
      </w:pPr>
      <w:r>
        <w:t>Gestion de projet</w:t>
      </w:r>
    </w:p>
    <w:p w14:paraId="60B53395" w14:textId="77777777" w:rsidR="00E14084" w:rsidRDefault="00E14084" w:rsidP="00E14084">
      <w:pPr>
        <w:pStyle w:val="Titre4"/>
      </w:pPr>
      <w:r>
        <w:t>Lecture de partition</w:t>
      </w:r>
    </w:p>
    <w:p w14:paraId="2288B844" w14:textId="302B7592" w:rsidR="0078207C" w:rsidRDefault="004A0C32" w:rsidP="0078207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E4D5A" wp14:editId="4D3EE292">
                <wp:simplePos x="0" y="0"/>
                <wp:positionH relativeFrom="column">
                  <wp:posOffset>595630</wp:posOffset>
                </wp:positionH>
                <wp:positionV relativeFrom="paragraph">
                  <wp:posOffset>4907915</wp:posOffset>
                </wp:positionV>
                <wp:extent cx="4744085" cy="635"/>
                <wp:effectExtent l="0" t="0" r="0" b="0"/>
                <wp:wrapTopAndBottom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5F8345" w14:textId="77777777" w:rsidR="004A0C32" w:rsidRDefault="004A0C32" w:rsidP="004A0C32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Player components </w:t>
                            </w:r>
                            <w:r w:rsidR="00682B46">
                              <w:t>diagramme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E4D5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0" type="#_x0000_t202" style="position:absolute;left:0;text-align:left;margin-left:46.9pt;margin-top:386.45pt;width:373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" stroked="f">
                <v:textbox style="mso-fit-shape-to-text:t" inset="0,0,0,0">
                  <w:txbxContent>
                    <w:p w14:paraId="6F5F8345" w14:textId="77777777" w:rsidR="004A0C32" w:rsidRDefault="004A0C32" w:rsidP="004A0C32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Player components </w:t>
                      </w:r>
                      <w:r w:rsidR="00682B46">
                        <w:t>diagramme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6F08">
        <w:t>La lecture de partition requière plusieurs composants pour fonctionner.</w:t>
      </w:r>
      <w:r w:rsidR="007A1DCF">
        <w:t xml:space="preserve"> Suivant </w:t>
      </w:r>
      <w:r w:rsidR="00EE552F">
        <w:t>les systèmes</w:t>
      </w:r>
      <w:r w:rsidR="007A1DCF">
        <w:t xml:space="preserve"> d’exploitation utilisé c’est composants ne sont pas les m</w:t>
      </w:r>
      <w:r w:rsidR="00EE552F">
        <w:t xml:space="preserve">ême. C’est le cas </w:t>
      </w:r>
      <w:r w:rsidR="007A1DCF">
        <w:t xml:space="preserve">  </w:t>
      </w:r>
      <w:r w:rsidR="00EE552F">
        <w:t>pour les librairies qui vont jouer le son.</w:t>
      </w:r>
    </w:p>
    <w:p w14:paraId="7211DA13" w14:textId="0E4A2374" w:rsidR="004A0C32" w:rsidRPr="00EA5FC8" w:rsidRDefault="00D24621" w:rsidP="0078207C">
      <w:bookmarkStart w:id="1" w:name="_GoBack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4A5BBB0" wp14:editId="3CD47619">
            <wp:simplePos x="0" y="0"/>
            <wp:positionH relativeFrom="column">
              <wp:posOffset>697230</wp:posOffset>
            </wp:positionH>
            <wp:positionV relativeFrom="paragraph">
              <wp:posOffset>65405</wp:posOffset>
            </wp:positionV>
            <wp:extent cx="4539615" cy="41338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comp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EA5FC8" w:rsidRPr="00EA5FC8">
        <w:t xml:space="preserve">Le player utilise différentes interfaces pour accéder aux différentes bibliothèques suivant le </w:t>
      </w:r>
      <w:r w:rsidR="0091610A" w:rsidRPr="00EA5FC8">
        <w:t>système</w:t>
      </w:r>
      <w:r w:rsidR="00EA5FC8" w:rsidRPr="00EA5FC8">
        <w:t xml:space="preserve"> d’exploitation.</w:t>
      </w:r>
      <w:r w:rsidR="00587789" w:rsidRPr="00EA5FC8">
        <w:t xml:space="preserve"> </w:t>
      </w:r>
      <w:r w:rsidR="0091610A">
        <w:t xml:space="preserve"> La classe QMidi contrôle </w:t>
      </w:r>
      <w:r w:rsidR="005A05C5">
        <w:t>l’interface audio sous Windows qui va envoyer les évènement midi au synthétiseur qui vont ensuite être joués.</w:t>
      </w:r>
    </w:p>
    <w:p w14:paraId="31E7EEC8" w14:textId="33029B58" w:rsidR="00DA15F3" w:rsidRDefault="009B089F" w:rsidP="0078207C">
      <w:r w:rsidRPr="009B089F">
        <w:lastRenderedPageBreak/>
        <w:t xml:space="preserve">Le player est géré par la classe </w:t>
      </w:r>
      <w:r>
        <w:t xml:space="preserve">MidiPlayer qui contient toutes </w:t>
      </w:r>
      <w:r w:rsidR="00BB2E7A">
        <w:t>les actions disponibles</w:t>
      </w:r>
      <w:r w:rsidR="00FE01FE">
        <w:t xml:space="preserve"> à savoir </w:t>
      </w:r>
      <w:r w:rsidR="00DA57D7">
        <w:t>jouer, pause, arrêt, reprise</w:t>
      </w:r>
      <w:r>
        <w:t>.</w:t>
      </w:r>
    </w:p>
    <w:p w14:paraId="29C04D71" w14:textId="77777777" w:rsidR="00884AF1" w:rsidRPr="009B089F" w:rsidRDefault="00884AF1" w:rsidP="0078207C"/>
    <w:p w14:paraId="5167B946" w14:textId="77777777" w:rsidR="00E14084" w:rsidRDefault="00871B74" w:rsidP="00E14084">
      <w:pPr>
        <w:pStyle w:val="Titre4"/>
      </w:pPr>
      <w:r w:rsidRPr="00587789">
        <w:rPr>
          <w:lang w:val="en-US"/>
        </w:rPr>
        <w:t>Edit</w:t>
      </w:r>
      <w:r>
        <w:t>ion de partition</w:t>
      </w:r>
    </w:p>
    <w:p w14:paraId="133B8860" w14:textId="77777777" w:rsidR="00871B74" w:rsidRDefault="00871B74" w:rsidP="00871B74">
      <w:pPr>
        <w:pStyle w:val="Titre3"/>
      </w:pPr>
      <w:r>
        <w:t>Tests</w:t>
      </w:r>
    </w:p>
    <w:p w14:paraId="6DEB8B76" w14:textId="77777777" w:rsidR="00871B74" w:rsidRDefault="00871B74" w:rsidP="00871B74">
      <w:pPr>
        <w:pStyle w:val="Titre3"/>
      </w:pPr>
      <w:r>
        <w:t>Historique des modifications</w:t>
      </w:r>
    </w:p>
    <w:p w14:paraId="00521DBD" w14:textId="77777777" w:rsidR="00871B74" w:rsidRPr="00871B74" w:rsidRDefault="00871B74" w:rsidP="00871B74">
      <w:pPr>
        <w:pStyle w:val="Titre3"/>
      </w:pPr>
      <w:r>
        <w:t>Problèmes existant</w:t>
      </w:r>
    </w:p>
    <w:p w14:paraId="694B967A" w14:textId="77777777" w:rsidR="00C52CD3" w:rsidRDefault="00C52CD3" w:rsidP="00E14084">
      <w:pPr>
        <w:pStyle w:val="Titre2"/>
      </w:pPr>
      <w:bookmarkStart w:id="2" w:name="_Toc447872841"/>
      <w:r>
        <w:t>Site Web</w:t>
      </w:r>
      <w:bookmarkEnd w:id="2"/>
    </w:p>
    <w:p w14:paraId="13D8B6B8" w14:textId="77777777" w:rsidR="00C52CD3" w:rsidRDefault="00C52CD3" w:rsidP="00E14084">
      <w:pPr>
        <w:pStyle w:val="Titre3"/>
      </w:pPr>
      <w:bookmarkStart w:id="3" w:name="_Toc447872842"/>
      <w:r>
        <w:t>API Rest</w:t>
      </w:r>
      <w:bookmarkEnd w:id="3"/>
    </w:p>
    <w:p w14:paraId="7BE65E06" w14:textId="77777777" w:rsidR="00C52CD3" w:rsidRPr="00C52CD3" w:rsidRDefault="00C52CD3" w:rsidP="00E14084">
      <w:pPr>
        <w:pStyle w:val="Titre3"/>
      </w:pPr>
      <w:bookmarkStart w:id="4" w:name="_Toc447872843"/>
      <w:r>
        <w:t>Site vitrine et espace communautaire</w:t>
      </w:r>
      <w:bookmarkEnd w:id="4"/>
    </w:p>
    <w:p w14:paraId="4FB1FA53" w14:textId="77777777" w:rsidR="00C52CD3" w:rsidRDefault="00C52CD3" w:rsidP="00E14084">
      <w:pPr>
        <w:pStyle w:val="Titre2"/>
      </w:pPr>
      <w:bookmarkStart w:id="5" w:name="_Toc447872844"/>
      <w:r>
        <w:t>Application Android</w:t>
      </w:r>
      <w:bookmarkEnd w:id="5"/>
    </w:p>
    <w:p w14:paraId="79DD1C96" w14:textId="77777777" w:rsidR="00C52CD3" w:rsidRDefault="00C52CD3" w:rsidP="00E14084">
      <w:pPr>
        <w:pStyle w:val="Titre2"/>
      </w:pPr>
      <w:bookmarkStart w:id="6" w:name="_Toc447872845"/>
      <w:r>
        <w:t>Application iOS</w:t>
      </w:r>
      <w:bookmarkEnd w:id="6"/>
    </w:p>
    <w:p w14:paraId="329EAFE9" w14:textId="77777777" w:rsidR="00E14084" w:rsidRDefault="00C52CD3" w:rsidP="00AC5D48">
      <w:pPr>
        <w:pStyle w:val="Titre2"/>
      </w:pPr>
      <w:bookmarkStart w:id="7" w:name="_Toc447872846"/>
      <w:r>
        <w:t>Application Windows Phone</w:t>
      </w:r>
      <w:bookmarkEnd w:id="7"/>
    </w:p>
    <w:p w14:paraId="0CCF5C95" w14:textId="77777777" w:rsidR="00E14084" w:rsidRDefault="00E14084" w:rsidP="00E14084">
      <w:pPr>
        <w:pStyle w:val="Titre1"/>
      </w:pPr>
      <w:r>
        <w:t>Gestion des sources et bug</w:t>
      </w:r>
    </w:p>
    <w:p w14:paraId="0A1F78EE" w14:textId="77777777" w:rsidR="00E14084" w:rsidRDefault="00E14084" w:rsidP="00E14084">
      <w:pPr>
        <w:pStyle w:val="Titre2"/>
      </w:pPr>
      <w:r>
        <w:t>SVN</w:t>
      </w:r>
    </w:p>
    <w:p w14:paraId="746EE9CC" w14:textId="77777777" w:rsidR="00E14084" w:rsidRDefault="00E14084" w:rsidP="00E14084">
      <w:pPr>
        <w:pStyle w:val="Titre2"/>
      </w:pPr>
      <w:r>
        <w:t>Git</w:t>
      </w:r>
    </w:p>
    <w:p w14:paraId="5E0C1ECF" w14:textId="77777777" w:rsidR="00E14084" w:rsidRPr="00E14084" w:rsidRDefault="00E14084" w:rsidP="00E14084">
      <w:pPr>
        <w:pStyle w:val="Titre2"/>
      </w:pPr>
      <w:r>
        <w:t>Bugtracker</w:t>
      </w:r>
    </w:p>
    <w:p w14:paraId="1206D407" w14:textId="77777777" w:rsidR="00E14084" w:rsidRDefault="00E14084" w:rsidP="00E14084">
      <w:pPr>
        <w:pStyle w:val="Titre1"/>
      </w:pPr>
      <w:r>
        <w:t>Annexes</w:t>
      </w:r>
    </w:p>
    <w:p w14:paraId="2B00C871" w14:textId="77777777" w:rsidR="00E14084" w:rsidRDefault="00E14084" w:rsidP="00E14084">
      <w:pPr>
        <w:pStyle w:val="Paragraphedeliste"/>
        <w:numPr>
          <w:ilvl w:val="0"/>
          <w:numId w:val="19"/>
        </w:numPr>
      </w:pPr>
      <w:r>
        <w:t>API</w:t>
      </w:r>
    </w:p>
    <w:p w14:paraId="58165DDB" w14:textId="77777777" w:rsidR="00E14084" w:rsidRDefault="00E14084" w:rsidP="00E14084">
      <w:pPr>
        <w:pStyle w:val="Paragraphedeliste"/>
        <w:numPr>
          <w:ilvl w:val="0"/>
          <w:numId w:val="19"/>
        </w:numPr>
      </w:pPr>
      <w:r>
        <w:t>AA2</w:t>
      </w:r>
    </w:p>
    <w:p w14:paraId="6D1B8D59" w14:textId="77777777" w:rsidR="000D7195" w:rsidRDefault="000D7195" w:rsidP="00E14084">
      <w:pPr>
        <w:pStyle w:val="Paragraphedeliste"/>
        <w:numPr>
          <w:ilvl w:val="0"/>
          <w:numId w:val="19"/>
        </w:numPr>
      </w:pPr>
      <w:r>
        <w:t>TS</w:t>
      </w:r>
    </w:p>
    <w:p w14:paraId="550A73A9" w14:textId="77777777" w:rsidR="00E14084" w:rsidRPr="00E14084" w:rsidRDefault="00E14084" w:rsidP="00E14084">
      <w:pPr>
        <w:pStyle w:val="Paragraphedeliste"/>
        <w:numPr>
          <w:ilvl w:val="0"/>
          <w:numId w:val="19"/>
        </w:numPr>
      </w:pPr>
      <w:r>
        <w:t>Autres ressources</w:t>
      </w:r>
    </w:p>
    <w:sectPr w:rsidR="00E14084" w:rsidRPr="00E14084" w:rsidSect="0027041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9A7F2" w14:textId="77777777" w:rsidR="00906E3E" w:rsidRDefault="00906E3E" w:rsidP="00147043">
      <w:pPr>
        <w:spacing w:after="0" w:line="240" w:lineRule="auto"/>
      </w:pPr>
      <w:r>
        <w:separator/>
      </w:r>
    </w:p>
  </w:endnote>
  <w:endnote w:type="continuationSeparator" w:id="0">
    <w:p w14:paraId="536F4DFD" w14:textId="77777777" w:rsidR="00906E3E" w:rsidRDefault="00906E3E" w:rsidP="0014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A22A2" w14:textId="77777777" w:rsidR="00171124" w:rsidRDefault="00171124" w:rsidP="00B13AA6">
    <w:pPr>
      <w:tabs>
        <w:tab w:val="center" w:pos="4550"/>
        <w:tab w:val="left" w:pos="5818"/>
      </w:tabs>
      <w:ind w:right="740"/>
      <w:rPr>
        <w:color w:val="222A35" w:themeColor="text2" w:themeShade="80"/>
        <w:sz w:val="24"/>
        <w:szCs w:val="24"/>
      </w:rPr>
    </w:pPr>
  </w:p>
  <w:p w14:paraId="374F58AD" w14:textId="77777777" w:rsidR="00171124" w:rsidRDefault="0017112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99E8C" w14:textId="77777777" w:rsidR="00B13AA6" w:rsidRPr="00A92C3B" w:rsidRDefault="00A92C3B" w:rsidP="00A92C3B">
    <w:pPr>
      <w:pStyle w:val="Pieddepage"/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 w:rsidR="00986B15">
      <w:rPr>
        <w:noProof/>
        <w:color w:val="8496B0" w:themeColor="text2" w:themeTint="99"/>
        <w:spacing w:val="60"/>
        <w:sz w:val="24"/>
        <w:szCs w:val="24"/>
      </w:rPr>
      <w:t>Document2</w:t>
    </w:r>
    <w:r>
      <w:rPr>
        <w:color w:val="8496B0" w:themeColor="text2" w:themeTint="99"/>
        <w:spacing w:val="6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C9BA5" w14:textId="5CF00FF1" w:rsidR="004D6938" w:rsidRDefault="00A92C3B" w:rsidP="00AE09C2">
    <w:pPr>
      <w:tabs>
        <w:tab w:val="center" w:pos="4550"/>
        <w:tab w:val="left" w:pos="5818"/>
        <w:tab w:val="right" w:pos="8812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 w:rsidR="00986B15">
      <w:rPr>
        <w:noProof/>
        <w:color w:val="8496B0" w:themeColor="text2" w:themeTint="99"/>
        <w:spacing w:val="60"/>
        <w:sz w:val="24"/>
        <w:szCs w:val="24"/>
      </w:rPr>
      <w:t>Document2</w:t>
    </w:r>
    <w:r>
      <w:rPr>
        <w:color w:val="8496B0" w:themeColor="text2" w:themeTint="99"/>
        <w:spacing w:val="60"/>
        <w:sz w:val="24"/>
        <w:szCs w:val="24"/>
      </w:rPr>
      <w:fldChar w:fldCharType="end"/>
    </w:r>
    <w:r w:rsidR="0068090C">
      <w:rPr>
        <w:color w:val="8496B0" w:themeColor="text2" w:themeTint="99"/>
        <w:spacing w:val="60"/>
        <w:sz w:val="24"/>
        <w:szCs w:val="24"/>
      </w:rPr>
      <w:tab/>
    </w:r>
    <w:r w:rsidR="0068090C">
      <w:rPr>
        <w:color w:val="8496B0" w:themeColor="text2" w:themeTint="99"/>
        <w:spacing w:val="60"/>
        <w:sz w:val="24"/>
        <w:szCs w:val="24"/>
      </w:rPr>
      <w:tab/>
    </w:r>
    <w:r w:rsidR="0068090C">
      <w:rPr>
        <w:color w:val="8496B0" w:themeColor="text2" w:themeTint="99"/>
        <w:spacing w:val="60"/>
        <w:sz w:val="24"/>
        <w:szCs w:val="24"/>
      </w:rPr>
      <w:tab/>
    </w:r>
    <w:r w:rsidR="004D6938">
      <w:rPr>
        <w:color w:val="8496B0" w:themeColor="text2" w:themeTint="99"/>
        <w:spacing w:val="60"/>
        <w:sz w:val="24"/>
        <w:szCs w:val="24"/>
      </w:rPr>
      <w:t>Page</w:t>
    </w:r>
    <w:r w:rsidR="004D6938">
      <w:rPr>
        <w:color w:val="8496B0" w:themeColor="text2" w:themeTint="99"/>
        <w:sz w:val="24"/>
        <w:szCs w:val="24"/>
      </w:rPr>
      <w:t xml:space="preserve"> </w:t>
    </w:r>
    <w:r w:rsidR="004D6938">
      <w:rPr>
        <w:color w:val="323E4F" w:themeColor="text2" w:themeShade="BF"/>
        <w:sz w:val="24"/>
        <w:szCs w:val="24"/>
      </w:rPr>
      <w:fldChar w:fldCharType="begin"/>
    </w:r>
    <w:r w:rsidR="004D6938">
      <w:rPr>
        <w:color w:val="323E4F" w:themeColor="text2" w:themeShade="BF"/>
        <w:sz w:val="24"/>
        <w:szCs w:val="24"/>
      </w:rPr>
      <w:instrText>PAGE   \* MERGEFORMAT</w:instrText>
    </w:r>
    <w:r w:rsidR="004D6938">
      <w:rPr>
        <w:color w:val="323E4F" w:themeColor="text2" w:themeShade="BF"/>
        <w:sz w:val="24"/>
        <w:szCs w:val="24"/>
      </w:rPr>
      <w:fldChar w:fldCharType="separate"/>
    </w:r>
    <w:r w:rsidR="00D24621">
      <w:rPr>
        <w:noProof/>
        <w:color w:val="323E4F" w:themeColor="text2" w:themeShade="BF"/>
        <w:sz w:val="24"/>
        <w:szCs w:val="24"/>
      </w:rPr>
      <w:t>2</w:t>
    </w:r>
    <w:r w:rsidR="004D6938">
      <w:rPr>
        <w:color w:val="323E4F" w:themeColor="text2" w:themeShade="BF"/>
        <w:sz w:val="24"/>
        <w:szCs w:val="24"/>
      </w:rPr>
      <w:fldChar w:fldCharType="end"/>
    </w:r>
  </w:p>
  <w:p w14:paraId="664BF283" w14:textId="77777777" w:rsidR="004D6938" w:rsidRDefault="004D6938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3E7AC" w14:textId="77777777" w:rsidR="00B13AA6" w:rsidRDefault="00B13AA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AE814" w14:textId="77777777" w:rsidR="00906E3E" w:rsidRDefault="00906E3E" w:rsidP="00147043">
      <w:pPr>
        <w:spacing w:after="0" w:line="240" w:lineRule="auto"/>
      </w:pPr>
      <w:r>
        <w:separator/>
      </w:r>
    </w:p>
  </w:footnote>
  <w:footnote w:type="continuationSeparator" w:id="0">
    <w:p w14:paraId="54E6B714" w14:textId="77777777" w:rsidR="00906E3E" w:rsidRDefault="00906E3E" w:rsidP="0014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E92B0C" w14:paraId="25582B01" w14:textId="77777777" w:rsidTr="00AE09C2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BA9B4BB" w14:textId="77777777" w:rsidR="00E92B0C" w:rsidRPr="00E92B0C" w:rsidRDefault="00E92B0C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eastAsia="fr-FR"/>
            </w:rPr>
            <w:drawing>
              <wp:anchor distT="0" distB="0" distL="114300" distR="114300" simplePos="0" relativeHeight="251683840" behindDoc="0" locked="0" layoutInCell="1" allowOverlap="1" wp14:anchorId="231619D2" wp14:editId="21E952AD">
                <wp:simplePos x="0" y="0"/>
                <wp:positionH relativeFrom="column">
                  <wp:posOffset>416457</wp:posOffset>
                </wp:positionH>
                <wp:positionV relativeFrom="paragraph">
                  <wp:posOffset>58272</wp:posOffset>
                </wp:positionV>
                <wp:extent cx="619922" cy="619922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19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14:paraId="58873C94" w14:textId="77777777" w:rsidR="00E92B0C" w:rsidRDefault="00E92B0C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572BE104" w14:textId="77777777" w:rsidR="00E92B0C" w:rsidRDefault="00906E3E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6-04-08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986B15">
                <w:t>08/04/2016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9643BD5" w14:textId="77777777" w:rsidR="00E92B0C" w:rsidRDefault="00E92B0C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eastAsia="fr-FR"/>
            </w:rPr>
            <w:drawing>
              <wp:anchor distT="0" distB="0" distL="114300" distR="114300" simplePos="0" relativeHeight="251682816" behindDoc="0" locked="0" layoutInCell="1" allowOverlap="1" wp14:anchorId="0F1571F8" wp14:editId="44C1F6A2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12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B5889" w14:paraId="4E11FE08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427689EC" w14:textId="77777777" w:rsidR="000B5889" w:rsidRPr="00E92B0C" w:rsidRDefault="000B5889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14:paraId="5896044A" w14:textId="77777777" w:rsidR="000B5889" w:rsidRPr="00991748" w:rsidRDefault="000B5889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0E2F77C2" w14:textId="77777777" w:rsidR="000B5889" w:rsidRDefault="000B5889" w:rsidP="004F3453"/>
      </w:tc>
    </w:tr>
    <w:tr w:rsidR="000B5889" w:rsidRPr="000B5889" w14:paraId="6EFDD58B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234B475C" w14:textId="77777777" w:rsidR="000B5889" w:rsidRPr="00E92B0C" w:rsidRDefault="000B5889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14:paraId="19FD4EB8" w14:textId="77777777" w:rsidR="000B5889" w:rsidRDefault="000B5889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14:paraId="25C1A876" w14:textId="77777777" w:rsidR="000B5889" w:rsidRDefault="00906E3E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0B5889" w:rsidRPr="00FA513D">
                <w:rPr>
                  <w:rStyle w:val="lev"/>
                </w:rPr>
                <w:t>Music Sheet Writer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1687283" w14:textId="77777777" w:rsidR="000B5889" w:rsidRPr="000B5889" w:rsidRDefault="000B5889" w:rsidP="000B5889">
          <w:pPr>
            <w:rPr>
              <w:lang w:val="en-US"/>
            </w:rPr>
          </w:pPr>
        </w:p>
      </w:tc>
    </w:tr>
    <w:tr w:rsidR="000B5889" w14:paraId="03991BD3" w14:textId="77777777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1AF61A0D" w14:textId="77777777" w:rsidR="000B5889" w:rsidRPr="000B5889" w:rsidRDefault="000B5889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14:paraId="6E523591" w14:textId="77777777" w:rsidR="000B5889" w:rsidRDefault="000B5889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62DDFB80" w14:textId="77777777" w:rsidR="000B5889" w:rsidRPr="000D7472" w:rsidRDefault="00906E3E" w:rsidP="000B5889">
          <w:pPr>
            <w:pStyle w:val="En-tte"/>
            <w:tabs>
              <w:tab w:val="left" w:pos="510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17631015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986B15">
                <w:rPr>
                  <w:rStyle w:val="Accentuation"/>
                  <w:i w:val="0"/>
                  <w:lang w:val="en-US"/>
                </w:rPr>
                <w:t>Documentation Technique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79065934" w14:textId="77777777" w:rsidR="000B5889" w:rsidRDefault="000B5889" w:rsidP="000B5889">
          <w:pPr>
            <w:pStyle w:val="En-tte"/>
            <w:tabs>
              <w:tab w:val="left" w:pos="510"/>
            </w:tabs>
          </w:pPr>
        </w:p>
      </w:tc>
    </w:tr>
    <w:tr w:rsidR="000B5889" w14:paraId="7C7D144A" w14:textId="77777777" w:rsidTr="00AE09C2">
      <w:trPr>
        <w:jc w:val="center"/>
      </w:trPr>
      <w:sdt>
        <w:sdtPr>
          <w:rPr>
            <w:lang w:val="en-GB"/>
          </w:rPr>
          <w:alias w:val="Company"/>
          <w:tag w:val=""/>
          <w:id w:val="1837500267"/>
          <w:placeholder>
            <w:docPart w:val="8081A08C84604D02A607CD8F6961112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23CD31EA" w14:textId="77777777" w:rsidR="000B5889" w:rsidRPr="00E92B0C" w:rsidRDefault="000B5889" w:rsidP="000B5889">
              <w:pPr>
                <w:pStyle w:val="Sous-titre"/>
              </w:pPr>
              <w:r w:rsidRPr="00E92B0C">
                <w:t>Music Sheet Writer</w:t>
              </w:r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14:paraId="1200A3B2" w14:textId="77777777" w:rsidR="000B5889" w:rsidRDefault="000B5889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3D94944B" w14:textId="02DB6240" w:rsidR="000B5889" w:rsidRPr="000D7472" w:rsidRDefault="00E328CD" w:rsidP="000B5889">
          <w:pPr>
            <w:pStyle w:val="En-tte"/>
            <w:tabs>
              <w:tab w:val="left" w:pos="510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STYLEREF  "Titre 1 (hors sommaire)"  \* MERGEFORMAT </w:instrText>
          </w:r>
          <w:r>
            <w:rPr>
              <w:i/>
            </w:rPr>
            <w:fldChar w:fldCharType="separate"/>
          </w:r>
          <w:r w:rsidR="00D24621">
            <w:rPr>
              <w:i/>
              <w:noProof/>
            </w:rPr>
            <w:t>Sommaire</w:t>
          </w:r>
          <w:r>
            <w:rPr>
              <w:i/>
            </w:rPr>
            <w:fldChar w:fldCharType="end"/>
          </w:r>
        </w:p>
      </w:tc>
      <w:sdt>
        <w:sdtPr>
          <w:rPr>
            <w:lang w:val="en-GB"/>
          </w:rPr>
          <w:alias w:val="Category"/>
          <w:tag w:val=""/>
          <w:id w:val="-2082825586"/>
          <w:placeholder>
            <w:docPart w:val="F6E726373561417B97D3D557C2644C0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0809D6AB" w14:textId="77777777" w:rsidR="000B5889" w:rsidRDefault="000B5889" w:rsidP="000B5889">
              <w:pPr>
                <w:pStyle w:val="Sous-titre"/>
                <w:jc w:val="right"/>
              </w:pPr>
              <w:r w:rsidRPr="00991748">
                <w:rPr>
                  <w:lang w:val="en-GB"/>
                </w:rPr>
                <w:t>Epitech Innovative Project</w:t>
              </w:r>
            </w:p>
          </w:tc>
        </w:sdtContent>
      </w:sdt>
    </w:tr>
  </w:tbl>
  <w:p w14:paraId="65806799" w14:textId="77777777" w:rsidR="00E83422" w:rsidRPr="00991748" w:rsidRDefault="00E83422" w:rsidP="00991748">
    <w:pPr>
      <w:pStyle w:val="En-tte"/>
      <w:tabs>
        <w:tab w:val="left" w:pos="51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FC47C" w14:textId="77777777" w:rsidR="00BB3A46" w:rsidRDefault="00BB3A46" w:rsidP="00BD4445">
    <w:pPr>
      <w:pStyle w:val="En-tte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A5D9D" w14:textId="77777777" w:rsidR="00C13459" w:rsidRPr="005B53B8" w:rsidRDefault="00C13459" w:rsidP="005B53B8">
    <w:pPr>
      <w:pStyle w:val="En-tte"/>
      <w:rPr>
        <w:rStyle w:val="Accentuation"/>
        <w:i w:val="0"/>
        <w:i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5B53B8" w14:paraId="28508FEF" w14:textId="77777777" w:rsidTr="00AE09C2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0BC006E" w14:textId="77777777" w:rsidR="005B53B8" w:rsidRPr="00E92B0C" w:rsidRDefault="005B53B8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eastAsia="fr-FR"/>
            </w:rPr>
            <w:drawing>
              <wp:anchor distT="0" distB="0" distL="114300" distR="114300" simplePos="0" relativeHeight="251686912" behindDoc="0" locked="0" layoutInCell="1" allowOverlap="1" wp14:anchorId="601F7FE3" wp14:editId="337A1BE8">
                <wp:simplePos x="0" y="0"/>
                <wp:positionH relativeFrom="column">
                  <wp:posOffset>416457</wp:posOffset>
                </wp:positionH>
                <wp:positionV relativeFrom="paragraph">
                  <wp:posOffset>53879</wp:posOffset>
                </wp:positionV>
                <wp:extent cx="619922" cy="619922"/>
                <wp:effectExtent l="0" t="0" r="0" b="0"/>
                <wp:wrapNone/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19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14:paraId="7769756B" w14:textId="77777777" w:rsidR="005B53B8" w:rsidRDefault="005B53B8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23CA74A5" w14:textId="77777777" w:rsidR="005B53B8" w:rsidRDefault="00906E3E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194742712"/>
              <w:dataBinding w:prefixMappings="xmlns:ns0='http://schemas.microsoft.com/office/2006/coverPageProps' " w:xpath="/ns0:CoverPageProperties[1]/ns0:PublishDate[1]" w:storeItemID="{55AF091B-3C7A-41E3-B477-F2FDAA23CFDA}"/>
              <w:date w:fullDate="2016-04-08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986B15">
                <w:t>08/04/2016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8E9B1A3" w14:textId="77777777" w:rsidR="005B53B8" w:rsidRDefault="005B53B8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eastAsia="fr-FR"/>
            </w:rPr>
            <w:drawing>
              <wp:anchor distT="0" distB="0" distL="114300" distR="114300" simplePos="0" relativeHeight="251685888" behindDoc="0" locked="0" layoutInCell="1" allowOverlap="1" wp14:anchorId="6E8D5118" wp14:editId="3E6D004D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45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B53B8" w14:paraId="61E08AD5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35AE95DF" w14:textId="77777777" w:rsidR="005B53B8" w:rsidRPr="00E92B0C" w:rsidRDefault="005B53B8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14:paraId="05B861E2" w14:textId="77777777" w:rsidR="005B53B8" w:rsidRPr="00991748" w:rsidRDefault="005B53B8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0D8FD4BA" w14:textId="77777777" w:rsidR="005B53B8" w:rsidRDefault="005B53B8" w:rsidP="004F3453"/>
      </w:tc>
    </w:tr>
    <w:tr w:rsidR="005B53B8" w:rsidRPr="000B5889" w14:paraId="62CCD525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7E3AEE1C" w14:textId="77777777" w:rsidR="005B53B8" w:rsidRPr="00E92B0C" w:rsidRDefault="005B53B8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14:paraId="35CD951E" w14:textId="77777777" w:rsidR="005B53B8" w:rsidRDefault="005B53B8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14:paraId="2ADE7DEF" w14:textId="77777777" w:rsidR="005B53B8" w:rsidRDefault="00906E3E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-11118178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5B53B8" w:rsidRPr="00FA513D">
                <w:rPr>
                  <w:rStyle w:val="lev"/>
                </w:rPr>
                <w:t>Music Sheet Writer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34921217" w14:textId="77777777" w:rsidR="005B53B8" w:rsidRPr="000B5889" w:rsidRDefault="005B53B8" w:rsidP="000B5889">
          <w:pPr>
            <w:rPr>
              <w:lang w:val="en-US"/>
            </w:rPr>
          </w:pPr>
        </w:p>
      </w:tc>
    </w:tr>
    <w:tr w:rsidR="005B53B8" w14:paraId="14AF509C" w14:textId="77777777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6719CFA5" w14:textId="77777777" w:rsidR="005B53B8" w:rsidRPr="000B5889" w:rsidRDefault="005B53B8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14:paraId="643FD9A9" w14:textId="77777777" w:rsidR="005B53B8" w:rsidRDefault="005B53B8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008E17BE" w14:textId="77777777" w:rsidR="005B53B8" w:rsidRPr="000D7472" w:rsidRDefault="00906E3E" w:rsidP="000D7472">
          <w:pPr>
            <w:pStyle w:val="En-tte"/>
            <w:tabs>
              <w:tab w:val="clear" w:pos="4536"/>
              <w:tab w:val="clear" w:pos="9072"/>
              <w:tab w:val="left" w:pos="510"/>
              <w:tab w:val="left" w:pos="1997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-172219904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986B15">
                <w:rPr>
                  <w:rStyle w:val="Accentuation"/>
                  <w:i w:val="0"/>
                  <w:lang w:val="en-US"/>
                </w:rPr>
                <w:t>Documentation Technique</w:t>
              </w:r>
            </w:sdtContent>
          </w:sdt>
          <w:r w:rsidR="000D7472" w:rsidRPr="000D7472">
            <w:rPr>
              <w:rStyle w:val="Accentuation"/>
              <w:i w:val="0"/>
            </w:rPr>
            <w:tab/>
          </w:r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6631845A" w14:textId="77777777" w:rsidR="005B53B8" w:rsidRDefault="005B53B8" w:rsidP="000B5889">
          <w:pPr>
            <w:pStyle w:val="En-tte"/>
            <w:tabs>
              <w:tab w:val="left" w:pos="510"/>
            </w:tabs>
          </w:pPr>
        </w:p>
      </w:tc>
    </w:tr>
    <w:tr w:rsidR="005B53B8" w14:paraId="0EFA74CB" w14:textId="77777777" w:rsidTr="00AE09C2">
      <w:trPr>
        <w:jc w:val="center"/>
      </w:trPr>
      <w:sdt>
        <w:sdtPr>
          <w:rPr>
            <w:lang w:val="en-GB"/>
          </w:rPr>
          <w:alias w:val="Company"/>
          <w:tag w:val=""/>
          <w:id w:val="-288352013"/>
          <w:placeholder>
            <w:docPart w:val="8081A08C84604D02A607CD8F6961112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24B41C6F" w14:textId="77777777" w:rsidR="005B53B8" w:rsidRPr="00E92B0C" w:rsidRDefault="005B53B8" w:rsidP="000B5889">
              <w:pPr>
                <w:pStyle w:val="Sous-titre"/>
              </w:pPr>
              <w:r w:rsidRPr="00E92B0C">
                <w:t>Music Sheet Writer</w:t>
              </w:r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14:paraId="2CB384CC" w14:textId="77777777" w:rsidR="005B53B8" w:rsidRDefault="005B53B8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7DFA61F8" w14:textId="02807009" w:rsidR="005B53B8" w:rsidRPr="000D7472" w:rsidRDefault="00E328CD" w:rsidP="000D7472">
          <w:pPr>
            <w:pStyle w:val="En-tte"/>
            <w:tabs>
              <w:tab w:val="clear" w:pos="4536"/>
              <w:tab w:val="clear" w:pos="9072"/>
              <w:tab w:val="left" w:pos="510"/>
              <w:tab w:val="center" w:pos="1747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STYLEREF  "Titre 1"  \* MERGEFORMAT </w:instrText>
          </w:r>
          <w:r>
            <w:rPr>
              <w:i/>
            </w:rPr>
            <w:fldChar w:fldCharType="separate"/>
          </w:r>
          <w:r w:rsidR="00D24621">
            <w:rPr>
              <w:i/>
              <w:noProof/>
            </w:rPr>
            <w:t>Gestion des sources et bug</w:t>
          </w:r>
          <w:r>
            <w:rPr>
              <w:i/>
            </w:rPr>
            <w:fldChar w:fldCharType="end"/>
          </w:r>
        </w:p>
      </w:tc>
      <w:sdt>
        <w:sdtPr>
          <w:rPr>
            <w:lang w:val="en-GB"/>
          </w:rPr>
          <w:alias w:val="Category"/>
          <w:tag w:val=""/>
          <w:id w:val="1989049015"/>
          <w:placeholder>
            <w:docPart w:val="F6E726373561417B97D3D557C2644C0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098D5B76" w14:textId="77777777" w:rsidR="005B53B8" w:rsidRDefault="005B53B8" w:rsidP="000B5889">
              <w:pPr>
                <w:pStyle w:val="Sous-titre"/>
                <w:jc w:val="right"/>
              </w:pPr>
              <w:r w:rsidRPr="00991748">
                <w:rPr>
                  <w:lang w:val="en-GB"/>
                </w:rPr>
                <w:t>Epitech Innovative Project</w:t>
              </w:r>
            </w:p>
          </w:tc>
        </w:sdtContent>
      </w:sdt>
    </w:tr>
  </w:tbl>
  <w:p w14:paraId="395F48B1" w14:textId="77777777" w:rsidR="005B53B8" w:rsidRPr="00991748" w:rsidRDefault="005B53B8" w:rsidP="00991748">
    <w:pPr>
      <w:pStyle w:val="En-tte"/>
      <w:tabs>
        <w:tab w:val="left" w:pos="51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500D1" w14:textId="77777777" w:rsidR="005B53B8" w:rsidRPr="005B53B8" w:rsidRDefault="005B53B8" w:rsidP="005B53B8">
    <w:pPr>
      <w:pStyle w:val="En-tte"/>
      <w:rPr>
        <w:rStyle w:val="Accentuation"/>
        <w:i w:val="0"/>
        <w:i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A6618"/>
    <w:multiLevelType w:val="multilevel"/>
    <w:tmpl w:val="0C66FCD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8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4A1F3F28"/>
    <w:multiLevelType w:val="multilevel"/>
    <w:tmpl w:val="F59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7172CB"/>
    <w:multiLevelType w:val="hybridMultilevel"/>
    <w:tmpl w:val="6C54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16696"/>
    <w:multiLevelType w:val="hybridMultilevel"/>
    <w:tmpl w:val="8BA6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15"/>
    <w:rsid w:val="0000645A"/>
    <w:rsid w:val="00006CE2"/>
    <w:rsid w:val="00011E11"/>
    <w:rsid w:val="00037D1F"/>
    <w:rsid w:val="00060EE1"/>
    <w:rsid w:val="000738EF"/>
    <w:rsid w:val="0008405F"/>
    <w:rsid w:val="000B5889"/>
    <w:rsid w:val="000D7195"/>
    <w:rsid w:val="000D7472"/>
    <w:rsid w:val="000E782C"/>
    <w:rsid w:val="001309E4"/>
    <w:rsid w:val="00137FB2"/>
    <w:rsid w:val="00147043"/>
    <w:rsid w:val="00171124"/>
    <w:rsid w:val="001723FB"/>
    <w:rsid w:val="00181574"/>
    <w:rsid w:val="001C0E27"/>
    <w:rsid w:val="001C2014"/>
    <w:rsid w:val="001D43B0"/>
    <w:rsid w:val="001E184D"/>
    <w:rsid w:val="002000A0"/>
    <w:rsid w:val="00246F15"/>
    <w:rsid w:val="002637D7"/>
    <w:rsid w:val="00270418"/>
    <w:rsid w:val="00291275"/>
    <w:rsid w:val="002942EA"/>
    <w:rsid w:val="002E5D54"/>
    <w:rsid w:val="002E7900"/>
    <w:rsid w:val="0036661F"/>
    <w:rsid w:val="00371B9B"/>
    <w:rsid w:val="003834CC"/>
    <w:rsid w:val="00386A7D"/>
    <w:rsid w:val="00387C3C"/>
    <w:rsid w:val="003A015B"/>
    <w:rsid w:val="003D47E6"/>
    <w:rsid w:val="003D6EB0"/>
    <w:rsid w:val="003E0F4F"/>
    <w:rsid w:val="003F221F"/>
    <w:rsid w:val="004335EE"/>
    <w:rsid w:val="004667AA"/>
    <w:rsid w:val="00470749"/>
    <w:rsid w:val="004960E7"/>
    <w:rsid w:val="004A0C32"/>
    <w:rsid w:val="004A48C0"/>
    <w:rsid w:val="004D6938"/>
    <w:rsid w:val="004D761D"/>
    <w:rsid w:val="00506F08"/>
    <w:rsid w:val="00514B1F"/>
    <w:rsid w:val="0052076A"/>
    <w:rsid w:val="00531753"/>
    <w:rsid w:val="00552E8A"/>
    <w:rsid w:val="00587789"/>
    <w:rsid w:val="005A05C5"/>
    <w:rsid w:val="005B53B8"/>
    <w:rsid w:val="005B6580"/>
    <w:rsid w:val="005C4A65"/>
    <w:rsid w:val="005F1A7C"/>
    <w:rsid w:val="00606A12"/>
    <w:rsid w:val="00606A60"/>
    <w:rsid w:val="006170A5"/>
    <w:rsid w:val="00635D81"/>
    <w:rsid w:val="00650522"/>
    <w:rsid w:val="006557DD"/>
    <w:rsid w:val="00661AFB"/>
    <w:rsid w:val="00665A7A"/>
    <w:rsid w:val="006706E0"/>
    <w:rsid w:val="0068090C"/>
    <w:rsid w:val="00682B46"/>
    <w:rsid w:val="0068648D"/>
    <w:rsid w:val="006C251D"/>
    <w:rsid w:val="00730479"/>
    <w:rsid w:val="00764F4F"/>
    <w:rsid w:val="0078207C"/>
    <w:rsid w:val="007A1DCF"/>
    <w:rsid w:val="007D0BF0"/>
    <w:rsid w:val="007D4C11"/>
    <w:rsid w:val="007F5D78"/>
    <w:rsid w:val="008068E2"/>
    <w:rsid w:val="00811826"/>
    <w:rsid w:val="008359AB"/>
    <w:rsid w:val="008447AA"/>
    <w:rsid w:val="00867846"/>
    <w:rsid w:val="00871B74"/>
    <w:rsid w:val="00874ECB"/>
    <w:rsid w:val="00884AF1"/>
    <w:rsid w:val="008935D8"/>
    <w:rsid w:val="00903F8B"/>
    <w:rsid w:val="00906E3E"/>
    <w:rsid w:val="0091610A"/>
    <w:rsid w:val="00944083"/>
    <w:rsid w:val="00967A2F"/>
    <w:rsid w:val="00980AFD"/>
    <w:rsid w:val="00986B15"/>
    <w:rsid w:val="00991748"/>
    <w:rsid w:val="009B089F"/>
    <w:rsid w:val="009B4F9C"/>
    <w:rsid w:val="009E3BA7"/>
    <w:rsid w:val="009F28D9"/>
    <w:rsid w:val="00A26008"/>
    <w:rsid w:val="00A32813"/>
    <w:rsid w:val="00A64B9E"/>
    <w:rsid w:val="00A762BA"/>
    <w:rsid w:val="00A92C3B"/>
    <w:rsid w:val="00AC2341"/>
    <w:rsid w:val="00AE09C2"/>
    <w:rsid w:val="00AE4187"/>
    <w:rsid w:val="00AF71CF"/>
    <w:rsid w:val="00B06173"/>
    <w:rsid w:val="00B1355E"/>
    <w:rsid w:val="00B13AA6"/>
    <w:rsid w:val="00B17B6B"/>
    <w:rsid w:val="00B4087B"/>
    <w:rsid w:val="00BB2E7A"/>
    <w:rsid w:val="00BB3A46"/>
    <w:rsid w:val="00BD2037"/>
    <w:rsid w:val="00BD4445"/>
    <w:rsid w:val="00BD7D88"/>
    <w:rsid w:val="00C13459"/>
    <w:rsid w:val="00C34099"/>
    <w:rsid w:val="00C41563"/>
    <w:rsid w:val="00C468F3"/>
    <w:rsid w:val="00C5030B"/>
    <w:rsid w:val="00C52CD3"/>
    <w:rsid w:val="00C65D42"/>
    <w:rsid w:val="00C84245"/>
    <w:rsid w:val="00C97997"/>
    <w:rsid w:val="00CD48CD"/>
    <w:rsid w:val="00D033A8"/>
    <w:rsid w:val="00D24621"/>
    <w:rsid w:val="00D55C09"/>
    <w:rsid w:val="00D60867"/>
    <w:rsid w:val="00DA15F3"/>
    <w:rsid w:val="00DA57D7"/>
    <w:rsid w:val="00DA69CA"/>
    <w:rsid w:val="00DE69FF"/>
    <w:rsid w:val="00E14084"/>
    <w:rsid w:val="00E25192"/>
    <w:rsid w:val="00E328CD"/>
    <w:rsid w:val="00E40992"/>
    <w:rsid w:val="00E40A30"/>
    <w:rsid w:val="00E56D8C"/>
    <w:rsid w:val="00E62625"/>
    <w:rsid w:val="00E64A20"/>
    <w:rsid w:val="00E76D96"/>
    <w:rsid w:val="00E81661"/>
    <w:rsid w:val="00E83422"/>
    <w:rsid w:val="00E92B0C"/>
    <w:rsid w:val="00EA369B"/>
    <w:rsid w:val="00EA5FC8"/>
    <w:rsid w:val="00ED19F1"/>
    <w:rsid w:val="00ED6AB0"/>
    <w:rsid w:val="00EE552F"/>
    <w:rsid w:val="00F010F9"/>
    <w:rsid w:val="00F02B4D"/>
    <w:rsid w:val="00F121D1"/>
    <w:rsid w:val="00F14081"/>
    <w:rsid w:val="00F356A5"/>
    <w:rsid w:val="00F45E54"/>
    <w:rsid w:val="00FA4DDE"/>
    <w:rsid w:val="00FA513D"/>
    <w:rsid w:val="00FE01FE"/>
    <w:rsid w:val="00FF0A6E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E6359"/>
  <w15:chartTrackingRefBased/>
  <w15:docId w15:val="{9B530342-DAA4-435F-875C-D29772C7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7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64A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4A2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4A2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A7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F1A7C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uiPriority w:val="9"/>
    <w:unhideWhenUsed/>
    <w:rsid w:val="005F1A7C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rsid w:val="005F1A7C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link w:val="Titre8Car"/>
    <w:uiPriority w:val="9"/>
    <w:unhideWhenUsed/>
    <w:rsid w:val="005F1A7C"/>
    <w:pPr>
      <w:numPr>
        <w:ilvl w:val="8"/>
      </w:numPr>
      <w:outlineLvl w:val="7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horssommaire">
    <w:name w:val="Titre 1 (hors sommaire)"/>
    <w:basedOn w:val="Normal"/>
    <w:next w:val="Normal"/>
    <w:link w:val="Titre1horssommaireCar"/>
    <w:qFormat/>
    <w:rsid w:val="00E64A20"/>
    <w:pPr>
      <w:spacing w:after="40" w:line="240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horssommaireCar">
    <w:name w:val="Titre 1 (hors sommaire) Car"/>
    <w:basedOn w:val="Titre1Car"/>
    <w:link w:val="Titre1horssommaire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4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1A7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7F5D78"/>
    <w:pPr>
      <w:spacing w:after="0" w:line="240" w:lineRule="auto"/>
      <w:jc w:val="both"/>
    </w:pPr>
    <w:rPr>
      <w:lang w:eastAsia="ko-K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5D78"/>
    <w:rPr>
      <w:lang w:eastAsia="ko-KR"/>
    </w:rPr>
  </w:style>
  <w:style w:type="character" w:styleId="Textedelespacerserv">
    <w:name w:val="Placeholder Text"/>
    <w:basedOn w:val="Policepardfaut"/>
    <w:uiPriority w:val="99"/>
    <w:semiHidden/>
    <w:rsid w:val="00E6262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A46"/>
  </w:style>
  <w:style w:type="paragraph" w:styleId="Pieddepage">
    <w:name w:val="footer"/>
    <w:basedOn w:val="Normal"/>
    <w:link w:val="Pieddepag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A46"/>
  </w:style>
  <w:style w:type="paragraph" w:customStyle="1" w:styleId="Titre2horssommaire">
    <w:name w:val="Titre 2 (hors sommaire)"/>
    <w:basedOn w:val="Normal"/>
    <w:next w:val="Normal"/>
    <w:link w:val="Titre2horssommaireCar"/>
    <w:qFormat/>
    <w:rsid w:val="00E64A20"/>
    <w:pPr>
      <w:spacing w:after="40" w:line="240" w:lineRule="auto"/>
    </w:pPr>
    <w:rPr>
      <w:rFonts w:asciiTheme="majorHAnsi" w:hAnsiTheme="majorHAnsi"/>
      <w:color w:val="2E74B5" w:themeColor="accent1" w:themeShade="BF"/>
      <w:sz w:val="28"/>
    </w:rPr>
  </w:style>
  <w:style w:type="table" w:styleId="Grilledutableau">
    <w:name w:val="Table Grid"/>
    <w:basedOn w:val="TableauNormal"/>
    <w:uiPriority w:val="39"/>
    <w:rsid w:val="00ED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horssommaireCar">
    <w:name w:val="Titre 2 (hors sommaire) Car"/>
    <w:basedOn w:val="Policepardfaut"/>
    <w:link w:val="Titre2horssommaire"/>
    <w:rsid w:val="00E64A20"/>
    <w:rPr>
      <w:rFonts w:asciiTheme="majorHAnsi" w:hAnsiTheme="majorHAnsi"/>
      <w:color w:val="2E74B5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rsid w:val="000E782C"/>
    <w:pPr>
      <w:numPr>
        <w:numId w:val="0"/>
      </w:numPr>
      <w:jc w:val="left"/>
      <w:outlineLvl w:val="9"/>
    </w:pPr>
    <w:rPr>
      <w:lang w:eastAsia="ko-KR"/>
    </w:rPr>
  </w:style>
  <w:style w:type="character" w:customStyle="1" w:styleId="apple-converted-space">
    <w:name w:val="apple-converted-space"/>
    <w:basedOn w:val="Policepardfaut"/>
    <w:rsid w:val="00E76D96"/>
  </w:style>
  <w:style w:type="paragraph" w:styleId="TM1">
    <w:name w:val="toc 1"/>
    <w:basedOn w:val="Normal"/>
    <w:next w:val="Normal"/>
    <w:autoRedefine/>
    <w:uiPriority w:val="39"/>
    <w:unhideWhenUsed/>
    <w:rsid w:val="00B1355E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355E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B1355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1355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1355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1355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1355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1355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1355E"/>
    <w:pPr>
      <w:spacing w:after="0"/>
      <w:ind w:left="1760"/>
    </w:pPr>
    <w:rPr>
      <w:sz w:val="20"/>
      <w:szCs w:val="20"/>
    </w:rPr>
  </w:style>
  <w:style w:type="character" w:styleId="Rfrenceintense">
    <w:name w:val="Intense Reference"/>
    <w:basedOn w:val="Policepardfaut"/>
    <w:uiPriority w:val="32"/>
    <w:rsid w:val="00FA513D"/>
    <w:rPr>
      <w:b/>
      <w:bCs/>
      <w:smallCaps/>
      <w:color w:val="5B9BD5" w:themeColor="accent1"/>
      <w:spacing w:val="5"/>
    </w:rPr>
  </w:style>
  <w:style w:type="character" w:styleId="Accentuation">
    <w:name w:val="Emphasis"/>
    <w:basedOn w:val="Policepardfaut"/>
    <w:uiPriority w:val="20"/>
    <w:rsid w:val="00FA513D"/>
    <w:rPr>
      <w:i/>
      <w:iCs/>
    </w:rPr>
  </w:style>
  <w:style w:type="character" w:styleId="lev">
    <w:name w:val="Strong"/>
    <w:basedOn w:val="Policepardfaut"/>
    <w:uiPriority w:val="22"/>
    <w:rsid w:val="00FA513D"/>
    <w:rPr>
      <w:b/>
      <w:bCs/>
    </w:rPr>
  </w:style>
  <w:style w:type="character" w:styleId="Lienhypertexte">
    <w:name w:val="Hyperlink"/>
    <w:basedOn w:val="Policepardfaut"/>
    <w:uiPriority w:val="99"/>
    <w:unhideWhenUsed/>
    <w:rsid w:val="00C468F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rsid w:val="0099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rsid w:val="00E92B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2B0C"/>
    <w:rPr>
      <w:color w:val="5A5A5A" w:themeColor="text1" w:themeTint="A5"/>
      <w:spacing w:val="15"/>
    </w:rPr>
  </w:style>
  <w:style w:type="table" w:customStyle="1" w:styleId="MusicSheetWriterTableHeadingRow">
    <w:name w:val="MusicSheetWriter Table Heading Row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i w:val="0"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</w:style>
  <w:style w:type="table" w:customStyle="1" w:styleId="MusicSheetWriterTableHeadingColumn">
    <w:name w:val="MusicSheetWriter Table Heading 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rFonts w:asciiTheme="minorHAnsi" w:hAnsiTheme="minorHAnsi"/>
        <w:sz w:val="20"/>
      </w:r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nwCell">
      <w:rPr>
        <w:rFonts w:asciiTheme="majorHAnsi" w:hAnsiTheme="majorHAnsi"/>
        <w:b/>
        <w:sz w:val="20"/>
      </w:rPr>
    </w:tblStylePr>
  </w:style>
  <w:style w:type="table" w:customStyle="1" w:styleId="MusicSheetWriterTableHeadingRow-Column">
    <w:name w:val="MusicSheetWriter Table Heading Row-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shd w:val="clear" w:color="auto" w:fill="D9D9D9" w:themeFill="background1" w:themeFillShade="D9"/>
        <w:vAlign w:val="center"/>
      </w:tcPr>
    </w:tblStylePr>
    <w:tblStylePr w:type="nwCell">
      <w:tblPr/>
      <w:tcPr>
        <w:shd w:val="clear" w:color="auto" w:fill="BFBFBF" w:themeFill="background1" w:themeFillShade="BF"/>
      </w:tcPr>
    </w:tblStylePr>
  </w:style>
  <w:style w:type="paragraph" w:customStyle="1" w:styleId="ExplainationChapter">
    <w:name w:val="Explaination Chapter"/>
    <w:basedOn w:val="Normal"/>
    <w:link w:val="ExplainationChapterChar"/>
    <w:qFormat/>
    <w:rsid w:val="00E64A20"/>
    <w:rPr>
      <w:i/>
      <w:color w:val="767171" w:themeColor="background2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386A7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ExplainationChapterChar">
    <w:name w:val="Explaination Chapter Char"/>
    <w:basedOn w:val="Policepardfaut"/>
    <w:link w:val="ExplainationChapter"/>
    <w:rsid w:val="00E64A20"/>
    <w:rPr>
      <w:i/>
      <w:color w:val="767171" w:themeColor="background2" w:themeShade="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F9C"/>
    <w:rPr>
      <w:rFonts w:ascii="Segoe UI" w:hAnsi="Segoe UI" w:cs="Segoe UI"/>
      <w:sz w:val="18"/>
      <w:szCs w:val="18"/>
    </w:rPr>
  </w:style>
  <w:style w:type="paragraph" w:styleId="Tabledesillustrations">
    <w:name w:val="table of figures"/>
    <w:basedOn w:val="Normal"/>
    <w:next w:val="Normal"/>
    <w:link w:val="TabledesillustrationsCar"/>
    <w:uiPriority w:val="99"/>
    <w:unhideWhenUsed/>
    <w:qFormat/>
    <w:rsid w:val="001E184D"/>
    <w:pPr>
      <w:spacing w:after="0"/>
      <w:ind w:left="440" w:hanging="440"/>
    </w:pPr>
    <w:rPr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64A2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64A2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4A2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4A20"/>
    <w:rPr>
      <w:vertAlign w:val="superscript"/>
    </w:rPr>
  </w:style>
  <w:style w:type="character" w:customStyle="1" w:styleId="TabledesillustrationsCar">
    <w:name w:val="Table des illustrations Car"/>
    <w:basedOn w:val="Policepardfaut"/>
    <w:link w:val="Tabledesillustrations"/>
    <w:uiPriority w:val="99"/>
    <w:rsid w:val="001E184D"/>
    <w:rPr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rsid w:val="00E1408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C25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251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C251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51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5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itech\musicsheetwriter\Documentation\Templates\Template_musicsheetwri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5F7E207418484F9A6051C98B9A63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6A787-9A8F-49C2-BEB7-C8B115CD35EF}"/>
      </w:docPartPr>
      <w:docPartBody>
        <w:p w:rsidR="00D32798" w:rsidRDefault="00465950">
          <w:pPr>
            <w:pStyle w:val="225F7E207418484F9A6051C98B9A63AB"/>
          </w:pPr>
          <w:r w:rsidRPr="000E47BF">
            <w:rPr>
              <w:rStyle w:val="Textedelespacerserv"/>
            </w:rPr>
            <w:t>[Titre ]</w:t>
          </w:r>
        </w:p>
      </w:docPartBody>
    </w:docPart>
    <w:docPart>
      <w:docPartPr>
        <w:name w:val="A554C5F0E9A04983ACCA39772B4AF3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E348B0-C17D-4BC3-836B-5A9A51068D03}"/>
      </w:docPartPr>
      <w:docPartBody>
        <w:p w:rsidR="00D32798" w:rsidRDefault="00465950">
          <w:pPr>
            <w:pStyle w:val="A554C5F0E9A04983ACCA39772B4AF31C"/>
          </w:pPr>
          <w:r w:rsidRPr="00914B25">
            <w:rPr>
              <w:rStyle w:val="Textedelespacerserv"/>
            </w:rPr>
            <w:t>[Objet ]</w:t>
          </w:r>
        </w:p>
      </w:docPartBody>
    </w:docPart>
    <w:docPart>
      <w:docPartPr>
        <w:name w:val="177F3105025F47B7BD8AD9DB4A0926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F90780-83E9-45A0-AEF0-135126118BDB}"/>
      </w:docPartPr>
      <w:docPartBody>
        <w:p w:rsidR="00D32798" w:rsidRDefault="00465950">
          <w:pPr>
            <w:pStyle w:val="177F3105025F47B7BD8AD9DB4A092698"/>
          </w:pPr>
          <w:r w:rsidRPr="0003791E">
            <w:rPr>
              <w:rStyle w:val="Textedelespacerserv"/>
            </w:rPr>
            <w:t>Click here to enter a date.</w:t>
          </w:r>
        </w:p>
      </w:docPartBody>
    </w:docPart>
    <w:docPart>
      <w:docPartPr>
        <w:name w:val="3E5E5D61823946EFA6ED2E9AE8CBF5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1C8F26-BBEF-49FF-B525-D00A605D696C}"/>
      </w:docPartPr>
      <w:docPartBody>
        <w:p w:rsidR="00D32798" w:rsidRDefault="00465950">
          <w:pPr>
            <w:pStyle w:val="3E5E5D61823946EFA6ED2E9AE8CBF5A3"/>
          </w:pPr>
          <w:r w:rsidRPr="000E47BF">
            <w:rPr>
              <w:rStyle w:val="Textedelespacerserv"/>
            </w:rPr>
            <w:t>[Date de publication]</w:t>
          </w:r>
        </w:p>
      </w:docPartBody>
    </w:docPart>
    <w:docPart>
      <w:docPartPr>
        <w:name w:val="050AD2A904F64159B2FF1DF90D3A04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C00F06-AC27-481B-9001-4AAC7124B442}"/>
      </w:docPartPr>
      <w:docPartBody>
        <w:p w:rsidR="00D32798" w:rsidRDefault="00465950">
          <w:pPr>
            <w:pStyle w:val="050AD2A904F64159B2FF1DF90D3A0400"/>
          </w:pPr>
          <w:r w:rsidRPr="000E47BF">
            <w:rPr>
              <w:rStyle w:val="Textedelespacerserv"/>
            </w:rPr>
            <w:t>[Responsable]</w:t>
          </w:r>
        </w:p>
      </w:docPartBody>
    </w:docPart>
    <w:docPart>
      <w:docPartPr>
        <w:name w:val="2981B69EED6B4B47B0306EB7FB1D3D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EC7BB3-E194-4479-A808-ADCD667FAB9D}"/>
      </w:docPartPr>
      <w:docPartBody>
        <w:p w:rsidR="00D32798" w:rsidRDefault="00465950">
          <w:pPr>
            <w:pStyle w:val="2981B69EED6B4B47B0306EB7FB1D3D10"/>
          </w:pPr>
          <w:r w:rsidRPr="000E47BF">
            <w:rPr>
              <w:rStyle w:val="Textedelespacerserv"/>
            </w:rPr>
            <w:t>[Messagerie société]</w:t>
          </w:r>
        </w:p>
      </w:docPartBody>
    </w:docPart>
    <w:docPart>
      <w:docPartPr>
        <w:name w:val="3FB50B98904D4F6887628EFF672A2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4E3529-F7AC-4EDD-B3B6-4FE573426192}"/>
      </w:docPartPr>
      <w:docPartBody>
        <w:p w:rsidR="00D32798" w:rsidRDefault="00465950">
          <w:pPr>
            <w:pStyle w:val="3FB50B98904D4F6887628EFF672A2868"/>
          </w:pPr>
          <w:r w:rsidRPr="000E47BF">
            <w:rPr>
              <w:rStyle w:val="Textedelespacerserv"/>
            </w:rPr>
            <w:t>[Objet ]</w:t>
          </w:r>
        </w:p>
      </w:docPartBody>
    </w:docPart>
    <w:docPart>
      <w:docPartPr>
        <w:name w:val="EC67A27222A24151B8231E790B97C9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884555-0A64-4274-B62F-30875E392331}"/>
      </w:docPartPr>
      <w:docPartBody>
        <w:p w:rsidR="00D32798" w:rsidRDefault="00465950">
          <w:pPr>
            <w:pStyle w:val="EC67A27222A24151B8231E790B97C9CD"/>
          </w:pPr>
          <w:r w:rsidRPr="00FA513D">
            <w:rPr>
              <w:color w:val="FFFFFF" w:themeColor="background1"/>
              <w:sz w:val="28"/>
            </w:rPr>
            <w:t xml:space="preserve">     </w:t>
          </w:r>
        </w:p>
      </w:docPartBody>
    </w:docPart>
    <w:docPart>
      <w:docPartPr>
        <w:name w:val="8081A08C84604D02A607CD8F696111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125B1F-5BCC-454C-93FD-6D6725A350C5}"/>
      </w:docPartPr>
      <w:docPartBody>
        <w:p w:rsidR="00D32798" w:rsidRDefault="00465950">
          <w:pPr>
            <w:pStyle w:val="8081A08C84604D02A607CD8F69611120"/>
          </w:pPr>
          <w:r w:rsidRPr="0003791E">
            <w:rPr>
              <w:rStyle w:val="Textedelespacerserv"/>
            </w:rPr>
            <w:t>[Company]</w:t>
          </w:r>
        </w:p>
      </w:docPartBody>
    </w:docPart>
    <w:docPart>
      <w:docPartPr>
        <w:name w:val="F6E726373561417B97D3D557C2644C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A18526-8D45-4729-80FD-B04D6160024F}"/>
      </w:docPartPr>
      <w:docPartBody>
        <w:p w:rsidR="00D32798" w:rsidRDefault="00465950">
          <w:pPr>
            <w:pStyle w:val="F6E726373561417B97D3D557C2644C0E"/>
          </w:pPr>
          <w:r w:rsidRPr="0003791E">
            <w:rPr>
              <w:rStyle w:val="Textedelespacerserv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50"/>
    <w:rsid w:val="00000DD8"/>
    <w:rsid w:val="00167BB0"/>
    <w:rsid w:val="00257192"/>
    <w:rsid w:val="00465950"/>
    <w:rsid w:val="00626C62"/>
    <w:rsid w:val="00A807F0"/>
    <w:rsid w:val="00C91A76"/>
    <w:rsid w:val="00D315BA"/>
    <w:rsid w:val="00D32798"/>
    <w:rsid w:val="00E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25F7E207418484F9A6051C98B9A63AB">
    <w:name w:val="225F7E207418484F9A6051C98B9A63AB"/>
  </w:style>
  <w:style w:type="paragraph" w:customStyle="1" w:styleId="A554C5F0E9A04983ACCA39772B4AF31C">
    <w:name w:val="A554C5F0E9A04983ACCA39772B4AF31C"/>
  </w:style>
  <w:style w:type="paragraph" w:customStyle="1" w:styleId="177F3105025F47B7BD8AD9DB4A092698">
    <w:name w:val="177F3105025F47B7BD8AD9DB4A092698"/>
  </w:style>
  <w:style w:type="paragraph" w:customStyle="1" w:styleId="3E5E5D61823946EFA6ED2E9AE8CBF5A3">
    <w:name w:val="3E5E5D61823946EFA6ED2E9AE8CBF5A3"/>
  </w:style>
  <w:style w:type="paragraph" w:customStyle="1" w:styleId="050AD2A904F64159B2FF1DF90D3A0400">
    <w:name w:val="050AD2A904F64159B2FF1DF90D3A0400"/>
  </w:style>
  <w:style w:type="paragraph" w:customStyle="1" w:styleId="2981B69EED6B4B47B0306EB7FB1D3D10">
    <w:name w:val="2981B69EED6B4B47B0306EB7FB1D3D10"/>
  </w:style>
  <w:style w:type="paragraph" w:customStyle="1" w:styleId="3FB50B98904D4F6887628EFF672A2868">
    <w:name w:val="3FB50B98904D4F6887628EFF672A2868"/>
  </w:style>
  <w:style w:type="paragraph" w:customStyle="1" w:styleId="EC67A27222A24151B8231E790B97C9CD">
    <w:name w:val="EC67A27222A24151B8231E790B97C9CD"/>
  </w:style>
  <w:style w:type="paragraph" w:customStyle="1" w:styleId="8081A08C84604D02A607CD8F69611120">
    <w:name w:val="8081A08C84604D02A607CD8F69611120"/>
  </w:style>
  <w:style w:type="paragraph" w:customStyle="1" w:styleId="F6E726373561417B97D3D557C2644C0E">
    <w:name w:val="F6E726373561417B97D3D557C2644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2016-04-08T00:00:00</PublishDate>
  <Abstract/>
  <CompanyAddress/>
  <CompanyPhone/>
  <CompanyFax/>
  <CompanyEmail>musicsheetwriter_2017@labeip.epitech.eu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6923A-42E5-4226-B951-52EB5666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Template_musicsheetwriter.dotx</Template>
  <TotalTime>129</TotalTime>
  <Pages>7</Pages>
  <Words>376</Words>
  <Characters>2068</Characters>
  <Application>Microsoft Office Word</Application>
  <DocSecurity>0</DocSecurity>
  <Lines>17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Music Sheet Writer</vt:lpstr>
      <vt:lpstr>Music Sheet Writer</vt:lpstr>
      <vt:lpstr>Partie 1</vt:lpstr>
      <vt:lpstr>    Sous-partie 1.1</vt:lpstr>
      <vt:lpstr>    Sous-partie 1.2</vt:lpstr>
      <vt:lpstr>    Sous-partie 1.3</vt:lpstr>
      <vt:lpstr>Partie 2</vt:lpstr>
    </vt:vector>
  </TitlesOfParts>
  <Manager>Jonathan Racaud</Manager>
  <Company>Music Sheet Writer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Sheet Writer</dc:title>
  <dc:subject>Documentation Technique</dc:subject>
  <dc:creator>Jonathan Racaud</dc:creator>
  <cp:keywords/>
  <dc:description/>
  <cp:lastModifiedBy>florian corradin</cp:lastModifiedBy>
  <cp:revision>34</cp:revision>
  <dcterms:created xsi:type="dcterms:W3CDTF">2016-04-08T00:13:00Z</dcterms:created>
  <dcterms:modified xsi:type="dcterms:W3CDTF">2016-04-29T23:04:00Z</dcterms:modified>
  <cp:category>Epitech Innovative Project</cp:category>
</cp:coreProperties>
</file>