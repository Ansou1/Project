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EDC0CD" w14:textId="3B7DDDE5" w:rsidR="00E03E85" w:rsidRDefault="00E03E85" w:rsidP="00FA513D">
      <w:pPr>
        <w:jc w:val="center"/>
        <w:rPr>
          <w:lang w:eastAsia="ko-KR"/>
        </w:rPr>
      </w:pPr>
    </w:p>
    <w:sdt>
      <w:sdtPr>
        <w:rPr>
          <w:lang w:eastAsia="ko-KR"/>
        </w:rPr>
        <w:id w:val="134382872"/>
        <w:docPartObj>
          <w:docPartGallery w:val="Cover Pages"/>
          <w:docPartUnique/>
        </w:docPartObj>
      </w:sdtPr>
      <w:sdtEndPr/>
      <w:sdtContent>
        <w:p w14:paraId="64DA14D6" w14:textId="3269D3C3" w:rsidR="00E62625" w:rsidRPr="00B4087B" w:rsidRDefault="00FA513D" w:rsidP="00FA513D">
          <w:pPr>
            <w:jc w:val="center"/>
            <w:sectPr w:rsidR="00E62625" w:rsidRPr="00B4087B" w:rsidSect="00E62625">
              <w:headerReference w:type="default" r:id="rId9"/>
              <w:footerReference w:type="default" r:id="rId10"/>
              <w:headerReference w:type="first" r:id="rId11"/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  <w:r w:rsidRPr="00B4087B">
            <w:rPr>
              <w:noProof/>
              <w:lang w:val="en-US" w:eastAsia="zh-CN"/>
            </w:rPr>
            <w:drawing>
              <wp:anchor distT="0" distB="0" distL="114300" distR="114300" simplePos="0" relativeHeight="251660288" behindDoc="0" locked="0" layoutInCell="1" allowOverlap="1" wp14:anchorId="47ED634C" wp14:editId="79072635">
                <wp:simplePos x="0" y="0"/>
                <wp:positionH relativeFrom="column">
                  <wp:posOffset>1407470</wp:posOffset>
                </wp:positionH>
                <wp:positionV relativeFrom="paragraph">
                  <wp:posOffset>4607870</wp:posOffset>
                </wp:positionV>
                <wp:extent cx="3286125" cy="328612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2017_logo_musicsheetwriter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86125" cy="3286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62625" w:rsidRPr="00B4087B">
            <w:rPr>
              <w:noProof/>
              <w:lang w:val="en-US" w:eastAsia="zh-C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251CA06" wp14:editId="36C00AF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alias w:val="Auteur"/>
                                    <w:tag w:val=""/>
                                    <w:id w:val="45229814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929270D" w14:textId="77777777" w:rsidR="00735ABD" w:rsidRPr="00BB3A46" w:rsidRDefault="00735ABD" w:rsidP="00FA513D">
                                      <w:pPr>
                                        <w:pStyle w:val="Sansinterligne"/>
                                        <w:spacing w:before="120"/>
                                        <w:ind w:right="-199" w:hanging="142"/>
                                        <w:jc w:val="center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Jonathan Racaud</w:t>
                                      </w:r>
                                    </w:p>
                                  </w:sdtContent>
                                </w:sdt>
                                <w:p w14:paraId="7ACBF7C9" w14:textId="77777777" w:rsidR="00735ABD" w:rsidRPr="00FA513D" w:rsidRDefault="006933B5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lang w:val="en-US"/>
                                      </w:rPr>
                                      <w:alias w:val="Société"/>
                                      <w:tag w:val=""/>
                                      <w:id w:val="-1885171299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35ABD" w:rsidRPr="00FA513D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  <w:lang w:val="en-US"/>
                                        </w:rPr>
                                        <w:t>Music Sheet Writer</w:t>
                                      </w:r>
                                    </w:sdtContent>
                                  </w:sdt>
                                  <w:r w:rsidR="00735ABD" w:rsidRPr="00FA513D">
                                    <w:rPr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</w:rPr>
                                      <w:alias w:val="Adresse"/>
                                      <w:tag w:val=""/>
                                      <w:id w:val="-1635257692"/>
                                      <w:placeholder>
                                        <w:docPart w:val="9702B2EC973D44FEA19206887380F251"/>
                                      </w:placeholder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35ABD" w:rsidRPr="00FA513D">
                                        <w:rPr>
                                          <w:color w:val="FFFFFF" w:themeColor="background1"/>
                                          <w:sz w:val="28"/>
                                          <w:lang w:val="en-US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3242005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6BA46F9" w14:textId="77777777" w:rsidR="00735ABD" w:rsidRDefault="00735ABD" w:rsidP="00E62625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Music Sheet Writer</w:t>
                                      </w:r>
                                    </w:p>
                                  </w:sdtContent>
                                </w:sdt>
                                <w:p w14:paraId="53418B1C" w14:textId="77777777" w:rsidR="00735ABD" w:rsidRDefault="006933B5" w:rsidP="00D033A8">
                                  <w:pPr>
                                    <w:pStyle w:val="Sansinterligne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alias w:val="Subject"/>
                                      <w:tag w:val=""/>
                                      <w:id w:val="1532234493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35ABD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Guide D’installation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251CA06" id="Groupe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n-US"/>
                              </w:rPr>
                              <w:alias w:val="Auteur"/>
                              <w:tag w:val=""/>
                              <w:id w:val="45229814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929270D" w14:textId="77777777" w:rsidR="00735ABD" w:rsidRPr="00BB3A46" w:rsidRDefault="00735ABD" w:rsidP="00FA513D">
                                <w:pPr>
                                  <w:pStyle w:val="Sansinterligne"/>
                                  <w:spacing w:before="120"/>
                                  <w:ind w:right="-199" w:hanging="142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Jonathan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Racaud</w:t>
                                </w:r>
                                <w:proofErr w:type="spellEnd"/>
                              </w:p>
                            </w:sdtContent>
                          </w:sdt>
                          <w:p w14:paraId="7ACBF7C9" w14:textId="77777777" w:rsidR="00735ABD" w:rsidRPr="00FA513D" w:rsidRDefault="000906D3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  <w:lang w:val="en-US"/>
                                </w:rPr>
                                <w:alias w:val="Société"/>
                                <w:tag w:val=""/>
                                <w:id w:val="-1885171299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35ABD" w:rsidRPr="00FA513D">
                                  <w:rPr>
                                    <w:caps/>
                                    <w:color w:val="FFFFFF" w:themeColor="background1"/>
                                    <w:sz w:val="28"/>
                                    <w:lang w:val="en-US"/>
                                  </w:rPr>
                                  <w:t>Music Sheet Writer</w:t>
                                </w:r>
                              </w:sdtContent>
                            </w:sdt>
                            <w:r w:rsidR="00735ABD" w:rsidRPr="00FA513D">
                              <w:rPr>
                                <w:color w:val="FFFFFF" w:themeColor="background1"/>
                                <w:sz w:val="28"/>
                                <w:lang w:val="en-U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</w:rPr>
                                <w:alias w:val="Adresse"/>
                                <w:tag w:val=""/>
                                <w:id w:val="-1635257692"/>
                                <w:placeholder>
                                  <w:docPart w:val="9702B2EC973D44FEA19206887380F251"/>
                                </w:placeholder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35ABD" w:rsidRPr="00FA513D">
                                  <w:rPr>
                                    <w:color w:val="FFFFFF" w:themeColor="background1"/>
                                    <w:sz w:val="28"/>
                                    <w:lang w:val="en-US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3242005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6BA46F9" w14:textId="77777777" w:rsidR="00735ABD" w:rsidRDefault="00735ABD" w:rsidP="00E62625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Music Sheet Writer</w:t>
                                </w:r>
                              </w:p>
                            </w:sdtContent>
                          </w:sdt>
                          <w:p w14:paraId="53418B1C" w14:textId="77777777" w:rsidR="00735ABD" w:rsidRDefault="000906D3" w:rsidP="00D033A8">
                            <w:pPr>
                              <w:pStyle w:val="Sansinterligne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72"/>
                                  <w:szCs w:val="72"/>
                                </w:rPr>
                                <w:alias w:val="Subject"/>
                                <w:tag w:val=""/>
                                <w:id w:val="1532234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35ABD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Guide D’installation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D5E4157" w14:textId="77777777" w:rsidR="00ED6AB0" w:rsidRPr="00B4087B" w:rsidRDefault="006933B5" w:rsidP="00E25192">
          <w:pPr>
            <w:pStyle w:val="Sansinterligne"/>
          </w:pPr>
        </w:p>
      </w:sdtContent>
    </w:sdt>
    <w:p w14:paraId="43FD7A27" w14:textId="77777777" w:rsidR="00E62625" w:rsidRPr="00B4087B" w:rsidRDefault="006706E0" w:rsidP="006706E0">
      <w:pPr>
        <w:pStyle w:val="Titre1horssommaire"/>
      </w:pPr>
      <w:r w:rsidRPr="00B4087B">
        <w:t>Objectifs du document</w:t>
      </w:r>
    </w:p>
    <w:p w14:paraId="6E43F1F2" w14:textId="77777777" w:rsidR="00E76D96" w:rsidRDefault="006706E0" w:rsidP="007D0BF0">
      <w:pPr>
        <w:pStyle w:val="Titre2horssommaire"/>
      </w:pPr>
      <w:r w:rsidRPr="00B4087B">
        <w:tab/>
        <w:t>Résumé</w:t>
      </w:r>
    </w:p>
    <w:p w14:paraId="3FA5D191" w14:textId="77777777" w:rsidR="00E64A20" w:rsidRPr="00E64A20" w:rsidRDefault="00E64A20" w:rsidP="00E64A20"/>
    <w:p w14:paraId="57657CDE" w14:textId="77777777" w:rsidR="00665A7A" w:rsidRDefault="006706E0" w:rsidP="00E76D96">
      <w:pPr>
        <w:pStyle w:val="Titre2horssommaire"/>
        <w:spacing w:after="0"/>
      </w:pPr>
      <w:r w:rsidRPr="00B4087B">
        <w:tab/>
      </w:r>
    </w:p>
    <w:p w14:paraId="6B743EA4" w14:textId="77777777" w:rsidR="00665A7A" w:rsidRDefault="00665A7A">
      <w:pPr>
        <w:jc w:val="left"/>
        <w:rPr>
          <w:rFonts w:asciiTheme="majorHAnsi" w:hAnsiTheme="majorHAnsi"/>
          <w:color w:val="2E74B5" w:themeColor="accent1" w:themeShade="BF"/>
          <w:sz w:val="28"/>
        </w:rPr>
      </w:pPr>
      <w:r>
        <w:br w:type="page"/>
      </w:r>
    </w:p>
    <w:p w14:paraId="65940C4B" w14:textId="77777777" w:rsidR="006706E0" w:rsidRPr="00B4087B" w:rsidRDefault="006706E0" w:rsidP="0036661F">
      <w:pPr>
        <w:pStyle w:val="Titre2horssommaire"/>
        <w:spacing w:after="0"/>
        <w:ind w:firstLine="708"/>
      </w:pPr>
      <w:r w:rsidRPr="00B4087B">
        <w:lastRenderedPageBreak/>
        <w:t>Glossaire</w:t>
      </w:r>
    </w:p>
    <w:p w14:paraId="7BA876AE" w14:textId="77777777" w:rsidR="00A92C3B" w:rsidRPr="00B4087B" w:rsidRDefault="00A92C3B" w:rsidP="00F14081">
      <w:pPr>
        <w:pStyle w:val="Sansinterligne"/>
        <w:rPr>
          <w:b/>
          <w:i/>
        </w:rPr>
      </w:pPr>
      <w:r w:rsidRPr="00B4087B">
        <w:rPr>
          <w:b/>
          <w:i/>
          <w:shd w:val="clear" w:color="auto" w:fill="FFFFFF"/>
        </w:rPr>
        <w:t>–</w:t>
      </w:r>
      <w:r w:rsidR="00DE69FF" w:rsidRPr="00B4087B">
        <w:rPr>
          <w:b/>
          <w:i/>
        </w:rPr>
        <w:t xml:space="preserve"> M</w:t>
      </w:r>
      <w:r w:rsidRPr="00B4087B">
        <w:rPr>
          <w:b/>
          <w:i/>
        </w:rPr>
        <w:t xml:space="preserve"> –</w:t>
      </w:r>
    </w:p>
    <w:p w14:paraId="08DDDE76" w14:textId="77777777" w:rsidR="00DE69FF" w:rsidRPr="00B4087B" w:rsidRDefault="00DE69FF" w:rsidP="00F14081">
      <w:r w:rsidRPr="00B4087B">
        <w:t>Mot : Définition</w:t>
      </w:r>
    </w:p>
    <w:p w14:paraId="42AC020D" w14:textId="77777777" w:rsidR="00DE69FF" w:rsidRPr="00B4087B" w:rsidRDefault="00DE69FF" w:rsidP="00F14081">
      <w:pPr>
        <w:pStyle w:val="Sansinterligne"/>
        <w:rPr>
          <w:b/>
          <w:i/>
        </w:rPr>
      </w:pPr>
      <w:r w:rsidRPr="00B4087B">
        <w:rPr>
          <w:b/>
          <w:i/>
          <w:shd w:val="clear" w:color="auto" w:fill="FFFFFF"/>
        </w:rPr>
        <w:t>–</w:t>
      </w:r>
      <w:r w:rsidRPr="00B4087B">
        <w:rPr>
          <w:b/>
          <w:i/>
        </w:rPr>
        <w:t xml:space="preserve"> S –</w:t>
      </w:r>
    </w:p>
    <w:p w14:paraId="5BD77481" w14:textId="77777777" w:rsidR="006706E0" w:rsidRPr="00B4087B" w:rsidRDefault="00606A12" w:rsidP="00F14081">
      <w:r w:rsidRPr="00B4087B">
        <w:t>Signification de l’Acronyme</w:t>
      </w:r>
      <w:r w:rsidR="00DE69FF" w:rsidRPr="00B4087B">
        <w:t xml:space="preserve"> (</w:t>
      </w:r>
      <w:r>
        <w:t>SDA</w:t>
      </w:r>
      <w:r w:rsidR="00DE69FF" w:rsidRPr="00B4087B">
        <w:t>) : Définition</w:t>
      </w:r>
      <w:r w:rsidR="006706E0" w:rsidRPr="00B4087B">
        <w:br w:type="page"/>
      </w:r>
    </w:p>
    <w:p w14:paraId="739D5326" w14:textId="77777777" w:rsidR="006706E0" w:rsidRPr="00B4087B" w:rsidRDefault="00ED6AB0" w:rsidP="00ED6AB0">
      <w:pPr>
        <w:pStyle w:val="Titre1horssommaire"/>
      </w:pPr>
      <w:r w:rsidRPr="00B4087B">
        <w:lastRenderedPageBreak/>
        <w:t>Description du document</w:t>
      </w:r>
    </w:p>
    <w:tbl>
      <w:tblPr>
        <w:tblStyle w:val="MusicSheetWriterTableHeadingColumn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ED6AB0" w:rsidRPr="000B415A" w14:paraId="2F025A69" w14:textId="77777777" w:rsidTr="00B40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14:paraId="758BD449" w14:textId="77777777" w:rsidR="00ED6AB0" w:rsidRPr="00B4087B" w:rsidRDefault="00ED6AB0" w:rsidP="00ED6AB0">
            <w:r w:rsidRPr="00B4087B">
              <w:t>Titre</w:t>
            </w:r>
          </w:p>
        </w:tc>
        <w:tc>
          <w:tcPr>
            <w:tcW w:w="6799" w:type="dxa"/>
          </w:tcPr>
          <w:p w14:paraId="105BDB8D" w14:textId="77777777" w:rsidR="00ED6AB0" w:rsidRPr="00A26815" w:rsidRDefault="006933B5" w:rsidP="003A0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sdt>
              <w:sdtPr>
                <w:rPr>
                  <w:lang w:val="en-US"/>
                </w:rPr>
                <w:alias w:val="Titre "/>
                <w:tag w:val=""/>
                <w:id w:val="1592041251"/>
                <w:placeholder>
                  <w:docPart w:val="4E567322909D44999D432F7AA1044A9A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4D761D" w:rsidRPr="00A26815">
                  <w:rPr>
                    <w:lang w:val="en-US"/>
                  </w:rPr>
                  <w:t>Music Sheet Writer</w:t>
                </w:r>
              </w:sdtContent>
            </w:sdt>
            <w:r w:rsidR="001C0E27" w:rsidRPr="00A26815">
              <w:rPr>
                <w:lang w:val="en-US"/>
              </w:rPr>
              <w:t xml:space="preserve"> : </w:t>
            </w:r>
            <w:sdt>
              <w:sdtPr>
                <w:alias w:val="Objet "/>
                <w:tag w:val=""/>
                <w:id w:val="-744576005"/>
                <w:placeholder>
                  <w:docPart w:val="EF3B26AC41CE4333B13786332BC9A20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A26815">
                  <w:rPr>
                    <w:lang w:val="en-US"/>
                  </w:rPr>
                  <w:t xml:space="preserve">Guide </w:t>
                </w:r>
                <w:proofErr w:type="spellStart"/>
                <w:r w:rsidR="00A26815">
                  <w:rPr>
                    <w:lang w:val="en-US"/>
                  </w:rPr>
                  <w:t>D’installation</w:t>
                </w:r>
                <w:proofErr w:type="spellEnd"/>
              </w:sdtContent>
            </w:sdt>
          </w:p>
        </w:tc>
      </w:tr>
      <w:tr w:rsidR="00D033A8" w:rsidRPr="00B4087B" w14:paraId="16AF2CF5" w14:textId="77777777" w:rsidTr="00B40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8532BBD" w14:textId="77777777" w:rsidR="00D033A8" w:rsidRPr="00B4087B" w:rsidRDefault="00D033A8" w:rsidP="00ED6AB0">
            <w:r w:rsidRPr="00B4087B">
              <w:t>Date de création</w:t>
            </w:r>
          </w:p>
        </w:tc>
        <w:sdt>
          <w:sdtPr>
            <w:alias w:val="Date de création"/>
            <w:tag w:val="Date de création"/>
            <w:id w:val="-944227244"/>
            <w:placeholder>
              <w:docPart w:val="543AC9680F3441A3BFB80A05444E12D6"/>
            </w:placeholder>
            <w:date w:fullDate="2016-04-08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6799" w:type="dxa"/>
              </w:tcPr>
              <w:p w14:paraId="79C1B0F9" w14:textId="77777777" w:rsidR="00D033A8" w:rsidRPr="00B4087B" w:rsidRDefault="00A26815" w:rsidP="00DE69F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08/04/2016</w:t>
                </w:r>
              </w:p>
            </w:tc>
          </w:sdtContent>
        </w:sdt>
      </w:tr>
      <w:tr w:rsidR="00ED6AB0" w:rsidRPr="00B4087B" w14:paraId="06022194" w14:textId="77777777" w:rsidTr="00B40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95C6714" w14:textId="77777777" w:rsidR="00ED6AB0" w:rsidRPr="00B4087B" w:rsidRDefault="00ED6AB0" w:rsidP="00ED6AB0">
            <w:r w:rsidRPr="00B4087B">
              <w:t>Date</w:t>
            </w:r>
            <w:r w:rsidR="00D033A8" w:rsidRPr="00B4087B">
              <w:t xml:space="preserve"> de publication</w:t>
            </w:r>
          </w:p>
        </w:tc>
        <w:sdt>
          <w:sdtPr>
            <w:alias w:val="Date de publication"/>
            <w:tag w:val=""/>
            <w:id w:val="-1609037998"/>
            <w:placeholder>
              <w:docPart w:val="D64BFDD360F94063A631BD4A32C481FC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6-04-08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6799" w:type="dxa"/>
              </w:tcPr>
              <w:p w14:paraId="48EB4D52" w14:textId="77777777" w:rsidR="00ED6AB0" w:rsidRPr="00B4087B" w:rsidRDefault="00A26815" w:rsidP="00DE69F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08/04/2016</w:t>
                </w:r>
              </w:p>
            </w:tc>
          </w:sdtContent>
        </w:sdt>
      </w:tr>
      <w:tr w:rsidR="00ED6AB0" w:rsidRPr="00B4087B" w14:paraId="18F54021" w14:textId="77777777" w:rsidTr="00B40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ACED5A1" w14:textId="77777777" w:rsidR="00ED6AB0" w:rsidRPr="00B4087B" w:rsidRDefault="00ED6AB0" w:rsidP="00ED6AB0">
            <w:r w:rsidRPr="00B4087B">
              <w:t>Auteur</w:t>
            </w:r>
          </w:p>
        </w:tc>
        <w:tc>
          <w:tcPr>
            <w:tcW w:w="6799" w:type="dxa"/>
          </w:tcPr>
          <w:sdt>
            <w:sdtPr>
              <w:alias w:val="Auteur"/>
              <w:tag w:val=""/>
              <w:id w:val="560593049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14:paraId="0BE63112" w14:textId="77777777" w:rsidR="00ED6AB0" w:rsidRPr="00B4087B" w:rsidRDefault="00A26815" w:rsidP="00F356A5">
                <w:pPr>
                  <w:pStyle w:val="Sansinterlig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val="en-US"/>
                  </w:rPr>
                  <w:t>Jonathan Racaud</w:t>
                </w:r>
              </w:p>
            </w:sdtContent>
          </w:sdt>
        </w:tc>
      </w:tr>
      <w:tr w:rsidR="00ED6AB0" w:rsidRPr="00B4087B" w14:paraId="60492E29" w14:textId="77777777" w:rsidTr="00B40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3A9FB7F" w14:textId="77777777" w:rsidR="00ED6AB0" w:rsidRPr="00B4087B" w:rsidRDefault="00ED6AB0" w:rsidP="00ED6AB0">
            <w:r w:rsidRPr="00B4087B">
              <w:t>Responsable</w:t>
            </w:r>
          </w:p>
        </w:tc>
        <w:sdt>
          <w:sdtPr>
            <w:alias w:val="Responsable"/>
            <w:tag w:val=""/>
            <w:id w:val="-267010783"/>
            <w:placeholder>
              <w:docPart w:val="B95B132B621342119241B1597F47642D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6799" w:type="dxa"/>
              </w:tcPr>
              <w:p w14:paraId="7B21F1E1" w14:textId="77777777" w:rsidR="00ED6AB0" w:rsidRPr="00B4087B" w:rsidRDefault="003A015B" w:rsidP="003A015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4087B">
                  <w:t>Jonathan Racaud</w:t>
                </w:r>
              </w:p>
            </w:tc>
          </w:sdtContent>
        </w:sdt>
      </w:tr>
      <w:tr w:rsidR="00ED6AB0" w:rsidRPr="00B4087B" w14:paraId="17C208B6" w14:textId="77777777" w:rsidTr="00B40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7CCA9C" w14:textId="77777777" w:rsidR="00ED6AB0" w:rsidRPr="00B4087B" w:rsidRDefault="00ED6AB0" w:rsidP="00ED6AB0">
            <w:r w:rsidRPr="00B4087B">
              <w:t>E-mail</w:t>
            </w:r>
          </w:p>
        </w:tc>
        <w:sdt>
          <w:sdtPr>
            <w:alias w:val="Messagerie société"/>
            <w:tag w:val=""/>
            <w:id w:val="1269506720"/>
            <w:placeholder>
              <w:docPart w:val="8FC23A4CE418429EADC4C226EFEE3277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6799" w:type="dxa"/>
              </w:tcPr>
              <w:p w14:paraId="3875BC35" w14:textId="77777777" w:rsidR="00ED6AB0" w:rsidRPr="00B4087B" w:rsidRDefault="003A015B" w:rsidP="00ED6AB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4087B">
                  <w:t>musicsheetwriter_2017@labeip.epitech.eu</w:t>
                </w:r>
              </w:p>
            </w:tc>
          </w:sdtContent>
        </w:sdt>
      </w:tr>
      <w:tr w:rsidR="00ED6AB0" w:rsidRPr="00B4087B" w14:paraId="1E8E4824" w14:textId="77777777" w:rsidTr="00B40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D4DE3A" w14:textId="77777777" w:rsidR="00ED6AB0" w:rsidRPr="00B4087B" w:rsidRDefault="00ED6AB0" w:rsidP="00ED6AB0">
            <w:r w:rsidRPr="00B4087B">
              <w:t>Sujet</w:t>
            </w:r>
          </w:p>
        </w:tc>
        <w:sdt>
          <w:sdtPr>
            <w:alias w:val="Objet "/>
            <w:tag w:val=""/>
            <w:id w:val="1386059312"/>
            <w:placeholder>
              <w:docPart w:val="95503E6C5C16408889A61BCFEFB97F5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tc>
              <w:tcPr>
                <w:tcW w:w="6799" w:type="dxa"/>
              </w:tcPr>
              <w:p w14:paraId="465DFBB6" w14:textId="77777777" w:rsidR="00ED6AB0" w:rsidRPr="00B4087B" w:rsidRDefault="00A26815" w:rsidP="00DE69F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val="en-US"/>
                  </w:rPr>
                  <w:t xml:space="preserve">Guide </w:t>
                </w:r>
                <w:proofErr w:type="spellStart"/>
                <w:r>
                  <w:rPr>
                    <w:lang w:val="en-US"/>
                  </w:rPr>
                  <w:t>D’installation</w:t>
                </w:r>
                <w:proofErr w:type="spellEnd"/>
              </w:p>
            </w:tc>
          </w:sdtContent>
        </w:sdt>
      </w:tr>
      <w:tr w:rsidR="00ED6AB0" w:rsidRPr="00B4087B" w14:paraId="0072ABF0" w14:textId="77777777" w:rsidTr="00B40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3724A72" w14:textId="77777777" w:rsidR="00ED6AB0" w:rsidRPr="00B4087B" w:rsidRDefault="00ED6AB0" w:rsidP="00ED6AB0">
            <w:r w:rsidRPr="00B4087B">
              <w:t>Version du modèle</w:t>
            </w:r>
          </w:p>
        </w:tc>
        <w:tc>
          <w:tcPr>
            <w:tcW w:w="6799" w:type="dxa"/>
          </w:tcPr>
          <w:p w14:paraId="629EC82F" w14:textId="77777777" w:rsidR="00ED6AB0" w:rsidRPr="00B4087B" w:rsidRDefault="00A26815" w:rsidP="00ED6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</w:tbl>
    <w:p w14:paraId="4A3AC923" w14:textId="77777777" w:rsidR="00ED6AB0" w:rsidRPr="00B4087B" w:rsidRDefault="00ED6AB0" w:rsidP="00ED6AB0"/>
    <w:p w14:paraId="4C433156" w14:textId="77777777" w:rsidR="00ED6AB0" w:rsidRPr="00B4087B" w:rsidRDefault="00ED6AB0" w:rsidP="00ED6AB0">
      <w:pPr>
        <w:pStyle w:val="Titre1horssommaire"/>
      </w:pPr>
      <w:r w:rsidRPr="00B4087B">
        <w:t>Tableau des révisions</w:t>
      </w:r>
    </w:p>
    <w:tbl>
      <w:tblPr>
        <w:tblStyle w:val="MusicSheetWriterTableHeadingRow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D6AB0" w:rsidRPr="00B4087B" w14:paraId="054C503A" w14:textId="77777777" w:rsidTr="00B40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5" w:type="dxa"/>
          </w:tcPr>
          <w:p w14:paraId="48C88B94" w14:textId="77777777" w:rsidR="00ED6AB0" w:rsidRPr="00B4087B" w:rsidRDefault="00ED6AB0" w:rsidP="00ED6AB0">
            <w:pPr>
              <w:rPr>
                <w:b w:val="0"/>
              </w:rPr>
            </w:pPr>
            <w:r w:rsidRPr="00B4087B">
              <w:t>Date</w:t>
            </w:r>
          </w:p>
        </w:tc>
        <w:tc>
          <w:tcPr>
            <w:tcW w:w="2265" w:type="dxa"/>
          </w:tcPr>
          <w:p w14:paraId="509F96B7" w14:textId="77777777" w:rsidR="00ED6AB0" w:rsidRPr="00B4087B" w:rsidRDefault="00ED6AB0" w:rsidP="00ED6AB0">
            <w:pPr>
              <w:rPr>
                <w:b w:val="0"/>
              </w:rPr>
            </w:pPr>
            <w:r w:rsidRPr="00B4087B">
              <w:t>Auteur</w:t>
            </w:r>
          </w:p>
        </w:tc>
        <w:tc>
          <w:tcPr>
            <w:tcW w:w="2266" w:type="dxa"/>
          </w:tcPr>
          <w:p w14:paraId="1565BE2E" w14:textId="77777777" w:rsidR="00ED6AB0" w:rsidRPr="00B4087B" w:rsidRDefault="00ED6AB0" w:rsidP="00ED6AB0">
            <w:pPr>
              <w:rPr>
                <w:b w:val="0"/>
              </w:rPr>
            </w:pPr>
            <w:r w:rsidRPr="00B4087B">
              <w:t>Section(s)</w:t>
            </w:r>
          </w:p>
        </w:tc>
        <w:tc>
          <w:tcPr>
            <w:tcW w:w="2266" w:type="dxa"/>
          </w:tcPr>
          <w:p w14:paraId="7B3D9A10" w14:textId="77777777" w:rsidR="00ED6AB0" w:rsidRPr="00B4087B" w:rsidRDefault="00ED6AB0" w:rsidP="00ED6AB0">
            <w:pPr>
              <w:rPr>
                <w:b w:val="0"/>
              </w:rPr>
            </w:pPr>
            <w:r w:rsidRPr="00B4087B">
              <w:t>Commentaire</w:t>
            </w:r>
          </w:p>
        </w:tc>
      </w:tr>
      <w:tr w:rsidR="00C468F3" w:rsidRPr="00B4087B" w14:paraId="497A09CF" w14:textId="77777777" w:rsidTr="00B4087B">
        <w:tc>
          <w:tcPr>
            <w:tcW w:w="2265" w:type="dxa"/>
          </w:tcPr>
          <w:p w14:paraId="5BAE70A6" w14:textId="77777777" w:rsidR="00C468F3" w:rsidRPr="00B4087B" w:rsidRDefault="00A26815" w:rsidP="00ED6AB0">
            <w:r>
              <w:t>04/08/2016</w:t>
            </w:r>
          </w:p>
        </w:tc>
        <w:tc>
          <w:tcPr>
            <w:tcW w:w="2265" w:type="dxa"/>
          </w:tcPr>
          <w:p w14:paraId="4E247741" w14:textId="77777777" w:rsidR="00C468F3" w:rsidRPr="00B4087B" w:rsidRDefault="00A26815" w:rsidP="00ED6AB0">
            <w:r>
              <w:t>Jonathan Racaud</w:t>
            </w:r>
          </w:p>
        </w:tc>
        <w:tc>
          <w:tcPr>
            <w:tcW w:w="2266" w:type="dxa"/>
          </w:tcPr>
          <w:p w14:paraId="67FFE87B" w14:textId="77777777" w:rsidR="00C468F3" w:rsidRPr="00B4087B" w:rsidRDefault="00A26815" w:rsidP="00ED6AB0">
            <w:r>
              <w:t>Toutes</w:t>
            </w:r>
          </w:p>
        </w:tc>
        <w:tc>
          <w:tcPr>
            <w:tcW w:w="2266" w:type="dxa"/>
          </w:tcPr>
          <w:p w14:paraId="5F8697CA" w14:textId="77777777" w:rsidR="00C468F3" w:rsidRPr="00B4087B" w:rsidRDefault="00A26815" w:rsidP="00ED6AB0">
            <w:r>
              <w:t>Création du document</w:t>
            </w:r>
          </w:p>
        </w:tc>
      </w:tr>
      <w:tr w:rsidR="00387E6C" w:rsidRPr="00B4087B" w14:paraId="77883BBC" w14:textId="77777777" w:rsidTr="00B4087B">
        <w:tc>
          <w:tcPr>
            <w:tcW w:w="2265" w:type="dxa"/>
          </w:tcPr>
          <w:p w14:paraId="6ED66989" w14:textId="40688B8A" w:rsidR="00387E6C" w:rsidRDefault="00387E6C" w:rsidP="00ED6AB0">
            <w:r>
              <w:t>21/04/2016</w:t>
            </w:r>
          </w:p>
        </w:tc>
        <w:tc>
          <w:tcPr>
            <w:tcW w:w="2265" w:type="dxa"/>
          </w:tcPr>
          <w:p w14:paraId="329BB1EB" w14:textId="05BE0ADF" w:rsidR="00387E6C" w:rsidRDefault="00387E6C" w:rsidP="00ED6AB0">
            <w:r>
              <w:t>Simon Daguenet</w:t>
            </w:r>
          </w:p>
        </w:tc>
        <w:tc>
          <w:tcPr>
            <w:tcW w:w="2266" w:type="dxa"/>
          </w:tcPr>
          <w:p w14:paraId="1A0555AC" w14:textId="66B3C967" w:rsidR="00387E6C" w:rsidRDefault="00387E6C" w:rsidP="00ED6AB0">
            <w:r>
              <w:t>5 Windows Phone</w:t>
            </w:r>
          </w:p>
        </w:tc>
        <w:tc>
          <w:tcPr>
            <w:tcW w:w="2266" w:type="dxa"/>
          </w:tcPr>
          <w:p w14:paraId="59B45E08" w14:textId="1A425DB2" w:rsidR="00387E6C" w:rsidRDefault="00387E6C" w:rsidP="00ED6AB0">
            <w:r>
              <w:t>Ajout de la partie</w:t>
            </w:r>
          </w:p>
        </w:tc>
      </w:tr>
    </w:tbl>
    <w:p w14:paraId="69D7137A" w14:textId="77777777" w:rsidR="00137FB2" w:rsidRPr="00B4087B" w:rsidRDefault="00137FB2">
      <w:r w:rsidRPr="00B4087B">
        <w:br w:type="page"/>
      </w:r>
    </w:p>
    <w:p w14:paraId="7B1321E2" w14:textId="77777777" w:rsidR="00137FB2" w:rsidRPr="00B4087B" w:rsidRDefault="00137FB2" w:rsidP="00137FB2">
      <w:pPr>
        <w:pStyle w:val="Titre1horssommaire"/>
        <w:rPr>
          <w:rStyle w:val="Titre1horssommaireCar"/>
          <w:rFonts w:eastAsiaTheme="minorEastAsia" w:cstheme="minorBidi"/>
          <w:szCs w:val="22"/>
        </w:rPr>
      </w:pPr>
      <w:r w:rsidRPr="00B4087B">
        <w:rPr>
          <w:rStyle w:val="Titre1horssommaireCar"/>
          <w:rFonts w:eastAsiaTheme="minorEastAsia" w:cstheme="minorBidi"/>
          <w:szCs w:val="22"/>
        </w:rPr>
        <w:lastRenderedPageBreak/>
        <w:t>Sommaire</w:t>
      </w:r>
    </w:p>
    <w:sdt>
      <w:sdtPr>
        <w:rPr>
          <w:sz w:val="22"/>
          <w:szCs w:val="22"/>
        </w:rPr>
        <w:id w:val="-1727292198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4"/>
          <w:szCs w:val="24"/>
        </w:rPr>
      </w:sdtEndPr>
      <w:sdtContent>
        <w:p w14:paraId="2807D0E4" w14:textId="77777777" w:rsidR="00A26815" w:rsidRDefault="00B4087B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val="en-US" w:eastAsia="zh-CN"/>
            </w:rPr>
          </w:pPr>
          <w:r w:rsidRPr="00B4087B">
            <w:fldChar w:fldCharType="begin"/>
          </w:r>
          <w:r w:rsidRPr="00B4087B">
            <w:instrText xml:space="preserve"> TOC \o "1-3" \h \z \u </w:instrText>
          </w:r>
          <w:r w:rsidRPr="00B4087B">
            <w:fldChar w:fldCharType="separate"/>
          </w:r>
          <w:hyperlink w:anchor="_Toc447870563" w:history="1">
            <w:r w:rsidR="00A26815" w:rsidRPr="00C348F2">
              <w:rPr>
                <w:rStyle w:val="Lienhypertexte"/>
                <w:noProof/>
              </w:rPr>
              <w:t>1.</w:t>
            </w:r>
            <w:r w:rsidR="00A26815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val="en-US" w:eastAsia="zh-CN"/>
              </w:rPr>
              <w:tab/>
            </w:r>
            <w:r w:rsidR="00A26815" w:rsidRPr="00C348F2">
              <w:rPr>
                <w:rStyle w:val="Lienhypertexte"/>
                <w:noProof/>
              </w:rPr>
              <w:t>Logiciel</w:t>
            </w:r>
            <w:r w:rsidR="00A26815">
              <w:rPr>
                <w:noProof/>
                <w:webHidden/>
              </w:rPr>
              <w:tab/>
            </w:r>
            <w:r w:rsidR="00A26815">
              <w:rPr>
                <w:noProof/>
                <w:webHidden/>
              </w:rPr>
              <w:fldChar w:fldCharType="begin"/>
            </w:r>
            <w:r w:rsidR="00A26815">
              <w:rPr>
                <w:noProof/>
                <w:webHidden/>
              </w:rPr>
              <w:instrText xml:space="preserve"> PAGEREF _Toc447870563 \h </w:instrText>
            </w:r>
            <w:r w:rsidR="00A26815">
              <w:rPr>
                <w:noProof/>
                <w:webHidden/>
              </w:rPr>
            </w:r>
            <w:r w:rsidR="00A26815">
              <w:rPr>
                <w:noProof/>
                <w:webHidden/>
              </w:rPr>
              <w:fldChar w:fldCharType="separate"/>
            </w:r>
            <w:r w:rsidR="00A26815">
              <w:rPr>
                <w:noProof/>
                <w:webHidden/>
              </w:rPr>
              <w:t>1</w:t>
            </w:r>
            <w:r w:rsidR="00A26815">
              <w:rPr>
                <w:noProof/>
                <w:webHidden/>
              </w:rPr>
              <w:fldChar w:fldCharType="end"/>
            </w:r>
          </w:hyperlink>
        </w:p>
        <w:p w14:paraId="4EE582FC" w14:textId="77777777" w:rsidR="00A26815" w:rsidRDefault="006933B5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val="en-US" w:eastAsia="zh-CN"/>
            </w:rPr>
          </w:pPr>
          <w:hyperlink w:anchor="_Toc447870564" w:history="1">
            <w:r w:rsidR="00A26815" w:rsidRPr="00C348F2">
              <w:rPr>
                <w:rStyle w:val="Lienhypertexte"/>
                <w:noProof/>
              </w:rPr>
              <w:t>2.</w:t>
            </w:r>
            <w:r w:rsidR="00A26815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val="en-US" w:eastAsia="zh-CN"/>
              </w:rPr>
              <w:tab/>
            </w:r>
            <w:r w:rsidR="00A26815" w:rsidRPr="00C348F2">
              <w:rPr>
                <w:rStyle w:val="Lienhypertexte"/>
                <w:noProof/>
              </w:rPr>
              <w:t>Site internet</w:t>
            </w:r>
            <w:r w:rsidR="00A26815">
              <w:rPr>
                <w:noProof/>
                <w:webHidden/>
              </w:rPr>
              <w:tab/>
            </w:r>
            <w:r w:rsidR="00A26815">
              <w:rPr>
                <w:noProof/>
                <w:webHidden/>
              </w:rPr>
              <w:fldChar w:fldCharType="begin"/>
            </w:r>
            <w:r w:rsidR="00A26815">
              <w:rPr>
                <w:noProof/>
                <w:webHidden/>
              </w:rPr>
              <w:instrText xml:space="preserve"> PAGEREF _Toc447870564 \h </w:instrText>
            </w:r>
            <w:r w:rsidR="00A26815">
              <w:rPr>
                <w:noProof/>
                <w:webHidden/>
              </w:rPr>
            </w:r>
            <w:r w:rsidR="00A26815">
              <w:rPr>
                <w:noProof/>
                <w:webHidden/>
              </w:rPr>
              <w:fldChar w:fldCharType="separate"/>
            </w:r>
            <w:r w:rsidR="00A26815">
              <w:rPr>
                <w:noProof/>
                <w:webHidden/>
              </w:rPr>
              <w:t>1</w:t>
            </w:r>
            <w:r w:rsidR="00A26815">
              <w:rPr>
                <w:noProof/>
                <w:webHidden/>
              </w:rPr>
              <w:fldChar w:fldCharType="end"/>
            </w:r>
          </w:hyperlink>
        </w:p>
        <w:p w14:paraId="55DED450" w14:textId="77777777" w:rsidR="00A26815" w:rsidRDefault="006933B5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val="en-US" w:eastAsia="zh-CN"/>
            </w:rPr>
          </w:pPr>
          <w:hyperlink w:anchor="_Toc447870565" w:history="1">
            <w:r w:rsidR="00A26815" w:rsidRPr="00C348F2">
              <w:rPr>
                <w:rStyle w:val="Lienhypertexte"/>
                <w:noProof/>
              </w:rPr>
              <w:t>3.</w:t>
            </w:r>
            <w:r w:rsidR="00A26815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val="en-US" w:eastAsia="zh-CN"/>
              </w:rPr>
              <w:tab/>
            </w:r>
            <w:r w:rsidR="00A26815" w:rsidRPr="00C348F2">
              <w:rPr>
                <w:rStyle w:val="Lienhypertexte"/>
                <w:noProof/>
              </w:rPr>
              <w:t>Application Android</w:t>
            </w:r>
            <w:r w:rsidR="00A26815">
              <w:rPr>
                <w:noProof/>
                <w:webHidden/>
              </w:rPr>
              <w:tab/>
            </w:r>
            <w:r w:rsidR="00A26815">
              <w:rPr>
                <w:noProof/>
                <w:webHidden/>
              </w:rPr>
              <w:fldChar w:fldCharType="begin"/>
            </w:r>
            <w:r w:rsidR="00A26815">
              <w:rPr>
                <w:noProof/>
                <w:webHidden/>
              </w:rPr>
              <w:instrText xml:space="preserve"> PAGEREF _Toc447870565 \h </w:instrText>
            </w:r>
            <w:r w:rsidR="00A26815">
              <w:rPr>
                <w:noProof/>
                <w:webHidden/>
              </w:rPr>
            </w:r>
            <w:r w:rsidR="00A26815">
              <w:rPr>
                <w:noProof/>
                <w:webHidden/>
              </w:rPr>
              <w:fldChar w:fldCharType="separate"/>
            </w:r>
            <w:r w:rsidR="00A26815">
              <w:rPr>
                <w:noProof/>
                <w:webHidden/>
              </w:rPr>
              <w:t>1</w:t>
            </w:r>
            <w:r w:rsidR="00A26815">
              <w:rPr>
                <w:noProof/>
                <w:webHidden/>
              </w:rPr>
              <w:fldChar w:fldCharType="end"/>
            </w:r>
          </w:hyperlink>
        </w:p>
        <w:p w14:paraId="6083E7F0" w14:textId="77777777" w:rsidR="00A26815" w:rsidRDefault="006933B5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val="en-US" w:eastAsia="zh-CN"/>
            </w:rPr>
          </w:pPr>
          <w:hyperlink w:anchor="_Toc447870566" w:history="1">
            <w:r w:rsidR="00A26815" w:rsidRPr="00C348F2">
              <w:rPr>
                <w:rStyle w:val="Lienhypertexte"/>
                <w:noProof/>
              </w:rPr>
              <w:t>4.</w:t>
            </w:r>
            <w:r w:rsidR="00A26815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val="en-US" w:eastAsia="zh-CN"/>
              </w:rPr>
              <w:tab/>
            </w:r>
            <w:r w:rsidR="00A26815" w:rsidRPr="00C348F2">
              <w:rPr>
                <w:rStyle w:val="Lienhypertexte"/>
                <w:noProof/>
              </w:rPr>
              <w:t>Application iOS</w:t>
            </w:r>
            <w:r w:rsidR="00A26815">
              <w:rPr>
                <w:noProof/>
                <w:webHidden/>
              </w:rPr>
              <w:tab/>
            </w:r>
            <w:r w:rsidR="00A26815">
              <w:rPr>
                <w:noProof/>
                <w:webHidden/>
              </w:rPr>
              <w:fldChar w:fldCharType="begin"/>
            </w:r>
            <w:r w:rsidR="00A26815">
              <w:rPr>
                <w:noProof/>
                <w:webHidden/>
              </w:rPr>
              <w:instrText xml:space="preserve"> PAGEREF _Toc447870566 \h </w:instrText>
            </w:r>
            <w:r w:rsidR="00A26815">
              <w:rPr>
                <w:noProof/>
                <w:webHidden/>
              </w:rPr>
            </w:r>
            <w:r w:rsidR="00A26815">
              <w:rPr>
                <w:noProof/>
                <w:webHidden/>
              </w:rPr>
              <w:fldChar w:fldCharType="separate"/>
            </w:r>
            <w:r w:rsidR="00A26815">
              <w:rPr>
                <w:noProof/>
                <w:webHidden/>
              </w:rPr>
              <w:t>1</w:t>
            </w:r>
            <w:r w:rsidR="00A26815">
              <w:rPr>
                <w:noProof/>
                <w:webHidden/>
              </w:rPr>
              <w:fldChar w:fldCharType="end"/>
            </w:r>
          </w:hyperlink>
        </w:p>
        <w:p w14:paraId="3F65CB16" w14:textId="77777777" w:rsidR="00A26815" w:rsidRDefault="006933B5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val="en-US" w:eastAsia="zh-CN"/>
            </w:rPr>
          </w:pPr>
          <w:hyperlink w:anchor="_Toc447870567" w:history="1">
            <w:r w:rsidR="00A26815" w:rsidRPr="00C348F2">
              <w:rPr>
                <w:rStyle w:val="Lienhypertexte"/>
                <w:noProof/>
              </w:rPr>
              <w:t>5.</w:t>
            </w:r>
            <w:r w:rsidR="00A26815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val="en-US" w:eastAsia="zh-CN"/>
              </w:rPr>
              <w:tab/>
            </w:r>
            <w:r w:rsidR="00A26815" w:rsidRPr="00C348F2">
              <w:rPr>
                <w:rStyle w:val="Lienhypertexte"/>
                <w:noProof/>
              </w:rPr>
              <w:t>Application Windows Phone</w:t>
            </w:r>
            <w:r w:rsidR="00A26815">
              <w:rPr>
                <w:noProof/>
                <w:webHidden/>
              </w:rPr>
              <w:tab/>
            </w:r>
            <w:r w:rsidR="00A26815">
              <w:rPr>
                <w:noProof/>
                <w:webHidden/>
              </w:rPr>
              <w:fldChar w:fldCharType="begin"/>
            </w:r>
            <w:r w:rsidR="00A26815">
              <w:rPr>
                <w:noProof/>
                <w:webHidden/>
              </w:rPr>
              <w:instrText xml:space="preserve"> PAGEREF _Toc447870567 \h </w:instrText>
            </w:r>
            <w:r w:rsidR="00A26815">
              <w:rPr>
                <w:noProof/>
                <w:webHidden/>
              </w:rPr>
            </w:r>
            <w:r w:rsidR="00A26815">
              <w:rPr>
                <w:noProof/>
                <w:webHidden/>
              </w:rPr>
              <w:fldChar w:fldCharType="separate"/>
            </w:r>
            <w:r w:rsidR="00A26815">
              <w:rPr>
                <w:noProof/>
                <w:webHidden/>
              </w:rPr>
              <w:t>1</w:t>
            </w:r>
            <w:r w:rsidR="00A26815">
              <w:rPr>
                <w:noProof/>
                <w:webHidden/>
              </w:rPr>
              <w:fldChar w:fldCharType="end"/>
            </w:r>
          </w:hyperlink>
        </w:p>
        <w:p w14:paraId="3F2CF038" w14:textId="77777777" w:rsidR="00B4087B" w:rsidRPr="00181574" w:rsidRDefault="00B4087B" w:rsidP="00181574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noProof/>
            </w:rPr>
          </w:pPr>
          <w:r w:rsidRPr="00B4087B">
            <w:fldChar w:fldCharType="end"/>
          </w:r>
        </w:p>
      </w:sdtContent>
    </w:sdt>
    <w:p w14:paraId="3A087D65" w14:textId="77777777" w:rsidR="00B4087B" w:rsidRPr="00B4087B" w:rsidRDefault="00B4087B" w:rsidP="00B4087B">
      <w:pPr>
        <w:pStyle w:val="Titre1horssommaire"/>
      </w:pPr>
      <w:r w:rsidRPr="00B4087B">
        <w:t>Liste des Tableaux</w:t>
      </w:r>
    </w:p>
    <w:p w14:paraId="72BF587D" w14:textId="77777777" w:rsidR="00B4087B" w:rsidRDefault="006933B5" w:rsidP="00FA4DDE">
      <w:pPr>
        <w:pStyle w:val="Tabledesillustrations"/>
      </w:pPr>
      <w:r>
        <w:fldChar w:fldCharType="begin"/>
      </w:r>
      <w:r>
        <w:instrText xml:space="preserve"> TOC \h \z \c "Tableau" </w:instrText>
      </w:r>
      <w:r>
        <w:fldChar w:fldCharType="separate"/>
      </w:r>
      <w:r w:rsidR="00A26815">
        <w:rPr>
          <w:b/>
          <w:bCs/>
          <w:noProof/>
        </w:rPr>
        <w:t>Aucune entrée de table d'illustration n'a été trouvée.</w:t>
      </w:r>
      <w:r>
        <w:rPr>
          <w:b/>
          <w:bCs/>
          <w:noProof/>
        </w:rPr>
        <w:fldChar w:fldCharType="end"/>
      </w:r>
    </w:p>
    <w:p w14:paraId="31B2BA95" w14:textId="77777777" w:rsidR="00181574" w:rsidRPr="00B4087B" w:rsidRDefault="00181574" w:rsidP="00181574">
      <w:pPr>
        <w:pStyle w:val="Titre1horssommaire"/>
      </w:pPr>
      <w:r w:rsidRPr="00B4087B">
        <w:t>Liste des Figures</w:t>
      </w:r>
    </w:p>
    <w:p w14:paraId="30ACB3AE" w14:textId="77777777" w:rsidR="00181574" w:rsidRPr="00B4087B" w:rsidRDefault="00FA4DDE" w:rsidP="00181574">
      <w:pPr>
        <w:sectPr w:rsidR="00181574" w:rsidRPr="00B4087B" w:rsidSect="00991748">
          <w:footerReference w:type="default" r:id="rId13"/>
          <w:headerReference w:type="first" r:id="rId14"/>
          <w:pgSz w:w="11906" w:h="16838"/>
          <w:pgMar w:top="1417" w:right="1417" w:bottom="1417" w:left="1417" w:header="568" w:footer="708" w:gutter="0"/>
          <w:pgNumType w:start="0"/>
          <w:cols w:space="708"/>
          <w:docGrid w:linePitch="360"/>
        </w:sectPr>
      </w:pPr>
      <w:r>
        <w:rPr>
          <w:sz w:val="20"/>
        </w:rPr>
        <w:fldChar w:fldCharType="begin"/>
      </w:r>
      <w:r>
        <w:rPr>
          <w:sz w:val="20"/>
        </w:rPr>
        <w:instrText xml:space="preserve"> TOC \h \z \c "Figure" </w:instrText>
      </w:r>
      <w:r>
        <w:rPr>
          <w:sz w:val="20"/>
        </w:rPr>
        <w:fldChar w:fldCharType="separate"/>
      </w:r>
      <w:r w:rsidR="00A26815">
        <w:rPr>
          <w:b/>
          <w:bCs/>
          <w:noProof/>
          <w:sz w:val="20"/>
        </w:rPr>
        <w:t>Aucune entrée de table d'illustration n'a été trouvée.</w:t>
      </w:r>
      <w:r>
        <w:rPr>
          <w:smallCaps/>
          <w:sz w:val="20"/>
          <w:szCs w:val="20"/>
        </w:rPr>
        <w:fldChar w:fldCharType="end"/>
      </w:r>
    </w:p>
    <w:p w14:paraId="7C0B5A43" w14:textId="55CC2B07" w:rsidR="001131D3" w:rsidRPr="001131D3" w:rsidRDefault="00A26815" w:rsidP="0008310F">
      <w:pPr>
        <w:pStyle w:val="Titre1"/>
      </w:pPr>
      <w:bookmarkStart w:id="0" w:name="_Toc447870563"/>
      <w:r>
        <w:lastRenderedPageBreak/>
        <w:t>Logiciel</w:t>
      </w:r>
      <w:bookmarkEnd w:id="0"/>
    </w:p>
    <w:p w14:paraId="05B5A218" w14:textId="48558753" w:rsidR="005B409A" w:rsidRPr="00B71436" w:rsidRDefault="00A26815" w:rsidP="00BA6180">
      <w:pPr>
        <w:pStyle w:val="Titre1"/>
      </w:pPr>
      <w:bookmarkStart w:id="1" w:name="_Toc447870564"/>
      <w:r>
        <w:t>Site internet</w:t>
      </w:r>
      <w:bookmarkEnd w:id="1"/>
    </w:p>
    <w:p w14:paraId="4599CFC5" w14:textId="77777777" w:rsidR="001131D3" w:rsidRPr="001131D3" w:rsidRDefault="00A26815" w:rsidP="001131D3">
      <w:pPr>
        <w:pStyle w:val="Titre1"/>
      </w:pPr>
      <w:bookmarkStart w:id="2" w:name="_Toc447870565"/>
      <w:r>
        <w:t>Application Android</w:t>
      </w:r>
      <w:bookmarkEnd w:id="2"/>
    </w:p>
    <w:p w14:paraId="38C491E2" w14:textId="77777777" w:rsidR="00A26815" w:rsidRDefault="00A26815" w:rsidP="00A26815">
      <w:pPr>
        <w:pStyle w:val="Titre1"/>
      </w:pPr>
      <w:bookmarkStart w:id="3" w:name="_Toc447870566"/>
      <w:r>
        <w:t>Application iOS</w:t>
      </w:r>
      <w:bookmarkEnd w:id="3"/>
    </w:p>
    <w:p w14:paraId="681D525B" w14:textId="77777777" w:rsidR="00A26815" w:rsidRDefault="00A26815" w:rsidP="00A26815">
      <w:pPr>
        <w:pStyle w:val="Titre1"/>
      </w:pPr>
      <w:bookmarkStart w:id="4" w:name="_Toc447870567"/>
      <w:commentRangeStart w:id="5"/>
      <w:r>
        <w:t>Application Windows Phone</w:t>
      </w:r>
      <w:bookmarkEnd w:id="4"/>
      <w:commentRangeEnd w:id="5"/>
      <w:r w:rsidR="00B86118">
        <w:rPr>
          <w:rStyle w:val="Marquedecommentaire"/>
          <w:rFonts w:asciiTheme="minorHAnsi" w:eastAsiaTheme="minorEastAsia" w:hAnsiTheme="minorHAnsi" w:cstheme="minorBidi"/>
          <w:color w:val="auto"/>
        </w:rPr>
        <w:commentReference w:id="5"/>
      </w:r>
    </w:p>
    <w:p w14:paraId="525F1417" w14:textId="46E72B85" w:rsidR="00EF72CA" w:rsidRDefault="00EF72CA" w:rsidP="00EF72CA">
      <w:pPr>
        <w:pStyle w:val="Titre2"/>
      </w:pPr>
      <w:r>
        <w:t xml:space="preserve"> Minimum requis</w:t>
      </w:r>
    </w:p>
    <w:p w14:paraId="6BA01B9C" w14:textId="77777777" w:rsidR="00550FD3" w:rsidRPr="00550FD3" w:rsidRDefault="00550FD3" w:rsidP="00550FD3">
      <w:pPr>
        <w:numPr>
          <w:ilvl w:val="0"/>
          <w:numId w:val="18"/>
        </w:numPr>
        <w:shd w:val="clear" w:color="auto" w:fill="FFFFFF"/>
        <w:spacing w:before="100" w:beforeAutospacing="1" w:after="75" w:line="30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550FD3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Un PC récent 64 bits supportant la virtualisation.</w:t>
      </w:r>
    </w:p>
    <w:p w14:paraId="785023E2" w14:textId="577227EA" w:rsidR="00550FD3" w:rsidRPr="00550FD3" w:rsidRDefault="00102E51" w:rsidP="00550FD3">
      <w:pPr>
        <w:numPr>
          <w:ilvl w:val="0"/>
          <w:numId w:val="18"/>
        </w:numPr>
        <w:shd w:val="clear" w:color="auto" w:fill="FFFFFF"/>
        <w:spacing w:before="100" w:beforeAutospacing="1" w:after="75" w:line="30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fr-FR"/>
        </w:rPr>
        <w:t>Windows 8 Pro au minimum</w:t>
      </w:r>
    </w:p>
    <w:p w14:paraId="357D8AD1" w14:textId="77777777" w:rsidR="00550FD3" w:rsidRPr="00550FD3" w:rsidRDefault="00550FD3" w:rsidP="00550FD3">
      <w:pPr>
        <w:numPr>
          <w:ilvl w:val="0"/>
          <w:numId w:val="18"/>
        </w:numPr>
        <w:shd w:val="clear" w:color="auto" w:fill="FFFFFF"/>
        <w:spacing w:before="100" w:beforeAutospacing="1" w:after="75" w:line="30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550FD3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Visual Studio 2012 Express ou Professionnel ou mieux.</w:t>
      </w:r>
    </w:p>
    <w:p w14:paraId="2C433531" w14:textId="77777777" w:rsidR="00550FD3" w:rsidRPr="00550FD3" w:rsidRDefault="00550FD3" w:rsidP="00550FD3">
      <w:pPr>
        <w:numPr>
          <w:ilvl w:val="0"/>
          <w:numId w:val="18"/>
        </w:numPr>
        <w:shd w:val="clear" w:color="auto" w:fill="FFFFFF"/>
        <w:spacing w:before="100" w:beforeAutospacing="1" w:after="75" w:line="30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550FD3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Kit Windows Phone 8.</w:t>
      </w:r>
    </w:p>
    <w:p w14:paraId="295C544C" w14:textId="77777777" w:rsidR="00550FD3" w:rsidRPr="00550FD3" w:rsidRDefault="00550FD3" w:rsidP="00550FD3">
      <w:pPr>
        <w:numPr>
          <w:ilvl w:val="0"/>
          <w:numId w:val="18"/>
        </w:numPr>
        <w:shd w:val="clear" w:color="auto" w:fill="FFFFFF"/>
        <w:spacing w:before="100" w:beforeAutospacing="1" w:after="75" w:line="30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550FD3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Avoir un compte Microsoft et s’enregistrer développeur.</w:t>
      </w:r>
    </w:p>
    <w:p w14:paraId="53FDDF05" w14:textId="77777777" w:rsidR="00244283" w:rsidRPr="00244283" w:rsidRDefault="00244283" w:rsidP="00244283"/>
    <w:p w14:paraId="2478BC93" w14:textId="296B65B3" w:rsidR="00EF72CA" w:rsidRPr="00EF72CA" w:rsidRDefault="00EF72CA" w:rsidP="00EF72CA">
      <w:pPr>
        <w:pStyle w:val="Titre2"/>
      </w:pPr>
      <w:r>
        <w:t>Récupération du projet et mise en place de l’environnement de développement</w:t>
      </w:r>
    </w:p>
    <w:p w14:paraId="3A86261B" w14:textId="77777777" w:rsidR="00686101" w:rsidRDefault="003D467A" w:rsidP="003D467A">
      <w:commentRangeStart w:id="6"/>
      <w:r>
        <w:t>Pour pouvoir développer l’application Windows phone, vous allez devoir installer et configurer Microsoft Visual Studio 2015</w:t>
      </w:r>
      <w:commentRangeEnd w:id="6"/>
      <w:r w:rsidR="0008310F">
        <w:rPr>
          <w:rStyle w:val="Marquedecommentaire"/>
        </w:rPr>
        <w:commentReference w:id="6"/>
      </w:r>
      <w:r w:rsidR="00686101">
        <w:t>.</w:t>
      </w:r>
    </w:p>
    <w:p w14:paraId="4B214809" w14:textId="07ACF890" w:rsidR="00686101" w:rsidRDefault="00686101" w:rsidP="003D467A">
      <w:r>
        <w:rPr>
          <w:noProof/>
          <w:lang w:val="en-US" w:eastAsia="zh-CN"/>
        </w:rPr>
        <w:drawing>
          <wp:inline distT="0" distB="0" distL="0" distR="0" wp14:anchorId="11C86A6E" wp14:editId="79BF6756">
            <wp:extent cx="3257550" cy="18383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s-2015-head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2C99" w14:textId="525732EF" w:rsidR="00EF72CA" w:rsidRDefault="006933B5" w:rsidP="003D467A">
      <w:hyperlink r:id="rId18" w:history="1">
        <w:r w:rsidR="00EF72CA" w:rsidRPr="00024365">
          <w:rPr>
            <w:rStyle w:val="Lienhypertexte"/>
          </w:rPr>
          <w:t>https://www.visualstudio.com/en-us/downloads/download-visual-studio-vs.aspx</w:t>
        </w:r>
      </w:hyperlink>
    </w:p>
    <w:p w14:paraId="5D9E6F31" w14:textId="78CE109D" w:rsidR="003D467A" w:rsidRDefault="00686101" w:rsidP="003D467A">
      <w:r>
        <w:t xml:space="preserve">Une fois </w:t>
      </w:r>
      <w:r w:rsidR="00D156F8">
        <w:t>installée</w:t>
      </w:r>
      <w:r>
        <w:t xml:space="preserve"> lancez-le. À ce moment de l’installation il va falloir récupérer le dépôt SVN pour accéder au projet. </w:t>
      </w:r>
      <w:r w:rsidR="003D467A">
        <w:t xml:space="preserve"> </w:t>
      </w:r>
    </w:p>
    <w:p w14:paraId="66C4A6BC" w14:textId="45CA344C" w:rsidR="00197EA5" w:rsidRDefault="00197EA5" w:rsidP="003D467A">
      <w:r>
        <w:t>Cliquez sur « Manage Connections ».</w:t>
      </w:r>
    </w:p>
    <w:p w14:paraId="08D37990" w14:textId="281F4693" w:rsidR="00C644F8" w:rsidRDefault="0025393D" w:rsidP="003D467A">
      <w:r>
        <w:rPr>
          <w:noProof/>
          <w:lang w:val="en-US" w:eastAsia="zh-CN"/>
        </w:rPr>
        <w:lastRenderedPageBreak/>
        <w:drawing>
          <wp:inline distT="0" distB="0" distL="0" distR="0" wp14:anchorId="52E337B7" wp14:editId="4EB2A8E2">
            <wp:extent cx="2347163" cy="336071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04-21 (4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D838" w14:textId="77777777" w:rsidR="0025393D" w:rsidRDefault="0025393D" w:rsidP="003D467A"/>
    <w:p w14:paraId="6A5DEC64" w14:textId="563C2B4E" w:rsidR="0025393D" w:rsidRDefault="00197EA5" w:rsidP="003D467A">
      <w:pPr>
        <w:rPr>
          <w:noProof/>
          <w:lang w:eastAsia="fr-FR"/>
        </w:rPr>
      </w:pPr>
      <w:r>
        <w:t>Cliquez sur « Servers ».</w:t>
      </w:r>
    </w:p>
    <w:p w14:paraId="3042AF8A" w14:textId="77777777" w:rsidR="0025393D" w:rsidRDefault="0025393D" w:rsidP="003D467A">
      <w:pPr>
        <w:rPr>
          <w:noProof/>
          <w:lang w:eastAsia="fr-FR"/>
        </w:rPr>
      </w:pPr>
    </w:p>
    <w:p w14:paraId="7644A851" w14:textId="1376C515" w:rsidR="0025393D" w:rsidRDefault="0025393D" w:rsidP="003D467A">
      <w:r>
        <w:rPr>
          <w:noProof/>
          <w:lang w:val="en-US" w:eastAsia="zh-CN"/>
        </w:rPr>
        <w:drawing>
          <wp:inline distT="0" distB="0" distL="0" distR="0" wp14:anchorId="4E736CE0" wp14:editId="3B9BFDA1">
            <wp:extent cx="5121084" cy="975445"/>
            <wp:effectExtent l="0" t="0" r="381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6-04-21 (3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1A9A" w14:textId="77777777" w:rsidR="0025393D" w:rsidRDefault="0025393D" w:rsidP="003D467A"/>
    <w:p w14:paraId="0F254E24" w14:textId="6BEAC0DD" w:rsidR="0025393D" w:rsidRDefault="00B96BF7" w:rsidP="003D467A">
      <w:r>
        <w:t>Cliquez sur « </w:t>
      </w:r>
      <w:proofErr w:type="spellStart"/>
      <w:r>
        <w:t>Add</w:t>
      </w:r>
      <w:proofErr w:type="spellEnd"/>
      <w:r>
        <w:t> ».</w:t>
      </w:r>
    </w:p>
    <w:p w14:paraId="25337AFE" w14:textId="476FDA37" w:rsidR="0025393D" w:rsidRDefault="0025393D" w:rsidP="003D467A">
      <w:r>
        <w:rPr>
          <w:noProof/>
          <w:lang w:val="en-US" w:eastAsia="zh-CN"/>
        </w:rPr>
        <w:drawing>
          <wp:inline distT="0" distB="0" distL="0" distR="0" wp14:anchorId="29135609" wp14:editId="7EE6CDC0">
            <wp:extent cx="5578323" cy="1623201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6-04-21 (2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334B" w14:textId="77777777" w:rsidR="002341C9" w:rsidRDefault="002341C9" w:rsidP="003D467A"/>
    <w:p w14:paraId="74E57FA9" w14:textId="235F782C" w:rsidR="002341C9" w:rsidRDefault="002341C9" w:rsidP="003D467A">
      <w:r>
        <w:t>Remplissez comme ceci.</w:t>
      </w:r>
    </w:p>
    <w:p w14:paraId="77703249" w14:textId="77777777" w:rsidR="0025393D" w:rsidRDefault="0025393D" w:rsidP="003D467A"/>
    <w:p w14:paraId="197CBCFD" w14:textId="60FAC4EF" w:rsidR="0025393D" w:rsidRDefault="0025393D" w:rsidP="003D467A">
      <w:r>
        <w:rPr>
          <w:noProof/>
          <w:lang w:val="en-US" w:eastAsia="zh-CN"/>
        </w:rPr>
        <w:drawing>
          <wp:inline distT="0" distB="0" distL="0" distR="0" wp14:anchorId="0F61DF0B" wp14:editId="27A6F5F0">
            <wp:extent cx="3825572" cy="2796782"/>
            <wp:effectExtent l="0" t="0" r="381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6-04-21 (1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B255" w14:textId="77777777" w:rsidR="0025393D" w:rsidRDefault="0025393D" w:rsidP="003D467A"/>
    <w:p w14:paraId="5485EB9B" w14:textId="77777777" w:rsidR="00197EA5" w:rsidRDefault="00197EA5" w:rsidP="003D467A"/>
    <w:p w14:paraId="30AC6AC2" w14:textId="77777777" w:rsidR="00197EA5" w:rsidRDefault="00197EA5" w:rsidP="003D467A"/>
    <w:p w14:paraId="618858F6" w14:textId="77777777" w:rsidR="00197EA5" w:rsidRDefault="00197EA5" w:rsidP="003D467A"/>
    <w:p w14:paraId="46C9AFF5" w14:textId="77777777" w:rsidR="00197EA5" w:rsidRDefault="00197EA5" w:rsidP="003D467A"/>
    <w:p w14:paraId="427014A2" w14:textId="77777777" w:rsidR="00197EA5" w:rsidRDefault="00197EA5" w:rsidP="003D467A"/>
    <w:p w14:paraId="60D46164" w14:textId="77777777" w:rsidR="00197EA5" w:rsidRDefault="00197EA5" w:rsidP="003D467A"/>
    <w:p w14:paraId="4EA931AA" w14:textId="77777777" w:rsidR="00197EA5" w:rsidRDefault="00197EA5" w:rsidP="003D467A"/>
    <w:p w14:paraId="4BE315A8" w14:textId="77777777" w:rsidR="00197EA5" w:rsidRDefault="00197EA5" w:rsidP="003D467A"/>
    <w:p w14:paraId="61C2B222" w14:textId="77777777" w:rsidR="00197EA5" w:rsidRDefault="00197EA5" w:rsidP="003D467A"/>
    <w:p w14:paraId="0538B5F8" w14:textId="053B9629" w:rsidR="00197EA5" w:rsidRDefault="003D48C8" w:rsidP="003D467A">
      <w:commentRangeStart w:id="7"/>
      <w:r>
        <w:t>Il faudra me contacter pour continuer la suite de l’</w:t>
      </w:r>
      <w:r w:rsidR="003407F4">
        <w:t>installation</w:t>
      </w:r>
      <w:commentRangeEnd w:id="7"/>
      <w:r w:rsidR="0008310F">
        <w:rPr>
          <w:rStyle w:val="Marquedecommentaire"/>
        </w:rPr>
        <w:commentReference w:id="7"/>
      </w:r>
      <w:r w:rsidR="009C03DA">
        <w:t xml:space="preserve"> afin que je vous communique le « Nom d’utilisateur » et «Mot de passe»</w:t>
      </w:r>
      <w:r>
        <w:t>.</w:t>
      </w:r>
    </w:p>
    <w:p w14:paraId="6BA9A8FB" w14:textId="77777777" w:rsidR="00197EA5" w:rsidRDefault="00197EA5" w:rsidP="003D467A"/>
    <w:p w14:paraId="2761BA54" w14:textId="1113B999" w:rsidR="0025393D" w:rsidRDefault="0025393D" w:rsidP="003D467A">
      <w:r>
        <w:rPr>
          <w:noProof/>
          <w:lang w:val="en-US" w:eastAsia="zh-CN"/>
        </w:rPr>
        <w:lastRenderedPageBreak/>
        <w:drawing>
          <wp:inline distT="0" distB="0" distL="0" distR="0" wp14:anchorId="3CC3D6A8" wp14:editId="130500C8">
            <wp:extent cx="4046571" cy="3093988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6-04-2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D580" w14:textId="1B499D74" w:rsidR="00CF22D6" w:rsidRDefault="00C644F8" w:rsidP="00C644F8">
      <w:r>
        <w:t>À partir de là</w:t>
      </w:r>
      <w:r w:rsidR="00CF22D6">
        <w:t>, nous devons configurer l’</w:t>
      </w:r>
      <w:r w:rsidR="00D156F8">
        <w:t>é</w:t>
      </w:r>
      <w:r w:rsidR="00CF22D6">
        <w:t xml:space="preserve">mulateur de Microsoft Visual Studio afin qu’il puisse émuler un téléphone </w:t>
      </w:r>
      <w:r w:rsidR="00D156F8">
        <w:t>Windows P</w:t>
      </w:r>
      <w:r w:rsidR="00CF22D6">
        <w:t xml:space="preserve">hone 8.1. </w:t>
      </w:r>
    </w:p>
    <w:p w14:paraId="4DB9FEE2" w14:textId="383FC95E" w:rsidR="00D156F8" w:rsidRDefault="00D156F8" w:rsidP="00C644F8">
      <w:commentRangeStart w:id="8"/>
      <w:r>
        <w:t xml:space="preserve">Vous devez télécharger « The Windows Phone 8.1 Update </w:t>
      </w:r>
      <w:proofErr w:type="spellStart"/>
      <w:r>
        <w:t>Emulators</w:t>
      </w:r>
      <w:proofErr w:type="spellEnd"/>
      <w:r>
        <w:t xml:space="preserve"> package », celui-ci permettra de créer et testé des applications sous Windows Phone 8.1.</w:t>
      </w:r>
      <w:commentRangeEnd w:id="8"/>
      <w:r w:rsidR="0008310F">
        <w:rPr>
          <w:rStyle w:val="Marquedecommentaire"/>
        </w:rPr>
        <w:commentReference w:id="8"/>
      </w:r>
      <w:r>
        <w:t xml:space="preserve"> </w:t>
      </w:r>
    </w:p>
    <w:p w14:paraId="6DF70133" w14:textId="45FD359A" w:rsidR="000D41F7" w:rsidRDefault="006933B5" w:rsidP="00C644F8">
      <w:hyperlink r:id="rId24" w:history="1">
        <w:r w:rsidR="000D41F7" w:rsidRPr="00024365">
          <w:rPr>
            <w:rStyle w:val="Lienhypertexte"/>
          </w:rPr>
          <w:t>https://www.microsoft.com/en-us/download/details.aspx?id=43719&amp;e6b34bbe-475b-1abd-2c51-b5034bcdd6d2=True&amp;fa43d42b-25b5-4a42-fe9b-1634f450f5ee=True</w:t>
        </w:r>
      </w:hyperlink>
    </w:p>
    <w:p w14:paraId="60D307EF" w14:textId="2AE40B9C" w:rsidR="00C644F8" w:rsidRDefault="00CF22D6" w:rsidP="00C644F8">
      <w:r>
        <w:t xml:space="preserve">Maintenant, tout est </w:t>
      </w:r>
      <w:r w:rsidR="00C644F8">
        <w:t>configuré</w:t>
      </w:r>
      <w:r>
        <w:t>,</w:t>
      </w:r>
      <w:r w:rsidR="00D156F8">
        <w:t xml:space="preserve"> il n’y a rien de plus à</w:t>
      </w:r>
      <w:r w:rsidR="00C644F8">
        <w:t xml:space="preserve"> faire pour pouvoir lancer le projet et pouvoir le modifier. </w:t>
      </w:r>
    </w:p>
    <w:p w14:paraId="1AE453F0" w14:textId="09526CF7" w:rsidR="00C644F8" w:rsidRDefault="00C644F8" w:rsidP="00EF72CA">
      <w:pPr>
        <w:pStyle w:val="Titre2"/>
      </w:pPr>
      <w:r>
        <w:t xml:space="preserve">Mettre une nouvelle </w:t>
      </w:r>
      <w:r w:rsidR="008B4150">
        <w:t>version sur le Microsoft</w:t>
      </w:r>
      <w:r w:rsidR="00B75640">
        <w:t xml:space="preserve"> store</w:t>
      </w:r>
    </w:p>
    <w:p w14:paraId="4474D82F" w14:textId="63BA99CB" w:rsidR="00C644F8" w:rsidRDefault="00C644F8" w:rsidP="00C644F8">
      <w:r>
        <w:t xml:space="preserve">Pour pouvoir </w:t>
      </w:r>
      <w:r w:rsidR="005E0BB0">
        <w:t>déployer</w:t>
      </w:r>
      <w:r>
        <w:t xml:space="preserve"> une no</w:t>
      </w:r>
      <w:r w:rsidR="005E0BB0">
        <w:t>uvelle version il faudra remplir les conditions de soumissions de Microsoft.</w:t>
      </w:r>
    </w:p>
    <w:p w14:paraId="4E2D7F6A" w14:textId="1F8944CB" w:rsidR="005E0BB0" w:rsidRDefault="006933B5" w:rsidP="00C644F8">
      <w:hyperlink r:id="rId25" w:history="1">
        <w:r w:rsidR="005E0BB0" w:rsidRPr="00F14019">
          <w:rPr>
            <w:rStyle w:val="Lienhypertexte"/>
          </w:rPr>
          <w:t>https://msdn.microsoft.com/library/windows/apps/hh694062.aspx</w:t>
        </w:r>
      </w:hyperlink>
    </w:p>
    <w:p w14:paraId="2A5D577E" w14:textId="77777777" w:rsidR="005E0BB0" w:rsidRPr="00E44B9E" w:rsidRDefault="005E0BB0" w:rsidP="00C644F8"/>
    <w:p w14:paraId="33EB458E" w14:textId="1085A54A" w:rsidR="00C644F8" w:rsidRDefault="005E0BB0" w:rsidP="003D467A">
      <w:r>
        <w:t>Et ainsi suivre le protocole de certification des applications.</w:t>
      </w:r>
    </w:p>
    <w:p w14:paraId="5A3DD0F1" w14:textId="3CA51611" w:rsidR="005E0BB0" w:rsidRDefault="006933B5" w:rsidP="003D467A">
      <w:hyperlink r:id="rId26" w:history="1">
        <w:r w:rsidR="005E0BB0" w:rsidRPr="00F14019">
          <w:rPr>
            <w:rStyle w:val="Lienhypertexte"/>
          </w:rPr>
          <w:t>https://msdn.microsoft.com/library/windows/apps/mt148554.aspx</w:t>
        </w:r>
      </w:hyperlink>
    </w:p>
    <w:p w14:paraId="2A00BF92" w14:textId="77777777" w:rsidR="005E0BB0" w:rsidRPr="003D467A" w:rsidRDefault="005E0BB0" w:rsidP="003D467A"/>
    <w:sectPr w:rsidR="005E0BB0" w:rsidRPr="003D467A" w:rsidSect="00270418"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Jonathan Racaud" w:date="2016-04-23T12:57:00Z" w:initials="JR">
    <w:p w14:paraId="6AE4258B" w14:textId="1735D570" w:rsidR="00B86118" w:rsidRDefault="00B86118">
      <w:pPr>
        <w:pStyle w:val="Commentaire"/>
      </w:pPr>
      <w:r>
        <w:rPr>
          <w:rStyle w:val="Marquedecommentaire"/>
        </w:rPr>
        <w:annotationRef/>
      </w:r>
      <w:r>
        <w:t xml:space="preserve">Il faut une première section qui indiquera le minimum requis pour pouvoir développer sur </w:t>
      </w:r>
      <w:proofErr w:type="spellStart"/>
      <w:r>
        <w:t>windows</w:t>
      </w:r>
      <w:proofErr w:type="spellEnd"/>
      <w:r>
        <w:t xml:space="preserve"> phone :</w:t>
      </w:r>
    </w:p>
    <w:p w14:paraId="0749DED1" w14:textId="49054CDE" w:rsidR="00B86118" w:rsidRDefault="00B86118">
      <w:pPr>
        <w:pStyle w:val="Commentaire"/>
      </w:pPr>
      <w:r>
        <w:tab/>
        <w:t xml:space="preserve"> Windows 8 professionnel 64bits. Je dirais même qu’il faudrait </w:t>
      </w:r>
      <w:proofErr w:type="spellStart"/>
      <w:r>
        <w:t>windows</w:t>
      </w:r>
      <w:proofErr w:type="spellEnd"/>
      <w:r>
        <w:t xml:space="preserve"> 10 pro 64bits au minimum car il faut obligatoirement </w:t>
      </w:r>
      <w:proofErr w:type="spellStart"/>
      <w:r>
        <w:t>windows</w:t>
      </w:r>
      <w:proofErr w:type="spellEnd"/>
      <w:r>
        <w:t xml:space="preserve"> 10 si on veut faire évoluer l’application vers </w:t>
      </w:r>
      <w:proofErr w:type="spellStart"/>
      <w:r>
        <w:t>windows</w:t>
      </w:r>
      <w:proofErr w:type="spellEnd"/>
      <w:r>
        <w:t xml:space="preserve"> 10.</w:t>
      </w:r>
    </w:p>
    <w:p w14:paraId="79E4EBF2" w14:textId="08B237F0" w:rsidR="00B86118" w:rsidRDefault="00B86118">
      <w:pPr>
        <w:pStyle w:val="Commentaire"/>
      </w:pPr>
      <w:r>
        <w:tab/>
      </w:r>
      <w:r>
        <w:tab/>
        <w:t xml:space="preserve"> Seul la version pro peut faire tourner hyper-v et donc l’émulateur </w:t>
      </w:r>
      <w:proofErr w:type="spellStart"/>
      <w:r>
        <w:t>windows</w:t>
      </w:r>
      <w:proofErr w:type="spellEnd"/>
      <w:r>
        <w:t xml:space="preserve"> phone</w:t>
      </w:r>
    </w:p>
    <w:p w14:paraId="38189D7F" w14:textId="29AC70AD" w:rsidR="007E5503" w:rsidRDefault="007E5503">
      <w:pPr>
        <w:pStyle w:val="Commentaire"/>
      </w:pPr>
    </w:p>
    <w:p w14:paraId="576B62D4" w14:textId="68495439" w:rsidR="007E5503" w:rsidRDefault="007E5503">
      <w:pPr>
        <w:pStyle w:val="Commentaire"/>
      </w:pPr>
      <w:r>
        <w:t>Il faut ensuite mettre la partie récupération et synchronisation du SVN avec Visual Studio dans sa propre partie.</w:t>
      </w:r>
    </w:p>
  </w:comment>
  <w:comment w:id="6" w:author="Jonathan Racaud" w:date="2016-04-23T12:54:00Z" w:initials="JR">
    <w:p w14:paraId="0D272C0F" w14:textId="26D74F21" w:rsidR="0008310F" w:rsidRDefault="0008310F">
      <w:pPr>
        <w:pStyle w:val="Commentaire"/>
      </w:pPr>
      <w:r>
        <w:rPr>
          <w:rStyle w:val="Marquedecommentaire"/>
        </w:rPr>
        <w:annotationRef/>
      </w:r>
      <w:r>
        <w:t>Donner le lien pour pouvoir télécharger l’outil</w:t>
      </w:r>
    </w:p>
  </w:comment>
  <w:comment w:id="7" w:author="Jonathan Racaud" w:date="2016-04-23T12:55:00Z" w:initials="JR">
    <w:p w14:paraId="75D3FF9A" w14:textId="5CC46D0D" w:rsidR="0008310F" w:rsidRDefault="0008310F">
      <w:pPr>
        <w:pStyle w:val="Commentaire"/>
      </w:pPr>
      <w:r>
        <w:rPr>
          <w:rStyle w:val="Marquedecommentaire"/>
        </w:rPr>
        <w:annotationRef/>
      </w:r>
      <w:proofErr w:type="spellStart"/>
      <w:r>
        <w:t>What</w:t>
      </w:r>
      <w:proofErr w:type="spellEnd"/>
      <w:r>
        <w:t> ?? Pourquoi ?</w:t>
      </w:r>
      <w:r w:rsidR="00B37157">
        <w:t xml:space="preserve"> Non s’il fait partie de l’équipe alors il a ses propres identifiants. Il faut alors lui dire qu’il doit utiliser les identifiants qui lui ont été donné.</w:t>
      </w:r>
    </w:p>
  </w:comment>
  <w:comment w:id="8" w:author="Jonathan Racaud" w:date="2016-04-23T12:56:00Z" w:initials="JR">
    <w:p w14:paraId="411AD84C" w14:textId="781C65A4" w:rsidR="0008310F" w:rsidRDefault="0008310F">
      <w:pPr>
        <w:pStyle w:val="Commentaire"/>
      </w:pPr>
      <w:r>
        <w:rPr>
          <w:rStyle w:val="Marquedecommentaire"/>
        </w:rPr>
        <w:annotationRef/>
      </w:r>
      <w:r>
        <w:t>Pareil, donner le lie</w:t>
      </w:r>
      <w:bookmarkStart w:id="9" w:name="_GoBack"/>
      <w:bookmarkEnd w:id="9"/>
      <w:r>
        <w:t>n de téléchargement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76B62D4" w15:done="0"/>
  <w15:commentEx w15:paraId="0D272C0F" w15:done="1"/>
  <w15:commentEx w15:paraId="75D3FF9A" w15:done="0"/>
  <w15:commentEx w15:paraId="411AD84C" w15:done="1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621ED0" w14:textId="77777777" w:rsidR="006933B5" w:rsidRDefault="006933B5" w:rsidP="00147043">
      <w:pPr>
        <w:spacing w:after="0" w:line="240" w:lineRule="auto"/>
      </w:pPr>
      <w:r>
        <w:separator/>
      </w:r>
    </w:p>
  </w:endnote>
  <w:endnote w:type="continuationSeparator" w:id="0">
    <w:p w14:paraId="61323B9E" w14:textId="77777777" w:rsidR="006933B5" w:rsidRDefault="006933B5" w:rsidP="00147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C29065" w14:textId="77777777" w:rsidR="00735ABD" w:rsidRDefault="00735ABD" w:rsidP="00B13AA6">
    <w:pPr>
      <w:tabs>
        <w:tab w:val="center" w:pos="4550"/>
        <w:tab w:val="left" w:pos="5818"/>
      </w:tabs>
      <w:ind w:right="740"/>
      <w:rPr>
        <w:color w:val="222A35" w:themeColor="text2" w:themeShade="80"/>
        <w:sz w:val="24"/>
        <w:szCs w:val="24"/>
      </w:rPr>
    </w:pPr>
  </w:p>
  <w:p w14:paraId="3F2A421E" w14:textId="77777777" w:rsidR="00735ABD" w:rsidRDefault="00735AB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29171" w14:textId="77777777" w:rsidR="00735ABD" w:rsidRPr="00A92C3B" w:rsidRDefault="00735ABD" w:rsidP="00A92C3B">
    <w:pPr>
      <w:pStyle w:val="Pieddepage"/>
    </w:pPr>
    <w:r>
      <w:rPr>
        <w:color w:val="8496B0" w:themeColor="text2" w:themeTint="99"/>
        <w:spacing w:val="60"/>
        <w:sz w:val="24"/>
        <w:szCs w:val="24"/>
      </w:rPr>
      <w:fldChar w:fldCharType="begin"/>
    </w:r>
    <w:r>
      <w:rPr>
        <w:color w:val="8496B0" w:themeColor="text2" w:themeTint="99"/>
        <w:spacing w:val="60"/>
        <w:sz w:val="24"/>
        <w:szCs w:val="24"/>
      </w:rPr>
      <w:instrText xml:space="preserve"> FILENAME   \* MERGEFORMAT </w:instrText>
    </w:r>
    <w:r>
      <w:rPr>
        <w:color w:val="8496B0" w:themeColor="text2" w:themeTint="99"/>
        <w:spacing w:val="60"/>
        <w:sz w:val="24"/>
        <w:szCs w:val="24"/>
      </w:rPr>
      <w:fldChar w:fldCharType="separate"/>
    </w:r>
    <w:r>
      <w:rPr>
        <w:noProof/>
        <w:color w:val="8496B0" w:themeColor="text2" w:themeTint="99"/>
        <w:spacing w:val="60"/>
        <w:sz w:val="24"/>
        <w:szCs w:val="24"/>
      </w:rPr>
      <w:t>Document3</w:t>
    </w:r>
    <w:r>
      <w:rPr>
        <w:color w:val="8496B0" w:themeColor="text2" w:themeTint="99"/>
        <w:spacing w:val="60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A00CE" w14:textId="3BF03FBB" w:rsidR="00735ABD" w:rsidRDefault="00735ABD" w:rsidP="00AE09C2">
    <w:pPr>
      <w:tabs>
        <w:tab w:val="center" w:pos="4550"/>
        <w:tab w:val="left" w:pos="5818"/>
        <w:tab w:val="right" w:pos="8812"/>
      </w:tabs>
      <w:ind w:right="260"/>
      <w:jc w:val="center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fldChar w:fldCharType="begin"/>
    </w:r>
    <w:r>
      <w:rPr>
        <w:color w:val="8496B0" w:themeColor="text2" w:themeTint="99"/>
        <w:spacing w:val="60"/>
        <w:sz w:val="24"/>
        <w:szCs w:val="24"/>
      </w:rPr>
      <w:instrText xml:space="preserve"> FILENAME   \* MERGEFORMAT </w:instrText>
    </w:r>
    <w:r>
      <w:rPr>
        <w:color w:val="8496B0" w:themeColor="text2" w:themeTint="99"/>
        <w:spacing w:val="60"/>
        <w:sz w:val="24"/>
        <w:szCs w:val="24"/>
      </w:rPr>
      <w:fldChar w:fldCharType="separate"/>
    </w:r>
    <w:r>
      <w:rPr>
        <w:noProof/>
        <w:color w:val="8496B0" w:themeColor="text2" w:themeTint="99"/>
        <w:spacing w:val="60"/>
        <w:sz w:val="24"/>
        <w:szCs w:val="24"/>
      </w:rPr>
      <w:t>Document3</w:t>
    </w:r>
    <w:r>
      <w:rPr>
        <w:color w:val="8496B0" w:themeColor="text2" w:themeTint="99"/>
        <w:spacing w:val="60"/>
        <w:sz w:val="24"/>
        <w:szCs w:val="24"/>
      </w:rPr>
      <w:fldChar w:fldCharType="end"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0B415A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14:paraId="66ADCE7A" w14:textId="77777777" w:rsidR="00735ABD" w:rsidRDefault="00735ABD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31FB9" w14:textId="77777777" w:rsidR="00735ABD" w:rsidRDefault="00735AB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41891B" w14:textId="77777777" w:rsidR="006933B5" w:rsidRDefault="006933B5" w:rsidP="00147043">
      <w:pPr>
        <w:spacing w:after="0" w:line="240" w:lineRule="auto"/>
      </w:pPr>
      <w:r>
        <w:separator/>
      </w:r>
    </w:p>
  </w:footnote>
  <w:footnote w:type="continuationSeparator" w:id="0">
    <w:p w14:paraId="1FC3B546" w14:textId="77777777" w:rsidR="006933B5" w:rsidRDefault="006933B5" w:rsidP="00147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1057" w:type="dxa"/>
      <w:jc w:val="center"/>
      <w:tblLook w:val="04A0" w:firstRow="1" w:lastRow="0" w:firstColumn="1" w:lastColumn="0" w:noHBand="0" w:noVBand="1"/>
    </w:tblPr>
    <w:tblGrid>
      <w:gridCol w:w="2269"/>
      <w:gridCol w:w="2126"/>
      <w:gridCol w:w="3710"/>
      <w:gridCol w:w="2952"/>
    </w:tblGrid>
    <w:tr w:rsidR="00735ABD" w14:paraId="212F8CCF" w14:textId="77777777" w:rsidTr="00AE09C2">
      <w:trPr>
        <w:jc w:val="center"/>
      </w:trPr>
      <w:tc>
        <w:tcPr>
          <w:tcW w:w="2269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6F42AFE0" w14:textId="77777777" w:rsidR="00735ABD" w:rsidRPr="00E92B0C" w:rsidRDefault="00735ABD" w:rsidP="00991748">
          <w:pPr>
            <w:pStyle w:val="En-tte"/>
            <w:tabs>
              <w:tab w:val="left" w:pos="510"/>
            </w:tabs>
          </w:pPr>
          <w:r w:rsidRPr="00E92B0C">
            <w:rPr>
              <w:noProof/>
              <w:lang w:val="en-US" w:eastAsia="zh-CN"/>
            </w:rPr>
            <w:drawing>
              <wp:anchor distT="0" distB="0" distL="114300" distR="114300" simplePos="0" relativeHeight="251683840" behindDoc="0" locked="0" layoutInCell="1" allowOverlap="1" wp14:anchorId="36A8C788" wp14:editId="03FB723E">
                <wp:simplePos x="0" y="0"/>
                <wp:positionH relativeFrom="column">
                  <wp:posOffset>416457</wp:posOffset>
                </wp:positionH>
                <wp:positionV relativeFrom="paragraph">
                  <wp:posOffset>57719</wp:posOffset>
                </wp:positionV>
                <wp:extent cx="619922" cy="619922"/>
                <wp:effectExtent l="0" t="0" r="0" b="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2017_logo_musicsheetwrite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922" cy="6199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126" w:type="dxa"/>
          <w:tcBorders>
            <w:left w:val="single" w:sz="4" w:space="0" w:color="auto"/>
          </w:tcBorders>
        </w:tcPr>
        <w:p w14:paraId="6C62130B" w14:textId="77777777" w:rsidR="00735ABD" w:rsidRDefault="00735ABD" w:rsidP="00991748">
          <w:pPr>
            <w:pStyle w:val="En-tte"/>
            <w:tabs>
              <w:tab w:val="left" w:pos="510"/>
            </w:tabs>
          </w:pPr>
          <w:r>
            <w:t>Date de publication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14:paraId="098171C7" w14:textId="77777777" w:rsidR="00735ABD" w:rsidRDefault="006933B5" w:rsidP="00991748">
          <w:pPr>
            <w:pStyle w:val="En-tte"/>
            <w:tabs>
              <w:tab w:val="left" w:pos="510"/>
            </w:tabs>
          </w:pPr>
          <w:sdt>
            <w:sdtPr>
              <w:alias w:val="Date de publication"/>
              <w:tag w:val=""/>
              <w:id w:val="517120215"/>
              <w:dataBinding w:prefixMappings="xmlns:ns0='http://schemas.microsoft.com/office/2006/coverPageProps' " w:xpath="/ns0:CoverPageProperties[1]/ns0:PublishDate[1]" w:storeItemID="{55AF091B-3C7A-41E3-B477-F2FDAA23CFDA}"/>
              <w:date w:fullDate="2016-04-08T00:00:00Z">
                <w:dateFormat w:val="dd/MM/yyyy"/>
                <w:lid w:val="fr-FR"/>
                <w:storeMappedDataAs w:val="dateTime"/>
                <w:calendar w:val="gregorian"/>
              </w:date>
            </w:sdtPr>
            <w:sdtEndPr/>
            <w:sdtContent>
              <w:r w:rsidR="00735ABD">
                <w:t>08/04/2016</w:t>
              </w:r>
            </w:sdtContent>
          </w:sdt>
        </w:p>
      </w:tc>
      <w:tc>
        <w:tcPr>
          <w:tcW w:w="295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45F69E9B" w14:textId="77777777" w:rsidR="00735ABD" w:rsidRDefault="00735ABD" w:rsidP="00991748">
          <w:pPr>
            <w:pStyle w:val="En-tte"/>
            <w:tabs>
              <w:tab w:val="left" w:pos="510"/>
            </w:tabs>
          </w:pPr>
          <w:r w:rsidRPr="006E66E2">
            <w:rPr>
              <w:i/>
              <w:noProof/>
              <w:lang w:val="en-US" w:eastAsia="zh-CN"/>
            </w:rPr>
            <w:drawing>
              <wp:anchor distT="0" distB="0" distL="114300" distR="114300" simplePos="0" relativeHeight="251682816" behindDoc="0" locked="0" layoutInCell="1" allowOverlap="1" wp14:anchorId="605A7316" wp14:editId="08FE0689">
                <wp:simplePos x="0" y="0"/>
                <wp:positionH relativeFrom="column">
                  <wp:posOffset>478155</wp:posOffset>
                </wp:positionH>
                <wp:positionV relativeFrom="paragraph">
                  <wp:posOffset>130175</wp:posOffset>
                </wp:positionV>
                <wp:extent cx="914400" cy="461645"/>
                <wp:effectExtent l="0" t="0" r="0" b="0"/>
                <wp:wrapNone/>
                <wp:docPr id="12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IP 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61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35ABD" w14:paraId="2C6DCC9A" w14:textId="77777777" w:rsidTr="00AE09C2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14:paraId="38399546" w14:textId="77777777" w:rsidR="00735ABD" w:rsidRPr="00E92B0C" w:rsidRDefault="00735ABD" w:rsidP="00991748">
          <w:pPr>
            <w:pStyle w:val="En-tte"/>
            <w:tabs>
              <w:tab w:val="left" w:pos="510"/>
            </w:tabs>
          </w:pPr>
        </w:p>
      </w:tc>
      <w:tc>
        <w:tcPr>
          <w:tcW w:w="5836" w:type="dxa"/>
          <w:gridSpan w:val="2"/>
          <w:tcBorders>
            <w:left w:val="single" w:sz="4" w:space="0" w:color="auto"/>
            <w:right w:val="single" w:sz="4" w:space="0" w:color="auto"/>
          </w:tcBorders>
        </w:tcPr>
        <w:p w14:paraId="1420817D" w14:textId="77777777" w:rsidR="00735ABD" w:rsidRPr="00991748" w:rsidRDefault="00735ABD" w:rsidP="00991748">
          <w:pPr>
            <w:jc w:val="right"/>
            <w:rPr>
              <w:lang w:val="en-GB"/>
            </w:rPr>
          </w:pPr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14:paraId="3E1450D5" w14:textId="77777777" w:rsidR="00735ABD" w:rsidRDefault="00735ABD" w:rsidP="00735ABD"/>
      </w:tc>
    </w:tr>
    <w:tr w:rsidR="00735ABD" w:rsidRPr="000B5889" w14:paraId="45C24B7A" w14:textId="77777777" w:rsidTr="00AE09C2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14:paraId="0B4F05E4" w14:textId="77777777" w:rsidR="00735ABD" w:rsidRPr="00E92B0C" w:rsidRDefault="00735ABD" w:rsidP="000B5889">
          <w:pPr>
            <w:pStyle w:val="En-tte"/>
            <w:tabs>
              <w:tab w:val="left" w:pos="510"/>
            </w:tabs>
          </w:pPr>
        </w:p>
      </w:tc>
      <w:tc>
        <w:tcPr>
          <w:tcW w:w="2126" w:type="dxa"/>
          <w:tcBorders>
            <w:left w:val="single" w:sz="4" w:space="0" w:color="auto"/>
            <w:right w:val="single" w:sz="4" w:space="0" w:color="auto"/>
          </w:tcBorders>
        </w:tcPr>
        <w:p w14:paraId="71A1BC6A" w14:textId="77777777" w:rsidR="00735ABD" w:rsidRDefault="00735ABD" w:rsidP="000B5889">
          <w:pPr>
            <w:pStyle w:val="En-tte"/>
            <w:tabs>
              <w:tab w:val="left" w:pos="510"/>
            </w:tabs>
          </w:pPr>
          <w:r>
            <w:t>Nom du projet</w:t>
          </w:r>
        </w:p>
      </w:tc>
      <w:tc>
        <w:tcPr>
          <w:tcW w:w="3710" w:type="dxa"/>
          <w:tcBorders>
            <w:left w:val="single" w:sz="4" w:space="0" w:color="auto"/>
            <w:right w:val="single" w:sz="4" w:space="0" w:color="auto"/>
          </w:tcBorders>
        </w:tcPr>
        <w:p w14:paraId="64C61E60" w14:textId="77777777" w:rsidR="00735ABD" w:rsidRDefault="006933B5" w:rsidP="000B5889">
          <w:pPr>
            <w:pStyle w:val="En-tte"/>
            <w:tabs>
              <w:tab w:val="left" w:pos="510"/>
            </w:tabs>
          </w:pPr>
          <w:sdt>
            <w:sdtPr>
              <w:rPr>
                <w:rStyle w:val="lev"/>
              </w:rPr>
              <w:alias w:val="Titre "/>
              <w:tag w:val=""/>
              <w:id w:val="1764875383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rStyle w:val="lev"/>
              </w:rPr>
            </w:sdtEndPr>
            <w:sdtContent>
              <w:r w:rsidR="00735ABD" w:rsidRPr="00FA513D">
                <w:rPr>
                  <w:rStyle w:val="lev"/>
                </w:rPr>
                <w:t>Music Sheet Writer</w:t>
              </w:r>
            </w:sdtContent>
          </w:sdt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14:paraId="1F882A0F" w14:textId="77777777" w:rsidR="00735ABD" w:rsidRPr="000B5889" w:rsidRDefault="00735ABD" w:rsidP="000B5889">
          <w:pPr>
            <w:rPr>
              <w:lang w:val="en-US"/>
            </w:rPr>
          </w:pPr>
        </w:p>
      </w:tc>
    </w:tr>
    <w:tr w:rsidR="00735ABD" w14:paraId="5757AB41" w14:textId="77777777" w:rsidTr="00AE09C2">
      <w:trPr>
        <w:jc w:val="center"/>
      </w:trPr>
      <w:tc>
        <w:tcPr>
          <w:tcW w:w="2269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14:paraId="49D672D8" w14:textId="77777777" w:rsidR="00735ABD" w:rsidRPr="000B5889" w:rsidRDefault="00735ABD" w:rsidP="000B5889">
          <w:pPr>
            <w:pStyle w:val="En-tte"/>
            <w:tabs>
              <w:tab w:val="left" w:pos="510"/>
            </w:tabs>
            <w:rPr>
              <w:lang w:val="en-US"/>
            </w:rPr>
          </w:pPr>
        </w:p>
      </w:tc>
      <w:tc>
        <w:tcPr>
          <w:tcW w:w="2126" w:type="dxa"/>
          <w:tcBorders>
            <w:left w:val="single" w:sz="4" w:space="0" w:color="auto"/>
          </w:tcBorders>
        </w:tcPr>
        <w:p w14:paraId="4300950C" w14:textId="77777777" w:rsidR="00735ABD" w:rsidRDefault="00735ABD" w:rsidP="000B5889">
          <w:pPr>
            <w:pStyle w:val="En-tte"/>
            <w:tabs>
              <w:tab w:val="left" w:pos="510"/>
            </w:tabs>
          </w:pPr>
          <w:r>
            <w:t>Objet du document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14:paraId="0862B944" w14:textId="77777777" w:rsidR="00735ABD" w:rsidRPr="000D7472" w:rsidRDefault="006933B5" w:rsidP="000B5889">
          <w:pPr>
            <w:pStyle w:val="En-tte"/>
            <w:tabs>
              <w:tab w:val="left" w:pos="510"/>
            </w:tabs>
            <w:rPr>
              <w:i/>
            </w:rPr>
          </w:pPr>
          <w:sdt>
            <w:sdtPr>
              <w:rPr>
                <w:rStyle w:val="Accentuation"/>
                <w:i w:val="0"/>
              </w:rPr>
              <w:alias w:val="Objet "/>
              <w:tag w:val=""/>
              <w:id w:val="1763101596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>
              <w:rPr>
                <w:rStyle w:val="Accentuation"/>
              </w:rPr>
            </w:sdtEndPr>
            <w:sdtContent>
              <w:r w:rsidR="00735ABD">
                <w:rPr>
                  <w:rStyle w:val="Accentuation"/>
                  <w:i w:val="0"/>
                  <w:lang w:val="en-US"/>
                </w:rPr>
                <w:t xml:space="preserve">Guide </w:t>
              </w:r>
              <w:proofErr w:type="spellStart"/>
              <w:r w:rsidR="00735ABD">
                <w:rPr>
                  <w:rStyle w:val="Accentuation"/>
                  <w:i w:val="0"/>
                  <w:lang w:val="en-US"/>
                </w:rPr>
                <w:t>D’installation</w:t>
              </w:r>
              <w:proofErr w:type="spellEnd"/>
            </w:sdtContent>
          </w:sdt>
        </w:p>
      </w:tc>
      <w:tc>
        <w:tcPr>
          <w:tcW w:w="2952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14:paraId="4E6A1941" w14:textId="77777777" w:rsidR="00735ABD" w:rsidRDefault="00735ABD" w:rsidP="000B5889">
          <w:pPr>
            <w:pStyle w:val="En-tte"/>
            <w:tabs>
              <w:tab w:val="left" w:pos="510"/>
            </w:tabs>
          </w:pPr>
        </w:p>
      </w:tc>
    </w:tr>
    <w:tr w:rsidR="00735ABD" w14:paraId="409F9DE4" w14:textId="77777777" w:rsidTr="00AE09C2">
      <w:trPr>
        <w:jc w:val="center"/>
      </w:trPr>
      <w:sdt>
        <w:sdtPr>
          <w:rPr>
            <w:lang w:val="en-GB"/>
          </w:rPr>
          <w:alias w:val="Company"/>
          <w:tag w:val=""/>
          <w:id w:val="1837500267"/>
          <w:placeholder>
            <w:docPart w:val="81870C59E03F46A3B4B2BADB162F18C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269" w:type="dxa"/>
              <w:tcBorders>
                <w:top w:val="nil"/>
                <w:left w:val="single" w:sz="4" w:space="0" w:color="auto"/>
                <w:bottom w:val="single" w:sz="4" w:space="0" w:color="auto"/>
                <w:right w:val="single" w:sz="4" w:space="0" w:color="auto"/>
              </w:tcBorders>
            </w:tcPr>
            <w:p w14:paraId="5951B1E1" w14:textId="77777777" w:rsidR="00735ABD" w:rsidRPr="00E92B0C" w:rsidRDefault="00735ABD" w:rsidP="000B5889">
              <w:pPr>
                <w:pStyle w:val="Sous-titre"/>
              </w:pPr>
              <w:r w:rsidRPr="00E92B0C">
                <w:t>Music Sheet Writer</w:t>
              </w:r>
            </w:p>
          </w:tc>
        </w:sdtContent>
      </w:sdt>
      <w:tc>
        <w:tcPr>
          <w:tcW w:w="2126" w:type="dxa"/>
          <w:tcBorders>
            <w:left w:val="single" w:sz="4" w:space="0" w:color="auto"/>
          </w:tcBorders>
        </w:tcPr>
        <w:p w14:paraId="2E21F9B4" w14:textId="77777777" w:rsidR="00735ABD" w:rsidRDefault="00735ABD" w:rsidP="000B5889">
          <w:pPr>
            <w:pStyle w:val="En-tte"/>
            <w:tabs>
              <w:tab w:val="left" w:pos="510"/>
            </w:tabs>
          </w:pPr>
          <w:r>
            <w:t>Nom du chapitre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14:paraId="6875369F" w14:textId="248A9739" w:rsidR="00735ABD" w:rsidRPr="000D7472" w:rsidRDefault="00735ABD" w:rsidP="000B5889">
          <w:pPr>
            <w:pStyle w:val="En-tte"/>
            <w:tabs>
              <w:tab w:val="left" w:pos="510"/>
            </w:tabs>
            <w:rPr>
              <w:i/>
            </w:rPr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STYLEREF  "Titre 1 (hors sommaire)"  \* MERGEFORMAT </w:instrText>
          </w:r>
          <w:r>
            <w:rPr>
              <w:i/>
            </w:rPr>
            <w:fldChar w:fldCharType="separate"/>
          </w:r>
          <w:r w:rsidR="000B415A">
            <w:rPr>
              <w:i/>
              <w:noProof/>
            </w:rPr>
            <w:t>Sommaire</w:t>
          </w:r>
          <w:r>
            <w:rPr>
              <w:i/>
            </w:rPr>
            <w:fldChar w:fldCharType="end"/>
          </w:r>
        </w:p>
      </w:tc>
      <w:sdt>
        <w:sdtPr>
          <w:rPr>
            <w:lang w:val="en-GB"/>
          </w:rPr>
          <w:alias w:val="Category"/>
          <w:tag w:val=""/>
          <w:id w:val="-2082825586"/>
          <w:placeholder>
            <w:docPart w:val="A93EBD7A81B64FBBA24268AF6B8AB5A8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tc>
            <w:tcPr>
              <w:tcW w:w="2952" w:type="dxa"/>
              <w:tcBorders>
                <w:top w:val="nil"/>
                <w:left w:val="single" w:sz="4" w:space="0" w:color="auto"/>
                <w:bottom w:val="single" w:sz="4" w:space="0" w:color="auto"/>
                <w:right w:val="single" w:sz="4" w:space="0" w:color="auto"/>
              </w:tcBorders>
            </w:tcPr>
            <w:p w14:paraId="73BD4F7F" w14:textId="77777777" w:rsidR="00735ABD" w:rsidRDefault="00735ABD" w:rsidP="000B5889">
              <w:pPr>
                <w:pStyle w:val="Sous-titre"/>
                <w:jc w:val="right"/>
              </w:pPr>
              <w:proofErr w:type="spellStart"/>
              <w:r w:rsidRPr="00991748">
                <w:rPr>
                  <w:lang w:val="en-GB"/>
                </w:rPr>
                <w:t>Epitech</w:t>
              </w:r>
              <w:proofErr w:type="spellEnd"/>
              <w:r w:rsidRPr="00991748">
                <w:rPr>
                  <w:lang w:val="en-GB"/>
                </w:rPr>
                <w:t xml:space="preserve"> Innovative Project</w:t>
              </w:r>
            </w:p>
          </w:tc>
        </w:sdtContent>
      </w:sdt>
    </w:tr>
  </w:tbl>
  <w:p w14:paraId="46791D41" w14:textId="77777777" w:rsidR="00735ABD" w:rsidRPr="00991748" w:rsidRDefault="00735ABD" w:rsidP="00991748">
    <w:pPr>
      <w:pStyle w:val="En-tte"/>
      <w:tabs>
        <w:tab w:val="left" w:pos="51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78CDB" w14:textId="77777777" w:rsidR="00735ABD" w:rsidRDefault="00735ABD" w:rsidP="00BD4445">
    <w:pPr>
      <w:pStyle w:val="En-tte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6AC10" w14:textId="77777777" w:rsidR="00735ABD" w:rsidRPr="005B53B8" w:rsidRDefault="00735ABD" w:rsidP="005B53B8">
    <w:pPr>
      <w:pStyle w:val="En-tte"/>
      <w:rPr>
        <w:rStyle w:val="Accentuation"/>
        <w:i w:val="0"/>
        <w:iCs w:val="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1057" w:type="dxa"/>
      <w:jc w:val="center"/>
      <w:tblLook w:val="04A0" w:firstRow="1" w:lastRow="0" w:firstColumn="1" w:lastColumn="0" w:noHBand="0" w:noVBand="1"/>
    </w:tblPr>
    <w:tblGrid>
      <w:gridCol w:w="2269"/>
      <w:gridCol w:w="2126"/>
      <w:gridCol w:w="3710"/>
      <w:gridCol w:w="2952"/>
    </w:tblGrid>
    <w:tr w:rsidR="00735ABD" w14:paraId="659A08CA" w14:textId="77777777" w:rsidTr="00AE09C2">
      <w:trPr>
        <w:jc w:val="center"/>
      </w:trPr>
      <w:tc>
        <w:tcPr>
          <w:tcW w:w="2269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310EE00F" w14:textId="77777777" w:rsidR="00735ABD" w:rsidRPr="00E92B0C" w:rsidRDefault="00735ABD" w:rsidP="00991748">
          <w:pPr>
            <w:pStyle w:val="En-tte"/>
            <w:tabs>
              <w:tab w:val="left" w:pos="510"/>
            </w:tabs>
          </w:pPr>
          <w:r w:rsidRPr="00E92B0C">
            <w:rPr>
              <w:noProof/>
              <w:lang w:val="en-US" w:eastAsia="zh-CN"/>
            </w:rPr>
            <w:drawing>
              <wp:anchor distT="0" distB="0" distL="114300" distR="114300" simplePos="0" relativeHeight="251686912" behindDoc="0" locked="0" layoutInCell="1" allowOverlap="1" wp14:anchorId="144D6CB2" wp14:editId="794FA19B">
                <wp:simplePos x="0" y="0"/>
                <wp:positionH relativeFrom="column">
                  <wp:posOffset>416457</wp:posOffset>
                </wp:positionH>
                <wp:positionV relativeFrom="paragraph">
                  <wp:posOffset>53879</wp:posOffset>
                </wp:positionV>
                <wp:extent cx="619922" cy="619922"/>
                <wp:effectExtent l="0" t="0" r="0" b="0"/>
                <wp:wrapNone/>
                <wp:docPr id="44" name="Pictur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2017_logo_musicsheetwrite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922" cy="6199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126" w:type="dxa"/>
          <w:tcBorders>
            <w:left w:val="single" w:sz="4" w:space="0" w:color="auto"/>
          </w:tcBorders>
        </w:tcPr>
        <w:p w14:paraId="22B66D01" w14:textId="77777777" w:rsidR="00735ABD" w:rsidRDefault="00735ABD" w:rsidP="00991748">
          <w:pPr>
            <w:pStyle w:val="En-tte"/>
            <w:tabs>
              <w:tab w:val="left" w:pos="510"/>
            </w:tabs>
          </w:pPr>
          <w:r>
            <w:t>Date de publication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14:paraId="4B8072C4" w14:textId="77777777" w:rsidR="00735ABD" w:rsidRDefault="006933B5" w:rsidP="00991748">
          <w:pPr>
            <w:pStyle w:val="En-tte"/>
            <w:tabs>
              <w:tab w:val="left" w:pos="510"/>
            </w:tabs>
          </w:pPr>
          <w:sdt>
            <w:sdtPr>
              <w:alias w:val="Date de publication"/>
              <w:tag w:val=""/>
              <w:id w:val="194742712"/>
              <w:dataBinding w:prefixMappings="xmlns:ns0='http://schemas.microsoft.com/office/2006/coverPageProps' " w:xpath="/ns0:CoverPageProperties[1]/ns0:PublishDate[1]" w:storeItemID="{55AF091B-3C7A-41E3-B477-F2FDAA23CFDA}"/>
              <w:date w:fullDate="2016-04-08T00:00:00Z">
                <w:dateFormat w:val="dd/MM/yyyy"/>
                <w:lid w:val="fr-FR"/>
                <w:storeMappedDataAs w:val="dateTime"/>
                <w:calendar w:val="gregorian"/>
              </w:date>
            </w:sdtPr>
            <w:sdtEndPr/>
            <w:sdtContent>
              <w:r w:rsidR="00735ABD">
                <w:t>08/04/2016</w:t>
              </w:r>
            </w:sdtContent>
          </w:sdt>
        </w:p>
      </w:tc>
      <w:tc>
        <w:tcPr>
          <w:tcW w:w="295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19BF93E9" w14:textId="77777777" w:rsidR="00735ABD" w:rsidRDefault="00735ABD" w:rsidP="00991748">
          <w:pPr>
            <w:pStyle w:val="En-tte"/>
            <w:tabs>
              <w:tab w:val="left" w:pos="510"/>
            </w:tabs>
          </w:pPr>
          <w:r w:rsidRPr="006E66E2">
            <w:rPr>
              <w:i/>
              <w:noProof/>
              <w:lang w:val="en-US" w:eastAsia="zh-CN"/>
            </w:rPr>
            <w:drawing>
              <wp:anchor distT="0" distB="0" distL="114300" distR="114300" simplePos="0" relativeHeight="251685888" behindDoc="0" locked="0" layoutInCell="1" allowOverlap="1" wp14:anchorId="7EF7B94E" wp14:editId="008CEB3D">
                <wp:simplePos x="0" y="0"/>
                <wp:positionH relativeFrom="column">
                  <wp:posOffset>478155</wp:posOffset>
                </wp:positionH>
                <wp:positionV relativeFrom="paragraph">
                  <wp:posOffset>130175</wp:posOffset>
                </wp:positionV>
                <wp:extent cx="914400" cy="461645"/>
                <wp:effectExtent l="0" t="0" r="0" b="0"/>
                <wp:wrapNone/>
                <wp:docPr id="45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IP 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61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35ABD" w14:paraId="6B4B2F16" w14:textId="77777777" w:rsidTr="00AE09C2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14:paraId="61502198" w14:textId="77777777" w:rsidR="00735ABD" w:rsidRPr="00E92B0C" w:rsidRDefault="00735ABD" w:rsidP="00991748">
          <w:pPr>
            <w:pStyle w:val="En-tte"/>
            <w:tabs>
              <w:tab w:val="left" w:pos="510"/>
            </w:tabs>
          </w:pPr>
        </w:p>
      </w:tc>
      <w:tc>
        <w:tcPr>
          <w:tcW w:w="5836" w:type="dxa"/>
          <w:gridSpan w:val="2"/>
          <w:tcBorders>
            <w:left w:val="single" w:sz="4" w:space="0" w:color="auto"/>
            <w:right w:val="single" w:sz="4" w:space="0" w:color="auto"/>
          </w:tcBorders>
        </w:tcPr>
        <w:p w14:paraId="5A25B9DB" w14:textId="77777777" w:rsidR="00735ABD" w:rsidRPr="00991748" w:rsidRDefault="00735ABD" w:rsidP="00991748">
          <w:pPr>
            <w:jc w:val="right"/>
            <w:rPr>
              <w:lang w:val="en-GB"/>
            </w:rPr>
          </w:pPr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14:paraId="7457E723" w14:textId="77777777" w:rsidR="00735ABD" w:rsidRDefault="00735ABD" w:rsidP="00735ABD"/>
      </w:tc>
    </w:tr>
    <w:tr w:rsidR="00735ABD" w:rsidRPr="000B5889" w14:paraId="1450B050" w14:textId="77777777" w:rsidTr="00AE09C2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14:paraId="3E5A451F" w14:textId="77777777" w:rsidR="00735ABD" w:rsidRPr="00E92B0C" w:rsidRDefault="00735ABD" w:rsidP="000B5889">
          <w:pPr>
            <w:pStyle w:val="En-tte"/>
            <w:tabs>
              <w:tab w:val="left" w:pos="510"/>
            </w:tabs>
          </w:pPr>
        </w:p>
      </w:tc>
      <w:tc>
        <w:tcPr>
          <w:tcW w:w="2126" w:type="dxa"/>
          <w:tcBorders>
            <w:left w:val="single" w:sz="4" w:space="0" w:color="auto"/>
            <w:right w:val="single" w:sz="4" w:space="0" w:color="auto"/>
          </w:tcBorders>
        </w:tcPr>
        <w:p w14:paraId="281A7FEB" w14:textId="77777777" w:rsidR="00735ABD" w:rsidRDefault="00735ABD" w:rsidP="000B5889">
          <w:pPr>
            <w:pStyle w:val="En-tte"/>
            <w:tabs>
              <w:tab w:val="left" w:pos="510"/>
            </w:tabs>
          </w:pPr>
          <w:r>
            <w:t>Nom du projet</w:t>
          </w:r>
        </w:p>
      </w:tc>
      <w:tc>
        <w:tcPr>
          <w:tcW w:w="3710" w:type="dxa"/>
          <w:tcBorders>
            <w:left w:val="single" w:sz="4" w:space="0" w:color="auto"/>
            <w:right w:val="single" w:sz="4" w:space="0" w:color="auto"/>
          </w:tcBorders>
        </w:tcPr>
        <w:p w14:paraId="1BAA230E" w14:textId="77777777" w:rsidR="00735ABD" w:rsidRDefault="006933B5" w:rsidP="000B5889">
          <w:pPr>
            <w:pStyle w:val="En-tte"/>
            <w:tabs>
              <w:tab w:val="left" w:pos="510"/>
            </w:tabs>
          </w:pPr>
          <w:sdt>
            <w:sdtPr>
              <w:rPr>
                <w:rStyle w:val="lev"/>
              </w:rPr>
              <w:alias w:val="Titre "/>
              <w:tag w:val=""/>
              <w:id w:val="-111181780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rStyle w:val="lev"/>
              </w:rPr>
            </w:sdtEndPr>
            <w:sdtContent>
              <w:r w:rsidR="00735ABD" w:rsidRPr="00FA513D">
                <w:rPr>
                  <w:rStyle w:val="lev"/>
                </w:rPr>
                <w:t>Music Sheet Writer</w:t>
              </w:r>
            </w:sdtContent>
          </w:sdt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14:paraId="690F8AE7" w14:textId="77777777" w:rsidR="00735ABD" w:rsidRPr="000B5889" w:rsidRDefault="00735ABD" w:rsidP="000B5889">
          <w:pPr>
            <w:rPr>
              <w:lang w:val="en-US"/>
            </w:rPr>
          </w:pPr>
        </w:p>
      </w:tc>
    </w:tr>
    <w:tr w:rsidR="00735ABD" w14:paraId="1D8D2419" w14:textId="77777777" w:rsidTr="00AE09C2">
      <w:trPr>
        <w:jc w:val="center"/>
      </w:trPr>
      <w:tc>
        <w:tcPr>
          <w:tcW w:w="2269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14:paraId="7688B238" w14:textId="77777777" w:rsidR="00735ABD" w:rsidRPr="000B5889" w:rsidRDefault="00735ABD" w:rsidP="000B5889">
          <w:pPr>
            <w:pStyle w:val="En-tte"/>
            <w:tabs>
              <w:tab w:val="left" w:pos="510"/>
            </w:tabs>
            <w:rPr>
              <w:lang w:val="en-US"/>
            </w:rPr>
          </w:pPr>
        </w:p>
      </w:tc>
      <w:tc>
        <w:tcPr>
          <w:tcW w:w="2126" w:type="dxa"/>
          <w:tcBorders>
            <w:left w:val="single" w:sz="4" w:space="0" w:color="auto"/>
          </w:tcBorders>
        </w:tcPr>
        <w:p w14:paraId="752A0148" w14:textId="77777777" w:rsidR="00735ABD" w:rsidRDefault="00735ABD" w:rsidP="000B5889">
          <w:pPr>
            <w:pStyle w:val="En-tte"/>
            <w:tabs>
              <w:tab w:val="left" w:pos="510"/>
            </w:tabs>
          </w:pPr>
          <w:r>
            <w:t>Objet du document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14:paraId="67801992" w14:textId="77777777" w:rsidR="00735ABD" w:rsidRPr="000D7472" w:rsidRDefault="006933B5" w:rsidP="000D7472">
          <w:pPr>
            <w:pStyle w:val="En-tte"/>
            <w:tabs>
              <w:tab w:val="clear" w:pos="4536"/>
              <w:tab w:val="clear" w:pos="9072"/>
              <w:tab w:val="left" w:pos="510"/>
              <w:tab w:val="left" w:pos="1997"/>
            </w:tabs>
            <w:rPr>
              <w:i/>
            </w:rPr>
          </w:pPr>
          <w:sdt>
            <w:sdtPr>
              <w:rPr>
                <w:rStyle w:val="Accentuation"/>
                <w:i w:val="0"/>
              </w:rPr>
              <w:alias w:val="Objet "/>
              <w:tag w:val=""/>
              <w:id w:val="-1722199046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>
              <w:rPr>
                <w:rStyle w:val="Accentuation"/>
              </w:rPr>
            </w:sdtEndPr>
            <w:sdtContent>
              <w:r w:rsidR="00735ABD">
                <w:rPr>
                  <w:rStyle w:val="Accentuation"/>
                  <w:i w:val="0"/>
                  <w:lang w:val="en-US"/>
                </w:rPr>
                <w:t xml:space="preserve">Guide </w:t>
              </w:r>
              <w:proofErr w:type="spellStart"/>
              <w:r w:rsidR="00735ABD">
                <w:rPr>
                  <w:rStyle w:val="Accentuation"/>
                  <w:i w:val="0"/>
                  <w:lang w:val="en-US"/>
                </w:rPr>
                <w:t>D’installation</w:t>
              </w:r>
              <w:proofErr w:type="spellEnd"/>
            </w:sdtContent>
          </w:sdt>
          <w:r w:rsidR="00735ABD" w:rsidRPr="000D7472">
            <w:rPr>
              <w:rStyle w:val="Accentuation"/>
              <w:i w:val="0"/>
            </w:rPr>
            <w:tab/>
          </w:r>
        </w:p>
      </w:tc>
      <w:tc>
        <w:tcPr>
          <w:tcW w:w="2952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14:paraId="3861DDF7" w14:textId="77777777" w:rsidR="00735ABD" w:rsidRDefault="00735ABD" w:rsidP="000B5889">
          <w:pPr>
            <w:pStyle w:val="En-tte"/>
            <w:tabs>
              <w:tab w:val="left" w:pos="510"/>
            </w:tabs>
          </w:pPr>
        </w:p>
      </w:tc>
    </w:tr>
    <w:tr w:rsidR="00735ABD" w14:paraId="55694241" w14:textId="77777777" w:rsidTr="00AE09C2">
      <w:trPr>
        <w:jc w:val="center"/>
      </w:trPr>
      <w:sdt>
        <w:sdtPr>
          <w:rPr>
            <w:lang w:val="en-GB"/>
          </w:rPr>
          <w:alias w:val="Company"/>
          <w:tag w:val=""/>
          <w:id w:val="-288352013"/>
          <w:placeholder>
            <w:docPart w:val="81870C59E03F46A3B4B2BADB162F18C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269" w:type="dxa"/>
              <w:tcBorders>
                <w:top w:val="nil"/>
                <w:left w:val="single" w:sz="4" w:space="0" w:color="auto"/>
                <w:bottom w:val="single" w:sz="4" w:space="0" w:color="auto"/>
                <w:right w:val="single" w:sz="4" w:space="0" w:color="auto"/>
              </w:tcBorders>
            </w:tcPr>
            <w:p w14:paraId="4AAEA4FA" w14:textId="77777777" w:rsidR="00735ABD" w:rsidRPr="00E92B0C" w:rsidRDefault="00735ABD" w:rsidP="000B5889">
              <w:pPr>
                <w:pStyle w:val="Sous-titre"/>
              </w:pPr>
              <w:r w:rsidRPr="00E92B0C">
                <w:t>Music Sheet Writer</w:t>
              </w:r>
            </w:p>
          </w:tc>
        </w:sdtContent>
      </w:sdt>
      <w:tc>
        <w:tcPr>
          <w:tcW w:w="2126" w:type="dxa"/>
          <w:tcBorders>
            <w:left w:val="single" w:sz="4" w:space="0" w:color="auto"/>
          </w:tcBorders>
        </w:tcPr>
        <w:p w14:paraId="28FBF91E" w14:textId="77777777" w:rsidR="00735ABD" w:rsidRDefault="00735ABD" w:rsidP="000B5889">
          <w:pPr>
            <w:pStyle w:val="En-tte"/>
            <w:tabs>
              <w:tab w:val="left" w:pos="510"/>
            </w:tabs>
          </w:pPr>
          <w:r>
            <w:t>Nom du chapitre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14:paraId="6590B5C2" w14:textId="6C36A036" w:rsidR="00735ABD" w:rsidRPr="000D7472" w:rsidRDefault="00735ABD" w:rsidP="000D7472">
          <w:pPr>
            <w:pStyle w:val="En-tte"/>
            <w:tabs>
              <w:tab w:val="clear" w:pos="4536"/>
              <w:tab w:val="clear" w:pos="9072"/>
              <w:tab w:val="left" w:pos="510"/>
              <w:tab w:val="center" w:pos="1747"/>
            </w:tabs>
            <w:rPr>
              <w:i/>
            </w:rPr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STYLEREF  "Titre 1"  \* MERGEFORMAT </w:instrText>
          </w:r>
          <w:r>
            <w:rPr>
              <w:i/>
            </w:rPr>
            <w:fldChar w:fldCharType="separate"/>
          </w:r>
          <w:r w:rsidR="000B415A">
            <w:rPr>
              <w:i/>
              <w:noProof/>
            </w:rPr>
            <w:t>Application Windows Phone</w:t>
          </w:r>
          <w:r>
            <w:rPr>
              <w:i/>
            </w:rPr>
            <w:fldChar w:fldCharType="end"/>
          </w:r>
        </w:p>
      </w:tc>
      <w:sdt>
        <w:sdtPr>
          <w:rPr>
            <w:lang w:val="en-GB"/>
          </w:rPr>
          <w:alias w:val="Category"/>
          <w:tag w:val=""/>
          <w:id w:val="1989049015"/>
          <w:placeholder>
            <w:docPart w:val="A93EBD7A81B64FBBA24268AF6B8AB5A8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tc>
            <w:tcPr>
              <w:tcW w:w="2952" w:type="dxa"/>
              <w:tcBorders>
                <w:top w:val="nil"/>
                <w:left w:val="single" w:sz="4" w:space="0" w:color="auto"/>
                <w:bottom w:val="single" w:sz="4" w:space="0" w:color="auto"/>
                <w:right w:val="single" w:sz="4" w:space="0" w:color="auto"/>
              </w:tcBorders>
            </w:tcPr>
            <w:p w14:paraId="7B99C6B7" w14:textId="77777777" w:rsidR="00735ABD" w:rsidRDefault="00735ABD" w:rsidP="000B5889">
              <w:pPr>
                <w:pStyle w:val="Sous-titre"/>
                <w:jc w:val="right"/>
              </w:pPr>
              <w:proofErr w:type="spellStart"/>
              <w:r w:rsidRPr="00991748">
                <w:rPr>
                  <w:lang w:val="en-GB"/>
                </w:rPr>
                <w:t>Epitech</w:t>
              </w:r>
              <w:proofErr w:type="spellEnd"/>
              <w:r w:rsidRPr="00991748">
                <w:rPr>
                  <w:lang w:val="en-GB"/>
                </w:rPr>
                <w:t xml:space="preserve"> Innovative Project</w:t>
              </w:r>
            </w:p>
          </w:tc>
        </w:sdtContent>
      </w:sdt>
    </w:tr>
  </w:tbl>
  <w:p w14:paraId="421FA77B" w14:textId="77777777" w:rsidR="00735ABD" w:rsidRPr="00991748" w:rsidRDefault="00735ABD" w:rsidP="00991748">
    <w:pPr>
      <w:pStyle w:val="En-tte"/>
      <w:tabs>
        <w:tab w:val="left" w:pos="510"/>
      </w:tabs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B563A2" w14:textId="77777777" w:rsidR="00735ABD" w:rsidRPr="005B53B8" w:rsidRDefault="00735ABD" w:rsidP="005B53B8">
    <w:pPr>
      <w:pStyle w:val="En-tte"/>
      <w:rPr>
        <w:rStyle w:val="Accentuation"/>
        <w:i w:val="0"/>
        <w:i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A6618"/>
    <w:multiLevelType w:val="multilevel"/>
    <w:tmpl w:val="0C66FCD6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8"/>
      <w:lvlText w:val="%1.%2.%3.%4.%5.%6.%7.%8.%9."/>
      <w:lvlJc w:val="left"/>
      <w:pPr>
        <w:ind w:left="432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 w15:restartNumberingAfterBreak="0">
    <w:nsid w:val="4A1F3F28"/>
    <w:multiLevelType w:val="multilevel"/>
    <w:tmpl w:val="F59C0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9B460DB"/>
    <w:multiLevelType w:val="multilevel"/>
    <w:tmpl w:val="1D60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1"/>
  </w:num>
  <w:num w:numId="1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nathan Racaud">
    <w15:presenceInfo w15:providerId="Windows Live" w15:userId="ca8d3617104b62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815"/>
    <w:rsid w:val="00003879"/>
    <w:rsid w:val="0000645A"/>
    <w:rsid w:val="00006CE2"/>
    <w:rsid w:val="00011E11"/>
    <w:rsid w:val="00037D1F"/>
    <w:rsid w:val="000664E3"/>
    <w:rsid w:val="000738EF"/>
    <w:rsid w:val="0008310F"/>
    <w:rsid w:val="000906D3"/>
    <w:rsid w:val="000B415A"/>
    <w:rsid w:val="000B5889"/>
    <w:rsid w:val="000D41F7"/>
    <w:rsid w:val="000D7472"/>
    <w:rsid w:val="000E782C"/>
    <w:rsid w:val="000F2AAA"/>
    <w:rsid w:val="00102E51"/>
    <w:rsid w:val="001131D3"/>
    <w:rsid w:val="00117E6D"/>
    <w:rsid w:val="00122158"/>
    <w:rsid w:val="001309E4"/>
    <w:rsid w:val="00137036"/>
    <w:rsid w:val="00137FB2"/>
    <w:rsid w:val="00147043"/>
    <w:rsid w:val="00157F01"/>
    <w:rsid w:val="00171124"/>
    <w:rsid w:val="00181574"/>
    <w:rsid w:val="00196D53"/>
    <w:rsid w:val="00197EA5"/>
    <w:rsid w:val="001C0E27"/>
    <w:rsid w:val="001C2014"/>
    <w:rsid w:val="001D43B0"/>
    <w:rsid w:val="001E184D"/>
    <w:rsid w:val="001F34E8"/>
    <w:rsid w:val="002000A0"/>
    <w:rsid w:val="002341C9"/>
    <w:rsid w:val="00244283"/>
    <w:rsid w:val="00246F15"/>
    <w:rsid w:val="0025393D"/>
    <w:rsid w:val="00254194"/>
    <w:rsid w:val="00260572"/>
    <w:rsid w:val="00270418"/>
    <w:rsid w:val="00291275"/>
    <w:rsid w:val="002942EA"/>
    <w:rsid w:val="002E0DD8"/>
    <w:rsid w:val="002E5D54"/>
    <w:rsid w:val="002E7900"/>
    <w:rsid w:val="003407F4"/>
    <w:rsid w:val="0036661F"/>
    <w:rsid w:val="00367CF5"/>
    <w:rsid w:val="00371B9B"/>
    <w:rsid w:val="003834CC"/>
    <w:rsid w:val="00386A7D"/>
    <w:rsid w:val="00387C3C"/>
    <w:rsid w:val="00387E6C"/>
    <w:rsid w:val="003A015B"/>
    <w:rsid w:val="003D467A"/>
    <w:rsid w:val="003D47E6"/>
    <w:rsid w:val="003D48C8"/>
    <w:rsid w:val="003D6EB0"/>
    <w:rsid w:val="003E1DD6"/>
    <w:rsid w:val="003E6388"/>
    <w:rsid w:val="003F221F"/>
    <w:rsid w:val="004335EE"/>
    <w:rsid w:val="00470749"/>
    <w:rsid w:val="004960E7"/>
    <w:rsid w:val="0049646F"/>
    <w:rsid w:val="004C7A61"/>
    <w:rsid w:val="004D1AAD"/>
    <w:rsid w:val="004D6938"/>
    <w:rsid w:val="004D761D"/>
    <w:rsid w:val="004E69C4"/>
    <w:rsid w:val="00514B1F"/>
    <w:rsid w:val="0052076A"/>
    <w:rsid w:val="00531753"/>
    <w:rsid w:val="00535917"/>
    <w:rsid w:val="0054299A"/>
    <w:rsid w:val="00543714"/>
    <w:rsid w:val="005505E2"/>
    <w:rsid w:val="00550FD3"/>
    <w:rsid w:val="00552E8A"/>
    <w:rsid w:val="00582147"/>
    <w:rsid w:val="005B409A"/>
    <w:rsid w:val="005B53B8"/>
    <w:rsid w:val="005B6580"/>
    <w:rsid w:val="005C4A65"/>
    <w:rsid w:val="005D35AD"/>
    <w:rsid w:val="005E0BB0"/>
    <w:rsid w:val="005F1A7C"/>
    <w:rsid w:val="006056BA"/>
    <w:rsid w:val="006059B6"/>
    <w:rsid w:val="00606A12"/>
    <w:rsid w:val="00607F40"/>
    <w:rsid w:val="006170A5"/>
    <w:rsid w:val="00617B00"/>
    <w:rsid w:val="00650522"/>
    <w:rsid w:val="006557DD"/>
    <w:rsid w:val="00661AFB"/>
    <w:rsid w:val="00665A7A"/>
    <w:rsid w:val="006706E0"/>
    <w:rsid w:val="00677510"/>
    <w:rsid w:val="0068090C"/>
    <w:rsid w:val="00686101"/>
    <w:rsid w:val="0068648D"/>
    <w:rsid w:val="006933B5"/>
    <w:rsid w:val="006E293A"/>
    <w:rsid w:val="006F32BD"/>
    <w:rsid w:val="00713F39"/>
    <w:rsid w:val="00730479"/>
    <w:rsid w:val="00735ABD"/>
    <w:rsid w:val="007365CC"/>
    <w:rsid w:val="00764F4F"/>
    <w:rsid w:val="007D0BF0"/>
    <w:rsid w:val="007D4C11"/>
    <w:rsid w:val="007E5503"/>
    <w:rsid w:val="007F5D78"/>
    <w:rsid w:val="008068E2"/>
    <w:rsid w:val="00811826"/>
    <w:rsid w:val="008359AB"/>
    <w:rsid w:val="00847FAB"/>
    <w:rsid w:val="00867846"/>
    <w:rsid w:val="00874ECB"/>
    <w:rsid w:val="00884990"/>
    <w:rsid w:val="008B4150"/>
    <w:rsid w:val="008D4B84"/>
    <w:rsid w:val="008D54E0"/>
    <w:rsid w:val="00944083"/>
    <w:rsid w:val="00961443"/>
    <w:rsid w:val="00967A2F"/>
    <w:rsid w:val="00991748"/>
    <w:rsid w:val="009A51FF"/>
    <w:rsid w:val="009B4F9C"/>
    <w:rsid w:val="009C03DA"/>
    <w:rsid w:val="009E3BA7"/>
    <w:rsid w:val="009F28D9"/>
    <w:rsid w:val="00A02A18"/>
    <w:rsid w:val="00A26815"/>
    <w:rsid w:val="00A32813"/>
    <w:rsid w:val="00A542FB"/>
    <w:rsid w:val="00A54D6A"/>
    <w:rsid w:val="00A6362F"/>
    <w:rsid w:val="00A64B9E"/>
    <w:rsid w:val="00A92C3B"/>
    <w:rsid w:val="00AB7617"/>
    <w:rsid w:val="00AC2341"/>
    <w:rsid w:val="00AE09C2"/>
    <w:rsid w:val="00AE4187"/>
    <w:rsid w:val="00B06173"/>
    <w:rsid w:val="00B1355E"/>
    <w:rsid w:val="00B13AA6"/>
    <w:rsid w:val="00B17B6B"/>
    <w:rsid w:val="00B37157"/>
    <w:rsid w:val="00B3775F"/>
    <w:rsid w:val="00B4087B"/>
    <w:rsid w:val="00B71436"/>
    <w:rsid w:val="00B75640"/>
    <w:rsid w:val="00B86118"/>
    <w:rsid w:val="00B913ED"/>
    <w:rsid w:val="00B947EE"/>
    <w:rsid w:val="00B96A48"/>
    <w:rsid w:val="00B96BF7"/>
    <w:rsid w:val="00BA6180"/>
    <w:rsid w:val="00BB3A46"/>
    <w:rsid w:val="00BD2037"/>
    <w:rsid w:val="00BD4445"/>
    <w:rsid w:val="00BD5111"/>
    <w:rsid w:val="00BF1E7E"/>
    <w:rsid w:val="00C13459"/>
    <w:rsid w:val="00C33439"/>
    <w:rsid w:val="00C34099"/>
    <w:rsid w:val="00C41563"/>
    <w:rsid w:val="00C468F3"/>
    <w:rsid w:val="00C47C9D"/>
    <w:rsid w:val="00C5030B"/>
    <w:rsid w:val="00C60B36"/>
    <w:rsid w:val="00C644F8"/>
    <w:rsid w:val="00C65D42"/>
    <w:rsid w:val="00C662EB"/>
    <w:rsid w:val="00C84245"/>
    <w:rsid w:val="00C97997"/>
    <w:rsid w:val="00CA7044"/>
    <w:rsid w:val="00CC2B16"/>
    <w:rsid w:val="00CC56F8"/>
    <w:rsid w:val="00CD48CD"/>
    <w:rsid w:val="00CD6AD6"/>
    <w:rsid w:val="00CD79BC"/>
    <w:rsid w:val="00CE1702"/>
    <w:rsid w:val="00CF22D6"/>
    <w:rsid w:val="00CF6ED6"/>
    <w:rsid w:val="00CF7FAD"/>
    <w:rsid w:val="00D033A8"/>
    <w:rsid w:val="00D156F8"/>
    <w:rsid w:val="00D60867"/>
    <w:rsid w:val="00D772EC"/>
    <w:rsid w:val="00DA69CA"/>
    <w:rsid w:val="00DC03F0"/>
    <w:rsid w:val="00DE69FF"/>
    <w:rsid w:val="00DF5F1B"/>
    <w:rsid w:val="00DF66E8"/>
    <w:rsid w:val="00E03E85"/>
    <w:rsid w:val="00E04065"/>
    <w:rsid w:val="00E25192"/>
    <w:rsid w:val="00E328CD"/>
    <w:rsid w:val="00E40992"/>
    <w:rsid w:val="00E40A30"/>
    <w:rsid w:val="00E4291C"/>
    <w:rsid w:val="00E44F73"/>
    <w:rsid w:val="00E56E19"/>
    <w:rsid w:val="00E62625"/>
    <w:rsid w:val="00E64A20"/>
    <w:rsid w:val="00E76D96"/>
    <w:rsid w:val="00E81661"/>
    <w:rsid w:val="00E83422"/>
    <w:rsid w:val="00E92B0C"/>
    <w:rsid w:val="00EA20CD"/>
    <w:rsid w:val="00EA369B"/>
    <w:rsid w:val="00EC238D"/>
    <w:rsid w:val="00EC37E2"/>
    <w:rsid w:val="00ED19F1"/>
    <w:rsid w:val="00ED6AB0"/>
    <w:rsid w:val="00EF3E52"/>
    <w:rsid w:val="00EF72CA"/>
    <w:rsid w:val="00F010F9"/>
    <w:rsid w:val="00F02B4D"/>
    <w:rsid w:val="00F121D1"/>
    <w:rsid w:val="00F14081"/>
    <w:rsid w:val="00F356A5"/>
    <w:rsid w:val="00F45E54"/>
    <w:rsid w:val="00F72261"/>
    <w:rsid w:val="00FA4DDE"/>
    <w:rsid w:val="00FA513D"/>
    <w:rsid w:val="00FF650F"/>
    <w:rsid w:val="00FF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427CD"/>
  <w15:chartTrackingRefBased/>
  <w15:docId w15:val="{71994E2D-6C70-4C9A-A971-604A2808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F5D78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E64A2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4A2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64A2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F1A7C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</w:rPr>
  </w:style>
  <w:style w:type="paragraph" w:styleId="Titre5">
    <w:name w:val="heading 5"/>
    <w:basedOn w:val="Titre3"/>
    <w:next w:val="Normal"/>
    <w:link w:val="Titre5Car"/>
    <w:uiPriority w:val="9"/>
    <w:unhideWhenUsed/>
    <w:qFormat/>
    <w:rsid w:val="005F1A7C"/>
    <w:pPr>
      <w:numPr>
        <w:ilvl w:val="4"/>
      </w:numPr>
      <w:outlineLvl w:val="4"/>
    </w:pPr>
  </w:style>
  <w:style w:type="paragraph" w:styleId="Titre6">
    <w:name w:val="heading 6"/>
    <w:basedOn w:val="Titre5"/>
    <w:next w:val="Normal"/>
    <w:link w:val="Titre6Car"/>
    <w:uiPriority w:val="9"/>
    <w:unhideWhenUsed/>
    <w:rsid w:val="005F1A7C"/>
    <w:pPr>
      <w:numPr>
        <w:ilvl w:val="5"/>
      </w:numPr>
      <w:outlineLvl w:val="5"/>
    </w:pPr>
  </w:style>
  <w:style w:type="paragraph" w:styleId="Titre7">
    <w:name w:val="heading 7"/>
    <w:basedOn w:val="Titre6"/>
    <w:next w:val="Normal"/>
    <w:link w:val="Titre7Car"/>
    <w:uiPriority w:val="9"/>
    <w:unhideWhenUsed/>
    <w:rsid w:val="005F1A7C"/>
    <w:pPr>
      <w:numPr>
        <w:ilvl w:val="6"/>
      </w:numPr>
      <w:outlineLvl w:val="6"/>
    </w:pPr>
  </w:style>
  <w:style w:type="paragraph" w:styleId="Titre8">
    <w:name w:val="heading 8"/>
    <w:basedOn w:val="Titre7"/>
    <w:next w:val="Normal"/>
    <w:link w:val="Titre8Car"/>
    <w:uiPriority w:val="9"/>
    <w:unhideWhenUsed/>
    <w:rsid w:val="005F1A7C"/>
    <w:pPr>
      <w:numPr>
        <w:ilvl w:val="8"/>
      </w:numPr>
      <w:outlineLvl w:val="7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horssommaire">
    <w:name w:val="Titre 1 (hors sommaire)"/>
    <w:basedOn w:val="Normal"/>
    <w:next w:val="Normal"/>
    <w:link w:val="Titre1horssommaireCar"/>
    <w:qFormat/>
    <w:rsid w:val="00E64A20"/>
    <w:pPr>
      <w:spacing w:after="40" w:line="240" w:lineRule="auto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1horssommaireCar">
    <w:name w:val="Titre 1 (hors sommaire) Car"/>
    <w:basedOn w:val="Titre1Car"/>
    <w:link w:val="Titre1horssommaire"/>
    <w:rsid w:val="00E64A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E64A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64A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64A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5F1A7C"/>
    <w:rPr>
      <w:rFonts w:asciiTheme="majorHAnsi" w:eastAsiaTheme="majorEastAsia" w:hAnsiTheme="majorHAnsi" w:cstheme="majorBidi"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5F1A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ansinterligne">
    <w:name w:val="No Spacing"/>
    <w:link w:val="SansinterligneCar"/>
    <w:uiPriority w:val="1"/>
    <w:qFormat/>
    <w:rsid w:val="007F5D78"/>
    <w:pPr>
      <w:spacing w:after="0" w:line="240" w:lineRule="auto"/>
      <w:jc w:val="both"/>
    </w:pPr>
    <w:rPr>
      <w:lang w:eastAsia="ko-K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F5D78"/>
    <w:rPr>
      <w:lang w:eastAsia="ko-KR"/>
    </w:rPr>
  </w:style>
  <w:style w:type="character" w:styleId="Textedelespacerserv">
    <w:name w:val="Placeholder Text"/>
    <w:basedOn w:val="Policepardfaut"/>
    <w:uiPriority w:val="99"/>
    <w:semiHidden/>
    <w:rsid w:val="00E62625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BB3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3A46"/>
  </w:style>
  <w:style w:type="paragraph" w:styleId="Pieddepage">
    <w:name w:val="footer"/>
    <w:basedOn w:val="Normal"/>
    <w:link w:val="PieddepageCar"/>
    <w:uiPriority w:val="99"/>
    <w:unhideWhenUsed/>
    <w:rsid w:val="00BB3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3A46"/>
  </w:style>
  <w:style w:type="paragraph" w:customStyle="1" w:styleId="Titre2horssommaire">
    <w:name w:val="Titre 2 (hors sommaire)"/>
    <w:basedOn w:val="Normal"/>
    <w:next w:val="Normal"/>
    <w:link w:val="Titre2horssommaireCar"/>
    <w:qFormat/>
    <w:rsid w:val="00E64A20"/>
    <w:pPr>
      <w:spacing w:after="40" w:line="240" w:lineRule="auto"/>
    </w:pPr>
    <w:rPr>
      <w:rFonts w:asciiTheme="majorHAnsi" w:hAnsiTheme="majorHAnsi"/>
      <w:color w:val="2E74B5" w:themeColor="accent1" w:themeShade="BF"/>
      <w:sz w:val="28"/>
    </w:rPr>
  </w:style>
  <w:style w:type="table" w:styleId="Grilledutableau">
    <w:name w:val="Table Grid"/>
    <w:basedOn w:val="TableauNormal"/>
    <w:uiPriority w:val="39"/>
    <w:rsid w:val="00ED6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horssommaireCar">
    <w:name w:val="Titre 2 (hors sommaire) Car"/>
    <w:basedOn w:val="Policepardfaut"/>
    <w:link w:val="Titre2horssommaire"/>
    <w:rsid w:val="00E64A20"/>
    <w:rPr>
      <w:rFonts w:asciiTheme="majorHAnsi" w:hAnsiTheme="majorHAnsi"/>
      <w:color w:val="2E74B5" w:themeColor="accent1" w:themeShade="BF"/>
      <w:sz w:val="28"/>
    </w:rPr>
  </w:style>
  <w:style w:type="paragraph" w:styleId="En-ttedetabledesmatires">
    <w:name w:val="TOC Heading"/>
    <w:basedOn w:val="Titre1"/>
    <w:next w:val="Normal"/>
    <w:uiPriority w:val="39"/>
    <w:unhideWhenUsed/>
    <w:rsid w:val="000E782C"/>
    <w:pPr>
      <w:numPr>
        <w:numId w:val="0"/>
      </w:numPr>
      <w:jc w:val="left"/>
      <w:outlineLvl w:val="9"/>
    </w:pPr>
    <w:rPr>
      <w:lang w:eastAsia="ko-KR"/>
    </w:rPr>
  </w:style>
  <w:style w:type="character" w:customStyle="1" w:styleId="apple-converted-space">
    <w:name w:val="apple-converted-space"/>
    <w:basedOn w:val="Policepardfaut"/>
    <w:rsid w:val="00E76D96"/>
  </w:style>
  <w:style w:type="paragraph" w:styleId="TM1">
    <w:name w:val="toc 1"/>
    <w:basedOn w:val="Normal"/>
    <w:next w:val="Normal"/>
    <w:autoRedefine/>
    <w:uiPriority w:val="39"/>
    <w:unhideWhenUsed/>
    <w:rsid w:val="00B1355E"/>
    <w:pPr>
      <w:spacing w:before="120" w:after="0"/>
    </w:pPr>
    <w:rPr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B1355E"/>
    <w:pPr>
      <w:spacing w:before="120" w:after="0"/>
      <w:ind w:left="220"/>
    </w:pPr>
    <w:rPr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B1355E"/>
    <w:pPr>
      <w:spacing w:after="0"/>
      <w:ind w:left="44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B1355E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B1355E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B1355E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B1355E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B1355E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B1355E"/>
    <w:pPr>
      <w:spacing w:after="0"/>
      <w:ind w:left="1760"/>
    </w:pPr>
    <w:rPr>
      <w:sz w:val="20"/>
      <w:szCs w:val="20"/>
    </w:rPr>
  </w:style>
  <w:style w:type="character" w:styleId="Rfrenceintense">
    <w:name w:val="Intense Reference"/>
    <w:basedOn w:val="Policepardfaut"/>
    <w:uiPriority w:val="32"/>
    <w:rsid w:val="00FA513D"/>
    <w:rPr>
      <w:b/>
      <w:bCs/>
      <w:smallCaps/>
      <w:color w:val="5B9BD5" w:themeColor="accent1"/>
      <w:spacing w:val="5"/>
    </w:rPr>
  </w:style>
  <w:style w:type="character" w:styleId="Accentuation">
    <w:name w:val="Emphasis"/>
    <w:basedOn w:val="Policepardfaut"/>
    <w:uiPriority w:val="20"/>
    <w:rsid w:val="00FA513D"/>
    <w:rPr>
      <w:i/>
      <w:iCs/>
    </w:rPr>
  </w:style>
  <w:style w:type="character" w:styleId="lev">
    <w:name w:val="Strong"/>
    <w:basedOn w:val="Policepardfaut"/>
    <w:uiPriority w:val="22"/>
    <w:rsid w:val="00FA513D"/>
    <w:rPr>
      <w:b/>
      <w:bCs/>
    </w:rPr>
  </w:style>
  <w:style w:type="character" w:styleId="Lienhypertexte">
    <w:name w:val="Hyperlink"/>
    <w:basedOn w:val="Policepardfaut"/>
    <w:uiPriority w:val="99"/>
    <w:unhideWhenUsed/>
    <w:rsid w:val="00C468F3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rsid w:val="009917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rsid w:val="00E92B0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92B0C"/>
    <w:rPr>
      <w:color w:val="5A5A5A" w:themeColor="text1" w:themeTint="A5"/>
      <w:spacing w:val="15"/>
    </w:rPr>
  </w:style>
  <w:style w:type="table" w:customStyle="1" w:styleId="MusicSheetWriterTableHeadingRow">
    <w:name w:val="MusicSheetWriter Table Heading Row"/>
    <w:basedOn w:val="TableauNormal"/>
    <w:uiPriority w:val="99"/>
    <w:rsid w:val="00C34099"/>
    <w:pPr>
      <w:spacing w:after="0" w:line="240" w:lineRule="auto"/>
    </w:pPr>
    <w:rPr>
      <w:sz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jc w:val="center"/>
      </w:pPr>
      <w:rPr>
        <w:rFonts w:asciiTheme="majorHAnsi" w:hAnsiTheme="majorHAnsi"/>
        <w:b/>
        <w:i w:val="0"/>
        <w:sz w:val="20"/>
      </w:rPr>
      <w:tblPr/>
      <w:trPr>
        <w:tblHeader/>
      </w:trPr>
      <w:tcPr>
        <w:shd w:val="clear" w:color="auto" w:fill="D9D9D9" w:themeFill="background1" w:themeFillShade="D9"/>
        <w:vAlign w:val="center"/>
      </w:tcPr>
    </w:tblStylePr>
  </w:style>
  <w:style w:type="table" w:customStyle="1" w:styleId="MusicSheetWriterTableHeadingColumn">
    <w:name w:val="MusicSheetWriter Table Heading Column"/>
    <w:basedOn w:val="TableauNormal"/>
    <w:uiPriority w:val="99"/>
    <w:rsid w:val="00C34099"/>
    <w:pPr>
      <w:spacing w:after="0" w:line="240" w:lineRule="auto"/>
    </w:pPr>
    <w:rPr>
      <w:sz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rPr>
        <w:rFonts w:asciiTheme="minorHAnsi" w:hAnsiTheme="minorHAnsi"/>
        <w:sz w:val="20"/>
      </w:rPr>
    </w:tblStylePr>
    <w:tblStylePr w:type="firstCol">
      <w:pPr>
        <w:jc w:val="left"/>
      </w:pPr>
      <w:rPr>
        <w:rFonts w:asciiTheme="majorHAnsi" w:hAnsiTheme="majorHAnsi"/>
        <w:b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  <w:tblStylePr w:type="nwCell">
      <w:rPr>
        <w:rFonts w:asciiTheme="majorHAnsi" w:hAnsiTheme="majorHAnsi"/>
        <w:b/>
        <w:sz w:val="20"/>
      </w:rPr>
    </w:tblStylePr>
  </w:style>
  <w:style w:type="table" w:customStyle="1" w:styleId="MusicSheetWriterTableHeadingRow-Column">
    <w:name w:val="MusicSheetWriter Table Heading Row-Column"/>
    <w:basedOn w:val="TableauNormal"/>
    <w:uiPriority w:val="99"/>
    <w:rsid w:val="00C34099"/>
    <w:pPr>
      <w:spacing w:after="0" w:line="240" w:lineRule="auto"/>
    </w:pPr>
    <w:rPr>
      <w:sz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jc w:val="center"/>
      </w:pPr>
      <w:rPr>
        <w:rFonts w:asciiTheme="majorHAnsi" w:hAnsiTheme="majorHAnsi"/>
        <w:b/>
        <w:sz w:val="20"/>
      </w:rPr>
      <w:tblPr/>
      <w:trPr>
        <w:tblHeader/>
      </w:trPr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rPr>
        <w:rFonts w:asciiTheme="majorHAnsi" w:hAnsiTheme="majorHAnsi"/>
        <w:b/>
        <w:sz w:val="20"/>
      </w:rPr>
      <w:tblPr/>
      <w:tcPr>
        <w:shd w:val="clear" w:color="auto" w:fill="D9D9D9" w:themeFill="background1" w:themeFillShade="D9"/>
        <w:vAlign w:val="center"/>
      </w:tcPr>
    </w:tblStylePr>
    <w:tblStylePr w:type="nwCell">
      <w:tblPr/>
      <w:tcPr>
        <w:shd w:val="clear" w:color="auto" w:fill="BFBFBF" w:themeFill="background1" w:themeFillShade="BF"/>
      </w:tcPr>
    </w:tblStylePr>
  </w:style>
  <w:style w:type="paragraph" w:customStyle="1" w:styleId="ExplainationChapter">
    <w:name w:val="Explaination Chapter"/>
    <w:basedOn w:val="Normal"/>
    <w:link w:val="ExplainationChapterChar"/>
    <w:qFormat/>
    <w:rsid w:val="00E64A20"/>
    <w:rPr>
      <w:i/>
      <w:color w:val="767171" w:themeColor="background2" w:themeShade="80"/>
    </w:rPr>
  </w:style>
  <w:style w:type="paragraph" w:styleId="Lgende">
    <w:name w:val="caption"/>
    <w:basedOn w:val="Normal"/>
    <w:next w:val="Normal"/>
    <w:uiPriority w:val="35"/>
    <w:unhideWhenUsed/>
    <w:qFormat/>
    <w:rsid w:val="00386A7D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ExplainationChapterChar">
    <w:name w:val="Explaination Chapter Char"/>
    <w:basedOn w:val="Policepardfaut"/>
    <w:link w:val="ExplainationChapter"/>
    <w:rsid w:val="00E64A20"/>
    <w:rPr>
      <w:i/>
      <w:color w:val="767171" w:themeColor="background2" w:themeShade="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4F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4F9C"/>
    <w:rPr>
      <w:rFonts w:ascii="Segoe UI" w:hAnsi="Segoe UI" w:cs="Segoe UI"/>
      <w:sz w:val="18"/>
      <w:szCs w:val="18"/>
    </w:rPr>
  </w:style>
  <w:style w:type="paragraph" w:styleId="Tabledesillustrations">
    <w:name w:val="table of figures"/>
    <w:basedOn w:val="Normal"/>
    <w:next w:val="Normal"/>
    <w:link w:val="TabledesillustrationsCar"/>
    <w:uiPriority w:val="99"/>
    <w:unhideWhenUsed/>
    <w:qFormat/>
    <w:rsid w:val="001E184D"/>
    <w:pPr>
      <w:spacing w:after="0"/>
      <w:ind w:left="440" w:hanging="440"/>
    </w:pPr>
    <w:rPr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64A20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64A20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E64A20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64A2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64A2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64A20"/>
    <w:rPr>
      <w:vertAlign w:val="superscript"/>
    </w:rPr>
  </w:style>
  <w:style w:type="character" w:customStyle="1" w:styleId="TabledesillustrationsCar">
    <w:name w:val="Table des illustrations Car"/>
    <w:basedOn w:val="Policepardfaut"/>
    <w:link w:val="Tabledesillustrations"/>
    <w:uiPriority w:val="99"/>
    <w:rsid w:val="001E184D"/>
    <w:rPr>
      <w:szCs w:val="20"/>
    </w:rPr>
  </w:style>
  <w:style w:type="character" w:customStyle="1" w:styleId="Titre6Car">
    <w:name w:val="Titre 6 Car"/>
    <w:basedOn w:val="Policepardfaut"/>
    <w:link w:val="Titre6"/>
    <w:uiPriority w:val="9"/>
    <w:rsid w:val="005F1A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rsid w:val="005F1A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rsid w:val="005F1A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ebrut">
    <w:name w:val="Plain Text"/>
    <w:basedOn w:val="Normal"/>
    <w:link w:val="TextebrutCar"/>
    <w:uiPriority w:val="99"/>
    <w:unhideWhenUsed/>
    <w:rsid w:val="00C60B36"/>
    <w:pPr>
      <w:spacing w:after="0" w:line="240" w:lineRule="auto"/>
      <w:jc w:val="left"/>
    </w:pPr>
    <w:rPr>
      <w:rFonts w:ascii="Consolas" w:eastAsiaTheme="minorHAnsi" w:hAnsi="Consolas"/>
      <w:sz w:val="21"/>
      <w:szCs w:val="21"/>
      <w:lang w:val="en-US" w:eastAsia="en-US"/>
    </w:rPr>
  </w:style>
  <w:style w:type="character" w:customStyle="1" w:styleId="TextebrutCar">
    <w:name w:val="Texte brut Car"/>
    <w:basedOn w:val="Policepardfaut"/>
    <w:link w:val="Textebrut"/>
    <w:uiPriority w:val="99"/>
    <w:rsid w:val="00C60B36"/>
    <w:rPr>
      <w:rFonts w:ascii="Consolas" w:eastAsiaTheme="minorHAnsi" w:hAnsi="Consolas"/>
      <w:sz w:val="21"/>
      <w:szCs w:val="21"/>
      <w:lang w:val="en-US" w:eastAsia="en-US"/>
    </w:rPr>
  </w:style>
  <w:style w:type="paragraph" w:customStyle="1" w:styleId="code">
    <w:name w:val="code"/>
    <w:basedOn w:val="Textebrut"/>
    <w:link w:val="codeCar"/>
    <w:qFormat/>
    <w:rsid w:val="002E0DD8"/>
    <w:rPr>
      <w:rFonts w:ascii="Courier New" w:hAnsi="Courier New" w:cs="Courier New"/>
    </w:rPr>
  </w:style>
  <w:style w:type="character" w:customStyle="1" w:styleId="codeCar">
    <w:name w:val="code Car"/>
    <w:basedOn w:val="TextebrutCar"/>
    <w:link w:val="code"/>
    <w:rsid w:val="002E0DD8"/>
    <w:rPr>
      <w:rFonts w:ascii="Courier New" w:eastAsiaTheme="minorHAnsi" w:hAnsi="Courier New" w:cs="Courier New"/>
      <w:sz w:val="21"/>
      <w:szCs w:val="21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117E6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17E6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17E6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17E6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17E6D"/>
    <w:rPr>
      <w:b/>
      <w:bCs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A61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A618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v">
    <w:name w:val="nv"/>
    <w:basedOn w:val="Policepardfaut"/>
    <w:rsid w:val="00BA6180"/>
  </w:style>
  <w:style w:type="paragraph" w:customStyle="1" w:styleId="command">
    <w:name w:val="command"/>
    <w:basedOn w:val="Normal"/>
    <w:link w:val="commandCar"/>
    <w:qFormat/>
    <w:rsid w:val="00617B00"/>
    <w:pPr>
      <w:shd w:val="clear" w:color="auto" w:fill="18171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  <w:jc w:val="left"/>
    </w:pPr>
    <w:rPr>
      <w:rFonts w:ascii="Consolas" w:eastAsia="Times New Roman" w:hAnsi="Consolas" w:cs="Courier New"/>
      <w:color w:val="FFFFFF"/>
      <w:sz w:val="18"/>
      <w:szCs w:val="18"/>
      <w:lang w:val="en-US" w:eastAsia="fr-FR"/>
    </w:rPr>
  </w:style>
  <w:style w:type="character" w:customStyle="1" w:styleId="p">
    <w:name w:val="p"/>
    <w:basedOn w:val="Policepardfaut"/>
    <w:rsid w:val="00B71436"/>
  </w:style>
  <w:style w:type="character" w:customStyle="1" w:styleId="commandCar">
    <w:name w:val="command Car"/>
    <w:basedOn w:val="Policepardfaut"/>
    <w:link w:val="command"/>
    <w:rsid w:val="00617B00"/>
    <w:rPr>
      <w:rFonts w:ascii="Consolas" w:eastAsia="Times New Roman" w:hAnsi="Consolas" w:cs="Courier New"/>
      <w:color w:val="FFFFFF"/>
      <w:sz w:val="18"/>
      <w:szCs w:val="18"/>
      <w:shd w:val="clear" w:color="auto" w:fill="18171B"/>
      <w:lang w:val="en-US" w:eastAsia="fr-FR"/>
    </w:rPr>
  </w:style>
  <w:style w:type="paragraph" w:styleId="NormalWeb">
    <w:name w:val="Normal (Web)"/>
    <w:basedOn w:val="Normal"/>
    <w:uiPriority w:val="99"/>
    <w:semiHidden/>
    <w:unhideWhenUsed/>
    <w:rsid w:val="0024428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s://www.visualstudio.com/en-us/downloads/download-visual-studio-vs.aspx" TargetMode="External"/><Relationship Id="rId26" Type="http://schemas.openxmlformats.org/officeDocument/2006/relationships/hyperlink" Target="https://msdn.microsoft.com/library/windows/apps/mt148554.aspx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4.jpg"/><Relationship Id="rId25" Type="http://schemas.openxmlformats.org/officeDocument/2006/relationships/hyperlink" Target="https://msdn.microsoft.com/library/windows/apps/hh694062.aspx" TargetMode="External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image" Target="media/image6.png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s://www.microsoft.com/en-us/download/details.aspx?id=43719&amp;e6b34bbe-475b-1abd-2c51-b5034bcdd6d2=True&amp;fa43d42b-25b5-4a42-fe9b-1634f450f5ee=True" TargetMode="External"/><Relationship Id="rId32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23" Type="http://schemas.openxmlformats.org/officeDocument/2006/relationships/image" Target="media/image9.png"/><Relationship Id="rId28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image" Target="media/image8.png"/><Relationship Id="rId27" Type="http://schemas.openxmlformats.org/officeDocument/2006/relationships/header" Target="header4.xml"/><Relationship Id="rId30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pitech\musicsheetwriter\Documentation\Templates\Template_musicsheetwri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E567322909D44999D432F7AA1044A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B9BF27-0649-474B-81B2-4D2AEDFD5C12}"/>
      </w:docPartPr>
      <w:docPartBody>
        <w:p w:rsidR="007B1E0F" w:rsidRDefault="00835678">
          <w:pPr>
            <w:pStyle w:val="4E567322909D44999D432F7AA1044A9A"/>
          </w:pPr>
          <w:r w:rsidRPr="000E47BF">
            <w:rPr>
              <w:rStyle w:val="Textedelespacerserv"/>
            </w:rPr>
            <w:t>[Titre ]</w:t>
          </w:r>
        </w:p>
      </w:docPartBody>
    </w:docPart>
    <w:docPart>
      <w:docPartPr>
        <w:name w:val="EF3B26AC41CE4333B13786332BC9A2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62138E-CAF1-4782-B544-357F67BBF681}"/>
      </w:docPartPr>
      <w:docPartBody>
        <w:p w:rsidR="007B1E0F" w:rsidRDefault="00835678">
          <w:pPr>
            <w:pStyle w:val="EF3B26AC41CE4333B13786332BC9A209"/>
          </w:pPr>
          <w:r w:rsidRPr="00914B25">
            <w:rPr>
              <w:rStyle w:val="Textedelespacerserv"/>
            </w:rPr>
            <w:t>[Objet ]</w:t>
          </w:r>
        </w:p>
      </w:docPartBody>
    </w:docPart>
    <w:docPart>
      <w:docPartPr>
        <w:name w:val="543AC9680F3441A3BFB80A05444E12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1115EA-075A-4697-A654-185EE36D44D2}"/>
      </w:docPartPr>
      <w:docPartBody>
        <w:p w:rsidR="007B1E0F" w:rsidRDefault="00835678">
          <w:pPr>
            <w:pStyle w:val="543AC9680F3441A3BFB80A05444E12D6"/>
          </w:pPr>
          <w:r w:rsidRPr="0003791E">
            <w:rPr>
              <w:rStyle w:val="Textedelespacerserv"/>
            </w:rPr>
            <w:t>Click here to enter a date.</w:t>
          </w:r>
        </w:p>
      </w:docPartBody>
    </w:docPart>
    <w:docPart>
      <w:docPartPr>
        <w:name w:val="D64BFDD360F94063A631BD4A32C481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3C23DF-DDD3-4E0B-B4D1-058DFC5D34C3}"/>
      </w:docPartPr>
      <w:docPartBody>
        <w:p w:rsidR="007B1E0F" w:rsidRDefault="00835678">
          <w:pPr>
            <w:pStyle w:val="D64BFDD360F94063A631BD4A32C481FC"/>
          </w:pPr>
          <w:r w:rsidRPr="000E47BF">
            <w:rPr>
              <w:rStyle w:val="Textedelespacerserv"/>
            </w:rPr>
            <w:t>[Date de publication]</w:t>
          </w:r>
        </w:p>
      </w:docPartBody>
    </w:docPart>
    <w:docPart>
      <w:docPartPr>
        <w:name w:val="B95B132B621342119241B1597F4764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372C3A-E9B4-4BFB-9E11-F9833C57DD69}"/>
      </w:docPartPr>
      <w:docPartBody>
        <w:p w:rsidR="007B1E0F" w:rsidRDefault="00835678">
          <w:pPr>
            <w:pStyle w:val="B95B132B621342119241B1597F47642D"/>
          </w:pPr>
          <w:r w:rsidRPr="000E47BF">
            <w:rPr>
              <w:rStyle w:val="Textedelespacerserv"/>
            </w:rPr>
            <w:t>[Responsable]</w:t>
          </w:r>
        </w:p>
      </w:docPartBody>
    </w:docPart>
    <w:docPart>
      <w:docPartPr>
        <w:name w:val="8FC23A4CE418429EADC4C226EFEE32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DCF064-A0DF-42C1-BAEF-0B3A9184B5CB}"/>
      </w:docPartPr>
      <w:docPartBody>
        <w:p w:rsidR="007B1E0F" w:rsidRDefault="00835678">
          <w:pPr>
            <w:pStyle w:val="8FC23A4CE418429EADC4C226EFEE3277"/>
          </w:pPr>
          <w:r w:rsidRPr="000E47BF">
            <w:rPr>
              <w:rStyle w:val="Textedelespacerserv"/>
            </w:rPr>
            <w:t>[Messagerie société]</w:t>
          </w:r>
        </w:p>
      </w:docPartBody>
    </w:docPart>
    <w:docPart>
      <w:docPartPr>
        <w:name w:val="95503E6C5C16408889A61BCFEFB97F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A3C4E0-D4BF-42FA-9F6D-71C47B4179AF}"/>
      </w:docPartPr>
      <w:docPartBody>
        <w:p w:rsidR="007B1E0F" w:rsidRDefault="00835678">
          <w:pPr>
            <w:pStyle w:val="95503E6C5C16408889A61BCFEFB97F5E"/>
          </w:pPr>
          <w:r w:rsidRPr="000E47BF">
            <w:rPr>
              <w:rStyle w:val="Textedelespacerserv"/>
            </w:rPr>
            <w:t>[Objet ]</w:t>
          </w:r>
        </w:p>
      </w:docPartBody>
    </w:docPart>
    <w:docPart>
      <w:docPartPr>
        <w:name w:val="9702B2EC973D44FEA19206887380F2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AEFAB6-E521-4DB7-BE38-F2EBD130B4A1}"/>
      </w:docPartPr>
      <w:docPartBody>
        <w:p w:rsidR="007B1E0F" w:rsidRDefault="00835678">
          <w:pPr>
            <w:pStyle w:val="9702B2EC973D44FEA19206887380F251"/>
          </w:pPr>
          <w:r w:rsidRPr="00FA513D">
            <w:rPr>
              <w:color w:val="FFFFFF" w:themeColor="background1"/>
              <w:sz w:val="28"/>
            </w:rPr>
            <w:t xml:space="preserve">     </w:t>
          </w:r>
        </w:p>
      </w:docPartBody>
    </w:docPart>
    <w:docPart>
      <w:docPartPr>
        <w:name w:val="81870C59E03F46A3B4B2BADB162F18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24B2C8-5B50-4C6A-AE7C-C0C27F848EA4}"/>
      </w:docPartPr>
      <w:docPartBody>
        <w:p w:rsidR="007B1E0F" w:rsidRDefault="00835678">
          <w:pPr>
            <w:pStyle w:val="81870C59E03F46A3B4B2BADB162F18C0"/>
          </w:pPr>
          <w:r w:rsidRPr="0003791E">
            <w:rPr>
              <w:rStyle w:val="Textedelespacerserv"/>
            </w:rPr>
            <w:t>[Company]</w:t>
          </w:r>
        </w:p>
      </w:docPartBody>
    </w:docPart>
    <w:docPart>
      <w:docPartPr>
        <w:name w:val="A93EBD7A81B64FBBA24268AF6B8AB5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29D2BA-4C57-4460-BCD1-D6BE8362C0A2}"/>
      </w:docPartPr>
      <w:docPartBody>
        <w:p w:rsidR="007B1E0F" w:rsidRDefault="00835678">
          <w:pPr>
            <w:pStyle w:val="A93EBD7A81B64FBBA24268AF6B8AB5A8"/>
          </w:pPr>
          <w:r w:rsidRPr="0003791E">
            <w:rPr>
              <w:rStyle w:val="Textedelespacerserv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678"/>
    <w:rsid w:val="00567B34"/>
    <w:rsid w:val="005B6EFF"/>
    <w:rsid w:val="006755F0"/>
    <w:rsid w:val="007B1E0F"/>
    <w:rsid w:val="007C61CD"/>
    <w:rsid w:val="00835678"/>
    <w:rsid w:val="00850163"/>
    <w:rsid w:val="008E0E7D"/>
    <w:rsid w:val="00A64171"/>
    <w:rsid w:val="00A97A8F"/>
    <w:rsid w:val="00AD2678"/>
    <w:rsid w:val="00D81B80"/>
    <w:rsid w:val="00D91B30"/>
    <w:rsid w:val="00DB40B0"/>
    <w:rsid w:val="00FC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4E567322909D44999D432F7AA1044A9A">
    <w:name w:val="4E567322909D44999D432F7AA1044A9A"/>
  </w:style>
  <w:style w:type="paragraph" w:customStyle="1" w:styleId="EF3B26AC41CE4333B13786332BC9A209">
    <w:name w:val="EF3B26AC41CE4333B13786332BC9A209"/>
  </w:style>
  <w:style w:type="paragraph" w:customStyle="1" w:styleId="543AC9680F3441A3BFB80A05444E12D6">
    <w:name w:val="543AC9680F3441A3BFB80A05444E12D6"/>
  </w:style>
  <w:style w:type="paragraph" w:customStyle="1" w:styleId="D64BFDD360F94063A631BD4A32C481FC">
    <w:name w:val="D64BFDD360F94063A631BD4A32C481FC"/>
  </w:style>
  <w:style w:type="paragraph" w:customStyle="1" w:styleId="B95B132B621342119241B1597F47642D">
    <w:name w:val="B95B132B621342119241B1597F47642D"/>
  </w:style>
  <w:style w:type="paragraph" w:customStyle="1" w:styleId="8FC23A4CE418429EADC4C226EFEE3277">
    <w:name w:val="8FC23A4CE418429EADC4C226EFEE3277"/>
  </w:style>
  <w:style w:type="paragraph" w:customStyle="1" w:styleId="95503E6C5C16408889A61BCFEFB97F5E">
    <w:name w:val="95503E6C5C16408889A61BCFEFB97F5E"/>
  </w:style>
  <w:style w:type="paragraph" w:customStyle="1" w:styleId="9702B2EC973D44FEA19206887380F251">
    <w:name w:val="9702B2EC973D44FEA19206887380F251"/>
  </w:style>
  <w:style w:type="paragraph" w:customStyle="1" w:styleId="81870C59E03F46A3B4B2BADB162F18C0">
    <w:name w:val="81870C59E03F46A3B4B2BADB162F18C0"/>
  </w:style>
  <w:style w:type="paragraph" w:customStyle="1" w:styleId="A93EBD7A81B64FBBA24268AF6B8AB5A8">
    <w:name w:val="A93EBD7A81B64FBBA24268AF6B8AB5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2016-04-08T00:00:00</PublishDate>
  <Abstract/>
  <CompanyAddress/>
  <CompanyPhone/>
  <CompanyFax/>
  <CompanyEmail>musicsheetwriter_2017@labeip.epitech.eu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53C101-9FF6-4522-AC35-C55D05FCB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Template_musicsheetwriter.dotx</Template>
  <TotalTime>1011</TotalTime>
  <Pages>1</Pages>
  <Words>532</Words>
  <Characters>3035</Characters>
  <Application>Microsoft Office Word</Application>
  <DocSecurity>0</DocSecurity>
  <Lines>25</Lines>
  <Paragraphs>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Music Sheet Writer</vt:lpstr>
      <vt:lpstr>Music Sheet Writer</vt:lpstr>
      <vt:lpstr>Partie 1</vt:lpstr>
      <vt:lpstr>    Sous-partie 1.1</vt:lpstr>
      <vt:lpstr>    Sous-partie 1.2</vt:lpstr>
      <vt:lpstr>    Sous-partie 1.3</vt:lpstr>
      <vt:lpstr>Partie 2</vt:lpstr>
    </vt:vector>
  </TitlesOfParts>
  <Manager>Jonathan Racaud</Manager>
  <Company>Music Sheet Writer</Company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Sheet Writer</dc:title>
  <dc:subject>Guide D’installation</dc:subject>
  <dc:creator>Jonathan Racaud</dc:creator>
  <cp:keywords/>
  <dc:description/>
  <cp:lastModifiedBy>Jonathan Racaud</cp:lastModifiedBy>
  <cp:revision>89</cp:revision>
  <dcterms:created xsi:type="dcterms:W3CDTF">2016-04-08T00:16:00Z</dcterms:created>
  <dcterms:modified xsi:type="dcterms:W3CDTF">2016-04-28T05:23:00Z</dcterms:modified>
  <cp:category>Epitech Innovative Project</cp:category>
</cp:coreProperties>
</file>