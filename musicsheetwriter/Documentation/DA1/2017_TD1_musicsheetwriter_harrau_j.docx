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0A20F2B6" w14:textId="77777777"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0D03FCA1" wp14:editId="6CFF64FB">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1CD1EFBD" wp14:editId="3CE6F78F">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6B16A1A" w14:textId="77777777" w:rsidR="00E62625" w:rsidRPr="00BB3A46" w:rsidRDefault="00986B15" w:rsidP="00FA513D">
                                      <w:pPr>
                                        <w:pStyle w:val="Sansinterligne"/>
                                        <w:spacing w:before="120"/>
                                        <w:ind w:right="-199" w:hanging="142"/>
                                        <w:jc w:val="center"/>
                                        <w:rPr>
                                          <w:color w:val="FFFFFF" w:themeColor="background1"/>
                                          <w:lang w:val="en-US"/>
                                        </w:rPr>
                                      </w:pPr>
                                      <w:r>
                                        <w:rPr>
                                          <w:color w:val="FFFFFF" w:themeColor="background1"/>
                                          <w:lang w:val="en-US"/>
                                        </w:rPr>
                                        <w:t xml:space="preserve">Jonathan </w:t>
                                      </w:r>
                                      <w:proofErr w:type="spellStart"/>
                                      <w:r>
                                        <w:rPr>
                                          <w:color w:val="FFFFFF" w:themeColor="background1"/>
                                          <w:lang w:val="en-US"/>
                                        </w:rPr>
                                        <w:t>Racaud</w:t>
                                      </w:r>
                                      <w:proofErr w:type="spellEnd"/>
                                    </w:p>
                                  </w:sdtContent>
                                </w:sdt>
                                <w:p w14:paraId="0F406960" w14:textId="77777777" w:rsidR="00E62625" w:rsidRPr="00FA513D" w:rsidRDefault="00667B4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571EBF6F" w14:textId="77777777"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E62625" w:rsidRDefault="00667B4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86B15">
                                        <w:rPr>
                                          <w:rFonts w:asciiTheme="majorHAnsi" w:eastAsiaTheme="majorEastAsia" w:hAnsiTheme="majorHAnsi" w:cstheme="majorBidi"/>
                                          <w:caps/>
                                          <w:color w:val="5B9BD5" w:themeColor="accent1"/>
                                          <w:sz w:val="72"/>
                                          <w:szCs w:val="72"/>
                                        </w:rPr>
                                        <w:t>Documentation Technique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D1EFBD"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6B16A1A" w14:textId="77777777" w:rsidR="00E62625" w:rsidRPr="00BB3A46" w:rsidRDefault="00986B15" w:rsidP="00FA513D">
                                <w:pPr>
                                  <w:pStyle w:val="Sansinterligne"/>
                                  <w:spacing w:before="120"/>
                                  <w:ind w:right="-199" w:hanging="142"/>
                                  <w:jc w:val="center"/>
                                  <w:rPr>
                                    <w:color w:val="FFFFFF" w:themeColor="background1"/>
                                    <w:lang w:val="en-US"/>
                                  </w:rPr>
                                </w:pPr>
                                <w:r>
                                  <w:rPr>
                                    <w:color w:val="FFFFFF" w:themeColor="background1"/>
                                    <w:lang w:val="en-US"/>
                                  </w:rPr>
                                  <w:t xml:space="preserve">Jonathan </w:t>
                                </w:r>
                                <w:proofErr w:type="spellStart"/>
                                <w:r>
                                  <w:rPr>
                                    <w:color w:val="FFFFFF" w:themeColor="background1"/>
                                    <w:lang w:val="en-US"/>
                                  </w:rPr>
                                  <w:t>Racaud</w:t>
                                </w:r>
                                <w:proofErr w:type="spellEnd"/>
                              </w:p>
                            </w:sdtContent>
                          </w:sdt>
                          <w:p w14:paraId="0F406960" w14:textId="77777777" w:rsidR="00E62625" w:rsidRPr="00FA513D" w:rsidRDefault="00667B4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571EBF6F" w14:textId="77777777"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1A2FA49" w14:textId="77777777" w:rsidR="00E62625" w:rsidRDefault="00667B4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86B15">
                                  <w:rPr>
                                    <w:rFonts w:asciiTheme="majorHAnsi" w:eastAsiaTheme="majorEastAsia" w:hAnsiTheme="majorHAnsi" w:cstheme="majorBidi"/>
                                    <w:caps/>
                                    <w:color w:val="5B9BD5" w:themeColor="accent1"/>
                                    <w:sz w:val="72"/>
                                    <w:szCs w:val="72"/>
                                  </w:rPr>
                                  <w:t>Documentation Technique</w:t>
                                </w:r>
                              </w:sdtContent>
                            </w:sdt>
                          </w:p>
                        </w:txbxContent>
                      </v:textbox>
                    </v:shape>
                    <w10:wrap anchorx="page" anchory="page"/>
                  </v:group>
                </w:pict>
              </mc:Fallback>
            </mc:AlternateContent>
          </w:r>
        </w:p>
        <w:p w14:paraId="2D0BECE3" w14:textId="77777777" w:rsidR="00ED6AB0" w:rsidRPr="00B4087B" w:rsidRDefault="00667B4E" w:rsidP="00E25192">
          <w:pPr>
            <w:pStyle w:val="Sansinterligne"/>
          </w:pPr>
        </w:p>
      </w:sdtContent>
    </w:sdt>
    <w:p w14:paraId="3D8B7FDB" w14:textId="77777777" w:rsidR="00E62625" w:rsidRPr="00B4087B" w:rsidRDefault="006706E0" w:rsidP="006706E0">
      <w:pPr>
        <w:pStyle w:val="Titre1horssommaire"/>
      </w:pPr>
      <w:r w:rsidRPr="00B4087B">
        <w:t>Objectifs du document</w:t>
      </w:r>
    </w:p>
    <w:p w14:paraId="2BB4C1A9" w14:textId="77777777" w:rsidR="00E76D96" w:rsidRDefault="006706E0" w:rsidP="007D0BF0">
      <w:pPr>
        <w:pStyle w:val="Titre2horssommaire"/>
      </w:pPr>
      <w:r w:rsidRPr="00B4087B">
        <w:tab/>
        <w:t>Résumé</w:t>
      </w:r>
    </w:p>
    <w:p w14:paraId="507646B6" w14:textId="77777777" w:rsidR="00E64A20" w:rsidRPr="00E64A20" w:rsidRDefault="00E64A20" w:rsidP="00E64A20"/>
    <w:p w14:paraId="6483978C" w14:textId="77777777" w:rsidR="00665A7A" w:rsidRDefault="006706E0" w:rsidP="00E76D96">
      <w:pPr>
        <w:pStyle w:val="Titre2horssommaire"/>
        <w:spacing w:after="0"/>
      </w:pPr>
      <w:r w:rsidRPr="00B4087B">
        <w:tab/>
      </w:r>
    </w:p>
    <w:p w14:paraId="2759B120" w14:textId="77777777" w:rsidR="00665A7A" w:rsidRDefault="00665A7A">
      <w:pPr>
        <w:jc w:val="left"/>
        <w:rPr>
          <w:rFonts w:asciiTheme="majorHAnsi" w:hAnsiTheme="majorHAnsi"/>
          <w:color w:val="2E74B5" w:themeColor="accent1" w:themeShade="BF"/>
          <w:sz w:val="28"/>
        </w:rPr>
      </w:pPr>
      <w:r>
        <w:br w:type="page"/>
      </w:r>
    </w:p>
    <w:p w14:paraId="36ECD53E" w14:textId="77777777" w:rsidR="006706E0" w:rsidRPr="00B4087B" w:rsidRDefault="006706E0" w:rsidP="0036661F">
      <w:pPr>
        <w:pStyle w:val="Titre2horssommaire"/>
        <w:spacing w:after="0"/>
        <w:ind w:firstLine="708"/>
      </w:pPr>
      <w:r w:rsidRPr="00B4087B">
        <w:lastRenderedPageBreak/>
        <w:t>Glossaire</w:t>
      </w:r>
    </w:p>
    <w:p w14:paraId="5ECB625B" w14:textId="45E6AC81" w:rsidR="00064ADF" w:rsidRPr="00B4087B" w:rsidRDefault="00064ADF" w:rsidP="00064ADF">
      <w:pPr>
        <w:pStyle w:val="Sansinterligne"/>
        <w:rPr>
          <w:b/>
          <w:i/>
        </w:rPr>
      </w:pPr>
      <w:r w:rsidRPr="00B4087B">
        <w:rPr>
          <w:b/>
          <w:i/>
          <w:shd w:val="clear" w:color="auto" w:fill="FFFFFF"/>
        </w:rPr>
        <w:t>–</w:t>
      </w:r>
      <w:r>
        <w:rPr>
          <w:b/>
          <w:i/>
        </w:rPr>
        <w:t xml:space="preserve"> </w:t>
      </w:r>
      <w:r>
        <w:rPr>
          <w:b/>
          <w:i/>
        </w:rPr>
        <w:t>G</w:t>
      </w:r>
      <w:r w:rsidRPr="00B4087B">
        <w:rPr>
          <w:b/>
          <w:i/>
        </w:rPr>
        <w:t xml:space="preserve"> –</w:t>
      </w:r>
    </w:p>
    <w:p w14:paraId="27D13FE4" w14:textId="511D993B" w:rsidR="00064ADF" w:rsidRPr="00064ADF" w:rsidRDefault="00064ADF" w:rsidP="00064ADF">
      <w:proofErr w:type="spellStart"/>
      <w:r>
        <w:t>Gradle</w:t>
      </w:r>
      <w:proofErr w:type="spellEnd"/>
      <w:r>
        <w:t xml:space="preserve"> : </w:t>
      </w:r>
      <w:proofErr w:type="spellStart"/>
      <w:r>
        <w:t>Gradle</w:t>
      </w:r>
      <w:proofErr w:type="spellEnd"/>
      <w:r>
        <w:t xml:space="preserve"> est un système de génération d’exécutable à partir d’un code source et d’un fichier de configuration de projet.</w:t>
      </w:r>
    </w:p>
    <w:p w14:paraId="36BD8357" w14:textId="71A37BCC" w:rsidR="00A92C3B" w:rsidRPr="00B4087B" w:rsidRDefault="00A92C3B" w:rsidP="00F14081">
      <w:pPr>
        <w:pStyle w:val="Sansinterligne"/>
        <w:rPr>
          <w:b/>
          <w:i/>
        </w:rPr>
      </w:pPr>
      <w:r w:rsidRPr="00B4087B">
        <w:rPr>
          <w:b/>
          <w:i/>
          <w:shd w:val="clear" w:color="auto" w:fill="FFFFFF"/>
        </w:rPr>
        <w:t>–</w:t>
      </w:r>
      <w:r w:rsidR="00C076F8">
        <w:rPr>
          <w:b/>
          <w:i/>
        </w:rPr>
        <w:t xml:space="preserve"> H</w:t>
      </w:r>
      <w:r w:rsidRPr="00B4087B">
        <w:rPr>
          <w:b/>
          <w:i/>
        </w:rPr>
        <w:t xml:space="preserve"> –</w:t>
      </w:r>
    </w:p>
    <w:p w14:paraId="1F6475F3" w14:textId="39E5648E" w:rsidR="00DE69FF" w:rsidRDefault="00C076F8" w:rsidP="00F14081">
      <w:proofErr w:type="spellStart"/>
      <w:r>
        <w:t>Hardcode</w:t>
      </w:r>
      <w:proofErr w:type="spellEnd"/>
      <w:r>
        <w:t> : « Mettre en dur » en français</w:t>
      </w:r>
      <w:r w:rsidR="00064ADF">
        <w:t>,</w:t>
      </w:r>
      <w:r>
        <w:t xml:space="preserve"> représente l’action d’insérer directement dans le code sources des valeurs de configuration ou provenant de sources </w:t>
      </w:r>
      <w:r w:rsidR="00064ADF">
        <w:t>extérieures</w:t>
      </w:r>
      <w:r>
        <w:t>.</w:t>
      </w:r>
    </w:p>
    <w:p w14:paraId="3D32D3C5" w14:textId="38681E4F" w:rsidR="00C076F8" w:rsidRPr="00B4087B" w:rsidRDefault="00C076F8" w:rsidP="00C076F8">
      <w:pPr>
        <w:pStyle w:val="Sansinterligne"/>
        <w:rPr>
          <w:b/>
          <w:i/>
        </w:rPr>
      </w:pPr>
      <w:r w:rsidRPr="00B4087B">
        <w:rPr>
          <w:b/>
          <w:i/>
          <w:shd w:val="clear" w:color="auto" w:fill="FFFFFF"/>
        </w:rPr>
        <w:t>–</w:t>
      </w:r>
      <w:r>
        <w:rPr>
          <w:b/>
          <w:i/>
        </w:rPr>
        <w:t xml:space="preserve"> </w:t>
      </w:r>
      <w:r>
        <w:rPr>
          <w:b/>
          <w:i/>
        </w:rPr>
        <w:t>R</w:t>
      </w:r>
      <w:r w:rsidRPr="00B4087B">
        <w:rPr>
          <w:b/>
          <w:i/>
        </w:rPr>
        <w:t xml:space="preserve"> –</w:t>
      </w:r>
    </w:p>
    <w:p w14:paraId="5386219D" w14:textId="783971A3" w:rsidR="00C076F8" w:rsidRPr="00B4087B" w:rsidRDefault="00C076F8" w:rsidP="00F14081">
      <w:r>
        <w:t>Release</w:t>
      </w:r>
      <w:r>
        <w:t xml:space="preserve"> : </w:t>
      </w:r>
      <w:r w:rsidRPr="00C076F8">
        <w:t>Une release est une mise à disposition d’une version de l’application. Elle peut être privée, semi publique ou publique. En général une release fait état de la version commerciale (ou plus détaillée pour des releases fermées).</w:t>
      </w:r>
    </w:p>
    <w:p w14:paraId="66AC08F1" w14:textId="78E464CD" w:rsidR="006706E0" w:rsidRPr="00B4087B" w:rsidRDefault="006706E0" w:rsidP="00F14081">
      <w:r w:rsidRPr="00B4087B">
        <w:br w:type="page"/>
      </w:r>
    </w:p>
    <w:p w14:paraId="70DFE3BC" w14:textId="77777777"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7FC8E44F"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830897F" w14:textId="77777777" w:rsidR="00ED6AB0" w:rsidRPr="00B4087B" w:rsidRDefault="00ED6AB0" w:rsidP="00ED6AB0">
            <w:r w:rsidRPr="00B4087B">
              <w:t>Titre</w:t>
            </w:r>
          </w:p>
        </w:tc>
        <w:tc>
          <w:tcPr>
            <w:tcW w:w="6799" w:type="dxa"/>
          </w:tcPr>
          <w:p w14:paraId="5917C40C" w14:textId="77777777" w:rsidR="00ED6AB0" w:rsidRPr="00B4087B" w:rsidRDefault="00667B4E"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25F7E207418484F9A6051C98B9A63AB"/>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 xml:space="preserve">Music </w:t>
                </w:r>
                <w:proofErr w:type="spellStart"/>
                <w:r w:rsidR="004D761D" w:rsidRPr="00B4087B">
                  <w:t>Sheet</w:t>
                </w:r>
                <w:proofErr w:type="spellEnd"/>
                <w:r w:rsidR="004D761D" w:rsidRPr="00B4087B">
                  <w:t xml:space="preserve"> </w:t>
                </w:r>
                <w:proofErr w:type="spellStart"/>
                <w:r w:rsidR="004D761D" w:rsidRPr="00B4087B">
                  <w:t>Writer</w:t>
                </w:r>
                <w:proofErr w:type="spellEnd"/>
              </w:sdtContent>
            </w:sdt>
            <w:r w:rsidR="001C0E27" w:rsidRPr="00B4087B">
              <w:t xml:space="preserve"> : </w:t>
            </w:r>
            <w:sdt>
              <w:sdtPr>
                <w:alias w:val="Objet "/>
                <w:tag w:val=""/>
                <w:id w:val="-744576005"/>
                <w:placeholder>
                  <w:docPart w:val="A554C5F0E9A04983ACCA39772B4AF31C"/>
                </w:placeholder>
                <w:dataBinding w:prefixMappings="xmlns:ns0='http://purl.org/dc/elements/1.1/' xmlns:ns1='http://schemas.openxmlformats.org/package/2006/metadata/core-properties' " w:xpath="/ns1:coreProperties[1]/ns0:subject[1]" w:storeItemID="{6C3C8BC8-F283-45AE-878A-BAB7291924A1}"/>
                <w:text/>
              </w:sdtPr>
              <w:sdtEndPr/>
              <w:sdtContent>
                <w:r w:rsidR="00986B15">
                  <w:rPr>
                    <w:lang w:val="en-US"/>
                  </w:rPr>
                  <w:t>Documentation Technique</w:t>
                </w:r>
              </w:sdtContent>
            </w:sdt>
          </w:p>
        </w:tc>
      </w:tr>
      <w:tr w:rsidR="00D033A8" w:rsidRPr="00B4087B" w14:paraId="38DB81D7"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EBB6BD" w14:textId="77777777" w:rsidR="00D033A8" w:rsidRPr="00B4087B" w:rsidRDefault="00D033A8" w:rsidP="00ED6AB0">
            <w:r w:rsidRPr="00B4087B">
              <w:t>Date de création</w:t>
            </w:r>
          </w:p>
        </w:tc>
        <w:sdt>
          <w:sdtPr>
            <w:alias w:val="Date de création"/>
            <w:tag w:val="Date de création"/>
            <w:id w:val="-944227244"/>
            <w:placeholder>
              <w:docPart w:val="177F3105025F47B7BD8AD9DB4A092698"/>
            </w:placeholder>
            <w:date w:fullDate="2016-04-08T00:00:00Z">
              <w:dateFormat w:val="dd/MM/yyyy"/>
              <w:lid w:val="fr-FR"/>
              <w:storeMappedDataAs w:val="dateTime"/>
              <w:calendar w:val="gregorian"/>
            </w:date>
          </w:sdtPr>
          <w:sdtEndPr/>
          <w:sdtContent>
            <w:tc>
              <w:tcPr>
                <w:tcW w:w="6799" w:type="dxa"/>
              </w:tcPr>
              <w:p w14:paraId="65CE5D3B" w14:textId="77777777" w:rsidR="00D033A8" w:rsidRPr="00B4087B" w:rsidRDefault="00986B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46CAF37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10F40A"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3E5E5D61823946EFA6ED2E9AE8CBF5A3"/>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1D6F02CB" w14:textId="77777777" w:rsidR="00ED6AB0" w:rsidRPr="00B4087B" w:rsidRDefault="00986B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6A28A8C1"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2EA441D"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2043F55D" w14:textId="77777777" w:rsidR="00ED6AB0" w:rsidRPr="00B4087B" w:rsidRDefault="00986B15"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 xml:space="preserve">Jonathan </w:t>
                </w:r>
                <w:proofErr w:type="spellStart"/>
                <w:r>
                  <w:rPr>
                    <w:lang w:val="en-US"/>
                  </w:rPr>
                  <w:t>Racaud</w:t>
                </w:r>
                <w:proofErr w:type="spellEnd"/>
              </w:p>
            </w:sdtContent>
          </w:sdt>
        </w:tc>
      </w:tr>
      <w:tr w:rsidR="00ED6AB0" w:rsidRPr="00B4087B" w14:paraId="7668951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4DEE841" w14:textId="77777777" w:rsidR="00ED6AB0" w:rsidRPr="00B4087B" w:rsidRDefault="00ED6AB0" w:rsidP="00ED6AB0">
            <w:r w:rsidRPr="00B4087B">
              <w:t>Responsable</w:t>
            </w:r>
          </w:p>
        </w:tc>
        <w:sdt>
          <w:sdtPr>
            <w:alias w:val="Responsable"/>
            <w:tag w:val=""/>
            <w:id w:val="-267010783"/>
            <w:placeholder>
              <w:docPart w:val="050AD2A904F64159B2FF1DF90D3A0400"/>
            </w:placeholder>
            <w:dataBinding w:prefixMappings="xmlns:ns0='http://schemas.openxmlformats.org/officeDocument/2006/extended-properties' " w:xpath="/ns0:Properties[1]/ns0:Manager[1]" w:storeItemID="{6668398D-A668-4E3E-A5EB-62B293D839F1}"/>
            <w:text/>
          </w:sdtPr>
          <w:sdtEndPr/>
          <w:sdtContent>
            <w:tc>
              <w:tcPr>
                <w:tcW w:w="6799" w:type="dxa"/>
              </w:tcPr>
              <w:p w14:paraId="6680CDEB"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 xml:space="preserve">Jonathan </w:t>
                </w:r>
                <w:proofErr w:type="spellStart"/>
                <w:r w:rsidRPr="00B4087B">
                  <w:t>Racaud</w:t>
                </w:r>
                <w:proofErr w:type="spellEnd"/>
              </w:p>
            </w:tc>
          </w:sdtContent>
        </w:sdt>
      </w:tr>
      <w:tr w:rsidR="00ED6AB0" w:rsidRPr="00B4087B" w14:paraId="22F06BEE"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52BD88A" w14:textId="77777777" w:rsidR="00ED6AB0" w:rsidRPr="00B4087B" w:rsidRDefault="00ED6AB0" w:rsidP="00ED6AB0">
            <w:r w:rsidRPr="00B4087B">
              <w:t>E-mail</w:t>
            </w:r>
          </w:p>
        </w:tc>
        <w:sdt>
          <w:sdtPr>
            <w:alias w:val="Messagerie société"/>
            <w:tag w:val=""/>
            <w:id w:val="1269506720"/>
            <w:placeholder>
              <w:docPart w:val="2981B69EED6B4B47B0306EB7FB1D3D10"/>
            </w:placeholder>
            <w:dataBinding w:prefixMappings="xmlns:ns0='http://schemas.microsoft.com/office/2006/coverPageProps' " w:xpath="/ns0:CoverPageProperties[1]/ns0:CompanyEmail[1]" w:storeItemID="{55AF091B-3C7A-41E3-B477-F2FDAA23CFDA}"/>
            <w:text/>
          </w:sdtPr>
          <w:sdtEndPr/>
          <w:sdtContent>
            <w:tc>
              <w:tcPr>
                <w:tcW w:w="6799" w:type="dxa"/>
              </w:tcPr>
              <w:p w14:paraId="1E1EE97F"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3FC4154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C69452D" w14:textId="77777777" w:rsidR="00ED6AB0" w:rsidRPr="00B4087B" w:rsidRDefault="00ED6AB0" w:rsidP="00ED6AB0">
            <w:r w:rsidRPr="00B4087B">
              <w:t>Sujet</w:t>
            </w:r>
          </w:p>
        </w:tc>
        <w:sdt>
          <w:sdtPr>
            <w:alias w:val="Objet "/>
            <w:tag w:val=""/>
            <w:id w:val="1386059312"/>
            <w:placeholder>
              <w:docPart w:val="3FB50B98904D4F6887628EFF672A286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6D8FC6A2" w14:textId="77777777" w:rsidR="00ED6AB0" w:rsidRPr="00B4087B" w:rsidRDefault="00986B15" w:rsidP="00DE69FF">
                <w:pPr>
                  <w:cnfStyle w:val="000000000000" w:firstRow="0" w:lastRow="0" w:firstColumn="0" w:lastColumn="0" w:oddVBand="0" w:evenVBand="0" w:oddHBand="0" w:evenHBand="0" w:firstRowFirstColumn="0" w:firstRowLastColumn="0" w:lastRowFirstColumn="0" w:lastRowLastColumn="0"/>
                </w:pPr>
                <w:r>
                  <w:rPr>
                    <w:lang w:val="en-US"/>
                  </w:rPr>
                  <w:t>Documentation Technique</w:t>
                </w:r>
              </w:p>
            </w:tc>
          </w:sdtContent>
        </w:sdt>
      </w:tr>
      <w:tr w:rsidR="00ED6AB0" w:rsidRPr="00B4087B" w14:paraId="38E0C8C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07162AA" w14:textId="77777777" w:rsidR="00ED6AB0" w:rsidRPr="00B4087B" w:rsidRDefault="00ED6AB0" w:rsidP="00ED6AB0">
            <w:r w:rsidRPr="00B4087B">
              <w:t>Version du modèle</w:t>
            </w:r>
          </w:p>
        </w:tc>
        <w:tc>
          <w:tcPr>
            <w:tcW w:w="6799" w:type="dxa"/>
          </w:tcPr>
          <w:p w14:paraId="78E30918" w14:textId="77777777" w:rsidR="00ED6AB0" w:rsidRPr="00B4087B" w:rsidRDefault="00986B15" w:rsidP="00ED6AB0">
            <w:pPr>
              <w:cnfStyle w:val="000000000000" w:firstRow="0" w:lastRow="0" w:firstColumn="0" w:lastColumn="0" w:oddVBand="0" w:evenVBand="0" w:oddHBand="0" w:evenHBand="0" w:firstRowFirstColumn="0" w:firstRowLastColumn="0" w:lastRowFirstColumn="0" w:lastRowLastColumn="0"/>
            </w:pPr>
            <w:r>
              <w:t>1.0</w:t>
            </w:r>
          </w:p>
        </w:tc>
      </w:tr>
    </w:tbl>
    <w:p w14:paraId="2283DCF4" w14:textId="77777777" w:rsidR="00ED6AB0" w:rsidRPr="00B4087B" w:rsidRDefault="00ED6AB0" w:rsidP="00ED6AB0"/>
    <w:p w14:paraId="37C041E0" w14:textId="77777777"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76AE799A"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65AC01EB" w14:textId="77777777" w:rsidR="00ED6AB0" w:rsidRPr="00B4087B" w:rsidRDefault="00ED6AB0" w:rsidP="00ED6AB0">
            <w:pPr>
              <w:rPr>
                <w:b w:val="0"/>
              </w:rPr>
            </w:pPr>
            <w:r w:rsidRPr="00B4087B">
              <w:t>Date</w:t>
            </w:r>
          </w:p>
        </w:tc>
        <w:tc>
          <w:tcPr>
            <w:tcW w:w="2265" w:type="dxa"/>
          </w:tcPr>
          <w:p w14:paraId="12D28285" w14:textId="77777777" w:rsidR="00ED6AB0" w:rsidRPr="00B4087B" w:rsidRDefault="00ED6AB0" w:rsidP="00ED6AB0">
            <w:pPr>
              <w:rPr>
                <w:b w:val="0"/>
              </w:rPr>
            </w:pPr>
            <w:r w:rsidRPr="00B4087B">
              <w:t>Auteur</w:t>
            </w:r>
          </w:p>
        </w:tc>
        <w:tc>
          <w:tcPr>
            <w:tcW w:w="2266" w:type="dxa"/>
          </w:tcPr>
          <w:p w14:paraId="30E5DC3E" w14:textId="77777777" w:rsidR="00ED6AB0" w:rsidRPr="00B4087B" w:rsidRDefault="00ED6AB0" w:rsidP="00ED6AB0">
            <w:pPr>
              <w:rPr>
                <w:b w:val="0"/>
              </w:rPr>
            </w:pPr>
            <w:r w:rsidRPr="00B4087B">
              <w:t>Section(s)</w:t>
            </w:r>
          </w:p>
        </w:tc>
        <w:tc>
          <w:tcPr>
            <w:tcW w:w="2266" w:type="dxa"/>
          </w:tcPr>
          <w:p w14:paraId="7D3F0BA3" w14:textId="77777777" w:rsidR="00ED6AB0" w:rsidRPr="00B4087B" w:rsidRDefault="00ED6AB0" w:rsidP="00ED6AB0">
            <w:pPr>
              <w:rPr>
                <w:b w:val="0"/>
              </w:rPr>
            </w:pPr>
            <w:r w:rsidRPr="00B4087B">
              <w:t>Commentaire</w:t>
            </w:r>
          </w:p>
        </w:tc>
      </w:tr>
      <w:tr w:rsidR="00C468F3" w:rsidRPr="00B4087B" w14:paraId="006A0F3F" w14:textId="77777777" w:rsidTr="00B4087B">
        <w:tc>
          <w:tcPr>
            <w:tcW w:w="2265" w:type="dxa"/>
          </w:tcPr>
          <w:p w14:paraId="1E7BFFDC" w14:textId="77777777" w:rsidR="00C468F3" w:rsidRPr="00B4087B" w:rsidRDefault="00986B15" w:rsidP="00ED6AB0">
            <w:r>
              <w:t>04/08/2016</w:t>
            </w:r>
          </w:p>
        </w:tc>
        <w:tc>
          <w:tcPr>
            <w:tcW w:w="2265" w:type="dxa"/>
          </w:tcPr>
          <w:p w14:paraId="16135897" w14:textId="77777777" w:rsidR="00C468F3" w:rsidRPr="00B4087B" w:rsidRDefault="00986B15" w:rsidP="00ED6AB0">
            <w:r>
              <w:t xml:space="preserve">Jonathan </w:t>
            </w:r>
            <w:proofErr w:type="spellStart"/>
            <w:r>
              <w:t>Racaud</w:t>
            </w:r>
            <w:proofErr w:type="spellEnd"/>
          </w:p>
        </w:tc>
        <w:tc>
          <w:tcPr>
            <w:tcW w:w="2266" w:type="dxa"/>
          </w:tcPr>
          <w:p w14:paraId="7F3A5F22" w14:textId="77777777" w:rsidR="00C468F3" w:rsidRPr="00B4087B" w:rsidRDefault="00986B15" w:rsidP="00ED6AB0">
            <w:r>
              <w:t>Toutes</w:t>
            </w:r>
          </w:p>
        </w:tc>
        <w:tc>
          <w:tcPr>
            <w:tcW w:w="2266" w:type="dxa"/>
          </w:tcPr>
          <w:p w14:paraId="7D60AA16" w14:textId="77777777" w:rsidR="00C468F3" w:rsidRPr="00B4087B" w:rsidRDefault="00986B15" w:rsidP="00ED6AB0">
            <w:r>
              <w:t>Création du document</w:t>
            </w:r>
          </w:p>
        </w:tc>
      </w:tr>
      <w:tr w:rsidR="00A720F2" w:rsidRPr="00B4087B" w14:paraId="03792B1D" w14:textId="77777777" w:rsidTr="00B4087B">
        <w:tc>
          <w:tcPr>
            <w:tcW w:w="2265" w:type="dxa"/>
          </w:tcPr>
          <w:p w14:paraId="6418A4CE" w14:textId="4DB6FDAF" w:rsidR="00A720F2" w:rsidRDefault="0070734A" w:rsidP="00ED6AB0">
            <w:r>
              <w:t>21/04/2016</w:t>
            </w:r>
          </w:p>
        </w:tc>
        <w:tc>
          <w:tcPr>
            <w:tcW w:w="2265" w:type="dxa"/>
          </w:tcPr>
          <w:p w14:paraId="20775598" w14:textId="47256DA0" w:rsidR="00A720F2" w:rsidRDefault="00A720F2" w:rsidP="00ED6AB0">
            <w:r>
              <w:t xml:space="preserve">Jeremy </w:t>
            </w:r>
            <w:proofErr w:type="spellStart"/>
            <w:r>
              <w:t>Harrault</w:t>
            </w:r>
            <w:proofErr w:type="spellEnd"/>
          </w:p>
        </w:tc>
        <w:tc>
          <w:tcPr>
            <w:tcW w:w="2266" w:type="dxa"/>
          </w:tcPr>
          <w:p w14:paraId="1D1B6B22" w14:textId="6DE5739F" w:rsidR="00A720F2" w:rsidRDefault="00A720F2" w:rsidP="00ED6AB0">
            <w:r>
              <w:t>3. Application Android</w:t>
            </w:r>
          </w:p>
        </w:tc>
        <w:tc>
          <w:tcPr>
            <w:tcW w:w="2266" w:type="dxa"/>
          </w:tcPr>
          <w:p w14:paraId="3FE9B2B2" w14:textId="2BD6E23A" w:rsidR="00A720F2" w:rsidRDefault="00A720F2" w:rsidP="00ED6AB0">
            <w:r>
              <w:t>Ajout partie Android</w:t>
            </w:r>
          </w:p>
        </w:tc>
      </w:tr>
      <w:tr w:rsidR="0070734A" w:rsidRPr="00B4087B" w14:paraId="7F8289D7" w14:textId="77777777" w:rsidTr="00B4087B">
        <w:tc>
          <w:tcPr>
            <w:tcW w:w="2265" w:type="dxa"/>
          </w:tcPr>
          <w:p w14:paraId="5515500F" w14:textId="04ADCFE1" w:rsidR="0070734A" w:rsidRDefault="0070734A" w:rsidP="00ED6AB0">
            <w:r>
              <w:t>23/04/2016</w:t>
            </w:r>
          </w:p>
        </w:tc>
        <w:tc>
          <w:tcPr>
            <w:tcW w:w="2265" w:type="dxa"/>
          </w:tcPr>
          <w:p w14:paraId="2DAD2937" w14:textId="63971549" w:rsidR="0070734A" w:rsidRDefault="0070734A" w:rsidP="00ED6AB0">
            <w:r>
              <w:t xml:space="preserve">Jeremy </w:t>
            </w:r>
            <w:proofErr w:type="spellStart"/>
            <w:r>
              <w:t>Harrault</w:t>
            </w:r>
            <w:proofErr w:type="spellEnd"/>
          </w:p>
        </w:tc>
        <w:tc>
          <w:tcPr>
            <w:tcW w:w="2266" w:type="dxa"/>
          </w:tcPr>
          <w:p w14:paraId="6712EDAF" w14:textId="1792BB0F" w:rsidR="0070734A" w:rsidRDefault="0070734A" w:rsidP="00ED6AB0">
            <w:r>
              <w:t>3. Application Android</w:t>
            </w:r>
          </w:p>
        </w:tc>
        <w:tc>
          <w:tcPr>
            <w:tcW w:w="2266" w:type="dxa"/>
          </w:tcPr>
          <w:p w14:paraId="5C353015" w14:textId="3145513A" w:rsidR="0070734A" w:rsidRDefault="0070734A" w:rsidP="00ED6AB0">
            <w:r>
              <w:t xml:space="preserve">Ajout installation </w:t>
            </w:r>
            <w:r w:rsidR="00865877">
              <w:t>« </w:t>
            </w:r>
            <w:proofErr w:type="spellStart"/>
            <w:r>
              <w:t>espresso</w:t>
            </w:r>
            <w:proofErr w:type="spellEnd"/>
            <w:r w:rsidR="00865877">
              <w:t> »</w:t>
            </w:r>
            <w:r w:rsidR="00CB2379">
              <w:t xml:space="preserve"> + problème de </w:t>
            </w:r>
            <w:r w:rsidR="00610B06">
              <w:t>consistance</w:t>
            </w:r>
            <w:r w:rsidR="00CB2379">
              <w:t xml:space="preserve"> des noms mentionnés.</w:t>
            </w:r>
          </w:p>
        </w:tc>
      </w:tr>
      <w:tr w:rsidR="00B331AE" w:rsidRPr="00B4087B" w14:paraId="7D57EB70" w14:textId="77777777" w:rsidTr="00B4087B">
        <w:tc>
          <w:tcPr>
            <w:tcW w:w="2265" w:type="dxa"/>
          </w:tcPr>
          <w:p w14:paraId="696AF25F" w14:textId="6F430E1D" w:rsidR="00B331AE" w:rsidRDefault="006623B7" w:rsidP="00ED6AB0">
            <w:r>
              <w:t>29/04/2016</w:t>
            </w:r>
          </w:p>
        </w:tc>
        <w:tc>
          <w:tcPr>
            <w:tcW w:w="2265" w:type="dxa"/>
          </w:tcPr>
          <w:p w14:paraId="46E1231E" w14:textId="63BA1F6D" w:rsidR="00B331AE" w:rsidRDefault="006623B7" w:rsidP="00ED6AB0">
            <w:r>
              <w:t xml:space="preserve">Jeremy </w:t>
            </w:r>
            <w:proofErr w:type="spellStart"/>
            <w:r>
              <w:t>Harrault</w:t>
            </w:r>
            <w:proofErr w:type="spellEnd"/>
          </w:p>
        </w:tc>
        <w:tc>
          <w:tcPr>
            <w:tcW w:w="2266" w:type="dxa"/>
          </w:tcPr>
          <w:p w14:paraId="460D125C" w14:textId="18F6A5B8" w:rsidR="00B331AE" w:rsidRDefault="006623B7" w:rsidP="00ED6AB0">
            <w:r>
              <w:t>3. Application Android</w:t>
            </w:r>
          </w:p>
        </w:tc>
        <w:tc>
          <w:tcPr>
            <w:tcW w:w="2266" w:type="dxa"/>
          </w:tcPr>
          <w:p w14:paraId="7E8632CD" w14:textId="60D9912B" w:rsidR="00B331AE" w:rsidRDefault="006623B7" w:rsidP="00ED6AB0">
            <w:r>
              <w:t>Ajout des problèmes connus et axes d’amélioration</w:t>
            </w:r>
          </w:p>
        </w:tc>
      </w:tr>
      <w:tr w:rsidR="00B331AE" w:rsidRPr="00B4087B" w14:paraId="77937ACC" w14:textId="77777777" w:rsidTr="00B4087B">
        <w:tc>
          <w:tcPr>
            <w:tcW w:w="2265" w:type="dxa"/>
          </w:tcPr>
          <w:p w14:paraId="1DC200A5" w14:textId="249D8D7E" w:rsidR="00B331AE" w:rsidRDefault="006623B7" w:rsidP="00ED6AB0">
            <w:r>
              <w:t>30/04/2016</w:t>
            </w:r>
          </w:p>
        </w:tc>
        <w:tc>
          <w:tcPr>
            <w:tcW w:w="2265" w:type="dxa"/>
          </w:tcPr>
          <w:p w14:paraId="369F80AD" w14:textId="130C7D3D" w:rsidR="00B331AE" w:rsidRDefault="006623B7" w:rsidP="00ED6AB0">
            <w:r>
              <w:t xml:space="preserve">Jeremy </w:t>
            </w:r>
            <w:proofErr w:type="spellStart"/>
            <w:r>
              <w:t>Harrault</w:t>
            </w:r>
            <w:proofErr w:type="spellEnd"/>
          </w:p>
        </w:tc>
        <w:tc>
          <w:tcPr>
            <w:tcW w:w="2266" w:type="dxa"/>
          </w:tcPr>
          <w:p w14:paraId="2018324F" w14:textId="7C47E59F" w:rsidR="00B331AE" w:rsidRDefault="006623B7" w:rsidP="00ED6AB0">
            <w:r>
              <w:t xml:space="preserve">3. Application Android </w:t>
            </w:r>
          </w:p>
        </w:tc>
        <w:tc>
          <w:tcPr>
            <w:tcW w:w="2266" w:type="dxa"/>
          </w:tcPr>
          <w:p w14:paraId="5B4EC2C9" w14:textId="20FBA33C" w:rsidR="00B331AE" w:rsidRDefault="006623B7" w:rsidP="00ED6AB0">
            <w:r>
              <w:t xml:space="preserve">Ajout stratégie de release et structure et </w:t>
            </w:r>
            <w:proofErr w:type="spellStart"/>
            <w:r>
              <w:t>presentation</w:t>
            </w:r>
            <w:proofErr w:type="spellEnd"/>
            <w:r>
              <w:t xml:space="preserve"> des composants</w:t>
            </w:r>
          </w:p>
        </w:tc>
      </w:tr>
    </w:tbl>
    <w:p w14:paraId="7FD7A419" w14:textId="78D41AA9" w:rsidR="00137FB2" w:rsidRPr="00B4087B" w:rsidRDefault="00137FB2">
      <w:r w:rsidRPr="00B4087B">
        <w:br w:type="page"/>
      </w:r>
    </w:p>
    <w:p w14:paraId="0EBF467A" w14:textId="77777777"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5AFF6DB1" w14:textId="34EB74A9" w:rsidR="00C52CD3" w:rsidRDefault="003E0F4F">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7872840" w:history="1">
            <w:r w:rsidR="00C52CD3" w:rsidRPr="001A2A20">
              <w:rPr>
                <w:rStyle w:val="Lienhypertexte"/>
                <w:noProof/>
              </w:rPr>
              <w:t>1.</w:t>
            </w:r>
            <w:r w:rsidR="00C52CD3">
              <w:rPr>
                <w:b w:val="0"/>
                <w:bCs w:val="0"/>
                <w:i w:val="0"/>
                <w:iCs w:val="0"/>
                <w:noProof/>
                <w:sz w:val="22"/>
                <w:szCs w:val="22"/>
                <w:lang w:val="en-US" w:eastAsia="zh-CN"/>
              </w:rPr>
              <w:tab/>
            </w:r>
            <w:r w:rsidR="00C52CD3" w:rsidRPr="001A2A20">
              <w:rPr>
                <w:rStyle w:val="Lienhypertexte"/>
                <w:noProof/>
              </w:rPr>
              <w:t>Logiciel</w:t>
            </w:r>
            <w:r w:rsidR="00C52CD3">
              <w:rPr>
                <w:noProof/>
                <w:webHidden/>
              </w:rPr>
              <w:tab/>
            </w:r>
            <w:r w:rsidR="00C52CD3">
              <w:rPr>
                <w:noProof/>
                <w:webHidden/>
              </w:rPr>
              <w:fldChar w:fldCharType="begin"/>
            </w:r>
            <w:r w:rsidR="00C52CD3">
              <w:rPr>
                <w:noProof/>
                <w:webHidden/>
              </w:rPr>
              <w:instrText xml:space="preserve"> PAGEREF _Toc447872840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1420020F" w14:textId="6E1124F0" w:rsidR="00C52CD3" w:rsidRDefault="00667B4E">
          <w:pPr>
            <w:pStyle w:val="TM1"/>
            <w:tabs>
              <w:tab w:val="left" w:pos="440"/>
              <w:tab w:val="right" w:leader="dot" w:pos="9062"/>
            </w:tabs>
            <w:rPr>
              <w:b w:val="0"/>
              <w:bCs w:val="0"/>
              <w:i w:val="0"/>
              <w:iCs w:val="0"/>
              <w:noProof/>
              <w:sz w:val="22"/>
              <w:szCs w:val="22"/>
              <w:lang w:val="en-US" w:eastAsia="zh-CN"/>
            </w:rPr>
          </w:pPr>
          <w:hyperlink w:anchor="_Toc447872841" w:history="1">
            <w:r w:rsidR="00C52CD3" w:rsidRPr="001A2A20">
              <w:rPr>
                <w:rStyle w:val="Lienhypertexte"/>
                <w:noProof/>
              </w:rPr>
              <w:t>2.</w:t>
            </w:r>
            <w:r w:rsidR="00C52CD3">
              <w:rPr>
                <w:b w:val="0"/>
                <w:bCs w:val="0"/>
                <w:i w:val="0"/>
                <w:iCs w:val="0"/>
                <w:noProof/>
                <w:sz w:val="22"/>
                <w:szCs w:val="22"/>
                <w:lang w:val="en-US" w:eastAsia="zh-CN"/>
              </w:rPr>
              <w:tab/>
            </w:r>
            <w:r w:rsidR="00C52CD3" w:rsidRPr="001A2A20">
              <w:rPr>
                <w:rStyle w:val="Lienhypertexte"/>
                <w:noProof/>
              </w:rPr>
              <w:t>Site Web</w:t>
            </w:r>
            <w:r w:rsidR="00C52CD3">
              <w:rPr>
                <w:noProof/>
                <w:webHidden/>
              </w:rPr>
              <w:tab/>
            </w:r>
            <w:r w:rsidR="00C52CD3">
              <w:rPr>
                <w:noProof/>
                <w:webHidden/>
              </w:rPr>
              <w:fldChar w:fldCharType="begin"/>
            </w:r>
            <w:r w:rsidR="00C52CD3">
              <w:rPr>
                <w:noProof/>
                <w:webHidden/>
              </w:rPr>
              <w:instrText xml:space="preserve"> PAGEREF _Toc447872841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2AFBBC5D" w14:textId="2CC18DDF" w:rsidR="00C52CD3" w:rsidRDefault="00667B4E">
          <w:pPr>
            <w:pStyle w:val="TM2"/>
            <w:tabs>
              <w:tab w:val="left" w:pos="880"/>
              <w:tab w:val="right" w:leader="dot" w:pos="9062"/>
            </w:tabs>
            <w:rPr>
              <w:b w:val="0"/>
              <w:bCs w:val="0"/>
              <w:noProof/>
              <w:lang w:val="en-US" w:eastAsia="zh-CN"/>
            </w:rPr>
          </w:pPr>
          <w:hyperlink w:anchor="_Toc447872842" w:history="1">
            <w:r w:rsidR="00C52CD3" w:rsidRPr="001A2A20">
              <w:rPr>
                <w:rStyle w:val="Lienhypertexte"/>
                <w:noProof/>
              </w:rPr>
              <w:t>2.1.</w:t>
            </w:r>
            <w:r w:rsidR="00C52CD3">
              <w:rPr>
                <w:b w:val="0"/>
                <w:bCs w:val="0"/>
                <w:noProof/>
                <w:lang w:val="en-US" w:eastAsia="zh-CN"/>
              </w:rPr>
              <w:tab/>
            </w:r>
            <w:r w:rsidR="00C52CD3" w:rsidRPr="001A2A20">
              <w:rPr>
                <w:rStyle w:val="Lienhypertexte"/>
                <w:noProof/>
              </w:rPr>
              <w:t>API Rest</w:t>
            </w:r>
            <w:r w:rsidR="00C52CD3">
              <w:rPr>
                <w:noProof/>
                <w:webHidden/>
              </w:rPr>
              <w:tab/>
            </w:r>
            <w:r w:rsidR="00C52CD3">
              <w:rPr>
                <w:noProof/>
                <w:webHidden/>
              </w:rPr>
              <w:fldChar w:fldCharType="begin"/>
            </w:r>
            <w:r w:rsidR="00C52CD3">
              <w:rPr>
                <w:noProof/>
                <w:webHidden/>
              </w:rPr>
              <w:instrText xml:space="preserve"> PAGEREF _Toc447872842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1675F722" w14:textId="1270250A" w:rsidR="00C52CD3" w:rsidRDefault="00667B4E">
          <w:pPr>
            <w:pStyle w:val="TM2"/>
            <w:tabs>
              <w:tab w:val="left" w:pos="880"/>
              <w:tab w:val="right" w:leader="dot" w:pos="9062"/>
            </w:tabs>
            <w:rPr>
              <w:b w:val="0"/>
              <w:bCs w:val="0"/>
              <w:noProof/>
              <w:lang w:val="en-US" w:eastAsia="zh-CN"/>
            </w:rPr>
          </w:pPr>
          <w:hyperlink w:anchor="_Toc447872843" w:history="1">
            <w:r w:rsidR="00C52CD3" w:rsidRPr="001A2A20">
              <w:rPr>
                <w:rStyle w:val="Lienhypertexte"/>
                <w:noProof/>
              </w:rPr>
              <w:t>2.2.</w:t>
            </w:r>
            <w:r w:rsidR="00C52CD3">
              <w:rPr>
                <w:b w:val="0"/>
                <w:bCs w:val="0"/>
                <w:noProof/>
                <w:lang w:val="en-US" w:eastAsia="zh-CN"/>
              </w:rPr>
              <w:tab/>
            </w:r>
            <w:r w:rsidR="00C52CD3" w:rsidRPr="001A2A20">
              <w:rPr>
                <w:rStyle w:val="Lienhypertexte"/>
                <w:noProof/>
              </w:rPr>
              <w:t>Site vitrine et espace communautaire</w:t>
            </w:r>
            <w:r w:rsidR="00C52CD3">
              <w:rPr>
                <w:noProof/>
                <w:webHidden/>
              </w:rPr>
              <w:tab/>
            </w:r>
            <w:r w:rsidR="00C52CD3">
              <w:rPr>
                <w:noProof/>
                <w:webHidden/>
              </w:rPr>
              <w:fldChar w:fldCharType="begin"/>
            </w:r>
            <w:r w:rsidR="00C52CD3">
              <w:rPr>
                <w:noProof/>
                <w:webHidden/>
              </w:rPr>
              <w:instrText xml:space="preserve"> PAGEREF _Toc447872843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4696816F" w14:textId="6A747FFD" w:rsidR="00C52CD3" w:rsidRDefault="00667B4E">
          <w:pPr>
            <w:pStyle w:val="TM1"/>
            <w:tabs>
              <w:tab w:val="left" w:pos="440"/>
              <w:tab w:val="right" w:leader="dot" w:pos="9062"/>
            </w:tabs>
            <w:rPr>
              <w:b w:val="0"/>
              <w:bCs w:val="0"/>
              <w:i w:val="0"/>
              <w:iCs w:val="0"/>
              <w:noProof/>
              <w:sz w:val="22"/>
              <w:szCs w:val="22"/>
              <w:lang w:val="en-US" w:eastAsia="zh-CN"/>
            </w:rPr>
          </w:pPr>
          <w:hyperlink w:anchor="_Toc447872844" w:history="1">
            <w:r w:rsidR="00C52CD3" w:rsidRPr="001A2A20">
              <w:rPr>
                <w:rStyle w:val="Lienhypertexte"/>
                <w:noProof/>
              </w:rPr>
              <w:t>3.</w:t>
            </w:r>
            <w:r w:rsidR="00C52CD3">
              <w:rPr>
                <w:b w:val="0"/>
                <w:bCs w:val="0"/>
                <w:i w:val="0"/>
                <w:iCs w:val="0"/>
                <w:noProof/>
                <w:sz w:val="22"/>
                <w:szCs w:val="22"/>
                <w:lang w:val="en-US" w:eastAsia="zh-CN"/>
              </w:rPr>
              <w:tab/>
            </w:r>
            <w:r w:rsidR="00C52CD3" w:rsidRPr="001A2A20">
              <w:rPr>
                <w:rStyle w:val="Lienhypertexte"/>
                <w:noProof/>
              </w:rPr>
              <w:t>Application Android</w:t>
            </w:r>
            <w:r w:rsidR="00C52CD3">
              <w:rPr>
                <w:noProof/>
                <w:webHidden/>
              </w:rPr>
              <w:tab/>
            </w:r>
            <w:r w:rsidR="00C52CD3">
              <w:rPr>
                <w:noProof/>
                <w:webHidden/>
              </w:rPr>
              <w:fldChar w:fldCharType="begin"/>
            </w:r>
            <w:r w:rsidR="00C52CD3">
              <w:rPr>
                <w:noProof/>
                <w:webHidden/>
              </w:rPr>
              <w:instrText xml:space="preserve"> PAGEREF _Toc447872844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16F04E00" w14:textId="6222733E" w:rsidR="00C52CD3" w:rsidRDefault="00667B4E">
          <w:pPr>
            <w:pStyle w:val="TM1"/>
            <w:tabs>
              <w:tab w:val="left" w:pos="440"/>
              <w:tab w:val="right" w:leader="dot" w:pos="9062"/>
            </w:tabs>
            <w:rPr>
              <w:b w:val="0"/>
              <w:bCs w:val="0"/>
              <w:i w:val="0"/>
              <w:iCs w:val="0"/>
              <w:noProof/>
              <w:sz w:val="22"/>
              <w:szCs w:val="22"/>
              <w:lang w:val="en-US" w:eastAsia="zh-CN"/>
            </w:rPr>
          </w:pPr>
          <w:hyperlink w:anchor="_Toc447872845" w:history="1">
            <w:r w:rsidR="00C52CD3" w:rsidRPr="001A2A20">
              <w:rPr>
                <w:rStyle w:val="Lienhypertexte"/>
                <w:noProof/>
              </w:rPr>
              <w:t>4.</w:t>
            </w:r>
            <w:r w:rsidR="00C52CD3">
              <w:rPr>
                <w:b w:val="0"/>
                <w:bCs w:val="0"/>
                <w:i w:val="0"/>
                <w:iCs w:val="0"/>
                <w:noProof/>
                <w:sz w:val="22"/>
                <w:szCs w:val="22"/>
                <w:lang w:val="en-US" w:eastAsia="zh-CN"/>
              </w:rPr>
              <w:tab/>
            </w:r>
            <w:r w:rsidR="00C52CD3" w:rsidRPr="001A2A20">
              <w:rPr>
                <w:rStyle w:val="Lienhypertexte"/>
                <w:noProof/>
              </w:rPr>
              <w:t>Application iOS</w:t>
            </w:r>
            <w:r w:rsidR="00C52CD3">
              <w:rPr>
                <w:noProof/>
                <w:webHidden/>
              </w:rPr>
              <w:tab/>
            </w:r>
            <w:r w:rsidR="00C52CD3">
              <w:rPr>
                <w:noProof/>
                <w:webHidden/>
              </w:rPr>
              <w:fldChar w:fldCharType="begin"/>
            </w:r>
            <w:r w:rsidR="00C52CD3">
              <w:rPr>
                <w:noProof/>
                <w:webHidden/>
              </w:rPr>
              <w:instrText xml:space="preserve"> PAGEREF _Toc447872845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1BED2534" w14:textId="06374C07" w:rsidR="00C52CD3" w:rsidRDefault="00667B4E">
          <w:pPr>
            <w:pStyle w:val="TM1"/>
            <w:tabs>
              <w:tab w:val="left" w:pos="440"/>
              <w:tab w:val="right" w:leader="dot" w:pos="9062"/>
            </w:tabs>
            <w:rPr>
              <w:b w:val="0"/>
              <w:bCs w:val="0"/>
              <w:i w:val="0"/>
              <w:iCs w:val="0"/>
              <w:noProof/>
              <w:sz w:val="22"/>
              <w:szCs w:val="22"/>
              <w:lang w:val="en-US" w:eastAsia="zh-CN"/>
            </w:rPr>
          </w:pPr>
          <w:hyperlink w:anchor="_Toc447872846" w:history="1">
            <w:r w:rsidR="00C52CD3" w:rsidRPr="001A2A20">
              <w:rPr>
                <w:rStyle w:val="Lienhypertexte"/>
                <w:noProof/>
              </w:rPr>
              <w:t>5.</w:t>
            </w:r>
            <w:r w:rsidR="00C52CD3">
              <w:rPr>
                <w:b w:val="0"/>
                <w:bCs w:val="0"/>
                <w:i w:val="0"/>
                <w:iCs w:val="0"/>
                <w:noProof/>
                <w:sz w:val="22"/>
                <w:szCs w:val="22"/>
                <w:lang w:val="en-US" w:eastAsia="zh-CN"/>
              </w:rPr>
              <w:tab/>
            </w:r>
            <w:r w:rsidR="00C52CD3" w:rsidRPr="001A2A20">
              <w:rPr>
                <w:rStyle w:val="Lienhypertexte"/>
                <w:noProof/>
              </w:rPr>
              <w:t>Application Windows Phone</w:t>
            </w:r>
            <w:r w:rsidR="00C52CD3">
              <w:rPr>
                <w:noProof/>
                <w:webHidden/>
              </w:rPr>
              <w:tab/>
            </w:r>
            <w:r w:rsidR="00C52CD3">
              <w:rPr>
                <w:noProof/>
                <w:webHidden/>
              </w:rPr>
              <w:fldChar w:fldCharType="begin"/>
            </w:r>
            <w:r w:rsidR="00C52CD3">
              <w:rPr>
                <w:noProof/>
                <w:webHidden/>
              </w:rPr>
              <w:instrText xml:space="preserve"> PAGEREF _Toc447872846 \h </w:instrText>
            </w:r>
            <w:r w:rsidR="00C52CD3">
              <w:rPr>
                <w:noProof/>
                <w:webHidden/>
              </w:rPr>
            </w:r>
            <w:r w:rsidR="00C52CD3">
              <w:rPr>
                <w:noProof/>
                <w:webHidden/>
              </w:rPr>
              <w:fldChar w:fldCharType="separate"/>
            </w:r>
            <w:r w:rsidR="00B5149F">
              <w:rPr>
                <w:noProof/>
                <w:webHidden/>
              </w:rPr>
              <w:t>1</w:t>
            </w:r>
            <w:r w:rsidR="00C52CD3">
              <w:rPr>
                <w:noProof/>
                <w:webHidden/>
              </w:rPr>
              <w:fldChar w:fldCharType="end"/>
            </w:r>
          </w:hyperlink>
        </w:p>
        <w:p w14:paraId="73B8EF24" w14:textId="77777777" w:rsidR="00B4087B" w:rsidRPr="00181574" w:rsidRDefault="003E0F4F" w:rsidP="00181574">
          <w:pPr>
            <w:pStyle w:val="TM1"/>
            <w:tabs>
              <w:tab w:val="left" w:pos="440"/>
              <w:tab w:val="right" w:leader="dot" w:pos="9062"/>
            </w:tabs>
            <w:rPr>
              <w:b w:val="0"/>
              <w:bCs w:val="0"/>
              <w:noProof/>
            </w:rPr>
          </w:pPr>
          <w:r>
            <w:rPr>
              <w:b w:val="0"/>
              <w:bCs w:val="0"/>
              <w:noProof/>
            </w:rPr>
            <w:fldChar w:fldCharType="end"/>
          </w:r>
        </w:p>
      </w:sdtContent>
    </w:sdt>
    <w:p w14:paraId="18BB1B36" w14:textId="77777777" w:rsidR="00B4087B" w:rsidRPr="00B4087B" w:rsidRDefault="00B4087B" w:rsidP="00B4087B">
      <w:pPr>
        <w:pStyle w:val="Titre1horssommaire"/>
      </w:pPr>
      <w:r w:rsidRPr="00B4087B">
        <w:t>Liste des Tableaux</w:t>
      </w:r>
    </w:p>
    <w:p w14:paraId="5D0FA614" w14:textId="77777777" w:rsidR="00B4087B" w:rsidRDefault="00212844" w:rsidP="00FA4DDE">
      <w:pPr>
        <w:pStyle w:val="Tabledesillustrations"/>
      </w:pPr>
      <w:r>
        <w:fldChar w:fldCharType="begin"/>
      </w:r>
      <w:r>
        <w:instrText xml:space="preserve"> TOC \h \z \c "Tableau" </w:instrText>
      </w:r>
      <w:r>
        <w:fldChar w:fldCharType="separate"/>
      </w:r>
      <w:r w:rsidR="00986B15">
        <w:rPr>
          <w:b/>
          <w:bCs/>
          <w:noProof/>
        </w:rPr>
        <w:t>Aucune entrée de table d'illustration n'a été trouvée.</w:t>
      </w:r>
      <w:r>
        <w:rPr>
          <w:b/>
          <w:bCs/>
          <w:noProof/>
        </w:rPr>
        <w:fldChar w:fldCharType="end"/>
      </w:r>
    </w:p>
    <w:p w14:paraId="3C6347B3" w14:textId="77777777" w:rsidR="00181574" w:rsidRPr="00B4087B" w:rsidRDefault="00181574" w:rsidP="00181574">
      <w:pPr>
        <w:pStyle w:val="Titre1horssommaire"/>
      </w:pPr>
      <w:r w:rsidRPr="00B4087B">
        <w:t>Liste des Figures</w:t>
      </w:r>
    </w:p>
    <w:p w14:paraId="47C27039" w14:textId="77777777"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z w:val="20"/>
        </w:rPr>
        <w:fldChar w:fldCharType="begin"/>
      </w:r>
      <w:r>
        <w:rPr>
          <w:sz w:val="20"/>
        </w:rPr>
        <w:instrText xml:space="preserve"> TOC \h \z \c "Figure" </w:instrText>
      </w:r>
      <w:r>
        <w:rPr>
          <w:sz w:val="20"/>
        </w:rPr>
        <w:fldChar w:fldCharType="separate"/>
      </w:r>
      <w:r w:rsidR="00986B15">
        <w:rPr>
          <w:b/>
          <w:bCs/>
          <w:noProof/>
          <w:sz w:val="20"/>
        </w:rPr>
        <w:t>Aucune entrée de table d'illustration n'a été trouvée.</w:t>
      </w:r>
      <w:r>
        <w:rPr>
          <w:smallCaps/>
          <w:sz w:val="20"/>
          <w:szCs w:val="20"/>
        </w:rPr>
        <w:fldChar w:fldCharType="end"/>
      </w:r>
    </w:p>
    <w:p w14:paraId="09581E84" w14:textId="499E069F" w:rsidR="00E14084" w:rsidRDefault="00E14084" w:rsidP="005B53B8">
      <w:pPr>
        <w:pStyle w:val="Titre1"/>
      </w:pPr>
      <w:bookmarkStart w:id="0" w:name="_Toc447872840"/>
      <w:r>
        <w:lastRenderedPageBreak/>
        <w:t>Introduction</w:t>
      </w:r>
    </w:p>
    <w:p w14:paraId="14975F55" w14:textId="595B0856" w:rsidR="00E14084" w:rsidRDefault="00E14084" w:rsidP="005B53B8">
      <w:pPr>
        <w:pStyle w:val="Titre1"/>
      </w:pPr>
      <w:r>
        <w:t>Le projet</w:t>
      </w:r>
    </w:p>
    <w:p w14:paraId="0AFCAD4E" w14:textId="737B1F25" w:rsidR="00E14084" w:rsidRDefault="00E14084" w:rsidP="005B53B8">
      <w:pPr>
        <w:pStyle w:val="Titre1"/>
      </w:pPr>
      <w:r>
        <w:t>Les livrables</w:t>
      </w:r>
    </w:p>
    <w:p w14:paraId="1A914D13" w14:textId="6EB35C57" w:rsidR="00E14084" w:rsidRDefault="00C52CD3" w:rsidP="00E14084">
      <w:pPr>
        <w:pStyle w:val="Titre2"/>
      </w:pPr>
      <w:r>
        <w:t>Logiciel</w:t>
      </w:r>
      <w:bookmarkEnd w:id="0"/>
    </w:p>
    <w:p w14:paraId="53468D2B" w14:textId="3AAD7A0E" w:rsidR="00E14084" w:rsidRDefault="002637D7" w:rsidP="00E14084">
      <w:pPr>
        <w:pStyle w:val="Titre3"/>
      </w:pPr>
      <w:r>
        <w:t>Norme de codage</w:t>
      </w:r>
    </w:p>
    <w:p w14:paraId="2C30447A" w14:textId="53ED1306" w:rsidR="00692F05" w:rsidRPr="009318CD" w:rsidRDefault="009318CD" w:rsidP="00692F05">
      <w:r>
        <w:t xml:space="preserve">La norme de codage utilisée pour le logiciel suit intégralement les règles énoncées sur </w:t>
      </w:r>
      <w:hyperlink r:id="rId15" w:history="1">
        <w:r w:rsidRPr="00FE14EA">
          <w:rPr>
            <w:rStyle w:val="Lienhypertexte"/>
          </w:rPr>
          <w:t>http://geosoft.no/development/cppstyle.html</w:t>
        </w:r>
      </w:hyperlink>
      <w:r>
        <w:t>.</w:t>
      </w:r>
    </w:p>
    <w:p w14:paraId="54A29E76" w14:textId="2A92F3FE" w:rsidR="00E14084" w:rsidRDefault="00E14084" w:rsidP="00E14084">
      <w:pPr>
        <w:pStyle w:val="Titre3"/>
      </w:pPr>
      <w:r>
        <w:t>Implémentation</w:t>
      </w:r>
    </w:p>
    <w:p w14:paraId="133B8860" w14:textId="77777777" w:rsidR="00871B74" w:rsidRDefault="00871B74" w:rsidP="00871B74">
      <w:pPr>
        <w:pStyle w:val="Titre3"/>
      </w:pPr>
      <w:r>
        <w:t>Tests</w:t>
      </w:r>
    </w:p>
    <w:p w14:paraId="6DEB8B76" w14:textId="77777777" w:rsidR="00871B74" w:rsidRDefault="00871B74" w:rsidP="00871B74">
      <w:pPr>
        <w:pStyle w:val="Titre3"/>
      </w:pPr>
      <w:r>
        <w:t>Historique des modifications</w:t>
      </w:r>
    </w:p>
    <w:p w14:paraId="00521DBD" w14:textId="77777777" w:rsidR="00871B74" w:rsidRPr="00871B74" w:rsidRDefault="00871B74" w:rsidP="00871B74">
      <w:pPr>
        <w:pStyle w:val="Titre3"/>
      </w:pPr>
      <w:r>
        <w:t>Problèmes existant</w:t>
      </w:r>
    </w:p>
    <w:p w14:paraId="694B967A" w14:textId="11918050" w:rsidR="00C52CD3" w:rsidRDefault="00C52CD3" w:rsidP="00E14084">
      <w:pPr>
        <w:pStyle w:val="Titre2"/>
      </w:pPr>
      <w:bookmarkStart w:id="1" w:name="_Toc447872841"/>
      <w:r>
        <w:t>Site Web</w:t>
      </w:r>
      <w:bookmarkEnd w:id="1"/>
    </w:p>
    <w:p w14:paraId="13D8B6B8" w14:textId="4852C307" w:rsidR="00C52CD3" w:rsidRDefault="00C52CD3" w:rsidP="00E14084">
      <w:pPr>
        <w:pStyle w:val="Titre3"/>
      </w:pPr>
      <w:bookmarkStart w:id="2" w:name="_Toc447872842"/>
      <w:r>
        <w:t xml:space="preserve">API </w:t>
      </w:r>
      <w:proofErr w:type="spellStart"/>
      <w:r>
        <w:t>Rest</w:t>
      </w:r>
      <w:bookmarkEnd w:id="2"/>
      <w:proofErr w:type="spellEnd"/>
    </w:p>
    <w:p w14:paraId="7BE65E06" w14:textId="77777777" w:rsidR="00C52CD3" w:rsidRPr="00C52CD3" w:rsidRDefault="00C52CD3" w:rsidP="00E14084">
      <w:pPr>
        <w:pStyle w:val="Titre3"/>
      </w:pPr>
      <w:bookmarkStart w:id="3" w:name="_Toc447872843"/>
      <w:r>
        <w:t>Site vitrine et espace communautaire</w:t>
      </w:r>
      <w:bookmarkEnd w:id="3"/>
    </w:p>
    <w:p w14:paraId="4FB1FA53" w14:textId="0252EDF6" w:rsidR="00C52CD3" w:rsidRDefault="00C52CD3" w:rsidP="00E14084">
      <w:pPr>
        <w:pStyle w:val="Titre2"/>
      </w:pPr>
      <w:bookmarkStart w:id="4" w:name="_Toc447872844"/>
      <w:commentRangeStart w:id="5"/>
      <w:commentRangeStart w:id="6"/>
      <w:r>
        <w:t>Application Android</w:t>
      </w:r>
      <w:bookmarkEnd w:id="4"/>
      <w:commentRangeEnd w:id="5"/>
      <w:r w:rsidR="009B3007">
        <w:rPr>
          <w:rStyle w:val="Marquedecommentaire"/>
          <w:rFonts w:asciiTheme="minorHAnsi" w:eastAsiaTheme="minorEastAsia" w:hAnsiTheme="minorHAnsi" w:cstheme="minorBidi"/>
          <w:color w:val="auto"/>
        </w:rPr>
        <w:commentReference w:id="5"/>
      </w:r>
      <w:commentRangeEnd w:id="6"/>
      <w:r w:rsidR="008C748A">
        <w:rPr>
          <w:rStyle w:val="Marquedecommentaire"/>
          <w:rFonts w:asciiTheme="minorHAnsi" w:eastAsiaTheme="minorEastAsia" w:hAnsiTheme="minorHAnsi" w:cstheme="minorBidi"/>
          <w:color w:val="auto"/>
        </w:rPr>
        <w:commentReference w:id="6"/>
      </w:r>
    </w:p>
    <w:p w14:paraId="142510BC" w14:textId="03EFA81D" w:rsidR="00972712" w:rsidRDefault="00972712" w:rsidP="00972712">
      <w:pPr>
        <w:pStyle w:val="Titre3"/>
      </w:pPr>
      <w:r>
        <w:t>Organisation du projet</w:t>
      </w:r>
    </w:p>
    <w:p w14:paraId="7094CD66" w14:textId="02ECC339" w:rsidR="00B01DEE" w:rsidRDefault="00B5149F" w:rsidP="00B01DEE">
      <w:pPr>
        <w:ind w:firstLine="708"/>
      </w:pPr>
      <w:r>
        <w:t xml:space="preserve">Le projet est composé d’un unique module </w:t>
      </w:r>
      <w:proofErr w:type="spellStart"/>
      <w:r>
        <w:rPr>
          <w:i/>
        </w:rPr>
        <w:t>app</w:t>
      </w:r>
      <w:proofErr w:type="spellEnd"/>
      <w:r>
        <w:t xml:space="preserve"> </w:t>
      </w:r>
      <w:r w:rsidR="00007527">
        <w:t>regroupant le code source de l’application et les ressources tels que les images, icones ou encore fichiers de traduction.</w:t>
      </w:r>
      <w:r w:rsidR="003E24AE">
        <w:t xml:space="preserve"> Le fichiers java composant le code source de l’application sont dans le dossier </w:t>
      </w:r>
      <w:proofErr w:type="spellStart"/>
      <w:r w:rsidR="003E24AE" w:rsidRPr="003E24AE">
        <w:rPr>
          <w:i/>
        </w:rPr>
        <w:t>app</w:t>
      </w:r>
      <w:proofErr w:type="spellEnd"/>
      <w:r w:rsidR="003E24AE" w:rsidRPr="003E24AE">
        <w:rPr>
          <w:i/>
        </w:rPr>
        <w:t>/java/main</w:t>
      </w:r>
      <w:r w:rsidR="00516019">
        <w:t>. Toutes les classes se trouvent dans le package</w:t>
      </w:r>
      <w:r w:rsidR="00B01DEE">
        <w:t xml:space="preserve"> principal</w:t>
      </w:r>
      <w:r w:rsidR="00516019">
        <w:t xml:space="preserve"> </w:t>
      </w:r>
      <w:proofErr w:type="spellStart"/>
      <w:proofErr w:type="gramStart"/>
      <w:r w:rsidR="00516019" w:rsidRPr="00516019">
        <w:rPr>
          <w:i/>
        </w:rPr>
        <w:t>com.musicsheetwriter</w:t>
      </w:r>
      <w:proofErr w:type="gramEnd"/>
      <w:r w:rsidR="00516019" w:rsidRPr="00516019">
        <w:rPr>
          <w:i/>
        </w:rPr>
        <w:t>.musicsheet</w:t>
      </w:r>
      <w:r w:rsidR="00516019">
        <w:rPr>
          <w:i/>
        </w:rPr>
        <w:t>writer</w:t>
      </w:r>
      <w:proofErr w:type="spellEnd"/>
      <w:r w:rsidR="00516019">
        <w:t xml:space="preserve">. </w:t>
      </w:r>
      <w:r w:rsidR="00B01DEE">
        <w:t>Par la suite, elles sont regroupées dans des sous-packages selon leurs fonctions et/ou leur type.</w:t>
      </w:r>
      <w:r w:rsidR="00516019">
        <w:t xml:space="preserve"> Par exemple, les classes contenant le code sources des </w:t>
      </w:r>
      <w:r w:rsidR="00B01DEE">
        <w:rPr>
          <w:i/>
        </w:rPr>
        <w:t>f</w:t>
      </w:r>
      <w:r w:rsidR="00516019">
        <w:rPr>
          <w:i/>
        </w:rPr>
        <w:t>ragments</w:t>
      </w:r>
      <w:r w:rsidR="00516019">
        <w:t xml:space="preserve"> utilisés dans des onglets se trouvent dans le package </w:t>
      </w:r>
      <w:proofErr w:type="spellStart"/>
      <w:r w:rsidR="00516019">
        <w:rPr>
          <w:i/>
        </w:rPr>
        <w:t>fragmenttabs</w:t>
      </w:r>
      <w:proofErr w:type="spellEnd"/>
      <w:r w:rsidR="00516019">
        <w:t xml:space="preserve">. Autre exemple, les </w:t>
      </w:r>
      <w:proofErr w:type="spellStart"/>
      <w:r w:rsidR="00516019">
        <w:rPr>
          <w:i/>
        </w:rPr>
        <w:t>adapters</w:t>
      </w:r>
      <w:proofErr w:type="spellEnd"/>
      <w:r w:rsidR="00516019">
        <w:t xml:space="preserve"> pour liste se trouvent dans le package </w:t>
      </w:r>
      <w:proofErr w:type="spellStart"/>
      <w:r w:rsidR="00516019" w:rsidRPr="00516019">
        <w:rPr>
          <w:i/>
        </w:rPr>
        <w:t>listadapter</w:t>
      </w:r>
      <w:proofErr w:type="spellEnd"/>
      <w:r w:rsidR="00516019">
        <w:t>.</w:t>
      </w:r>
      <w:r w:rsidR="00B01DEE">
        <w:t xml:space="preserve"> Seules les classes</w:t>
      </w:r>
      <w:r w:rsidR="00B01DEE">
        <w:rPr>
          <w:i/>
        </w:rPr>
        <w:t xml:space="preserve"> </w:t>
      </w:r>
      <w:proofErr w:type="spellStart"/>
      <w:r w:rsidR="00B01DEE">
        <w:rPr>
          <w:i/>
        </w:rPr>
        <w:t>activities</w:t>
      </w:r>
      <w:proofErr w:type="spellEnd"/>
      <w:r w:rsidR="00B01DEE">
        <w:t xml:space="preserve"> sont à la racine du package principal.</w:t>
      </w:r>
    </w:p>
    <w:p w14:paraId="4859E89E" w14:textId="7DA1D869" w:rsidR="00352DAD" w:rsidRDefault="00B01DEE" w:rsidP="00B01DEE">
      <w:pPr>
        <w:ind w:firstLine="708"/>
      </w:pPr>
      <w:r>
        <w:t xml:space="preserve">Le nom des classes doit être explicite et en rapport avec ce que la classe implémente. Il doit se terminer par la nature de la classe. </w:t>
      </w:r>
      <w:r w:rsidR="00352DAD">
        <w:t>En effet</w:t>
      </w:r>
      <w:r>
        <w:t xml:space="preserve">, pour les </w:t>
      </w:r>
      <w:r>
        <w:rPr>
          <w:i/>
        </w:rPr>
        <w:t>fragments</w:t>
      </w:r>
      <w:r>
        <w:t xml:space="preserve">, les noms de classes se termine par </w:t>
      </w:r>
      <w:r>
        <w:rPr>
          <w:i/>
        </w:rPr>
        <w:t>Fragment</w:t>
      </w:r>
      <w:r>
        <w:t xml:space="preserve">. De même, les noms des </w:t>
      </w:r>
      <w:proofErr w:type="spellStart"/>
      <w:r>
        <w:rPr>
          <w:i/>
        </w:rPr>
        <w:t>activities</w:t>
      </w:r>
      <w:proofErr w:type="spellEnd"/>
      <w:r>
        <w:t xml:space="preserve"> se terminent par </w:t>
      </w:r>
      <w:r>
        <w:rPr>
          <w:i/>
        </w:rPr>
        <w:t>Activity</w:t>
      </w:r>
      <w:r>
        <w:t xml:space="preserve"> et celui des </w:t>
      </w:r>
      <w:proofErr w:type="spellStart"/>
      <w:r>
        <w:rPr>
          <w:i/>
        </w:rPr>
        <w:t>adapters</w:t>
      </w:r>
      <w:proofErr w:type="spellEnd"/>
      <w:r>
        <w:t xml:space="preserve"> pour liste par </w:t>
      </w:r>
      <w:proofErr w:type="spellStart"/>
      <w:r>
        <w:rPr>
          <w:i/>
        </w:rPr>
        <w:t>ListAdapter</w:t>
      </w:r>
      <w:proofErr w:type="spellEnd"/>
      <w:r>
        <w:t>.</w:t>
      </w:r>
      <w:r w:rsidR="00352DAD">
        <w:t xml:space="preserve"> </w:t>
      </w:r>
      <w:r w:rsidR="006F0671">
        <w:t xml:space="preserve">Cela permet d’identifier rapidement le type de classe que l’on manipule. </w:t>
      </w:r>
      <w:r w:rsidR="00352DAD">
        <w:t>Ci-dessous se trouvent des exemples de noms de classe</w:t>
      </w:r>
      <w:r w:rsidR="00F329BC">
        <w:t>s</w:t>
      </w:r>
      <w:r w:rsidR="00352DAD">
        <w:t>.</w:t>
      </w:r>
    </w:p>
    <w:p w14:paraId="42F7240C" w14:textId="2DC8C86A" w:rsidR="00D87E31" w:rsidRDefault="00171C31" w:rsidP="00D87E31">
      <w:pPr>
        <w:keepNext/>
        <w:jc w:val="center"/>
      </w:pPr>
      <w:r>
        <w:rPr>
          <w:noProof/>
          <w:lang w:eastAsia="fr-FR"/>
        </w:rPr>
        <w:drawing>
          <wp:inline distT="0" distB="0" distL="0" distR="0" wp14:anchorId="429DFD63" wp14:editId="420E94AF">
            <wp:extent cx="1809750" cy="971550"/>
            <wp:effectExtent l="0" t="0" r="0" b="0"/>
            <wp:docPr id="4" name="Image 4" descr="C:\Users\Jeremy\AppData\Local\Microsoft\Windows\INetCache\Content.Word\2016-04-23_00h58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remy\AppData\Local\Microsoft\Windows\INetCache\Content.Word\2016-04-23_00h58_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r>
        <w:rPr>
          <w:noProof/>
          <w:lang w:eastAsia="fr-FR"/>
        </w:rPr>
        <w:drawing>
          <wp:inline distT="0" distB="0" distL="0" distR="0" wp14:anchorId="31CF06E1" wp14:editId="6E47C545">
            <wp:extent cx="1962150" cy="762000"/>
            <wp:effectExtent l="0" t="0" r="0" b="0"/>
            <wp:docPr id="7" name="Image 7" descr="C:\Users\Jeremy\AppData\Local\Microsoft\Windows\INetCache\Content.Word\2016-04-23_00h5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eremy\AppData\Local\Microsoft\Windows\INetCache\Content.Word\2016-04-23_00h58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2150" cy="762000"/>
                    </a:xfrm>
                    <a:prstGeom prst="rect">
                      <a:avLst/>
                    </a:prstGeom>
                    <a:noFill/>
                    <a:ln>
                      <a:noFill/>
                    </a:ln>
                  </pic:spPr>
                </pic:pic>
              </a:graphicData>
            </a:graphic>
          </wp:inline>
        </w:drawing>
      </w:r>
      <w:r w:rsidR="00D87E31">
        <w:rPr>
          <w:noProof/>
          <w:lang w:eastAsia="fr-FR"/>
        </w:rPr>
        <w:drawing>
          <wp:inline distT="0" distB="0" distL="0" distR="0" wp14:anchorId="0ABD52D1" wp14:editId="1C1EDA45">
            <wp:extent cx="1809750" cy="762000"/>
            <wp:effectExtent l="0" t="0" r="0" b="0"/>
            <wp:docPr id="8" name="Image 8" descr="C:\Users\Jeremy\AppData\Local\Microsoft\Windows\INetCache\Content.Word\2016-04-23_00h5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eremy\AppData\Local\Microsoft\Windows\INetCache\Content.Word\2016-04-23_00h58_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762000"/>
                    </a:xfrm>
                    <a:prstGeom prst="rect">
                      <a:avLst/>
                    </a:prstGeom>
                    <a:noFill/>
                    <a:ln>
                      <a:noFill/>
                    </a:ln>
                  </pic:spPr>
                </pic:pic>
              </a:graphicData>
            </a:graphic>
          </wp:inline>
        </w:drawing>
      </w:r>
    </w:p>
    <w:p w14:paraId="1E2EB854" w14:textId="30902D69" w:rsidR="00D87E31" w:rsidRDefault="00D87E31" w:rsidP="00D87E31">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1</w:t>
      </w:r>
      <w:r w:rsidR="00B331AE">
        <w:fldChar w:fldCharType="end"/>
      </w:r>
      <w:r>
        <w:t>. Exemples de noms de classes pour l'application Android</w:t>
      </w:r>
    </w:p>
    <w:p w14:paraId="6040749F" w14:textId="6EA2F26D" w:rsidR="00171C31" w:rsidRDefault="00171C31" w:rsidP="00C376F5">
      <w:pPr>
        <w:jc w:val="center"/>
      </w:pPr>
    </w:p>
    <w:p w14:paraId="1E0FA4EA" w14:textId="569BE39F" w:rsidR="00171C31" w:rsidRDefault="009639F4" w:rsidP="00B5149F">
      <w:pPr>
        <w:rPr>
          <w:noProof/>
          <w:lang w:eastAsia="fr-FR"/>
        </w:rPr>
      </w:pPr>
      <w:r>
        <w:rPr>
          <w:noProof/>
          <w:lang w:eastAsia="fr-FR"/>
        </w:rPr>
        <w:tab/>
        <w:t>L’organisation des ressources est imposé</w:t>
      </w:r>
      <w:r w:rsidR="00FE12D2">
        <w:rPr>
          <w:noProof/>
          <w:lang w:eastAsia="fr-FR"/>
        </w:rPr>
        <w:t>e</w:t>
      </w:r>
      <w:r>
        <w:rPr>
          <w:noProof/>
          <w:lang w:eastAsia="fr-FR"/>
        </w:rPr>
        <w:t xml:space="preserve"> par la manière dont Android gère les ressources d’une application.</w:t>
      </w:r>
      <w:r w:rsidR="00FE12D2">
        <w:rPr>
          <w:noProof/>
          <w:lang w:eastAsia="fr-FR"/>
        </w:rPr>
        <w:t xml:space="preserve"> A savoir, ils sont regroupés </w:t>
      </w:r>
      <w:r w:rsidR="00796327">
        <w:rPr>
          <w:noProof/>
          <w:lang w:eastAsia="fr-FR"/>
        </w:rPr>
        <w:t>dans des</w:t>
      </w:r>
      <w:r w:rsidR="00FE12D2">
        <w:rPr>
          <w:noProof/>
          <w:lang w:eastAsia="fr-FR"/>
        </w:rPr>
        <w:t xml:space="preserve"> dossier</w:t>
      </w:r>
      <w:r w:rsidR="00796327">
        <w:rPr>
          <w:noProof/>
          <w:lang w:eastAsia="fr-FR"/>
        </w:rPr>
        <w:t>s différents</w:t>
      </w:r>
      <w:r w:rsidR="00FE12D2">
        <w:rPr>
          <w:noProof/>
          <w:lang w:eastAsia="fr-FR"/>
        </w:rPr>
        <w:t xml:space="preserve"> en fonction de la nature de la </w:t>
      </w:r>
      <w:r w:rsidR="00796327">
        <w:rPr>
          <w:noProof/>
          <w:lang w:eastAsia="fr-FR"/>
        </w:rPr>
        <w:t>ressource et des spécificités</w:t>
      </w:r>
      <w:r w:rsidR="00FE12D2">
        <w:rPr>
          <w:noProof/>
          <w:lang w:eastAsia="fr-FR"/>
        </w:rPr>
        <w:t xml:space="preserve"> des téléphones pour lesquels ils s’appliquent. </w:t>
      </w:r>
      <w:r w:rsidR="00796327">
        <w:rPr>
          <w:noProof/>
          <w:lang w:eastAsia="fr-FR"/>
        </w:rPr>
        <w:t xml:space="preserve">Par exemple, les images commune à tous les téléphones se trouvent dans le dossier </w:t>
      </w:r>
      <w:r w:rsidR="00796327" w:rsidRPr="00796327">
        <w:rPr>
          <w:noProof/>
          <w:lang w:eastAsia="fr-FR"/>
        </w:rPr>
        <w:t>drawable</w:t>
      </w:r>
      <w:r w:rsidR="00796327">
        <w:rPr>
          <w:noProof/>
          <w:lang w:eastAsia="fr-FR"/>
        </w:rPr>
        <w:t xml:space="preserve"> ; en revanche, le dossier </w:t>
      </w:r>
      <w:r w:rsidR="00796327" w:rsidRPr="00796327">
        <w:rPr>
          <w:i/>
          <w:noProof/>
          <w:lang w:eastAsia="fr-FR"/>
        </w:rPr>
        <w:t>drawable-hdpi</w:t>
      </w:r>
      <w:r w:rsidR="00796327">
        <w:rPr>
          <w:noProof/>
          <w:lang w:eastAsia="fr-FR"/>
        </w:rPr>
        <w:t xml:space="preserve"> contient les images qui ne seront utilisées que sur des téléphones ayant des écrans de « haute-densité ». </w:t>
      </w:r>
      <w:r w:rsidR="00FE12D2" w:rsidRPr="00796327">
        <w:rPr>
          <w:noProof/>
          <w:lang w:eastAsia="fr-FR"/>
        </w:rPr>
        <w:t>Vous</w:t>
      </w:r>
      <w:r w:rsidR="00FE12D2">
        <w:rPr>
          <w:noProof/>
          <w:lang w:eastAsia="fr-FR"/>
        </w:rPr>
        <w:t xml:space="preserve"> pouvez trouver plus de détails sur la gestion des ressources sur Android en consultant la page </w:t>
      </w:r>
      <w:hyperlink r:id="rId21" w:history="1">
        <w:r w:rsidR="00FE12D2" w:rsidRPr="00CC77F5">
          <w:rPr>
            <w:rStyle w:val="Lienhypertexte"/>
            <w:noProof/>
            <w:lang w:eastAsia="fr-FR"/>
          </w:rPr>
          <w:t>http://developer.android.com/guide/topics/resources/providing-resources.html</w:t>
        </w:r>
      </w:hyperlink>
      <w:r w:rsidR="00FE12D2">
        <w:rPr>
          <w:noProof/>
          <w:lang w:eastAsia="fr-FR"/>
        </w:rPr>
        <w:t>.</w:t>
      </w:r>
    </w:p>
    <w:p w14:paraId="357834C9" w14:textId="6D35C8A2" w:rsidR="00617943" w:rsidRDefault="00617943" w:rsidP="00617943">
      <w:pPr>
        <w:ind w:firstLine="708"/>
        <w:rPr>
          <w:noProof/>
          <w:lang w:eastAsia="fr-FR"/>
        </w:rPr>
      </w:pPr>
      <w:r>
        <w:rPr>
          <w:noProof/>
          <w:lang w:eastAsia="fr-FR"/>
        </w:rPr>
        <w:t>Il est important de tenir compte des différents type de téléphone lorsqu’une ressource est ajouté car cela accroit la portabilité et la compatibilité de l’interface utilisateur de l’application sur d’autres téléphone.</w:t>
      </w:r>
    </w:p>
    <w:p w14:paraId="12AF8977" w14:textId="77777777" w:rsidR="00D77058" w:rsidRDefault="00171C31" w:rsidP="00D77058">
      <w:pPr>
        <w:keepNext/>
        <w:jc w:val="center"/>
      </w:pPr>
      <w:r>
        <w:rPr>
          <w:noProof/>
          <w:lang w:eastAsia="fr-FR"/>
        </w:rPr>
        <w:drawing>
          <wp:inline distT="0" distB="0" distL="0" distR="0" wp14:anchorId="43A7CBA0" wp14:editId="28A73FA8">
            <wp:extent cx="1533525" cy="3990975"/>
            <wp:effectExtent l="0" t="0" r="9525" b="9525"/>
            <wp:docPr id="6" name="Image 6" descr="C:\Users\Jeremy\AppData\Local\Microsoft\Windows\INetCache\Content.Word\2016-04-23_01h0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eremy\AppData\Local\Microsoft\Windows\INetCache\Content.Word\2016-04-23_01h01_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3990975"/>
                    </a:xfrm>
                    <a:prstGeom prst="rect">
                      <a:avLst/>
                    </a:prstGeom>
                    <a:noFill/>
                    <a:ln>
                      <a:noFill/>
                    </a:ln>
                  </pic:spPr>
                </pic:pic>
              </a:graphicData>
            </a:graphic>
          </wp:inline>
        </w:drawing>
      </w:r>
    </w:p>
    <w:p w14:paraId="2B0F3D38" w14:textId="529EBC94" w:rsidR="00E53EC8" w:rsidRDefault="00D77058" w:rsidP="0074437B">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2</w:t>
      </w:r>
      <w:r w:rsidR="00B331AE">
        <w:fldChar w:fldCharType="end"/>
      </w:r>
      <w:r>
        <w:t>. Arborescence des ressources pour l'application Android</w:t>
      </w:r>
    </w:p>
    <w:p w14:paraId="2A86FBB4" w14:textId="7083D5AB" w:rsidR="00B36D71" w:rsidRDefault="000171E8" w:rsidP="00E63991">
      <w:pPr>
        <w:ind w:firstLine="708"/>
      </w:pPr>
      <w:r>
        <w:t xml:space="preserve">Sous Android Studio, un projet Android est associé à un ou plusieurs fichiers </w:t>
      </w:r>
      <w:proofErr w:type="spellStart"/>
      <w:r w:rsidR="00474220">
        <w:rPr>
          <w:i/>
        </w:rPr>
        <w:t>gradle</w:t>
      </w:r>
      <w:proofErr w:type="spellEnd"/>
      <w:r>
        <w:t xml:space="preserve">. Un unique fichier est associé au projet dans son ensemble tandis que chaque module au sein du projet a également son propre fichier </w:t>
      </w:r>
      <w:proofErr w:type="spellStart"/>
      <w:r w:rsidR="00474220">
        <w:rPr>
          <w:i/>
        </w:rPr>
        <w:t>gradle</w:t>
      </w:r>
      <w:proofErr w:type="spellEnd"/>
      <w:r>
        <w:t xml:space="preserve">. Le fichier </w:t>
      </w:r>
      <w:proofErr w:type="spellStart"/>
      <w:r w:rsidR="00474220">
        <w:rPr>
          <w:i/>
        </w:rPr>
        <w:t>gradle</w:t>
      </w:r>
      <w:proofErr w:type="spellEnd"/>
      <w:r w:rsidR="00474220">
        <w:t xml:space="preserve"> </w:t>
      </w:r>
      <w:r w:rsidR="004624C1">
        <w:t>du</w:t>
      </w:r>
      <w:r>
        <w:t xml:space="preserve"> projet contient les informations de configuration des autres fichiers </w:t>
      </w:r>
      <w:proofErr w:type="spellStart"/>
      <w:r w:rsidR="00474220">
        <w:rPr>
          <w:i/>
        </w:rPr>
        <w:t>gradle</w:t>
      </w:r>
      <w:proofErr w:type="spellEnd"/>
      <w:r>
        <w:t>. Ces-derniers</w:t>
      </w:r>
      <w:r w:rsidR="004624C1">
        <w:t xml:space="preserve"> en revanche</w:t>
      </w:r>
      <w:r>
        <w:t xml:space="preserve"> définissent les configurations des modules </w:t>
      </w:r>
      <w:r w:rsidR="004624C1">
        <w:t>auxquels ils sont associés</w:t>
      </w:r>
      <w:r>
        <w:t>.</w:t>
      </w:r>
      <w:r w:rsidR="00B36D71">
        <w:t xml:space="preserve"> Ainsi, les dépendances de certaines bibliothèques, la version cible de l’application et d’autres informations peuvent être modifiés en éditant les fichiers </w:t>
      </w:r>
      <w:proofErr w:type="spellStart"/>
      <w:r w:rsidR="00474220">
        <w:rPr>
          <w:i/>
        </w:rPr>
        <w:t>gradle</w:t>
      </w:r>
      <w:proofErr w:type="spellEnd"/>
      <w:r w:rsidR="00B36D71">
        <w:t>.</w:t>
      </w:r>
    </w:p>
    <w:p w14:paraId="64D8F25E" w14:textId="77777777" w:rsidR="00D77058" w:rsidRDefault="00E01F6F" w:rsidP="00D77058">
      <w:pPr>
        <w:keepNext/>
        <w:ind w:firstLine="708"/>
        <w:jc w:val="center"/>
      </w:pPr>
      <w:r>
        <w:rPr>
          <w:rStyle w:val="Marquedecommentaire"/>
        </w:rPr>
        <w:lastRenderedPageBreak/>
        <w:commentReference w:id="7"/>
      </w:r>
      <w:r w:rsidR="001D18C5">
        <w:rPr>
          <w:noProof/>
          <w:lang w:eastAsia="fr-FR"/>
        </w:rPr>
        <w:drawing>
          <wp:inline distT="0" distB="0" distL="0" distR="0" wp14:anchorId="6D6A79E8" wp14:editId="28D3B9DC">
            <wp:extent cx="3987800" cy="2696845"/>
            <wp:effectExtent l="0" t="0" r="0" b="8255"/>
            <wp:docPr id="2" name="Image 2" descr="C:\Users\Jeremy\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AppData\Local\Microsoft\Windows\INetCache\Content.Word\Untitled Diagram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7800" cy="2696845"/>
                    </a:xfrm>
                    <a:prstGeom prst="rect">
                      <a:avLst/>
                    </a:prstGeom>
                    <a:noFill/>
                    <a:ln>
                      <a:noFill/>
                    </a:ln>
                  </pic:spPr>
                </pic:pic>
              </a:graphicData>
            </a:graphic>
          </wp:inline>
        </w:drawing>
      </w:r>
    </w:p>
    <w:p w14:paraId="5B9223C7" w14:textId="1E037A2C" w:rsidR="00D77058" w:rsidRDefault="00D77058" w:rsidP="00D77058">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3</w:t>
      </w:r>
      <w:r w:rsidR="00B331AE">
        <w:fldChar w:fldCharType="end"/>
      </w:r>
      <w:r>
        <w:t xml:space="preserve">. </w:t>
      </w:r>
      <w:proofErr w:type="spellStart"/>
      <w:r>
        <w:t>Hierarchisation</w:t>
      </w:r>
      <w:proofErr w:type="spellEnd"/>
      <w:r>
        <w:t xml:space="preserve"> des fichiers </w:t>
      </w:r>
      <w:proofErr w:type="spellStart"/>
      <w:r>
        <w:t>gradle</w:t>
      </w:r>
      <w:proofErr w:type="spellEnd"/>
      <w:r>
        <w:t xml:space="preserve"> pour l'application Android</w:t>
      </w:r>
    </w:p>
    <w:p w14:paraId="74E9A7BD" w14:textId="63DE2240" w:rsidR="00500E43" w:rsidRDefault="001D18C5" w:rsidP="000E3395">
      <w:pPr>
        <w:pStyle w:val="Titre3"/>
      </w:pPr>
      <w:r>
        <w:rPr>
          <w:rStyle w:val="Marquedecommentaire"/>
        </w:rPr>
        <w:commentReference w:id="8"/>
      </w:r>
      <w:r w:rsidR="000E3395">
        <w:t>Structure et présentation des composants</w:t>
      </w:r>
    </w:p>
    <w:p w14:paraId="056F571E" w14:textId="6775E9A6" w:rsidR="00B331AE" w:rsidRDefault="000E332A" w:rsidP="00B331AE">
      <w:pPr>
        <w:keepNext/>
      </w:pPr>
      <w:r w:rsidRPr="000E332A">
        <w:rPr>
          <w:noProof/>
          <w:lang w:eastAsia="fr-FR"/>
        </w:rPr>
        <w:drawing>
          <wp:inline distT="0" distB="0" distL="0" distR="0" wp14:anchorId="278EF763" wp14:editId="72A275A0">
            <wp:extent cx="5760720" cy="2713204"/>
            <wp:effectExtent l="0" t="0" r="0" b="0"/>
            <wp:docPr id="16" name="Image 16" descr="D:\EIP\UML\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P\UML\androi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713204"/>
                    </a:xfrm>
                    <a:prstGeom prst="rect">
                      <a:avLst/>
                    </a:prstGeom>
                    <a:noFill/>
                    <a:ln>
                      <a:noFill/>
                    </a:ln>
                  </pic:spPr>
                </pic:pic>
              </a:graphicData>
            </a:graphic>
          </wp:inline>
        </w:drawing>
      </w:r>
    </w:p>
    <w:p w14:paraId="0E03CC5E" w14:textId="366BAB47" w:rsidR="00352387" w:rsidRDefault="00B331AE" w:rsidP="00352387">
      <w:pPr>
        <w:pStyle w:val="Lgende"/>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Structure des composants de l'application Android</w:t>
      </w:r>
    </w:p>
    <w:tbl>
      <w:tblPr>
        <w:tblStyle w:val="MusicSheetWriterTableHeadingRow"/>
        <w:tblW w:w="0" w:type="auto"/>
        <w:tblLook w:val="04A0" w:firstRow="1" w:lastRow="0" w:firstColumn="1" w:lastColumn="0" w:noHBand="0" w:noVBand="1"/>
      </w:tblPr>
      <w:tblGrid>
        <w:gridCol w:w="2972"/>
        <w:gridCol w:w="6090"/>
      </w:tblGrid>
      <w:tr w:rsidR="006623B7" w14:paraId="0A61BC52" w14:textId="77777777" w:rsidTr="006623B7">
        <w:trPr>
          <w:cnfStyle w:val="100000000000" w:firstRow="1" w:lastRow="0" w:firstColumn="0" w:lastColumn="0" w:oddVBand="0" w:evenVBand="0" w:oddHBand="0" w:evenHBand="0" w:firstRowFirstColumn="0" w:firstRowLastColumn="0" w:lastRowFirstColumn="0" w:lastRowLastColumn="0"/>
        </w:trPr>
        <w:tc>
          <w:tcPr>
            <w:tcW w:w="2972" w:type="dxa"/>
          </w:tcPr>
          <w:p w14:paraId="5AE22E9D" w14:textId="73BAF4E2" w:rsidR="006623B7" w:rsidRDefault="006623B7" w:rsidP="006623B7">
            <w:r>
              <w:t>Nom des composants</w:t>
            </w:r>
          </w:p>
        </w:tc>
        <w:tc>
          <w:tcPr>
            <w:tcW w:w="6090" w:type="dxa"/>
          </w:tcPr>
          <w:p w14:paraId="32232C28" w14:textId="625D7FAE" w:rsidR="006623B7" w:rsidRDefault="006623B7" w:rsidP="006623B7">
            <w:r>
              <w:t>Description est rôles</w:t>
            </w:r>
          </w:p>
        </w:tc>
      </w:tr>
      <w:tr w:rsidR="006623B7" w14:paraId="539D085E" w14:textId="77777777" w:rsidTr="006623B7">
        <w:tc>
          <w:tcPr>
            <w:tcW w:w="2972" w:type="dxa"/>
          </w:tcPr>
          <w:p w14:paraId="62825BB2" w14:textId="7EC3843D" w:rsidR="006623B7" w:rsidRDefault="006623B7" w:rsidP="006623B7">
            <w:r>
              <w:t>Activity</w:t>
            </w:r>
          </w:p>
        </w:tc>
        <w:tc>
          <w:tcPr>
            <w:tcW w:w="6090" w:type="dxa"/>
          </w:tcPr>
          <w:p w14:paraId="3E04A790" w14:textId="543B6C83" w:rsidR="006623B7" w:rsidRPr="006623B7" w:rsidRDefault="006623B7" w:rsidP="006623B7">
            <w:r>
              <w:t xml:space="preserve">C’est le composant central d’une application Android. Au sein de l’application Music </w:t>
            </w:r>
            <w:proofErr w:type="spellStart"/>
            <w:r>
              <w:t>Sheet</w:t>
            </w:r>
            <w:proofErr w:type="spellEnd"/>
            <w:r>
              <w:t xml:space="preserve"> </w:t>
            </w:r>
            <w:proofErr w:type="spellStart"/>
            <w:r>
              <w:t>Writer</w:t>
            </w:r>
            <w:proofErr w:type="spellEnd"/>
            <w:r>
              <w:t xml:space="preserve">. Une activité est une partie de l’application ayant un rôle distinct. Par exemple, « affichage d’une partition », « affichage d’un profil utilisateur », « connexion/création de compte » ou encore « réinitialisation du mot de passe ». </w:t>
            </w:r>
          </w:p>
        </w:tc>
      </w:tr>
      <w:tr w:rsidR="006623B7" w14:paraId="604403F1" w14:textId="77777777" w:rsidTr="006623B7">
        <w:tc>
          <w:tcPr>
            <w:tcW w:w="2972" w:type="dxa"/>
          </w:tcPr>
          <w:p w14:paraId="4A56DBCF" w14:textId="1C0F6A3D" w:rsidR="006623B7" w:rsidRDefault="006623B7" w:rsidP="006623B7">
            <w:r>
              <w:t>Fragment</w:t>
            </w:r>
          </w:p>
        </w:tc>
        <w:tc>
          <w:tcPr>
            <w:tcW w:w="6090" w:type="dxa"/>
          </w:tcPr>
          <w:p w14:paraId="013B6FFE" w14:textId="4A61C1BE" w:rsidR="006623B7" w:rsidRDefault="006623B7" w:rsidP="006623B7">
            <w:r>
              <w:t>Un fragment est considéré comme une « sous-</w:t>
            </w:r>
            <w:proofErr w:type="spellStart"/>
            <w:r>
              <w:t>activity</w:t>
            </w:r>
            <w:proofErr w:type="spellEnd"/>
            <w:r>
              <w:t xml:space="preserve"> ». Il peut gérer une partie de la couche métier et/ou graphique de l’activité à laquelle il appartient. Au sein de l’application Music </w:t>
            </w:r>
            <w:proofErr w:type="spellStart"/>
            <w:r>
              <w:t>Sheet</w:t>
            </w:r>
            <w:proofErr w:type="spellEnd"/>
            <w:r>
              <w:t xml:space="preserve"> </w:t>
            </w:r>
            <w:proofErr w:type="spellStart"/>
            <w:r>
              <w:t>Writer</w:t>
            </w:r>
            <w:proofErr w:type="spellEnd"/>
            <w:r>
              <w:t xml:space="preserve">, certaines activités n’ont pas de fragment car le rôle de l’activité est suffisamment </w:t>
            </w:r>
            <w:r>
              <w:lastRenderedPageBreak/>
              <w:t xml:space="preserve">spécifique pour ne pas être subdivisé comme la « réinitialisation du mot de passe » par exemple. En revanche, certaines activités sont amenées à avoir plusieurs écrans et à gérer plusieurs tâches. C’est le cas par exemple </w:t>
            </w:r>
            <w:r w:rsidR="000E332A">
              <w:t>de « la consultation d’un profil utilisateur ». En effet, cela comprends, la visualisation de ses partitions, de ses abonnements et de ses informations personnelles. Ainsi, trois fragments sont nécessaires pour un tel cas.</w:t>
            </w:r>
          </w:p>
        </w:tc>
      </w:tr>
      <w:tr w:rsidR="006623B7" w14:paraId="6F6CD6AB" w14:textId="77777777" w:rsidTr="006623B7">
        <w:tc>
          <w:tcPr>
            <w:tcW w:w="2972" w:type="dxa"/>
          </w:tcPr>
          <w:p w14:paraId="2C5815E3" w14:textId="284F2AF5" w:rsidR="006623B7" w:rsidRDefault="000E332A" w:rsidP="006623B7">
            <w:proofErr w:type="spellStart"/>
            <w:r>
              <w:lastRenderedPageBreak/>
              <w:t>ListFragment</w:t>
            </w:r>
            <w:proofErr w:type="spellEnd"/>
          </w:p>
        </w:tc>
        <w:tc>
          <w:tcPr>
            <w:tcW w:w="6090" w:type="dxa"/>
          </w:tcPr>
          <w:p w14:paraId="4A4C6288" w14:textId="73CA1FED" w:rsidR="006623B7" w:rsidRDefault="000E332A" w:rsidP="006623B7">
            <w:r>
              <w:t>Il s’agit d’un type de fragment spécifique qui ne s’occupe d’une liste d’élément comme une liste abonnements ou de partitions.</w:t>
            </w:r>
          </w:p>
        </w:tc>
      </w:tr>
      <w:tr w:rsidR="006623B7" w14:paraId="7F80718D" w14:textId="77777777" w:rsidTr="006623B7">
        <w:tc>
          <w:tcPr>
            <w:tcW w:w="2972" w:type="dxa"/>
          </w:tcPr>
          <w:p w14:paraId="3D74411A" w14:textId="54E7AD81" w:rsidR="006623B7" w:rsidRDefault="000E332A" w:rsidP="006623B7">
            <w:proofErr w:type="spellStart"/>
            <w:r>
              <w:t>ListAdapter</w:t>
            </w:r>
            <w:proofErr w:type="spellEnd"/>
          </w:p>
        </w:tc>
        <w:tc>
          <w:tcPr>
            <w:tcW w:w="6090" w:type="dxa"/>
          </w:tcPr>
          <w:p w14:paraId="2FF25A56" w14:textId="05BED830" w:rsidR="006623B7" w:rsidRDefault="000E332A" w:rsidP="006623B7">
            <w:r>
              <w:t xml:space="preserve">Les </w:t>
            </w:r>
            <w:proofErr w:type="spellStart"/>
            <w:r>
              <w:t>ListAdapters</w:t>
            </w:r>
            <w:proofErr w:type="spellEnd"/>
            <w:r>
              <w:t xml:space="preserve"> gère les données et la mise en forme de ces données au sein d’une liste. </w:t>
            </w:r>
          </w:p>
        </w:tc>
      </w:tr>
      <w:tr w:rsidR="006623B7" w14:paraId="21A005A6" w14:textId="77777777" w:rsidTr="006623B7">
        <w:tc>
          <w:tcPr>
            <w:tcW w:w="2972" w:type="dxa"/>
          </w:tcPr>
          <w:p w14:paraId="7D912608" w14:textId="1EDB6466" w:rsidR="006623B7" w:rsidRDefault="000E332A" w:rsidP="006623B7">
            <w:r>
              <w:t>Service (package)</w:t>
            </w:r>
          </w:p>
        </w:tc>
        <w:tc>
          <w:tcPr>
            <w:tcW w:w="6090" w:type="dxa"/>
          </w:tcPr>
          <w:p w14:paraId="446CEBD4" w14:textId="62FB6B05" w:rsidR="006623B7" w:rsidRDefault="000E332A" w:rsidP="000E332A">
            <w:r>
              <w:t xml:space="preserve">Il s’agit des différents services auxquels ont accès les fragments et les activités afin de facilité leur travail. </w:t>
            </w:r>
          </w:p>
        </w:tc>
      </w:tr>
      <w:tr w:rsidR="000E332A" w14:paraId="79E91990" w14:textId="77777777" w:rsidTr="006623B7">
        <w:tc>
          <w:tcPr>
            <w:tcW w:w="2972" w:type="dxa"/>
          </w:tcPr>
          <w:p w14:paraId="02B9D76B" w14:textId="50B32850" w:rsidR="000E332A" w:rsidRDefault="000E332A" w:rsidP="006623B7">
            <w:r>
              <w:t>Model (package)</w:t>
            </w:r>
          </w:p>
        </w:tc>
        <w:tc>
          <w:tcPr>
            <w:tcW w:w="6090" w:type="dxa"/>
          </w:tcPr>
          <w:p w14:paraId="2E89DCD1" w14:textId="34518248" w:rsidR="000E332A" w:rsidRDefault="000E332A" w:rsidP="000E332A">
            <w:r>
              <w:t>Il s’agit de la définitions des entités que les « </w:t>
            </w:r>
            <w:proofErr w:type="spellStart"/>
            <w:r>
              <w:t>controllers</w:t>
            </w:r>
            <w:proofErr w:type="spellEnd"/>
            <w:r>
              <w:t> » seront amenés à manipulées.</w:t>
            </w:r>
          </w:p>
        </w:tc>
      </w:tr>
      <w:tr w:rsidR="000E332A" w14:paraId="07903E26" w14:textId="77777777" w:rsidTr="006623B7">
        <w:tc>
          <w:tcPr>
            <w:tcW w:w="2972" w:type="dxa"/>
          </w:tcPr>
          <w:p w14:paraId="414E5C13" w14:textId="1C91EFB8" w:rsidR="000E332A" w:rsidRDefault="000E332A" w:rsidP="006623B7">
            <w:proofErr w:type="spellStart"/>
            <w:r>
              <w:t>Resources</w:t>
            </w:r>
            <w:proofErr w:type="spellEnd"/>
            <w:r>
              <w:t xml:space="preserve"> (package)</w:t>
            </w:r>
          </w:p>
        </w:tc>
        <w:tc>
          <w:tcPr>
            <w:tcW w:w="6090" w:type="dxa"/>
          </w:tcPr>
          <w:p w14:paraId="762F16F2" w14:textId="4A71D11D" w:rsidR="000E332A" w:rsidRDefault="000E332A" w:rsidP="00064ADF">
            <w:r>
              <w:t>Il s’agit des ressources graphiques, de fichiers de traduction ou contenant des valeurs afin d’éviter de les « </w:t>
            </w:r>
            <w:r w:rsidR="00064ADF">
              <w:t>mettre en dur</w:t>
            </w:r>
            <w:r>
              <w:t> ».</w:t>
            </w:r>
          </w:p>
        </w:tc>
      </w:tr>
    </w:tbl>
    <w:p w14:paraId="48C70CAA" w14:textId="764A9377" w:rsidR="006623B7" w:rsidRPr="006623B7" w:rsidRDefault="00352387" w:rsidP="00352387">
      <w:pPr>
        <w:pStyle w:val="Lgende"/>
      </w:pPr>
      <w:r>
        <w:t xml:space="preserve">Tableau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Tableau \* ARABIC \s 1 </w:instrText>
      </w:r>
      <w:r>
        <w:fldChar w:fldCharType="separate"/>
      </w:r>
      <w:r>
        <w:rPr>
          <w:noProof/>
        </w:rPr>
        <w:t>1</w:t>
      </w:r>
      <w:r>
        <w:fldChar w:fldCharType="end"/>
      </w:r>
      <w:r>
        <w:t xml:space="preserve"> Présentation des composants de l'application Android.</w:t>
      </w:r>
      <w:bookmarkStart w:id="9" w:name="_GoBack"/>
      <w:bookmarkEnd w:id="9"/>
    </w:p>
    <w:p w14:paraId="0C3EC398" w14:textId="3F1E0829" w:rsidR="000171E8" w:rsidRDefault="00972712" w:rsidP="00500E43">
      <w:pPr>
        <w:pStyle w:val="Titre3"/>
      </w:pPr>
      <w:r>
        <w:t>Installation et lancement de l’application</w:t>
      </w:r>
    </w:p>
    <w:p w14:paraId="7E2BD57F" w14:textId="69BA1A4F" w:rsidR="00500E43" w:rsidRDefault="00500E43" w:rsidP="00BD3AA3">
      <w:pPr>
        <w:ind w:firstLine="708"/>
      </w:pPr>
      <w:r>
        <w:t>La procédure de récupération du code source et d’installation de l’environnement est détaillé dans le ID1.</w:t>
      </w:r>
    </w:p>
    <w:p w14:paraId="5411B4B6" w14:textId="77777777" w:rsidR="00BD3AA3" w:rsidRDefault="00BD3AA3" w:rsidP="00BD3AA3">
      <w:pPr>
        <w:ind w:firstLine="708"/>
      </w:pPr>
      <w:r>
        <w:t xml:space="preserve">Pour lancer l’application, il suffit de créer une configuration en cliquant sur </w:t>
      </w:r>
      <w:proofErr w:type="spellStart"/>
      <w:r>
        <w:rPr>
          <w:b/>
        </w:rPr>
        <w:t>Run</w:t>
      </w:r>
      <w:proofErr w:type="spellEnd"/>
      <w:r>
        <w:rPr>
          <w:b/>
        </w:rPr>
        <w:t xml:space="preserve"> </w:t>
      </w:r>
      <w:r w:rsidRPr="00BD3AA3">
        <w:rPr>
          <w:b/>
        </w:rPr>
        <w:sym w:font="Wingdings" w:char="F0E8"/>
      </w:r>
      <w:r>
        <w:rPr>
          <w:b/>
        </w:rPr>
        <w:t xml:space="preserve"> Edit Configuration…</w:t>
      </w:r>
      <w:r>
        <w:t>. Dans la fenêtre contextuelle, entrez les informations comme suit :</w:t>
      </w:r>
      <w:r w:rsidRPr="00BD3AA3">
        <w:t xml:space="preserve"> </w:t>
      </w:r>
    </w:p>
    <w:p w14:paraId="39708FCF" w14:textId="77777777" w:rsidR="00D77058" w:rsidRDefault="00BD3AA3" w:rsidP="00D77058">
      <w:pPr>
        <w:keepNext/>
        <w:jc w:val="center"/>
      </w:pPr>
      <w:r>
        <w:rPr>
          <w:noProof/>
          <w:lang w:eastAsia="fr-FR"/>
        </w:rPr>
        <w:drawing>
          <wp:inline distT="0" distB="0" distL="0" distR="0" wp14:anchorId="3A30A505" wp14:editId="2148278C">
            <wp:extent cx="4267200" cy="3299309"/>
            <wp:effectExtent l="0" t="0" r="0" b="0"/>
            <wp:docPr id="9" name="Image 9" descr="C:\Users\Jeremy\AppData\Local\Microsoft\Windows\INetCache\Content.Word\2016-04-23_01h39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eremy\AppData\Local\Microsoft\Windows\INetCache\Content.Word\2016-04-23_01h39_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1846" cy="3302902"/>
                    </a:xfrm>
                    <a:prstGeom prst="rect">
                      <a:avLst/>
                    </a:prstGeom>
                    <a:noFill/>
                    <a:ln>
                      <a:noFill/>
                    </a:ln>
                  </pic:spPr>
                </pic:pic>
              </a:graphicData>
            </a:graphic>
          </wp:inline>
        </w:drawing>
      </w:r>
    </w:p>
    <w:p w14:paraId="52B6D2A4" w14:textId="6C10BC26" w:rsidR="00C23F5A" w:rsidRDefault="00D77058" w:rsidP="00D77058">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5</w:t>
      </w:r>
      <w:r w:rsidR="00B331AE">
        <w:fldChar w:fldCharType="end"/>
      </w:r>
      <w:r>
        <w:t>. Déclaration d'une configuration de lancement dans Android Studio</w:t>
      </w:r>
    </w:p>
    <w:p w14:paraId="73D3675C" w14:textId="607070BA" w:rsidR="00C23F5A" w:rsidRPr="00C23F5A" w:rsidRDefault="00C23F5A" w:rsidP="00BD3AA3">
      <w:pPr>
        <w:ind w:firstLine="708"/>
      </w:pPr>
      <w:r>
        <w:lastRenderedPageBreak/>
        <w:t xml:space="preserve">Ensuite, il suffit de sélectionner </w:t>
      </w:r>
      <w:proofErr w:type="spellStart"/>
      <w:r>
        <w:rPr>
          <w:b/>
        </w:rPr>
        <w:t>Run</w:t>
      </w:r>
      <w:proofErr w:type="spellEnd"/>
      <w:r>
        <w:rPr>
          <w:b/>
        </w:rPr>
        <w:t xml:space="preserve"> </w:t>
      </w:r>
      <w:r w:rsidRPr="00C23F5A">
        <w:rPr>
          <w:b/>
        </w:rPr>
        <w:sym w:font="Wingdings" w:char="F0E8"/>
      </w:r>
      <w:r>
        <w:rPr>
          <w:b/>
        </w:rPr>
        <w:t xml:space="preserve"> </w:t>
      </w:r>
      <w:proofErr w:type="spellStart"/>
      <w:r>
        <w:rPr>
          <w:b/>
        </w:rPr>
        <w:t>Run</w:t>
      </w:r>
      <w:proofErr w:type="spellEnd"/>
      <w:r>
        <w:rPr>
          <w:b/>
        </w:rPr>
        <w:t xml:space="preserve"> ‘</w:t>
      </w:r>
      <w:proofErr w:type="spellStart"/>
      <w:r>
        <w:rPr>
          <w:b/>
        </w:rPr>
        <w:t>app</w:t>
      </w:r>
      <w:proofErr w:type="spellEnd"/>
      <w:r>
        <w:rPr>
          <w:b/>
        </w:rPr>
        <w:t>’</w:t>
      </w:r>
      <w:r w:rsidR="00D34065">
        <w:rPr>
          <w:b/>
        </w:rPr>
        <w:t xml:space="preserve"> </w:t>
      </w:r>
      <w:r>
        <w:t xml:space="preserve">ou tout simplement cliquer sur </w:t>
      </w:r>
      <w:r>
        <w:rPr>
          <w:noProof/>
          <w:lang w:eastAsia="fr-FR"/>
        </w:rPr>
        <w:drawing>
          <wp:inline distT="0" distB="0" distL="0" distR="0" wp14:anchorId="08CD1E32" wp14:editId="442BA3D6">
            <wp:extent cx="180975" cy="188843"/>
            <wp:effectExtent l="0" t="0" r="0" b="1905"/>
            <wp:docPr id="10" name="Image 10" descr="C:\Users\Jeremy\AppData\Local\Microsoft\Windows\INetCache\Content.Word\2016-04-23_01h4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eremy\AppData\Local\Microsoft\Windows\INetCache\Content.Word\2016-04-23_01h41_3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389" cy="190319"/>
                    </a:xfrm>
                    <a:prstGeom prst="rect">
                      <a:avLst/>
                    </a:prstGeom>
                    <a:noFill/>
                    <a:ln>
                      <a:noFill/>
                    </a:ln>
                  </pic:spPr>
                </pic:pic>
              </a:graphicData>
            </a:graphic>
          </wp:inline>
        </w:drawing>
      </w:r>
      <w:r>
        <w:t xml:space="preserve"> pour lancer l’application. Il suffira juste de choisir sur quel émulateur ou téléphone branché à l’ordinateur l’application doit se lancer.</w:t>
      </w:r>
    </w:p>
    <w:p w14:paraId="6465DB50" w14:textId="20258A79" w:rsidR="00972712" w:rsidRDefault="00972712" w:rsidP="00972712">
      <w:pPr>
        <w:pStyle w:val="Titre3"/>
      </w:pPr>
      <w:r>
        <w:t>Tests</w:t>
      </w:r>
    </w:p>
    <w:p w14:paraId="5DCBB7B8" w14:textId="75A1447E" w:rsidR="008F531E" w:rsidRDefault="00A15B2C" w:rsidP="00256D48">
      <w:pPr>
        <w:ind w:firstLine="708"/>
      </w:pPr>
      <w:r>
        <w:t>Il existe différents types de test</w:t>
      </w:r>
      <w:r w:rsidR="00F92118">
        <w:t>s</w:t>
      </w:r>
      <w:r>
        <w:t xml:space="preserve"> sur Android. Ces types sont définit dans le document </w:t>
      </w:r>
      <w:r w:rsidR="00A17E2B">
        <w:t>TS.</w:t>
      </w:r>
      <w:r w:rsidR="00256D48">
        <w:t xml:space="preserve"> Le code source des tests se trouve dans </w:t>
      </w:r>
      <w:proofErr w:type="spellStart"/>
      <w:r w:rsidR="00256D48">
        <w:rPr>
          <w:i/>
        </w:rPr>
        <w:t>app</w:t>
      </w:r>
      <w:proofErr w:type="spellEnd"/>
      <w:r w:rsidR="00256D48">
        <w:rPr>
          <w:i/>
        </w:rPr>
        <w:t>/</w:t>
      </w:r>
      <w:proofErr w:type="spellStart"/>
      <w:r w:rsidR="00256D48">
        <w:rPr>
          <w:i/>
        </w:rPr>
        <w:t>androidTest</w:t>
      </w:r>
      <w:proofErr w:type="spellEnd"/>
      <w:r w:rsidR="00256D48">
        <w:rPr>
          <w:i/>
        </w:rPr>
        <w:t>/java</w:t>
      </w:r>
      <w:r w:rsidR="00F92118">
        <w:t>.</w:t>
      </w:r>
      <w:r w:rsidR="003B2346">
        <w:t xml:space="preserve"> </w:t>
      </w:r>
      <w:r w:rsidR="008F531E">
        <w:t xml:space="preserve">Les tests utilisent le </w:t>
      </w:r>
      <w:proofErr w:type="spellStart"/>
      <w:r w:rsidR="008F531E">
        <w:t>framework</w:t>
      </w:r>
      <w:proofErr w:type="spellEnd"/>
      <w:r w:rsidR="008F531E">
        <w:t xml:space="preserve"> </w:t>
      </w:r>
      <w:proofErr w:type="spellStart"/>
      <w:r w:rsidR="008F531E">
        <w:t>jUnit</w:t>
      </w:r>
      <w:proofErr w:type="spellEnd"/>
      <w:r w:rsidR="00964D07">
        <w:t xml:space="preserve"> couplé au </w:t>
      </w:r>
      <w:proofErr w:type="spellStart"/>
      <w:r w:rsidR="00964D07" w:rsidRPr="00964D07">
        <w:t>AndroidJunitRunner</w:t>
      </w:r>
      <w:proofErr w:type="spellEnd"/>
      <w:r w:rsidR="00964D07">
        <w:t xml:space="preserve"> pour l’automatisation des tests </w:t>
      </w:r>
      <w:r w:rsidR="00964D07" w:rsidRPr="00964D07">
        <w:t>et</w:t>
      </w:r>
      <w:r w:rsidR="00964D07">
        <w:t xml:space="preserve"> la bibliothèque </w:t>
      </w:r>
      <w:commentRangeStart w:id="10"/>
      <w:commentRangeStart w:id="11"/>
      <w:commentRangeStart w:id="12"/>
      <w:commentRangeStart w:id="13"/>
      <w:proofErr w:type="spellStart"/>
      <w:r w:rsidR="00964D07">
        <w:t>espresso</w:t>
      </w:r>
      <w:commentRangeEnd w:id="10"/>
      <w:proofErr w:type="spellEnd"/>
      <w:r w:rsidR="00501A0B">
        <w:rPr>
          <w:rStyle w:val="Marquedecommentaire"/>
        </w:rPr>
        <w:commentReference w:id="10"/>
      </w:r>
      <w:commentRangeEnd w:id="11"/>
      <w:r w:rsidR="007B27FB">
        <w:rPr>
          <w:rStyle w:val="Marquedecommentaire"/>
        </w:rPr>
        <w:commentReference w:id="11"/>
      </w:r>
      <w:commentRangeEnd w:id="12"/>
      <w:r w:rsidR="0069625B">
        <w:rPr>
          <w:rStyle w:val="Marquedecommentaire"/>
        </w:rPr>
        <w:commentReference w:id="12"/>
      </w:r>
      <w:commentRangeEnd w:id="13"/>
      <w:r w:rsidR="00764210">
        <w:rPr>
          <w:rStyle w:val="Marquedecommentaire"/>
        </w:rPr>
        <w:commentReference w:id="13"/>
      </w:r>
      <w:r w:rsidR="00964D07">
        <w:t xml:space="preserve"> pour les tests</w:t>
      </w:r>
      <w:r w:rsidR="000D71D7">
        <w:t xml:space="preserve"> d</w:t>
      </w:r>
      <w:r w:rsidR="00964D07">
        <w:t>’</w:t>
      </w:r>
      <w:r w:rsidR="009A05FA">
        <w:t>inté</w:t>
      </w:r>
      <w:r w:rsidR="00964D07">
        <w:t>gration et d’interface utilisateur</w:t>
      </w:r>
      <w:r w:rsidR="00D32A52">
        <w:t>s.</w:t>
      </w:r>
      <w:r w:rsidR="003B2346">
        <w:t xml:space="preserve"> </w:t>
      </w:r>
      <w:r w:rsidR="008E059D">
        <w:t>Toutes ces bibliothèques sont déjà lié</w:t>
      </w:r>
      <w:r w:rsidR="000740E7">
        <w:t>e</w:t>
      </w:r>
      <w:r w:rsidR="008E059D">
        <w:t xml:space="preserve">s au </w:t>
      </w:r>
      <w:r w:rsidR="00172AF0">
        <w:t xml:space="preserve">projet grâce au fichier </w:t>
      </w:r>
      <w:proofErr w:type="spellStart"/>
      <w:r w:rsidR="00172AF0">
        <w:rPr>
          <w:i/>
        </w:rPr>
        <w:t>gradle</w:t>
      </w:r>
      <w:proofErr w:type="spellEnd"/>
      <w:r w:rsidR="00172AF0">
        <w:t xml:space="preserve"> se trouvant dans le module </w:t>
      </w:r>
      <w:proofErr w:type="spellStart"/>
      <w:r w:rsidR="00172AF0">
        <w:rPr>
          <w:i/>
        </w:rPr>
        <w:t>app</w:t>
      </w:r>
      <w:proofErr w:type="spellEnd"/>
      <w:r w:rsidR="00172AF0">
        <w:t>.</w:t>
      </w:r>
      <w:r w:rsidR="00172AF0" w:rsidRPr="00172AF0">
        <w:t xml:space="preserve"> </w:t>
      </w:r>
    </w:p>
    <w:p w14:paraId="40E909E8" w14:textId="77777777" w:rsidR="00D77058" w:rsidRDefault="00172AF0" w:rsidP="00D77058">
      <w:pPr>
        <w:keepNext/>
        <w:ind w:firstLine="708"/>
        <w:jc w:val="center"/>
      </w:pPr>
      <w:r>
        <w:rPr>
          <w:noProof/>
          <w:lang w:eastAsia="fr-FR"/>
        </w:rPr>
        <w:drawing>
          <wp:inline distT="0" distB="0" distL="0" distR="0" wp14:anchorId="4F944C26" wp14:editId="2C7830D5">
            <wp:extent cx="3557707" cy="1105137"/>
            <wp:effectExtent l="0" t="0" r="5080" b="0"/>
            <wp:docPr id="5" name="Image 5" descr="C:\Users\Jeremy\AppData\Local\Microsoft\Windows\INetCache\Content.Word\2016-04-23_13h29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remy\AppData\Local\Microsoft\Windows\INetCache\Content.Word\2016-04-23_13h29_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2554" cy="1109749"/>
                    </a:xfrm>
                    <a:prstGeom prst="rect">
                      <a:avLst/>
                    </a:prstGeom>
                    <a:noFill/>
                    <a:ln>
                      <a:noFill/>
                    </a:ln>
                  </pic:spPr>
                </pic:pic>
              </a:graphicData>
            </a:graphic>
          </wp:inline>
        </w:drawing>
      </w:r>
    </w:p>
    <w:p w14:paraId="29414D74" w14:textId="7B17D6C1" w:rsidR="00172AF0" w:rsidRPr="00172AF0" w:rsidRDefault="00D77058" w:rsidP="00D77058">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6</w:t>
      </w:r>
      <w:r w:rsidR="00B331AE">
        <w:fldChar w:fldCharType="end"/>
      </w:r>
      <w:r>
        <w:t xml:space="preserve">. Liste </w:t>
      </w:r>
      <w:r w:rsidR="0074437B">
        <w:t>des bibliothèques</w:t>
      </w:r>
      <w:r>
        <w:t xml:space="preserve"> à inclure dans le fichier </w:t>
      </w:r>
      <w:proofErr w:type="spellStart"/>
      <w:r>
        <w:t>gradle</w:t>
      </w:r>
      <w:proofErr w:type="spellEnd"/>
      <w:r>
        <w:t xml:space="preserve"> pour l'application Android</w:t>
      </w:r>
    </w:p>
    <w:p w14:paraId="2ACDED4A" w14:textId="71B5F77A" w:rsidR="003B2346" w:rsidRPr="003B2346" w:rsidRDefault="003B2346" w:rsidP="00256D48">
      <w:pPr>
        <w:ind w:firstLine="708"/>
      </w:pPr>
      <w:r>
        <w:t xml:space="preserve">Toutes les classes regroupant les cas de test se trouvent dans le package principal </w:t>
      </w:r>
      <w:proofErr w:type="spellStart"/>
      <w:proofErr w:type="gramStart"/>
      <w:r w:rsidRPr="00516019">
        <w:rPr>
          <w:i/>
        </w:rPr>
        <w:t>com.musicsheetwriter</w:t>
      </w:r>
      <w:proofErr w:type="gramEnd"/>
      <w:r w:rsidRPr="00516019">
        <w:rPr>
          <w:i/>
        </w:rPr>
        <w:t>.musicsheet</w:t>
      </w:r>
      <w:r>
        <w:rPr>
          <w:i/>
        </w:rPr>
        <w:t>writer.test</w:t>
      </w:r>
      <w:proofErr w:type="spellEnd"/>
      <w:r>
        <w:t xml:space="preserve">. Les tests de chaque élément se trouvent dans un package séparé. Par exemple, les suites de test relatives à la classe </w:t>
      </w:r>
      <w:proofErr w:type="spellStart"/>
      <w:r>
        <w:rPr>
          <w:i/>
        </w:rPr>
        <w:t>LoginActivity</w:t>
      </w:r>
      <w:proofErr w:type="spellEnd"/>
      <w:r>
        <w:t xml:space="preserve"> se trouve</w:t>
      </w:r>
      <w:r w:rsidR="000D42A8">
        <w:t>nt</w:t>
      </w:r>
      <w:r>
        <w:t xml:space="preserve"> dans le package </w:t>
      </w:r>
      <w:commentRangeStart w:id="14"/>
      <w:commentRangeStart w:id="15"/>
      <w:proofErr w:type="spellStart"/>
      <w:r>
        <w:rPr>
          <w:i/>
        </w:rPr>
        <w:t>loginactivity</w:t>
      </w:r>
      <w:proofErr w:type="spellEnd"/>
      <w:r>
        <w:t xml:space="preserve">. </w:t>
      </w:r>
      <w:commentRangeEnd w:id="14"/>
      <w:r w:rsidR="0018370B">
        <w:rPr>
          <w:rStyle w:val="Marquedecommentaire"/>
        </w:rPr>
        <w:commentReference w:id="14"/>
      </w:r>
      <w:commentRangeEnd w:id="15"/>
      <w:r w:rsidR="007F0968">
        <w:rPr>
          <w:rStyle w:val="Marquedecommentaire"/>
        </w:rPr>
        <w:commentReference w:id="15"/>
      </w:r>
    </w:p>
    <w:p w14:paraId="410A42F5" w14:textId="77777777" w:rsidR="00D77058" w:rsidRDefault="008E059D" w:rsidP="00D77058">
      <w:pPr>
        <w:keepNext/>
        <w:jc w:val="center"/>
      </w:pPr>
      <w:r>
        <w:rPr>
          <w:noProof/>
          <w:lang w:eastAsia="fr-FR"/>
        </w:rPr>
        <w:drawing>
          <wp:inline distT="0" distB="0" distL="0" distR="0" wp14:anchorId="20525746" wp14:editId="140B0447">
            <wp:extent cx="2658745" cy="1152525"/>
            <wp:effectExtent l="0" t="0" r="8255" b="9525"/>
            <wp:docPr id="3" name="Image 3" descr="C:\Users\Jeremy\AppData\Local\Microsoft\Windows\INetCache\Content.Word\2016-04-23_13h27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remy\AppData\Local\Microsoft\Windows\INetCache\Content.Word\2016-04-23_13h27_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8745" cy="1152525"/>
                    </a:xfrm>
                    <a:prstGeom prst="rect">
                      <a:avLst/>
                    </a:prstGeom>
                    <a:noFill/>
                    <a:ln>
                      <a:noFill/>
                    </a:ln>
                  </pic:spPr>
                </pic:pic>
              </a:graphicData>
            </a:graphic>
          </wp:inline>
        </w:drawing>
      </w:r>
    </w:p>
    <w:p w14:paraId="3F376B4E" w14:textId="0369C607" w:rsidR="00127E20" w:rsidRDefault="00D77058" w:rsidP="00D77058">
      <w:pPr>
        <w:pStyle w:val="Lgende"/>
        <w:rPr>
          <w:b/>
        </w:rPr>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7</w:t>
      </w:r>
      <w:r w:rsidR="00B331AE">
        <w:fldChar w:fldCharType="end"/>
      </w:r>
      <w:r>
        <w:t>. Arborescence des classes de test</w:t>
      </w:r>
    </w:p>
    <w:p w14:paraId="27D07EB4" w14:textId="77777777" w:rsidR="00DF5050" w:rsidRDefault="00DF5050" w:rsidP="00DF5050">
      <w:r>
        <w:t xml:space="preserve">Pour lancer les tests, il suffit de créer une configuration de lancement en sélectionnant </w:t>
      </w:r>
      <w:proofErr w:type="spellStart"/>
      <w:r>
        <w:rPr>
          <w:b/>
        </w:rPr>
        <w:t>Run</w:t>
      </w:r>
      <w:proofErr w:type="spellEnd"/>
      <w:r>
        <w:rPr>
          <w:b/>
        </w:rPr>
        <w:t xml:space="preserve"> </w:t>
      </w:r>
      <w:r w:rsidRPr="00DF5050">
        <w:rPr>
          <w:b/>
        </w:rPr>
        <w:sym w:font="Wingdings" w:char="F0E8"/>
      </w:r>
      <w:r>
        <w:rPr>
          <w:b/>
        </w:rPr>
        <w:t xml:space="preserve"> Edit Configuration… </w:t>
      </w:r>
      <w:r w:rsidRPr="00DF5050">
        <w:rPr>
          <w:b/>
        </w:rPr>
        <w:sym w:font="Wingdings" w:char="F0E8"/>
      </w:r>
      <w:r>
        <w:rPr>
          <w:b/>
        </w:rPr>
        <w:t xml:space="preserve"> </w:t>
      </w:r>
      <w:r w:rsidR="0074437B">
        <w:rPr>
          <w:b/>
        </w:rPr>
        <w:pict w14:anchorId="293C4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3.6pt">
            <v:imagedata r:id="rId29" o:title="2016-04-23_03h08_34"/>
          </v:shape>
        </w:pict>
      </w:r>
      <w:r>
        <w:rPr>
          <w:b/>
        </w:rPr>
        <w:t xml:space="preserve"> </w:t>
      </w:r>
      <w:r w:rsidRPr="00DF5050">
        <w:rPr>
          <w:b/>
        </w:rPr>
        <w:sym w:font="Wingdings" w:char="F0E8"/>
      </w:r>
      <w:r>
        <w:rPr>
          <w:b/>
        </w:rPr>
        <w:t xml:space="preserve"> Android Tests</w:t>
      </w:r>
      <w:r>
        <w:t xml:space="preserve"> et de remplir les informations comme suit :</w:t>
      </w:r>
      <w:r w:rsidRPr="00DF5050">
        <w:t xml:space="preserve"> </w:t>
      </w:r>
    </w:p>
    <w:p w14:paraId="2568AAAE" w14:textId="5279DAEC" w:rsidR="00127E20" w:rsidRDefault="00DF5050" w:rsidP="00012589">
      <w:pPr>
        <w:jc w:val="center"/>
      </w:pPr>
      <w:r>
        <w:rPr>
          <w:noProof/>
          <w:lang w:eastAsia="fr-FR"/>
        </w:rPr>
        <w:lastRenderedPageBreak/>
        <w:drawing>
          <wp:inline distT="0" distB="0" distL="0" distR="0" wp14:anchorId="4B38F470" wp14:editId="4FC3A90A">
            <wp:extent cx="4791075" cy="3400425"/>
            <wp:effectExtent l="0" t="0" r="9525" b="9525"/>
            <wp:docPr id="14" name="Image 14" descr="C:\Users\Jeremy\AppData\Local\Microsoft\Windows\INetCache\Content.Word\2016-04-23_03h07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Jeremy\AppData\Local\Microsoft\Windows\INetCache\Content.Word\2016-04-23_03h07_3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3400425"/>
                    </a:xfrm>
                    <a:prstGeom prst="rect">
                      <a:avLst/>
                    </a:prstGeom>
                    <a:noFill/>
                    <a:ln>
                      <a:noFill/>
                    </a:ln>
                  </pic:spPr>
                </pic:pic>
              </a:graphicData>
            </a:graphic>
          </wp:inline>
        </w:drawing>
      </w:r>
    </w:p>
    <w:p w14:paraId="1DA72847" w14:textId="2F0500E2" w:rsidR="00DF5050" w:rsidRPr="00DF5050" w:rsidRDefault="00D77058" w:rsidP="00D77058">
      <w:pPr>
        <w:pStyle w:val="Lgende"/>
      </w:pPr>
      <w:r>
        <w:t xml:space="preserve">Figure </w:t>
      </w:r>
      <w:r w:rsidR="00B331AE">
        <w:fldChar w:fldCharType="begin"/>
      </w:r>
      <w:r w:rsidR="00B331AE">
        <w:instrText xml:space="preserve"> STYLEREF 1 \s </w:instrText>
      </w:r>
      <w:r w:rsidR="00B331AE">
        <w:fldChar w:fldCharType="separate"/>
      </w:r>
      <w:r w:rsidR="00B331AE">
        <w:rPr>
          <w:noProof/>
        </w:rPr>
        <w:t>3</w:t>
      </w:r>
      <w:r w:rsidR="00B331AE">
        <w:fldChar w:fldCharType="end"/>
      </w:r>
      <w:r w:rsidR="00B331AE">
        <w:t>.</w:t>
      </w:r>
      <w:r w:rsidR="00B331AE">
        <w:fldChar w:fldCharType="begin"/>
      </w:r>
      <w:r w:rsidR="00B331AE">
        <w:instrText xml:space="preserve"> SEQ Figure \* ARABIC \s 1 </w:instrText>
      </w:r>
      <w:r w:rsidR="00B331AE">
        <w:fldChar w:fldCharType="separate"/>
      </w:r>
      <w:r w:rsidR="00B331AE">
        <w:rPr>
          <w:noProof/>
        </w:rPr>
        <w:t>8</w:t>
      </w:r>
      <w:r w:rsidR="00B331AE">
        <w:fldChar w:fldCharType="end"/>
      </w:r>
      <w:r>
        <w:t>. Déclaration d'une configuration de lancement de tests dans Android Studio</w:t>
      </w:r>
    </w:p>
    <w:p w14:paraId="1F326C6C" w14:textId="61499CE4" w:rsidR="00972712" w:rsidRDefault="000472F6" w:rsidP="00972712">
      <w:pPr>
        <w:pStyle w:val="Titre3"/>
      </w:pPr>
      <w:r>
        <w:t>¨Problèmes connus et a</w:t>
      </w:r>
      <w:r w:rsidR="009318CD">
        <w:t>xes</w:t>
      </w:r>
      <w:r w:rsidR="00972712">
        <w:t xml:space="preserve"> d’amélioration</w:t>
      </w:r>
    </w:p>
    <w:p w14:paraId="7A6F8ED7" w14:textId="08B0CEEA" w:rsidR="00C23F5A" w:rsidRDefault="000472F6" w:rsidP="00C23F5A">
      <w:r>
        <w:t>Actuellement, sans accès à internet, l’application est inutile car aucune information ne peut être récupérer. Ainsi, i</w:t>
      </w:r>
      <w:r w:rsidR="009318CD">
        <w:t xml:space="preserve">l serait très bénéfique pour l’utilisateur que certaine des données de l’utilisateur soit gardé en cache en utilisant soit la base de données SQL Lite intégré à Android, soit en utilisant le cache mémoire d’Android. Les informations tels que la liste et les images des partitions de l’utilisateur, sa liste d’abonnements, </w:t>
      </w:r>
      <w:r w:rsidR="00C97A1E">
        <w:t>et ces informations personnelles.</w:t>
      </w:r>
    </w:p>
    <w:p w14:paraId="01FE9432" w14:textId="4819C91D" w:rsidR="0074437B" w:rsidRDefault="0074437B" w:rsidP="0074437B">
      <w:pPr>
        <w:pStyle w:val="Titre3"/>
      </w:pPr>
      <w:r>
        <w:t>Gestion des releases</w:t>
      </w:r>
    </w:p>
    <w:p w14:paraId="204536B4" w14:textId="6C2D1A32" w:rsidR="0074437B" w:rsidRDefault="00333E85" w:rsidP="0074437B">
      <w:r>
        <w:t xml:space="preserve">La stratégie des releases est la même que celle définie dans le Test Stratégie document (cf. Annexe). </w:t>
      </w:r>
    </w:p>
    <w:p w14:paraId="1952E8E0" w14:textId="0CF9A4A3" w:rsidR="00333E85" w:rsidRDefault="00333E85" w:rsidP="0074437B">
      <w:r>
        <w:t>La numérotation des versions suit le schéma X.Y.Z, où :</w:t>
      </w:r>
    </w:p>
    <w:p w14:paraId="602DB7B0" w14:textId="164C50FE" w:rsidR="00333E85" w:rsidRDefault="00333E85" w:rsidP="00333E85">
      <w:pPr>
        <w:pStyle w:val="Paragraphedeliste"/>
        <w:numPr>
          <w:ilvl w:val="0"/>
          <w:numId w:val="21"/>
        </w:numPr>
      </w:pPr>
      <w:r>
        <w:t>X est incrémenté pour les releases majeurs. Y est Z sont remis à 0.</w:t>
      </w:r>
    </w:p>
    <w:p w14:paraId="61B0ACE2" w14:textId="4F1C35E8" w:rsidR="00333E85" w:rsidRDefault="00333E85" w:rsidP="00333E85">
      <w:pPr>
        <w:pStyle w:val="Paragraphedeliste"/>
        <w:numPr>
          <w:ilvl w:val="0"/>
          <w:numId w:val="21"/>
        </w:numPr>
      </w:pPr>
      <w:r>
        <w:t>Y est incrémenté pour les releases contenant des fonctionnalités additionnelles complémentaires à celles déjà présentes. Z est remis à 0</w:t>
      </w:r>
    </w:p>
    <w:p w14:paraId="084CD30F" w14:textId="6BFD54D8" w:rsidR="00333E85" w:rsidRPr="0074437B" w:rsidRDefault="00333E85" w:rsidP="00333E85">
      <w:pPr>
        <w:pStyle w:val="Paragraphedeliste"/>
        <w:numPr>
          <w:ilvl w:val="0"/>
          <w:numId w:val="21"/>
        </w:numPr>
      </w:pPr>
      <w:r>
        <w:t>Z est incrémenté pour les releases corrigeant les bugs.</w:t>
      </w:r>
    </w:p>
    <w:p w14:paraId="79DD1C96" w14:textId="77777777" w:rsidR="00C52CD3" w:rsidRDefault="00C52CD3" w:rsidP="00E14084">
      <w:pPr>
        <w:pStyle w:val="Titre2"/>
      </w:pPr>
      <w:bookmarkStart w:id="16" w:name="_Toc447872845"/>
      <w:r>
        <w:lastRenderedPageBreak/>
        <w:t>Application iOS</w:t>
      </w:r>
      <w:bookmarkEnd w:id="16"/>
    </w:p>
    <w:p w14:paraId="329EAFE9" w14:textId="77777777" w:rsidR="00E14084" w:rsidRDefault="00C52CD3" w:rsidP="00AC5D48">
      <w:pPr>
        <w:pStyle w:val="Titre2"/>
      </w:pPr>
      <w:bookmarkStart w:id="17" w:name="_Toc447872846"/>
      <w:r>
        <w:t>Application Windows Phone</w:t>
      </w:r>
      <w:bookmarkEnd w:id="17"/>
    </w:p>
    <w:p w14:paraId="0CCF5C95" w14:textId="77777777" w:rsidR="00E14084" w:rsidRDefault="00E14084" w:rsidP="00E14084">
      <w:pPr>
        <w:pStyle w:val="Titre1"/>
      </w:pPr>
      <w:r>
        <w:t>Gestion des sources et bug</w:t>
      </w:r>
    </w:p>
    <w:p w14:paraId="0A1F78EE" w14:textId="77777777" w:rsidR="00E14084" w:rsidRDefault="00E14084" w:rsidP="00E14084">
      <w:pPr>
        <w:pStyle w:val="Titre2"/>
      </w:pPr>
      <w:r>
        <w:t>SVN</w:t>
      </w:r>
    </w:p>
    <w:p w14:paraId="746EE9CC" w14:textId="77777777" w:rsidR="00E14084" w:rsidRDefault="00E14084" w:rsidP="00E14084">
      <w:pPr>
        <w:pStyle w:val="Titre2"/>
      </w:pPr>
      <w:r>
        <w:t>Git</w:t>
      </w:r>
    </w:p>
    <w:p w14:paraId="5E0C1ECF" w14:textId="77777777" w:rsidR="00E14084" w:rsidRPr="00E14084" w:rsidRDefault="00E14084" w:rsidP="00E14084">
      <w:pPr>
        <w:pStyle w:val="Titre2"/>
      </w:pPr>
      <w:proofErr w:type="spellStart"/>
      <w:r>
        <w:t>Bugtracker</w:t>
      </w:r>
      <w:proofErr w:type="spellEnd"/>
    </w:p>
    <w:p w14:paraId="1206D407" w14:textId="77777777" w:rsidR="00E14084" w:rsidRDefault="00E14084" w:rsidP="00E14084">
      <w:pPr>
        <w:pStyle w:val="Titre1"/>
      </w:pPr>
      <w:r>
        <w:t>Annexes</w:t>
      </w:r>
    </w:p>
    <w:p w14:paraId="2B00C871" w14:textId="77777777" w:rsidR="00E14084" w:rsidRDefault="00E14084" w:rsidP="00E14084">
      <w:pPr>
        <w:pStyle w:val="Paragraphedeliste"/>
        <w:numPr>
          <w:ilvl w:val="0"/>
          <w:numId w:val="19"/>
        </w:numPr>
      </w:pPr>
      <w:r>
        <w:t>API</w:t>
      </w:r>
    </w:p>
    <w:p w14:paraId="58165DDB" w14:textId="77777777" w:rsidR="00E14084" w:rsidRDefault="00E14084" w:rsidP="00E14084">
      <w:pPr>
        <w:pStyle w:val="Paragraphedeliste"/>
        <w:numPr>
          <w:ilvl w:val="0"/>
          <w:numId w:val="19"/>
        </w:numPr>
      </w:pPr>
      <w:r>
        <w:t>AA2</w:t>
      </w:r>
    </w:p>
    <w:p w14:paraId="6D1B8D59" w14:textId="77777777" w:rsidR="000D7195" w:rsidRDefault="000D7195" w:rsidP="00E14084">
      <w:pPr>
        <w:pStyle w:val="Paragraphedeliste"/>
        <w:numPr>
          <w:ilvl w:val="0"/>
          <w:numId w:val="19"/>
        </w:numPr>
      </w:pPr>
      <w:r>
        <w:t>TS</w:t>
      </w:r>
    </w:p>
    <w:p w14:paraId="550A73A9" w14:textId="77777777" w:rsidR="00E14084" w:rsidRPr="00E14084" w:rsidRDefault="00E14084" w:rsidP="00E14084">
      <w:pPr>
        <w:pStyle w:val="Paragraphedeliste"/>
        <w:numPr>
          <w:ilvl w:val="0"/>
          <w:numId w:val="19"/>
        </w:numPr>
      </w:pPr>
      <w:r>
        <w:t>Autres ressources</w:t>
      </w:r>
    </w:p>
    <w:sectPr w:rsidR="00E14084" w:rsidRPr="00E14084" w:rsidSect="00270418">
      <w:headerReference w:type="default" r:id="rId31"/>
      <w:footerReference w:type="default" r:id="rId32"/>
      <w:headerReference w:type="first" r:id="rId33"/>
      <w:footerReference w:type="first" r:id="rId34"/>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nathan Racaud" w:date="2016-04-23T13:41:00Z" w:initials="JR">
    <w:p w14:paraId="3596EAC9" w14:textId="77777777" w:rsidR="009B3007" w:rsidRDefault="009B3007" w:rsidP="009B3007">
      <w:pPr>
        <w:pStyle w:val="Commentaire"/>
      </w:pPr>
      <w:r>
        <w:rPr>
          <w:rStyle w:val="Marquedecommentaire"/>
        </w:rPr>
        <w:annotationRef/>
      </w:r>
      <w:r>
        <w:rPr>
          <w:rStyle w:val="Marquedecommentaire"/>
        </w:rPr>
        <w:annotationRef/>
      </w:r>
      <w:r>
        <w:t>Manque une description à haut niveau des différents composants de l’application. Un diagramme de classe simplifié suffira et ensuite tu pourras rediriger le lecteur vers le AA2.</w:t>
      </w:r>
    </w:p>
    <w:p w14:paraId="4C105CCC" w14:textId="0F994790" w:rsidR="009B3007" w:rsidRDefault="009B3007">
      <w:pPr>
        <w:pStyle w:val="Commentaire"/>
      </w:pPr>
    </w:p>
    <w:p w14:paraId="065B0DEC" w14:textId="34D42226" w:rsidR="00EF46E4" w:rsidRPr="009B3007" w:rsidRDefault="00EF46E4">
      <w:pPr>
        <w:pStyle w:val="Commentaire"/>
      </w:pPr>
      <w:r>
        <w:t>Manque aussi des légendes pour tes illustrations</w:t>
      </w:r>
      <w:r w:rsidR="00BF7203">
        <w:t>.</w:t>
      </w:r>
    </w:p>
  </w:comment>
  <w:comment w:id="6" w:author="Jeremy" w:date="2016-04-29T23:22:00Z" w:initials="J">
    <w:p w14:paraId="79D651E7" w14:textId="49D72CE2" w:rsidR="008C748A" w:rsidRDefault="008C748A">
      <w:pPr>
        <w:pStyle w:val="Commentaire"/>
      </w:pPr>
      <w:r>
        <w:rPr>
          <w:rStyle w:val="Marquedecommentaire"/>
        </w:rPr>
        <w:annotationRef/>
      </w:r>
      <w:r>
        <w:t>Alors un diagramme de classe simplifié ça n’existe pas !</w:t>
      </w:r>
    </w:p>
    <w:p w14:paraId="533A276B" w14:textId="1B60A2A0" w:rsidR="008C748A" w:rsidRDefault="008C748A">
      <w:pPr>
        <w:pStyle w:val="Commentaire"/>
      </w:pPr>
      <w:r>
        <w:t>A la limite, tu fais un diagramme de composants/packages</w:t>
      </w:r>
    </w:p>
  </w:comment>
  <w:comment w:id="7" w:author="Jonathan Racaud" w:date="2016-04-23T13:17:00Z" w:initials="JR">
    <w:p w14:paraId="59678C3A" w14:textId="08B0F758" w:rsidR="00E01F6F" w:rsidRDefault="00E01F6F">
      <w:pPr>
        <w:pStyle w:val="Commentaire"/>
      </w:pPr>
      <w:r>
        <w:rPr>
          <w:rStyle w:val="Marquedecommentaire"/>
        </w:rPr>
        <w:annotationRef/>
      </w:r>
      <w:r>
        <w:t xml:space="preserve">Ne faudrait-il pas avoir un lien appelé contient qui va du module vers </w:t>
      </w:r>
      <w:proofErr w:type="gramStart"/>
      <w:r>
        <w:t>le .</w:t>
      </w:r>
      <w:proofErr w:type="spellStart"/>
      <w:r>
        <w:t>gradle</w:t>
      </w:r>
      <w:proofErr w:type="spellEnd"/>
      <w:proofErr w:type="gramEnd"/>
      <w:r>
        <w:t xml:space="preserve"> comme pour le lien Projet -&gt; .</w:t>
      </w:r>
      <w:proofErr w:type="spellStart"/>
      <w:r>
        <w:t>gradle</w:t>
      </w:r>
      <w:proofErr w:type="spellEnd"/>
      <w:r>
        <w:t> ? C’est ce que tu explique</w:t>
      </w:r>
      <w:r w:rsidR="00853FA9">
        <w:t>s</w:t>
      </w:r>
      <w:r>
        <w:t xml:space="preserve"> dans le </w:t>
      </w:r>
      <w:r w:rsidR="000516D7">
        <w:t>paragraphe juste au-</w:t>
      </w:r>
      <w:r>
        <w:t>dessus.</w:t>
      </w:r>
    </w:p>
  </w:comment>
  <w:comment w:id="8" w:author="Jeremy" w:date="2016-04-23T12:59:00Z" w:initials="J">
    <w:p w14:paraId="7DBA861E" w14:textId="6C53788A" w:rsidR="001D18C5" w:rsidRDefault="001D18C5">
      <w:pPr>
        <w:pStyle w:val="Commentaire"/>
      </w:pPr>
      <w:r>
        <w:rPr>
          <w:rStyle w:val="Marquedecommentaire"/>
        </w:rPr>
        <w:annotationRef/>
      </w:r>
      <w:r>
        <w:t xml:space="preserve">Tu as raison. </w:t>
      </w:r>
    </w:p>
  </w:comment>
  <w:comment w:id="10" w:author="Jonathan Racaud" w:date="2016-04-23T13:19:00Z" w:initials="JR">
    <w:p w14:paraId="1C06147E" w14:textId="6151A18E" w:rsidR="00501A0B" w:rsidRDefault="00501A0B">
      <w:pPr>
        <w:pStyle w:val="Commentaire"/>
      </w:pPr>
      <w:r>
        <w:rPr>
          <w:rStyle w:val="Marquedecommentaire"/>
        </w:rPr>
        <w:annotationRef/>
      </w:r>
      <w:r>
        <w:t xml:space="preserve">Est-ce que c’est une bibliothèque qui est installée de base ou il faut le faire soit même ? S’il faut le faire </w:t>
      </w:r>
      <w:proofErr w:type="spellStart"/>
      <w:r>
        <w:t>soit-même</w:t>
      </w:r>
      <w:proofErr w:type="spellEnd"/>
      <w:r>
        <w:t xml:space="preserve"> alors mettre la procédure dans l’ID1</w:t>
      </w:r>
      <w:r w:rsidR="00617E9D">
        <w:t>.</w:t>
      </w:r>
      <w:r w:rsidR="00B0199F">
        <w:t xml:space="preserve"> Aussi mettre la configuration de cette dernière s’il y a une manipulation particulière à faire.</w:t>
      </w:r>
    </w:p>
  </w:comment>
  <w:comment w:id="11" w:author="Jeremy" w:date="2016-04-23T13:29:00Z" w:initials="J">
    <w:p w14:paraId="0CFA9A50" w14:textId="228D5261" w:rsidR="0069625B" w:rsidRDefault="007B27FB">
      <w:pPr>
        <w:pStyle w:val="Commentaire"/>
      </w:pPr>
      <w:r>
        <w:rPr>
          <w:rStyle w:val="Marquedecommentaire"/>
        </w:rPr>
        <w:annotationRef/>
      </w:r>
      <w:proofErr w:type="spellStart"/>
      <w:r>
        <w:t>Done</w:t>
      </w:r>
      <w:proofErr w:type="spellEnd"/>
    </w:p>
  </w:comment>
  <w:comment w:id="12" w:author="Jonathan Racaud" w:date="2016-04-28T14:34:00Z" w:initials="JR">
    <w:p w14:paraId="51164C6A" w14:textId="2CFAECF9" w:rsidR="00764210" w:rsidRDefault="0069625B">
      <w:pPr>
        <w:pStyle w:val="Commentaire"/>
      </w:pPr>
      <w:r>
        <w:rPr>
          <w:rStyle w:val="Marquedecommentaire"/>
        </w:rPr>
        <w:annotationRef/>
      </w:r>
      <w:r>
        <w:t xml:space="preserve">Ou ça ? Je n’ai pas vu dans le document d’installation la partie sur </w:t>
      </w:r>
      <w:proofErr w:type="spellStart"/>
      <w:r>
        <w:t>espresso</w:t>
      </w:r>
      <w:proofErr w:type="spellEnd"/>
      <w:r>
        <w:t>.</w:t>
      </w:r>
    </w:p>
  </w:comment>
  <w:comment w:id="13" w:author="Jeremy" w:date="2016-04-28T12:53:00Z" w:initials="J">
    <w:p w14:paraId="721D273B" w14:textId="06ED883D" w:rsidR="00764210" w:rsidRDefault="00764210">
      <w:pPr>
        <w:pStyle w:val="Commentaire"/>
      </w:pPr>
      <w:r>
        <w:rPr>
          <w:rStyle w:val="Marquedecommentaire"/>
        </w:rPr>
        <w:annotationRef/>
      </w:r>
      <w:proofErr w:type="spellStart"/>
      <w:r>
        <w:t>Beh</w:t>
      </w:r>
      <w:proofErr w:type="spellEnd"/>
      <w:r>
        <w:t xml:space="preserve"> en fait, je dis que toutes les bibliothèques sont déjà liées au projet (et si tu regardes l’illustration, il y a </w:t>
      </w:r>
      <w:proofErr w:type="spellStart"/>
      <w:r>
        <w:t>espresso</w:t>
      </w:r>
      <w:proofErr w:type="spellEnd"/>
      <w:r>
        <w:t>. (Et faut que t’arrête de faire une fixette sur cette lib !).</w:t>
      </w:r>
    </w:p>
  </w:comment>
  <w:comment w:id="14" w:author="Jonathan Racaud" w:date="2016-04-23T13:21:00Z" w:initials="JR">
    <w:p w14:paraId="72BC66D1" w14:textId="68FEE924" w:rsidR="0018370B" w:rsidRDefault="0018370B">
      <w:pPr>
        <w:pStyle w:val="Commentaire"/>
      </w:pPr>
      <w:r>
        <w:rPr>
          <w:rStyle w:val="Marquedecommentaire"/>
        </w:rPr>
        <w:annotationRef/>
      </w:r>
      <w:r>
        <w:t>Faire attention au nom. Faut qu’ils soient les mê</w:t>
      </w:r>
      <w:r w:rsidR="007F0968">
        <w:t>me entre le texte et les images.</w:t>
      </w:r>
    </w:p>
  </w:comment>
  <w:comment w:id="15" w:author="Jeremy" w:date="2016-04-23T13:30:00Z" w:initials="J">
    <w:p w14:paraId="5B8C81A6" w14:textId="62578DE5" w:rsidR="007F0968" w:rsidRDefault="007F0968">
      <w:pPr>
        <w:pStyle w:val="Commentaire"/>
      </w:pPr>
      <w:r>
        <w:rPr>
          <w:rStyle w:val="Marquedecommentaire"/>
        </w:rPr>
        <w:annotationRef/>
      </w:r>
      <w:proofErr w:type="spellStart"/>
      <w:r>
        <w:t>Fixed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B0DEC" w15:done="0"/>
  <w15:commentEx w15:paraId="533A276B" w15:paraIdParent="065B0DEC" w15:done="0"/>
  <w15:commentEx w15:paraId="59678C3A" w15:done="1"/>
  <w15:commentEx w15:paraId="7DBA861E" w15:paraIdParent="59678C3A" w15:done="1"/>
  <w15:commentEx w15:paraId="1C06147E" w15:done="0"/>
  <w15:commentEx w15:paraId="0CFA9A50" w15:paraIdParent="1C06147E" w15:done="0"/>
  <w15:commentEx w15:paraId="51164C6A" w15:paraIdParent="1C06147E" w15:done="0"/>
  <w15:commentEx w15:paraId="721D273B" w15:paraIdParent="1C06147E" w15:done="0"/>
  <w15:commentEx w15:paraId="72BC66D1" w15:done="1"/>
  <w15:commentEx w15:paraId="5B8C81A6" w15:paraIdParent="72BC66D1"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41B92" w14:textId="77777777" w:rsidR="00667B4E" w:rsidRDefault="00667B4E" w:rsidP="00147043">
      <w:pPr>
        <w:spacing w:after="0" w:line="240" w:lineRule="auto"/>
      </w:pPr>
      <w:r>
        <w:separator/>
      </w:r>
    </w:p>
  </w:endnote>
  <w:endnote w:type="continuationSeparator" w:id="0">
    <w:p w14:paraId="7E7F600D" w14:textId="77777777" w:rsidR="00667B4E" w:rsidRDefault="00667B4E"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A22A2" w14:textId="77777777" w:rsidR="00171124" w:rsidRDefault="00171124" w:rsidP="00B13AA6">
    <w:pPr>
      <w:tabs>
        <w:tab w:val="center" w:pos="4550"/>
        <w:tab w:val="left" w:pos="5818"/>
      </w:tabs>
      <w:ind w:right="740"/>
      <w:rPr>
        <w:color w:val="222A35" w:themeColor="text2" w:themeShade="80"/>
        <w:sz w:val="24"/>
        <w:szCs w:val="24"/>
      </w:rPr>
    </w:pPr>
  </w:p>
  <w:p w14:paraId="374F58AD" w14:textId="77777777"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9E8C" w14:textId="7B6C886B"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B5149F">
      <w:rPr>
        <w:noProof/>
        <w:color w:val="8496B0" w:themeColor="text2" w:themeTint="99"/>
        <w:spacing w:val="60"/>
        <w:sz w:val="24"/>
        <w:szCs w:val="24"/>
      </w:rPr>
      <w:t>2017_TD1_musicsheetwriter_harrau_j.docx</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9BA5" w14:textId="703F0A95" w:rsidR="004D6938" w:rsidRPr="00B5149F" w:rsidRDefault="00A92C3B" w:rsidP="00AE09C2">
    <w:pPr>
      <w:tabs>
        <w:tab w:val="center" w:pos="4550"/>
        <w:tab w:val="left" w:pos="5818"/>
        <w:tab w:val="right" w:pos="8812"/>
      </w:tabs>
      <w:ind w:right="260"/>
      <w:jc w:val="center"/>
      <w:rPr>
        <w:color w:val="222A35" w:themeColor="text2" w:themeShade="80"/>
        <w:sz w:val="24"/>
        <w:szCs w:val="24"/>
        <w:lang w:val="en-GB"/>
      </w:rPr>
    </w:pPr>
    <w:r>
      <w:rPr>
        <w:color w:val="8496B0" w:themeColor="text2" w:themeTint="99"/>
        <w:spacing w:val="60"/>
        <w:sz w:val="24"/>
        <w:szCs w:val="24"/>
      </w:rPr>
      <w:fldChar w:fldCharType="begin"/>
    </w:r>
    <w:r w:rsidRPr="00B5149F">
      <w:rPr>
        <w:color w:val="8496B0" w:themeColor="text2" w:themeTint="99"/>
        <w:spacing w:val="60"/>
        <w:sz w:val="24"/>
        <w:szCs w:val="24"/>
        <w:lang w:val="en-GB"/>
      </w:rPr>
      <w:instrText xml:space="preserve"> FILENAME   \* MERGEFORMAT </w:instrText>
    </w:r>
    <w:r>
      <w:rPr>
        <w:color w:val="8496B0" w:themeColor="text2" w:themeTint="99"/>
        <w:spacing w:val="60"/>
        <w:sz w:val="24"/>
        <w:szCs w:val="24"/>
      </w:rPr>
      <w:fldChar w:fldCharType="separate"/>
    </w:r>
    <w:r w:rsidR="00B5149F" w:rsidRPr="00B5149F">
      <w:rPr>
        <w:noProof/>
        <w:color w:val="8496B0" w:themeColor="text2" w:themeTint="99"/>
        <w:spacing w:val="60"/>
        <w:sz w:val="24"/>
        <w:szCs w:val="24"/>
        <w:lang w:val="en-GB"/>
      </w:rPr>
      <w:t>2017_TD1_musicsheetwriter_harrau_j.docx</w:t>
    </w:r>
    <w:r>
      <w:rPr>
        <w:color w:val="8496B0" w:themeColor="text2" w:themeTint="99"/>
        <w:spacing w:val="60"/>
        <w:sz w:val="24"/>
        <w:szCs w:val="24"/>
      </w:rPr>
      <w:fldChar w:fldCharType="end"/>
    </w:r>
    <w:r w:rsidR="0068090C" w:rsidRPr="00B5149F">
      <w:rPr>
        <w:color w:val="8496B0" w:themeColor="text2" w:themeTint="99"/>
        <w:spacing w:val="60"/>
        <w:sz w:val="24"/>
        <w:szCs w:val="24"/>
        <w:lang w:val="en-GB"/>
      </w:rPr>
      <w:tab/>
    </w:r>
    <w:r w:rsidR="0068090C" w:rsidRPr="00B5149F">
      <w:rPr>
        <w:color w:val="8496B0" w:themeColor="text2" w:themeTint="99"/>
        <w:spacing w:val="60"/>
        <w:sz w:val="24"/>
        <w:szCs w:val="24"/>
        <w:lang w:val="en-GB"/>
      </w:rPr>
      <w:tab/>
    </w:r>
    <w:r w:rsidR="0068090C" w:rsidRPr="00B5149F">
      <w:rPr>
        <w:color w:val="8496B0" w:themeColor="text2" w:themeTint="99"/>
        <w:spacing w:val="60"/>
        <w:sz w:val="24"/>
        <w:szCs w:val="24"/>
        <w:lang w:val="en-GB"/>
      </w:rPr>
      <w:tab/>
    </w:r>
    <w:r w:rsidR="004D6938" w:rsidRPr="00B5149F">
      <w:rPr>
        <w:color w:val="8496B0" w:themeColor="text2" w:themeTint="99"/>
        <w:spacing w:val="60"/>
        <w:sz w:val="24"/>
        <w:szCs w:val="24"/>
        <w:lang w:val="en-GB"/>
      </w:rPr>
      <w:t>Page</w:t>
    </w:r>
    <w:r w:rsidR="004D6938" w:rsidRPr="00B5149F">
      <w:rPr>
        <w:color w:val="8496B0" w:themeColor="text2" w:themeTint="99"/>
        <w:sz w:val="24"/>
        <w:szCs w:val="24"/>
        <w:lang w:val="en-GB"/>
      </w:rPr>
      <w:t xml:space="preserve"> </w:t>
    </w:r>
    <w:r w:rsidR="004D6938">
      <w:rPr>
        <w:color w:val="323E4F" w:themeColor="text2" w:themeShade="BF"/>
        <w:sz w:val="24"/>
        <w:szCs w:val="24"/>
      </w:rPr>
      <w:fldChar w:fldCharType="begin"/>
    </w:r>
    <w:r w:rsidR="004D6938" w:rsidRPr="00B5149F">
      <w:rPr>
        <w:color w:val="323E4F" w:themeColor="text2" w:themeShade="BF"/>
        <w:sz w:val="24"/>
        <w:szCs w:val="24"/>
        <w:lang w:val="en-GB"/>
      </w:rPr>
      <w:instrText>PAGE   \* MERGEFORMAT</w:instrText>
    </w:r>
    <w:r w:rsidR="004D6938">
      <w:rPr>
        <w:color w:val="323E4F" w:themeColor="text2" w:themeShade="BF"/>
        <w:sz w:val="24"/>
        <w:szCs w:val="24"/>
      </w:rPr>
      <w:fldChar w:fldCharType="separate"/>
    </w:r>
    <w:r w:rsidR="00352387">
      <w:rPr>
        <w:noProof/>
        <w:color w:val="323E4F" w:themeColor="text2" w:themeShade="BF"/>
        <w:sz w:val="24"/>
        <w:szCs w:val="24"/>
        <w:lang w:val="en-GB"/>
      </w:rPr>
      <w:t>7</w:t>
    </w:r>
    <w:r w:rsidR="004D6938">
      <w:rPr>
        <w:color w:val="323E4F" w:themeColor="text2" w:themeShade="BF"/>
        <w:sz w:val="24"/>
        <w:szCs w:val="24"/>
      </w:rPr>
      <w:fldChar w:fldCharType="end"/>
    </w:r>
  </w:p>
  <w:p w14:paraId="664BF283" w14:textId="77777777" w:rsidR="004D6938" w:rsidRPr="00B5149F" w:rsidRDefault="004D6938">
    <w:pPr>
      <w:pStyle w:val="Pieddepage"/>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3E7AC" w14:textId="77777777"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674D0" w14:textId="77777777" w:rsidR="00667B4E" w:rsidRDefault="00667B4E" w:rsidP="00147043">
      <w:pPr>
        <w:spacing w:after="0" w:line="240" w:lineRule="auto"/>
      </w:pPr>
      <w:r>
        <w:separator/>
      </w:r>
    </w:p>
  </w:footnote>
  <w:footnote w:type="continuationSeparator" w:id="0">
    <w:p w14:paraId="7811960D" w14:textId="77777777" w:rsidR="00667B4E" w:rsidRDefault="00667B4E"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14:paraId="25582B01" w14:textId="77777777" w:rsidTr="00AE09C2">
      <w:trPr>
        <w:jc w:val="center"/>
      </w:trPr>
      <w:tc>
        <w:tcPr>
          <w:tcW w:w="2269" w:type="dxa"/>
          <w:vMerge w:val="restart"/>
          <w:tcBorders>
            <w:top w:val="single" w:sz="4" w:space="0" w:color="auto"/>
            <w:left w:val="single" w:sz="4" w:space="0" w:color="auto"/>
            <w:right w:val="single" w:sz="4" w:space="0" w:color="auto"/>
          </w:tcBorders>
        </w:tcPr>
        <w:p w14:paraId="1BA9B4BB" w14:textId="77777777"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231619D2" wp14:editId="21E952AD">
                <wp:simplePos x="0" y="0"/>
                <wp:positionH relativeFrom="column">
                  <wp:posOffset>416457</wp:posOffset>
                </wp:positionH>
                <wp:positionV relativeFrom="paragraph">
                  <wp:posOffset>58272</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8873C94" w14:textId="77777777" w:rsidR="00E92B0C" w:rsidRDefault="00E92B0C" w:rsidP="00991748">
          <w:pPr>
            <w:pStyle w:val="En-tte"/>
            <w:tabs>
              <w:tab w:val="left" w:pos="510"/>
            </w:tabs>
          </w:pPr>
          <w:r>
            <w:t>Date de publication</w:t>
          </w:r>
        </w:p>
      </w:tc>
      <w:tc>
        <w:tcPr>
          <w:tcW w:w="3710" w:type="dxa"/>
          <w:tcBorders>
            <w:right w:val="single" w:sz="4" w:space="0" w:color="auto"/>
          </w:tcBorders>
        </w:tcPr>
        <w:p w14:paraId="572BE104" w14:textId="77777777" w:rsidR="00E92B0C" w:rsidRDefault="00667B4E"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86B15">
                <w:t>08/04/2016</w:t>
              </w:r>
            </w:sdtContent>
          </w:sdt>
        </w:p>
      </w:tc>
      <w:tc>
        <w:tcPr>
          <w:tcW w:w="2952" w:type="dxa"/>
          <w:vMerge w:val="restart"/>
          <w:tcBorders>
            <w:top w:val="single" w:sz="4" w:space="0" w:color="auto"/>
            <w:left w:val="single" w:sz="4" w:space="0" w:color="auto"/>
            <w:right w:val="single" w:sz="4" w:space="0" w:color="auto"/>
          </w:tcBorders>
        </w:tcPr>
        <w:p w14:paraId="49643BD5" w14:textId="77777777"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0F1571F8" wp14:editId="44C1F6A2">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14:paraId="4E11FE08" w14:textId="77777777" w:rsidTr="00AE09C2">
      <w:trPr>
        <w:trHeight w:val="270"/>
        <w:jc w:val="center"/>
      </w:trPr>
      <w:tc>
        <w:tcPr>
          <w:tcW w:w="2269" w:type="dxa"/>
          <w:vMerge/>
          <w:tcBorders>
            <w:left w:val="single" w:sz="4" w:space="0" w:color="auto"/>
            <w:right w:val="single" w:sz="4" w:space="0" w:color="auto"/>
          </w:tcBorders>
        </w:tcPr>
        <w:p w14:paraId="427689EC" w14:textId="77777777"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14:paraId="5896044A" w14:textId="77777777"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14:paraId="0E2F77C2" w14:textId="77777777" w:rsidR="000B5889" w:rsidRDefault="000B5889" w:rsidP="004F3453"/>
      </w:tc>
    </w:tr>
    <w:tr w:rsidR="000B5889" w:rsidRPr="000B5889" w14:paraId="6EFDD58B" w14:textId="77777777" w:rsidTr="00AE09C2">
      <w:trPr>
        <w:trHeight w:val="270"/>
        <w:jc w:val="center"/>
      </w:trPr>
      <w:tc>
        <w:tcPr>
          <w:tcW w:w="2269" w:type="dxa"/>
          <w:vMerge/>
          <w:tcBorders>
            <w:left w:val="single" w:sz="4" w:space="0" w:color="auto"/>
            <w:right w:val="single" w:sz="4" w:space="0" w:color="auto"/>
          </w:tcBorders>
        </w:tcPr>
        <w:p w14:paraId="234B475C" w14:textId="77777777"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14:paraId="19FD4EB8" w14:textId="77777777"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14:paraId="25C1A876" w14:textId="77777777" w:rsidR="000B5889" w:rsidRDefault="00667B4E"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 xml:space="preserve">Music </w:t>
              </w:r>
              <w:proofErr w:type="spellStart"/>
              <w:r w:rsidR="000B5889" w:rsidRPr="00FA513D">
                <w:rPr>
                  <w:rStyle w:val="lev"/>
                </w:rPr>
                <w:t>Sheet</w:t>
              </w:r>
              <w:proofErr w:type="spellEnd"/>
              <w:r w:rsidR="000B5889" w:rsidRPr="00FA513D">
                <w:rPr>
                  <w:rStyle w:val="lev"/>
                </w:rPr>
                <w:t xml:space="preserve"> </w:t>
              </w:r>
              <w:proofErr w:type="spellStart"/>
              <w:r w:rsidR="000B5889" w:rsidRPr="00FA513D">
                <w:rPr>
                  <w:rStyle w:val="lev"/>
                </w:rPr>
                <w:t>Writer</w:t>
              </w:r>
              <w:proofErr w:type="spellEnd"/>
            </w:sdtContent>
          </w:sdt>
        </w:p>
      </w:tc>
      <w:tc>
        <w:tcPr>
          <w:tcW w:w="2952" w:type="dxa"/>
          <w:vMerge/>
          <w:tcBorders>
            <w:left w:val="single" w:sz="4" w:space="0" w:color="auto"/>
            <w:right w:val="single" w:sz="4" w:space="0" w:color="auto"/>
          </w:tcBorders>
        </w:tcPr>
        <w:p w14:paraId="11687283" w14:textId="77777777" w:rsidR="000B5889" w:rsidRPr="000B5889" w:rsidRDefault="000B5889" w:rsidP="000B5889">
          <w:pPr>
            <w:rPr>
              <w:lang w:val="en-US"/>
            </w:rPr>
          </w:pPr>
        </w:p>
      </w:tc>
    </w:tr>
    <w:tr w:rsidR="000B5889" w14:paraId="03991BD3" w14:textId="77777777" w:rsidTr="00AE09C2">
      <w:trPr>
        <w:jc w:val="center"/>
      </w:trPr>
      <w:tc>
        <w:tcPr>
          <w:tcW w:w="2269" w:type="dxa"/>
          <w:vMerge/>
          <w:tcBorders>
            <w:left w:val="single" w:sz="4" w:space="0" w:color="auto"/>
            <w:bottom w:val="nil"/>
            <w:right w:val="single" w:sz="4" w:space="0" w:color="auto"/>
          </w:tcBorders>
        </w:tcPr>
        <w:p w14:paraId="1AF61A0D" w14:textId="77777777" w:rsidR="000B5889" w:rsidRPr="000B5889" w:rsidRDefault="000B5889" w:rsidP="000B5889">
          <w:pPr>
            <w:pStyle w:val="En-tte"/>
            <w:tabs>
              <w:tab w:val="left" w:pos="510"/>
            </w:tabs>
            <w:rPr>
              <w:lang w:val="en-US"/>
            </w:rPr>
          </w:pPr>
        </w:p>
      </w:tc>
      <w:tc>
        <w:tcPr>
          <w:tcW w:w="2126" w:type="dxa"/>
          <w:tcBorders>
            <w:left w:val="single" w:sz="4" w:space="0" w:color="auto"/>
          </w:tcBorders>
        </w:tcPr>
        <w:p w14:paraId="6E523591" w14:textId="77777777" w:rsidR="000B5889" w:rsidRDefault="000B5889" w:rsidP="000B5889">
          <w:pPr>
            <w:pStyle w:val="En-tte"/>
            <w:tabs>
              <w:tab w:val="left" w:pos="510"/>
            </w:tabs>
          </w:pPr>
          <w:r>
            <w:t>Objet du document</w:t>
          </w:r>
        </w:p>
      </w:tc>
      <w:tc>
        <w:tcPr>
          <w:tcW w:w="3710" w:type="dxa"/>
          <w:tcBorders>
            <w:right w:val="single" w:sz="4" w:space="0" w:color="auto"/>
          </w:tcBorders>
        </w:tcPr>
        <w:p w14:paraId="62DDFB80" w14:textId="77777777" w:rsidR="000B5889" w:rsidRPr="000D7472" w:rsidRDefault="00667B4E"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86B15">
                <w:rPr>
                  <w:rStyle w:val="Accentuation"/>
                  <w:i w:val="0"/>
                  <w:lang w:val="en-US"/>
                </w:rPr>
                <w:t>Documentation Technique</w:t>
              </w:r>
            </w:sdtContent>
          </w:sdt>
        </w:p>
      </w:tc>
      <w:tc>
        <w:tcPr>
          <w:tcW w:w="2952" w:type="dxa"/>
          <w:vMerge/>
          <w:tcBorders>
            <w:left w:val="single" w:sz="4" w:space="0" w:color="auto"/>
            <w:bottom w:val="nil"/>
            <w:right w:val="single" w:sz="4" w:space="0" w:color="auto"/>
          </w:tcBorders>
        </w:tcPr>
        <w:p w14:paraId="79065934" w14:textId="77777777" w:rsidR="000B5889" w:rsidRDefault="000B5889" w:rsidP="000B5889">
          <w:pPr>
            <w:pStyle w:val="En-tte"/>
            <w:tabs>
              <w:tab w:val="left" w:pos="510"/>
            </w:tabs>
          </w:pPr>
        </w:p>
      </w:tc>
    </w:tr>
    <w:tr w:rsidR="000B5889" w14:paraId="7C7D144A" w14:textId="77777777" w:rsidTr="00AE09C2">
      <w:trPr>
        <w:jc w:val="center"/>
      </w:trPr>
      <w:sdt>
        <w:sdtPr>
          <w:rPr>
            <w:lang w:val="en-GB"/>
          </w:rPr>
          <w:alias w:val="Company"/>
          <w:tag w:val=""/>
          <w:id w:val="1837500267"/>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3CD31EA" w14:textId="77777777" w:rsidR="000B5889" w:rsidRPr="00E92B0C" w:rsidRDefault="000B5889"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14:paraId="1200A3B2" w14:textId="77777777" w:rsidR="000B5889" w:rsidRDefault="000B5889" w:rsidP="000B5889">
          <w:pPr>
            <w:pStyle w:val="En-tte"/>
            <w:tabs>
              <w:tab w:val="left" w:pos="510"/>
            </w:tabs>
          </w:pPr>
          <w:r>
            <w:t>Nom du chapitre</w:t>
          </w:r>
        </w:p>
      </w:tc>
      <w:tc>
        <w:tcPr>
          <w:tcW w:w="3710" w:type="dxa"/>
          <w:tcBorders>
            <w:right w:val="single" w:sz="4" w:space="0" w:color="auto"/>
          </w:tcBorders>
        </w:tcPr>
        <w:p w14:paraId="3D94944B" w14:textId="4E454549" w:rsidR="000B5889" w:rsidRPr="000D7472" w:rsidRDefault="00E328CD"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352387">
            <w:rPr>
              <w:i/>
              <w:noProof/>
            </w:rPr>
            <w:t>Sommaire</w:t>
          </w:r>
          <w:r>
            <w:rPr>
              <w:i/>
            </w:rPr>
            <w:fldChar w:fldCharType="end"/>
          </w:r>
        </w:p>
      </w:tc>
      <w:sdt>
        <w:sdtPr>
          <w:rPr>
            <w:lang w:val="en-GB"/>
          </w:rPr>
          <w:alias w:val="Category"/>
          <w:tag w:val=""/>
          <w:id w:val="-2082825586"/>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809D6AB" w14:textId="77777777" w:rsidR="000B5889" w:rsidRDefault="000B5889"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65806799" w14:textId="77777777" w:rsidR="00E83422" w:rsidRPr="00991748" w:rsidRDefault="00E83422"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FC47C" w14:textId="77777777"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A5D9D" w14:textId="77777777"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14:paraId="28508FEF" w14:textId="77777777" w:rsidTr="00AE09C2">
      <w:trPr>
        <w:jc w:val="center"/>
      </w:trPr>
      <w:tc>
        <w:tcPr>
          <w:tcW w:w="2269" w:type="dxa"/>
          <w:vMerge w:val="restart"/>
          <w:tcBorders>
            <w:top w:val="single" w:sz="4" w:space="0" w:color="auto"/>
            <w:left w:val="single" w:sz="4" w:space="0" w:color="auto"/>
            <w:right w:val="single" w:sz="4" w:space="0" w:color="auto"/>
          </w:tcBorders>
        </w:tcPr>
        <w:p w14:paraId="70BC006E" w14:textId="77777777"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601F7FE3" wp14:editId="337A1BE8">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769756B" w14:textId="77777777" w:rsidR="005B53B8" w:rsidRDefault="005B53B8" w:rsidP="00991748">
          <w:pPr>
            <w:pStyle w:val="En-tte"/>
            <w:tabs>
              <w:tab w:val="left" w:pos="510"/>
            </w:tabs>
          </w:pPr>
          <w:r>
            <w:t>Date de publication</w:t>
          </w:r>
        </w:p>
      </w:tc>
      <w:tc>
        <w:tcPr>
          <w:tcW w:w="3710" w:type="dxa"/>
          <w:tcBorders>
            <w:right w:val="single" w:sz="4" w:space="0" w:color="auto"/>
          </w:tcBorders>
        </w:tcPr>
        <w:p w14:paraId="23CA74A5" w14:textId="77777777" w:rsidR="005B53B8" w:rsidRDefault="00667B4E"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86B15">
                <w:t>08/04/2016</w:t>
              </w:r>
            </w:sdtContent>
          </w:sdt>
        </w:p>
      </w:tc>
      <w:tc>
        <w:tcPr>
          <w:tcW w:w="2952" w:type="dxa"/>
          <w:vMerge w:val="restart"/>
          <w:tcBorders>
            <w:top w:val="single" w:sz="4" w:space="0" w:color="auto"/>
            <w:left w:val="single" w:sz="4" w:space="0" w:color="auto"/>
            <w:right w:val="single" w:sz="4" w:space="0" w:color="auto"/>
          </w:tcBorders>
        </w:tcPr>
        <w:p w14:paraId="28E9B1A3" w14:textId="77777777"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E8D5118" wp14:editId="3E6D004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14:paraId="61E08AD5" w14:textId="77777777" w:rsidTr="00AE09C2">
      <w:trPr>
        <w:trHeight w:val="270"/>
        <w:jc w:val="center"/>
      </w:trPr>
      <w:tc>
        <w:tcPr>
          <w:tcW w:w="2269" w:type="dxa"/>
          <w:vMerge/>
          <w:tcBorders>
            <w:left w:val="single" w:sz="4" w:space="0" w:color="auto"/>
            <w:right w:val="single" w:sz="4" w:space="0" w:color="auto"/>
          </w:tcBorders>
        </w:tcPr>
        <w:p w14:paraId="35AE95DF" w14:textId="77777777"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14:paraId="05B861E2" w14:textId="77777777"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14:paraId="0D8FD4BA" w14:textId="77777777" w:rsidR="005B53B8" w:rsidRDefault="005B53B8" w:rsidP="004F3453"/>
      </w:tc>
    </w:tr>
    <w:tr w:rsidR="005B53B8" w:rsidRPr="000B5889" w14:paraId="62CCD525" w14:textId="77777777" w:rsidTr="00AE09C2">
      <w:trPr>
        <w:trHeight w:val="270"/>
        <w:jc w:val="center"/>
      </w:trPr>
      <w:tc>
        <w:tcPr>
          <w:tcW w:w="2269" w:type="dxa"/>
          <w:vMerge/>
          <w:tcBorders>
            <w:left w:val="single" w:sz="4" w:space="0" w:color="auto"/>
            <w:right w:val="single" w:sz="4" w:space="0" w:color="auto"/>
          </w:tcBorders>
        </w:tcPr>
        <w:p w14:paraId="7E3AEE1C" w14:textId="77777777"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14:paraId="35CD951E" w14:textId="77777777"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14:paraId="2ADE7DEF" w14:textId="77777777" w:rsidR="005B53B8" w:rsidRDefault="00667B4E"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 xml:space="preserve">Music </w:t>
              </w:r>
              <w:proofErr w:type="spellStart"/>
              <w:r w:rsidR="005B53B8" w:rsidRPr="00FA513D">
                <w:rPr>
                  <w:rStyle w:val="lev"/>
                </w:rPr>
                <w:t>Sheet</w:t>
              </w:r>
              <w:proofErr w:type="spellEnd"/>
              <w:r w:rsidR="005B53B8" w:rsidRPr="00FA513D">
                <w:rPr>
                  <w:rStyle w:val="lev"/>
                </w:rPr>
                <w:t xml:space="preserve"> </w:t>
              </w:r>
              <w:proofErr w:type="spellStart"/>
              <w:r w:rsidR="005B53B8" w:rsidRPr="00FA513D">
                <w:rPr>
                  <w:rStyle w:val="lev"/>
                </w:rPr>
                <w:t>Writer</w:t>
              </w:r>
              <w:proofErr w:type="spellEnd"/>
            </w:sdtContent>
          </w:sdt>
        </w:p>
      </w:tc>
      <w:tc>
        <w:tcPr>
          <w:tcW w:w="2952" w:type="dxa"/>
          <w:vMerge/>
          <w:tcBorders>
            <w:left w:val="single" w:sz="4" w:space="0" w:color="auto"/>
            <w:right w:val="single" w:sz="4" w:space="0" w:color="auto"/>
          </w:tcBorders>
        </w:tcPr>
        <w:p w14:paraId="34921217" w14:textId="77777777" w:rsidR="005B53B8" w:rsidRPr="000B5889" w:rsidRDefault="005B53B8" w:rsidP="000B5889">
          <w:pPr>
            <w:rPr>
              <w:lang w:val="en-US"/>
            </w:rPr>
          </w:pPr>
        </w:p>
      </w:tc>
    </w:tr>
    <w:tr w:rsidR="005B53B8" w14:paraId="14AF509C" w14:textId="77777777" w:rsidTr="00AE09C2">
      <w:trPr>
        <w:jc w:val="center"/>
      </w:trPr>
      <w:tc>
        <w:tcPr>
          <w:tcW w:w="2269" w:type="dxa"/>
          <w:vMerge/>
          <w:tcBorders>
            <w:left w:val="single" w:sz="4" w:space="0" w:color="auto"/>
            <w:bottom w:val="nil"/>
            <w:right w:val="single" w:sz="4" w:space="0" w:color="auto"/>
          </w:tcBorders>
        </w:tcPr>
        <w:p w14:paraId="6719CFA5" w14:textId="77777777" w:rsidR="005B53B8" w:rsidRPr="000B5889" w:rsidRDefault="005B53B8" w:rsidP="000B5889">
          <w:pPr>
            <w:pStyle w:val="En-tte"/>
            <w:tabs>
              <w:tab w:val="left" w:pos="510"/>
            </w:tabs>
            <w:rPr>
              <w:lang w:val="en-US"/>
            </w:rPr>
          </w:pPr>
        </w:p>
      </w:tc>
      <w:tc>
        <w:tcPr>
          <w:tcW w:w="2126" w:type="dxa"/>
          <w:tcBorders>
            <w:left w:val="single" w:sz="4" w:space="0" w:color="auto"/>
          </w:tcBorders>
        </w:tcPr>
        <w:p w14:paraId="643FD9A9" w14:textId="77777777" w:rsidR="005B53B8" w:rsidRDefault="005B53B8" w:rsidP="000B5889">
          <w:pPr>
            <w:pStyle w:val="En-tte"/>
            <w:tabs>
              <w:tab w:val="left" w:pos="510"/>
            </w:tabs>
          </w:pPr>
          <w:r>
            <w:t>Objet du document</w:t>
          </w:r>
        </w:p>
      </w:tc>
      <w:tc>
        <w:tcPr>
          <w:tcW w:w="3710" w:type="dxa"/>
          <w:tcBorders>
            <w:right w:val="single" w:sz="4" w:space="0" w:color="auto"/>
          </w:tcBorders>
        </w:tcPr>
        <w:p w14:paraId="008E17BE" w14:textId="77777777" w:rsidR="005B53B8" w:rsidRPr="000D7472" w:rsidRDefault="00667B4E"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86B15">
                <w:rPr>
                  <w:rStyle w:val="Accentuation"/>
                  <w:i w:val="0"/>
                  <w:lang w:val="en-US"/>
                </w:rPr>
                <w:t>Documentation Technique</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14:paraId="6631845A" w14:textId="77777777" w:rsidR="005B53B8" w:rsidRDefault="005B53B8" w:rsidP="000B5889">
          <w:pPr>
            <w:pStyle w:val="En-tte"/>
            <w:tabs>
              <w:tab w:val="left" w:pos="510"/>
            </w:tabs>
          </w:pPr>
        </w:p>
      </w:tc>
    </w:tr>
    <w:tr w:rsidR="005B53B8" w14:paraId="0EFA74CB" w14:textId="77777777" w:rsidTr="00AE09C2">
      <w:trPr>
        <w:jc w:val="center"/>
      </w:trPr>
      <w:sdt>
        <w:sdtPr>
          <w:rPr>
            <w:lang w:val="en-GB"/>
          </w:rPr>
          <w:alias w:val="Company"/>
          <w:tag w:val=""/>
          <w:id w:val="-288352013"/>
          <w:placeholder>
            <w:docPart w:val="8081A08C84604D02A607CD8F69611120"/>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24B41C6F" w14:textId="77777777" w:rsidR="005B53B8" w:rsidRPr="00E92B0C" w:rsidRDefault="005B53B8"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14:paraId="2CB384CC" w14:textId="77777777" w:rsidR="005B53B8" w:rsidRDefault="005B53B8" w:rsidP="000B5889">
          <w:pPr>
            <w:pStyle w:val="En-tte"/>
            <w:tabs>
              <w:tab w:val="left" w:pos="510"/>
            </w:tabs>
          </w:pPr>
          <w:r>
            <w:t>Nom du chapitre</w:t>
          </w:r>
        </w:p>
      </w:tc>
      <w:tc>
        <w:tcPr>
          <w:tcW w:w="3710" w:type="dxa"/>
          <w:tcBorders>
            <w:right w:val="single" w:sz="4" w:space="0" w:color="auto"/>
          </w:tcBorders>
        </w:tcPr>
        <w:p w14:paraId="7DFA61F8" w14:textId="2DE09B05" w:rsidR="005B53B8" w:rsidRPr="000D7472" w:rsidRDefault="00E328C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352387">
            <w:rPr>
              <w:i/>
              <w:noProof/>
            </w:rPr>
            <w:t>Gestion des sources et bug</w:t>
          </w:r>
          <w:r>
            <w:rPr>
              <w:i/>
            </w:rPr>
            <w:fldChar w:fldCharType="end"/>
          </w:r>
        </w:p>
      </w:tc>
      <w:sdt>
        <w:sdtPr>
          <w:rPr>
            <w:lang w:val="en-GB"/>
          </w:rPr>
          <w:alias w:val="Category"/>
          <w:tag w:val=""/>
          <w:id w:val="1989049015"/>
          <w:placeholder>
            <w:docPart w:val="F6E726373561417B97D3D557C2644C0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098D5B76" w14:textId="77777777" w:rsidR="005B53B8" w:rsidRDefault="005B53B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395F48B1" w14:textId="77777777" w:rsidR="005B53B8" w:rsidRPr="00991748" w:rsidRDefault="005B53B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500D1" w14:textId="77777777"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2E0E"/>
    <w:multiLevelType w:val="hybridMultilevel"/>
    <w:tmpl w:val="ED38055E"/>
    <w:lvl w:ilvl="0" w:tplc="DF1E0428">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72670F"/>
    <w:multiLevelType w:val="hybridMultilevel"/>
    <w:tmpl w:val="5AC249CC"/>
    <w:lvl w:ilvl="0" w:tplc="14A67D16">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7172CB"/>
    <w:multiLevelType w:val="hybridMultilevel"/>
    <w:tmpl w:val="6C5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16696"/>
    <w:multiLevelType w:val="hybridMultilevel"/>
    <w:tmpl w:val="8BA6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2"/>
  </w:num>
  <w:num w:numId="9">
    <w:abstractNumId w:val="2"/>
  </w:num>
  <w:num w:numId="10">
    <w:abstractNumId w:val="2"/>
  </w:num>
  <w:num w:numId="11">
    <w:abstractNumId w:val="2"/>
  </w:num>
  <w:num w:numId="12">
    <w:abstractNumId w:val="3"/>
  </w:num>
  <w:num w:numId="13">
    <w:abstractNumId w:val="2"/>
  </w:num>
  <w:num w:numId="14">
    <w:abstractNumId w:val="2"/>
  </w:num>
  <w:num w:numId="15">
    <w:abstractNumId w:val="2"/>
  </w:num>
  <w:num w:numId="16">
    <w:abstractNumId w:val="2"/>
  </w:num>
  <w:num w:numId="17">
    <w:abstractNumId w:val="3"/>
  </w:num>
  <w:num w:numId="18">
    <w:abstractNumId w:val="5"/>
  </w:num>
  <w:num w:numId="19">
    <w:abstractNumId w:val="4"/>
  </w:num>
  <w:num w:numId="20">
    <w:abstractNumId w:val="1"/>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Windows Live" w15:userId="ca8d3617104b6211"/>
  </w15:person>
  <w15:person w15:author="Jeremy">
    <w15:presenceInfo w15:providerId="None" w15:userId="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15"/>
    <w:rsid w:val="0000645A"/>
    <w:rsid w:val="00006CE2"/>
    <w:rsid w:val="00007527"/>
    <w:rsid w:val="00011E11"/>
    <w:rsid w:val="00012589"/>
    <w:rsid w:val="000171E8"/>
    <w:rsid w:val="00020303"/>
    <w:rsid w:val="00037D1F"/>
    <w:rsid w:val="000472F6"/>
    <w:rsid w:val="000516D7"/>
    <w:rsid w:val="00060EE1"/>
    <w:rsid w:val="00064ADF"/>
    <w:rsid w:val="000738EF"/>
    <w:rsid w:val="000740E7"/>
    <w:rsid w:val="000B5889"/>
    <w:rsid w:val="000D42A8"/>
    <w:rsid w:val="000D7195"/>
    <w:rsid w:val="000D71D7"/>
    <w:rsid w:val="000D7472"/>
    <w:rsid w:val="000E332A"/>
    <w:rsid w:val="000E3395"/>
    <w:rsid w:val="000E782C"/>
    <w:rsid w:val="00127E20"/>
    <w:rsid w:val="001309E4"/>
    <w:rsid w:val="00137FB2"/>
    <w:rsid w:val="00147043"/>
    <w:rsid w:val="00171124"/>
    <w:rsid w:val="00171C31"/>
    <w:rsid w:val="001723FB"/>
    <w:rsid w:val="00172AF0"/>
    <w:rsid w:val="00181574"/>
    <w:rsid w:val="0018370B"/>
    <w:rsid w:val="001A5C5F"/>
    <w:rsid w:val="001C0E27"/>
    <w:rsid w:val="001C2014"/>
    <w:rsid w:val="001D18C5"/>
    <w:rsid w:val="001D43B0"/>
    <w:rsid w:val="001D7689"/>
    <w:rsid w:val="001E184D"/>
    <w:rsid w:val="001F7499"/>
    <w:rsid w:val="002000A0"/>
    <w:rsid w:val="00212844"/>
    <w:rsid w:val="00246F15"/>
    <w:rsid w:val="00256D48"/>
    <w:rsid w:val="002637D7"/>
    <w:rsid w:val="00270418"/>
    <w:rsid w:val="00291275"/>
    <w:rsid w:val="002942EA"/>
    <w:rsid w:val="002E5D54"/>
    <w:rsid w:val="002E7900"/>
    <w:rsid w:val="00302F40"/>
    <w:rsid w:val="00321F3A"/>
    <w:rsid w:val="00333E85"/>
    <w:rsid w:val="00352387"/>
    <w:rsid w:val="00352DAD"/>
    <w:rsid w:val="0036661F"/>
    <w:rsid w:val="00371B9B"/>
    <w:rsid w:val="003834CC"/>
    <w:rsid w:val="00386A7D"/>
    <w:rsid w:val="00387C3C"/>
    <w:rsid w:val="003A015B"/>
    <w:rsid w:val="003B2346"/>
    <w:rsid w:val="003D47E6"/>
    <w:rsid w:val="003D6EB0"/>
    <w:rsid w:val="003E0F4F"/>
    <w:rsid w:val="003E24AE"/>
    <w:rsid w:val="003F221F"/>
    <w:rsid w:val="004335EE"/>
    <w:rsid w:val="00437AB3"/>
    <w:rsid w:val="004624C1"/>
    <w:rsid w:val="004667AA"/>
    <w:rsid w:val="00467FB7"/>
    <w:rsid w:val="00470749"/>
    <w:rsid w:val="00474220"/>
    <w:rsid w:val="004960E7"/>
    <w:rsid w:val="004A0C32"/>
    <w:rsid w:val="004D5322"/>
    <w:rsid w:val="004D6938"/>
    <w:rsid w:val="004D761D"/>
    <w:rsid w:val="00500E43"/>
    <w:rsid w:val="00501A0B"/>
    <w:rsid w:val="00506F08"/>
    <w:rsid w:val="00514B1F"/>
    <w:rsid w:val="00516019"/>
    <w:rsid w:val="0052076A"/>
    <w:rsid w:val="00531753"/>
    <w:rsid w:val="00552E8A"/>
    <w:rsid w:val="00587789"/>
    <w:rsid w:val="005B53B8"/>
    <w:rsid w:val="005B6580"/>
    <w:rsid w:val="005C4A65"/>
    <w:rsid w:val="005F1A7C"/>
    <w:rsid w:val="00606A12"/>
    <w:rsid w:val="00606A60"/>
    <w:rsid w:val="00610B06"/>
    <w:rsid w:val="006170A5"/>
    <w:rsid w:val="00617943"/>
    <w:rsid w:val="00617E9D"/>
    <w:rsid w:val="00635D81"/>
    <w:rsid w:val="00645041"/>
    <w:rsid w:val="00650522"/>
    <w:rsid w:val="006557DD"/>
    <w:rsid w:val="00661AFB"/>
    <w:rsid w:val="006623B7"/>
    <w:rsid w:val="00665A7A"/>
    <w:rsid w:val="00667B4E"/>
    <w:rsid w:val="006706E0"/>
    <w:rsid w:val="0068090C"/>
    <w:rsid w:val="00682B46"/>
    <w:rsid w:val="0068648D"/>
    <w:rsid w:val="00692F05"/>
    <w:rsid w:val="0069625B"/>
    <w:rsid w:val="006C251D"/>
    <w:rsid w:val="006F0671"/>
    <w:rsid w:val="0070734A"/>
    <w:rsid w:val="00730479"/>
    <w:rsid w:val="0074437B"/>
    <w:rsid w:val="00764210"/>
    <w:rsid w:val="00764F4F"/>
    <w:rsid w:val="0078207C"/>
    <w:rsid w:val="00796327"/>
    <w:rsid w:val="007A1DCF"/>
    <w:rsid w:val="007B27FB"/>
    <w:rsid w:val="007D0BF0"/>
    <w:rsid w:val="007D4C11"/>
    <w:rsid w:val="007F0968"/>
    <w:rsid w:val="007F5D78"/>
    <w:rsid w:val="008068E2"/>
    <w:rsid w:val="00811826"/>
    <w:rsid w:val="008359AB"/>
    <w:rsid w:val="008447AA"/>
    <w:rsid w:val="00853FA9"/>
    <w:rsid w:val="00865877"/>
    <w:rsid w:val="00867846"/>
    <w:rsid w:val="00871B74"/>
    <w:rsid w:val="00874ECB"/>
    <w:rsid w:val="00884AF1"/>
    <w:rsid w:val="008918D4"/>
    <w:rsid w:val="008C748A"/>
    <w:rsid w:val="008E059D"/>
    <w:rsid w:val="008F531E"/>
    <w:rsid w:val="009024CF"/>
    <w:rsid w:val="009318CD"/>
    <w:rsid w:val="00944083"/>
    <w:rsid w:val="009639F4"/>
    <w:rsid w:val="00964D07"/>
    <w:rsid w:val="00967A2F"/>
    <w:rsid w:val="00972712"/>
    <w:rsid w:val="00986B15"/>
    <w:rsid w:val="00991748"/>
    <w:rsid w:val="009A05FA"/>
    <w:rsid w:val="009B089F"/>
    <w:rsid w:val="009B3007"/>
    <w:rsid w:val="009B4F9C"/>
    <w:rsid w:val="009E3BA7"/>
    <w:rsid w:val="009E638B"/>
    <w:rsid w:val="009F28D9"/>
    <w:rsid w:val="00A15B2C"/>
    <w:rsid w:val="00A17E2B"/>
    <w:rsid w:val="00A26008"/>
    <w:rsid w:val="00A32813"/>
    <w:rsid w:val="00A44C37"/>
    <w:rsid w:val="00A64B9E"/>
    <w:rsid w:val="00A720F2"/>
    <w:rsid w:val="00A762BA"/>
    <w:rsid w:val="00A92C3B"/>
    <w:rsid w:val="00AC2341"/>
    <w:rsid w:val="00AE09C2"/>
    <w:rsid w:val="00AE4187"/>
    <w:rsid w:val="00AF71CF"/>
    <w:rsid w:val="00B0199F"/>
    <w:rsid w:val="00B01DEE"/>
    <w:rsid w:val="00B06173"/>
    <w:rsid w:val="00B1355E"/>
    <w:rsid w:val="00B13AA6"/>
    <w:rsid w:val="00B17B6B"/>
    <w:rsid w:val="00B33032"/>
    <w:rsid w:val="00B331AE"/>
    <w:rsid w:val="00B36D71"/>
    <w:rsid w:val="00B4087B"/>
    <w:rsid w:val="00B5149F"/>
    <w:rsid w:val="00BA6CCD"/>
    <w:rsid w:val="00BB3A46"/>
    <w:rsid w:val="00BD2037"/>
    <w:rsid w:val="00BD3AA3"/>
    <w:rsid w:val="00BD4445"/>
    <w:rsid w:val="00BD7D88"/>
    <w:rsid w:val="00BF0B62"/>
    <w:rsid w:val="00BF7203"/>
    <w:rsid w:val="00C076F8"/>
    <w:rsid w:val="00C13459"/>
    <w:rsid w:val="00C23F5A"/>
    <w:rsid w:val="00C34099"/>
    <w:rsid w:val="00C376F5"/>
    <w:rsid w:val="00C41563"/>
    <w:rsid w:val="00C468F3"/>
    <w:rsid w:val="00C5030B"/>
    <w:rsid w:val="00C50D76"/>
    <w:rsid w:val="00C52CD3"/>
    <w:rsid w:val="00C65D42"/>
    <w:rsid w:val="00C84245"/>
    <w:rsid w:val="00C86B47"/>
    <w:rsid w:val="00C97997"/>
    <w:rsid w:val="00C97A1E"/>
    <w:rsid w:val="00CB2379"/>
    <w:rsid w:val="00CD48CD"/>
    <w:rsid w:val="00D033A8"/>
    <w:rsid w:val="00D32A52"/>
    <w:rsid w:val="00D34065"/>
    <w:rsid w:val="00D55C09"/>
    <w:rsid w:val="00D60867"/>
    <w:rsid w:val="00D65BC2"/>
    <w:rsid w:val="00D77058"/>
    <w:rsid w:val="00D87E31"/>
    <w:rsid w:val="00DA15F3"/>
    <w:rsid w:val="00DA69CA"/>
    <w:rsid w:val="00DD7437"/>
    <w:rsid w:val="00DE69FF"/>
    <w:rsid w:val="00DF5050"/>
    <w:rsid w:val="00E01F6F"/>
    <w:rsid w:val="00E14084"/>
    <w:rsid w:val="00E17C2A"/>
    <w:rsid w:val="00E2274D"/>
    <w:rsid w:val="00E25192"/>
    <w:rsid w:val="00E328CD"/>
    <w:rsid w:val="00E40992"/>
    <w:rsid w:val="00E40A30"/>
    <w:rsid w:val="00E53EC8"/>
    <w:rsid w:val="00E62625"/>
    <w:rsid w:val="00E63991"/>
    <w:rsid w:val="00E64A20"/>
    <w:rsid w:val="00E76D96"/>
    <w:rsid w:val="00E81661"/>
    <w:rsid w:val="00E83422"/>
    <w:rsid w:val="00E92B0C"/>
    <w:rsid w:val="00EA369B"/>
    <w:rsid w:val="00ED19F1"/>
    <w:rsid w:val="00ED6AB0"/>
    <w:rsid w:val="00EE552F"/>
    <w:rsid w:val="00EF46E4"/>
    <w:rsid w:val="00EF56CF"/>
    <w:rsid w:val="00F010F9"/>
    <w:rsid w:val="00F02B4D"/>
    <w:rsid w:val="00F121D1"/>
    <w:rsid w:val="00F14081"/>
    <w:rsid w:val="00F329BC"/>
    <w:rsid w:val="00F356A5"/>
    <w:rsid w:val="00F45E54"/>
    <w:rsid w:val="00F6252C"/>
    <w:rsid w:val="00F92118"/>
    <w:rsid w:val="00FA4DDE"/>
    <w:rsid w:val="00FA513D"/>
    <w:rsid w:val="00FE12D2"/>
    <w:rsid w:val="00FF0A6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E6359"/>
  <w15:chartTrackingRefBased/>
  <w15:docId w15:val="{9B530342-DAA4-435F-875C-D29772C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E14084"/>
    <w:pPr>
      <w:ind w:left="720"/>
      <w:contextualSpacing/>
    </w:pPr>
  </w:style>
  <w:style w:type="character" w:styleId="Marquedecommentaire">
    <w:name w:val="annotation reference"/>
    <w:basedOn w:val="Policepardfaut"/>
    <w:uiPriority w:val="99"/>
    <w:semiHidden/>
    <w:unhideWhenUsed/>
    <w:rsid w:val="006C251D"/>
    <w:rPr>
      <w:sz w:val="16"/>
      <w:szCs w:val="16"/>
    </w:rPr>
  </w:style>
  <w:style w:type="paragraph" w:styleId="Commentaire">
    <w:name w:val="annotation text"/>
    <w:basedOn w:val="Normal"/>
    <w:link w:val="CommentaireCar"/>
    <w:uiPriority w:val="99"/>
    <w:semiHidden/>
    <w:unhideWhenUsed/>
    <w:rsid w:val="006C251D"/>
    <w:pPr>
      <w:spacing w:line="240" w:lineRule="auto"/>
    </w:pPr>
    <w:rPr>
      <w:sz w:val="20"/>
      <w:szCs w:val="20"/>
    </w:rPr>
  </w:style>
  <w:style w:type="character" w:customStyle="1" w:styleId="CommentaireCar">
    <w:name w:val="Commentaire Car"/>
    <w:basedOn w:val="Policepardfaut"/>
    <w:link w:val="Commentaire"/>
    <w:uiPriority w:val="99"/>
    <w:semiHidden/>
    <w:rsid w:val="006C251D"/>
    <w:rPr>
      <w:sz w:val="20"/>
      <w:szCs w:val="20"/>
    </w:rPr>
  </w:style>
  <w:style w:type="paragraph" w:styleId="Objetducommentaire">
    <w:name w:val="annotation subject"/>
    <w:basedOn w:val="Commentaire"/>
    <w:next w:val="Commentaire"/>
    <w:link w:val="ObjetducommentaireCar"/>
    <w:uiPriority w:val="99"/>
    <w:semiHidden/>
    <w:unhideWhenUsed/>
    <w:rsid w:val="006C251D"/>
    <w:rPr>
      <w:b/>
      <w:bCs/>
    </w:rPr>
  </w:style>
  <w:style w:type="character" w:customStyle="1" w:styleId="ObjetducommentaireCar">
    <w:name w:val="Objet du commentaire Car"/>
    <w:basedOn w:val="CommentaireCar"/>
    <w:link w:val="Objetducommentaire"/>
    <w:uiPriority w:val="99"/>
    <w:semiHidden/>
    <w:rsid w:val="006C2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2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hyperlink" Target="http://developer.android.com/guide/topics/resources/providing-resources.html" TargetMode="Externa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3.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geosoft.no/development/cppstyle.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F7E207418484F9A6051C98B9A63AB"/>
        <w:category>
          <w:name w:val="Général"/>
          <w:gallery w:val="placeholder"/>
        </w:category>
        <w:types>
          <w:type w:val="bbPlcHdr"/>
        </w:types>
        <w:behaviors>
          <w:behavior w:val="content"/>
        </w:behaviors>
        <w:guid w:val="{8646A787-9A8F-49C2-BEB7-C8B115CD35EF}"/>
      </w:docPartPr>
      <w:docPartBody>
        <w:p w:rsidR="00D32798" w:rsidRDefault="00465950">
          <w:pPr>
            <w:pStyle w:val="225F7E207418484F9A6051C98B9A63AB"/>
          </w:pPr>
          <w:r w:rsidRPr="000E47BF">
            <w:rPr>
              <w:rStyle w:val="Textedelespacerserv"/>
            </w:rPr>
            <w:t>[Titre ]</w:t>
          </w:r>
        </w:p>
      </w:docPartBody>
    </w:docPart>
    <w:docPart>
      <w:docPartPr>
        <w:name w:val="A554C5F0E9A04983ACCA39772B4AF31C"/>
        <w:category>
          <w:name w:val="Général"/>
          <w:gallery w:val="placeholder"/>
        </w:category>
        <w:types>
          <w:type w:val="bbPlcHdr"/>
        </w:types>
        <w:behaviors>
          <w:behavior w:val="content"/>
        </w:behaviors>
        <w:guid w:val="{83E348B0-C17D-4BC3-836B-5A9A51068D03}"/>
      </w:docPartPr>
      <w:docPartBody>
        <w:p w:rsidR="00D32798" w:rsidRDefault="00465950">
          <w:pPr>
            <w:pStyle w:val="A554C5F0E9A04983ACCA39772B4AF31C"/>
          </w:pPr>
          <w:r w:rsidRPr="00914B25">
            <w:rPr>
              <w:rStyle w:val="Textedelespacerserv"/>
            </w:rPr>
            <w:t>[Objet ]</w:t>
          </w:r>
        </w:p>
      </w:docPartBody>
    </w:docPart>
    <w:docPart>
      <w:docPartPr>
        <w:name w:val="177F3105025F47B7BD8AD9DB4A092698"/>
        <w:category>
          <w:name w:val="Général"/>
          <w:gallery w:val="placeholder"/>
        </w:category>
        <w:types>
          <w:type w:val="bbPlcHdr"/>
        </w:types>
        <w:behaviors>
          <w:behavior w:val="content"/>
        </w:behaviors>
        <w:guid w:val="{DAF90780-83E9-45A0-AEF0-135126118BDB}"/>
      </w:docPartPr>
      <w:docPartBody>
        <w:p w:rsidR="00D32798" w:rsidRDefault="00465950">
          <w:pPr>
            <w:pStyle w:val="177F3105025F47B7BD8AD9DB4A092698"/>
          </w:pPr>
          <w:r w:rsidRPr="0003791E">
            <w:rPr>
              <w:rStyle w:val="Textedelespacerserv"/>
            </w:rPr>
            <w:t>Click here to enter a date.</w:t>
          </w:r>
        </w:p>
      </w:docPartBody>
    </w:docPart>
    <w:docPart>
      <w:docPartPr>
        <w:name w:val="3E5E5D61823946EFA6ED2E9AE8CBF5A3"/>
        <w:category>
          <w:name w:val="Général"/>
          <w:gallery w:val="placeholder"/>
        </w:category>
        <w:types>
          <w:type w:val="bbPlcHdr"/>
        </w:types>
        <w:behaviors>
          <w:behavior w:val="content"/>
        </w:behaviors>
        <w:guid w:val="{801C8F26-BBEF-49FF-B525-D00A605D696C}"/>
      </w:docPartPr>
      <w:docPartBody>
        <w:p w:rsidR="00D32798" w:rsidRDefault="00465950">
          <w:pPr>
            <w:pStyle w:val="3E5E5D61823946EFA6ED2E9AE8CBF5A3"/>
          </w:pPr>
          <w:r w:rsidRPr="000E47BF">
            <w:rPr>
              <w:rStyle w:val="Textedelespacerserv"/>
            </w:rPr>
            <w:t>[Date de publication]</w:t>
          </w:r>
        </w:p>
      </w:docPartBody>
    </w:docPart>
    <w:docPart>
      <w:docPartPr>
        <w:name w:val="050AD2A904F64159B2FF1DF90D3A0400"/>
        <w:category>
          <w:name w:val="Général"/>
          <w:gallery w:val="placeholder"/>
        </w:category>
        <w:types>
          <w:type w:val="bbPlcHdr"/>
        </w:types>
        <w:behaviors>
          <w:behavior w:val="content"/>
        </w:behaviors>
        <w:guid w:val="{99C00F06-AC27-481B-9001-4AAC7124B442}"/>
      </w:docPartPr>
      <w:docPartBody>
        <w:p w:rsidR="00D32798" w:rsidRDefault="00465950">
          <w:pPr>
            <w:pStyle w:val="050AD2A904F64159B2FF1DF90D3A0400"/>
          </w:pPr>
          <w:r w:rsidRPr="000E47BF">
            <w:rPr>
              <w:rStyle w:val="Textedelespacerserv"/>
            </w:rPr>
            <w:t>[Responsable]</w:t>
          </w:r>
        </w:p>
      </w:docPartBody>
    </w:docPart>
    <w:docPart>
      <w:docPartPr>
        <w:name w:val="2981B69EED6B4B47B0306EB7FB1D3D10"/>
        <w:category>
          <w:name w:val="Général"/>
          <w:gallery w:val="placeholder"/>
        </w:category>
        <w:types>
          <w:type w:val="bbPlcHdr"/>
        </w:types>
        <w:behaviors>
          <w:behavior w:val="content"/>
        </w:behaviors>
        <w:guid w:val="{80EC7BB3-E194-4479-A808-ADCD667FAB9D}"/>
      </w:docPartPr>
      <w:docPartBody>
        <w:p w:rsidR="00D32798" w:rsidRDefault="00465950">
          <w:pPr>
            <w:pStyle w:val="2981B69EED6B4B47B0306EB7FB1D3D10"/>
          </w:pPr>
          <w:r w:rsidRPr="000E47BF">
            <w:rPr>
              <w:rStyle w:val="Textedelespacerserv"/>
            </w:rPr>
            <w:t>[Messagerie société]</w:t>
          </w:r>
        </w:p>
      </w:docPartBody>
    </w:docPart>
    <w:docPart>
      <w:docPartPr>
        <w:name w:val="3FB50B98904D4F6887628EFF672A2868"/>
        <w:category>
          <w:name w:val="Général"/>
          <w:gallery w:val="placeholder"/>
        </w:category>
        <w:types>
          <w:type w:val="bbPlcHdr"/>
        </w:types>
        <w:behaviors>
          <w:behavior w:val="content"/>
        </w:behaviors>
        <w:guid w:val="{1A4E3529-F7AC-4EDD-B3B6-4FE573426192}"/>
      </w:docPartPr>
      <w:docPartBody>
        <w:p w:rsidR="00D32798" w:rsidRDefault="00465950">
          <w:pPr>
            <w:pStyle w:val="3FB50B98904D4F6887628EFF672A2868"/>
          </w:pPr>
          <w:r w:rsidRPr="000E47BF">
            <w:rPr>
              <w:rStyle w:val="Textedelespacerserv"/>
            </w:rPr>
            <w:t>[Objet ]</w:t>
          </w:r>
        </w:p>
      </w:docPartBody>
    </w:docPart>
    <w:docPart>
      <w:docPartPr>
        <w:name w:val="EC67A27222A24151B8231E790B97C9CD"/>
        <w:category>
          <w:name w:val="Général"/>
          <w:gallery w:val="placeholder"/>
        </w:category>
        <w:types>
          <w:type w:val="bbPlcHdr"/>
        </w:types>
        <w:behaviors>
          <w:behavior w:val="content"/>
        </w:behaviors>
        <w:guid w:val="{51884555-0A64-4274-B62F-30875E392331}"/>
      </w:docPartPr>
      <w:docPartBody>
        <w:p w:rsidR="00D32798" w:rsidRDefault="00465950">
          <w:pPr>
            <w:pStyle w:val="EC67A27222A24151B8231E790B97C9CD"/>
          </w:pPr>
          <w:r w:rsidRPr="00FA513D">
            <w:rPr>
              <w:color w:val="FFFFFF" w:themeColor="background1"/>
              <w:sz w:val="28"/>
            </w:rPr>
            <w:t xml:space="preserve">     </w:t>
          </w:r>
        </w:p>
      </w:docPartBody>
    </w:docPart>
    <w:docPart>
      <w:docPartPr>
        <w:name w:val="8081A08C84604D02A607CD8F69611120"/>
        <w:category>
          <w:name w:val="Général"/>
          <w:gallery w:val="placeholder"/>
        </w:category>
        <w:types>
          <w:type w:val="bbPlcHdr"/>
        </w:types>
        <w:behaviors>
          <w:behavior w:val="content"/>
        </w:behaviors>
        <w:guid w:val="{E2125B1F-5BCC-454C-93FD-6D6725A350C5}"/>
      </w:docPartPr>
      <w:docPartBody>
        <w:p w:rsidR="00D32798" w:rsidRDefault="00465950">
          <w:pPr>
            <w:pStyle w:val="8081A08C84604D02A607CD8F69611120"/>
          </w:pPr>
          <w:r w:rsidRPr="0003791E">
            <w:rPr>
              <w:rStyle w:val="Textedelespacerserv"/>
            </w:rPr>
            <w:t>[Company]</w:t>
          </w:r>
        </w:p>
      </w:docPartBody>
    </w:docPart>
    <w:docPart>
      <w:docPartPr>
        <w:name w:val="F6E726373561417B97D3D557C2644C0E"/>
        <w:category>
          <w:name w:val="Général"/>
          <w:gallery w:val="placeholder"/>
        </w:category>
        <w:types>
          <w:type w:val="bbPlcHdr"/>
        </w:types>
        <w:behaviors>
          <w:behavior w:val="content"/>
        </w:behaviors>
        <w:guid w:val="{D8A18526-8D45-4729-80FD-B04D6160024F}"/>
      </w:docPartPr>
      <w:docPartBody>
        <w:p w:rsidR="00D32798" w:rsidRDefault="00465950">
          <w:pPr>
            <w:pStyle w:val="F6E726373561417B97D3D557C2644C0E"/>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50"/>
    <w:rsid w:val="00000DD8"/>
    <w:rsid w:val="00256E82"/>
    <w:rsid w:val="00257192"/>
    <w:rsid w:val="00465950"/>
    <w:rsid w:val="00477278"/>
    <w:rsid w:val="004D530E"/>
    <w:rsid w:val="0056534C"/>
    <w:rsid w:val="00626C62"/>
    <w:rsid w:val="00845C9F"/>
    <w:rsid w:val="00846202"/>
    <w:rsid w:val="00891ABC"/>
    <w:rsid w:val="00A65AF9"/>
    <w:rsid w:val="00A807F0"/>
    <w:rsid w:val="00C91A76"/>
    <w:rsid w:val="00D32798"/>
    <w:rsid w:val="00E56AE6"/>
    <w:rsid w:val="00EC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5F7E207418484F9A6051C98B9A63AB">
    <w:name w:val="225F7E207418484F9A6051C98B9A63AB"/>
  </w:style>
  <w:style w:type="paragraph" w:customStyle="1" w:styleId="A554C5F0E9A04983ACCA39772B4AF31C">
    <w:name w:val="A554C5F0E9A04983ACCA39772B4AF31C"/>
  </w:style>
  <w:style w:type="paragraph" w:customStyle="1" w:styleId="177F3105025F47B7BD8AD9DB4A092698">
    <w:name w:val="177F3105025F47B7BD8AD9DB4A092698"/>
  </w:style>
  <w:style w:type="paragraph" w:customStyle="1" w:styleId="3E5E5D61823946EFA6ED2E9AE8CBF5A3">
    <w:name w:val="3E5E5D61823946EFA6ED2E9AE8CBF5A3"/>
  </w:style>
  <w:style w:type="paragraph" w:customStyle="1" w:styleId="050AD2A904F64159B2FF1DF90D3A0400">
    <w:name w:val="050AD2A904F64159B2FF1DF90D3A0400"/>
  </w:style>
  <w:style w:type="paragraph" w:customStyle="1" w:styleId="2981B69EED6B4B47B0306EB7FB1D3D10">
    <w:name w:val="2981B69EED6B4B47B0306EB7FB1D3D10"/>
  </w:style>
  <w:style w:type="paragraph" w:customStyle="1" w:styleId="3FB50B98904D4F6887628EFF672A2868">
    <w:name w:val="3FB50B98904D4F6887628EFF672A2868"/>
  </w:style>
  <w:style w:type="paragraph" w:customStyle="1" w:styleId="EC67A27222A24151B8231E790B97C9CD">
    <w:name w:val="EC67A27222A24151B8231E790B97C9CD"/>
  </w:style>
  <w:style w:type="paragraph" w:customStyle="1" w:styleId="8081A08C84604D02A607CD8F69611120">
    <w:name w:val="8081A08C84604D02A607CD8F69611120"/>
  </w:style>
  <w:style w:type="paragraph" w:customStyle="1" w:styleId="F6E726373561417B97D3D557C2644C0E">
    <w:name w:val="F6E726373561417B97D3D557C264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16A77-7B21-49BF-AED3-A2725A04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963</TotalTime>
  <Pages>12</Pages>
  <Words>1688</Words>
  <Characters>9288</Characters>
  <Application>Microsoft Office Word</Application>
  <DocSecurity>0</DocSecurity>
  <Lines>77</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Documentation Technique</dc:subject>
  <dc:creator>Jonathan Racaud</dc:creator>
  <cp:keywords/>
  <dc:description/>
  <cp:lastModifiedBy>Jeremy</cp:lastModifiedBy>
  <cp:revision>104</cp:revision>
  <cp:lastPrinted>2016-04-22T22:29:00Z</cp:lastPrinted>
  <dcterms:created xsi:type="dcterms:W3CDTF">2016-04-08T00:13:00Z</dcterms:created>
  <dcterms:modified xsi:type="dcterms:W3CDTF">2016-04-30T13:11:00Z</dcterms:modified>
  <cp:category>Epitech Innovative Project</cp:category>
</cp:coreProperties>
</file>