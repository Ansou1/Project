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DC0CD" w14:textId="36650A4C" w:rsidR="00E03E85" w:rsidRDefault="00E03E85" w:rsidP="00FA513D">
      <w:pPr>
        <w:jc w:val="center"/>
        <w:rPr>
          <w:lang w:eastAsia="ko-KR"/>
        </w:rPr>
      </w:pPr>
    </w:p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14:paraId="64DA14D6" w14:textId="3269D3C3" w:rsidR="00E62625" w:rsidRPr="00B4087B" w:rsidRDefault="00FA513D" w:rsidP="00FA513D">
          <w:pPr>
            <w:jc w:val="center"/>
            <w:sectPr w:rsidR="00E62625" w:rsidRPr="00B4087B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B4087B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47ED634C" wp14:editId="79072635">
                <wp:simplePos x="0" y="0"/>
                <wp:positionH relativeFrom="column">
                  <wp:posOffset>1407470</wp:posOffset>
                </wp:positionH>
                <wp:positionV relativeFrom="paragraph">
                  <wp:posOffset>4607870</wp:posOffset>
                </wp:positionV>
                <wp:extent cx="3286125" cy="32861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B4087B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51CA06" wp14:editId="36C00A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29270D" w14:textId="77777777" w:rsidR="00735ABD" w:rsidRPr="00BB3A46" w:rsidRDefault="00735ABD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Jonathan Racaud</w:t>
                                      </w:r>
                                    </w:p>
                                  </w:sdtContent>
                                </w:sdt>
                                <w:p w14:paraId="7ACBF7C9" w14:textId="77777777" w:rsidR="00735ABD" w:rsidRPr="00FA513D" w:rsidRDefault="00400BFC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35ABD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735ABD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9702B2EC973D44FEA19206887380F251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35ABD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BA46F9" w14:textId="77777777" w:rsidR="00735ABD" w:rsidRDefault="00735AB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14:paraId="53418B1C" w14:textId="77777777" w:rsidR="00735ABD" w:rsidRDefault="00400BFC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5A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Guide D’installation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251CA06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29270D" w14:textId="77777777" w:rsidR="00735ABD" w:rsidRPr="00BB3A46" w:rsidRDefault="00735ABD" w:rsidP="00FA513D">
                                <w:pPr>
                                  <w:pStyle w:val="Sansinterligne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Jonathan Racaud</w:t>
                                </w:r>
                              </w:p>
                            </w:sdtContent>
                          </w:sdt>
                          <w:p w14:paraId="7ACBF7C9" w14:textId="77777777" w:rsidR="00735ABD" w:rsidRPr="00FA513D" w:rsidRDefault="00CF7FAD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35ABD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735ABD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9702B2EC973D44FEA19206887380F251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35ABD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6BA46F9" w14:textId="77777777" w:rsidR="00735ABD" w:rsidRDefault="00735ABD" w:rsidP="00E6262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14:paraId="53418B1C" w14:textId="77777777" w:rsidR="00735ABD" w:rsidRDefault="00CF7FAD" w:rsidP="00D033A8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5A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Guide D’installation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5E4157" w14:textId="77777777" w:rsidR="00ED6AB0" w:rsidRPr="00B4087B" w:rsidRDefault="00400BFC" w:rsidP="00E25192">
          <w:pPr>
            <w:pStyle w:val="Sansinterligne"/>
          </w:pPr>
        </w:p>
      </w:sdtContent>
    </w:sdt>
    <w:p w14:paraId="43FD7A27" w14:textId="77777777" w:rsidR="00E62625" w:rsidRPr="00B4087B" w:rsidRDefault="006706E0" w:rsidP="006706E0">
      <w:pPr>
        <w:pStyle w:val="Titre1horssommaire"/>
      </w:pPr>
      <w:r w:rsidRPr="00B4087B">
        <w:t>Objectifs du document</w:t>
      </w:r>
    </w:p>
    <w:p w14:paraId="6E43F1F2" w14:textId="77777777" w:rsidR="00E76D96" w:rsidRDefault="006706E0" w:rsidP="007D0BF0">
      <w:pPr>
        <w:pStyle w:val="Titre2horssommaire"/>
      </w:pPr>
      <w:r w:rsidRPr="00B4087B">
        <w:tab/>
        <w:t>Résumé</w:t>
      </w:r>
    </w:p>
    <w:p w14:paraId="3FA5D191" w14:textId="77777777" w:rsidR="00E64A20" w:rsidRPr="00E64A20" w:rsidRDefault="00E64A20" w:rsidP="00E64A20"/>
    <w:p w14:paraId="57657CDE" w14:textId="77777777" w:rsidR="00665A7A" w:rsidRDefault="006706E0" w:rsidP="00E76D96">
      <w:pPr>
        <w:pStyle w:val="Titre2horssommaire"/>
        <w:spacing w:after="0"/>
      </w:pPr>
      <w:r w:rsidRPr="00B4087B">
        <w:tab/>
      </w:r>
    </w:p>
    <w:p w14:paraId="6B743EA4" w14:textId="77777777" w:rsidR="00665A7A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>
        <w:br w:type="page"/>
      </w:r>
    </w:p>
    <w:p w14:paraId="65940C4B" w14:textId="77777777" w:rsidR="006706E0" w:rsidRPr="00B4087B" w:rsidRDefault="006706E0" w:rsidP="0036661F">
      <w:pPr>
        <w:pStyle w:val="Titre2horssommaire"/>
        <w:spacing w:after="0"/>
        <w:ind w:firstLine="708"/>
      </w:pPr>
      <w:r w:rsidRPr="00B4087B">
        <w:lastRenderedPageBreak/>
        <w:t>Glossaire</w:t>
      </w:r>
    </w:p>
    <w:p w14:paraId="7BA876AE" w14:textId="77777777" w:rsidR="00A92C3B" w:rsidRPr="00B4087B" w:rsidRDefault="00A92C3B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="00DE69FF" w:rsidRPr="00B4087B">
        <w:rPr>
          <w:b/>
          <w:i/>
        </w:rPr>
        <w:t xml:space="preserve"> M</w:t>
      </w:r>
      <w:r w:rsidRPr="00B4087B">
        <w:rPr>
          <w:b/>
          <w:i/>
        </w:rPr>
        <w:t xml:space="preserve"> –</w:t>
      </w:r>
    </w:p>
    <w:p w14:paraId="08DDDE76" w14:textId="77777777" w:rsidR="00DE69FF" w:rsidRPr="00B4087B" w:rsidRDefault="00DE69FF" w:rsidP="00F14081">
      <w:r w:rsidRPr="00B4087B">
        <w:t>Mot : Définition</w:t>
      </w:r>
    </w:p>
    <w:p w14:paraId="42AC020D" w14:textId="77777777" w:rsidR="00DE69FF" w:rsidRPr="00B4087B" w:rsidRDefault="00DE69FF" w:rsidP="00F14081">
      <w:pPr>
        <w:pStyle w:val="Sansinterligne"/>
        <w:rPr>
          <w:b/>
          <w:i/>
        </w:rPr>
      </w:pPr>
      <w:r w:rsidRPr="00B4087B">
        <w:rPr>
          <w:b/>
          <w:i/>
          <w:shd w:val="clear" w:color="auto" w:fill="FFFFFF"/>
        </w:rPr>
        <w:t>–</w:t>
      </w:r>
      <w:r w:rsidRPr="00B4087B">
        <w:rPr>
          <w:b/>
          <w:i/>
        </w:rPr>
        <w:t xml:space="preserve"> S –</w:t>
      </w:r>
    </w:p>
    <w:p w14:paraId="5BD77481" w14:textId="77777777" w:rsidR="006706E0" w:rsidRPr="00B4087B" w:rsidRDefault="00606A12" w:rsidP="00F14081">
      <w:r w:rsidRPr="00B4087B">
        <w:t>Signification de l’Acronyme</w:t>
      </w:r>
      <w:r w:rsidR="00DE69FF" w:rsidRPr="00B4087B">
        <w:t xml:space="preserve"> (</w:t>
      </w:r>
      <w:r>
        <w:t>SDA</w:t>
      </w:r>
      <w:r w:rsidR="00DE69FF" w:rsidRPr="00B4087B">
        <w:t>) : Définition</w:t>
      </w:r>
      <w:r w:rsidR="006706E0" w:rsidRPr="00B4087B">
        <w:br w:type="page"/>
      </w:r>
    </w:p>
    <w:p w14:paraId="739D5326" w14:textId="77777777" w:rsidR="006706E0" w:rsidRPr="00B4087B" w:rsidRDefault="00ED6AB0" w:rsidP="00ED6AB0">
      <w:pPr>
        <w:pStyle w:val="Titre1horssommaire"/>
      </w:pPr>
      <w:r w:rsidRPr="00B4087B">
        <w:lastRenderedPageBreak/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4231D1" w14:paraId="2F025A69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758BD449" w14:textId="77777777" w:rsidR="00ED6AB0" w:rsidRPr="00B4087B" w:rsidRDefault="00ED6AB0" w:rsidP="00ED6AB0">
            <w:r w:rsidRPr="00B4087B">
              <w:t>Titre</w:t>
            </w:r>
          </w:p>
        </w:tc>
        <w:tc>
          <w:tcPr>
            <w:tcW w:w="6799" w:type="dxa"/>
          </w:tcPr>
          <w:p w14:paraId="105BDB8D" w14:textId="77777777" w:rsidR="00ED6AB0" w:rsidRPr="00A26815" w:rsidRDefault="00400BFC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Titre "/>
                <w:tag w:val=""/>
                <w:id w:val="1592041251"/>
                <w:placeholder>
                  <w:docPart w:val="4E567322909D44999D432F7AA1044A9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A26815">
                  <w:rPr>
                    <w:lang w:val="en-US"/>
                  </w:rPr>
                  <w:t>Music Sheet Writer</w:t>
                </w:r>
              </w:sdtContent>
            </w:sdt>
            <w:r w:rsidR="001C0E27" w:rsidRPr="00A26815">
              <w:rPr>
                <w:lang w:val="en-US"/>
              </w:rPr>
              <w:t xml:space="preserve"> : </w:t>
            </w:r>
            <w:sdt>
              <w:sdtPr>
                <w:alias w:val="Objet "/>
                <w:tag w:val=""/>
                <w:id w:val="-744576005"/>
                <w:placeholder>
                  <w:docPart w:val="EF3B26AC41CE4333B13786332BC9A20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A26815">
                  <w:rPr>
                    <w:lang w:val="en-US"/>
                  </w:rPr>
                  <w:t>Guide D’installation</w:t>
                </w:r>
              </w:sdtContent>
            </w:sdt>
          </w:p>
        </w:tc>
      </w:tr>
      <w:tr w:rsidR="00D033A8" w:rsidRPr="00B4087B" w14:paraId="16AF2CF5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8532BBD" w14:textId="77777777" w:rsidR="00D033A8" w:rsidRPr="00B4087B" w:rsidRDefault="00D033A8" w:rsidP="00ED6AB0">
            <w:r w:rsidRPr="00B4087B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543AC9680F3441A3BFB80A05444E12D6"/>
            </w:placeholder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79C1B0F9" w14:textId="77777777" w:rsidR="00D033A8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06022194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C6714" w14:textId="77777777" w:rsidR="00ED6AB0" w:rsidRPr="00B4087B" w:rsidRDefault="00ED6AB0" w:rsidP="00ED6AB0">
            <w:r w:rsidRPr="00B4087B">
              <w:t>Date</w:t>
            </w:r>
            <w:r w:rsidR="00D033A8" w:rsidRPr="00B4087B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D64BFDD360F94063A631BD4A32C481F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4-0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14:paraId="48EB4D52" w14:textId="77777777" w:rsidR="00ED6AB0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08/04/2016</w:t>
                </w:r>
              </w:p>
            </w:tc>
          </w:sdtContent>
        </w:sdt>
      </w:tr>
      <w:tr w:rsidR="00ED6AB0" w:rsidRPr="00B4087B" w14:paraId="18F54021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CED5A1" w14:textId="77777777" w:rsidR="00ED6AB0" w:rsidRPr="00B4087B" w:rsidRDefault="00ED6AB0" w:rsidP="00ED6AB0">
            <w:r w:rsidRPr="00B4087B">
              <w:t>Auteur</w:t>
            </w:r>
          </w:p>
        </w:tc>
        <w:tc>
          <w:tcPr>
            <w:tcW w:w="6799" w:type="dxa"/>
          </w:tcPr>
          <w:sdt>
            <w:sdt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0BE63112" w14:textId="77777777" w:rsidR="00ED6AB0" w:rsidRPr="00B4087B" w:rsidRDefault="00A26815" w:rsidP="00F356A5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Jonathan Racaud</w:t>
                </w:r>
              </w:p>
            </w:sdtContent>
          </w:sdt>
        </w:tc>
      </w:tr>
      <w:tr w:rsidR="00ED6AB0" w:rsidRPr="00B4087B" w14:paraId="60492E29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9FB7F" w14:textId="77777777" w:rsidR="00ED6AB0" w:rsidRPr="00B4087B" w:rsidRDefault="00ED6AB0" w:rsidP="00ED6AB0">
            <w:r w:rsidRPr="00B4087B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B95B132B621342119241B1597F47642D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14:paraId="7B21F1E1" w14:textId="77777777" w:rsidR="00ED6AB0" w:rsidRPr="00B4087B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Jonathan Racaud</w:t>
                </w:r>
              </w:p>
            </w:tc>
          </w:sdtContent>
        </w:sdt>
      </w:tr>
      <w:tr w:rsidR="00ED6AB0" w:rsidRPr="00B4087B" w14:paraId="17C208B6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7CCA9C" w14:textId="77777777" w:rsidR="00ED6AB0" w:rsidRPr="00B4087B" w:rsidRDefault="00ED6AB0" w:rsidP="00ED6AB0">
            <w:r w:rsidRPr="00B4087B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8FC23A4CE418429EADC4C226EFEE327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14:paraId="3875BC35" w14:textId="77777777" w:rsidR="00ED6AB0" w:rsidRPr="00B4087B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4087B">
                  <w:t>musicsheetwriter_2017@labeip.epitech.eu</w:t>
                </w:r>
              </w:p>
            </w:tc>
          </w:sdtContent>
        </w:sdt>
      </w:tr>
      <w:tr w:rsidR="00ED6AB0" w:rsidRPr="00B4087B" w14:paraId="1E8E4824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DE3A" w14:textId="77777777" w:rsidR="00ED6AB0" w:rsidRPr="00B4087B" w:rsidRDefault="00ED6AB0" w:rsidP="00ED6AB0">
            <w:r w:rsidRPr="00B4087B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95503E6C5C16408889A61BCFEFB97F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14:paraId="465DFBB6" w14:textId="77777777" w:rsidR="00ED6AB0" w:rsidRPr="00B4087B" w:rsidRDefault="00A26815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US"/>
                  </w:rPr>
                  <w:t>Guide D’installation</w:t>
                </w:r>
              </w:p>
            </w:tc>
          </w:sdtContent>
        </w:sdt>
      </w:tr>
      <w:tr w:rsidR="00ED6AB0" w:rsidRPr="00B4087B" w14:paraId="0072ABF0" w14:textId="77777777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724A72" w14:textId="77777777" w:rsidR="00ED6AB0" w:rsidRPr="00B4087B" w:rsidRDefault="00ED6AB0" w:rsidP="00ED6AB0">
            <w:r w:rsidRPr="00B4087B">
              <w:t>Version du modèle</w:t>
            </w:r>
          </w:p>
        </w:tc>
        <w:tc>
          <w:tcPr>
            <w:tcW w:w="6799" w:type="dxa"/>
          </w:tcPr>
          <w:p w14:paraId="629EC82F" w14:textId="77777777" w:rsidR="00ED6AB0" w:rsidRPr="00B4087B" w:rsidRDefault="00A26815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A3AC923" w14:textId="77777777" w:rsidR="00ED6AB0" w:rsidRPr="00B4087B" w:rsidRDefault="00ED6AB0" w:rsidP="00ED6AB0"/>
    <w:p w14:paraId="4C433156" w14:textId="77777777" w:rsidR="00ED6AB0" w:rsidRPr="00B4087B" w:rsidRDefault="00ED6AB0" w:rsidP="00ED6AB0">
      <w:pPr>
        <w:pStyle w:val="Titre1horssommaire"/>
      </w:pPr>
      <w:r w:rsidRPr="00B4087B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B4087B" w14:paraId="054C503A" w14:textId="77777777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8C88B94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Date</w:t>
            </w:r>
          </w:p>
        </w:tc>
        <w:tc>
          <w:tcPr>
            <w:tcW w:w="2265" w:type="dxa"/>
          </w:tcPr>
          <w:p w14:paraId="509F96B7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Auteur</w:t>
            </w:r>
          </w:p>
        </w:tc>
        <w:tc>
          <w:tcPr>
            <w:tcW w:w="2266" w:type="dxa"/>
          </w:tcPr>
          <w:p w14:paraId="1565BE2E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Section(s)</w:t>
            </w:r>
          </w:p>
        </w:tc>
        <w:tc>
          <w:tcPr>
            <w:tcW w:w="2266" w:type="dxa"/>
          </w:tcPr>
          <w:p w14:paraId="7B3D9A10" w14:textId="77777777" w:rsidR="00ED6AB0" w:rsidRPr="00B4087B" w:rsidRDefault="00ED6AB0" w:rsidP="00ED6AB0">
            <w:pPr>
              <w:rPr>
                <w:b w:val="0"/>
              </w:rPr>
            </w:pPr>
            <w:r w:rsidRPr="00B4087B">
              <w:t>Commentaire</w:t>
            </w:r>
          </w:p>
        </w:tc>
      </w:tr>
      <w:tr w:rsidR="00C468F3" w:rsidRPr="00B4087B" w14:paraId="497A09CF" w14:textId="77777777" w:rsidTr="00B4087B">
        <w:tc>
          <w:tcPr>
            <w:tcW w:w="2265" w:type="dxa"/>
          </w:tcPr>
          <w:p w14:paraId="5BAE70A6" w14:textId="77777777" w:rsidR="00C468F3" w:rsidRPr="00B4087B" w:rsidRDefault="00A26815" w:rsidP="00ED6AB0">
            <w:r>
              <w:t>04/08/2016</w:t>
            </w:r>
          </w:p>
        </w:tc>
        <w:tc>
          <w:tcPr>
            <w:tcW w:w="2265" w:type="dxa"/>
          </w:tcPr>
          <w:p w14:paraId="4E247741" w14:textId="77777777" w:rsidR="00C468F3" w:rsidRPr="00B4087B" w:rsidRDefault="00A26815" w:rsidP="00ED6AB0">
            <w:r>
              <w:t>Jonathan Racaud</w:t>
            </w:r>
          </w:p>
        </w:tc>
        <w:tc>
          <w:tcPr>
            <w:tcW w:w="2266" w:type="dxa"/>
          </w:tcPr>
          <w:p w14:paraId="67FFE87B" w14:textId="77777777" w:rsidR="00C468F3" w:rsidRPr="00B4087B" w:rsidRDefault="00A26815" w:rsidP="00ED6AB0">
            <w:r>
              <w:t>Toutes</w:t>
            </w:r>
          </w:p>
        </w:tc>
        <w:tc>
          <w:tcPr>
            <w:tcW w:w="2266" w:type="dxa"/>
          </w:tcPr>
          <w:p w14:paraId="5F8697CA" w14:textId="77777777" w:rsidR="00C468F3" w:rsidRPr="00B4087B" w:rsidRDefault="00A26815" w:rsidP="00ED6AB0">
            <w:r>
              <w:t>Création du document</w:t>
            </w:r>
          </w:p>
        </w:tc>
      </w:tr>
    </w:tbl>
    <w:p w14:paraId="69D7137A" w14:textId="77777777" w:rsidR="00137FB2" w:rsidRPr="00B4087B" w:rsidRDefault="00137FB2">
      <w:r w:rsidRPr="00B4087B">
        <w:br w:type="page"/>
      </w:r>
    </w:p>
    <w:p w14:paraId="7B1321E2" w14:textId="77777777" w:rsidR="00137FB2" w:rsidRPr="00B4087B" w:rsidRDefault="00137FB2" w:rsidP="00137FB2">
      <w:pPr>
        <w:pStyle w:val="Titre1horssommaire"/>
        <w:rPr>
          <w:rStyle w:val="Titre1horssommaireCar"/>
          <w:rFonts w:eastAsiaTheme="minorEastAsia" w:cstheme="minorBidi"/>
          <w:szCs w:val="22"/>
        </w:rPr>
      </w:pPr>
      <w:r w:rsidRPr="00B4087B">
        <w:rPr>
          <w:rStyle w:val="Titre1horssommaireC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14:paraId="2807D0E4" w14:textId="77777777" w:rsidR="00A26815" w:rsidRDefault="00B4087B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r w:rsidRPr="00B4087B">
            <w:fldChar w:fldCharType="begin"/>
          </w:r>
          <w:r w:rsidRPr="00B4087B">
            <w:instrText xml:space="preserve"> TOC \o "1-3" \h \z \u </w:instrText>
          </w:r>
          <w:r w:rsidRPr="00B4087B">
            <w:fldChar w:fldCharType="separate"/>
          </w:r>
          <w:hyperlink w:anchor="_Toc447870563" w:history="1">
            <w:r w:rsidR="00A26815" w:rsidRPr="00C348F2">
              <w:rPr>
                <w:rStyle w:val="Lienhypertexte"/>
                <w:noProof/>
              </w:rPr>
              <w:t>1.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Logiciel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_Toc447870563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4EE582FC" w14:textId="77777777" w:rsidR="00A26815" w:rsidRDefault="00400BFC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4" w:history="1">
            <w:r w:rsidR="00A26815" w:rsidRPr="00C348F2">
              <w:rPr>
                <w:rStyle w:val="Lienhypertexte"/>
                <w:noProof/>
              </w:rPr>
              <w:t>2.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Site internet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_Toc447870564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55DED450" w14:textId="77777777" w:rsidR="00A26815" w:rsidRDefault="00400BFC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5" w:history="1">
            <w:r w:rsidR="00A26815" w:rsidRPr="00C348F2">
              <w:rPr>
                <w:rStyle w:val="Lienhypertexte"/>
                <w:noProof/>
              </w:rPr>
              <w:t>3.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Android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_Toc447870565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6083E7F0" w14:textId="77777777" w:rsidR="00A26815" w:rsidRDefault="00400BFC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6" w:history="1">
            <w:r w:rsidR="00A26815" w:rsidRPr="00C348F2">
              <w:rPr>
                <w:rStyle w:val="Lienhypertexte"/>
                <w:noProof/>
              </w:rPr>
              <w:t>4.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iOS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_Toc447870566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3F65CB16" w14:textId="77777777" w:rsidR="00A26815" w:rsidRDefault="00400BFC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val="en-US" w:eastAsia="zh-CN"/>
            </w:rPr>
          </w:pPr>
          <w:hyperlink w:anchor="_Toc447870567" w:history="1">
            <w:r w:rsidR="00A26815" w:rsidRPr="00C348F2">
              <w:rPr>
                <w:rStyle w:val="Lienhypertexte"/>
                <w:noProof/>
              </w:rPr>
              <w:t>5.</w:t>
            </w:r>
            <w:r w:rsidR="00A26815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val="en-US" w:eastAsia="zh-CN"/>
              </w:rPr>
              <w:tab/>
            </w:r>
            <w:r w:rsidR="00A26815" w:rsidRPr="00C348F2">
              <w:rPr>
                <w:rStyle w:val="Lienhypertexte"/>
                <w:noProof/>
              </w:rPr>
              <w:t>Application Windows Phone</w:t>
            </w:r>
            <w:r w:rsidR="00A26815">
              <w:rPr>
                <w:noProof/>
                <w:webHidden/>
              </w:rPr>
              <w:tab/>
            </w:r>
            <w:r w:rsidR="00A26815">
              <w:rPr>
                <w:noProof/>
                <w:webHidden/>
              </w:rPr>
              <w:fldChar w:fldCharType="begin"/>
            </w:r>
            <w:r w:rsidR="00A26815">
              <w:rPr>
                <w:noProof/>
                <w:webHidden/>
              </w:rPr>
              <w:instrText xml:space="preserve"> PAGEREF _Toc447870567 \h </w:instrText>
            </w:r>
            <w:r w:rsidR="00A26815">
              <w:rPr>
                <w:noProof/>
                <w:webHidden/>
              </w:rPr>
            </w:r>
            <w:r w:rsidR="00A26815">
              <w:rPr>
                <w:noProof/>
                <w:webHidden/>
              </w:rPr>
              <w:fldChar w:fldCharType="separate"/>
            </w:r>
            <w:r w:rsidR="00A26815">
              <w:rPr>
                <w:noProof/>
                <w:webHidden/>
              </w:rPr>
              <w:t>1</w:t>
            </w:r>
            <w:r w:rsidR="00A26815">
              <w:rPr>
                <w:noProof/>
                <w:webHidden/>
              </w:rPr>
              <w:fldChar w:fldCharType="end"/>
            </w:r>
          </w:hyperlink>
        </w:p>
        <w:p w14:paraId="3F2CF038" w14:textId="77777777" w:rsidR="00B4087B" w:rsidRPr="00181574" w:rsidRDefault="00B4087B" w:rsidP="00181574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 w:rsidRPr="00B4087B">
            <w:fldChar w:fldCharType="end"/>
          </w:r>
        </w:p>
      </w:sdtContent>
    </w:sdt>
    <w:p w14:paraId="3A087D65" w14:textId="77777777" w:rsidR="00B4087B" w:rsidRPr="00B4087B" w:rsidRDefault="00B4087B" w:rsidP="00B4087B">
      <w:pPr>
        <w:pStyle w:val="Titre1horssommaire"/>
      </w:pPr>
      <w:r w:rsidRPr="00B4087B">
        <w:t>Liste des Tableaux</w:t>
      </w:r>
    </w:p>
    <w:p w14:paraId="72BF587D" w14:textId="77777777" w:rsidR="00B4087B" w:rsidRDefault="00400BFC" w:rsidP="00FA4DDE">
      <w:pPr>
        <w:pStyle w:val="Tabledesillustrations"/>
      </w:pPr>
      <w:r>
        <w:fldChar w:fldCharType="begin"/>
      </w:r>
      <w:r>
        <w:instrText xml:space="preserve"> TOC \h \z \c "Tableau" </w:instrText>
      </w:r>
      <w:r>
        <w:fldChar w:fldCharType="separate"/>
      </w:r>
      <w:r w:rsidR="00A2681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31B2BA95" w14:textId="77777777" w:rsidR="00181574" w:rsidRPr="00B4087B" w:rsidRDefault="00181574" w:rsidP="00181574">
      <w:pPr>
        <w:pStyle w:val="Titre1horssommaire"/>
      </w:pPr>
      <w:r w:rsidRPr="00B4087B">
        <w:t>Liste des Figures</w:t>
      </w:r>
    </w:p>
    <w:p w14:paraId="30ACB3AE" w14:textId="77777777" w:rsidR="00181574" w:rsidRPr="00B4087B" w:rsidRDefault="00FA4DDE" w:rsidP="00181574">
      <w:pPr>
        <w:sectPr w:rsidR="00181574" w:rsidRPr="00B4087B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r w:rsidR="00A26815">
        <w:rPr>
          <w:b/>
          <w:bCs/>
          <w:noProof/>
          <w:sz w:val="20"/>
        </w:rPr>
        <w:t>Aucune entrée de table d'illustration n'a été trouvée.</w:t>
      </w:r>
      <w:r>
        <w:rPr>
          <w:smallCaps/>
          <w:sz w:val="20"/>
          <w:szCs w:val="20"/>
        </w:rPr>
        <w:fldChar w:fldCharType="end"/>
      </w:r>
    </w:p>
    <w:p w14:paraId="6C75F3F9" w14:textId="77777777" w:rsidR="00270418" w:rsidRDefault="00A26815" w:rsidP="00A26815">
      <w:pPr>
        <w:pStyle w:val="Titre1"/>
      </w:pPr>
      <w:bookmarkStart w:id="0" w:name="_Toc447870563"/>
      <w:r>
        <w:lastRenderedPageBreak/>
        <w:t>Logiciel</w:t>
      </w:r>
      <w:bookmarkEnd w:id="0"/>
    </w:p>
    <w:p w14:paraId="041D8887" w14:textId="77777777" w:rsidR="001131D3" w:rsidRDefault="001131D3" w:rsidP="001131D3">
      <w:pPr>
        <w:pStyle w:val="Titre2"/>
      </w:pPr>
      <w:r>
        <w:t>Windows</w:t>
      </w:r>
    </w:p>
    <w:p w14:paraId="7C0B5A43" w14:textId="77777777" w:rsidR="001131D3" w:rsidRPr="001131D3" w:rsidRDefault="001131D3" w:rsidP="001131D3">
      <w:pPr>
        <w:pStyle w:val="Titre2"/>
      </w:pPr>
      <w:r>
        <w:t>Mac OS</w:t>
      </w:r>
    </w:p>
    <w:p w14:paraId="5A92B785" w14:textId="77777777" w:rsidR="00A26815" w:rsidRDefault="00A26815" w:rsidP="00A26815">
      <w:pPr>
        <w:pStyle w:val="Titre1"/>
      </w:pPr>
      <w:bookmarkStart w:id="1" w:name="_Toc447870564"/>
      <w:r>
        <w:t>Site internet</w:t>
      </w:r>
      <w:bookmarkEnd w:id="1"/>
    </w:p>
    <w:p w14:paraId="49975AD5" w14:textId="77777777" w:rsidR="001131D3" w:rsidRDefault="001131D3" w:rsidP="001131D3">
      <w:pPr>
        <w:pStyle w:val="Titre2"/>
      </w:pPr>
      <w:r>
        <w:t>Configuration serveur de production</w:t>
      </w:r>
    </w:p>
    <w:p w14:paraId="4E847E56" w14:textId="77777777" w:rsidR="00157F01" w:rsidRDefault="00AB7617" w:rsidP="00DC03F0">
      <w:pPr>
        <w:pStyle w:val="Titre3"/>
      </w:pPr>
      <w:r>
        <w:t>Introduction</w:t>
      </w:r>
    </w:p>
    <w:p w14:paraId="4BEF84BB" w14:textId="77777777" w:rsidR="00003879" w:rsidRDefault="00003879" w:rsidP="00157F01">
      <w:r>
        <w:t>La description de l’installation sur le serveur de production est décrite pour un serveur linux.</w:t>
      </w:r>
      <w:r w:rsidR="00B947EE">
        <w:t xml:space="preserve"> Pour fonctionner l’application </w:t>
      </w:r>
      <w:r w:rsidR="006F32BD">
        <w:t>nécessite</w:t>
      </w:r>
      <w:r w:rsidR="00B947EE">
        <w:t xml:space="preserve"> </w:t>
      </w:r>
      <w:r w:rsidR="006F32BD">
        <w:t>trois composants un serveur http, un serveur de base de données et un serveur mail.</w:t>
      </w:r>
    </w:p>
    <w:p w14:paraId="3EC3CB75" w14:textId="77777777" w:rsidR="00AB7617" w:rsidRDefault="00AB7617" w:rsidP="00DC03F0">
      <w:pPr>
        <w:pStyle w:val="Titre3"/>
      </w:pPr>
      <w:r>
        <w:t>Installation du serveur apache</w:t>
      </w:r>
    </w:p>
    <w:p w14:paraId="786112F4" w14:textId="77777777" w:rsidR="00A02A18" w:rsidRPr="00F72261" w:rsidRDefault="00A02A18" w:rsidP="00F72261">
      <w:pPr>
        <w:pStyle w:val="Textebrut"/>
        <w:rPr>
          <w:lang w:val="fr-FR"/>
        </w:rPr>
      </w:pPr>
      <w:r w:rsidRPr="00117E6D">
        <w:rPr>
          <w:lang w:val="fr-FR"/>
        </w:rPr>
        <w:t xml:space="preserve">Le premier composant dont nous avons besoin est le serveur web. </w:t>
      </w:r>
      <w:r w:rsidRPr="00EC238D">
        <w:rPr>
          <w:lang w:val="fr-FR"/>
        </w:rPr>
        <w:t>Pour ce projet nous avons décidé d’utiliser apache2.</w:t>
      </w:r>
    </w:p>
    <w:p w14:paraId="3F211779" w14:textId="77777777" w:rsidR="00FF7097" w:rsidRDefault="00713F39" w:rsidP="001F34E8">
      <w:r w:rsidRPr="00C60B36">
        <w:t>Pour installer apache sur un serveur debian il suffit de taper la commande suivante :</w:t>
      </w:r>
    </w:p>
    <w:p w14:paraId="738E481B" w14:textId="77777777" w:rsidR="00D772EC" w:rsidRPr="00E03E85" w:rsidRDefault="00C60B36" w:rsidP="006056BA">
      <w:pPr>
        <w:pStyle w:val="command"/>
        <w:rPr>
          <w:lang w:val="fr-FR"/>
        </w:rPr>
      </w:pPr>
      <w:r w:rsidRPr="00E03E85">
        <w:rPr>
          <w:lang w:val="fr-FR"/>
        </w:rPr>
        <w:t>apt-get install apache2</w:t>
      </w:r>
    </w:p>
    <w:p w14:paraId="34713B21" w14:textId="77777777" w:rsidR="00CF6ED6" w:rsidRDefault="006059B6" w:rsidP="00CF6ED6">
      <w:pPr>
        <w:rPr>
          <w:lang w:eastAsia="en-US"/>
        </w:rPr>
      </w:pPr>
      <w:r>
        <w:rPr>
          <w:lang w:eastAsia="en-US"/>
        </w:rPr>
        <w:t>Une fois le serveur installé il fa</w:t>
      </w:r>
      <w:r w:rsidR="00F72261">
        <w:rPr>
          <w:lang w:eastAsia="en-US"/>
        </w:rPr>
        <w:t>ut maintenant configurer un hôte</w:t>
      </w:r>
      <w:r>
        <w:rPr>
          <w:lang w:eastAsia="en-US"/>
        </w:rPr>
        <w:t xml:space="preserve"> virtuel pour notre site web.</w:t>
      </w:r>
    </w:p>
    <w:p w14:paraId="71AC6655" w14:textId="6D0E0308" w:rsidR="00EA20CD" w:rsidRDefault="00EA20CD" w:rsidP="00CF6ED6">
      <w:pPr>
        <w:rPr>
          <w:lang w:eastAsia="en-US"/>
        </w:rPr>
      </w:pPr>
      <w:r>
        <w:rPr>
          <w:lang w:eastAsia="en-US"/>
        </w:rPr>
        <w:t>F</w:t>
      </w:r>
      <w:r w:rsidR="004231D1">
        <w:rPr>
          <w:lang w:eastAsia="en-US"/>
        </w:rPr>
        <w:t>ichier :</w:t>
      </w:r>
      <w:r>
        <w:rPr>
          <w:lang w:eastAsia="en-US"/>
        </w:rPr>
        <w:t xml:space="preserve"> httpd.conf</w:t>
      </w:r>
    </w:p>
    <w:p w14:paraId="76F63C9F" w14:textId="77777777" w:rsidR="00F72261" w:rsidRPr="004231D1" w:rsidRDefault="00F72261" w:rsidP="00CF6ED6">
      <w:pPr>
        <w:rPr>
          <w:rFonts w:ascii="Courier New" w:hAnsi="Courier New" w:cs="Courier New"/>
          <w:sz w:val="21"/>
          <w:szCs w:val="21"/>
          <w:lang w:val="en-US"/>
        </w:rPr>
      </w:pPr>
      <w:r w:rsidRPr="004231D1">
        <w:rPr>
          <w:rFonts w:ascii="Courier New" w:hAnsi="Courier New" w:cs="Courier New"/>
          <w:sz w:val="21"/>
          <w:szCs w:val="21"/>
          <w:lang w:val="en-US"/>
        </w:rPr>
        <w:t>&lt;VirtualHost *:80&gt;</w:t>
      </w:r>
    </w:p>
    <w:p w14:paraId="5F80A595" w14:textId="77777777" w:rsidR="00F72261" w:rsidRPr="004231D1" w:rsidRDefault="00F72261" w:rsidP="00F72261">
      <w:pPr>
        <w:pStyle w:val="Textebrut"/>
        <w:rPr>
          <w:rFonts w:ascii="Courier New" w:hAnsi="Courier New" w:cs="Courier New"/>
        </w:rPr>
      </w:pPr>
      <w:r w:rsidRPr="004231D1">
        <w:rPr>
          <w:rFonts w:ascii="Courier New" w:hAnsi="Courier New" w:cs="Courier New"/>
        </w:rPr>
        <w:tab/>
        <w:t>ServerAdmin musicsheetwriter@gmail.com</w:t>
      </w:r>
    </w:p>
    <w:p w14:paraId="655D2EDA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4231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ServerName musicsheetwriter.tk</w:t>
      </w:r>
    </w:p>
    <w:p w14:paraId="42DB4659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ServerAlias www.musicsheetwriter.tk</w:t>
      </w:r>
    </w:p>
    <w:p w14:paraId="7126A669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</w:p>
    <w:p w14:paraId="72CB016D" w14:textId="77777777" w:rsidR="00F72261" w:rsidRPr="004231D1" w:rsidRDefault="00F72261" w:rsidP="00F7226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231D1">
        <w:rPr>
          <w:rFonts w:ascii="Courier New" w:hAnsi="Courier New" w:cs="Courier New"/>
        </w:rPr>
        <w:t>DocumentRoot /var/www/msw</w:t>
      </w:r>
    </w:p>
    <w:p w14:paraId="7102B964" w14:textId="77777777" w:rsidR="00F72261" w:rsidRPr="004231D1" w:rsidRDefault="00F72261" w:rsidP="00F72261">
      <w:pPr>
        <w:pStyle w:val="Textebrut"/>
        <w:rPr>
          <w:rFonts w:ascii="Courier New" w:hAnsi="Courier New" w:cs="Courier New"/>
        </w:rPr>
      </w:pPr>
      <w:r w:rsidRPr="004231D1">
        <w:rPr>
          <w:rFonts w:ascii="Courier New" w:hAnsi="Courier New" w:cs="Courier New"/>
        </w:rPr>
        <w:tab/>
        <w:t>&lt;Directory /&gt;</w:t>
      </w:r>
    </w:p>
    <w:p w14:paraId="108F28D8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4231D1">
        <w:rPr>
          <w:rFonts w:ascii="Courier New" w:hAnsi="Courier New" w:cs="Courier New"/>
        </w:rPr>
        <w:tab/>
      </w:r>
      <w:r w:rsidRPr="004231D1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>Options FollowSymLinks</w:t>
      </w:r>
    </w:p>
    <w:p w14:paraId="5F1E8F27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AllowOverride None</w:t>
      </w:r>
    </w:p>
    <w:p w14:paraId="3266BD36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&lt;/Directory&gt;</w:t>
      </w:r>
    </w:p>
    <w:p w14:paraId="2A7585A1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&lt;Directory /var/www/msw</w:t>
      </w:r>
      <w:r w:rsidRPr="00645A53">
        <w:rPr>
          <w:rFonts w:ascii="Courier New" w:hAnsi="Courier New" w:cs="Courier New"/>
        </w:rPr>
        <w:t>&gt;</w:t>
      </w:r>
    </w:p>
    <w:p w14:paraId="79943020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Options Indexes FollowSymLinks MultiViews</w:t>
      </w:r>
    </w:p>
    <w:p w14:paraId="45073622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AllowOverride None</w:t>
      </w:r>
    </w:p>
    <w:p w14:paraId="40B48F97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Order allow,deny</w:t>
      </w:r>
    </w:p>
    <w:p w14:paraId="69F57A81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allow from all</w:t>
      </w:r>
    </w:p>
    <w:p w14:paraId="0969A13A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&lt;/Directory&gt;</w:t>
      </w:r>
    </w:p>
    <w:p w14:paraId="345AD2F0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</w:p>
    <w:p w14:paraId="1B5B02C1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ScriptAlias /cgi-bin/ /usr/lib/cgi-bin/</w:t>
      </w:r>
    </w:p>
    <w:p w14:paraId="0D85571F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&lt;Directory "/usr/lib/cgi-bin"&gt;</w:t>
      </w:r>
    </w:p>
    <w:p w14:paraId="4F6BEBCB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AllowOverride None</w:t>
      </w:r>
    </w:p>
    <w:p w14:paraId="7A41B90A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Options +ExecCGI -MultiViews +SymLinksIfOwnerMatch</w:t>
      </w:r>
    </w:p>
    <w:p w14:paraId="46649CDC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Order allow,deny</w:t>
      </w:r>
    </w:p>
    <w:p w14:paraId="1CE270E0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</w:r>
      <w:r w:rsidRPr="00645A53">
        <w:rPr>
          <w:rFonts w:ascii="Courier New" w:hAnsi="Courier New" w:cs="Courier New"/>
        </w:rPr>
        <w:tab/>
        <w:t>Allow from all</w:t>
      </w:r>
    </w:p>
    <w:p w14:paraId="361109C2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&lt;/Directory&gt;</w:t>
      </w:r>
    </w:p>
    <w:p w14:paraId="46B01CC9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</w:p>
    <w:p w14:paraId="6D4D2588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ErrorLog /var/log/apache2/error.log</w:t>
      </w:r>
    </w:p>
    <w:p w14:paraId="43A5BC6E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</w:p>
    <w:p w14:paraId="483AA2B3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# Possible values include: debug, info, notice, warn, error, crit,</w:t>
      </w:r>
    </w:p>
    <w:p w14:paraId="0C808599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lastRenderedPageBreak/>
        <w:tab/>
        <w:t># alert, emerg.</w:t>
      </w:r>
    </w:p>
    <w:p w14:paraId="3991E685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LogLevel warn</w:t>
      </w:r>
    </w:p>
    <w:p w14:paraId="2D454F0A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</w:p>
    <w:p w14:paraId="56F5FA7D" w14:textId="77777777" w:rsidR="00F72261" w:rsidRPr="00645A53" w:rsidRDefault="00F72261" w:rsidP="00F72261">
      <w:pPr>
        <w:pStyle w:val="Textebrut"/>
        <w:rPr>
          <w:rFonts w:ascii="Courier New" w:hAnsi="Courier New" w:cs="Courier New"/>
        </w:rPr>
      </w:pPr>
      <w:r w:rsidRPr="00645A53">
        <w:rPr>
          <w:rFonts w:ascii="Courier New" w:hAnsi="Courier New" w:cs="Courier New"/>
        </w:rPr>
        <w:tab/>
        <w:t>CustomLog /</w:t>
      </w:r>
      <w:r w:rsidRPr="002E0DD8">
        <w:rPr>
          <w:rStyle w:val="codeCar"/>
        </w:rPr>
        <w:t>var/log/apache2</w:t>
      </w:r>
      <w:r w:rsidRPr="00645A53">
        <w:rPr>
          <w:rFonts w:ascii="Courier New" w:hAnsi="Courier New" w:cs="Courier New"/>
        </w:rPr>
        <w:t>/access.log combined</w:t>
      </w:r>
    </w:p>
    <w:p w14:paraId="35976EAB" w14:textId="77777777" w:rsidR="00254194" w:rsidRPr="00117E6D" w:rsidRDefault="00F72261" w:rsidP="00F72261">
      <w:pPr>
        <w:rPr>
          <w:rFonts w:ascii="Courier New" w:hAnsi="Courier New" w:cs="Courier New"/>
          <w:sz w:val="21"/>
          <w:szCs w:val="21"/>
        </w:rPr>
      </w:pPr>
      <w:r w:rsidRPr="00117E6D">
        <w:rPr>
          <w:rFonts w:ascii="Courier New" w:hAnsi="Courier New" w:cs="Courier New"/>
          <w:sz w:val="21"/>
          <w:szCs w:val="21"/>
        </w:rPr>
        <w:t>&lt;/VirtualHost&gt;</w:t>
      </w:r>
    </w:p>
    <w:p w14:paraId="0D7D671F" w14:textId="77777777" w:rsidR="005D35AD" w:rsidRPr="005D35AD" w:rsidRDefault="005D35AD" w:rsidP="00677510">
      <w:r w:rsidRPr="005D35AD">
        <w:t>Pour que les modifications soient prises en compte il faut recharger la configuration du serveur avec la commande suivante.</w:t>
      </w:r>
    </w:p>
    <w:p w14:paraId="1EE9D14D" w14:textId="77777777" w:rsidR="005D35AD" w:rsidRPr="00677510" w:rsidRDefault="00B3775F" w:rsidP="00617B00">
      <w:pPr>
        <w:pStyle w:val="command"/>
        <w:rPr>
          <w:lang w:eastAsia="en-US"/>
        </w:rPr>
      </w:pPr>
      <w:r w:rsidRPr="00677510">
        <w:t>/etc/init.d/httpd</w:t>
      </w:r>
      <w:r w:rsidR="005D35AD" w:rsidRPr="00677510">
        <w:t xml:space="preserve"> reload</w:t>
      </w:r>
    </w:p>
    <w:p w14:paraId="0B0F43ED" w14:textId="77777777" w:rsidR="00735ABD" w:rsidRPr="00677510" w:rsidRDefault="00735ABD" w:rsidP="00E56E19">
      <w:pPr>
        <w:rPr>
          <w:lang w:val="en-US"/>
        </w:rPr>
      </w:pPr>
    </w:p>
    <w:p w14:paraId="63ADA37A" w14:textId="77777777" w:rsidR="00E4291C" w:rsidRDefault="00AB7617" w:rsidP="00E4291C">
      <w:pPr>
        <w:pStyle w:val="Titre3"/>
      </w:pPr>
      <w:r>
        <w:t>Installation de la base de données</w:t>
      </w:r>
    </w:p>
    <w:p w14:paraId="17656AFF" w14:textId="77777777" w:rsidR="00543714" w:rsidRDefault="00543714" w:rsidP="00543714">
      <w:r>
        <w:t>L’installation de la base de données se fait à l’aide de la commande suivante :</w:t>
      </w:r>
    </w:p>
    <w:p w14:paraId="28C66CCA" w14:textId="77777777" w:rsidR="00543714" w:rsidRPr="00E03E85" w:rsidRDefault="00543714" w:rsidP="00617B00">
      <w:pPr>
        <w:pStyle w:val="command"/>
        <w:rPr>
          <w:lang w:val="fr-FR"/>
        </w:rPr>
      </w:pPr>
      <w:r w:rsidRPr="00E03E85">
        <w:rPr>
          <w:lang w:val="fr-FR"/>
        </w:rPr>
        <w:t>Apt-get install mysql-server</w:t>
      </w:r>
    </w:p>
    <w:p w14:paraId="44F5A3FE" w14:textId="77777777" w:rsidR="000F2AAA" w:rsidRPr="00EA20CD" w:rsidRDefault="000F2AAA" w:rsidP="002E0DD8">
      <w:pPr>
        <w:pStyle w:val="code"/>
        <w:rPr>
          <w:lang w:val="fr-FR"/>
        </w:rPr>
      </w:pPr>
    </w:p>
    <w:p w14:paraId="1EA119D9" w14:textId="5D616794" w:rsidR="000F2AAA" w:rsidRPr="000F2AAA" w:rsidRDefault="000F2AAA" w:rsidP="000F2AAA">
      <w:r w:rsidRPr="000F2AAA">
        <w:t>Cette commande devrait créer un demon qui lance le serveur automatiquement.</w:t>
      </w:r>
    </w:p>
    <w:p w14:paraId="5F48450B" w14:textId="77777777" w:rsidR="00543714" w:rsidRPr="00543714" w:rsidRDefault="00543714" w:rsidP="00543714"/>
    <w:p w14:paraId="728D91A8" w14:textId="77777777" w:rsidR="00196D53" w:rsidRDefault="00196D53" w:rsidP="00E4291C">
      <w:pPr>
        <w:pStyle w:val="Titre3"/>
      </w:pPr>
      <w:r>
        <w:t xml:space="preserve">Installation </w:t>
      </w:r>
      <w:r w:rsidR="0054299A">
        <w:t xml:space="preserve">du </w:t>
      </w:r>
      <w:r>
        <w:t>serveur mail</w:t>
      </w:r>
    </w:p>
    <w:p w14:paraId="168064BE" w14:textId="4D9F1673" w:rsidR="00535917" w:rsidRPr="00535917" w:rsidRDefault="00535917" w:rsidP="00535917">
      <w:pPr>
        <w:pStyle w:val="command"/>
      </w:pPr>
      <w:r>
        <w:t>Apt-get install postfix</w:t>
      </w:r>
      <w:bookmarkStart w:id="2" w:name="_GoBack"/>
      <w:bookmarkEnd w:id="2"/>
    </w:p>
    <w:p w14:paraId="3C19D1FE" w14:textId="77777777" w:rsidR="00AB7617" w:rsidRDefault="00AB7617" w:rsidP="00DC03F0">
      <w:pPr>
        <w:pStyle w:val="Titre3"/>
      </w:pPr>
      <w:r>
        <w:t>Installation de Symfony</w:t>
      </w:r>
    </w:p>
    <w:p w14:paraId="4529414A" w14:textId="12041BFE" w:rsidR="00BA6180" w:rsidRDefault="00BA6180" w:rsidP="00BA6180">
      <w:r>
        <w:t xml:space="preserve">L’installation du </w:t>
      </w:r>
      <w:r w:rsidR="00DF66E8">
        <w:t>Framework S</w:t>
      </w:r>
      <w:r>
        <w:t>ymfony est simple et se fait à l’aide de la commande suivante :</w:t>
      </w:r>
    </w:p>
    <w:p w14:paraId="4C0C8ABF" w14:textId="77777777" w:rsidR="00BA6180" w:rsidRPr="00BA6180" w:rsidRDefault="00BA6180" w:rsidP="00617B00">
      <w:pPr>
        <w:pStyle w:val="command"/>
      </w:pPr>
      <w:r w:rsidRPr="00BA6180">
        <w:t>$ sudo curl -LsS https://symfony.com/installer -o /usr/local/bin/symfony</w:t>
      </w:r>
    </w:p>
    <w:p w14:paraId="183394A3" w14:textId="77777777" w:rsidR="00BA6180" w:rsidRPr="00BA6180" w:rsidRDefault="00BA6180" w:rsidP="00617B00">
      <w:pPr>
        <w:pStyle w:val="command"/>
      </w:pPr>
      <w:r w:rsidRPr="00BA6180">
        <w:t>$ sudo chmod a+x /usr/local/bin/symfony</w:t>
      </w:r>
    </w:p>
    <w:p w14:paraId="39AC600A" w14:textId="6DB2B9C5" w:rsidR="00BA6180" w:rsidRPr="00B71436" w:rsidRDefault="00B71436" w:rsidP="00BA6180">
      <w:r w:rsidRPr="00B71436">
        <w:t>Pour mettre à jour le projet on utilise un programme nommé composer:</w:t>
      </w:r>
    </w:p>
    <w:p w14:paraId="61969C03" w14:textId="77777777" w:rsidR="00B71436" w:rsidRPr="00B71436" w:rsidRDefault="00B71436" w:rsidP="00B71436">
      <w:pPr>
        <w:pStyle w:val="PrformatHTML"/>
        <w:shd w:val="clear" w:color="auto" w:fill="18171B"/>
        <w:wordWrap w:val="0"/>
        <w:rPr>
          <w:rFonts w:ascii="Consolas" w:hAnsi="Consolas"/>
          <w:color w:val="FFFFFF"/>
          <w:sz w:val="18"/>
          <w:szCs w:val="18"/>
          <w:lang w:val="en-US"/>
        </w:rPr>
      </w:pPr>
      <w:r w:rsidRPr="00B71436">
        <w:rPr>
          <w:rStyle w:val="nv"/>
          <w:rFonts w:ascii="Consolas" w:eastAsiaTheme="majorEastAsia" w:hAnsi="Consolas"/>
          <w:color w:val="FFFFFF"/>
          <w:sz w:val="18"/>
          <w:szCs w:val="18"/>
          <w:lang w:val="en-US"/>
        </w:rPr>
        <w:t xml:space="preserve">$ </w:t>
      </w:r>
      <w:r w:rsidRPr="00B71436">
        <w:rPr>
          <w:rFonts w:ascii="Consolas" w:hAnsi="Consolas"/>
          <w:color w:val="FFFFFF"/>
          <w:sz w:val="18"/>
          <w:szCs w:val="18"/>
          <w:lang w:val="en-US"/>
        </w:rPr>
        <w:t xml:space="preserve">curl -sS https://getcomposer.org/installer </w:t>
      </w:r>
      <w:r w:rsidRPr="00B71436">
        <w:rPr>
          <w:rStyle w:val="p"/>
          <w:rFonts w:ascii="Consolas" w:eastAsiaTheme="majorEastAsia" w:hAnsi="Consolas"/>
          <w:color w:val="939393"/>
          <w:sz w:val="18"/>
          <w:szCs w:val="18"/>
          <w:lang w:val="en-US"/>
        </w:rPr>
        <w:t>|</w:t>
      </w:r>
      <w:r w:rsidRPr="00B71436">
        <w:rPr>
          <w:rFonts w:ascii="Consolas" w:hAnsi="Consolas"/>
          <w:color w:val="FFFFFF"/>
          <w:sz w:val="18"/>
          <w:szCs w:val="18"/>
          <w:lang w:val="en-US"/>
        </w:rPr>
        <w:t xml:space="preserve"> php</w:t>
      </w:r>
    </w:p>
    <w:p w14:paraId="69EC05D0" w14:textId="77777777" w:rsidR="00B71436" w:rsidRDefault="00B71436" w:rsidP="00B71436">
      <w:pPr>
        <w:pStyle w:val="PrformatHTML"/>
        <w:shd w:val="clear" w:color="auto" w:fill="18171B"/>
        <w:wordWrap w:val="0"/>
        <w:rPr>
          <w:rFonts w:ascii="Consolas" w:hAnsi="Consolas"/>
          <w:color w:val="FFFFFF"/>
          <w:sz w:val="18"/>
          <w:szCs w:val="18"/>
        </w:rPr>
      </w:pPr>
      <w:r>
        <w:rPr>
          <w:rStyle w:val="nv"/>
          <w:rFonts w:ascii="Consolas" w:eastAsiaTheme="majorEastAsia" w:hAnsi="Consolas"/>
          <w:color w:val="FFFFFF"/>
          <w:sz w:val="18"/>
          <w:szCs w:val="18"/>
        </w:rPr>
        <w:t xml:space="preserve">$ </w:t>
      </w:r>
      <w:r>
        <w:rPr>
          <w:rFonts w:ascii="Consolas" w:hAnsi="Consolas"/>
          <w:color w:val="FFFFFF"/>
          <w:sz w:val="18"/>
          <w:szCs w:val="18"/>
        </w:rPr>
        <w:t>sudo mv composer.phar /usr/local/bin/composer</w:t>
      </w:r>
    </w:p>
    <w:p w14:paraId="1525FEF5" w14:textId="7B75698E" w:rsidR="00B71436" w:rsidRDefault="000664E3" w:rsidP="00BA6180">
      <w:r>
        <w:t xml:space="preserve">Voilà </w:t>
      </w:r>
      <w:r w:rsidR="005B409A">
        <w:t>tous</w:t>
      </w:r>
      <w:r>
        <w:t xml:space="preserve"> les </w:t>
      </w:r>
      <w:r w:rsidR="005B409A">
        <w:t>composants</w:t>
      </w:r>
      <w:r>
        <w:t xml:space="preserve"> sont </w:t>
      </w:r>
      <w:r w:rsidR="005B409A">
        <w:t>désormais à disposition pour mettre le serveur en production.</w:t>
      </w:r>
    </w:p>
    <w:p w14:paraId="05B5A218" w14:textId="2EAC937F" w:rsidR="005B409A" w:rsidRDefault="00BD5111" w:rsidP="00BA6180">
      <w:r>
        <w:t>Le projet doit ensuite être configuré avec la base de données et le serveur mail</w:t>
      </w:r>
      <w:r w:rsidR="00CC2B16">
        <w:t xml:space="preserve"> utilisé</w:t>
      </w:r>
      <w:r>
        <w:t>.</w:t>
      </w:r>
    </w:p>
    <w:p w14:paraId="1789CA04" w14:textId="1562E5D0" w:rsidR="004B712A" w:rsidRDefault="00C94858" w:rsidP="00BA6180">
      <w:r>
        <w:t>Pour cela il faut d’abord récupére</w:t>
      </w:r>
      <w:r w:rsidR="003F7E50">
        <w:t>r le projet depuis le gestionnaire de version</w:t>
      </w:r>
      <w:r>
        <w:t>.</w:t>
      </w:r>
    </w:p>
    <w:p w14:paraId="6F5BFECB" w14:textId="374AABF4" w:rsidR="002C68BA" w:rsidRDefault="00C94858" w:rsidP="00C94858">
      <w:pPr>
        <w:pStyle w:val="command"/>
      </w:pPr>
      <w:r>
        <w:t xml:space="preserve">Svn checkout </w:t>
      </w:r>
      <w:hyperlink r:id="rId15" w:tgtFrame="_blank" w:history="1">
        <w:r w:rsidRPr="00C94858">
          <w:t>https://labeip.epitech.eu/svn/2017/musicsheetwriter</w:t>
        </w:r>
      </w:hyperlink>
      <w:r>
        <w:t xml:space="preserve"> musicsheetwriter/Website/</w:t>
      </w:r>
      <w:r w:rsidRPr="00C94858">
        <w:t>trunk</w:t>
      </w:r>
    </w:p>
    <w:p w14:paraId="46B3935F" w14:textId="77777777" w:rsidR="002C68BA" w:rsidRDefault="002C68BA" w:rsidP="002C68BA"/>
    <w:p w14:paraId="6AB31428" w14:textId="2B3EAC69" w:rsidR="002C68BA" w:rsidRDefault="002C68BA" w:rsidP="002C68BA">
      <w:r>
        <w:t>Pour configurer les paramètres de connexion à la base de données et au server mail il suffit juste de lancer la commande :</w:t>
      </w:r>
    </w:p>
    <w:p w14:paraId="7A67BF7B" w14:textId="731943DB" w:rsidR="002C68BA" w:rsidRDefault="002C68BA" w:rsidP="002C68BA">
      <w:pPr>
        <w:pStyle w:val="command"/>
      </w:pPr>
      <w:r w:rsidRPr="002C68BA">
        <w:rPr>
          <w:lang w:val="fr-FR"/>
        </w:rPr>
        <w:t xml:space="preserve"> </w:t>
      </w:r>
      <w:r>
        <w:t>composer update</w:t>
      </w:r>
    </w:p>
    <w:p w14:paraId="2B4D1608" w14:textId="77777777" w:rsidR="002C68BA" w:rsidRDefault="002C68BA" w:rsidP="002C68BA"/>
    <w:p w14:paraId="4752F2EB" w14:textId="78F9BA2B" w:rsidR="002C68BA" w:rsidRPr="00B71436" w:rsidRDefault="002C68BA" w:rsidP="002C68BA">
      <w:r>
        <w:t>Et d’accepter tous les paramètres par défaut.</w:t>
      </w:r>
      <w:r w:rsidR="00C921E9">
        <w:t xml:space="preserve"> Les paramètres par défaut ont été définit dans un fichier de configuration présent sur le dépôt qui contient tous les paramèt</w:t>
      </w:r>
      <w:r w:rsidR="0034489E">
        <w:t>res de configuration nécessaire</w:t>
      </w:r>
      <w:r w:rsidR="00E11F7F">
        <w:t>s</w:t>
      </w:r>
      <w:r w:rsidR="0034489E">
        <w:t>, il n’y a donc rien à remplir à la main.</w:t>
      </w:r>
    </w:p>
    <w:p w14:paraId="4599CFC5" w14:textId="77777777" w:rsidR="001131D3" w:rsidRPr="001131D3" w:rsidRDefault="00A26815" w:rsidP="001131D3">
      <w:pPr>
        <w:pStyle w:val="Titre1"/>
      </w:pPr>
      <w:bookmarkStart w:id="3" w:name="_Toc447870565"/>
      <w:r>
        <w:lastRenderedPageBreak/>
        <w:t>Application Android</w:t>
      </w:r>
      <w:bookmarkEnd w:id="3"/>
    </w:p>
    <w:p w14:paraId="38C491E2" w14:textId="77777777" w:rsidR="00A26815" w:rsidRDefault="00A26815" w:rsidP="00A26815">
      <w:pPr>
        <w:pStyle w:val="Titre1"/>
      </w:pPr>
      <w:bookmarkStart w:id="4" w:name="_Toc447870566"/>
      <w:r>
        <w:t>Application iOS</w:t>
      </w:r>
      <w:bookmarkEnd w:id="4"/>
    </w:p>
    <w:p w14:paraId="681D525B" w14:textId="77777777" w:rsidR="00A26815" w:rsidRPr="00A26815" w:rsidRDefault="00A26815" w:rsidP="00A26815">
      <w:pPr>
        <w:pStyle w:val="Titre1"/>
      </w:pPr>
      <w:bookmarkStart w:id="5" w:name="_Toc447870567"/>
      <w:r>
        <w:t>Application Windows Phone</w:t>
      </w:r>
      <w:bookmarkEnd w:id="5"/>
    </w:p>
    <w:sectPr w:rsidR="00A26815" w:rsidRPr="00A26815" w:rsidSect="0027041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20DDF" w14:textId="77777777" w:rsidR="00400BFC" w:rsidRDefault="00400BFC" w:rsidP="00147043">
      <w:pPr>
        <w:spacing w:after="0" w:line="240" w:lineRule="auto"/>
      </w:pPr>
      <w:r>
        <w:separator/>
      </w:r>
    </w:p>
  </w:endnote>
  <w:endnote w:type="continuationSeparator" w:id="0">
    <w:p w14:paraId="65C03F79" w14:textId="77777777" w:rsidR="00400BFC" w:rsidRDefault="00400BFC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29065" w14:textId="77777777" w:rsidR="00735ABD" w:rsidRDefault="00735ABD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14:paraId="3F2A421E" w14:textId="77777777" w:rsidR="00735ABD" w:rsidRDefault="00735AB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9171" w14:textId="77777777" w:rsidR="00735ABD" w:rsidRPr="00A92C3B" w:rsidRDefault="00735ABD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Document3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A00CE" w14:textId="6E4ABC86" w:rsidR="00735ABD" w:rsidRDefault="00735ABD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>
      <w:rPr>
        <w:noProof/>
        <w:color w:val="8496B0" w:themeColor="text2" w:themeTint="99"/>
        <w:spacing w:val="60"/>
        <w:sz w:val="24"/>
        <w:szCs w:val="24"/>
      </w:rPr>
      <w:t>Document3</w:t>
    </w:r>
    <w:r>
      <w:rPr>
        <w:color w:val="8496B0" w:themeColor="text2" w:themeTint="99"/>
        <w:spacing w:val="60"/>
        <w:sz w:val="24"/>
        <w:szCs w:val="24"/>
      </w:rPr>
      <w:fldChar w:fldCharType="end"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13AA2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66ADCE7A" w14:textId="77777777" w:rsidR="00735ABD" w:rsidRDefault="00735ABD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1FB9" w14:textId="77777777" w:rsidR="00735ABD" w:rsidRDefault="00735A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9FCB2" w14:textId="77777777" w:rsidR="00400BFC" w:rsidRDefault="00400BFC" w:rsidP="00147043">
      <w:pPr>
        <w:spacing w:after="0" w:line="240" w:lineRule="auto"/>
      </w:pPr>
      <w:r>
        <w:separator/>
      </w:r>
    </w:p>
  </w:footnote>
  <w:footnote w:type="continuationSeparator" w:id="0">
    <w:p w14:paraId="209ACD9F" w14:textId="77777777" w:rsidR="00400BFC" w:rsidRDefault="00400BFC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735ABD" w14:paraId="212F8CCF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6F42AFE0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36A8C788" wp14:editId="03FB723E">
                <wp:simplePos x="0" y="0"/>
                <wp:positionH relativeFrom="column">
                  <wp:posOffset>416457</wp:posOffset>
                </wp:positionH>
                <wp:positionV relativeFrom="paragraph">
                  <wp:posOffset>57719</wp:posOffset>
                </wp:positionV>
                <wp:extent cx="619922" cy="619922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6C62130B" w14:textId="77777777" w:rsidR="00735ABD" w:rsidRDefault="00735ABD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098171C7" w14:textId="77777777" w:rsidR="00735ABD" w:rsidRDefault="00400BFC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735ABD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5F69E9B" w14:textId="77777777" w:rsidR="00735ABD" w:rsidRDefault="00735ABD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605A7316" wp14:editId="08FE0689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5ABD" w14:paraId="2C6DCC9A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8399546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1420817D" w14:textId="77777777" w:rsidR="00735ABD" w:rsidRPr="00991748" w:rsidRDefault="00735ABD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3E1450D5" w14:textId="77777777" w:rsidR="00735ABD" w:rsidRDefault="00735ABD" w:rsidP="00735ABD"/>
      </w:tc>
    </w:tr>
    <w:tr w:rsidR="00735ABD" w:rsidRPr="000B5889" w14:paraId="45C24B7A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B4F05E4" w14:textId="77777777" w:rsidR="00735ABD" w:rsidRPr="00E92B0C" w:rsidRDefault="00735ABD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71A1BC6A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64C61E60" w14:textId="77777777" w:rsidR="00735ABD" w:rsidRDefault="00400BFC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735ABD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F882A0F" w14:textId="77777777" w:rsidR="00735ABD" w:rsidRPr="000B5889" w:rsidRDefault="00735ABD" w:rsidP="000B5889">
          <w:pPr>
            <w:rPr>
              <w:lang w:val="en-US"/>
            </w:rPr>
          </w:pPr>
        </w:p>
      </w:tc>
    </w:tr>
    <w:tr w:rsidR="00735ABD" w14:paraId="5757AB41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49D672D8" w14:textId="77777777" w:rsidR="00735ABD" w:rsidRPr="000B5889" w:rsidRDefault="00735ABD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4300950C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0862B944" w14:textId="77777777" w:rsidR="00735ABD" w:rsidRPr="000D7472" w:rsidRDefault="00400BFC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735ABD">
                <w:rPr>
                  <w:rStyle w:val="Accentuation"/>
                  <w:i w:val="0"/>
                  <w:lang w:val="en-US"/>
                </w:rPr>
                <w:t>Guide D’installation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4E6A1941" w14:textId="77777777" w:rsidR="00735ABD" w:rsidRDefault="00735ABD" w:rsidP="000B5889">
          <w:pPr>
            <w:pStyle w:val="En-tte"/>
            <w:tabs>
              <w:tab w:val="left" w:pos="510"/>
            </w:tabs>
          </w:pPr>
        </w:p>
      </w:tc>
    </w:tr>
    <w:tr w:rsidR="00735ABD" w14:paraId="409F9DE4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81870C59E03F46A3B4B2BADB162F18C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5951B1E1" w14:textId="77777777" w:rsidR="00735ABD" w:rsidRPr="00E92B0C" w:rsidRDefault="00735ABD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2E21F9B4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875369F" w14:textId="09157D8A" w:rsidR="00735ABD" w:rsidRPr="000D7472" w:rsidRDefault="00735ABD" w:rsidP="000B5889">
          <w:pPr>
            <w:pStyle w:val="En-tte"/>
            <w:tabs>
              <w:tab w:val="left" w:pos="510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 (hors sommaire)"  \* MERGEFORMAT </w:instrText>
          </w:r>
          <w:r>
            <w:rPr>
              <w:i/>
            </w:rPr>
            <w:fldChar w:fldCharType="separate"/>
          </w:r>
          <w:r w:rsidR="00B13AA2">
            <w:rPr>
              <w:i/>
              <w:noProof/>
            </w:rPr>
            <w:t>Sommaire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A93EBD7A81B64FBBA24268AF6B8AB5A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3BD4F7F" w14:textId="77777777" w:rsidR="00735ABD" w:rsidRDefault="00735ABD" w:rsidP="000B5889">
              <w:pPr>
                <w:pStyle w:val="Sous-titr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14:paraId="46791D41" w14:textId="77777777" w:rsidR="00735ABD" w:rsidRPr="00991748" w:rsidRDefault="00735ABD" w:rsidP="00991748">
    <w:pPr>
      <w:pStyle w:val="En-tte"/>
      <w:tabs>
        <w:tab w:val="left" w:pos="51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78CDB" w14:textId="77777777" w:rsidR="00735ABD" w:rsidRDefault="00735ABD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6AC10" w14:textId="77777777" w:rsidR="00735ABD" w:rsidRPr="005B53B8" w:rsidRDefault="00735ABD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735ABD" w14:paraId="659A08CA" w14:textId="77777777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10EE00F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144D6CB2" wp14:editId="794FA19B">
                <wp:simplePos x="0" y="0"/>
                <wp:positionH relativeFrom="column">
                  <wp:posOffset>416457</wp:posOffset>
                </wp:positionH>
                <wp:positionV relativeFrom="paragraph">
                  <wp:posOffset>53879</wp:posOffset>
                </wp:positionV>
                <wp:extent cx="619922" cy="619922"/>
                <wp:effectExtent l="0" t="0" r="0" b="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19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14:paraId="22B66D01" w14:textId="77777777" w:rsidR="00735ABD" w:rsidRDefault="00735ABD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4B8072C4" w14:textId="77777777" w:rsidR="00735ABD" w:rsidRDefault="00400BFC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6-04-0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735ABD">
                <w:t>08/04/2016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9BF93E9" w14:textId="77777777" w:rsidR="00735ABD" w:rsidRDefault="00735ABD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7EF7B94E" wp14:editId="008CEB3D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5ABD" w14:paraId="6B4B2F16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61502198" w14:textId="77777777" w:rsidR="00735ABD" w:rsidRPr="00E92B0C" w:rsidRDefault="00735ABD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5A25B9DB" w14:textId="77777777" w:rsidR="00735ABD" w:rsidRPr="00991748" w:rsidRDefault="00735ABD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7457E723" w14:textId="77777777" w:rsidR="00735ABD" w:rsidRDefault="00735ABD" w:rsidP="00735ABD"/>
      </w:tc>
    </w:tr>
    <w:tr w:rsidR="00735ABD" w:rsidRPr="000B5889" w14:paraId="1450B050" w14:textId="77777777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14:paraId="3E5A451F" w14:textId="77777777" w:rsidR="00735ABD" w:rsidRPr="00E92B0C" w:rsidRDefault="00735ABD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14:paraId="281A7FEB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14:paraId="1BAA230E" w14:textId="77777777" w:rsidR="00735ABD" w:rsidRDefault="00400BFC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735ABD" w:rsidRPr="00FA513D">
                <w:rPr>
                  <w:rStyle w:val="lev"/>
                </w:rPr>
                <w:t>Music Sheet Writer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14:paraId="690F8AE7" w14:textId="77777777" w:rsidR="00735ABD" w:rsidRPr="000B5889" w:rsidRDefault="00735ABD" w:rsidP="000B5889">
          <w:pPr>
            <w:rPr>
              <w:lang w:val="en-US"/>
            </w:rPr>
          </w:pPr>
        </w:p>
      </w:tc>
    </w:tr>
    <w:tr w:rsidR="00735ABD" w14:paraId="1D8D2419" w14:textId="77777777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7688B238" w14:textId="77777777" w:rsidR="00735ABD" w:rsidRPr="000B5889" w:rsidRDefault="00735ABD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14:paraId="752A0148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7801992" w14:textId="77777777" w:rsidR="00735ABD" w:rsidRPr="000D7472" w:rsidRDefault="00400BFC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735ABD">
                <w:rPr>
                  <w:rStyle w:val="Accentuation"/>
                  <w:i w:val="0"/>
                  <w:lang w:val="en-US"/>
                </w:rPr>
                <w:t>Guide D’installation</w:t>
              </w:r>
            </w:sdtContent>
          </w:sdt>
          <w:r w:rsidR="00735ABD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14:paraId="3861DDF7" w14:textId="77777777" w:rsidR="00735ABD" w:rsidRDefault="00735ABD" w:rsidP="000B5889">
          <w:pPr>
            <w:pStyle w:val="En-tte"/>
            <w:tabs>
              <w:tab w:val="left" w:pos="510"/>
            </w:tabs>
          </w:pPr>
        </w:p>
      </w:tc>
    </w:tr>
    <w:tr w:rsidR="00735ABD" w14:paraId="55694241" w14:textId="77777777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81870C59E03F46A3B4B2BADB162F18C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4AAEA4FA" w14:textId="77777777" w:rsidR="00735ABD" w:rsidRPr="00E92B0C" w:rsidRDefault="00735ABD" w:rsidP="000B5889">
              <w:pPr>
                <w:pStyle w:val="Sous-titre"/>
              </w:pPr>
              <w:r w:rsidRPr="00E92B0C">
                <w:t>Music Sheet Writer</w:t>
              </w:r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14:paraId="28FBF91E" w14:textId="77777777" w:rsidR="00735ABD" w:rsidRDefault="00735ABD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14:paraId="6590B5C2" w14:textId="0D241516" w:rsidR="00735ABD" w:rsidRPr="000D7472" w:rsidRDefault="00735ABD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STYLEREF  "Titre 1"  \* MERGEFORMAT </w:instrText>
          </w:r>
          <w:r>
            <w:rPr>
              <w:i/>
            </w:rPr>
            <w:fldChar w:fldCharType="separate"/>
          </w:r>
          <w:r w:rsidR="00B13AA2">
            <w:rPr>
              <w:i/>
              <w:noProof/>
            </w:rPr>
            <w:t>Application Android</w:t>
          </w:r>
          <w:r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A93EBD7A81B64FBBA24268AF6B8AB5A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14:paraId="7B99C6B7" w14:textId="77777777" w:rsidR="00735ABD" w:rsidRDefault="00735ABD" w:rsidP="000B5889">
              <w:pPr>
                <w:pStyle w:val="Sous-titre"/>
                <w:jc w:val="right"/>
              </w:pPr>
              <w:r w:rsidRPr="00991748">
                <w:rPr>
                  <w:lang w:val="en-GB"/>
                </w:rPr>
                <w:t>Epitech Innovative Project</w:t>
              </w:r>
            </w:p>
          </w:tc>
        </w:sdtContent>
      </w:sdt>
    </w:tr>
  </w:tbl>
  <w:p w14:paraId="421FA77B" w14:textId="77777777" w:rsidR="00735ABD" w:rsidRPr="00991748" w:rsidRDefault="00735ABD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563A2" w14:textId="77777777" w:rsidR="00735ABD" w:rsidRPr="005B53B8" w:rsidRDefault="00735ABD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15"/>
    <w:rsid w:val="00003879"/>
    <w:rsid w:val="0000645A"/>
    <w:rsid w:val="00006CE2"/>
    <w:rsid w:val="00011E11"/>
    <w:rsid w:val="00037D1F"/>
    <w:rsid w:val="000664E3"/>
    <w:rsid w:val="000738EF"/>
    <w:rsid w:val="000B5889"/>
    <w:rsid w:val="000D7472"/>
    <w:rsid w:val="000E782C"/>
    <w:rsid w:val="000F2AAA"/>
    <w:rsid w:val="001131D3"/>
    <w:rsid w:val="00117E6D"/>
    <w:rsid w:val="00122158"/>
    <w:rsid w:val="001309E4"/>
    <w:rsid w:val="00137036"/>
    <w:rsid w:val="00137FB2"/>
    <w:rsid w:val="00147043"/>
    <w:rsid w:val="00157F01"/>
    <w:rsid w:val="00171124"/>
    <w:rsid w:val="00181574"/>
    <w:rsid w:val="00196D53"/>
    <w:rsid w:val="001C0E27"/>
    <w:rsid w:val="001C2014"/>
    <w:rsid w:val="001D43B0"/>
    <w:rsid w:val="001E184D"/>
    <w:rsid w:val="001F34E8"/>
    <w:rsid w:val="002000A0"/>
    <w:rsid w:val="00246F15"/>
    <w:rsid w:val="00254194"/>
    <w:rsid w:val="00260572"/>
    <w:rsid w:val="00270418"/>
    <w:rsid w:val="00291275"/>
    <w:rsid w:val="002942EA"/>
    <w:rsid w:val="002C68BA"/>
    <w:rsid w:val="002E0DD8"/>
    <w:rsid w:val="002E5D54"/>
    <w:rsid w:val="002E7900"/>
    <w:rsid w:val="0034489E"/>
    <w:rsid w:val="0036661F"/>
    <w:rsid w:val="00371B9B"/>
    <w:rsid w:val="003834CC"/>
    <w:rsid w:val="00386A7D"/>
    <w:rsid w:val="00387C3C"/>
    <w:rsid w:val="003A015B"/>
    <w:rsid w:val="003D47E6"/>
    <w:rsid w:val="003D6EB0"/>
    <w:rsid w:val="003E1DD6"/>
    <w:rsid w:val="003E6388"/>
    <w:rsid w:val="003F221F"/>
    <w:rsid w:val="003F7E50"/>
    <w:rsid w:val="00400BFC"/>
    <w:rsid w:val="004231D1"/>
    <w:rsid w:val="004335EE"/>
    <w:rsid w:val="00470749"/>
    <w:rsid w:val="004960E7"/>
    <w:rsid w:val="0049646F"/>
    <w:rsid w:val="004B712A"/>
    <w:rsid w:val="004C7A61"/>
    <w:rsid w:val="004D1AAD"/>
    <w:rsid w:val="004D6938"/>
    <w:rsid w:val="004D761D"/>
    <w:rsid w:val="004E69C4"/>
    <w:rsid w:val="00514B1F"/>
    <w:rsid w:val="0052076A"/>
    <w:rsid w:val="00531753"/>
    <w:rsid w:val="00535917"/>
    <w:rsid w:val="0054299A"/>
    <w:rsid w:val="00543714"/>
    <w:rsid w:val="00543D3B"/>
    <w:rsid w:val="005505E2"/>
    <w:rsid w:val="00552E8A"/>
    <w:rsid w:val="00582147"/>
    <w:rsid w:val="005A1FD2"/>
    <w:rsid w:val="005B409A"/>
    <w:rsid w:val="005B53B8"/>
    <w:rsid w:val="005B6580"/>
    <w:rsid w:val="005C4A65"/>
    <w:rsid w:val="005D35AD"/>
    <w:rsid w:val="005F1A7C"/>
    <w:rsid w:val="006056BA"/>
    <w:rsid w:val="006059B6"/>
    <w:rsid w:val="00606A12"/>
    <w:rsid w:val="00607F40"/>
    <w:rsid w:val="006170A5"/>
    <w:rsid w:val="00617B00"/>
    <w:rsid w:val="00650522"/>
    <w:rsid w:val="006557DD"/>
    <w:rsid w:val="00661AFB"/>
    <w:rsid w:val="00665A7A"/>
    <w:rsid w:val="006706E0"/>
    <w:rsid w:val="00677510"/>
    <w:rsid w:val="0068090C"/>
    <w:rsid w:val="0068648D"/>
    <w:rsid w:val="006E293A"/>
    <w:rsid w:val="006F32BD"/>
    <w:rsid w:val="00713F39"/>
    <w:rsid w:val="00730479"/>
    <w:rsid w:val="00735ABD"/>
    <w:rsid w:val="007365CC"/>
    <w:rsid w:val="00764F4F"/>
    <w:rsid w:val="00770374"/>
    <w:rsid w:val="007D0BF0"/>
    <w:rsid w:val="007D4C11"/>
    <w:rsid w:val="007F5D78"/>
    <w:rsid w:val="008068E2"/>
    <w:rsid w:val="00811826"/>
    <w:rsid w:val="008359AB"/>
    <w:rsid w:val="00847FAB"/>
    <w:rsid w:val="00867846"/>
    <w:rsid w:val="00874ECB"/>
    <w:rsid w:val="00884990"/>
    <w:rsid w:val="008D4B84"/>
    <w:rsid w:val="008D54E0"/>
    <w:rsid w:val="00940C8D"/>
    <w:rsid w:val="00944083"/>
    <w:rsid w:val="00967A2F"/>
    <w:rsid w:val="00991748"/>
    <w:rsid w:val="009A51FF"/>
    <w:rsid w:val="009B4F9C"/>
    <w:rsid w:val="009E3BA7"/>
    <w:rsid w:val="009F28D9"/>
    <w:rsid w:val="00A02A18"/>
    <w:rsid w:val="00A26815"/>
    <w:rsid w:val="00A32813"/>
    <w:rsid w:val="00A542FB"/>
    <w:rsid w:val="00A54D6A"/>
    <w:rsid w:val="00A64B9E"/>
    <w:rsid w:val="00A92C3B"/>
    <w:rsid w:val="00A975E2"/>
    <w:rsid w:val="00AB7617"/>
    <w:rsid w:val="00AC2341"/>
    <w:rsid w:val="00AE09C2"/>
    <w:rsid w:val="00AE4187"/>
    <w:rsid w:val="00B06173"/>
    <w:rsid w:val="00B1355E"/>
    <w:rsid w:val="00B13AA2"/>
    <w:rsid w:val="00B13AA6"/>
    <w:rsid w:val="00B17B6B"/>
    <w:rsid w:val="00B3775F"/>
    <w:rsid w:val="00B4087B"/>
    <w:rsid w:val="00B71436"/>
    <w:rsid w:val="00B913ED"/>
    <w:rsid w:val="00B947EE"/>
    <w:rsid w:val="00B96A48"/>
    <w:rsid w:val="00BA6180"/>
    <w:rsid w:val="00BB3A46"/>
    <w:rsid w:val="00BD2037"/>
    <w:rsid w:val="00BD4445"/>
    <w:rsid w:val="00BD5111"/>
    <w:rsid w:val="00BF1E7E"/>
    <w:rsid w:val="00C13459"/>
    <w:rsid w:val="00C33439"/>
    <w:rsid w:val="00C34099"/>
    <w:rsid w:val="00C41563"/>
    <w:rsid w:val="00C468F3"/>
    <w:rsid w:val="00C47C9D"/>
    <w:rsid w:val="00C5030B"/>
    <w:rsid w:val="00C60B36"/>
    <w:rsid w:val="00C65D42"/>
    <w:rsid w:val="00C662EB"/>
    <w:rsid w:val="00C84245"/>
    <w:rsid w:val="00C921E9"/>
    <w:rsid w:val="00C94858"/>
    <w:rsid w:val="00C97997"/>
    <w:rsid w:val="00CA7044"/>
    <w:rsid w:val="00CC2B16"/>
    <w:rsid w:val="00CC56F8"/>
    <w:rsid w:val="00CD48CD"/>
    <w:rsid w:val="00CD6AD6"/>
    <w:rsid w:val="00CD79BC"/>
    <w:rsid w:val="00CE1702"/>
    <w:rsid w:val="00CF6ED6"/>
    <w:rsid w:val="00CF7FAD"/>
    <w:rsid w:val="00D033A8"/>
    <w:rsid w:val="00D60867"/>
    <w:rsid w:val="00D772EC"/>
    <w:rsid w:val="00DA69CA"/>
    <w:rsid w:val="00DC03F0"/>
    <w:rsid w:val="00DE69FF"/>
    <w:rsid w:val="00DF5F1B"/>
    <w:rsid w:val="00DF66E8"/>
    <w:rsid w:val="00E03E85"/>
    <w:rsid w:val="00E04065"/>
    <w:rsid w:val="00E11F7F"/>
    <w:rsid w:val="00E25192"/>
    <w:rsid w:val="00E328CD"/>
    <w:rsid w:val="00E40992"/>
    <w:rsid w:val="00E40A30"/>
    <w:rsid w:val="00E4291C"/>
    <w:rsid w:val="00E56E19"/>
    <w:rsid w:val="00E62625"/>
    <w:rsid w:val="00E64A20"/>
    <w:rsid w:val="00E76D96"/>
    <w:rsid w:val="00E81661"/>
    <w:rsid w:val="00E83422"/>
    <w:rsid w:val="00E92B0C"/>
    <w:rsid w:val="00EA20CD"/>
    <w:rsid w:val="00EA369B"/>
    <w:rsid w:val="00EC238D"/>
    <w:rsid w:val="00EC37E2"/>
    <w:rsid w:val="00ED19F1"/>
    <w:rsid w:val="00ED6AB0"/>
    <w:rsid w:val="00EF3E52"/>
    <w:rsid w:val="00F010F9"/>
    <w:rsid w:val="00F02B4D"/>
    <w:rsid w:val="00F121D1"/>
    <w:rsid w:val="00F14081"/>
    <w:rsid w:val="00F356A5"/>
    <w:rsid w:val="00F45E54"/>
    <w:rsid w:val="00F72261"/>
    <w:rsid w:val="00FA4DDE"/>
    <w:rsid w:val="00FA513D"/>
    <w:rsid w:val="00FF650F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427CD"/>
  <w15:chartTrackingRefBased/>
  <w15:docId w15:val="{71994E2D-6C70-4C9A-A971-604A2808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horssommaire">
    <w:name w:val="Titre 1 (hors sommaire)"/>
    <w:basedOn w:val="Normal"/>
    <w:next w:val="Normal"/>
    <w:link w:val="Titre1horssommaireC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horssommaireCar">
    <w:name w:val="Titre 1 (hors sommaire) Car"/>
    <w:basedOn w:val="Titre1Car"/>
    <w:link w:val="Titre1horssommaire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Titre2horssommaire">
    <w:name w:val="Titre 2 (hors sommaire)"/>
    <w:basedOn w:val="Normal"/>
    <w:next w:val="Normal"/>
    <w:link w:val="Titre2horssommaireC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horssommaireCar">
    <w:name w:val="Titre 2 (hors sommaire) Car"/>
    <w:basedOn w:val="Policepardfaut"/>
    <w:link w:val="Titre2horssommaire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brut">
    <w:name w:val="Plain Text"/>
    <w:basedOn w:val="Normal"/>
    <w:link w:val="TextebrutCar"/>
    <w:uiPriority w:val="99"/>
    <w:unhideWhenUsed/>
    <w:rsid w:val="00C60B36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val="en-US"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C60B36"/>
    <w:rPr>
      <w:rFonts w:ascii="Consolas" w:eastAsiaTheme="minorHAnsi" w:hAnsi="Consolas"/>
      <w:sz w:val="21"/>
      <w:szCs w:val="21"/>
      <w:lang w:val="en-US" w:eastAsia="en-US"/>
    </w:rPr>
  </w:style>
  <w:style w:type="paragraph" w:customStyle="1" w:styleId="code">
    <w:name w:val="code"/>
    <w:basedOn w:val="Textebrut"/>
    <w:link w:val="codeCar"/>
    <w:qFormat/>
    <w:rsid w:val="002E0DD8"/>
    <w:rPr>
      <w:rFonts w:ascii="Courier New" w:hAnsi="Courier New" w:cs="Courier New"/>
    </w:rPr>
  </w:style>
  <w:style w:type="character" w:customStyle="1" w:styleId="codeCar">
    <w:name w:val="code Car"/>
    <w:basedOn w:val="TextebrutCar"/>
    <w:link w:val="code"/>
    <w:rsid w:val="002E0DD8"/>
    <w:rPr>
      <w:rFonts w:ascii="Courier New" w:eastAsiaTheme="minorHAnsi" w:hAnsi="Courier New" w:cs="Courier New"/>
      <w:sz w:val="21"/>
      <w:szCs w:val="21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1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7E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7E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7E6D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6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618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v">
    <w:name w:val="nv"/>
    <w:basedOn w:val="Policepardfaut"/>
    <w:rsid w:val="00BA6180"/>
  </w:style>
  <w:style w:type="paragraph" w:customStyle="1" w:styleId="command">
    <w:name w:val="command"/>
    <w:basedOn w:val="Normal"/>
    <w:link w:val="commandCar"/>
    <w:qFormat/>
    <w:rsid w:val="00617B00"/>
    <w:pPr>
      <w:shd w:val="clear" w:color="auto" w:fill="18171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  <w:jc w:val="left"/>
    </w:pPr>
    <w:rPr>
      <w:rFonts w:ascii="Consolas" w:eastAsia="Times New Roman" w:hAnsi="Consolas" w:cs="Courier New"/>
      <w:color w:val="FFFFFF"/>
      <w:sz w:val="18"/>
      <w:szCs w:val="18"/>
      <w:lang w:val="en-US" w:eastAsia="fr-FR"/>
    </w:rPr>
  </w:style>
  <w:style w:type="character" w:customStyle="1" w:styleId="p">
    <w:name w:val="p"/>
    <w:basedOn w:val="Policepardfaut"/>
    <w:rsid w:val="00B71436"/>
  </w:style>
  <w:style w:type="character" w:customStyle="1" w:styleId="commandCar">
    <w:name w:val="command Car"/>
    <w:basedOn w:val="Policepardfaut"/>
    <w:link w:val="command"/>
    <w:rsid w:val="00617B00"/>
    <w:rPr>
      <w:rFonts w:ascii="Consolas" w:eastAsia="Times New Roman" w:hAnsi="Consolas" w:cs="Courier New"/>
      <w:color w:val="FFFFFF"/>
      <w:sz w:val="18"/>
      <w:szCs w:val="18"/>
      <w:shd w:val="clear" w:color="auto" w:fill="18171B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labeip.epitech.eu/svn/2017/musicsheetwriter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musicsheetwri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567322909D44999D432F7AA1044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9BF27-0649-474B-81B2-4D2AEDFD5C12}"/>
      </w:docPartPr>
      <w:docPartBody>
        <w:p w:rsidR="007B1E0F" w:rsidRDefault="00835678">
          <w:pPr>
            <w:pStyle w:val="4E567322909D44999D432F7AA1044A9A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EF3B26AC41CE4333B13786332BC9A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2138E-CAF1-4782-B544-357F67BBF681}"/>
      </w:docPartPr>
      <w:docPartBody>
        <w:p w:rsidR="007B1E0F" w:rsidRDefault="00835678">
          <w:pPr>
            <w:pStyle w:val="EF3B26AC41CE4333B13786332BC9A209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543AC9680F3441A3BFB80A05444E1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1115EA-075A-4697-A654-185EE36D44D2}"/>
      </w:docPartPr>
      <w:docPartBody>
        <w:p w:rsidR="007B1E0F" w:rsidRDefault="00835678">
          <w:pPr>
            <w:pStyle w:val="543AC9680F3441A3BFB80A05444E12D6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D64BFDD360F94063A631BD4A32C481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3C23DF-DDD3-4E0B-B4D1-058DFC5D34C3}"/>
      </w:docPartPr>
      <w:docPartBody>
        <w:p w:rsidR="007B1E0F" w:rsidRDefault="00835678">
          <w:pPr>
            <w:pStyle w:val="D64BFDD360F94063A631BD4A32C481FC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B95B132B621342119241B1597F476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372C3A-E9B4-4BFB-9E11-F9833C57DD69}"/>
      </w:docPartPr>
      <w:docPartBody>
        <w:p w:rsidR="007B1E0F" w:rsidRDefault="00835678">
          <w:pPr>
            <w:pStyle w:val="B95B132B621342119241B1597F47642D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8FC23A4CE418429EADC4C226EFEE3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DCF064-A0DF-42C1-BAEF-0B3A9184B5CB}"/>
      </w:docPartPr>
      <w:docPartBody>
        <w:p w:rsidR="007B1E0F" w:rsidRDefault="00835678">
          <w:pPr>
            <w:pStyle w:val="8FC23A4CE418429EADC4C226EFEE3277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95503E6C5C16408889A61BCFEFB97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A3C4E0-D4BF-42FA-9F6D-71C47B4179AF}"/>
      </w:docPartPr>
      <w:docPartBody>
        <w:p w:rsidR="007B1E0F" w:rsidRDefault="00835678">
          <w:pPr>
            <w:pStyle w:val="95503E6C5C16408889A61BCFEFB97F5E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9702B2EC973D44FEA19206887380F2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AEFAB6-E521-4DB7-BE38-F2EBD130B4A1}"/>
      </w:docPartPr>
      <w:docPartBody>
        <w:p w:rsidR="007B1E0F" w:rsidRDefault="00835678">
          <w:pPr>
            <w:pStyle w:val="9702B2EC973D44FEA19206887380F251"/>
          </w:pPr>
          <w:r w:rsidRPr="00FA513D">
            <w:rPr>
              <w:color w:val="FFFFFF" w:themeColor="background1"/>
              <w:sz w:val="28"/>
            </w:rPr>
            <w:t xml:space="preserve">     </w:t>
          </w:r>
        </w:p>
      </w:docPartBody>
    </w:docPart>
    <w:docPart>
      <w:docPartPr>
        <w:name w:val="81870C59E03F46A3B4B2BADB162F1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4B2C8-5B50-4C6A-AE7C-C0C27F848EA4}"/>
      </w:docPartPr>
      <w:docPartBody>
        <w:p w:rsidR="007B1E0F" w:rsidRDefault="00835678">
          <w:pPr>
            <w:pStyle w:val="81870C59E03F46A3B4B2BADB162F18C0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A93EBD7A81B64FBBA24268AF6B8AB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29D2BA-4C57-4460-BCD1-D6BE8362C0A2}"/>
      </w:docPartPr>
      <w:docPartBody>
        <w:p w:rsidR="007B1E0F" w:rsidRDefault="00835678">
          <w:pPr>
            <w:pStyle w:val="A93EBD7A81B64FBBA24268AF6B8AB5A8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8"/>
    <w:rsid w:val="00567B34"/>
    <w:rsid w:val="007B1E0F"/>
    <w:rsid w:val="007C61CD"/>
    <w:rsid w:val="00835678"/>
    <w:rsid w:val="00850163"/>
    <w:rsid w:val="008E0E7D"/>
    <w:rsid w:val="009D5189"/>
    <w:rsid w:val="00A64171"/>
    <w:rsid w:val="00D81B80"/>
    <w:rsid w:val="00D91B30"/>
    <w:rsid w:val="00F30425"/>
    <w:rsid w:val="00F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567322909D44999D432F7AA1044A9A">
    <w:name w:val="4E567322909D44999D432F7AA1044A9A"/>
  </w:style>
  <w:style w:type="paragraph" w:customStyle="1" w:styleId="EF3B26AC41CE4333B13786332BC9A209">
    <w:name w:val="EF3B26AC41CE4333B13786332BC9A209"/>
  </w:style>
  <w:style w:type="paragraph" w:customStyle="1" w:styleId="543AC9680F3441A3BFB80A05444E12D6">
    <w:name w:val="543AC9680F3441A3BFB80A05444E12D6"/>
  </w:style>
  <w:style w:type="paragraph" w:customStyle="1" w:styleId="D64BFDD360F94063A631BD4A32C481FC">
    <w:name w:val="D64BFDD360F94063A631BD4A32C481FC"/>
  </w:style>
  <w:style w:type="paragraph" w:customStyle="1" w:styleId="B95B132B621342119241B1597F47642D">
    <w:name w:val="B95B132B621342119241B1597F47642D"/>
  </w:style>
  <w:style w:type="paragraph" w:customStyle="1" w:styleId="8FC23A4CE418429EADC4C226EFEE3277">
    <w:name w:val="8FC23A4CE418429EADC4C226EFEE3277"/>
  </w:style>
  <w:style w:type="paragraph" w:customStyle="1" w:styleId="95503E6C5C16408889A61BCFEFB97F5E">
    <w:name w:val="95503E6C5C16408889A61BCFEFB97F5E"/>
  </w:style>
  <w:style w:type="paragraph" w:customStyle="1" w:styleId="9702B2EC973D44FEA19206887380F251">
    <w:name w:val="9702B2EC973D44FEA19206887380F251"/>
  </w:style>
  <w:style w:type="paragraph" w:customStyle="1" w:styleId="81870C59E03F46A3B4B2BADB162F18C0">
    <w:name w:val="81870C59E03F46A3B4B2BADB162F18C0"/>
  </w:style>
  <w:style w:type="paragraph" w:customStyle="1" w:styleId="A93EBD7A81B64FBBA24268AF6B8AB5A8">
    <w:name w:val="A93EBD7A81B64FBBA24268AF6B8AB5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343D9-65C9-4D80-B7D6-E56AEEB8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Template_musicsheetwriter.dotx</Template>
  <TotalTime>418</TotalTime>
  <Pages>8</Pages>
  <Words>674</Words>
  <Characters>3707</Characters>
  <Application>Microsoft Office Word</Application>
  <DocSecurity>0</DocSecurity>
  <Lines>30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Music Sheet Writer</vt:lpstr>
      <vt:lpstr>Music Sheet Writer</vt:lpstr>
      <vt:lpstr>Partie 1</vt:lpstr>
      <vt:lpstr>    Sous-partie 1.1</vt:lpstr>
      <vt:lpstr>    Sous-partie 1.2</vt:lpstr>
      <vt:lpstr>    Sous-partie 1.3</vt:lpstr>
      <vt:lpstr>Partie 2</vt:lpstr>
    </vt:vector>
  </TitlesOfParts>
  <Manager>Jonathan Racaud</Manager>
  <Company>Music Sheet Writer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Guide D’installation</dc:subject>
  <dc:creator>Jonathan Racaud</dc:creator>
  <cp:keywords/>
  <dc:description/>
  <cp:lastModifiedBy>florian corradin</cp:lastModifiedBy>
  <cp:revision>85</cp:revision>
  <dcterms:created xsi:type="dcterms:W3CDTF">2016-04-08T00:16:00Z</dcterms:created>
  <dcterms:modified xsi:type="dcterms:W3CDTF">2016-04-29T22:54:00Z</dcterms:modified>
  <cp:category>Epitech Innovative Project</cp:category>
</cp:coreProperties>
</file>