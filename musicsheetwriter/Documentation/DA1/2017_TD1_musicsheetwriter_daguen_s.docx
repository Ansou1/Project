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eastAsia="ko-KR"/>
        </w:rPr>
        <w:id w:val="134382872"/>
        <w:docPartObj>
          <w:docPartGallery w:val="Cover Pages"/>
          <w:docPartUnique/>
        </w:docPartObj>
      </w:sdtPr>
      <w:sdtEndPr/>
      <w:sdtContent>
        <w:p w14:paraId="0A20F2B6" w14:textId="77777777" w:rsidR="00E62625" w:rsidRPr="00B4087B" w:rsidRDefault="00FA513D" w:rsidP="00FA513D">
          <w:pPr>
            <w:jc w:val="center"/>
            <w:sectPr w:rsidR="00E62625" w:rsidRPr="00B4087B" w:rsidSect="00E62625">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pPr>
          <w:r w:rsidRPr="00B4087B">
            <w:rPr>
              <w:noProof/>
              <w:lang w:val="en-US" w:eastAsia="zh-CN"/>
            </w:rPr>
            <w:drawing>
              <wp:anchor distT="0" distB="0" distL="114300" distR="114300" simplePos="0" relativeHeight="251660288" behindDoc="0" locked="0" layoutInCell="1" allowOverlap="1" wp14:anchorId="0D03FCA1" wp14:editId="6CFF64FB">
                <wp:simplePos x="0" y="0"/>
                <wp:positionH relativeFrom="column">
                  <wp:posOffset>1407470</wp:posOffset>
                </wp:positionH>
                <wp:positionV relativeFrom="paragraph">
                  <wp:posOffset>4608135</wp:posOffset>
                </wp:positionV>
                <wp:extent cx="3286125" cy="3286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86125" cy="3286125"/>
                        </a:xfrm>
                        <a:prstGeom prst="rect">
                          <a:avLst/>
                        </a:prstGeom>
                      </pic:spPr>
                    </pic:pic>
                  </a:graphicData>
                </a:graphic>
                <wp14:sizeRelH relativeFrom="page">
                  <wp14:pctWidth>0</wp14:pctWidth>
                </wp14:sizeRelH>
                <wp14:sizeRelV relativeFrom="page">
                  <wp14:pctHeight>0</wp14:pctHeight>
                </wp14:sizeRelV>
              </wp:anchor>
            </w:drawing>
          </w:r>
          <w:r w:rsidR="00E62625" w:rsidRPr="00B4087B">
            <w:rPr>
              <w:noProof/>
              <w:lang w:val="en-US" w:eastAsia="zh-CN"/>
            </w:rPr>
            <mc:AlternateContent>
              <mc:Choice Requires="wpg">
                <w:drawing>
                  <wp:anchor distT="0" distB="0" distL="114300" distR="114300" simplePos="0" relativeHeight="251659264" behindDoc="1" locked="0" layoutInCell="1" allowOverlap="1" wp14:anchorId="1CD1EFBD" wp14:editId="3CE6F78F">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14:paraId="76B16A1A" w14:textId="77777777" w:rsidR="00120083" w:rsidRPr="00BB3A46" w:rsidRDefault="00120083" w:rsidP="00FA513D">
                                      <w:pPr>
                                        <w:pStyle w:val="Sansinterligne"/>
                                        <w:spacing w:before="120"/>
                                        <w:ind w:right="-199" w:hanging="142"/>
                                        <w:jc w:val="center"/>
                                        <w:rPr>
                                          <w:color w:val="FFFFFF" w:themeColor="background1"/>
                                          <w:lang w:val="en-US"/>
                                        </w:rPr>
                                      </w:pPr>
                                      <w:r>
                                        <w:rPr>
                                          <w:color w:val="FFFFFF" w:themeColor="background1"/>
                                          <w:lang w:val="en-US"/>
                                        </w:rPr>
                                        <w:t>Jonathan Racaud</w:t>
                                      </w:r>
                                    </w:p>
                                  </w:sdtContent>
                                </w:sdt>
                                <w:p w14:paraId="0F406960" w14:textId="77777777" w:rsidR="00120083" w:rsidRPr="00FA513D" w:rsidRDefault="00AB095D">
                                  <w:pPr>
                                    <w:pStyle w:val="Sansinterligne"/>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EndPr/>
                                    <w:sdtContent>
                                      <w:r w:rsidR="00120083" w:rsidRPr="00FA513D">
                                        <w:rPr>
                                          <w:caps/>
                                          <w:color w:val="FFFFFF" w:themeColor="background1"/>
                                          <w:sz w:val="28"/>
                                          <w:lang w:val="en-US"/>
                                        </w:rPr>
                                        <w:t>Music Sheet Writer</w:t>
                                      </w:r>
                                    </w:sdtContent>
                                  </w:sdt>
                                  <w:r w:rsidR="00120083" w:rsidRPr="00FA513D">
                                    <w:rPr>
                                      <w:color w:val="FFFFFF" w:themeColor="background1"/>
                                      <w:sz w:val="28"/>
                                      <w:lang w:val="en-US"/>
                                    </w:rPr>
                                    <w:t>  </w:t>
                                  </w:r>
                                  <w:sdt>
                                    <w:sdtPr>
                                      <w:rPr>
                                        <w:color w:val="FFFFFF" w:themeColor="background1"/>
                                        <w:sz w:val="28"/>
                                      </w:rPr>
                                      <w:alias w:val="Adresse"/>
                                      <w:tag w:val=""/>
                                      <w:id w:val="-1635257692"/>
                                      <w:placeholder>
                                        <w:docPart w:val="EC67A27222A24151B8231E790B97C9CD"/>
                                      </w:placeholder>
                                      <w:showingPlcHdr/>
                                      <w:dataBinding w:prefixMappings="xmlns:ns0='http://schemas.microsoft.com/office/2006/coverPageProps' " w:xpath="/ns0:CoverPageProperties[1]/ns0:CompanyAddress[1]" w:storeItemID="{55AF091B-3C7A-41E3-B477-F2FDAA23CFDA}"/>
                                      <w:text/>
                                    </w:sdtPr>
                                    <w:sdtEndPr/>
                                    <w:sdtContent>
                                      <w:r w:rsidR="00120083" w:rsidRPr="00FA513D">
                                        <w:rPr>
                                          <w:color w:val="FFFFFF" w:themeColor="background1"/>
                                          <w:sz w:val="28"/>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p w14:paraId="571EBF6F" w14:textId="77777777" w:rsidR="00120083" w:rsidRDefault="00120083" w:rsidP="00E62625">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14:paraId="51A2FA49" w14:textId="77777777" w:rsidR="00120083" w:rsidRDefault="00AB095D" w:rsidP="00D033A8">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120083">
                                        <w:rPr>
                                          <w:rFonts w:asciiTheme="majorHAnsi" w:eastAsiaTheme="majorEastAsia" w:hAnsiTheme="majorHAnsi" w:cstheme="majorBidi"/>
                                          <w:caps/>
                                          <w:color w:val="5B9BD5" w:themeColor="accent1"/>
                                          <w:sz w:val="72"/>
                                          <w:szCs w:val="72"/>
                                        </w:rPr>
                                        <w:t>Documentation Technique</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CD1EFBD" id="Grou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lang w:val="en-US"/>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Content>
                              <w:p w14:paraId="76B16A1A" w14:textId="77777777" w:rsidR="00120083" w:rsidRPr="00BB3A46" w:rsidRDefault="00120083" w:rsidP="00FA513D">
                                <w:pPr>
                                  <w:pStyle w:val="Sansinterligne"/>
                                  <w:spacing w:before="120"/>
                                  <w:ind w:right="-199" w:hanging="142"/>
                                  <w:jc w:val="center"/>
                                  <w:rPr>
                                    <w:color w:val="FFFFFF" w:themeColor="background1"/>
                                    <w:lang w:val="en-US"/>
                                  </w:rPr>
                                </w:pPr>
                                <w:r>
                                  <w:rPr>
                                    <w:color w:val="FFFFFF" w:themeColor="background1"/>
                                    <w:lang w:val="en-US"/>
                                  </w:rPr>
                                  <w:t>Jonathan Racaud</w:t>
                                </w:r>
                              </w:p>
                            </w:sdtContent>
                          </w:sdt>
                          <w:p w14:paraId="0F406960" w14:textId="77777777" w:rsidR="00120083" w:rsidRPr="00FA513D" w:rsidRDefault="00120083">
                            <w:pPr>
                              <w:pStyle w:val="Sansinterligne"/>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Content>
                                <w:r w:rsidRPr="00FA513D">
                                  <w:rPr>
                                    <w:caps/>
                                    <w:color w:val="FFFFFF" w:themeColor="background1"/>
                                    <w:sz w:val="28"/>
                                    <w:lang w:val="en-US"/>
                                  </w:rPr>
                                  <w:t>Music Sheet Writer</w:t>
                                </w:r>
                              </w:sdtContent>
                            </w:sdt>
                            <w:r w:rsidRPr="00FA513D">
                              <w:rPr>
                                <w:color w:val="FFFFFF" w:themeColor="background1"/>
                                <w:sz w:val="28"/>
                                <w:lang w:val="en-US"/>
                              </w:rPr>
                              <w:t>  </w:t>
                            </w:r>
                            <w:sdt>
                              <w:sdtPr>
                                <w:rPr>
                                  <w:color w:val="FFFFFF" w:themeColor="background1"/>
                                  <w:sz w:val="28"/>
                                </w:rPr>
                                <w:alias w:val="Adresse"/>
                                <w:tag w:val=""/>
                                <w:id w:val="-1635257692"/>
                                <w:placeholder>
                                  <w:docPart w:val="EC67A27222A24151B8231E790B97C9CD"/>
                                </w:placeholder>
                                <w:showingPlcHdr/>
                                <w:dataBinding w:prefixMappings="xmlns:ns0='http://schemas.microsoft.com/office/2006/coverPageProps' " w:xpath="/ns0:CoverPageProperties[1]/ns0:CompanyAddress[1]" w:storeItemID="{55AF091B-3C7A-41E3-B477-F2FDAA23CFDA}"/>
                                <w:text/>
                              </w:sdtPr>
                              <w:sdtContent>
                                <w:r w:rsidRPr="00FA513D">
                                  <w:rPr>
                                    <w:color w:val="FFFFFF" w:themeColor="background1"/>
                                    <w:sz w:val="28"/>
                                    <w:lang w:val="en-US"/>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Content>
                              <w:p w14:paraId="571EBF6F" w14:textId="77777777" w:rsidR="00120083" w:rsidRDefault="00120083" w:rsidP="00E62625">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14:paraId="51A2FA49" w14:textId="77777777" w:rsidR="00120083" w:rsidRDefault="00120083" w:rsidP="00D033A8">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aps/>
                                    <w:color w:val="5B9BD5" w:themeColor="accent1"/>
                                    <w:sz w:val="72"/>
                                    <w:szCs w:val="72"/>
                                  </w:rPr>
                                  <w:t>Documentation Technique</w:t>
                                </w:r>
                              </w:sdtContent>
                            </w:sdt>
                          </w:p>
                        </w:txbxContent>
                      </v:textbox>
                    </v:shape>
                    <w10:wrap anchorx="page" anchory="page"/>
                  </v:group>
                </w:pict>
              </mc:Fallback>
            </mc:AlternateContent>
          </w:r>
        </w:p>
        <w:p w14:paraId="2D0BECE3" w14:textId="77777777" w:rsidR="00ED6AB0" w:rsidRPr="00B4087B" w:rsidRDefault="00AB095D" w:rsidP="00E25192">
          <w:pPr>
            <w:pStyle w:val="Sansinterligne"/>
          </w:pPr>
        </w:p>
      </w:sdtContent>
    </w:sdt>
    <w:p w14:paraId="3D8B7FDB" w14:textId="77777777" w:rsidR="00E62625" w:rsidRPr="00B4087B" w:rsidRDefault="006706E0" w:rsidP="006706E0">
      <w:pPr>
        <w:pStyle w:val="Titre1horssommaire"/>
      </w:pPr>
      <w:r w:rsidRPr="00B4087B">
        <w:t>Objectifs du document</w:t>
      </w:r>
    </w:p>
    <w:p w14:paraId="2BB4C1A9" w14:textId="77777777" w:rsidR="00E76D96" w:rsidRDefault="006706E0" w:rsidP="007D0BF0">
      <w:pPr>
        <w:pStyle w:val="Titre2horssommaire"/>
      </w:pPr>
      <w:r w:rsidRPr="00B4087B">
        <w:tab/>
        <w:t>Résumé</w:t>
      </w:r>
    </w:p>
    <w:p w14:paraId="507646B6" w14:textId="77777777" w:rsidR="00E64A20" w:rsidRPr="00E64A20" w:rsidRDefault="00E64A20" w:rsidP="00E64A20"/>
    <w:p w14:paraId="6483978C" w14:textId="77777777" w:rsidR="00665A7A" w:rsidRDefault="006706E0" w:rsidP="00E76D96">
      <w:pPr>
        <w:pStyle w:val="Titre2horssommaire"/>
        <w:spacing w:after="0"/>
      </w:pPr>
      <w:r w:rsidRPr="00B4087B">
        <w:tab/>
      </w:r>
    </w:p>
    <w:p w14:paraId="2759B120" w14:textId="77777777" w:rsidR="00665A7A" w:rsidRDefault="00665A7A">
      <w:pPr>
        <w:jc w:val="left"/>
        <w:rPr>
          <w:rFonts w:asciiTheme="majorHAnsi" w:hAnsiTheme="majorHAnsi"/>
          <w:color w:val="2E74B5" w:themeColor="accent1" w:themeShade="BF"/>
          <w:sz w:val="28"/>
        </w:rPr>
      </w:pPr>
      <w:r>
        <w:br w:type="page"/>
      </w:r>
    </w:p>
    <w:p w14:paraId="36ECD53E" w14:textId="77777777" w:rsidR="006706E0" w:rsidRPr="00B4087B" w:rsidRDefault="006706E0" w:rsidP="0036661F">
      <w:pPr>
        <w:pStyle w:val="Titre2horssommaire"/>
        <w:spacing w:after="0"/>
        <w:ind w:firstLine="708"/>
      </w:pPr>
      <w:r w:rsidRPr="00B4087B">
        <w:lastRenderedPageBreak/>
        <w:t>Glossaire</w:t>
      </w:r>
    </w:p>
    <w:p w14:paraId="36BD8357" w14:textId="77777777" w:rsidR="00A92C3B" w:rsidRPr="00B4087B" w:rsidRDefault="00A92C3B" w:rsidP="00F14081">
      <w:pPr>
        <w:pStyle w:val="Sansinterligne"/>
        <w:rPr>
          <w:b/>
          <w:i/>
        </w:rPr>
      </w:pPr>
      <w:r w:rsidRPr="00B4087B">
        <w:rPr>
          <w:b/>
          <w:i/>
          <w:shd w:val="clear" w:color="auto" w:fill="FFFFFF"/>
        </w:rPr>
        <w:t>–</w:t>
      </w:r>
      <w:r w:rsidR="00DE69FF" w:rsidRPr="00B4087B">
        <w:rPr>
          <w:b/>
          <w:i/>
        </w:rPr>
        <w:t xml:space="preserve"> M</w:t>
      </w:r>
      <w:r w:rsidRPr="00B4087B">
        <w:rPr>
          <w:b/>
          <w:i/>
        </w:rPr>
        <w:t xml:space="preserve"> –</w:t>
      </w:r>
    </w:p>
    <w:p w14:paraId="1F6475F3" w14:textId="77777777" w:rsidR="00DE69FF" w:rsidRPr="00B4087B" w:rsidRDefault="00DE69FF" w:rsidP="00F14081">
      <w:r w:rsidRPr="00B4087B">
        <w:t>Mot : Définition</w:t>
      </w:r>
    </w:p>
    <w:p w14:paraId="6C0DC0D8" w14:textId="77777777" w:rsidR="00DE69FF" w:rsidRPr="00B4087B" w:rsidRDefault="00DE69FF" w:rsidP="00F14081">
      <w:pPr>
        <w:pStyle w:val="Sansinterligne"/>
        <w:rPr>
          <w:b/>
          <w:i/>
        </w:rPr>
      </w:pPr>
      <w:r w:rsidRPr="00B4087B">
        <w:rPr>
          <w:b/>
          <w:i/>
          <w:shd w:val="clear" w:color="auto" w:fill="FFFFFF"/>
        </w:rPr>
        <w:t>–</w:t>
      </w:r>
      <w:r w:rsidRPr="00B4087B">
        <w:rPr>
          <w:b/>
          <w:i/>
        </w:rPr>
        <w:t xml:space="preserve"> S –</w:t>
      </w:r>
    </w:p>
    <w:p w14:paraId="66AC08F1" w14:textId="77777777" w:rsidR="006706E0" w:rsidRPr="00B4087B" w:rsidRDefault="00606A12" w:rsidP="00F14081">
      <w:r w:rsidRPr="00B4087B">
        <w:t>Signification de l’Acronyme</w:t>
      </w:r>
      <w:r w:rsidR="00DE69FF" w:rsidRPr="00B4087B">
        <w:t xml:space="preserve"> (</w:t>
      </w:r>
      <w:r>
        <w:t>SDA</w:t>
      </w:r>
      <w:r w:rsidR="00DE69FF" w:rsidRPr="00B4087B">
        <w:t>) : Définition</w:t>
      </w:r>
      <w:r w:rsidR="006706E0" w:rsidRPr="00B4087B">
        <w:br w:type="page"/>
      </w:r>
    </w:p>
    <w:p w14:paraId="70DFE3BC" w14:textId="77777777" w:rsidR="006706E0" w:rsidRPr="00B4087B" w:rsidRDefault="00ED6AB0" w:rsidP="00ED6AB0">
      <w:pPr>
        <w:pStyle w:val="Titre1horssommaire"/>
      </w:pPr>
      <w:r w:rsidRPr="00B4087B">
        <w:lastRenderedPageBreak/>
        <w:t>Description du document</w:t>
      </w:r>
    </w:p>
    <w:tbl>
      <w:tblPr>
        <w:tblStyle w:val="MusicSheetWriterTableHeadingColumn"/>
        <w:tblW w:w="0" w:type="auto"/>
        <w:tblLook w:val="04A0" w:firstRow="1" w:lastRow="0" w:firstColumn="1" w:lastColumn="0" w:noHBand="0" w:noVBand="1"/>
      </w:tblPr>
      <w:tblGrid>
        <w:gridCol w:w="2263"/>
        <w:gridCol w:w="6799"/>
      </w:tblGrid>
      <w:tr w:rsidR="00ED6AB0" w:rsidRPr="00B4087B" w14:paraId="7FC8E44F" w14:textId="77777777" w:rsidTr="00B408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5830897F" w14:textId="77777777" w:rsidR="00ED6AB0" w:rsidRPr="00B4087B" w:rsidRDefault="00ED6AB0" w:rsidP="00ED6AB0">
            <w:r w:rsidRPr="00B4087B">
              <w:t>Titre</w:t>
            </w:r>
          </w:p>
        </w:tc>
        <w:tc>
          <w:tcPr>
            <w:tcW w:w="6799" w:type="dxa"/>
          </w:tcPr>
          <w:p w14:paraId="5917C40C" w14:textId="77777777" w:rsidR="00ED6AB0" w:rsidRPr="00B4087B" w:rsidRDefault="00AB095D" w:rsidP="003A015B">
            <w:pPr>
              <w:cnfStyle w:val="100000000000" w:firstRow="1" w:lastRow="0" w:firstColumn="0" w:lastColumn="0" w:oddVBand="0" w:evenVBand="0" w:oddHBand="0" w:evenHBand="0" w:firstRowFirstColumn="0" w:firstRowLastColumn="0" w:lastRowFirstColumn="0" w:lastRowLastColumn="0"/>
            </w:pPr>
            <w:sdt>
              <w:sdtPr>
                <w:alias w:val="Titre "/>
                <w:tag w:val=""/>
                <w:id w:val="1592041251"/>
                <w:placeholder>
                  <w:docPart w:val="225F7E207418484F9A6051C98B9A63AB"/>
                </w:placeholder>
                <w:dataBinding w:prefixMappings="xmlns:ns0='http://purl.org/dc/elements/1.1/' xmlns:ns1='http://schemas.openxmlformats.org/package/2006/metadata/core-properties' " w:xpath="/ns1:coreProperties[1]/ns0:title[1]" w:storeItemID="{6C3C8BC8-F283-45AE-878A-BAB7291924A1}"/>
                <w:text/>
              </w:sdtPr>
              <w:sdtEndPr/>
              <w:sdtContent>
                <w:r w:rsidR="004D761D" w:rsidRPr="00B4087B">
                  <w:t>Music Sheet Writer</w:t>
                </w:r>
              </w:sdtContent>
            </w:sdt>
            <w:r w:rsidR="001C0E27" w:rsidRPr="00B4087B">
              <w:t xml:space="preserve"> : </w:t>
            </w:r>
            <w:sdt>
              <w:sdtPr>
                <w:alias w:val="Objet "/>
                <w:tag w:val=""/>
                <w:id w:val="-744576005"/>
                <w:placeholder>
                  <w:docPart w:val="A554C5F0E9A04983ACCA39772B4AF31C"/>
                </w:placeholder>
                <w:dataBinding w:prefixMappings="xmlns:ns0='http://purl.org/dc/elements/1.1/' xmlns:ns1='http://schemas.openxmlformats.org/package/2006/metadata/core-properties' " w:xpath="/ns1:coreProperties[1]/ns0:subject[1]" w:storeItemID="{6C3C8BC8-F283-45AE-878A-BAB7291924A1}"/>
                <w:text/>
              </w:sdtPr>
              <w:sdtEndPr/>
              <w:sdtContent>
                <w:r w:rsidR="00986B15">
                  <w:rPr>
                    <w:lang w:val="en-US"/>
                  </w:rPr>
                  <w:t>Documentation Technique</w:t>
                </w:r>
              </w:sdtContent>
            </w:sdt>
          </w:p>
        </w:tc>
      </w:tr>
      <w:tr w:rsidR="00D033A8" w:rsidRPr="00B4087B" w14:paraId="38DB81D7"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58EBB6BD" w14:textId="77777777" w:rsidR="00D033A8" w:rsidRPr="00B4087B" w:rsidRDefault="00D033A8" w:rsidP="00ED6AB0">
            <w:r w:rsidRPr="00B4087B">
              <w:t>Date de création</w:t>
            </w:r>
          </w:p>
        </w:tc>
        <w:sdt>
          <w:sdtPr>
            <w:alias w:val="Date de création"/>
            <w:tag w:val="Date de création"/>
            <w:id w:val="-944227244"/>
            <w:placeholder>
              <w:docPart w:val="177F3105025F47B7BD8AD9DB4A092698"/>
            </w:placeholder>
            <w:date w:fullDate="2016-04-08T00:00:00Z">
              <w:dateFormat w:val="dd/MM/yyyy"/>
              <w:lid w:val="fr-FR"/>
              <w:storeMappedDataAs w:val="dateTime"/>
              <w:calendar w:val="gregorian"/>
            </w:date>
          </w:sdtPr>
          <w:sdtEndPr/>
          <w:sdtContent>
            <w:tc>
              <w:tcPr>
                <w:tcW w:w="6799" w:type="dxa"/>
              </w:tcPr>
              <w:p w14:paraId="65CE5D3B" w14:textId="77777777" w:rsidR="00D033A8" w:rsidRPr="00B4087B" w:rsidRDefault="00986B15" w:rsidP="00DE69FF">
                <w:pPr>
                  <w:cnfStyle w:val="000000000000" w:firstRow="0" w:lastRow="0" w:firstColumn="0" w:lastColumn="0" w:oddVBand="0" w:evenVBand="0" w:oddHBand="0" w:evenHBand="0" w:firstRowFirstColumn="0" w:firstRowLastColumn="0" w:lastRowFirstColumn="0" w:lastRowLastColumn="0"/>
                </w:pPr>
                <w:r>
                  <w:t>08/04/2016</w:t>
                </w:r>
              </w:p>
            </w:tc>
          </w:sdtContent>
        </w:sdt>
      </w:tr>
      <w:tr w:rsidR="00ED6AB0" w:rsidRPr="00B4087B" w14:paraId="46CAF372"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5810F40A" w14:textId="77777777" w:rsidR="00ED6AB0" w:rsidRPr="00B4087B" w:rsidRDefault="00ED6AB0" w:rsidP="00ED6AB0">
            <w:r w:rsidRPr="00B4087B">
              <w:t>Date</w:t>
            </w:r>
            <w:r w:rsidR="00D033A8" w:rsidRPr="00B4087B">
              <w:t xml:space="preserve"> de publication</w:t>
            </w:r>
          </w:p>
        </w:tc>
        <w:sdt>
          <w:sdtPr>
            <w:alias w:val="Date de publication"/>
            <w:tag w:val=""/>
            <w:id w:val="-1609037998"/>
            <w:placeholder>
              <w:docPart w:val="3E5E5D61823946EFA6ED2E9AE8CBF5A3"/>
            </w:placeholder>
            <w:dataBinding w:prefixMappings="xmlns:ns0='http://schemas.microsoft.com/office/2006/coverPageProps' " w:xpath="/ns0:CoverPageProperties[1]/ns0:PublishDate[1]" w:storeItemID="{55AF091B-3C7A-41E3-B477-F2FDAA23CFDA}"/>
            <w:date w:fullDate="2016-04-08T00:00:00Z">
              <w:dateFormat w:val="dd/MM/yyyy"/>
              <w:lid w:val="fr-FR"/>
              <w:storeMappedDataAs w:val="dateTime"/>
              <w:calendar w:val="gregorian"/>
            </w:date>
          </w:sdtPr>
          <w:sdtEndPr/>
          <w:sdtContent>
            <w:tc>
              <w:tcPr>
                <w:tcW w:w="6799" w:type="dxa"/>
              </w:tcPr>
              <w:p w14:paraId="1D6F02CB" w14:textId="77777777" w:rsidR="00ED6AB0" w:rsidRPr="00B4087B" w:rsidRDefault="00986B15" w:rsidP="00DE69FF">
                <w:pPr>
                  <w:cnfStyle w:val="000000000000" w:firstRow="0" w:lastRow="0" w:firstColumn="0" w:lastColumn="0" w:oddVBand="0" w:evenVBand="0" w:oddHBand="0" w:evenHBand="0" w:firstRowFirstColumn="0" w:firstRowLastColumn="0" w:lastRowFirstColumn="0" w:lastRowLastColumn="0"/>
                </w:pPr>
                <w:r>
                  <w:t>08/04/2016</w:t>
                </w:r>
              </w:p>
            </w:tc>
          </w:sdtContent>
        </w:sdt>
      </w:tr>
      <w:tr w:rsidR="00ED6AB0" w:rsidRPr="00B4087B" w14:paraId="6A28A8C1"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72EA441D" w14:textId="77777777" w:rsidR="00ED6AB0" w:rsidRPr="00B4087B" w:rsidRDefault="00ED6AB0" w:rsidP="00ED6AB0">
            <w:r w:rsidRPr="00B4087B">
              <w:t>Auteur</w:t>
            </w:r>
          </w:p>
        </w:tc>
        <w:tc>
          <w:tcPr>
            <w:tcW w:w="6799" w:type="dxa"/>
          </w:tcPr>
          <w:sdt>
            <w:sdtPr>
              <w:alias w:val="Auteur"/>
              <w:tag w:val=""/>
              <w:id w:val="560593049"/>
              <w:dataBinding w:prefixMappings="xmlns:ns0='http://purl.org/dc/elements/1.1/' xmlns:ns1='http://schemas.openxmlformats.org/package/2006/metadata/core-properties' " w:xpath="/ns1:coreProperties[1]/ns0:creator[1]" w:storeItemID="{6C3C8BC8-F283-45AE-878A-BAB7291924A1}"/>
              <w:text/>
            </w:sdtPr>
            <w:sdtEndPr/>
            <w:sdtContent>
              <w:p w14:paraId="2043F55D" w14:textId="77777777" w:rsidR="00ED6AB0" w:rsidRPr="00B4087B" w:rsidRDefault="00986B15" w:rsidP="00F356A5">
                <w:pPr>
                  <w:pStyle w:val="Sansinterligne"/>
                  <w:cnfStyle w:val="000000000000" w:firstRow="0" w:lastRow="0" w:firstColumn="0" w:lastColumn="0" w:oddVBand="0" w:evenVBand="0" w:oddHBand="0" w:evenHBand="0" w:firstRowFirstColumn="0" w:firstRowLastColumn="0" w:lastRowFirstColumn="0" w:lastRowLastColumn="0"/>
                </w:pPr>
                <w:r>
                  <w:rPr>
                    <w:lang w:val="en-US"/>
                  </w:rPr>
                  <w:t>Jonathan Racaud</w:t>
                </w:r>
              </w:p>
            </w:sdtContent>
          </w:sdt>
        </w:tc>
      </w:tr>
      <w:tr w:rsidR="00ED6AB0" w:rsidRPr="00B4087B" w14:paraId="76689512"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34DEE841" w14:textId="77777777" w:rsidR="00ED6AB0" w:rsidRPr="00B4087B" w:rsidRDefault="00ED6AB0" w:rsidP="00ED6AB0">
            <w:r w:rsidRPr="00B4087B">
              <w:t>Responsable</w:t>
            </w:r>
          </w:p>
        </w:tc>
        <w:sdt>
          <w:sdtPr>
            <w:alias w:val="Responsable"/>
            <w:tag w:val=""/>
            <w:id w:val="-267010783"/>
            <w:placeholder>
              <w:docPart w:val="050AD2A904F64159B2FF1DF90D3A0400"/>
            </w:placeholder>
            <w:dataBinding w:prefixMappings="xmlns:ns0='http://schemas.openxmlformats.org/officeDocument/2006/extended-properties' " w:xpath="/ns0:Properties[1]/ns0:Manager[1]" w:storeItemID="{6668398D-A668-4E3E-A5EB-62B293D839F1}"/>
            <w:text/>
          </w:sdtPr>
          <w:sdtEndPr/>
          <w:sdtContent>
            <w:tc>
              <w:tcPr>
                <w:tcW w:w="6799" w:type="dxa"/>
              </w:tcPr>
              <w:p w14:paraId="6680CDEB" w14:textId="77777777" w:rsidR="00ED6AB0" w:rsidRPr="00B4087B" w:rsidRDefault="003A015B" w:rsidP="003A015B">
                <w:pPr>
                  <w:cnfStyle w:val="000000000000" w:firstRow="0" w:lastRow="0" w:firstColumn="0" w:lastColumn="0" w:oddVBand="0" w:evenVBand="0" w:oddHBand="0" w:evenHBand="0" w:firstRowFirstColumn="0" w:firstRowLastColumn="0" w:lastRowFirstColumn="0" w:lastRowLastColumn="0"/>
                </w:pPr>
                <w:r w:rsidRPr="00B4087B">
                  <w:t>Jonathan Racaud</w:t>
                </w:r>
              </w:p>
            </w:tc>
          </w:sdtContent>
        </w:sdt>
      </w:tr>
      <w:tr w:rsidR="00ED6AB0" w:rsidRPr="00B4087B" w14:paraId="22F06BEE"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252BD88A" w14:textId="77777777" w:rsidR="00ED6AB0" w:rsidRPr="00B4087B" w:rsidRDefault="00ED6AB0" w:rsidP="00ED6AB0">
            <w:r w:rsidRPr="00B4087B">
              <w:t>E-mail</w:t>
            </w:r>
          </w:p>
        </w:tc>
        <w:sdt>
          <w:sdtPr>
            <w:alias w:val="Messagerie société"/>
            <w:tag w:val=""/>
            <w:id w:val="1269506720"/>
            <w:placeholder>
              <w:docPart w:val="2981B69EED6B4B47B0306EB7FB1D3D10"/>
            </w:placeholder>
            <w:dataBinding w:prefixMappings="xmlns:ns0='http://schemas.microsoft.com/office/2006/coverPageProps' " w:xpath="/ns0:CoverPageProperties[1]/ns0:CompanyEmail[1]" w:storeItemID="{55AF091B-3C7A-41E3-B477-F2FDAA23CFDA}"/>
            <w:text/>
          </w:sdtPr>
          <w:sdtEndPr/>
          <w:sdtContent>
            <w:tc>
              <w:tcPr>
                <w:tcW w:w="6799" w:type="dxa"/>
              </w:tcPr>
              <w:p w14:paraId="1E1EE97F" w14:textId="77777777" w:rsidR="00ED6AB0" w:rsidRPr="00B4087B" w:rsidRDefault="003A015B" w:rsidP="00ED6AB0">
                <w:pPr>
                  <w:cnfStyle w:val="000000000000" w:firstRow="0" w:lastRow="0" w:firstColumn="0" w:lastColumn="0" w:oddVBand="0" w:evenVBand="0" w:oddHBand="0" w:evenHBand="0" w:firstRowFirstColumn="0" w:firstRowLastColumn="0" w:lastRowFirstColumn="0" w:lastRowLastColumn="0"/>
                </w:pPr>
                <w:r w:rsidRPr="00B4087B">
                  <w:t>musicsheetwriter_2017@labeip.epitech.eu</w:t>
                </w:r>
              </w:p>
            </w:tc>
          </w:sdtContent>
        </w:sdt>
      </w:tr>
      <w:tr w:rsidR="00ED6AB0" w:rsidRPr="00B4087B" w14:paraId="3FC41549"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7C69452D" w14:textId="77777777" w:rsidR="00ED6AB0" w:rsidRPr="00B4087B" w:rsidRDefault="00ED6AB0" w:rsidP="00ED6AB0">
            <w:r w:rsidRPr="00B4087B">
              <w:t>Sujet</w:t>
            </w:r>
          </w:p>
        </w:tc>
        <w:sdt>
          <w:sdtPr>
            <w:alias w:val="Objet "/>
            <w:tag w:val=""/>
            <w:id w:val="1386059312"/>
            <w:placeholder>
              <w:docPart w:val="3FB50B98904D4F6887628EFF672A2868"/>
            </w:placeholder>
            <w:dataBinding w:prefixMappings="xmlns:ns0='http://purl.org/dc/elements/1.1/' xmlns:ns1='http://schemas.openxmlformats.org/package/2006/metadata/core-properties' " w:xpath="/ns1:coreProperties[1]/ns0:subject[1]" w:storeItemID="{6C3C8BC8-F283-45AE-878A-BAB7291924A1}"/>
            <w:text/>
          </w:sdtPr>
          <w:sdtEndPr/>
          <w:sdtContent>
            <w:tc>
              <w:tcPr>
                <w:tcW w:w="6799" w:type="dxa"/>
              </w:tcPr>
              <w:p w14:paraId="6D8FC6A2" w14:textId="77777777" w:rsidR="00ED6AB0" w:rsidRPr="00B4087B" w:rsidRDefault="00986B15" w:rsidP="00DE69FF">
                <w:pPr>
                  <w:cnfStyle w:val="000000000000" w:firstRow="0" w:lastRow="0" w:firstColumn="0" w:lastColumn="0" w:oddVBand="0" w:evenVBand="0" w:oddHBand="0" w:evenHBand="0" w:firstRowFirstColumn="0" w:firstRowLastColumn="0" w:lastRowFirstColumn="0" w:lastRowLastColumn="0"/>
                </w:pPr>
                <w:r>
                  <w:rPr>
                    <w:lang w:val="en-US"/>
                  </w:rPr>
                  <w:t>Documentation Technique</w:t>
                </w:r>
              </w:p>
            </w:tc>
          </w:sdtContent>
        </w:sdt>
      </w:tr>
      <w:tr w:rsidR="00ED6AB0" w:rsidRPr="00B4087B" w14:paraId="38E0C8CB"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607162AA" w14:textId="77777777" w:rsidR="00ED6AB0" w:rsidRPr="00B4087B" w:rsidRDefault="00ED6AB0" w:rsidP="00ED6AB0">
            <w:r w:rsidRPr="00B4087B">
              <w:t>Version du modèle</w:t>
            </w:r>
          </w:p>
        </w:tc>
        <w:tc>
          <w:tcPr>
            <w:tcW w:w="6799" w:type="dxa"/>
          </w:tcPr>
          <w:p w14:paraId="78E30918" w14:textId="77777777" w:rsidR="00ED6AB0" w:rsidRPr="00B4087B" w:rsidRDefault="00986B15" w:rsidP="00ED6AB0">
            <w:pPr>
              <w:cnfStyle w:val="000000000000" w:firstRow="0" w:lastRow="0" w:firstColumn="0" w:lastColumn="0" w:oddVBand="0" w:evenVBand="0" w:oddHBand="0" w:evenHBand="0" w:firstRowFirstColumn="0" w:firstRowLastColumn="0" w:lastRowFirstColumn="0" w:lastRowLastColumn="0"/>
            </w:pPr>
            <w:r>
              <w:t>1.0</w:t>
            </w:r>
          </w:p>
        </w:tc>
      </w:tr>
    </w:tbl>
    <w:p w14:paraId="2283DCF4" w14:textId="77777777" w:rsidR="00ED6AB0" w:rsidRPr="00B4087B" w:rsidRDefault="00ED6AB0" w:rsidP="00ED6AB0"/>
    <w:p w14:paraId="37C041E0" w14:textId="77777777" w:rsidR="00ED6AB0" w:rsidRPr="00B4087B" w:rsidRDefault="00ED6AB0" w:rsidP="00ED6AB0">
      <w:pPr>
        <w:pStyle w:val="Titre1horssommaire"/>
      </w:pPr>
      <w:r w:rsidRPr="00B4087B">
        <w:t>Tableau des révisions</w:t>
      </w:r>
    </w:p>
    <w:tbl>
      <w:tblPr>
        <w:tblStyle w:val="MusicSheetWriterTableHeadingRow"/>
        <w:tblW w:w="0" w:type="auto"/>
        <w:tblLook w:val="04A0" w:firstRow="1" w:lastRow="0" w:firstColumn="1" w:lastColumn="0" w:noHBand="0" w:noVBand="1"/>
      </w:tblPr>
      <w:tblGrid>
        <w:gridCol w:w="2265"/>
        <w:gridCol w:w="2265"/>
        <w:gridCol w:w="2266"/>
        <w:gridCol w:w="2266"/>
      </w:tblGrid>
      <w:tr w:rsidR="00ED6AB0" w:rsidRPr="00B4087B" w14:paraId="76AE799A" w14:textId="77777777" w:rsidTr="00B4087B">
        <w:trPr>
          <w:cnfStyle w:val="100000000000" w:firstRow="1" w:lastRow="0" w:firstColumn="0" w:lastColumn="0" w:oddVBand="0" w:evenVBand="0" w:oddHBand="0" w:evenHBand="0" w:firstRowFirstColumn="0" w:firstRowLastColumn="0" w:lastRowFirstColumn="0" w:lastRowLastColumn="0"/>
        </w:trPr>
        <w:tc>
          <w:tcPr>
            <w:tcW w:w="2265" w:type="dxa"/>
          </w:tcPr>
          <w:p w14:paraId="65AC01EB" w14:textId="77777777" w:rsidR="00ED6AB0" w:rsidRPr="00B4087B" w:rsidRDefault="00ED6AB0" w:rsidP="00ED6AB0">
            <w:pPr>
              <w:rPr>
                <w:b w:val="0"/>
              </w:rPr>
            </w:pPr>
            <w:r w:rsidRPr="00B4087B">
              <w:t>Date</w:t>
            </w:r>
          </w:p>
        </w:tc>
        <w:tc>
          <w:tcPr>
            <w:tcW w:w="2265" w:type="dxa"/>
          </w:tcPr>
          <w:p w14:paraId="12D28285" w14:textId="77777777" w:rsidR="00ED6AB0" w:rsidRPr="00B4087B" w:rsidRDefault="00ED6AB0" w:rsidP="00ED6AB0">
            <w:pPr>
              <w:rPr>
                <w:b w:val="0"/>
              </w:rPr>
            </w:pPr>
            <w:r w:rsidRPr="00B4087B">
              <w:t>Auteur</w:t>
            </w:r>
          </w:p>
        </w:tc>
        <w:tc>
          <w:tcPr>
            <w:tcW w:w="2266" w:type="dxa"/>
          </w:tcPr>
          <w:p w14:paraId="30E5DC3E" w14:textId="77777777" w:rsidR="00ED6AB0" w:rsidRPr="00B4087B" w:rsidRDefault="00ED6AB0" w:rsidP="00ED6AB0">
            <w:pPr>
              <w:rPr>
                <w:b w:val="0"/>
              </w:rPr>
            </w:pPr>
            <w:r w:rsidRPr="00B4087B">
              <w:t>Section(s)</w:t>
            </w:r>
          </w:p>
        </w:tc>
        <w:tc>
          <w:tcPr>
            <w:tcW w:w="2266" w:type="dxa"/>
          </w:tcPr>
          <w:p w14:paraId="7D3F0BA3" w14:textId="77777777" w:rsidR="00ED6AB0" w:rsidRPr="00B4087B" w:rsidRDefault="00ED6AB0" w:rsidP="00ED6AB0">
            <w:pPr>
              <w:rPr>
                <w:b w:val="0"/>
              </w:rPr>
            </w:pPr>
            <w:r w:rsidRPr="00B4087B">
              <w:t>Commentaire</w:t>
            </w:r>
          </w:p>
        </w:tc>
      </w:tr>
      <w:tr w:rsidR="00C468F3" w:rsidRPr="00B4087B" w14:paraId="006A0F3F" w14:textId="77777777" w:rsidTr="00B4087B">
        <w:tc>
          <w:tcPr>
            <w:tcW w:w="2265" w:type="dxa"/>
          </w:tcPr>
          <w:p w14:paraId="1E7BFFDC" w14:textId="77777777" w:rsidR="00C468F3" w:rsidRPr="00B4087B" w:rsidRDefault="00986B15" w:rsidP="00ED6AB0">
            <w:r>
              <w:t>04/08/2016</w:t>
            </w:r>
          </w:p>
        </w:tc>
        <w:tc>
          <w:tcPr>
            <w:tcW w:w="2265" w:type="dxa"/>
          </w:tcPr>
          <w:p w14:paraId="16135897" w14:textId="77777777" w:rsidR="00C468F3" w:rsidRPr="00B4087B" w:rsidRDefault="00986B15" w:rsidP="00ED6AB0">
            <w:r>
              <w:t>Jonathan Racaud</w:t>
            </w:r>
          </w:p>
        </w:tc>
        <w:tc>
          <w:tcPr>
            <w:tcW w:w="2266" w:type="dxa"/>
          </w:tcPr>
          <w:p w14:paraId="7F3A5F22" w14:textId="77777777" w:rsidR="00C468F3" w:rsidRPr="00B4087B" w:rsidRDefault="00986B15" w:rsidP="00ED6AB0">
            <w:r>
              <w:t>Toutes</w:t>
            </w:r>
          </w:p>
        </w:tc>
        <w:tc>
          <w:tcPr>
            <w:tcW w:w="2266" w:type="dxa"/>
          </w:tcPr>
          <w:p w14:paraId="7D60AA16" w14:textId="77777777" w:rsidR="00C468F3" w:rsidRPr="00B4087B" w:rsidRDefault="00986B15" w:rsidP="00ED6AB0">
            <w:r>
              <w:t>Création du document</w:t>
            </w:r>
          </w:p>
        </w:tc>
      </w:tr>
      <w:tr w:rsidR="00D51606" w:rsidRPr="00B4087B" w14:paraId="4B8C5DEA" w14:textId="77777777" w:rsidTr="00B4087B">
        <w:tc>
          <w:tcPr>
            <w:tcW w:w="2265" w:type="dxa"/>
          </w:tcPr>
          <w:p w14:paraId="234CAD69" w14:textId="62FBAA41" w:rsidR="00D51606" w:rsidRDefault="00D51606" w:rsidP="00ED6AB0">
            <w:r>
              <w:t>23/04/2016</w:t>
            </w:r>
          </w:p>
        </w:tc>
        <w:tc>
          <w:tcPr>
            <w:tcW w:w="2265" w:type="dxa"/>
          </w:tcPr>
          <w:p w14:paraId="4FA54E3D" w14:textId="6BBF6E0E" w:rsidR="00D51606" w:rsidRDefault="00D51606" w:rsidP="00ED6AB0">
            <w:r>
              <w:t>Simon Daguenet</w:t>
            </w:r>
          </w:p>
        </w:tc>
        <w:tc>
          <w:tcPr>
            <w:tcW w:w="2266" w:type="dxa"/>
          </w:tcPr>
          <w:p w14:paraId="13B763BD" w14:textId="29EE0540" w:rsidR="00D51606" w:rsidRDefault="00D51606" w:rsidP="00ED6AB0">
            <w:r>
              <w:t>3.5 Windows Phone</w:t>
            </w:r>
          </w:p>
        </w:tc>
        <w:tc>
          <w:tcPr>
            <w:tcW w:w="2266" w:type="dxa"/>
          </w:tcPr>
          <w:p w14:paraId="7D79FA83" w14:textId="2B4C2CF6" w:rsidR="00D51606" w:rsidRDefault="00D51606" w:rsidP="00ED6AB0">
            <w:r>
              <w:t>Ajout de la partie</w:t>
            </w:r>
          </w:p>
        </w:tc>
      </w:tr>
    </w:tbl>
    <w:p w14:paraId="7FD7A419" w14:textId="77777777" w:rsidR="00137FB2" w:rsidRPr="00B4087B" w:rsidRDefault="00137FB2">
      <w:r w:rsidRPr="00B4087B">
        <w:br w:type="page"/>
      </w:r>
    </w:p>
    <w:p w14:paraId="0EBF467A" w14:textId="77777777" w:rsidR="00137FB2" w:rsidRPr="00B4087B" w:rsidRDefault="00137FB2" w:rsidP="00137FB2">
      <w:pPr>
        <w:pStyle w:val="Titre1horssommaire"/>
        <w:rPr>
          <w:rStyle w:val="Titre1horssommaireCar"/>
          <w:rFonts w:eastAsiaTheme="minorEastAsia" w:cstheme="minorBidi"/>
          <w:szCs w:val="22"/>
        </w:rPr>
      </w:pPr>
      <w:r w:rsidRPr="00B4087B">
        <w:rPr>
          <w:rStyle w:val="Titre1horssommaireCar"/>
          <w:rFonts w:eastAsiaTheme="minorEastAsia" w:cstheme="minorBidi"/>
          <w:szCs w:val="22"/>
        </w:rPr>
        <w:lastRenderedPageBreak/>
        <w:t>Sommaire</w:t>
      </w:r>
    </w:p>
    <w:sdt>
      <w:sdtPr>
        <w:rPr>
          <w:sz w:val="22"/>
          <w:szCs w:val="22"/>
        </w:rPr>
        <w:id w:val="-1727292198"/>
        <w:docPartObj>
          <w:docPartGallery w:val="Table of Contents"/>
          <w:docPartUnique/>
        </w:docPartObj>
      </w:sdtPr>
      <w:sdtEndPr>
        <w:rPr>
          <w:b w:val="0"/>
          <w:bCs w:val="0"/>
          <w:noProof/>
          <w:sz w:val="24"/>
          <w:szCs w:val="24"/>
        </w:rPr>
      </w:sdtEndPr>
      <w:sdtContent>
        <w:p w14:paraId="5AFF6DB1" w14:textId="77777777" w:rsidR="00C52CD3" w:rsidRDefault="003E0F4F">
          <w:pPr>
            <w:pStyle w:val="TM1"/>
            <w:tabs>
              <w:tab w:val="left" w:pos="440"/>
              <w:tab w:val="right" w:leader="dot" w:pos="9062"/>
            </w:tabs>
            <w:rPr>
              <w:b w:val="0"/>
              <w:bCs w:val="0"/>
              <w:i w:val="0"/>
              <w:iCs w:val="0"/>
              <w:noProof/>
              <w:sz w:val="22"/>
              <w:szCs w:val="22"/>
              <w:lang w:val="en-US" w:eastAsia="zh-CN"/>
            </w:rPr>
          </w:pPr>
          <w:r>
            <w:fldChar w:fldCharType="begin"/>
          </w:r>
          <w:r>
            <w:instrText xml:space="preserve"> TOC \o "1-3" \h \z \u </w:instrText>
          </w:r>
          <w:r>
            <w:fldChar w:fldCharType="separate"/>
          </w:r>
          <w:hyperlink w:anchor="_Toc447872840" w:history="1">
            <w:r w:rsidR="00C52CD3" w:rsidRPr="001A2A20">
              <w:rPr>
                <w:rStyle w:val="Lienhypertexte"/>
                <w:noProof/>
              </w:rPr>
              <w:t>1.</w:t>
            </w:r>
            <w:r w:rsidR="00C52CD3">
              <w:rPr>
                <w:b w:val="0"/>
                <w:bCs w:val="0"/>
                <w:i w:val="0"/>
                <w:iCs w:val="0"/>
                <w:noProof/>
                <w:sz w:val="22"/>
                <w:szCs w:val="22"/>
                <w:lang w:val="en-US" w:eastAsia="zh-CN"/>
              </w:rPr>
              <w:tab/>
            </w:r>
            <w:r w:rsidR="00C52CD3" w:rsidRPr="001A2A20">
              <w:rPr>
                <w:rStyle w:val="Lienhypertexte"/>
                <w:noProof/>
              </w:rPr>
              <w:t>Logiciel</w:t>
            </w:r>
            <w:r w:rsidR="00C52CD3">
              <w:rPr>
                <w:noProof/>
                <w:webHidden/>
              </w:rPr>
              <w:tab/>
            </w:r>
            <w:r w:rsidR="00C52CD3">
              <w:rPr>
                <w:noProof/>
                <w:webHidden/>
              </w:rPr>
              <w:fldChar w:fldCharType="begin"/>
            </w:r>
            <w:r w:rsidR="00C52CD3">
              <w:rPr>
                <w:noProof/>
                <w:webHidden/>
              </w:rPr>
              <w:instrText xml:space="preserve"> PAGEREF _Toc447872840 \h </w:instrText>
            </w:r>
            <w:r w:rsidR="00C52CD3">
              <w:rPr>
                <w:noProof/>
                <w:webHidden/>
              </w:rPr>
            </w:r>
            <w:r w:rsidR="00C52CD3">
              <w:rPr>
                <w:noProof/>
                <w:webHidden/>
              </w:rPr>
              <w:fldChar w:fldCharType="separate"/>
            </w:r>
            <w:r w:rsidR="00C52CD3">
              <w:rPr>
                <w:noProof/>
                <w:webHidden/>
              </w:rPr>
              <w:t>1</w:t>
            </w:r>
            <w:r w:rsidR="00C52CD3">
              <w:rPr>
                <w:noProof/>
                <w:webHidden/>
              </w:rPr>
              <w:fldChar w:fldCharType="end"/>
            </w:r>
          </w:hyperlink>
        </w:p>
        <w:p w14:paraId="1420020F" w14:textId="77777777" w:rsidR="00C52CD3" w:rsidRDefault="00AB095D">
          <w:pPr>
            <w:pStyle w:val="TM1"/>
            <w:tabs>
              <w:tab w:val="left" w:pos="440"/>
              <w:tab w:val="right" w:leader="dot" w:pos="9062"/>
            </w:tabs>
            <w:rPr>
              <w:b w:val="0"/>
              <w:bCs w:val="0"/>
              <w:i w:val="0"/>
              <w:iCs w:val="0"/>
              <w:noProof/>
              <w:sz w:val="22"/>
              <w:szCs w:val="22"/>
              <w:lang w:val="en-US" w:eastAsia="zh-CN"/>
            </w:rPr>
          </w:pPr>
          <w:hyperlink w:anchor="_Toc447872841" w:history="1">
            <w:r w:rsidR="00C52CD3" w:rsidRPr="001A2A20">
              <w:rPr>
                <w:rStyle w:val="Lienhypertexte"/>
                <w:noProof/>
              </w:rPr>
              <w:t>2.</w:t>
            </w:r>
            <w:r w:rsidR="00C52CD3">
              <w:rPr>
                <w:b w:val="0"/>
                <w:bCs w:val="0"/>
                <w:i w:val="0"/>
                <w:iCs w:val="0"/>
                <w:noProof/>
                <w:sz w:val="22"/>
                <w:szCs w:val="22"/>
                <w:lang w:val="en-US" w:eastAsia="zh-CN"/>
              </w:rPr>
              <w:tab/>
            </w:r>
            <w:r w:rsidR="00C52CD3" w:rsidRPr="001A2A20">
              <w:rPr>
                <w:rStyle w:val="Lienhypertexte"/>
                <w:noProof/>
              </w:rPr>
              <w:t>Site Web</w:t>
            </w:r>
            <w:r w:rsidR="00C52CD3">
              <w:rPr>
                <w:noProof/>
                <w:webHidden/>
              </w:rPr>
              <w:tab/>
            </w:r>
            <w:r w:rsidR="00C52CD3">
              <w:rPr>
                <w:noProof/>
                <w:webHidden/>
              </w:rPr>
              <w:fldChar w:fldCharType="begin"/>
            </w:r>
            <w:r w:rsidR="00C52CD3">
              <w:rPr>
                <w:noProof/>
                <w:webHidden/>
              </w:rPr>
              <w:instrText xml:space="preserve"> PAGEREF _Toc447872841 \h </w:instrText>
            </w:r>
            <w:r w:rsidR="00C52CD3">
              <w:rPr>
                <w:noProof/>
                <w:webHidden/>
              </w:rPr>
            </w:r>
            <w:r w:rsidR="00C52CD3">
              <w:rPr>
                <w:noProof/>
                <w:webHidden/>
              </w:rPr>
              <w:fldChar w:fldCharType="separate"/>
            </w:r>
            <w:r w:rsidR="00C52CD3">
              <w:rPr>
                <w:noProof/>
                <w:webHidden/>
              </w:rPr>
              <w:t>1</w:t>
            </w:r>
            <w:r w:rsidR="00C52CD3">
              <w:rPr>
                <w:noProof/>
                <w:webHidden/>
              </w:rPr>
              <w:fldChar w:fldCharType="end"/>
            </w:r>
          </w:hyperlink>
        </w:p>
        <w:p w14:paraId="2AFBBC5D" w14:textId="77777777" w:rsidR="00C52CD3" w:rsidRDefault="00AB095D">
          <w:pPr>
            <w:pStyle w:val="TM2"/>
            <w:tabs>
              <w:tab w:val="left" w:pos="880"/>
              <w:tab w:val="right" w:leader="dot" w:pos="9062"/>
            </w:tabs>
            <w:rPr>
              <w:b w:val="0"/>
              <w:bCs w:val="0"/>
              <w:noProof/>
              <w:lang w:val="en-US" w:eastAsia="zh-CN"/>
            </w:rPr>
          </w:pPr>
          <w:hyperlink w:anchor="_Toc447872842" w:history="1">
            <w:r w:rsidR="00C52CD3" w:rsidRPr="001A2A20">
              <w:rPr>
                <w:rStyle w:val="Lienhypertexte"/>
                <w:noProof/>
              </w:rPr>
              <w:t>2.1.</w:t>
            </w:r>
            <w:r w:rsidR="00C52CD3">
              <w:rPr>
                <w:b w:val="0"/>
                <w:bCs w:val="0"/>
                <w:noProof/>
                <w:lang w:val="en-US" w:eastAsia="zh-CN"/>
              </w:rPr>
              <w:tab/>
            </w:r>
            <w:r w:rsidR="00C52CD3" w:rsidRPr="001A2A20">
              <w:rPr>
                <w:rStyle w:val="Lienhypertexte"/>
                <w:noProof/>
              </w:rPr>
              <w:t>API Rest</w:t>
            </w:r>
            <w:r w:rsidR="00C52CD3">
              <w:rPr>
                <w:noProof/>
                <w:webHidden/>
              </w:rPr>
              <w:tab/>
            </w:r>
            <w:r w:rsidR="00C52CD3">
              <w:rPr>
                <w:noProof/>
                <w:webHidden/>
              </w:rPr>
              <w:fldChar w:fldCharType="begin"/>
            </w:r>
            <w:r w:rsidR="00C52CD3">
              <w:rPr>
                <w:noProof/>
                <w:webHidden/>
              </w:rPr>
              <w:instrText xml:space="preserve"> PAGEREF _Toc447872842 \h </w:instrText>
            </w:r>
            <w:r w:rsidR="00C52CD3">
              <w:rPr>
                <w:noProof/>
                <w:webHidden/>
              </w:rPr>
            </w:r>
            <w:r w:rsidR="00C52CD3">
              <w:rPr>
                <w:noProof/>
                <w:webHidden/>
              </w:rPr>
              <w:fldChar w:fldCharType="separate"/>
            </w:r>
            <w:r w:rsidR="00C52CD3">
              <w:rPr>
                <w:noProof/>
                <w:webHidden/>
              </w:rPr>
              <w:t>1</w:t>
            </w:r>
            <w:r w:rsidR="00C52CD3">
              <w:rPr>
                <w:noProof/>
                <w:webHidden/>
              </w:rPr>
              <w:fldChar w:fldCharType="end"/>
            </w:r>
          </w:hyperlink>
        </w:p>
        <w:p w14:paraId="1675F722" w14:textId="77777777" w:rsidR="00C52CD3" w:rsidRDefault="00AB095D">
          <w:pPr>
            <w:pStyle w:val="TM2"/>
            <w:tabs>
              <w:tab w:val="left" w:pos="880"/>
              <w:tab w:val="right" w:leader="dot" w:pos="9062"/>
            </w:tabs>
            <w:rPr>
              <w:b w:val="0"/>
              <w:bCs w:val="0"/>
              <w:noProof/>
              <w:lang w:val="en-US" w:eastAsia="zh-CN"/>
            </w:rPr>
          </w:pPr>
          <w:hyperlink w:anchor="_Toc447872843" w:history="1">
            <w:r w:rsidR="00C52CD3" w:rsidRPr="001A2A20">
              <w:rPr>
                <w:rStyle w:val="Lienhypertexte"/>
                <w:noProof/>
              </w:rPr>
              <w:t>2.2.</w:t>
            </w:r>
            <w:r w:rsidR="00C52CD3">
              <w:rPr>
                <w:b w:val="0"/>
                <w:bCs w:val="0"/>
                <w:noProof/>
                <w:lang w:val="en-US" w:eastAsia="zh-CN"/>
              </w:rPr>
              <w:tab/>
            </w:r>
            <w:r w:rsidR="00C52CD3" w:rsidRPr="001A2A20">
              <w:rPr>
                <w:rStyle w:val="Lienhypertexte"/>
                <w:noProof/>
              </w:rPr>
              <w:t>Site vitrine et espace communautaire</w:t>
            </w:r>
            <w:r w:rsidR="00C52CD3">
              <w:rPr>
                <w:noProof/>
                <w:webHidden/>
              </w:rPr>
              <w:tab/>
            </w:r>
            <w:r w:rsidR="00C52CD3">
              <w:rPr>
                <w:noProof/>
                <w:webHidden/>
              </w:rPr>
              <w:fldChar w:fldCharType="begin"/>
            </w:r>
            <w:r w:rsidR="00C52CD3">
              <w:rPr>
                <w:noProof/>
                <w:webHidden/>
              </w:rPr>
              <w:instrText xml:space="preserve"> PAGEREF _Toc447872843 \h </w:instrText>
            </w:r>
            <w:r w:rsidR="00C52CD3">
              <w:rPr>
                <w:noProof/>
                <w:webHidden/>
              </w:rPr>
            </w:r>
            <w:r w:rsidR="00C52CD3">
              <w:rPr>
                <w:noProof/>
                <w:webHidden/>
              </w:rPr>
              <w:fldChar w:fldCharType="separate"/>
            </w:r>
            <w:r w:rsidR="00C52CD3">
              <w:rPr>
                <w:noProof/>
                <w:webHidden/>
              </w:rPr>
              <w:t>1</w:t>
            </w:r>
            <w:r w:rsidR="00C52CD3">
              <w:rPr>
                <w:noProof/>
                <w:webHidden/>
              </w:rPr>
              <w:fldChar w:fldCharType="end"/>
            </w:r>
          </w:hyperlink>
        </w:p>
        <w:p w14:paraId="4696816F" w14:textId="77777777" w:rsidR="00C52CD3" w:rsidRDefault="00AB095D">
          <w:pPr>
            <w:pStyle w:val="TM1"/>
            <w:tabs>
              <w:tab w:val="left" w:pos="440"/>
              <w:tab w:val="right" w:leader="dot" w:pos="9062"/>
            </w:tabs>
            <w:rPr>
              <w:b w:val="0"/>
              <w:bCs w:val="0"/>
              <w:i w:val="0"/>
              <w:iCs w:val="0"/>
              <w:noProof/>
              <w:sz w:val="22"/>
              <w:szCs w:val="22"/>
              <w:lang w:val="en-US" w:eastAsia="zh-CN"/>
            </w:rPr>
          </w:pPr>
          <w:hyperlink w:anchor="_Toc447872844" w:history="1">
            <w:r w:rsidR="00C52CD3" w:rsidRPr="001A2A20">
              <w:rPr>
                <w:rStyle w:val="Lienhypertexte"/>
                <w:noProof/>
              </w:rPr>
              <w:t>3.</w:t>
            </w:r>
            <w:r w:rsidR="00C52CD3">
              <w:rPr>
                <w:b w:val="0"/>
                <w:bCs w:val="0"/>
                <w:i w:val="0"/>
                <w:iCs w:val="0"/>
                <w:noProof/>
                <w:sz w:val="22"/>
                <w:szCs w:val="22"/>
                <w:lang w:val="en-US" w:eastAsia="zh-CN"/>
              </w:rPr>
              <w:tab/>
            </w:r>
            <w:r w:rsidR="00C52CD3" w:rsidRPr="001A2A20">
              <w:rPr>
                <w:rStyle w:val="Lienhypertexte"/>
                <w:noProof/>
              </w:rPr>
              <w:t>Application Android</w:t>
            </w:r>
            <w:r w:rsidR="00C52CD3">
              <w:rPr>
                <w:noProof/>
                <w:webHidden/>
              </w:rPr>
              <w:tab/>
            </w:r>
            <w:r w:rsidR="00C52CD3">
              <w:rPr>
                <w:noProof/>
                <w:webHidden/>
              </w:rPr>
              <w:fldChar w:fldCharType="begin"/>
            </w:r>
            <w:r w:rsidR="00C52CD3">
              <w:rPr>
                <w:noProof/>
                <w:webHidden/>
              </w:rPr>
              <w:instrText xml:space="preserve"> PAGEREF _Toc447872844 \h </w:instrText>
            </w:r>
            <w:r w:rsidR="00C52CD3">
              <w:rPr>
                <w:noProof/>
                <w:webHidden/>
              </w:rPr>
            </w:r>
            <w:r w:rsidR="00C52CD3">
              <w:rPr>
                <w:noProof/>
                <w:webHidden/>
              </w:rPr>
              <w:fldChar w:fldCharType="separate"/>
            </w:r>
            <w:r w:rsidR="00C52CD3">
              <w:rPr>
                <w:noProof/>
                <w:webHidden/>
              </w:rPr>
              <w:t>1</w:t>
            </w:r>
            <w:r w:rsidR="00C52CD3">
              <w:rPr>
                <w:noProof/>
                <w:webHidden/>
              </w:rPr>
              <w:fldChar w:fldCharType="end"/>
            </w:r>
          </w:hyperlink>
        </w:p>
        <w:p w14:paraId="16F04E00" w14:textId="77777777" w:rsidR="00C52CD3" w:rsidRDefault="00AB095D">
          <w:pPr>
            <w:pStyle w:val="TM1"/>
            <w:tabs>
              <w:tab w:val="left" w:pos="440"/>
              <w:tab w:val="right" w:leader="dot" w:pos="9062"/>
            </w:tabs>
            <w:rPr>
              <w:b w:val="0"/>
              <w:bCs w:val="0"/>
              <w:i w:val="0"/>
              <w:iCs w:val="0"/>
              <w:noProof/>
              <w:sz w:val="22"/>
              <w:szCs w:val="22"/>
              <w:lang w:val="en-US" w:eastAsia="zh-CN"/>
            </w:rPr>
          </w:pPr>
          <w:hyperlink w:anchor="_Toc447872845" w:history="1">
            <w:r w:rsidR="00C52CD3" w:rsidRPr="001A2A20">
              <w:rPr>
                <w:rStyle w:val="Lienhypertexte"/>
                <w:noProof/>
              </w:rPr>
              <w:t>4.</w:t>
            </w:r>
            <w:r w:rsidR="00C52CD3">
              <w:rPr>
                <w:b w:val="0"/>
                <w:bCs w:val="0"/>
                <w:i w:val="0"/>
                <w:iCs w:val="0"/>
                <w:noProof/>
                <w:sz w:val="22"/>
                <w:szCs w:val="22"/>
                <w:lang w:val="en-US" w:eastAsia="zh-CN"/>
              </w:rPr>
              <w:tab/>
            </w:r>
            <w:r w:rsidR="00C52CD3" w:rsidRPr="001A2A20">
              <w:rPr>
                <w:rStyle w:val="Lienhypertexte"/>
                <w:noProof/>
              </w:rPr>
              <w:t>Application iOS</w:t>
            </w:r>
            <w:r w:rsidR="00C52CD3">
              <w:rPr>
                <w:noProof/>
                <w:webHidden/>
              </w:rPr>
              <w:tab/>
            </w:r>
            <w:r w:rsidR="00C52CD3">
              <w:rPr>
                <w:noProof/>
                <w:webHidden/>
              </w:rPr>
              <w:fldChar w:fldCharType="begin"/>
            </w:r>
            <w:r w:rsidR="00C52CD3">
              <w:rPr>
                <w:noProof/>
                <w:webHidden/>
              </w:rPr>
              <w:instrText xml:space="preserve"> PAGEREF _Toc447872845 \h </w:instrText>
            </w:r>
            <w:r w:rsidR="00C52CD3">
              <w:rPr>
                <w:noProof/>
                <w:webHidden/>
              </w:rPr>
            </w:r>
            <w:r w:rsidR="00C52CD3">
              <w:rPr>
                <w:noProof/>
                <w:webHidden/>
              </w:rPr>
              <w:fldChar w:fldCharType="separate"/>
            </w:r>
            <w:r w:rsidR="00C52CD3">
              <w:rPr>
                <w:noProof/>
                <w:webHidden/>
              </w:rPr>
              <w:t>1</w:t>
            </w:r>
            <w:r w:rsidR="00C52CD3">
              <w:rPr>
                <w:noProof/>
                <w:webHidden/>
              </w:rPr>
              <w:fldChar w:fldCharType="end"/>
            </w:r>
          </w:hyperlink>
        </w:p>
        <w:p w14:paraId="1BED2534" w14:textId="77777777" w:rsidR="00C52CD3" w:rsidRDefault="00AB095D">
          <w:pPr>
            <w:pStyle w:val="TM1"/>
            <w:tabs>
              <w:tab w:val="left" w:pos="440"/>
              <w:tab w:val="right" w:leader="dot" w:pos="9062"/>
            </w:tabs>
            <w:rPr>
              <w:b w:val="0"/>
              <w:bCs w:val="0"/>
              <w:i w:val="0"/>
              <w:iCs w:val="0"/>
              <w:noProof/>
              <w:sz w:val="22"/>
              <w:szCs w:val="22"/>
              <w:lang w:val="en-US" w:eastAsia="zh-CN"/>
            </w:rPr>
          </w:pPr>
          <w:hyperlink w:anchor="_Toc447872846" w:history="1">
            <w:r w:rsidR="00C52CD3" w:rsidRPr="001A2A20">
              <w:rPr>
                <w:rStyle w:val="Lienhypertexte"/>
                <w:noProof/>
              </w:rPr>
              <w:t>5.</w:t>
            </w:r>
            <w:r w:rsidR="00C52CD3">
              <w:rPr>
                <w:b w:val="0"/>
                <w:bCs w:val="0"/>
                <w:i w:val="0"/>
                <w:iCs w:val="0"/>
                <w:noProof/>
                <w:sz w:val="22"/>
                <w:szCs w:val="22"/>
                <w:lang w:val="en-US" w:eastAsia="zh-CN"/>
              </w:rPr>
              <w:tab/>
            </w:r>
            <w:r w:rsidR="00C52CD3" w:rsidRPr="001A2A20">
              <w:rPr>
                <w:rStyle w:val="Lienhypertexte"/>
                <w:noProof/>
              </w:rPr>
              <w:t>Application Windows Phone</w:t>
            </w:r>
            <w:r w:rsidR="00C52CD3">
              <w:rPr>
                <w:noProof/>
                <w:webHidden/>
              </w:rPr>
              <w:tab/>
            </w:r>
            <w:r w:rsidR="00C52CD3">
              <w:rPr>
                <w:noProof/>
                <w:webHidden/>
              </w:rPr>
              <w:fldChar w:fldCharType="begin"/>
            </w:r>
            <w:r w:rsidR="00C52CD3">
              <w:rPr>
                <w:noProof/>
                <w:webHidden/>
              </w:rPr>
              <w:instrText xml:space="preserve"> PAGEREF _Toc447872846 \h </w:instrText>
            </w:r>
            <w:r w:rsidR="00C52CD3">
              <w:rPr>
                <w:noProof/>
                <w:webHidden/>
              </w:rPr>
            </w:r>
            <w:r w:rsidR="00C52CD3">
              <w:rPr>
                <w:noProof/>
                <w:webHidden/>
              </w:rPr>
              <w:fldChar w:fldCharType="separate"/>
            </w:r>
            <w:r w:rsidR="00C52CD3">
              <w:rPr>
                <w:noProof/>
                <w:webHidden/>
              </w:rPr>
              <w:t>1</w:t>
            </w:r>
            <w:r w:rsidR="00C52CD3">
              <w:rPr>
                <w:noProof/>
                <w:webHidden/>
              </w:rPr>
              <w:fldChar w:fldCharType="end"/>
            </w:r>
          </w:hyperlink>
        </w:p>
        <w:p w14:paraId="73B8EF24" w14:textId="77777777" w:rsidR="00B4087B" w:rsidRPr="00181574" w:rsidRDefault="003E0F4F" w:rsidP="00181574">
          <w:pPr>
            <w:pStyle w:val="TM1"/>
            <w:tabs>
              <w:tab w:val="left" w:pos="440"/>
              <w:tab w:val="right" w:leader="dot" w:pos="9062"/>
            </w:tabs>
            <w:rPr>
              <w:b w:val="0"/>
              <w:bCs w:val="0"/>
              <w:noProof/>
            </w:rPr>
          </w:pPr>
          <w:r>
            <w:rPr>
              <w:b w:val="0"/>
              <w:bCs w:val="0"/>
              <w:noProof/>
            </w:rPr>
            <w:fldChar w:fldCharType="end"/>
          </w:r>
        </w:p>
      </w:sdtContent>
    </w:sdt>
    <w:p w14:paraId="18BB1B36" w14:textId="77777777" w:rsidR="00B4087B" w:rsidRPr="00B4087B" w:rsidRDefault="00B4087B" w:rsidP="00B4087B">
      <w:pPr>
        <w:pStyle w:val="Titre1horssommaire"/>
      </w:pPr>
      <w:r w:rsidRPr="00B4087B">
        <w:t>Liste des Tableaux</w:t>
      </w:r>
    </w:p>
    <w:p w14:paraId="5D0FA614" w14:textId="77777777" w:rsidR="00B4087B" w:rsidRDefault="00024032" w:rsidP="00FA4DDE">
      <w:pPr>
        <w:pStyle w:val="Tabledesillustrations"/>
      </w:pPr>
      <w:fldSimple w:instr=" TOC \h \z \c &quot;Tableau&quot; ">
        <w:r w:rsidR="00986B15">
          <w:rPr>
            <w:b/>
            <w:bCs/>
            <w:noProof/>
          </w:rPr>
          <w:t>Aucune entrée de table d'illustration n'a été trouvée.</w:t>
        </w:r>
      </w:fldSimple>
    </w:p>
    <w:p w14:paraId="3C6347B3" w14:textId="77777777" w:rsidR="00181574" w:rsidRPr="00B4087B" w:rsidRDefault="00181574" w:rsidP="00181574">
      <w:pPr>
        <w:pStyle w:val="Titre1horssommaire"/>
      </w:pPr>
      <w:r w:rsidRPr="00B4087B">
        <w:t>Liste des Figures</w:t>
      </w:r>
    </w:p>
    <w:p w14:paraId="47C27039" w14:textId="77777777" w:rsidR="00181574" w:rsidRPr="00B4087B" w:rsidRDefault="00FA4DDE" w:rsidP="00181574">
      <w:pPr>
        <w:sectPr w:rsidR="00181574" w:rsidRPr="00B4087B" w:rsidSect="00991748">
          <w:footerReference w:type="default" r:id="rId13"/>
          <w:headerReference w:type="first" r:id="rId14"/>
          <w:pgSz w:w="11906" w:h="16838"/>
          <w:pgMar w:top="1417" w:right="1417" w:bottom="1417" w:left="1417" w:header="568" w:footer="708" w:gutter="0"/>
          <w:pgNumType w:start="0"/>
          <w:cols w:space="708"/>
          <w:docGrid w:linePitch="360"/>
        </w:sectPr>
      </w:pPr>
      <w:r>
        <w:rPr>
          <w:sz w:val="20"/>
        </w:rPr>
        <w:fldChar w:fldCharType="begin"/>
      </w:r>
      <w:r>
        <w:rPr>
          <w:sz w:val="20"/>
        </w:rPr>
        <w:instrText xml:space="preserve"> TOC \h \z \c "Figure" </w:instrText>
      </w:r>
      <w:r>
        <w:rPr>
          <w:sz w:val="20"/>
        </w:rPr>
        <w:fldChar w:fldCharType="separate"/>
      </w:r>
      <w:r w:rsidR="00986B15">
        <w:rPr>
          <w:b/>
          <w:bCs/>
          <w:noProof/>
          <w:sz w:val="20"/>
        </w:rPr>
        <w:t>Aucune entrée de table d'illustration n'a été trouvée.</w:t>
      </w:r>
      <w:r>
        <w:rPr>
          <w:smallCaps/>
          <w:sz w:val="20"/>
          <w:szCs w:val="20"/>
        </w:rPr>
        <w:fldChar w:fldCharType="end"/>
      </w:r>
    </w:p>
    <w:p w14:paraId="09581E84" w14:textId="77777777" w:rsidR="00E14084" w:rsidRDefault="00E14084" w:rsidP="005B53B8">
      <w:pPr>
        <w:pStyle w:val="Titre1"/>
      </w:pPr>
      <w:bookmarkStart w:id="0" w:name="_Toc447872840"/>
      <w:r>
        <w:lastRenderedPageBreak/>
        <w:t>Introduction</w:t>
      </w:r>
    </w:p>
    <w:p w14:paraId="14975F55" w14:textId="77777777" w:rsidR="00E14084" w:rsidRDefault="00E14084" w:rsidP="005B53B8">
      <w:pPr>
        <w:pStyle w:val="Titre1"/>
      </w:pPr>
      <w:r>
        <w:t>Le projet</w:t>
      </w:r>
    </w:p>
    <w:p w14:paraId="0E310E42" w14:textId="77777777" w:rsidR="00E14084" w:rsidRPr="00E14084" w:rsidRDefault="00E14084" w:rsidP="00E14084">
      <w:r>
        <w:t>Diagrammes de haut niveau, les différents livrables (UML)</w:t>
      </w:r>
    </w:p>
    <w:p w14:paraId="0AFCAD4E" w14:textId="77777777" w:rsidR="00E14084" w:rsidRDefault="00E14084" w:rsidP="005B53B8">
      <w:pPr>
        <w:pStyle w:val="Titre1"/>
      </w:pPr>
      <w:r>
        <w:t>Les livrables</w:t>
      </w:r>
    </w:p>
    <w:p w14:paraId="1A914D13" w14:textId="77777777" w:rsidR="00E14084" w:rsidRDefault="00C52CD3" w:rsidP="00E14084">
      <w:pPr>
        <w:pStyle w:val="Titre2"/>
      </w:pPr>
      <w:r>
        <w:t>Logiciel</w:t>
      </w:r>
      <w:bookmarkEnd w:id="0"/>
    </w:p>
    <w:p w14:paraId="694B967A" w14:textId="77777777" w:rsidR="00C52CD3" w:rsidRDefault="00C52CD3" w:rsidP="00E14084">
      <w:pPr>
        <w:pStyle w:val="Titre2"/>
      </w:pPr>
      <w:bookmarkStart w:id="1" w:name="_Toc447872841"/>
      <w:r>
        <w:t>Site Web</w:t>
      </w:r>
      <w:bookmarkEnd w:id="1"/>
    </w:p>
    <w:p w14:paraId="465B8CD4" w14:textId="622AF4C7" w:rsidR="006036A3" w:rsidRPr="006036A3" w:rsidRDefault="00C52CD3" w:rsidP="006036A3">
      <w:pPr>
        <w:pStyle w:val="Titre2"/>
      </w:pPr>
      <w:bookmarkStart w:id="2" w:name="_Toc447872844"/>
      <w:r>
        <w:t>Application Android</w:t>
      </w:r>
      <w:bookmarkEnd w:id="2"/>
    </w:p>
    <w:p w14:paraId="79DD1C96" w14:textId="77777777" w:rsidR="00C52CD3" w:rsidRDefault="00C52CD3" w:rsidP="00E14084">
      <w:pPr>
        <w:pStyle w:val="Titre2"/>
      </w:pPr>
      <w:bookmarkStart w:id="3" w:name="_Toc447872845"/>
      <w:r>
        <w:t>Application iOS</w:t>
      </w:r>
      <w:bookmarkEnd w:id="3"/>
    </w:p>
    <w:p w14:paraId="1D822B11" w14:textId="77777777" w:rsidR="00424841" w:rsidRDefault="00424841" w:rsidP="00424841"/>
    <w:p w14:paraId="25BAF2BC" w14:textId="77777777" w:rsidR="00424841" w:rsidRDefault="00424841" w:rsidP="00424841"/>
    <w:p w14:paraId="0FFEDBAF" w14:textId="77777777" w:rsidR="00424841" w:rsidRDefault="00424841" w:rsidP="00424841"/>
    <w:p w14:paraId="3F3E83B1" w14:textId="77777777" w:rsidR="00424841" w:rsidRDefault="00424841" w:rsidP="00424841"/>
    <w:p w14:paraId="5C4F0334" w14:textId="77777777" w:rsidR="00424841" w:rsidRDefault="00424841" w:rsidP="00424841"/>
    <w:p w14:paraId="5E3ABCED" w14:textId="77777777" w:rsidR="00424841" w:rsidRDefault="00424841" w:rsidP="00424841"/>
    <w:p w14:paraId="0E6EC48A" w14:textId="77777777" w:rsidR="00424841" w:rsidRDefault="00424841" w:rsidP="00424841"/>
    <w:p w14:paraId="4A769FF3" w14:textId="77777777" w:rsidR="00424841" w:rsidRDefault="00424841" w:rsidP="00424841"/>
    <w:p w14:paraId="561743A1" w14:textId="77777777" w:rsidR="00424841" w:rsidRDefault="00424841" w:rsidP="00424841"/>
    <w:p w14:paraId="558A5021" w14:textId="77777777" w:rsidR="00424841" w:rsidRDefault="00424841" w:rsidP="00424841"/>
    <w:p w14:paraId="3630D742" w14:textId="77777777" w:rsidR="00424841" w:rsidRDefault="00424841" w:rsidP="00424841"/>
    <w:p w14:paraId="0ABECD94" w14:textId="77777777" w:rsidR="00424841" w:rsidRDefault="00424841" w:rsidP="00424841"/>
    <w:p w14:paraId="54E16EFF" w14:textId="77777777" w:rsidR="00424841" w:rsidRDefault="00424841" w:rsidP="00424841"/>
    <w:p w14:paraId="67C136FA" w14:textId="77777777" w:rsidR="00424841" w:rsidRDefault="00424841" w:rsidP="00424841"/>
    <w:p w14:paraId="7A66F686" w14:textId="77777777" w:rsidR="00424841" w:rsidRDefault="00424841" w:rsidP="00424841"/>
    <w:p w14:paraId="5B0C6D7C" w14:textId="77777777" w:rsidR="00424841" w:rsidRDefault="00424841" w:rsidP="00424841"/>
    <w:p w14:paraId="06D1232A" w14:textId="77777777" w:rsidR="00424841" w:rsidRDefault="00424841" w:rsidP="00424841"/>
    <w:p w14:paraId="2041E54F" w14:textId="77777777" w:rsidR="00424841" w:rsidRDefault="00424841" w:rsidP="00424841"/>
    <w:p w14:paraId="203EB210" w14:textId="77777777" w:rsidR="00424841" w:rsidRPr="00424841" w:rsidRDefault="00424841" w:rsidP="00424841"/>
    <w:p w14:paraId="331A2BE5" w14:textId="498247EC" w:rsidR="000468B0" w:rsidRDefault="00C52CD3" w:rsidP="000468B0">
      <w:pPr>
        <w:pStyle w:val="Titre2"/>
      </w:pPr>
      <w:bookmarkStart w:id="4" w:name="_Toc447872846"/>
      <w:r>
        <w:lastRenderedPageBreak/>
        <w:t>Application Windows Phon</w:t>
      </w:r>
      <w:bookmarkEnd w:id="4"/>
      <w:r w:rsidR="000468B0">
        <w:t>e</w:t>
      </w:r>
    </w:p>
    <w:p w14:paraId="0A5F4E1D" w14:textId="77777777" w:rsidR="001E7B46" w:rsidRDefault="001E7B46" w:rsidP="001E7B46">
      <w:pPr>
        <w:pStyle w:val="Titre3"/>
      </w:pPr>
      <w:r>
        <w:t>Organisation du projet</w:t>
      </w:r>
    </w:p>
    <w:p w14:paraId="0153CA3D" w14:textId="0D563DED" w:rsidR="00CE7189" w:rsidRDefault="001E4872" w:rsidP="00CE7189">
      <w:pPr>
        <w:ind w:left="1416"/>
      </w:pPr>
      <w:r>
        <w:t>La solution est composé de deux projets « MusicSheetWriter » and « UnitTest ».</w:t>
      </w:r>
    </w:p>
    <w:p w14:paraId="1C78D786" w14:textId="4D70507C" w:rsidR="0037431B" w:rsidRDefault="0037431B" w:rsidP="00CE7189">
      <w:pPr>
        <w:ind w:left="1416"/>
      </w:pPr>
      <w:r>
        <w:t xml:space="preserve">Le projet « MusicSheetWriter » est composé </w:t>
      </w:r>
      <w:r w:rsidR="00686BA5">
        <w:t xml:space="preserve">de plusieurs </w:t>
      </w:r>
      <w:r w:rsidR="00AF7096">
        <w:t xml:space="preserve">dossiers et fichier tels que les images, icones ou encore fichiers de traduction. Les </w:t>
      </w:r>
      <w:r w:rsidR="00894323">
        <w:t>fichiers</w:t>
      </w:r>
      <w:r w:rsidR="00AF7096">
        <w:t xml:space="preserve"> .cs composant le code source de l’application sont à la racine du </w:t>
      </w:r>
      <w:commentRangeStart w:id="5"/>
      <w:r w:rsidR="00AF7096">
        <w:t>projet</w:t>
      </w:r>
      <w:commentRangeEnd w:id="5"/>
      <w:r w:rsidR="009A619A">
        <w:rPr>
          <w:rStyle w:val="Marquedecommentaire"/>
        </w:rPr>
        <w:commentReference w:id="5"/>
      </w:r>
      <w:r w:rsidR="00AF7096">
        <w:t>.</w:t>
      </w:r>
    </w:p>
    <w:p w14:paraId="7B8D837D" w14:textId="13595F85" w:rsidR="009878D9" w:rsidRDefault="009878D9" w:rsidP="00CE7189">
      <w:pPr>
        <w:ind w:left="1416"/>
      </w:pPr>
      <w:r>
        <w:rPr>
          <w:noProof/>
          <w:lang w:val="en-US" w:eastAsia="zh-CN"/>
        </w:rPr>
        <w:drawing>
          <wp:inline distT="0" distB="0" distL="0" distR="0" wp14:anchorId="1768FFE7" wp14:editId="5BD5640A">
            <wp:extent cx="2179509" cy="2964437"/>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04-23.png"/>
                    <pic:cNvPicPr/>
                  </pic:nvPicPr>
                  <pic:blipFill>
                    <a:blip r:embed="rId17">
                      <a:extLst>
                        <a:ext uri="{28A0092B-C50C-407E-A947-70E740481C1C}">
                          <a14:useLocalDpi xmlns:a14="http://schemas.microsoft.com/office/drawing/2010/main" val="0"/>
                        </a:ext>
                      </a:extLst>
                    </a:blip>
                    <a:stretch>
                      <a:fillRect/>
                    </a:stretch>
                  </pic:blipFill>
                  <pic:spPr>
                    <a:xfrm>
                      <a:off x="0" y="0"/>
                      <a:ext cx="2179509" cy="2964437"/>
                    </a:xfrm>
                    <a:prstGeom prst="rect">
                      <a:avLst/>
                    </a:prstGeom>
                  </pic:spPr>
                </pic:pic>
              </a:graphicData>
            </a:graphic>
          </wp:inline>
        </w:drawing>
      </w:r>
      <w:r>
        <w:rPr>
          <w:noProof/>
          <w:lang w:val="en-US" w:eastAsia="zh-CN"/>
        </w:rPr>
        <w:drawing>
          <wp:inline distT="0" distB="0" distL="0" distR="0" wp14:anchorId="66B23606" wp14:editId="52479A33">
            <wp:extent cx="1836579" cy="2621507"/>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6-04-23 (4).png"/>
                    <pic:cNvPicPr/>
                  </pic:nvPicPr>
                  <pic:blipFill>
                    <a:blip r:embed="rId18">
                      <a:extLst>
                        <a:ext uri="{28A0092B-C50C-407E-A947-70E740481C1C}">
                          <a14:useLocalDpi xmlns:a14="http://schemas.microsoft.com/office/drawing/2010/main" val="0"/>
                        </a:ext>
                      </a:extLst>
                    </a:blip>
                    <a:stretch>
                      <a:fillRect/>
                    </a:stretch>
                  </pic:blipFill>
                  <pic:spPr>
                    <a:xfrm>
                      <a:off x="0" y="0"/>
                      <a:ext cx="1836579" cy="2621507"/>
                    </a:xfrm>
                    <a:prstGeom prst="rect">
                      <a:avLst/>
                    </a:prstGeom>
                  </pic:spPr>
                </pic:pic>
              </a:graphicData>
            </a:graphic>
          </wp:inline>
        </w:drawing>
      </w:r>
    </w:p>
    <w:p w14:paraId="44522507" w14:textId="7043A072" w:rsidR="00AF7096" w:rsidRDefault="00AF7096" w:rsidP="00CE7189">
      <w:pPr>
        <w:ind w:left="1416"/>
      </w:pPr>
      <w:r>
        <w:t xml:space="preserve">Le nom des classes doit </w:t>
      </w:r>
      <w:r w:rsidR="00894323">
        <w:t>être explicite</w:t>
      </w:r>
      <w:r>
        <w:t xml:space="preserve"> et en rapport avec ce que la classe implémente.</w:t>
      </w:r>
    </w:p>
    <w:p w14:paraId="246BBD0F" w14:textId="50EF1F23" w:rsidR="009878D9" w:rsidRDefault="009878D9" w:rsidP="003A6D7C">
      <w:pPr>
        <w:ind w:left="1416"/>
        <w:jc w:val="center"/>
      </w:pPr>
      <w:r>
        <w:rPr>
          <w:noProof/>
          <w:lang w:val="en-US" w:eastAsia="zh-CN"/>
        </w:rPr>
        <w:drawing>
          <wp:inline distT="0" distB="0" distL="0" distR="0" wp14:anchorId="008A5125" wp14:editId="1CC4C691">
            <wp:extent cx="2179509" cy="317019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04-23 (1).png"/>
                    <pic:cNvPicPr/>
                  </pic:nvPicPr>
                  <pic:blipFill>
                    <a:blip r:embed="rId19">
                      <a:extLst>
                        <a:ext uri="{28A0092B-C50C-407E-A947-70E740481C1C}">
                          <a14:useLocalDpi xmlns:a14="http://schemas.microsoft.com/office/drawing/2010/main" val="0"/>
                        </a:ext>
                      </a:extLst>
                    </a:blip>
                    <a:stretch>
                      <a:fillRect/>
                    </a:stretch>
                  </pic:blipFill>
                  <pic:spPr>
                    <a:xfrm>
                      <a:off x="0" y="0"/>
                      <a:ext cx="2179509" cy="3170195"/>
                    </a:xfrm>
                    <a:prstGeom prst="rect">
                      <a:avLst/>
                    </a:prstGeom>
                  </pic:spPr>
                </pic:pic>
              </a:graphicData>
            </a:graphic>
          </wp:inline>
        </w:drawing>
      </w:r>
    </w:p>
    <w:p w14:paraId="440274A7" w14:textId="77777777" w:rsidR="009878D9" w:rsidRPr="00CE7189" w:rsidRDefault="009878D9" w:rsidP="00CE7189">
      <w:pPr>
        <w:ind w:left="1416"/>
      </w:pPr>
    </w:p>
    <w:p w14:paraId="2B54200E" w14:textId="77777777" w:rsidR="001E7B46" w:rsidRDefault="001E7B46" w:rsidP="001E7B46">
      <w:pPr>
        <w:pStyle w:val="Titre3"/>
      </w:pPr>
      <w:commentRangeStart w:id="6"/>
      <w:r>
        <w:lastRenderedPageBreak/>
        <w:t>Installation et démarrage du projet</w:t>
      </w:r>
      <w:commentRangeEnd w:id="6"/>
      <w:r w:rsidR="00894E3C">
        <w:rPr>
          <w:rStyle w:val="Marquedecommentaire"/>
          <w:rFonts w:asciiTheme="minorHAnsi" w:eastAsiaTheme="minorEastAsia" w:hAnsiTheme="minorHAnsi" w:cstheme="minorBidi"/>
          <w:color w:val="auto"/>
        </w:rPr>
        <w:commentReference w:id="6"/>
      </w:r>
    </w:p>
    <w:p w14:paraId="71547FC6" w14:textId="483144D7" w:rsidR="00424841" w:rsidRPr="00004A8A" w:rsidRDefault="00424841" w:rsidP="00424841">
      <w:pPr>
        <w:ind w:left="720" w:firstLine="708"/>
      </w:pPr>
      <w:r w:rsidRPr="00004A8A">
        <w:t xml:space="preserve">La procédure de récupération du code source et d’installation de l’environnement est </w:t>
      </w:r>
      <w:r w:rsidR="00C342B6" w:rsidRPr="00004A8A">
        <w:t>détaillée</w:t>
      </w:r>
      <w:r w:rsidRPr="00004A8A">
        <w:t xml:space="preserve"> dans le ID1.</w:t>
      </w:r>
    </w:p>
    <w:p w14:paraId="58F2B79F" w14:textId="627B7AD9" w:rsidR="00004A8A" w:rsidRDefault="00004A8A" w:rsidP="003A6D7C">
      <w:pPr>
        <w:ind w:left="720" w:firstLine="708"/>
        <w:jc w:val="center"/>
      </w:pPr>
      <w:r>
        <w:t>I</w:t>
      </w:r>
      <w:r w:rsidRPr="00004A8A">
        <w:t xml:space="preserve">l suffit de sélectionner </w:t>
      </w:r>
      <w:r w:rsidRPr="00004A8A">
        <w:rPr>
          <w:b/>
        </w:rPr>
        <w:t>Test -&gt; Run</w:t>
      </w:r>
      <w:r>
        <w:rPr>
          <w:b/>
        </w:rPr>
        <w:t xml:space="preserve"> </w:t>
      </w:r>
      <w:r w:rsidRPr="00004A8A">
        <w:t xml:space="preserve">ou tout simplement cliquer sur </w:t>
      </w:r>
      <w:r>
        <w:rPr>
          <w:noProof/>
          <w:lang w:val="en-US" w:eastAsia="zh-CN"/>
        </w:rPr>
        <w:drawing>
          <wp:inline distT="0" distB="0" distL="0" distR="0" wp14:anchorId="342DFCF4" wp14:editId="3DD6824F">
            <wp:extent cx="2080440" cy="2286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6-04-23 (6) - Copie.png"/>
                    <pic:cNvPicPr/>
                  </pic:nvPicPr>
                  <pic:blipFill>
                    <a:blip r:embed="rId20">
                      <a:extLst>
                        <a:ext uri="{28A0092B-C50C-407E-A947-70E740481C1C}">
                          <a14:useLocalDpi xmlns:a14="http://schemas.microsoft.com/office/drawing/2010/main" val="0"/>
                        </a:ext>
                      </a:extLst>
                    </a:blip>
                    <a:stretch>
                      <a:fillRect/>
                    </a:stretch>
                  </pic:blipFill>
                  <pic:spPr>
                    <a:xfrm>
                      <a:off x="0" y="0"/>
                      <a:ext cx="2080440" cy="228620"/>
                    </a:xfrm>
                    <a:prstGeom prst="rect">
                      <a:avLst/>
                    </a:prstGeom>
                  </pic:spPr>
                </pic:pic>
              </a:graphicData>
            </a:graphic>
          </wp:inline>
        </w:drawing>
      </w:r>
      <w:r>
        <w:rPr>
          <w:noProof/>
          <w:lang w:eastAsia="fr-FR"/>
        </w:rPr>
        <w:t xml:space="preserve"> </w:t>
      </w:r>
      <w:r w:rsidRPr="00004A8A">
        <w:t>pour lancer l’application. Il suffira juste de choisir sur quel émulateur ou téléphone branché à l’ordinate</w:t>
      </w:r>
      <w:r>
        <w:t>ur l</w:t>
      </w:r>
      <w:r w:rsidR="003A6D7C">
        <w:t>’application doit se lancer.</w:t>
      </w:r>
      <w:r>
        <w:rPr>
          <w:noProof/>
          <w:lang w:val="en-US" w:eastAsia="zh-CN"/>
        </w:rPr>
        <w:drawing>
          <wp:inline distT="0" distB="0" distL="0" distR="0" wp14:anchorId="7BDF91DF" wp14:editId="4CDC5C73">
            <wp:extent cx="2644369" cy="1798476"/>
            <wp:effectExtent l="0" t="0" r="381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6-04-23 (7).png"/>
                    <pic:cNvPicPr/>
                  </pic:nvPicPr>
                  <pic:blipFill>
                    <a:blip r:embed="rId21">
                      <a:extLst>
                        <a:ext uri="{28A0092B-C50C-407E-A947-70E740481C1C}">
                          <a14:useLocalDpi xmlns:a14="http://schemas.microsoft.com/office/drawing/2010/main" val="0"/>
                        </a:ext>
                      </a:extLst>
                    </a:blip>
                    <a:stretch>
                      <a:fillRect/>
                    </a:stretch>
                  </pic:blipFill>
                  <pic:spPr>
                    <a:xfrm>
                      <a:off x="0" y="0"/>
                      <a:ext cx="2644369" cy="1798476"/>
                    </a:xfrm>
                    <a:prstGeom prst="rect">
                      <a:avLst/>
                    </a:prstGeom>
                  </pic:spPr>
                </pic:pic>
              </a:graphicData>
            </a:graphic>
          </wp:inline>
        </w:drawing>
      </w:r>
    </w:p>
    <w:p w14:paraId="0AD36B19" w14:textId="049B316D" w:rsidR="003A6D7C" w:rsidRDefault="00004A8A" w:rsidP="00361220">
      <w:pPr>
        <w:jc w:val="center"/>
      </w:pPr>
      <w:r>
        <w:t>On pourra également choisir la configuration</w:t>
      </w:r>
      <w:r w:rsidR="003A6D7C">
        <w:t xml:space="preserve"> et la plateforme.</w:t>
      </w:r>
    </w:p>
    <w:p w14:paraId="2B1575CA" w14:textId="3624C534" w:rsidR="00424841" w:rsidRPr="00424841" w:rsidRDefault="00004A8A" w:rsidP="003A6D7C">
      <w:pPr>
        <w:jc w:val="center"/>
      </w:pPr>
      <w:r>
        <w:rPr>
          <w:noProof/>
          <w:lang w:val="en-US" w:eastAsia="zh-CN"/>
        </w:rPr>
        <w:drawing>
          <wp:inline distT="0" distB="0" distL="0" distR="0" wp14:anchorId="7A048C2E" wp14:editId="7E3852A9">
            <wp:extent cx="1402202" cy="762066"/>
            <wp:effectExtent l="0" t="0" r="762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6-04-23 (9).png"/>
                    <pic:cNvPicPr/>
                  </pic:nvPicPr>
                  <pic:blipFill>
                    <a:blip r:embed="rId22">
                      <a:extLst>
                        <a:ext uri="{28A0092B-C50C-407E-A947-70E740481C1C}">
                          <a14:useLocalDpi xmlns:a14="http://schemas.microsoft.com/office/drawing/2010/main" val="0"/>
                        </a:ext>
                      </a:extLst>
                    </a:blip>
                    <a:stretch>
                      <a:fillRect/>
                    </a:stretch>
                  </pic:blipFill>
                  <pic:spPr>
                    <a:xfrm>
                      <a:off x="0" y="0"/>
                      <a:ext cx="1402202" cy="762066"/>
                    </a:xfrm>
                    <a:prstGeom prst="rect">
                      <a:avLst/>
                    </a:prstGeom>
                  </pic:spPr>
                </pic:pic>
              </a:graphicData>
            </a:graphic>
          </wp:inline>
        </w:drawing>
      </w:r>
      <w:r w:rsidR="003A6D7C">
        <w:rPr>
          <w:noProof/>
          <w:lang w:val="en-US" w:eastAsia="zh-CN"/>
        </w:rPr>
        <w:drawing>
          <wp:inline distT="0" distB="0" distL="0" distR="0" wp14:anchorId="0C95AD4E" wp14:editId="2FA3334F">
            <wp:extent cx="1386960" cy="960203"/>
            <wp:effectExtent l="0" t="0" r="381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6-04-23 (8).png"/>
                    <pic:cNvPicPr/>
                  </pic:nvPicPr>
                  <pic:blipFill>
                    <a:blip r:embed="rId23">
                      <a:extLst>
                        <a:ext uri="{28A0092B-C50C-407E-A947-70E740481C1C}">
                          <a14:useLocalDpi xmlns:a14="http://schemas.microsoft.com/office/drawing/2010/main" val="0"/>
                        </a:ext>
                      </a:extLst>
                    </a:blip>
                    <a:stretch>
                      <a:fillRect/>
                    </a:stretch>
                  </pic:blipFill>
                  <pic:spPr>
                    <a:xfrm>
                      <a:off x="0" y="0"/>
                      <a:ext cx="1386960" cy="960203"/>
                    </a:xfrm>
                    <a:prstGeom prst="rect">
                      <a:avLst/>
                    </a:prstGeom>
                  </pic:spPr>
                </pic:pic>
              </a:graphicData>
            </a:graphic>
          </wp:inline>
        </w:drawing>
      </w:r>
    </w:p>
    <w:p w14:paraId="3FE288FF" w14:textId="5C93B2B6" w:rsidR="001E7B46" w:rsidRDefault="001E7B46" w:rsidP="00526165">
      <w:pPr>
        <w:pStyle w:val="Titre3"/>
      </w:pPr>
      <w:r>
        <w:t>Tests</w:t>
      </w:r>
    </w:p>
    <w:p w14:paraId="0E173DF5" w14:textId="53EE8FCC" w:rsidR="0012609C" w:rsidRDefault="0012609C" w:rsidP="0012609C">
      <w:pPr>
        <w:ind w:left="1416"/>
      </w:pPr>
      <w:r>
        <w:t xml:space="preserve">Les tests effectués sur Windows Phone se trouvent dans le projet « UnitTest ». Les tests </w:t>
      </w:r>
      <w:commentRangeStart w:id="7"/>
      <w:r>
        <w:t>unitaires utilisent les tests de Microsoft Visual Studio</w:t>
      </w:r>
      <w:commentRangeEnd w:id="7"/>
      <w:r w:rsidR="00036711">
        <w:rPr>
          <w:rStyle w:val="Marquedecommentaire"/>
        </w:rPr>
        <w:commentReference w:id="7"/>
      </w:r>
      <w:r>
        <w:t>.</w:t>
      </w:r>
    </w:p>
    <w:p w14:paraId="020F69AB" w14:textId="49E7CDBF" w:rsidR="0012609C" w:rsidRPr="0012609C" w:rsidRDefault="0012609C" w:rsidP="0012609C">
      <w:pPr>
        <w:ind w:left="1416"/>
      </w:pPr>
      <w:r>
        <w:t>Chaque classe test un élément bien spécifique à l’application. Les tests s’effectue</w:t>
      </w:r>
      <w:r w:rsidR="003A0A95">
        <w:t>nt</w:t>
      </w:r>
      <w:r>
        <w:t xml:space="preserve"> sur la partie interface et intégration.</w:t>
      </w:r>
    </w:p>
    <w:p w14:paraId="161D7EEE" w14:textId="6A0F1D3A" w:rsidR="00361220" w:rsidRPr="00361220" w:rsidRDefault="00F42C97" w:rsidP="00F42C97">
      <w:pPr>
        <w:ind w:left="1416"/>
        <w:jc w:val="center"/>
      </w:pPr>
      <w:r>
        <w:rPr>
          <w:noProof/>
          <w:lang w:val="en-US" w:eastAsia="zh-CN"/>
        </w:rPr>
        <w:drawing>
          <wp:inline distT="0" distB="0" distL="0" distR="0" wp14:anchorId="608D78D7" wp14:editId="404802A8">
            <wp:extent cx="2041104" cy="25222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6-04-23 (6).png"/>
                    <pic:cNvPicPr/>
                  </pic:nvPicPr>
                  <pic:blipFill>
                    <a:blip r:embed="rId24">
                      <a:extLst>
                        <a:ext uri="{28A0092B-C50C-407E-A947-70E740481C1C}">
                          <a14:useLocalDpi xmlns:a14="http://schemas.microsoft.com/office/drawing/2010/main" val="0"/>
                        </a:ext>
                      </a:extLst>
                    </a:blip>
                    <a:stretch>
                      <a:fillRect/>
                    </a:stretch>
                  </pic:blipFill>
                  <pic:spPr>
                    <a:xfrm>
                      <a:off x="0" y="0"/>
                      <a:ext cx="2042286" cy="2523681"/>
                    </a:xfrm>
                    <a:prstGeom prst="rect">
                      <a:avLst/>
                    </a:prstGeom>
                  </pic:spPr>
                </pic:pic>
              </a:graphicData>
            </a:graphic>
          </wp:inline>
        </w:drawing>
      </w:r>
    </w:p>
    <w:p w14:paraId="2887D587" w14:textId="12E7F3BF" w:rsidR="000468B0" w:rsidRDefault="00FA6C8A" w:rsidP="001E7B46">
      <w:pPr>
        <w:pStyle w:val="Titre3"/>
      </w:pPr>
      <w:r>
        <w:lastRenderedPageBreak/>
        <w:t>A</w:t>
      </w:r>
      <w:r w:rsidR="001E7B46">
        <w:t>xes d’amélioration</w:t>
      </w:r>
    </w:p>
    <w:p w14:paraId="1579CB1D" w14:textId="77777777" w:rsidR="00120083" w:rsidRPr="00120083" w:rsidRDefault="00120083" w:rsidP="00120083">
      <w:pPr>
        <w:ind w:left="708"/>
      </w:pPr>
    </w:p>
    <w:p w14:paraId="6798D0E4" w14:textId="14E7A38B" w:rsidR="00120083" w:rsidRPr="00120083" w:rsidRDefault="00120083" w:rsidP="00120083">
      <w:pPr>
        <w:ind w:left="1224"/>
      </w:pPr>
      <w:r>
        <w:t>L’application est actuellement sous Windows Phone 8.1, il serait peut être intéressant de passer en Windows 10.</w:t>
      </w:r>
    </w:p>
    <w:p w14:paraId="7504B8B1" w14:textId="283750BA" w:rsidR="00A80267" w:rsidRDefault="00A80267" w:rsidP="00120083">
      <w:pPr>
        <w:ind w:left="708" w:firstLine="516"/>
        <w:jc w:val="left"/>
      </w:pPr>
      <w:commentRangeStart w:id="8"/>
      <w:r>
        <w:t xml:space="preserve">Un des axes d’amélioration pourrait être de toujours améliorer </w:t>
      </w:r>
      <w:r w:rsidR="00F42C97">
        <w:t>l’expérience</w:t>
      </w:r>
      <w:r>
        <w:t xml:space="preserve"> utilisateurs</w:t>
      </w:r>
      <w:r w:rsidR="00F42C97">
        <w:t xml:space="preserve">. On pourra </w:t>
      </w:r>
      <w:r>
        <w:t>améliorer</w:t>
      </w:r>
      <w:r w:rsidR="00F42C97">
        <w:t xml:space="preserve"> la vitesse de « réaction » de l’application</w:t>
      </w:r>
      <w:r>
        <w:t xml:space="preserve"> en allégeant le code</w:t>
      </w:r>
      <w:r w:rsidR="00F42C97">
        <w:t xml:space="preserve"> source actuel</w:t>
      </w:r>
      <w:commentRangeEnd w:id="8"/>
      <w:r w:rsidR="009D5147">
        <w:rPr>
          <w:rStyle w:val="Marquedecommentaire"/>
        </w:rPr>
        <w:commentReference w:id="8"/>
      </w:r>
      <w:r>
        <w:t>.</w:t>
      </w:r>
    </w:p>
    <w:p w14:paraId="5FD7CDF2" w14:textId="77777777" w:rsidR="00A80267" w:rsidRDefault="00A80267" w:rsidP="00A80267"/>
    <w:p w14:paraId="259AC824" w14:textId="77777777" w:rsidR="003A0A95" w:rsidRDefault="003A0A95" w:rsidP="00A80267"/>
    <w:p w14:paraId="3DFCD024" w14:textId="77777777" w:rsidR="003A0A95" w:rsidRDefault="003A0A95" w:rsidP="00A80267"/>
    <w:p w14:paraId="26C9BE5C" w14:textId="77777777" w:rsidR="003A0A95" w:rsidRDefault="003A0A95" w:rsidP="00A80267"/>
    <w:p w14:paraId="24989BA0" w14:textId="77777777" w:rsidR="003A0A95" w:rsidRDefault="003A0A95" w:rsidP="00A80267"/>
    <w:p w14:paraId="0D97188D" w14:textId="77777777" w:rsidR="003A0A95" w:rsidRDefault="003A0A95" w:rsidP="00A80267"/>
    <w:p w14:paraId="7895A160" w14:textId="77777777" w:rsidR="003A0A95" w:rsidRDefault="003A0A95" w:rsidP="00A80267"/>
    <w:p w14:paraId="1F5CDD02" w14:textId="77777777" w:rsidR="003A0A95" w:rsidRDefault="003A0A95" w:rsidP="00A80267"/>
    <w:p w14:paraId="48975664" w14:textId="77777777" w:rsidR="003A0A95" w:rsidRDefault="003A0A95" w:rsidP="00A80267"/>
    <w:p w14:paraId="70DA0ACC" w14:textId="77777777" w:rsidR="003A0A95" w:rsidRDefault="003A0A95" w:rsidP="00A80267"/>
    <w:p w14:paraId="77DD3775" w14:textId="77777777" w:rsidR="003A0A95" w:rsidRDefault="003A0A95" w:rsidP="00A80267"/>
    <w:p w14:paraId="7CA56D60" w14:textId="77777777" w:rsidR="003A0A95" w:rsidRDefault="003A0A95" w:rsidP="00A80267"/>
    <w:p w14:paraId="7161EF09" w14:textId="77777777" w:rsidR="003A0A95" w:rsidRDefault="003A0A95" w:rsidP="00A80267"/>
    <w:p w14:paraId="551C3384" w14:textId="77777777" w:rsidR="003A0A95" w:rsidRDefault="003A0A95" w:rsidP="00A80267"/>
    <w:p w14:paraId="35F1238C" w14:textId="77777777" w:rsidR="003A0A95" w:rsidRDefault="003A0A95" w:rsidP="00A80267"/>
    <w:p w14:paraId="7EED8E78" w14:textId="77777777" w:rsidR="003A0A95" w:rsidRDefault="003A0A95" w:rsidP="00A80267"/>
    <w:p w14:paraId="7A7F7EE9" w14:textId="77777777" w:rsidR="003A0A95" w:rsidRDefault="003A0A95" w:rsidP="00A80267"/>
    <w:p w14:paraId="0834B173" w14:textId="77777777" w:rsidR="003A0A95" w:rsidRDefault="003A0A95" w:rsidP="00A80267"/>
    <w:p w14:paraId="6888458B" w14:textId="77777777" w:rsidR="003A0A95" w:rsidRDefault="003A0A95" w:rsidP="00A80267"/>
    <w:p w14:paraId="4EE0CB40" w14:textId="77777777" w:rsidR="003A0A95" w:rsidRDefault="003A0A95" w:rsidP="00A80267"/>
    <w:p w14:paraId="20E2235A" w14:textId="77777777" w:rsidR="003A0A95" w:rsidRDefault="003A0A95" w:rsidP="00A80267"/>
    <w:p w14:paraId="1E730A04" w14:textId="77777777" w:rsidR="003A0A95" w:rsidRDefault="003A0A95" w:rsidP="00A80267"/>
    <w:p w14:paraId="3E53F885" w14:textId="77777777" w:rsidR="003A0A95" w:rsidRDefault="003A0A95" w:rsidP="00A80267"/>
    <w:p w14:paraId="3671E194" w14:textId="77777777" w:rsidR="003A0A95" w:rsidRPr="00A80267" w:rsidRDefault="003A0A95" w:rsidP="00A80267"/>
    <w:p w14:paraId="24FD5B86" w14:textId="77777777" w:rsidR="006036A3" w:rsidRPr="007607FB" w:rsidRDefault="006036A3" w:rsidP="007607FB"/>
    <w:p w14:paraId="0CCF5C95" w14:textId="77777777" w:rsidR="00E14084" w:rsidRDefault="00E14084" w:rsidP="00E14084">
      <w:pPr>
        <w:pStyle w:val="Titre1"/>
      </w:pPr>
      <w:r>
        <w:t>Gestion des sources et bug</w:t>
      </w:r>
    </w:p>
    <w:p w14:paraId="0A1F78EE" w14:textId="77777777" w:rsidR="00E14084" w:rsidRDefault="00E14084" w:rsidP="00E14084">
      <w:pPr>
        <w:pStyle w:val="Titre2"/>
      </w:pPr>
      <w:r>
        <w:t>SVN</w:t>
      </w:r>
    </w:p>
    <w:p w14:paraId="746EE9CC" w14:textId="77777777" w:rsidR="00E14084" w:rsidRDefault="00E14084" w:rsidP="00E14084">
      <w:pPr>
        <w:pStyle w:val="Titre2"/>
      </w:pPr>
      <w:r>
        <w:t>Git</w:t>
      </w:r>
    </w:p>
    <w:p w14:paraId="5E0C1ECF" w14:textId="77777777" w:rsidR="00E14084" w:rsidRPr="00E14084" w:rsidRDefault="00E14084" w:rsidP="00E14084">
      <w:pPr>
        <w:pStyle w:val="Titre2"/>
      </w:pPr>
      <w:r>
        <w:t>Bugtracker</w:t>
      </w:r>
    </w:p>
    <w:p w14:paraId="1206D407" w14:textId="77777777" w:rsidR="00E14084" w:rsidRDefault="00E14084" w:rsidP="00E14084">
      <w:pPr>
        <w:pStyle w:val="Titre1"/>
      </w:pPr>
      <w:r>
        <w:t>Annexes</w:t>
      </w:r>
    </w:p>
    <w:p w14:paraId="2B00C871" w14:textId="77777777" w:rsidR="00E14084" w:rsidRDefault="00E14084" w:rsidP="00E14084">
      <w:pPr>
        <w:pStyle w:val="Paragraphedeliste"/>
        <w:numPr>
          <w:ilvl w:val="0"/>
          <w:numId w:val="19"/>
        </w:numPr>
      </w:pPr>
      <w:r>
        <w:t>API</w:t>
      </w:r>
    </w:p>
    <w:p w14:paraId="58165DDB" w14:textId="77777777" w:rsidR="00E14084" w:rsidRDefault="00E14084" w:rsidP="00E14084">
      <w:pPr>
        <w:pStyle w:val="Paragraphedeliste"/>
        <w:numPr>
          <w:ilvl w:val="0"/>
          <w:numId w:val="19"/>
        </w:numPr>
      </w:pPr>
      <w:r>
        <w:t>AA2</w:t>
      </w:r>
    </w:p>
    <w:p w14:paraId="6D1B8D59" w14:textId="77777777" w:rsidR="000D7195" w:rsidRDefault="000D7195" w:rsidP="00E14084">
      <w:pPr>
        <w:pStyle w:val="Paragraphedeliste"/>
        <w:numPr>
          <w:ilvl w:val="0"/>
          <w:numId w:val="19"/>
        </w:numPr>
      </w:pPr>
      <w:r>
        <w:t>TS</w:t>
      </w:r>
    </w:p>
    <w:p w14:paraId="550A73A9" w14:textId="77777777" w:rsidR="00E14084" w:rsidRPr="00E14084" w:rsidRDefault="00E14084" w:rsidP="00E14084">
      <w:pPr>
        <w:pStyle w:val="Paragraphedeliste"/>
        <w:numPr>
          <w:ilvl w:val="0"/>
          <w:numId w:val="19"/>
        </w:numPr>
      </w:pPr>
      <w:r>
        <w:t>Autres ressources</w:t>
      </w:r>
    </w:p>
    <w:sectPr w:rsidR="00E14084" w:rsidRPr="00E14084" w:rsidSect="00270418">
      <w:headerReference w:type="default" r:id="rId25"/>
      <w:footerReference w:type="default" r:id="rId26"/>
      <w:headerReference w:type="first" r:id="rId27"/>
      <w:footerReference w:type="first" r:id="rId28"/>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Jonathan Racaud" w:date="2016-04-28T14:25:00Z" w:initials="JR">
    <w:p w14:paraId="0B1DD3B7" w14:textId="3CA24C83" w:rsidR="009A619A" w:rsidRDefault="009A619A">
      <w:pPr>
        <w:pStyle w:val="Commentaire"/>
      </w:pPr>
      <w:r>
        <w:rPr>
          <w:rStyle w:val="Marquedecommentaire"/>
        </w:rPr>
        <w:annotationRef/>
      </w:r>
      <w:r>
        <w:t>Au lieu de mettre deux images côte</w:t>
      </w:r>
      <w:r w:rsidR="004B165D">
        <w:t>s</w:t>
      </w:r>
      <w:r>
        <w:t xml:space="preserve"> à </w:t>
      </w:r>
      <w:r w:rsidR="00A20B07">
        <w:t>côte</w:t>
      </w:r>
      <w:r>
        <w:t xml:space="preserve"> de manière illisible, tout mettre sur une seule image. C</w:t>
      </w:r>
      <w:r w:rsidR="00A20B07">
        <w:t>e n’e</w:t>
      </w:r>
      <w:r>
        <w:t>st pas grave si elle prend le reste de la page. La clareté en premier.</w:t>
      </w:r>
    </w:p>
    <w:p w14:paraId="68ECBC00" w14:textId="77777777" w:rsidR="009A619A" w:rsidRDefault="009A619A">
      <w:pPr>
        <w:pStyle w:val="Commentaire"/>
      </w:pPr>
    </w:p>
    <w:p w14:paraId="4D63389B" w14:textId="37E81217" w:rsidR="009A619A" w:rsidRDefault="009A619A">
      <w:pPr>
        <w:pStyle w:val="Commentaire"/>
      </w:pPr>
      <w:r>
        <w:t>Ne pas oublier les légendes pour les images aussi</w:t>
      </w:r>
    </w:p>
  </w:comment>
  <w:comment w:id="6" w:author="Jonathan Racaud" w:date="2016-04-28T14:27:00Z" w:initials="JR">
    <w:p w14:paraId="6EB4B927" w14:textId="7B16514C" w:rsidR="00894E3C" w:rsidRDefault="00894E3C">
      <w:pPr>
        <w:pStyle w:val="Commentaire"/>
      </w:pPr>
      <w:r>
        <w:rPr>
          <w:rStyle w:val="Marquedecommentaire"/>
        </w:rPr>
        <w:annotationRef/>
      </w:r>
      <w:r>
        <w:t>Ce n’est pas lisible comme tu le présente, met juste un screenshot de la barre de lancement et ce sera suffisant. Tu peux juste encadrer en rouge les parties importantes et je pense que ça suffira.</w:t>
      </w:r>
    </w:p>
  </w:comment>
  <w:comment w:id="7" w:author="Jonathan Racaud" w:date="2016-04-28T14:29:00Z" w:initials="JR">
    <w:p w14:paraId="60CD4ACD" w14:textId="0877D3CE" w:rsidR="00036711" w:rsidRDefault="00036711">
      <w:pPr>
        <w:pStyle w:val="Commentaire"/>
      </w:pPr>
      <w:r>
        <w:rPr>
          <w:rStyle w:val="Marquedecommentaire"/>
        </w:rPr>
        <w:annotationRef/>
      </w:r>
      <w:r>
        <w:t>???? Les tests de Microsoft Visual Studio ? Ça veut dire quoi ? Qu’ils ont déjà des tests d’implémentés pour toutes les applis ?</w:t>
      </w:r>
    </w:p>
  </w:comment>
  <w:comment w:id="8" w:author="Jonathan Racaud" w:date="2016-04-28T14:30:00Z" w:initials="JR">
    <w:p w14:paraId="0D165F5F" w14:textId="1B7AFD52" w:rsidR="009D5147" w:rsidRDefault="009D5147">
      <w:pPr>
        <w:pStyle w:val="Commentaire"/>
      </w:pPr>
      <w:r>
        <w:rPr>
          <w:rStyle w:val="Marquedecommentaire"/>
        </w:rPr>
        <w:annotationRef/>
      </w:r>
      <w:r>
        <w:t>Stp évite le copier-coller des parties des autres car tu ne sais pas quoi dire.</w:t>
      </w:r>
      <w:r w:rsidR="00E064BD">
        <w:t xml:space="preserve"> Puis je trouve pas cette partie importante (c.f : commentaire document Antoine)</w:t>
      </w:r>
      <w:bookmarkStart w:id="9" w:name="_GoBack"/>
      <w:bookmarkEnd w:id="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63389B" w15:done="0"/>
  <w15:commentEx w15:paraId="6EB4B927" w15:done="0"/>
  <w15:commentEx w15:paraId="60CD4ACD" w15:done="0"/>
  <w15:commentEx w15:paraId="0D165F5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55CE7D" w14:textId="77777777" w:rsidR="00AB095D" w:rsidRDefault="00AB095D" w:rsidP="00147043">
      <w:pPr>
        <w:spacing w:after="0" w:line="240" w:lineRule="auto"/>
      </w:pPr>
      <w:r>
        <w:separator/>
      </w:r>
    </w:p>
  </w:endnote>
  <w:endnote w:type="continuationSeparator" w:id="0">
    <w:p w14:paraId="0D3EDB1F" w14:textId="77777777" w:rsidR="00AB095D" w:rsidRDefault="00AB095D"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A22A2" w14:textId="77777777" w:rsidR="00120083" w:rsidRDefault="00120083" w:rsidP="00B13AA6">
    <w:pPr>
      <w:tabs>
        <w:tab w:val="center" w:pos="4550"/>
        <w:tab w:val="left" w:pos="5818"/>
      </w:tabs>
      <w:ind w:right="740"/>
      <w:rPr>
        <w:color w:val="222A35" w:themeColor="text2" w:themeShade="80"/>
        <w:sz w:val="24"/>
        <w:szCs w:val="24"/>
      </w:rPr>
    </w:pPr>
  </w:p>
  <w:p w14:paraId="374F58AD" w14:textId="77777777" w:rsidR="00120083" w:rsidRDefault="0012008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99E8C" w14:textId="77777777" w:rsidR="00120083" w:rsidRPr="00A92C3B" w:rsidRDefault="00120083" w:rsidP="00A92C3B">
    <w:pPr>
      <w:pStyle w:val="Pieddepage"/>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Pr>
        <w:noProof/>
        <w:color w:val="8496B0" w:themeColor="text2" w:themeTint="99"/>
        <w:spacing w:val="60"/>
        <w:sz w:val="24"/>
        <w:szCs w:val="24"/>
      </w:rPr>
      <w:t>Document2</w:t>
    </w:r>
    <w:r>
      <w:rPr>
        <w:color w:val="8496B0" w:themeColor="text2" w:themeTint="99"/>
        <w:spacing w:val="60"/>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DC9BA5" w14:textId="30BD0BCA" w:rsidR="00120083" w:rsidRDefault="00120083" w:rsidP="00AE09C2">
    <w:pPr>
      <w:tabs>
        <w:tab w:val="center" w:pos="4550"/>
        <w:tab w:val="left" w:pos="5818"/>
        <w:tab w:val="right" w:pos="8812"/>
      </w:tabs>
      <w:ind w:right="260"/>
      <w:jc w:val="center"/>
      <w:rPr>
        <w:color w:val="222A35" w:themeColor="text2" w:themeShade="80"/>
        <w:sz w:val="24"/>
        <w:szCs w:val="24"/>
      </w:rPr>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Pr>
        <w:noProof/>
        <w:color w:val="8496B0" w:themeColor="text2" w:themeTint="99"/>
        <w:spacing w:val="60"/>
        <w:sz w:val="24"/>
        <w:szCs w:val="24"/>
      </w:rPr>
      <w:t>Document2</w:t>
    </w:r>
    <w:r>
      <w:rPr>
        <w:color w:val="8496B0" w:themeColor="text2" w:themeTint="99"/>
        <w:spacing w:val="60"/>
        <w:sz w:val="24"/>
        <w:szCs w:val="24"/>
      </w:rPr>
      <w:fldChar w:fldCharType="end"/>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E064BD">
      <w:rPr>
        <w:noProof/>
        <w:color w:val="323E4F" w:themeColor="text2" w:themeShade="BF"/>
        <w:sz w:val="24"/>
        <w:szCs w:val="24"/>
      </w:rPr>
      <w:t>4</w:t>
    </w:r>
    <w:r>
      <w:rPr>
        <w:color w:val="323E4F" w:themeColor="text2" w:themeShade="BF"/>
        <w:sz w:val="24"/>
        <w:szCs w:val="24"/>
      </w:rPr>
      <w:fldChar w:fldCharType="end"/>
    </w:r>
  </w:p>
  <w:p w14:paraId="664BF283" w14:textId="77777777" w:rsidR="00120083" w:rsidRDefault="00120083">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3E7AC" w14:textId="77777777" w:rsidR="00120083" w:rsidRDefault="0012008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C9F4EE" w14:textId="77777777" w:rsidR="00AB095D" w:rsidRDefault="00AB095D" w:rsidP="00147043">
      <w:pPr>
        <w:spacing w:after="0" w:line="240" w:lineRule="auto"/>
      </w:pPr>
      <w:r>
        <w:separator/>
      </w:r>
    </w:p>
  </w:footnote>
  <w:footnote w:type="continuationSeparator" w:id="0">
    <w:p w14:paraId="78F938A6" w14:textId="77777777" w:rsidR="00AB095D" w:rsidRDefault="00AB095D" w:rsidP="00147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120083" w14:paraId="25582B01" w14:textId="77777777" w:rsidTr="00AE09C2">
      <w:trPr>
        <w:jc w:val="center"/>
      </w:trPr>
      <w:tc>
        <w:tcPr>
          <w:tcW w:w="2269" w:type="dxa"/>
          <w:vMerge w:val="restart"/>
          <w:tcBorders>
            <w:top w:val="single" w:sz="4" w:space="0" w:color="auto"/>
            <w:left w:val="single" w:sz="4" w:space="0" w:color="auto"/>
            <w:right w:val="single" w:sz="4" w:space="0" w:color="auto"/>
          </w:tcBorders>
        </w:tcPr>
        <w:p w14:paraId="1BA9B4BB" w14:textId="77777777" w:rsidR="00120083" w:rsidRPr="00E92B0C" w:rsidRDefault="00120083" w:rsidP="00991748">
          <w:pPr>
            <w:pStyle w:val="En-tte"/>
            <w:tabs>
              <w:tab w:val="left" w:pos="510"/>
            </w:tabs>
          </w:pPr>
          <w:r w:rsidRPr="00E92B0C">
            <w:rPr>
              <w:noProof/>
              <w:lang w:val="en-US" w:eastAsia="zh-CN"/>
            </w:rPr>
            <w:drawing>
              <wp:anchor distT="0" distB="0" distL="114300" distR="114300" simplePos="0" relativeHeight="251683840" behindDoc="0" locked="0" layoutInCell="1" allowOverlap="1" wp14:anchorId="231619D2" wp14:editId="21E952AD">
                <wp:simplePos x="0" y="0"/>
                <wp:positionH relativeFrom="column">
                  <wp:posOffset>416457</wp:posOffset>
                </wp:positionH>
                <wp:positionV relativeFrom="paragraph">
                  <wp:posOffset>58272</wp:posOffset>
                </wp:positionV>
                <wp:extent cx="619922" cy="619922"/>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19922"/>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14:paraId="58873C94" w14:textId="77777777" w:rsidR="00120083" w:rsidRDefault="00120083" w:rsidP="00991748">
          <w:pPr>
            <w:pStyle w:val="En-tte"/>
            <w:tabs>
              <w:tab w:val="left" w:pos="510"/>
            </w:tabs>
          </w:pPr>
          <w:r>
            <w:t>Date de publication</w:t>
          </w:r>
        </w:p>
      </w:tc>
      <w:tc>
        <w:tcPr>
          <w:tcW w:w="3710" w:type="dxa"/>
          <w:tcBorders>
            <w:right w:val="single" w:sz="4" w:space="0" w:color="auto"/>
          </w:tcBorders>
        </w:tcPr>
        <w:p w14:paraId="572BE104" w14:textId="77777777" w:rsidR="00120083" w:rsidRDefault="00AB095D" w:rsidP="00991748">
          <w:pPr>
            <w:pStyle w:val="En-tte"/>
            <w:tabs>
              <w:tab w:val="left" w:pos="510"/>
            </w:tabs>
          </w:pPr>
          <w:sdt>
            <w:sdtPr>
              <w:alias w:val="Date de publication"/>
              <w:tag w:val=""/>
              <w:id w:val="517120215"/>
              <w:dataBinding w:prefixMappings="xmlns:ns0='http://schemas.microsoft.com/office/2006/coverPageProps' " w:xpath="/ns0:CoverPageProperties[1]/ns0:PublishDate[1]" w:storeItemID="{55AF091B-3C7A-41E3-B477-F2FDAA23CFDA}"/>
              <w:date w:fullDate="2016-04-08T00:00:00Z">
                <w:dateFormat w:val="dd/MM/yyyy"/>
                <w:lid w:val="fr-FR"/>
                <w:storeMappedDataAs w:val="dateTime"/>
                <w:calendar w:val="gregorian"/>
              </w:date>
            </w:sdtPr>
            <w:sdtEndPr/>
            <w:sdtContent>
              <w:r w:rsidR="00120083">
                <w:t>08/04/2016</w:t>
              </w:r>
            </w:sdtContent>
          </w:sdt>
        </w:p>
      </w:tc>
      <w:tc>
        <w:tcPr>
          <w:tcW w:w="2952" w:type="dxa"/>
          <w:vMerge w:val="restart"/>
          <w:tcBorders>
            <w:top w:val="single" w:sz="4" w:space="0" w:color="auto"/>
            <w:left w:val="single" w:sz="4" w:space="0" w:color="auto"/>
            <w:right w:val="single" w:sz="4" w:space="0" w:color="auto"/>
          </w:tcBorders>
        </w:tcPr>
        <w:p w14:paraId="49643BD5" w14:textId="77777777" w:rsidR="00120083" w:rsidRDefault="00120083" w:rsidP="00991748">
          <w:pPr>
            <w:pStyle w:val="En-tte"/>
            <w:tabs>
              <w:tab w:val="left" w:pos="510"/>
            </w:tabs>
          </w:pPr>
          <w:r w:rsidRPr="006E66E2">
            <w:rPr>
              <w:i/>
              <w:noProof/>
              <w:lang w:val="en-US" w:eastAsia="zh-CN"/>
            </w:rPr>
            <w:drawing>
              <wp:anchor distT="0" distB="0" distL="114300" distR="114300" simplePos="0" relativeHeight="251682816" behindDoc="0" locked="0" layoutInCell="1" allowOverlap="1" wp14:anchorId="0F1571F8" wp14:editId="44C1F6A2">
                <wp:simplePos x="0" y="0"/>
                <wp:positionH relativeFrom="column">
                  <wp:posOffset>478155</wp:posOffset>
                </wp:positionH>
                <wp:positionV relativeFrom="paragraph">
                  <wp:posOffset>130175</wp:posOffset>
                </wp:positionV>
                <wp:extent cx="914400" cy="461645"/>
                <wp:effectExtent l="0" t="0" r="0" b="0"/>
                <wp:wrapNone/>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120083" w14:paraId="4E11FE08" w14:textId="77777777" w:rsidTr="00AE09C2">
      <w:trPr>
        <w:trHeight w:val="270"/>
        <w:jc w:val="center"/>
      </w:trPr>
      <w:tc>
        <w:tcPr>
          <w:tcW w:w="2269" w:type="dxa"/>
          <w:vMerge/>
          <w:tcBorders>
            <w:left w:val="single" w:sz="4" w:space="0" w:color="auto"/>
            <w:right w:val="single" w:sz="4" w:space="0" w:color="auto"/>
          </w:tcBorders>
        </w:tcPr>
        <w:p w14:paraId="427689EC" w14:textId="77777777" w:rsidR="00120083" w:rsidRPr="00E92B0C" w:rsidRDefault="00120083" w:rsidP="00991748">
          <w:pPr>
            <w:pStyle w:val="En-tte"/>
            <w:tabs>
              <w:tab w:val="left" w:pos="510"/>
            </w:tabs>
          </w:pPr>
        </w:p>
      </w:tc>
      <w:tc>
        <w:tcPr>
          <w:tcW w:w="5836" w:type="dxa"/>
          <w:gridSpan w:val="2"/>
          <w:tcBorders>
            <w:left w:val="single" w:sz="4" w:space="0" w:color="auto"/>
            <w:right w:val="single" w:sz="4" w:space="0" w:color="auto"/>
          </w:tcBorders>
        </w:tcPr>
        <w:p w14:paraId="5896044A" w14:textId="77777777" w:rsidR="00120083" w:rsidRPr="00991748" w:rsidRDefault="00120083" w:rsidP="00991748">
          <w:pPr>
            <w:jc w:val="right"/>
            <w:rPr>
              <w:lang w:val="en-GB"/>
            </w:rPr>
          </w:pPr>
        </w:p>
      </w:tc>
      <w:tc>
        <w:tcPr>
          <w:tcW w:w="2952" w:type="dxa"/>
          <w:vMerge/>
          <w:tcBorders>
            <w:left w:val="single" w:sz="4" w:space="0" w:color="auto"/>
            <w:right w:val="single" w:sz="4" w:space="0" w:color="auto"/>
          </w:tcBorders>
        </w:tcPr>
        <w:p w14:paraId="0E2F77C2" w14:textId="77777777" w:rsidR="00120083" w:rsidRDefault="00120083" w:rsidP="00120083"/>
      </w:tc>
    </w:tr>
    <w:tr w:rsidR="00120083" w:rsidRPr="000B5889" w14:paraId="6EFDD58B" w14:textId="77777777" w:rsidTr="00AE09C2">
      <w:trPr>
        <w:trHeight w:val="270"/>
        <w:jc w:val="center"/>
      </w:trPr>
      <w:tc>
        <w:tcPr>
          <w:tcW w:w="2269" w:type="dxa"/>
          <w:vMerge/>
          <w:tcBorders>
            <w:left w:val="single" w:sz="4" w:space="0" w:color="auto"/>
            <w:right w:val="single" w:sz="4" w:space="0" w:color="auto"/>
          </w:tcBorders>
        </w:tcPr>
        <w:p w14:paraId="234B475C" w14:textId="77777777" w:rsidR="00120083" w:rsidRPr="00E92B0C" w:rsidRDefault="00120083" w:rsidP="000B5889">
          <w:pPr>
            <w:pStyle w:val="En-tte"/>
            <w:tabs>
              <w:tab w:val="left" w:pos="510"/>
            </w:tabs>
          </w:pPr>
        </w:p>
      </w:tc>
      <w:tc>
        <w:tcPr>
          <w:tcW w:w="2126" w:type="dxa"/>
          <w:tcBorders>
            <w:left w:val="single" w:sz="4" w:space="0" w:color="auto"/>
            <w:right w:val="single" w:sz="4" w:space="0" w:color="auto"/>
          </w:tcBorders>
        </w:tcPr>
        <w:p w14:paraId="19FD4EB8" w14:textId="77777777" w:rsidR="00120083" w:rsidRDefault="00120083" w:rsidP="000B5889">
          <w:pPr>
            <w:pStyle w:val="En-tte"/>
            <w:tabs>
              <w:tab w:val="left" w:pos="510"/>
            </w:tabs>
          </w:pPr>
          <w:r>
            <w:t>Nom du projet</w:t>
          </w:r>
        </w:p>
      </w:tc>
      <w:tc>
        <w:tcPr>
          <w:tcW w:w="3710" w:type="dxa"/>
          <w:tcBorders>
            <w:left w:val="single" w:sz="4" w:space="0" w:color="auto"/>
            <w:right w:val="single" w:sz="4" w:space="0" w:color="auto"/>
          </w:tcBorders>
        </w:tcPr>
        <w:p w14:paraId="25C1A876" w14:textId="77777777" w:rsidR="00120083" w:rsidRDefault="00AB095D" w:rsidP="000B5889">
          <w:pPr>
            <w:pStyle w:val="En-tte"/>
            <w:tabs>
              <w:tab w:val="left" w:pos="510"/>
            </w:tabs>
          </w:pPr>
          <w:sdt>
            <w:sdtPr>
              <w:rPr>
                <w:rStyle w:val="lev"/>
              </w:rPr>
              <w:alias w:val="Titre "/>
              <w:tag w:val=""/>
              <w:id w:val="1764875383"/>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120083" w:rsidRPr="00FA513D">
                <w:rPr>
                  <w:rStyle w:val="lev"/>
                </w:rPr>
                <w:t>Music Sheet Writer</w:t>
              </w:r>
            </w:sdtContent>
          </w:sdt>
        </w:p>
      </w:tc>
      <w:tc>
        <w:tcPr>
          <w:tcW w:w="2952" w:type="dxa"/>
          <w:vMerge/>
          <w:tcBorders>
            <w:left w:val="single" w:sz="4" w:space="0" w:color="auto"/>
            <w:right w:val="single" w:sz="4" w:space="0" w:color="auto"/>
          </w:tcBorders>
        </w:tcPr>
        <w:p w14:paraId="11687283" w14:textId="77777777" w:rsidR="00120083" w:rsidRPr="000B5889" w:rsidRDefault="00120083" w:rsidP="000B5889">
          <w:pPr>
            <w:rPr>
              <w:lang w:val="en-US"/>
            </w:rPr>
          </w:pPr>
        </w:p>
      </w:tc>
    </w:tr>
    <w:tr w:rsidR="00120083" w14:paraId="03991BD3" w14:textId="77777777" w:rsidTr="00AE09C2">
      <w:trPr>
        <w:jc w:val="center"/>
      </w:trPr>
      <w:tc>
        <w:tcPr>
          <w:tcW w:w="2269" w:type="dxa"/>
          <w:vMerge/>
          <w:tcBorders>
            <w:left w:val="single" w:sz="4" w:space="0" w:color="auto"/>
            <w:bottom w:val="nil"/>
            <w:right w:val="single" w:sz="4" w:space="0" w:color="auto"/>
          </w:tcBorders>
        </w:tcPr>
        <w:p w14:paraId="1AF61A0D" w14:textId="77777777" w:rsidR="00120083" w:rsidRPr="000B5889" w:rsidRDefault="00120083" w:rsidP="000B5889">
          <w:pPr>
            <w:pStyle w:val="En-tte"/>
            <w:tabs>
              <w:tab w:val="left" w:pos="510"/>
            </w:tabs>
            <w:rPr>
              <w:lang w:val="en-US"/>
            </w:rPr>
          </w:pPr>
        </w:p>
      </w:tc>
      <w:tc>
        <w:tcPr>
          <w:tcW w:w="2126" w:type="dxa"/>
          <w:tcBorders>
            <w:left w:val="single" w:sz="4" w:space="0" w:color="auto"/>
          </w:tcBorders>
        </w:tcPr>
        <w:p w14:paraId="6E523591" w14:textId="77777777" w:rsidR="00120083" w:rsidRDefault="00120083" w:rsidP="000B5889">
          <w:pPr>
            <w:pStyle w:val="En-tte"/>
            <w:tabs>
              <w:tab w:val="left" w:pos="510"/>
            </w:tabs>
          </w:pPr>
          <w:r>
            <w:t>Objet du document</w:t>
          </w:r>
        </w:p>
      </w:tc>
      <w:tc>
        <w:tcPr>
          <w:tcW w:w="3710" w:type="dxa"/>
          <w:tcBorders>
            <w:right w:val="single" w:sz="4" w:space="0" w:color="auto"/>
          </w:tcBorders>
        </w:tcPr>
        <w:p w14:paraId="62DDFB80" w14:textId="77777777" w:rsidR="00120083" w:rsidRPr="000D7472" w:rsidRDefault="00AB095D" w:rsidP="000B5889">
          <w:pPr>
            <w:pStyle w:val="En-tte"/>
            <w:tabs>
              <w:tab w:val="left" w:pos="510"/>
            </w:tabs>
            <w:rPr>
              <w:i/>
            </w:rPr>
          </w:pPr>
          <w:sdt>
            <w:sdtPr>
              <w:rPr>
                <w:rStyle w:val="Accentuation"/>
                <w:i w:val="0"/>
              </w:rPr>
              <w:alias w:val="Objet "/>
              <w:tag w:val=""/>
              <w:id w:val="1763101596"/>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120083">
                <w:rPr>
                  <w:rStyle w:val="Accentuation"/>
                  <w:i w:val="0"/>
                  <w:lang w:val="en-US"/>
                </w:rPr>
                <w:t>Documentation Technique</w:t>
              </w:r>
            </w:sdtContent>
          </w:sdt>
        </w:p>
      </w:tc>
      <w:tc>
        <w:tcPr>
          <w:tcW w:w="2952" w:type="dxa"/>
          <w:vMerge/>
          <w:tcBorders>
            <w:left w:val="single" w:sz="4" w:space="0" w:color="auto"/>
            <w:bottom w:val="nil"/>
            <w:right w:val="single" w:sz="4" w:space="0" w:color="auto"/>
          </w:tcBorders>
        </w:tcPr>
        <w:p w14:paraId="79065934" w14:textId="77777777" w:rsidR="00120083" w:rsidRDefault="00120083" w:rsidP="000B5889">
          <w:pPr>
            <w:pStyle w:val="En-tte"/>
            <w:tabs>
              <w:tab w:val="left" w:pos="510"/>
            </w:tabs>
          </w:pPr>
        </w:p>
      </w:tc>
    </w:tr>
    <w:tr w:rsidR="00120083" w14:paraId="7C7D144A" w14:textId="77777777" w:rsidTr="00AE09C2">
      <w:trPr>
        <w:jc w:val="center"/>
      </w:trPr>
      <w:sdt>
        <w:sdtPr>
          <w:rPr>
            <w:lang w:val="en-GB"/>
          </w:rPr>
          <w:alias w:val="Company"/>
          <w:tag w:val=""/>
          <w:id w:val="1837500267"/>
          <w:placeholder>
            <w:docPart w:val="8081A08C84604D02A607CD8F69611120"/>
          </w:placeholder>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14:paraId="23CD31EA" w14:textId="77777777" w:rsidR="00120083" w:rsidRPr="00E92B0C" w:rsidRDefault="00120083" w:rsidP="000B5889">
              <w:pPr>
                <w:pStyle w:val="Sous-titre"/>
              </w:pPr>
              <w:r w:rsidRPr="00E92B0C">
                <w:t>Music Sheet Writer</w:t>
              </w:r>
            </w:p>
          </w:tc>
        </w:sdtContent>
      </w:sdt>
      <w:tc>
        <w:tcPr>
          <w:tcW w:w="2126" w:type="dxa"/>
          <w:tcBorders>
            <w:left w:val="single" w:sz="4" w:space="0" w:color="auto"/>
          </w:tcBorders>
        </w:tcPr>
        <w:p w14:paraId="1200A3B2" w14:textId="77777777" w:rsidR="00120083" w:rsidRDefault="00120083" w:rsidP="000B5889">
          <w:pPr>
            <w:pStyle w:val="En-tte"/>
            <w:tabs>
              <w:tab w:val="left" w:pos="510"/>
            </w:tabs>
          </w:pPr>
          <w:r>
            <w:t>Nom du chapitre</w:t>
          </w:r>
        </w:p>
      </w:tc>
      <w:tc>
        <w:tcPr>
          <w:tcW w:w="3710" w:type="dxa"/>
          <w:tcBorders>
            <w:right w:val="single" w:sz="4" w:space="0" w:color="auto"/>
          </w:tcBorders>
        </w:tcPr>
        <w:p w14:paraId="3D94944B" w14:textId="4634CA31" w:rsidR="00120083" w:rsidRPr="000D7472" w:rsidRDefault="00120083" w:rsidP="000B5889">
          <w:pPr>
            <w:pStyle w:val="En-tte"/>
            <w:tabs>
              <w:tab w:val="left" w:pos="510"/>
            </w:tabs>
            <w:rPr>
              <w:i/>
            </w:rPr>
          </w:pPr>
          <w:r>
            <w:rPr>
              <w:i/>
            </w:rPr>
            <w:fldChar w:fldCharType="begin"/>
          </w:r>
          <w:r>
            <w:rPr>
              <w:i/>
            </w:rPr>
            <w:instrText xml:space="preserve"> STYLEREF  "Titre 1 (hors sommaire)"  \* MERGEFORMAT </w:instrText>
          </w:r>
          <w:r>
            <w:rPr>
              <w:i/>
            </w:rPr>
            <w:fldChar w:fldCharType="separate"/>
          </w:r>
          <w:r w:rsidR="00E064BD">
            <w:rPr>
              <w:i/>
              <w:noProof/>
            </w:rPr>
            <w:t>Sommaire</w:t>
          </w:r>
          <w:r>
            <w:rPr>
              <w:i/>
            </w:rPr>
            <w:fldChar w:fldCharType="end"/>
          </w:r>
        </w:p>
      </w:tc>
      <w:sdt>
        <w:sdtPr>
          <w:rPr>
            <w:lang w:val="en-GB"/>
          </w:rPr>
          <w:alias w:val="Category"/>
          <w:tag w:val=""/>
          <w:id w:val="-2082825586"/>
          <w:placeholder>
            <w:docPart w:val="F6E726373561417B97D3D557C2644C0E"/>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14:paraId="0809D6AB" w14:textId="77777777" w:rsidR="00120083" w:rsidRDefault="00120083" w:rsidP="000B5889">
              <w:pPr>
                <w:pStyle w:val="Sous-titre"/>
                <w:jc w:val="right"/>
              </w:pPr>
              <w:r w:rsidRPr="00991748">
                <w:rPr>
                  <w:lang w:val="en-GB"/>
                </w:rPr>
                <w:t>Epitech Innovative Project</w:t>
              </w:r>
            </w:p>
          </w:tc>
        </w:sdtContent>
      </w:sdt>
    </w:tr>
  </w:tbl>
  <w:p w14:paraId="65806799" w14:textId="77777777" w:rsidR="00120083" w:rsidRPr="00991748" w:rsidRDefault="00120083" w:rsidP="00991748">
    <w:pPr>
      <w:pStyle w:val="En-tte"/>
      <w:tabs>
        <w:tab w:val="left" w:pos="51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FC47C" w14:textId="77777777" w:rsidR="00120083" w:rsidRDefault="00120083" w:rsidP="00BD4445">
    <w:pPr>
      <w:pStyle w:val="En-tte"/>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A5D9D" w14:textId="77777777" w:rsidR="00120083" w:rsidRPr="005B53B8" w:rsidRDefault="00120083" w:rsidP="005B53B8">
    <w:pPr>
      <w:pStyle w:val="En-tte"/>
      <w:rPr>
        <w:rStyle w:val="Accentuation"/>
        <w:i w:val="0"/>
        <w:i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120083" w14:paraId="28508FEF" w14:textId="77777777" w:rsidTr="00AE09C2">
      <w:trPr>
        <w:jc w:val="center"/>
      </w:trPr>
      <w:tc>
        <w:tcPr>
          <w:tcW w:w="2269" w:type="dxa"/>
          <w:vMerge w:val="restart"/>
          <w:tcBorders>
            <w:top w:val="single" w:sz="4" w:space="0" w:color="auto"/>
            <w:left w:val="single" w:sz="4" w:space="0" w:color="auto"/>
            <w:right w:val="single" w:sz="4" w:space="0" w:color="auto"/>
          </w:tcBorders>
        </w:tcPr>
        <w:p w14:paraId="70BC006E" w14:textId="77777777" w:rsidR="00120083" w:rsidRPr="00E92B0C" w:rsidRDefault="00120083" w:rsidP="00991748">
          <w:pPr>
            <w:pStyle w:val="En-tte"/>
            <w:tabs>
              <w:tab w:val="left" w:pos="510"/>
            </w:tabs>
          </w:pPr>
          <w:r w:rsidRPr="00E92B0C">
            <w:rPr>
              <w:noProof/>
              <w:lang w:val="en-US" w:eastAsia="zh-CN"/>
            </w:rPr>
            <w:drawing>
              <wp:anchor distT="0" distB="0" distL="114300" distR="114300" simplePos="0" relativeHeight="251686912" behindDoc="0" locked="0" layoutInCell="1" allowOverlap="1" wp14:anchorId="601F7FE3" wp14:editId="337A1BE8">
                <wp:simplePos x="0" y="0"/>
                <wp:positionH relativeFrom="column">
                  <wp:posOffset>416457</wp:posOffset>
                </wp:positionH>
                <wp:positionV relativeFrom="paragraph">
                  <wp:posOffset>53879</wp:posOffset>
                </wp:positionV>
                <wp:extent cx="619922" cy="619922"/>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19922"/>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14:paraId="7769756B" w14:textId="77777777" w:rsidR="00120083" w:rsidRDefault="00120083" w:rsidP="00991748">
          <w:pPr>
            <w:pStyle w:val="En-tte"/>
            <w:tabs>
              <w:tab w:val="left" w:pos="510"/>
            </w:tabs>
          </w:pPr>
          <w:r>
            <w:t>Date de publication</w:t>
          </w:r>
        </w:p>
      </w:tc>
      <w:tc>
        <w:tcPr>
          <w:tcW w:w="3710" w:type="dxa"/>
          <w:tcBorders>
            <w:right w:val="single" w:sz="4" w:space="0" w:color="auto"/>
          </w:tcBorders>
        </w:tcPr>
        <w:p w14:paraId="23CA74A5" w14:textId="77777777" w:rsidR="00120083" w:rsidRDefault="00AB095D" w:rsidP="00991748">
          <w:pPr>
            <w:pStyle w:val="En-tte"/>
            <w:tabs>
              <w:tab w:val="left" w:pos="510"/>
            </w:tabs>
          </w:pPr>
          <w:sdt>
            <w:sdtPr>
              <w:alias w:val="Date de publication"/>
              <w:tag w:val=""/>
              <w:id w:val="194742712"/>
              <w:dataBinding w:prefixMappings="xmlns:ns0='http://schemas.microsoft.com/office/2006/coverPageProps' " w:xpath="/ns0:CoverPageProperties[1]/ns0:PublishDate[1]" w:storeItemID="{55AF091B-3C7A-41E3-B477-F2FDAA23CFDA}"/>
              <w:date w:fullDate="2016-04-08T00:00:00Z">
                <w:dateFormat w:val="dd/MM/yyyy"/>
                <w:lid w:val="fr-FR"/>
                <w:storeMappedDataAs w:val="dateTime"/>
                <w:calendar w:val="gregorian"/>
              </w:date>
            </w:sdtPr>
            <w:sdtEndPr/>
            <w:sdtContent>
              <w:r w:rsidR="00120083">
                <w:t>08/04/2016</w:t>
              </w:r>
            </w:sdtContent>
          </w:sdt>
        </w:p>
      </w:tc>
      <w:tc>
        <w:tcPr>
          <w:tcW w:w="2952" w:type="dxa"/>
          <w:vMerge w:val="restart"/>
          <w:tcBorders>
            <w:top w:val="single" w:sz="4" w:space="0" w:color="auto"/>
            <w:left w:val="single" w:sz="4" w:space="0" w:color="auto"/>
            <w:right w:val="single" w:sz="4" w:space="0" w:color="auto"/>
          </w:tcBorders>
        </w:tcPr>
        <w:p w14:paraId="28E9B1A3" w14:textId="77777777" w:rsidR="00120083" w:rsidRDefault="00120083" w:rsidP="00991748">
          <w:pPr>
            <w:pStyle w:val="En-tte"/>
            <w:tabs>
              <w:tab w:val="left" w:pos="510"/>
            </w:tabs>
          </w:pPr>
          <w:r w:rsidRPr="006E66E2">
            <w:rPr>
              <w:i/>
              <w:noProof/>
              <w:lang w:val="en-US" w:eastAsia="zh-CN"/>
            </w:rPr>
            <w:drawing>
              <wp:anchor distT="0" distB="0" distL="114300" distR="114300" simplePos="0" relativeHeight="251685888" behindDoc="0" locked="0" layoutInCell="1" allowOverlap="1" wp14:anchorId="6E8D5118" wp14:editId="3E6D004D">
                <wp:simplePos x="0" y="0"/>
                <wp:positionH relativeFrom="column">
                  <wp:posOffset>478155</wp:posOffset>
                </wp:positionH>
                <wp:positionV relativeFrom="paragraph">
                  <wp:posOffset>130175</wp:posOffset>
                </wp:positionV>
                <wp:extent cx="914400" cy="461645"/>
                <wp:effectExtent l="0" t="0" r="0" b="0"/>
                <wp:wrapNone/>
                <wp:docPr id="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120083" w14:paraId="61E08AD5" w14:textId="77777777" w:rsidTr="00AE09C2">
      <w:trPr>
        <w:trHeight w:val="270"/>
        <w:jc w:val="center"/>
      </w:trPr>
      <w:tc>
        <w:tcPr>
          <w:tcW w:w="2269" w:type="dxa"/>
          <w:vMerge/>
          <w:tcBorders>
            <w:left w:val="single" w:sz="4" w:space="0" w:color="auto"/>
            <w:right w:val="single" w:sz="4" w:space="0" w:color="auto"/>
          </w:tcBorders>
        </w:tcPr>
        <w:p w14:paraId="35AE95DF" w14:textId="77777777" w:rsidR="00120083" w:rsidRPr="00E92B0C" w:rsidRDefault="00120083" w:rsidP="00991748">
          <w:pPr>
            <w:pStyle w:val="En-tte"/>
            <w:tabs>
              <w:tab w:val="left" w:pos="510"/>
            </w:tabs>
          </w:pPr>
        </w:p>
      </w:tc>
      <w:tc>
        <w:tcPr>
          <w:tcW w:w="5836" w:type="dxa"/>
          <w:gridSpan w:val="2"/>
          <w:tcBorders>
            <w:left w:val="single" w:sz="4" w:space="0" w:color="auto"/>
            <w:right w:val="single" w:sz="4" w:space="0" w:color="auto"/>
          </w:tcBorders>
        </w:tcPr>
        <w:p w14:paraId="05B861E2" w14:textId="77777777" w:rsidR="00120083" w:rsidRPr="00991748" w:rsidRDefault="00120083" w:rsidP="00991748">
          <w:pPr>
            <w:jc w:val="right"/>
            <w:rPr>
              <w:lang w:val="en-GB"/>
            </w:rPr>
          </w:pPr>
        </w:p>
      </w:tc>
      <w:tc>
        <w:tcPr>
          <w:tcW w:w="2952" w:type="dxa"/>
          <w:vMerge/>
          <w:tcBorders>
            <w:left w:val="single" w:sz="4" w:space="0" w:color="auto"/>
            <w:right w:val="single" w:sz="4" w:space="0" w:color="auto"/>
          </w:tcBorders>
        </w:tcPr>
        <w:p w14:paraId="0D8FD4BA" w14:textId="77777777" w:rsidR="00120083" w:rsidRDefault="00120083" w:rsidP="00120083"/>
      </w:tc>
    </w:tr>
    <w:tr w:rsidR="00120083" w:rsidRPr="000B5889" w14:paraId="62CCD525" w14:textId="77777777" w:rsidTr="00AE09C2">
      <w:trPr>
        <w:trHeight w:val="270"/>
        <w:jc w:val="center"/>
      </w:trPr>
      <w:tc>
        <w:tcPr>
          <w:tcW w:w="2269" w:type="dxa"/>
          <w:vMerge/>
          <w:tcBorders>
            <w:left w:val="single" w:sz="4" w:space="0" w:color="auto"/>
            <w:right w:val="single" w:sz="4" w:space="0" w:color="auto"/>
          </w:tcBorders>
        </w:tcPr>
        <w:p w14:paraId="7E3AEE1C" w14:textId="77777777" w:rsidR="00120083" w:rsidRPr="00E92B0C" w:rsidRDefault="00120083" w:rsidP="000B5889">
          <w:pPr>
            <w:pStyle w:val="En-tte"/>
            <w:tabs>
              <w:tab w:val="left" w:pos="510"/>
            </w:tabs>
          </w:pPr>
        </w:p>
      </w:tc>
      <w:tc>
        <w:tcPr>
          <w:tcW w:w="2126" w:type="dxa"/>
          <w:tcBorders>
            <w:left w:val="single" w:sz="4" w:space="0" w:color="auto"/>
            <w:right w:val="single" w:sz="4" w:space="0" w:color="auto"/>
          </w:tcBorders>
        </w:tcPr>
        <w:p w14:paraId="35CD951E" w14:textId="77777777" w:rsidR="00120083" w:rsidRDefault="00120083" w:rsidP="000B5889">
          <w:pPr>
            <w:pStyle w:val="En-tte"/>
            <w:tabs>
              <w:tab w:val="left" w:pos="510"/>
            </w:tabs>
          </w:pPr>
          <w:r>
            <w:t>Nom du projet</w:t>
          </w:r>
        </w:p>
      </w:tc>
      <w:tc>
        <w:tcPr>
          <w:tcW w:w="3710" w:type="dxa"/>
          <w:tcBorders>
            <w:left w:val="single" w:sz="4" w:space="0" w:color="auto"/>
            <w:right w:val="single" w:sz="4" w:space="0" w:color="auto"/>
          </w:tcBorders>
        </w:tcPr>
        <w:p w14:paraId="2ADE7DEF" w14:textId="77777777" w:rsidR="00120083" w:rsidRDefault="00AB095D" w:rsidP="000B5889">
          <w:pPr>
            <w:pStyle w:val="En-tte"/>
            <w:tabs>
              <w:tab w:val="left" w:pos="510"/>
            </w:tabs>
          </w:pPr>
          <w:sdt>
            <w:sdtPr>
              <w:rPr>
                <w:rStyle w:val="lev"/>
              </w:rPr>
              <w:alias w:val="Titre "/>
              <w:tag w:val=""/>
              <w:id w:val="-1111817804"/>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120083" w:rsidRPr="00FA513D">
                <w:rPr>
                  <w:rStyle w:val="lev"/>
                </w:rPr>
                <w:t>Music Sheet Writer</w:t>
              </w:r>
            </w:sdtContent>
          </w:sdt>
        </w:p>
      </w:tc>
      <w:tc>
        <w:tcPr>
          <w:tcW w:w="2952" w:type="dxa"/>
          <w:vMerge/>
          <w:tcBorders>
            <w:left w:val="single" w:sz="4" w:space="0" w:color="auto"/>
            <w:right w:val="single" w:sz="4" w:space="0" w:color="auto"/>
          </w:tcBorders>
        </w:tcPr>
        <w:p w14:paraId="34921217" w14:textId="77777777" w:rsidR="00120083" w:rsidRPr="000B5889" w:rsidRDefault="00120083" w:rsidP="000B5889">
          <w:pPr>
            <w:rPr>
              <w:lang w:val="en-US"/>
            </w:rPr>
          </w:pPr>
        </w:p>
      </w:tc>
    </w:tr>
    <w:tr w:rsidR="00120083" w14:paraId="14AF509C" w14:textId="77777777" w:rsidTr="00AE09C2">
      <w:trPr>
        <w:jc w:val="center"/>
      </w:trPr>
      <w:tc>
        <w:tcPr>
          <w:tcW w:w="2269" w:type="dxa"/>
          <w:vMerge/>
          <w:tcBorders>
            <w:left w:val="single" w:sz="4" w:space="0" w:color="auto"/>
            <w:bottom w:val="nil"/>
            <w:right w:val="single" w:sz="4" w:space="0" w:color="auto"/>
          </w:tcBorders>
        </w:tcPr>
        <w:p w14:paraId="6719CFA5" w14:textId="77777777" w:rsidR="00120083" w:rsidRPr="000B5889" w:rsidRDefault="00120083" w:rsidP="000B5889">
          <w:pPr>
            <w:pStyle w:val="En-tte"/>
            <w:tabs>
              <w:tab w:val="left" w:pos="510"/>
            </w:tabs>
            <w:rPr>
              <w:lang w:val="en-US"/>
            </w:rPr>
          </w:pPr>
        </w:p>
      </w:tc>
      <w:tc>
        <w:tcPr>
          <w:tcW w:w="2126" w:type="dxa"/>
          <w:tcBorders>
            <w:left w:val="single" w:sz="4" w:space="0" w:color="auto"/>
          </w:tcBorders>
        </w:tcPr>
        <w:p w14:paraId="643FD9A9" w14:textId="77777777" w:rsidR="00120083" w:rsidRDefault="00120083" w:rsidP="000B5889">
          <w:pPr>
            <w:pStyle w:val="En-tte"/>
            <w:tabs>
              <w:tab w:val="left" w:pos="510"/>
            </w:tabs>
          </w:pPr>
          <w:r>
            <w:t>Objet du document</w:t>
          </w:r>
        </w:p>
      </w:tc>
      <w:tc>
        <w:tcPr>
          <w:tcW w:w="3710" w:type="dxa"/>
          <w:tcBorders>
            <w:right w:val="single" w:sz="4" w:space="0" w:color="auto"/>
          </w:tcBorders>
        </w:tcPr>
        <w:p w14:paraId="008E17BE" w14:textId="77777777" w:rsidR="00120083" w:rsidRPr="000D7472" w:rsidRDefault="00AB095D" w:rsidP="000D7472">
          <w:pPr>
            <w:pStyle w:val="En-tte"/>
            <w:tabs>
              <w:tab w:val="clear" w:pos="4536"/>
              <w:tab w:val="clear" w:pos="9072"/>
              <w:tab w:val="left" w:pos="510"/>
              <w:tab w:val="left" w:pos="1997"/>
            </w:tabs>
            <w:rPr>
              <w:i/>
            </w:rPr>
          </w:pPr>
          <w:sdt>
            <w:sdtPr>
              <w:rPr>
                <w:rStyle w:val="Accentuation"/>
                <w:i w:val="0"/>
              </w:rPr>
              <w:alias w:val="Objet "/>
              <w:tag w:val=""/>
              <w:id w:val="-1722199046"/>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120083">
                <w:rPr>
                  <w:rStyle w:val="Accentuation"/>
                  <w:i w:val="0"/>
                  <w:lang w:val="en-US"/>
                </w:rPr>
                <w:t>Documentation Technique</w:t>
              </w:r>
            </w:sdtContent>
          </w:sdt>
          <w:r w:rsidR="00120083" w:rsidRPr="000D7472">
            <w:rPr>
              <w:rStyle w:val="Accentuation"/>
              <w:i w:val="0"/>
            </w:rPr>
            <w:tab/>
          </w:r>
        </w:p>
      </w:tc>
      <w:tc>
        <w:tcPr>
          <w:tcW w:w="2952" w:type="dxa"/>
          <w:vMerge/>
          <w:tcBorders>
            <w:left w:val="single" w:sz="4" w:space="0" w:color="auto"/>
            <w:bottom w:val="nil"/>
            <w:right w:val="single" w:sz="4" w:space="0" w:color="auto"/>
          </w:tcBorders>
        </w:tcPr>
        <w:p w14:paraId="6631845A" w14:textId="77777777" w:rsidR="00120083" w:rsidRDefault="00120083" w:rsidP="000B5889">
          <w:pPr>
            <w:pStyle w:val="En-tte"/>
            <w:tabs>
              <w:tab w:val="left" w:pos="510"/>
            </w:tabs>
          </w:pPr>
        </w:p>
      </w:tc>
    </w:tr>
    <w:tr w:rsidR="00120083" w14:paraId="0EFA74CB" w14:textId="77777777" w:rsidTr="00AE09C2">
      <w:trPr>
        <w:jc w:val="center"/>
      </w:trPr>
      <w:sdt>
        <w:sdtPr>
          <w:rPr>
            <w:lang w:val="en-GB"/>
          </w:rPr>
          <w:alias w:val="Company"/>
          <w:tag w:val=""/>
          <w:id w:val="-288352013"/>
          <w:placeholder>
            <w:docPart w:val="8081A08C84604D02A607CD8F69611120"/>
          </w:placeholder>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14:paraId="24B41C6F" w14:textId="77777777" w:rsidR="00120083" w:rsidRPr="00E92B0C" w:rsidRDefault="00120083" w:rsidP="000B5889">
              <w:pPr>
                <w:pStyle w:val="Sous-titre"/>
              </w:pPr>
              <w:r w:rsidRPr="00E92B0C">
                <w:t>Music Sheet Writer</w:t>
              </w:r>
            </w:p>
          </w:tc>
        </w:sdtContent>
      </w:sdt>
      <w:tc>
        <w:tcPr>
          <w:tcW w:w="2126" w:type="dxa"/>
          <w:tcBorders>
            <w:left w:val="single" w:sz="4" w:space="0" w:color="auto"/>
          </w:tcBorders>
        </w:tcPr>
        <w:p w14:paraId="2CB384CC" w14:textId="77777777" w:rsidR="00120083" w:rsidRDefault="00120083" w:rsidP="000B5889">
          <w:pPr>
            <w:pStyle w:val="En-tte"/>
            <w:tabs>
              <w:tab w:val="left" w:pos="510"/>
            </w:tabs>
          </w:pPr>
          <w:r>
            <w:t>Nom du chapitre</w:t>
          </w:r>
        </w:p>
      </w:tc>
      <w:tc>
        <w:tcPr>
          <w:tcW w:w="3710" w:type="dxa"/>
          <w:tcBorders>
            <w:right w:val="single" w:sz="4" w:space="0" w:color="auto"/>
          </w:tcBorders>
        </w:tcPr>
        <w:p w14:paraId="7DFA61F8" w14:textId="35B0A94B" w:rsidR="00120083" w:rsidRPr="000D7472" w:rsidRDefault="00120083" w:rsidP="000D7472">
          <w:pPr>
            <w:pStyle w:val="En-tte"/>
            <w:tabs>
              <w:tab w:val="clear" w:pos="4536"/>
              <w:tab w:val="clear" w:pos="9072"/>
              <w:tab w:val="left" w:pos="510"/>
              <w:tab w:val="center" w:pos="1747"/>
            </w:tabs>
            <w:rPr>
              <w:i/>
            </w:rPr>
          </w:pPr>
          <w:r>
            <w:rPr>
              <w:i/>
            </w:rPr>
            <w:fldChar w:fldCharType="begin"/>
          </w:r>
          <w:r>
            <w:rPr>
              <w:i/>
            </w:rPr>
            <w:instrText xml:space="preserve"> STYLEREF  "Titre 1"  \* MERGEFORMAT </w:instrText>
          </w:r>
          <w:r>
            <w:rPr>
              <w:i/>
            </w:rPr>
            <w:fldChar w:fldCharType="separate"/>
          </w:r>
          <w:r w:rsidR="00E064BD">
            <w:rPr>
              <w:i/>
              <w:noProof/>
            </w:rPr>
            <w:t>Les livrables</w:t>
          </w:r>
          <w:r>
            <w:rPr>
              <w:i/>
            </w:rPr>
            <w:fldChar w:fldCharType="end"/>
          </w:r>
        </w:p>
      </w:tc>
      <w:sdt>
        <w:sdtPr>
          <w:rPr>
            <w:lang w:val="en-GB"/>
          </w:rPr>
          <w:alias w:val="Category"/>
          <w:tag w:val=""/>
          <w:id w:val="1989049015"/>
          <w:placeholder>
            <w:docPart w:val="F6E726373561417B97D3D557C2644C0E"/>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14:paraId="098D5B76" w14:textId="77777777" w:rsidR="00120083" w:rsidRDefault="00120083" w:rsidP="000B5889">
              <w:pPr>
                <w:pStyle w:val="Sous-titre"/>
                <w:jc w:val="right"/>
              </w:pPr>
              <w:r w:rsidRPr="00991748">
                <w:rPr>
                  <w:lang w:val="en-GB"/>
                </w:rPr>
                <w:t>Epitech Innovative Project</w:t>
              </w:r>
            </w:p>
          </w:tc>
        </w:sdtContent>
      </w:sdt>
    </w:tr>
  </w:tbl>
  <w:p w14:paraId="395F48B1" w14:textId="77777777" w:rsidR="00120083" w:rsidRPr="00991748" w:rsidRDefault="00120083" w:rsidP="00991748">
    <w:pPr>
      <w:pStyle w:val="En-tte"/>
      <w:tabs>
        <w:tab w:val="left" w:pos="51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500D1" w14:textId="77777777" w:rsidR="00120083" w:rsidRPr="005B53B8" w:rsidRDefault="00120083" w:rsidP="005B53B8">
    <w:pPr>
      <w:pStyle w:val="En-tte"/>
      <w:rPr>
        <w:rStyle w:val="Accentuation"/>
        <w:i w:val="0"/>
        <w:i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EA6618"/>
    <w:multiLevelType w:val="multilevel"/>
    <w:tmpl w:val="0C66FCD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itre6"/>
      <w:lvlText w:val="%1.%2.%3.%4.%5.%6."/>
      <w:lvlJc w:val="left"/>
      <w:pPr>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Titre7"/>
      <w:lvlText w:val="%1.%2.%3.%4.%5.%6.%7."/>
      <w:lvlJc w:val="left"/>
      <w:pPr>
        <w:ind w:left="324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lvl>
    <w:lvl w:ilvl="8">
      <w:start w:val="1"/>
      <w:numFmt w:val="decimal"/>
      <w:pStyle w:val="Titre8"/>
      <w:lvlText w:val="%1.%2.%3.%4.%5.%6.%7.%8.%9."/>
      <w:lvlJc w:val="left"/>
      <w:pPr>
        <w:ind w:left="432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 w15:restartNumberingAfterBreak="0">
    <w:nsid w:val="4A1F3F28"/>
    <w:multiLevelType w:val="multilevel"/>
    <w:tmpl w:val="F59C04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A7172CB"/>
    <w:multiLevelType w:val="hybridMultilevel"/>
    <w:tmpl w:val="6C546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816696"/>
    <w:multiLevelType w:val="hybridMultilevel"/>
    <w:tmpl w:val="8BA6C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
  </w:num>
  <w:num w:numId="8">
    <w:abstractNumId w:val="0"/>
  </w:num>
  <w:num w:numId="9">
    <w:abstractNumId w:val="0"/>
  </w:num>
  <w:num w:numId="10">
    <w:abstractNumId w:val="0"/>
  </w:num>
  <w:num w:numId="11">
    <w:abstractNumId w:val="0"/>
  </w:num>
  <w:num w:numId="12">
    <w:abstractNumId w:val="1"/>
  </w:num>
  <w:num w:numId="13">
    <w:abstractNumId w:val="0"/>
  </w:num>
  <w:num w:numId="14">
    <w:abstractNumId w:val="0"/>
  </w:num>
  <w:num w:numId="15">
    <w:abstractNumId w:val="0"/>
  </w:num>
  <w:num w:numId="16">
    <w:abstractNumId w:val="0"/>
  </w:num>
  <w:num w:numId="17">
    <w:abstractNumId w:val="1"/>
  </w:num>
  <w:num w:numId="18">
    <w:abstractNumId w:val="3"/>
  </w:num>
  <w:num w:numId="1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athan Racaud">
    <w15:presenceInfo w15:providerId="Windows Live" w15:userId="ca8d3617104b62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B15"/>
    <w:rsid w:val="00004A8A"/>
    <w:rsid w:val="0000645A"/>
    <w:rsid w:val="00006CE2"/>
    <w:rsid w:val="00011E11"/>
    <w:rsid w:val="00024032"/>
    <w:rsid w:val="00036711"/>
    <w:rsid w:val="00037D1F"/>
    <w:rsid w:val="000468B0"/>
    <w:rsid w:val="00060EE1"/>
    <w:rsid w:val="000738EF"/>
    <w:rsid w:val="000B5889"/>
    <w:rsid w:val="000D7195"/>
    <w:rsid w:val="000D7472"/>
    <w:rsid w:val="000E782C"/>
    <w:rsid w:val="00120083"/>
    <w:rsid w:val="0012609C"/>
    <w:rsid w:val="001309E4"/>
    <w:rsid w:val="00137FB2"/>
    <w:rsid w:val="00147043"/>
    <w:rsid w:val="00171124"/>
    <w:rsid w:val="001723FB"/>
    <w:rsid w:val="00181574"/>
    <w:rsid w:val="001C0E27"/>
    <w:rsid w:val="001C2014"/>
    <w:rsid w:val="001D43B0"/>
    <w:rsid w:val="001E184D"/>
    <w:rsid w:val="001E4872"/>
    <w:rsid w:val="001E7B46"/>
    <w:rsid w:val="002000A0"/>
    <w:rsid w:val="00246F15"/>
    <w:rsid w:val="002637D7"/>
    <w:rsid w:val="00270418"/>
    <w:rsid w:val="00291275"/>
    <w:rsid w:val="002942EA"/>
    <w:rsid w:val="002E5D54"/>
    <w:rsid w:val="002E7900"/>
    <w:rsid w:val="00361220"/>
    <w:rsid w:val="0036661F"/>
    <w:rsid w:val="00371B9B"/>
    <w:rsid w:val="0037431B"/>
    <w:rsid w:val="003834CC"/>
    <w:rsid w:val="00386A7D"/>
    <w:rsid w:val="00387C3C"/>
    <w:rsid w:val="003A015B"/>
    <w:rsid w:val="003A0A95"/>
    <w:rsid w:val="003A6D7C"/>
    <w:rsid w:val="003D47E6"/>
    <w:rsid w:val="003D6EB0"/>
    <w:rsid w:val="003E0F4F"/>
    <w:rsid w:val="003F221F"/>
    <w:rsid w:val="00424841"/>
    <w:rsid w:val="004335EE"/>
    <w:rsid w:val="004667AA"/>
    <w:rsid w:val="00470749"/>
    <w:rsid w:val="004960E7"/>
    <w:rsid w:val="004A0C32"/>
    <w:rsid w:val="004B165D"/>
    <w:rsid w:val="004D6938"/>
    <w:rsid w:val="004D761D"/>
    <w:rsid w:val="00506F08"/>
    <w:rsid w:val="00514B1F"/>
    <w:rsid w:val="0052076A"/>
    <w:rsid w:val="00526165"/>
    <w:rsid w:val="00531753"/>
    <w:rsid w:val="00552E8A"/>
    <w:rsid w:val="00587789"/>
    <w:rsid w:val="005B53B8"/>
    <w:rsid w:val="005B6580"/>
    <w:rsid w:val="005C4A65"/>
    <w:rsid w:val="005F1A7C"/>
    <w:rsid w:val="006036A3"/>
    <w:rsid w:val="00606A12"/>
    <w:rsid w:val="00606A60"/>
    <w:rsid w:val="006170A5"/>
    <w:rsid w:val="00635D81"/>
    <w:rsid w:val="00650522"/>
    <w:rsid w:val="006557DD"/>
    <w:rsid w:val="00661AFB"/>
    <w:rsid w:val="00665A7A"/>
    <w:rsid w:val="006706E0"/>
    <w:rsid w:val="0068090C"/>
    <w:rsid w:val="00682B46"/>
    <w:rsid w:val="0068648D"/>
    <w:rsid w:val="00686BA5"/>
    <w:rsid w:val="006A1DF6"/>
    <w:rsid w:val="006C251D"/>
    <w:rsid w:val="00730479"/>
    <w:rsid w:val="00730AE2"/>
    <w:rsid w:val="007607FB"/>
    <w:rsid w:val="00764F4F"/>
    <w:rsid w:val="0078207C"/>
    <w:rsid w:val="007A0528"/>
    <w:rsid w:val="007A1DCF"/>
    <w:rsid w:val="007D0BF0"/>
    <w:rsid w:val="007D4C11"/>
    <w:rsid w:val="007F5D78"/>
    <w:rsid w:val="008068E2"/>
    <w:rsid w:val="00811826"/>
    <w:rsid w:val="0083046C"/>
    <w:rsid w:val="008359AB"/>
    <w:rsid w:val="00844260"/>
    <w:rsid w:val="008447AA"/>
    <w:rsid w:val="00867846"/>
    <w:rsid w:val="00871B74"/>
    <w:rsid w:val="00874ECB"/>
    <w:rsid w:val="00884AF1"/>
    <w:rsid w:val="00894323"/>
    <w:rsid w:val="00894E3C"/>
    <w:rsid w:val="00944083"/>
    <w:rsid w:val="00960DCD"/>
    <w:rsid w:val="00967A2F"/>
    <w:rsid w:val="00986B15"/>
    <w:rsid w:val="009878D9"/>
    <w:rsid w:val="00991748"/>
    <w:rsid w:val="009A619A"/>
    <w:rsid w:val="009B089F"/>
    <w:rsid w:val="009B4F9C"/>
    <w:rsid w:val="009D5147"/>
    <w:rsid w:val="009E3BA7"/>
    <w:rsid w:val="009F28D9"/>
    <w:rsid w:val="00A20B07"/>
    <w:rsid w:val="00A26008"/>
    <w:rsid w:val="00A32813"/>
    <w:rsid w:val="00A64B9E"/>
    <w:rsid w:val="00A762BA"/>
    <w:rsid w:val="00A80267"/>
    <w:rsid w:val="00A92C3B"/>
    <w:rsid w:val="00AB095D"/>
    <w:rsid w:val="00AC2341"/>
    <w:rsid w:val="00AE09C2"/>
    <w:rsid w:val="00AE4187"/>
    <w:rsid w:val="00AF43D6"/>
    <w:rsid w:val="00AF7096"/>
    <w:rsid w:val="00AF71CF"/>
    <w:rsid w:val="00B06173"/>
    <w:rsid w:val="00B1355E"/>
    <w:rsid w:val="00B13AA6"/>
    <w:rsid w:val="00B17B6B"/>
    <w:rsid w:val="00B4087B"/>
    <w:rsid w:val="00BB3A46"/>
    <w:rsid w:val="00BD2037"/>
    <w:rsid w:val="00BD4445"/>
    <w:rsid w:val="00BD7D88"/>
    <w:rsid w:val="00C13459"/>
    <w:rsid w:val="00C34099"/>
    <w:rsid w:val="00C342B6"/>
    <w:rsid w:val="00C41563"/>
    <w:rsid w:val="00C468F3"/>
    <w:rsid w:val="00C5030B"/>
    <w:rsid w:val="00C52CD3"/>
    <w:rsid w:val="00C65D42"/>
    <w:rsid w:val="00C84245"/>
    <w:rsid w:val="00C97997"/>
    <w:rsid w:val="00CD48CD"/>
    <w:rsid w:val="00CE7189"/>
    <w:rsid w:val="00CF12D9"/>
    <w:rsid w:val="00D033A8"/>
    <w:rsid w:val="00D51606"/>
    <w:rsid w:val="00D55C09"/>
    <w:rsid w:val="00D60867"/>
    <w:rsid w:val="00DA15F3"/>
    <w:rsid w:val="00DA69CA"/>
    <w:rsid w:val="00DE69FF"/>
    <w:rsid w:val="00E064BD"/>
    <w:rsid w:val="00E14084"/>
    <w:rsid w:val="00E25192"/>
    <w:rsid w:val="00E328CD"/>
    <w:rsid w:val="00E40992"/>
    <w:rsid w:val="00E40A30"/>
    <w:rsid w:val="00E62625"/>
    <w:rsid w:val="00E64A20"/>
    <w:rsid w:val="00E76D96"/>
    <w:rsid w:val="00E81661"/>
    <w:rsid w:val="00E83422"/>
    <w:rsid w:val="00E92B0C"/>
    <w:rsid w:val="00EA369B"/>
    <w:rsid w:val="00ED19F1"/>
    <w:rsid w:val="00ED6AB0"/>
    <w:rsid w:val="00EE552F"/>
    <w:rsid w:val="00F010F9"/>
    <w:rsid w:val="00F02B4D"/>
    <w:rsid w:val="00F121D1"/>
    <w:rsid w:val="00F14081"/>
    <w:rsid w:val="00F356A5"/>
    <w:rsid w:val="00F42C97"/>
    <w:rsid w:val="00F45E54"/>
    <w:rsid w:val="00FA4DDE"/>
    <w:rsid w:val="00FA513D"/>
    <w:rsid w:val="00FA6C8A"/>
    <w:rsid w:val="00FF0A6E"/>
    <w:rsid w:val="00FF65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E6359"/>
  <w15:chartTrackingRefBased/>
  <w15:docId w15:val="{9B530342-DAA4-435F-875C-D29772C77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F5D78"/>
    <w:pPr>
      <w:jc w:val="both"/>
    </w:pPr>
  </w:style>
  <w:style w:type="paragraph" w:styleId="Titre1">
    <w:name w:val="heading 1"/>
    <w:basedOn w:val="Normal"/>
    <w:next w:val="Normal"/>
    <w:link w:val="Titre1Car"/>
    <w:uiPriority w:val="9"/>
    <w:qFormat/>
    <w:rsid w:val="00E64A2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64A2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64A2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5F1A7C"/>
    <w:pPr>
      <w:keepNext/>
      <w:keepLines/>
      <w:numPr>
        <w:ilvl w:val="3"/>
        <w:numId w:val="6"/>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basedOn w:val="Titre3"/>
    <w:next w:val="Normal"/>
    <w:link w:val="Titre5Car"/>
    <w:uiPriority w:val="9"/>
    <w:unhideWhenUsed/>
    <w:qFormat/>
    <w:rsid w:val="005F1A7C"/>
    <w:pPr>
      <w:numPr>
        <w:ilvl w:val="4"/>
      </w:numPr>
      <w:outlineLvl w:val="4"/>
    </w:pPr>
  </w:style>
  <w:style w:type="paragraph" w:styleId="Titre6">
    <w:name w:val="heading 6"/>
    <w:basedOn w:val="Titre5"/>
    <w:next w:val="Normal"/>
    <w:link w:val="Titre6Car"/>
    <w:uiPriority w:val="9"/>
    <w:unhideWhenUsed/>
    <w:rsid w:val="005F1A7C"/>
    <w:pPr>
      <w:numPr>
        <w:ilvl w:val="5"/>
      </w:numPr>
      <w:outlineLvl w:val="5"/>
    </w:pPr>
  </w:style>
  <w:style w:type="paragraph" w:styleId="Titre7">
    <w:name w:val="heading 7"/>
    <w:basedOn w:val="Titre6"/>
    <w:next w:val="Normal"/>
    <w:link w:val="Titre7Car"/>
    <w:uiPriority w:val="9"/>
    <w:unhideWhenUsed/>
    <w:rsid w:val="005F1A7C"/>
    <w:pPr>
      <w:numPr>
        <w:ilvl w:val="6"/>
      </w:numPr>
      <w:outlineLvl w:val="6"/>
    </w:pPr>
  </w:style>
  <w:style w:type="paragraph" w:styleId="Titre8">
    <w:name w:val="heading 8"/>
    <w:basedOn w:val="Titre7"/>
    <w:next w:val="Normal"/>
    <w:link w:val="Titre8Car"/>
    <w:uiPriority w:val="9"/>
    <w:unhideWhenUsed/>
    <w:rsid w:val="005F1A7C"/>
    <w:pPr>
      <w:numPr>
        <w:ilvl w:val="8"/>
      </w:numPr>
      <w:outlineLvl w:val="7"/>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horssommaire">
    <w:name w:val="Titre 1 (hors sommaire)"/>
    <w:basedOn w:val="Normal"/>
    <w:next w:val="Normal"/>
    <w:link w:val="Titre1horssommaireCar"/>
    <w:qFormat/>
    <w:rsid w:val="00E64A20"/>
    <w:pPr>
      <w:spacing w:after="40" w:line="240" w:lineRule="auto"/>
    </w:pPr>
    <w:rPr>
      <w:rFonts w:asciiTheme="majorHAnsi" w:eastAsiaTheme="majorEastAsia" w:hAnsiTheme="majorHAnsi" w:cstheme="majorBidi"/>
      <w:color w:val="2E74B5" w:themeColor="accent1" w:themeShade="BF"/>
      <w:sz w:val="32"/>
      <w:szCs w:val="32"/>
    </w:rPr>
  </w:style>
  <w:style w:type="character" w:customStyle="1" w:styleId="Titre1horssommaireCar">
    <w:name w:val="Titre 1 (hors sommaire) Car"/>
    <w:basedOn w:val="Titre1Car"/>
    <w:link w:val="Titre1horssommaire"/>
    <w:rsid w:val="00E64A20"/>
    <w:rPr>
      <w:rFonts w:asciiTheme="majorHAnsi" w:eastAsiaTheme="majorEastAsia" w:hAnsiTheme="majorHAnsi" w:cstheme="majorBidi"/>
      <w:color w:val="2E74B5" w:themeColor="accent1" w:themeShade="BF"/>
      <w:sz w:val="32"/>
      <w:szCs w:val="32"/>
    </w:rPr>
  </w:style>
  <w:style w:type="character" w:customStyle="1" w:styleId="Titre1Car">
    <w:name w:val="Titre 1 Car"/>
    <w:basedOn w:val="Policepardfaut"/>
    <w:link w:val="Titre1"/>
    <w:uiPriority w:val="9"/>
    <w:rsid w:val="00E64A2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64A2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64A2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5F1A7C"/>
    <w:rPr>
      <w:rFonts w:asciiTheme="majorHAnsi" w:eastAsiaTheme="majorEastAsia" w:hAnsiTheme="majorHAnsi" w:cstheme="majorBidi"/>
      <w:iCs/>
      <w:color w:val="2E74B5" w:themeColor="accent1" w:themeShade="BF"/>
    </w:rPr>
  </w:style>
  <w:style w:type="character" w:customStyle="1" w:styleId="Titre5Car">
    <w:name w:val="Titre 5 Car"/>
    <w:basedOn w:val="Policepardfaut"/>
    <w:link w:val="Titre5"/>
    <w:uiPriority w:val="9"/>
    <w:rsid w:val="005F1A7C"/>
    <w:rPr>
      <w:rFonts w:asciiTheme="majorHAnsi" w:eastAsiaTheme="majorEastAsia" w:hAnsiTheme="majorHAnsi" w:cstheme="majorBidi"/>
      <w:color w:val="1F4D78" w:themeColor="accent1" w:themeShade="7F"/>
      <w:sz w:val="24"/>
      <w:szCs w:val="24"/>
    </w:rPr>
  </w:style>
  <w:style w:type="paragraph" w:styleId="Sansinterligne">
    <w:name w:val="No Spacing"/>
    <w:link w:val="SansinterligneCar"/>
    <w:uiPriority w:val="1"/>
    <w:qFormat/>
    <w:rsid w:val="007F5D78"/>
    <w:pPr>
      <w:spacing w:after="0" w:line="240" w:lineRule="auto"/>
      <w:jc w:val="both"/>
    </w:pPr>
    <w:rPr>
      <w:lang w:eastAsia="ko-KR"/>
    </w:rPr>
  </w:style>
  <w:style w:type="character" w:customStyle="1" w:styleId="SansinterligneCar">
    <w:name w:val="Sans interligne Car"/>
    <w:basedOn w:val="Policepardfaut"/>
    <w:link w:val="Sansinterligne"/>
    <w:uiPriority w:val="1"/>
    <w:rsid w:val="007F5D78"/>
    <w:rPr>
      <w:lang w:eastAsia="ko-KR"/>
    </w:rPr>
  </w:style>
  <w:style w:type="character" w:styleId="Textedelespacerserv">
    <w:name w:val="Placeholder Text"/>
    <w:basedOn w:val="Policepardfaut"/>
    <w:uiPriority w:val="99"/>
    <w:semiHidden/>
    <w:rsid w:val="00E62625"/>
    <w:rPr>
      <w:color w:val="808080"/>
    </w:rPr>
  </w:style>
  <w:style w:type="paragraph" w:styleId="En-tte">
    <w:name w:val="header"/>
    <w:basedOn w:val="Normal"/>
    <w:link w:val="En-tteCar"/>
    <w:uiPriority w:val="99"/>
    <w:unhideWhenUsed/>
    <w:rsid w:val="00BB3A46"/>
    <w:pPr>
      <w:tabs>
        <w:tab w:val="center" w:pos="4536"/>
        <w:tab w:val="right" w:pos="9072"/>
      </w:tabs>
      <w:spacing w:after="0" w:line="240" w:lineRule="auto"/>
    </w:pPr>
  </w:style>
  <w:style w:type="character" w:customStyle="1" w:styleId="En-tteCar">
    <w:name w:val="En-tête Car"/>
    <w:basedOn w:val="Policepardfaut"/>
    <w:link w:val="En-tte"/>
    <w:uiPriority w:val="99"/>
    <w:rsid w:val="00BB3A46"/>
  </w:style>
  <w:style w:type="paragraph" w:styleId="Pieddepage">
    <w:name w:val="footer"/>
    <w:basedOn w:val="Normal"/>
    <w:link w:val="PieddepageCar"/>
    <w:uiPriority w:val="99"/>
    <w:unhideWhenUsed/>
    <w:rsid w:val="00BB3A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3A46"/>
  </w:style>
  <w:style w:type="paragraph" w:customStyle="1" w:styleId="Titre2horssommaire">
    <w:name w:val="Titre 2 (hors sommaire)"/>
    <w:basedOn w:val="Normal"/>
    <w:next w:val="Normal"/>
    <w:link w:val="Titre2horssommaireCar"/>
    <w:qFormat/>
    <w:rsid w:val="00E64A20"/>
    <w:pPr>
      <w:spacing w:after="40" w:line="240" w:lineRule="auto"/>
    </w:pPr>
    <w:rPr>
      <w:rFonts w:asciiTheme="majorHAnsi" w:hAnsiTheme="majorHAnsi"/>
      <w:color w:val="2E74B5" w:themeColor="accent1" w:themeShade="BF"/>
      <w:sz w:val="28"/>
    </w:rPr>
  </w:style>
  <w:style w:type="table" w:styleId="Grilledutableau">
    <w:name w:val="Table Grid"/>
    <w:basedOn w:val="TableauNormal"/>
    <w:uiPriority w:val="39"/>
    <w:rsid w:val="00ED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horssommaireCar">
    <w:name w:val="Titre 2 (hors sommaire) Car"/>
    <w:basedOn w:val="Policepardfaut"/>
    <w:link w:val="Titre2horssommaire"/>
    <w:rsid w:val="00E64A20"/>
    <w:rPr>
      <w:rFonts w:asciiTheme="majorHAnsi" w:hAnsiTheme="majorHAnsi"/>
      <w:color w:val="2E74B5" w:themeColor="accent1" w:themeShade="BF"/>
      <w:sz w:val="28"/>
    </w:rPr>
  </w:style>
  <w:style w:type="paragraph" w:styleId="En-ttedetabledesmatires">
    <w:name w:val="TOC Heading"/>
    <w:basedOn w:val="Titre1"/>
    <w:next w:val="Normal"/>
    <w:uiPriority w:val="39"/>
    <w:unhideWhenUsed/>
    <w:rsid w:val="000E782C"/>
    <w:pPr>
      <w:numPr>
        <w:numId w:val="0"/>
      </w:numPr>
      <w:jc w:val="left"/>
      <w:outlineLvl w:val="9"/>
    </w:pPr>
    <w:rPr>
      <w:lang w:eastAsia="ko-KR"/>
    </w:rPr>
  </w:style>
  <w:style w:type="character" w:customStyle="1" w:styleId="apple-converted-space">
    <w:name w:val="apple-converted-space"/>
    <w:basedOn w:val="Policepardfaut"/>
    <w:rsid w:val="00E76D96"/>
  </w:style>
  <w:style w:type="paragraph" w:styleId="TM1">
    <w:name w:val="toc 1"/>
    <w:basedOn w:val="Normal"/>
    <w:next w:val="Normal"/>
    <w:autoRedefine/>
    <w:uiPriority w:val="39"/>
    <w:unhideWhenUsed/>
    <w:rsid w:val="00B1355E"/>
    <w:pPr>
      <w:spacing w:before="120" w:after="0"/>
    </w:pPr>
    <w:rPr>
      <w:b/>
      <w:bCs/>
      <w:i/>
      <w:iCs/>
      <w:sz w:val="24"/>
      <w:szCs w:val="24"/>
    </w:rPr>
  </w:style>
  <w:style w:type="paragraph" w:styleId="TM2">
    <w:name w:val="toc 2"/>
    <w:basedOn w:val="Normal"/>
    <w:next w:val="Normal"/>
    <w:autoRedefine/>
    <w:uiPriority w:val="39"/>
    <w:unhideWhenUsed/>
    <w:rsid w:val="00B1355E"/>
    <w:pPr>
      <w:spacing w:before="120" w:after="0"/>
      <w:ind w:left="220"/>
    </w:pPr>
    <w:rPr>
      <w:b/>
      <w:bCs/>
    </w:rPr>
  </w:style>
  <w:style w:type="paragraph" w:styleId="TM3">
    <w:name w:val="toc 3"/>
    <w:basedOn w:val="Normal"/>
    <w:next w:val="Normal"/>
    <w:autoRedefine/>
    <w:uiPriority w:val="39"/>
    <w:unhideWhenUsed/>
    <w:rsid w:val="00B1355E"/>
    <w:pPr>
      <w:spacing w:after="0"/>
      <w:ind w:left="440"/>
    </w:pPr>
    <w:rPr>
      <w:sz w:val="20"/>
      <w:szCs w:val="20"/>
    </w:rPr>
  </w:style>
  <w:style w:type="paragraph" w:styleId="TM4">
    <w:name w:val="toc 4"/>
    <w:basedOn w:val="Normal"/>
    <w:next w:val="Normal"/>
    <w:autoRedefine/>
    <w:uiPriority w:val="39"/>
    <w:unhideWhenUsed/>
    <w:rsid w:val="00B1355E"/>
    <w:pPr>
      <w:spacing w:after="0"/>
      <w:ind w:left="660"/>
    </w:pPr>
    <w:rPr>
      <w:sz w:val="20"/>
      <w:szCs w:val="20"/>
    </w:rPr>
  </w:style>
  <w:style w:type="paragraph" w:styleId="TM5">
    <w:name w:val="toc 5"/>
    <w:basedOn w:val="Normal"/>
    <w:next w:val="Normal"/>
    <w:autoRedefine/>
    <w:uiPriority w:val="39"/>
    <w:unhideWhenUsed/>
    <w:rsid w:val="00B1355E"/>
    <w:pPr>
      <w:spacing w:after="0"/>
      <w:ind w:left="880"/>
    </w:pPr>
    <w:rPr>
      <w:sz w:val="20"/>
      <w:szCs w:val="20"/>
    </w:rPr>
  </w:style>
  <w:style w:type="paragraph" w:styleId="TM6">
    <w:name w:val="toc 6"/>
    <w:basedOn w:val="Normal"/>
    <w:next w:val="Normal"/>
    <w:autoRedefine/>
    <w:uiPriority w:val="39"/>
    <w:unhideWhenUsed/>
    <w:rsid w:val="00B1355E"/>
    <w:pPr>
      <w:spacing w:after="0"/>
      <w:ind w:left="1100"/>
    </w:pPr>
    <w:rPr>
      <w:sz w:val="20"/>
      <w:szCs w:val="20"/>
    </w:rPr>
  </w:style>
  <w:style w:type="paragraph" w:styleId="TM7">
    <w:name w:val="toc 7"/>
    <w:basedOn w:val="Normal"/>
    <w:next w:val="Normal"/>
    <w:autoRedefine/>
    <w:uiPriority w:val="39"/>
    <w:unhideWhenUsed/>
    <w:rsid w:val="00B1355E"/>
    <w:pPr>
      <w:spacing w:after="0"/>
      <w:ind w:left="1320"/>
    </w:pPr>
    <w:rPr>
      <w:sz w:val="20"/>
      <w:szCs w:val="20"/>
    </w:rPr>
  </w:style>
  <w:style w:type="paragraph" w:styleId="TM8">
    <w:name w:val="toc 8"/>
    <w:basedOn w:val="Normal"/>
    <w:next w:val="Normal"/>
    <w:autoRedefine/>
    <w:uiPriority w:val="39"/>
    <w:unhideWhenUsed/>
    <w:rsid w:val="00B1355E"/>
    <w:pPr>
      <w:spacing w:after="0"/>
      <w:ind w:left="1540"/>
    </w:pPr>
    <w:rPr>
      <w:sz w:val="20"/>
      <w:szCs w:val="20"/>
    </w:rPr>
  </w:style>
  <w:style w:type="paragraph" w:styleId="TM9">
    <w:name w:val="toc 9"/>
    <w:basedOn w:val="Normal"/>
    <w:next w:val="Normal"/>
    <w:autoRedefine/>
    <w:uiPriority w:val="39"/>
    <w:unhideWhenUsed/>
    <w:rsid w:val="00B1355E"/>
    <w:pPr>
      <w:spacing w:after="0"/>
      <w:ind w:left="1760"/>
    </w:pPr>
    <w:rPr>
      <w:sz w:val="20"/>
      <w:szCs w:val="20"/>
    </w:rPr>
  </w:style>
  <w:style w:type="character" w:styleId="Rfrenceintense">
    <w:name w:val="Intense Reference"/>
    <w:basedOn w:val="Policepardfaut"/>
    <w:uiPriority w:val="32"/>
    <w:rsid w:val="00FA513D"/>
    <w:rPr>
      <w:b/>
      <w:bCs/>
      <w:smallCaps/>
      <w:color w:val="5B9BD5" w:themeColor="accent1"/>
      <w:spacing w:val="5"/>
    </w:rPr>
  </w:style>
  <w:style w:type="character" w:styleId="Accentuation">
    <w:name w:val="Emphasis"/>
    <w:basedOn w:val="Policepardfaut"/>
    <w:uiPriority w:val="20"/>
    <w:rsid w:val="00FA513D"/>
    <w:rPr>
      <w:i/>
      <w:iCs/>
    </w:rPr>
  </w:style>
  <w:style w:type="character" w:styleId="lev">
    <w:name w:val="Strong"/>
    <w:basedOn w:val="Policepardfaut"/>
    <w:uiPriority w:val="22"/>
    <w:rsid w:val="00FA513D"/>
    <w:rPr>
      <w:b/>
      <w:bCs/>
    </w:rPr>
  </w:style>
  <w:style w:type="character" w:styleId="Lienhypertexte">
    <w:name w:val="Hyperlink"/>
    <w:basedOn w:val="Policepardfaut"/>
    <w:uiPriority w:val="99"/>
    <w:unhideWhenUsed/>
    <w:rsid w:val="00C468F3"/>
    <w:rPr>
      <w:color w:val="0563C1" w:themeColor="hyperlink"/>
      <w:u w:val="single"/>
    </w:rPr>
  </w:style>
  <w:style w:type="paragraph" w:styleId="Titre">
    <w:name w:val="Title"/>
    <w:basedOn w:val="Normal"/>
    <w:next w:val="Normal"/>
    <w:link w:val="TitreCar"/>
    <w:uiPriority w:val="10"/>
    <w:rsid w:val="00991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17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rsid w:val="00E92B0C"/>
    <w:pPr>
      <w:numPr>
        <w:ilvl w:val="1"/>
      </w:numPr>
    </w:pPr>
    <w:rPr>
      <w:color w:val="5A5A5A" w:themeColor="text1" w:themeTint="A5"/>
      <w:spacing w:val="15"/>
    </w:rPr>
  </w:style>
  <w:style w:type="character" w:customStyle="1" w:styleId="Sous-titreCar">
    <w:name w:val="Sous-titre Car"/>
    <w:basedOn w:val="Policepardfaut"/>
    <w:link w:val="Sous-titre"/>
    <w:uiPriority w:val="11"/>
    <w:rsid w:val="00E92B0C"/>
    <w:rPr>
      <w:color w:val="5A5A5A" w:themeColor="text1" w:themeTint="A5"/>
      <w:spacing w:val="15"/>
    </w:rPr>
  </w:style>
  <w:style w:type="table" w:customStyle="1" w:styleId="MusicSheetWriterTableHeadingRow">
    <w:name w:val="MusicSheetWriter Table Heading Row"/>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i w:val="0"/>
        <w:sz w:val="20"/>
      </w:rPr>
      <w:tblPr/>
      <w:trPr>
        <w:tblHeader/>
      </w:trPr>
      <w:tcPr>
        <w:shd w:val="clear" w:color="auto" w:fill="D9D9D9" w:themeFill="background1" w:themeFillShade="D9"/>
        <w:vAlign w:val="center"/>
      </w:tcPr>
    </w:tblStylePr>
  </w:style>
  <w:style w:type="table" w:customStyle="1" w:styleId="MusicSheetWriterTableHeadingColumn">
    <w:name w:val="MusicSheetWriter Table Heading 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rFonts w:asciiTheme="minorHAnsi" w:hAnsiTheme="minorHAnsi"/>
        <w:sz w:val="20"/>
      </w:rPr>
    </w:tblStylePr>
    <w:tblStylePr w:type="firstCol">
      <w:pPr>
        <w:jc w:val="left"/>
      </w:pPr>
      <w:rPr>
        <w:rFonts w:asciiTheme="majorHAnsi" w:hAnsiTheme="majorHAnsi"/>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tblStylePr w:type="nwCell">
      <w:rPr>
        <w:rFonts w:asciiTheme="majorHAnsi" w:hAnsiTheme="majorHAnsi"/>
        <w:b/>
        <w:sz w:val="20"/>
      </w:rPr>
    </w:tblStylePr>
  </w:style>
  <w:style w:type="table" w:customStyle="1" w:styleId="MusicSheetWriterTableHeadingRow-Column">
    <w:name w:val="MusicSheetWriter Table Heading Row-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sz w:val="20"/>
      </w:rPr>
      <w:tblPr/>
      <w:trPr>
        <w:tblHeader/>
      </w:trPr>
      <w:tcPr>
        <w:shd w:val="clear" w:color="auto" w:fill="D9D9D9" w:themeFill="background1" w:themeFillShade="D9"/>
        <w:vAlign w:val="center"/>
      </w:tcPr>
    </w:tblStylePr>
    <w:tblStylePr w:type="firstCol">
      <w:pPr>
        <w:jc w:val="left"/>
      </w:pPr>
      <w:rPr>
        <w:rFonts w:asciiTheme="majorHAnsi" w:hAnsiTheme="majorHAnsi"/>
        <w:b/>
        <w:sz w:val="20"/>
      </w:rPr>
      <w:tblPr/>
      <w:tcPr>
        <w:shd w:val="clear" w:color="auto" w:fill="D9D9D9" w:themeFill="background1" w:themeFillShade="D9"/>
        <w:vAlign w:val="center"/>
      </w:tcPr>
    </w:tblStylePr>
    <w:tblStylePr w:type="nwCell">
      <w:tblPr/>
      <w:tcPr>
        <w:shd w:val="clear" w:color="auto" w:fill="BFBFBF" w:themeFill="background1" w:themeFillShade="BF"/>
      </w:tcPr>
    </w:tblStylePr>
  </w:style>
  <w:style w:type="paragraph" w:customStyle="1" w:styleId="ExplainationChapter">
    <w:name w:val="Explaination Chapter"/>
    <w:basedOn w:val="Normal"/>
    <w:link w:val="ExplainationChapterChar"/>
    <w:qFormat/>
    <w:rsid w:val="00E64A20"/>
    <w:rPr>
      <w:i/>
      <w:color w:val="767171" w:themeColor="background2" w:themeShade="80"/>
    </w:rPr>
  </w:style>
  <w:style w:type="paragraph" w:styleId="Lgende">
    <w:name w:val="caption"/>
    <w:basedOn w:val="Normal"/>
    <w:next w:val="Normal"/>
    <w:uiPriority w:val="35"/>
    <w:unhideWhenUsed/>
    <w:qFormat/>
    <w:rsid w:val="00386A7D"/>
    <w:pPr>
      <w:spacing w:after="200" w:line="240" w:lineRule="auto"/>
      <w:jc w:val="center"/>
    </w:pPr>
    <w:rPr>
      <w:i/>
      <w:iCs/>
      <w:color w:val="44546A" w:themeColor="text2"/>
      <w:sz w:val="18"/>
      <w:szCs w:val="18"/>
    </w:rPr>
  </w:style>
  <w:style w:type="character" w:customStyle="1" w:styleId="ExplainationChapterChar">
    <w:name w:val="Explaination Chapter Char"/>
    <w:basedOn w:val="Policepardfaut"/>
    <w:link w:val="ExplainationChapter"/>
    <w:rsid w:val="00E64A20"/>
    <w:rPr>
      <w:i/>
      <w:color w:val="767171" w:themeColor="background2" w:themeShade="80"/>
    </w:rPr>
  </w:style>
  <w:style w:type="paragraph" w:styleId="Textedebulles">
    <w:name w:val="Balloon Text"/>
    <w:basedOn w:val="Normal"/>
    <w:link w:val="TextedebullesCar"/>
    <w:uiPriority w:val="99"/>
    <w:semiHidden/>
    <w:unhideWhenUsed/>
    <w:rsid w:val="009B4F9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B4F9C"/>
    <w:rPr>
      <w:rFonts w:ascii="Segoe UI" w:hAnsi="Segoe UI" w:cs="Segoe UI"/>
      <w:sz w:val="18"/>
      <w:szCs w:val="18"/>
    </w:rPr>
  </w:style>
  <w:style w:type="paragraph" w:styleId="Tabledesillustrations">
    <w:name w:val="table of figures"/>
    <w:basedOn w:val="Normal"/>
    <w:next w:val="Normal"/>
    <w:link w:val="TabledesillustrationsCar"/>
    <w:uiPriority w:val="99"/>
    <w:unhideWhenUsed/>
    <w:qFormat/>
    <w:rsid w:val="001E184D"/>
    <w:pPr>
      <w:spacing w:after="0"/>
      <w:ind w:left="440" w:hanging="440"/>
    </w:pPr>
    <w:rPr>
      <w:szCs w:val="20"/>
    </w:rPr>
  </w:style>
  <w:style w:type="paragraph" w:styleId="Notedefin">
    <w:name w:val="endnote text"/>
    <w:basedOn w:val="Normal"/>
    <w:link w:val="NotedefinCar"/>
    <w:uiPriority w:val="99"/>
    <w:semiHidden/>
    <w:unhideWhenUsed/>
    <w:rsid w:val="00E64A20"/>
    <w:pPr>
      <w:spacing w:after="0" w:line="240" w:lineRule="auto"/>
    </w:pPr>
    <w:rPr>
      <w:sz w:val="20"/>
      <w:szCs w:val="20"/>
    </w:rPr>
  </w:style>
  <w:style w:type="character" w:customStyle="1" w:styleId="NotedefinCar">
    <w:name w:val="Note de fin Car"/>
    <w:basedOn w:val="Policepardfaut"/>
    <w:link w:val="Notedefin"/>
    <w:uiPriority w:val="99"/>
    <w:semiHidden/>
    <w:rsid w:val="00E64A20"/>
    <w:rPr>
      <w:sz w:val="20"/>
      <w:szCs w:val="20"/>
    </w:rPr>
  </w:style>
  <w:style w:type="character" w:styleId="Appeldenotedefin">
    <w:name w:val="endnote reference"/>
    <w:basedOn w:val="Policepardfaut"/>
    <w:uiPriority w:val="99"/>
    <w:semiHidden/>
    <w:unhideWhenUsed/>
    <w:rsid w:val="00E64A20"/>
    <w:rPr>
      <w:vertAlign w:val="superscript"/>
    </w:rPr>
  </w:style>
  <w:style w:type="paragraph" w:styleId="Notedebasdepage">
    <w:name w:val="footnote text"/>
    <w:basedOn w:val="Normal"/>
    <w:link w:val="NotedebasdepageCar"/>
    <w:uiPriority w:val="99"/>
    <w:semiHidden/>
    <w:unhideWhenUsed/>
    <w:rsid w:val="00E64A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64A20"/>
    <w:rPr>
      <w:sz w:val="20"/>
      <w:szCs w:val="20"/>
    </w:rPr>
  </w:style>
  <w:style w:type="character" w:styleId="Appelnotedebasdep">
    <w:name w:val="footnote reference"/>
    <w:basedOn w:val="Policepardfaut"/>
    <w:uiPriority w:val="99"/>
    <w:semiHidden/>
    <w:unhideWhenUsed/>
    <w:rsid w:val="00E64A20"/>
    <w:rPr>
      <w:vertAlign w:val="superscript"/>
    </w:rPr>
  </w:style>
  <w:style w:type="character" w:customStyle="1" w:styleId="TabledesillustrationsCar">
    <w:name w:val="Table des illustrations Car"/>
    <w:basedOn w:val="Policepardfaut"/>
    <w:link w:val="Tabledesillustrations"/>
    <w:uiPriority w:val="99"/>
    <w:rsid w:val="001E184D"/>
    <w:rPr>
      <w:szCs w:val="20"/>
    </w:rPr>
  </w:style>
  <w:style w:type="character" w:customStyle="1" w:styleId="Titre6Car">
    <w:name w:val="Titre 6 Car"/>
    <w:basedOn w:val="Policepardfaut"/>
    <w:link w:val="Titre6"/>
    <w:uiPriority w:val="9"/>
    <w:rsid w:val="005F1A7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rsid w:val="005F1A7C"/>
    <w:rPr>
      <w:rFonts w:asciiTheme="majorHAnsi" w:eastAsiaTheme="majorEastAsia" w:hAnsiTheme="majorHAnsi" w:cstheme="majorBidi"/>
      <w:color w:val="1F4D78" w:themeColor="accent1" w:themeShade="7F"/>
      <w:sz w:val="24"/>
      <w:szCs w:val="24"/>
    </w:rPr>
  </w:style>
  <w:style w:type="character" w:customStyle="1" w:styleId="Titre8Car">
    <w:name w:val="Titre 8 Car"/>
    <w:basedOn w:val="Policepardfaut"/>
    <w:link w:val="Titre8"/>
    <w:uiPriority w:val="9"/>
    <w:rsid w:val="005F1A7C"/>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rsid w:val="00E14084"/>
    <w:pPr>
      <w:ind w:left="720"/>
      <w:contextualSpacing/>
    </w:pPr>
  </w:style>
  <w:style w:type="character" w:styleId="Marquedecommentaire">
    <w:name w:val="annotation reference"/>
    <w:basedOn w:val="Policepardfaut"/>
    <w:uiPriority w:val="99"/>
    <w:semiHidden/>
    <w:unhideWhenUsed/>
    <w:rsid w:val="006C251D"/>
    <w:rPr>
      <w:sz w:val="16"/>
      <w:szCs w:val="16"/>
    </w:rPr>
  </w:style>
  <w:style w:type="paragraph" w:styleId="Commentaire">
    <w:name w:val="annotation text"/>
    <w:basedOn w:val="Normal"/>
    <w:link w:val="CommentaireCar"/>
    <w:uiPriority w:val="99"/>
    <w:semiHidden/>
    <w:unhideWhenUsed/>
    <w:rsid w:val="006C251D"/>
    <w:pPr>
      <w:spacing w:line="240" w:lineRule="auto"/>
    </w:pPr>
    <w:rPr>
      <w:sz w:val="20"/>
      <w:szCs w:val="20"/>
    </w:rPr>
  </w:style>
  <w:style w:type="character" w:customStyle="1" w:styleId="CommentaireCar">
    <w:name w:val="Commentaire Car"/>
    <w:basedOn w:val="Policepardfaut"/>
    <w:link w:val="Commentaire"/>
    <w:uiPriority w:val="99"/>
    <w:semiHidden/>
    <w:rsid w:val="006C251D"/>
    <w:rPr>
      <w:sz w:val="20"/>
      <w:szCs w:val="20"/>
    </w:rPr>
  </w:style>
  <w:style w:type="paragraph" w:styleId="Objetducommentaire">
    <w:name w:val="annotation subject"/>
    <w:basedOn w:val="Commentaire"/>
    <w:next w:val="Commentaire"/>
    <w:link w:val="ObjetducommentaireCar"/>
    <w:uiPriority w:val="99"/>
    <w:semiHidden/>
    <w:unhideWhenUsed/>
    <w:rsid w:val="006C251D"/>
    <w:rPr>
      <w:b/>
      <w:bCs/>
    </w:rPr>
  </w:style>
  <w:style w:type="character" w:customStyle="1" w:styleId="ObjetducommentaireCar">
    <w:name w:val="Objet du commentaire Car"/>
    <w:basedOn w:val="CommentaireCar"/>
    <w:link w:val="Objetducommentaire"/>
    <w:uiPriority w:val="99"/>
    <w:semiHidden/>
    <w:rsid w:val="006C25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header" Target="header4.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header" Target="header5.xml"/><Relationship Id="rId30"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pitech\musicsheetwriter\Documentation\Templates\Template_musicsheetwri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5F7E207418484F9A6051C98B9A63AB"/>
        <w:category>
          <w:name w:val="Général"/>
          <w:gallery w:val="placeholder"/>
        </w:category>
        <w:types>
          <w:type w:val="bbPlcHdr"/>
        </w:types>
        <w:behaviors>
          <w:behavior w:val="content"/>
        </w:behaviors>
        <w:guid w:val="{8646A787-9A8F-49C2-BEB7-C8B115CD35EF}"/>
      </w:docPartPr>
      <w:docPartBody>
        <w:p w:rsidR="00D32798" w:rsidRDefault="00465950">
          <w:pPr>
            <w:pStyle w:val="225F7E207418484F9A6051C98B9A63AB"/>
          </w:pPr>
          <w:r w:rsidRPr="000E47BF">
            <w:rPr>
              <w:rStyle w:val="Textedelespacerserv"/>
            </w:rPr>
            <w:t>[Titre ]</w:t>
          </w:r>
        </w:p>
      </w:docPartBody>
    </w:docPart>
    <w:docPart>
      <w:docPartPr>
        <w:name w:val="A554C5F0E9A04983ACCA39772B4AF31C"/>
        <w:category>
          <w:name w:val="Général"/>
          <w:gallery w:val="placeholder"/>
        </w:category>
        <w:types>
          <w:type w:val="bbPlcHdr"/>
        </w:types>
        <w:behaviors>
          <w:behavior w:val="content"/>
        </w:behaviors>
        <w:guid w:val="{83E348B0-C17D-4BC3-836B-5A9A51068D03}"/>
      </w:docPartPr>
      <w:docPartBody>
        <w:p w:rsidR="00D32798" w:rsidRDefault="00465950">
          <w:pPr>
            <w:pStyle w:val="A554C5F0E9A04983ACCA39772B4AF31C"/>
          </w:pPr>
          <w:r w:rsidRPr="00914B25">
            <w:rPr>
              <w:rStyle w:val="Textedelespacerserv"/>
            </w:rPr>
            <w:t>[Objet ]</w:t>
          </w:r>
        </w:p>
      </w:docPartBody>
    </w:docPart>
    <w:docPart>
      <w:docPartPr>
        <w:name w:val="177F3105025F47B7BD8AD9DB4A092698"/>
        <w:category>
          <w:name w:val="Général"/>
          <w:gallery w:val="placeholder"/>
        </w:category>
        <w:types>
          <w:type w:val="bbPlcHdr"/>
        </w:types>
        <w:behaviors>
          <w:behavior w:val="content"/>
        </w:behaviors>
        <w:guid w:val="{DAF90780-83E9-45A0-AEF0-135126118BDB}"/>
      </w:docPartPr>
      <w:docPartBody>
        <w:p w:rsidR="00D32798" w:rsidRDefault="00465950">
          <w:pPr>
            <w:pStyle w:val="177F3105025F47B7BD8AD9DB4A092698"/>
          </w:pPr>
          <w:r w:rsidRPr="0003791E">
            <w:rPr>
              <w:rStyle w:val="Textedelespacerserv"/>
            </w:rPr>
            <w:t>Click here to enter a date.</w:t>
          </w:r>
        </w:p>
      </w:docPartBody>
    </w:docPart>
    <w:docPart>
      <w:docPartPr>
        <w:name w:val="3E5E5D61823946EFA6ED2E9AE8CBF5A3"/>
        <w:category>
          <w:name w:val="Général"/>
          <w:gallery w:val="placeholder"/>
        </w:category>
        <w:types>
          <w:type w:val="bbPlcHdr"/>
        </w:types>
        <w:behaviors>
          <w:behavior w:val="content"/>
        </w:behaviors>
        <w:guid w:val="{801C8F26-BBEF-49FF-B525-D00A605D696C}"/>
      </w:docPartPr>
      <w:docPartBody>
        <w:p w:rsidR="00D32798" w:rsidRDefault="00465950">
          <w:pPr>
            <w:pStyle w:val="3E5E5D61823946EFA6ED2E9AE8CBF5A3"/>
          </w:pPr>
          <w:r w:rsidRPr="000E47BF">
            <w:rPr>
              <w:rStyle w:val="Textedelespacerserv"/>
            </w:rPr>
            <w:t>[Date de publication]</w:t>
          </w:r>
        </w:p>
      </w:docPartBody>
    </w:docPart>
    <w:docPart>
      <w:docPartPr>
        <w:name w:val="050AD2A904F64159B2FF1DF90D3A0400"/>
        <w:category>
          <w:name w:val="Général"/>
          <w:gallery w:val="placeholder"/>
        </w:category>
        <w:types>
          <w:type w:val="bbPlcHdr"/>
        </w:types>
        <w:behaviors>
          <w:behavior w:val="content"/>
        </w:behaviors>
        <w:guid w:val="{99C00F06-AC27-481B-9001-4AAC7124B442}"/>
      </w:docPartPr>
      <w:docPartBody>
        <w:p w:rsidR="00D32798" w:rsidRDefault="00465950">
          <w:pPr>
            <w:pStyle w:val="050AD2A904F64159B2FF1DF90D3A0400"/>
          </w:pPr>
          <w:r w:rsidRPr="000E47BF">
            <w:rPr>
              <w:rStyle w:val="Textedelespacerserv"/>
            </w:rPr>
            <w:t>[Responsable]</w:t>
          </w:r>
        </w:p>
      </w:docPartBody>
    </w:docPart>
    <w:docPart>
      <w:docPartPr>
        <w:name w:val="2981B69EED6B4B47B0306EB7FB1D3D10"/>
        <w:category>
          <w:name w:val="Général"/>
          <w:gallery w:val="placeholder"/>
        </w:category>
        <w:types>
          <w:type w:val="bbPlcHdr"/>
        </w:types>
        <w:behaviors>
          <w:behavior w:val="content"/>
        </w:behaviors>
        <w:guid w:val="{80EC7BB3-E194-4479-A808-ADCD667FAB9D}"/>
      </w:docPartPr>
      <w:docPartBody>
        <w:p w:rsidR="00D32798" w:rsidRDefault="00465950">
          <w:pPr>
            <w:pStyle w:val="2981B69EED6B4B47B0306EB7FB1D3D10"/>
          </w:pPr>
          <w:r w:rsidRPr="000E47BF">
            <w:rPr>
              <w:rStyle w:val="Textedelespacerserv"/>
            </w:rPr>
            <w:t>[Messagerie société]</w:t>
          </w:r>
        </w:p>
      </w:docPartBody>
    </w:docPart>
    <w:docPart>
      <w:docPartPr>
        <w:name w:val="3FB50B98904D4F6887628EFF672A2868"/>
        <w:category>
          <w:name w:val="Général"/>
          <w:gallery w:val="placeholder"/>
        </w:category>
        <w:types>
          <w:type w:val="bbPlcHdr"/>
        </w:types>
        <w:behaviors>
          <w:behavior w:val="content"/>
        </w:behaviors>
        <w:guid w:val="{1A4E3529-F7AC-4EDD-B3B6-4FE573426192}"/>
      </w:docPartPr>
      <w:docPartBody>
        <w:p w:rsidR="00D32798" w:rsidRDefault="00465950">
          <w:pPr>
            <w:pStyle w:val="3FB50B98904D4F6887628EFF672A2868"/>
          </w:pPr>
          <w:r w:rsidRPr="000E47BF">
            <w:rPr>
              <w:rStyle w:val="Textedelespacerserv"/>
            </w:rPr>
            <w:t>[Objet ]</w:t>
          </w:r>
        </w:p>
      </w:docPartBody>
    </w:docPart>
    <w:docPart>
      <w:docPartPr>
        <w:name w:val="EC67A27222A24151B8231E790B97C9CD"/>
        <w:category>
          <w:name w:val="Général"/>
          <w:gallery w:val="placeholder"/>
        </w:category>
        <w:types>
          <w:type w:val="bbPlcHdr"/>
        </w:types>
        <w:behaviors>
          <w:behavior w:val="content"/>
        </w:behaviors>
        <w:guid w:val="{51884555-0A64-4274-B62F-30875E392331}"/>
      </w:docPartPr>
      <w:docPartBody>
        <w:p w:rsidR="00D32798" w:rsidRDefault="00465950">
          <w:pPr>
            <w:pStyle w:val="EC67A27222A24151B8231E790B97C9CD"/>
          </w:pPr>
          <w:r w:rsidRPr="00FA513D">
            <w:rPr>
              <w:color w:val="FFFFFF" w:themeColor="background1"/>
              <w:sz w:val="28"/>
            </w:rPr>
            <w:t xml:space="preserve">     </w:t>
          </w:r>
        </w:p>
      </w:docPartBody>
    </w:docPart>
    <w:docPart>
      <w:docPartPr>
        <w:name w:val="8081A08C84604D02A607CD8F69611120"/>
        <w:category>
          <w:name w:val="Général"/>
          <w:gallery w:val="placeholder"/>
        </w:category>
        <w:types>
          <w:type w:val="bbPlcHdr"/>
        </w:types>
        <w:behaviors>
          <w:behavior w:val="content"/>
        </w:behaviors>
        <w:guid w:val="{E2125B1F-5BCC-454C-93FD-6D6725A350C5}"/>
      </w:docPartPr>
      <w:docPartBody>
        <w:p w:rsidR="00D32798" w:rsidRDefault="00465950">
          <w:pPr>
            <w:pStyle w:val="8081A08C84604D02A607CD8F69611120"/>
          </w:pPr>
          <w:r w:rsidRPr="0003791E">
            <w:rPr>
              <w:rStyle w:val="Textedelespacerserv"/>
            </w:rPr>
            <w:t>[Company]</w:t>
          </w:r>
        </w:p>
      </w:docPartBody>
    </w:docPart>
    <w:docPart>
      <w:docPartPr>
        <w:name w:val="F6E726373561417B97D3D557C2644C0E"/>
        <w:category>
          <w:name w:val="Général"/>
          <w:gallery w:val="placeholder"/>
        </w:category>
        <w:types>
          <w:type w:val="bbPlcHdr"/>
        </w:types>
        <w:behaviors>
          <w:behavior w:val="content"/>
        </w:behaviors>
        <w:guid w:val="{D8A18526-8D45-4729-80FD-B04D6160024F}"/>
      </w:docPartPr>
      <w:docPartBody>
        <w:p w:rsidR="00D32798" w:rsidRDefault="00465950">
          <w:pPr>
            <w:pStyle w:val="F6E726373561417B97D3D557C2644C0E"/>
          </w:pPr>
          <w:r w:rsidRPr="0003791E">
            <w:rPr>
              <w:rStyle w:val="Textedelespacerserv"/>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3000509000000000000"/>
    <w:charset w:val="86"/>
    <w:family w:val="script"/>
    <w:pitch w:val="fixed"/>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950"/>
    <w:rsid w:val="00000DD8"/>
    <w:rsid w:val="00257192"/>
    <w:rsid w:val="00465950"/>
    <w:rsid w:val="005B3D4C"/>
    <w:rsid w:val="00626C62"/>
    <w:rsid w:val="007035BE"/>
    <w:rsid w:val="00A807F0"/>
    <w:rsid w:val="00C91A76"/>
    <w:rsid w:val="00D32798"/>
    <w:rsid w:val="00E56AE6"/>
    <w:rsid w:val="00E740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225F7E207418484F9A6051C98B9A63AB">
    <w:name w:val="225F7E207418484F9A6051C98B9A63AB"/>
  </w:style>
  <w:style w:type="paragraph" w:customStyle="1" w:styleId="A554C5F0E9A04983ACCA39772B4AF31C">
    <w:name w:val="A554C5F0E9A04983ACCA39772B4AF31C"/>
  </w:style>
  <w:style w:type="paragraph" w:customStyle="1" w:styleId="177F3105025F47B7BD8AD9DB4A092698">
    <w:name w:val="177F3105025F47B7BD8AD9DB4A092698"/>
  </w:style>
  <w:style w:type="paragraph" w:customStyle="1" w:styleId="3E5E5D61823946EFA6ED2E9AE8CBF5A3">
    <w:name w:val="3E5E5D61823946EFA6ED2E9AE8CBF5A3"/>
  </w:style>
  <w:style w:type="paragraph" w:customStyle="1" w:styleId="050AD2A904F64159B2FF1DF90D3A0400">
    <w:name w:val="050AD2A904F64159B2FF1DF90D3A0400"/>
  </w:style>
  <w:style w:type="paragraph" w:customStyle="1" w:styleId="2981B69EED6B4B47B0306EB7FB1D3D10">
    <w:name w:val="2981B69EED6B4B47B0306EB7FB1D3D10"/>
  </w:style>
  <w:style w:type="paragraph" w:customStyle="1" w:styleId="3FB50B98904D4F6887628EFF672A2868">
    <w:name w:val="3FB50B98904D4F6887628EFF672A2868"/>
  </w:style>
  <w:style w:type="paragraph" w:customStyle="1" w:styleId="EC67A27222A24151B8231E790B97C9CD">
    <w:name w:val="EC67A27222A24151B8231E790B97C9CD"/>
  </w:style>
  <w:style w:type="paragraph" w:customStyle="1" w:styleId="8081A08C84604D02A607CD8F69611120">
    <w:name w:val="8081A08C84604D02A607CD8F69611120"/>
  </w:style>
  <w:style w:type="paragraph" w:customStyle="1" w:styleId="F6E726373561417B97D3D557C2644C0E">
    <w:name w:val="F6E726373561417B97D3D557C2644C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2016-04-08T00:00:00</PublishDate>
  <Abstract/>
  <CompanyAddress/>
  <CompanyPhone/>
  <CompanyFax/>
  <CompanyEmail>musicsheetwriter_2017@labeip.epitech.eu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A8EF11-3742-4E38-8196-E14D72DD0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Template_musicsheetwriter.dotx</Template>
  <TotalTime>440</TotalTime>
  <Pages>10</Pages>
  <Words>479</Words>
  <Characters>2734</Characters>
  <Application>Microsoft Office Word</Application>
  <DocSecurity>0</DocSecurity>
  <Lines>22</Lines>
  <Paragraphs>6</Paragraphs>
  <ScaleCrop>false</ScaleCrop>
  <HeadingPairs>
    <vt:vector size="6" baseType="variant">
      <vt:variant>
        <vt:lpstr>Titre</vt:lpstr>
      </vt:variant>
      <vt:variant>
        <vt:i4>1</vt:i4>
      </vt:variant>
      <vt:variant>
        <vt:lpstr>Title</vt:lpstr>
      </vt:variant>
      <vt:variant>
        <vt:i4>1</vt:i4>
      </vt:variant>
      <vt:variant>
        <vt:lpstr>Headings</vt:lpstr>
      </vt:variant>
      <vt:variant>
        <vt:i4>5</vt:i4>
      </vt:variant>
    </vt:vector>
  </HeadingPairs>
  <TitlesOfParts>
    <vt:vector size="7" baseType="lpstr">
      <vt:lpstr>Music Sheet Writer</vt:lpstr>
      <vt:lpstr>Music Sheet Writer</vt:lpstr>
      <vt:lpstr>Partie 1</vt:lpstr>
      <vt:lpstr>    Sous-partie 1.1</vt:lpstr>
      <vt:lpstr>    Sous-partie 1.2</vt:lpstr>
      <vt:lpstr>    Sous-partie 1.3</vt:lpstr>
      <vt:lpstr>Partie 2</vt:lpstr>
    </vt:vector>
  </TitlesOfParts>
  <Manager>Jonathan Racaud</Manager>
  <Company>Music Sheet Writer</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Sheet Writer</dc:title>
  <dc:subject>Documentation Technique</dc:subject>
  <dc:creator>Jonathan Racaud</dc:creator>
  <cp:keywords/>
  <dc:description/>
  <cp:lastModifiedBy>Jonathan Racaud</cp:lastModifiedBy>
  <cp:revision>46</cp:revision>
  <dcterms:created xsi:type="dcterms:W3CDTF">2016-04-08T00:13:00Z</dcterms:created>
  <dcterms:modified xsi:type="dcterms:W3CDTF">2016-04-28T05:32:00Z</dcterms:modified>
  <cp:category>Epitech Innovative Project</cp:category>
</cp:coreProperties>
</file>