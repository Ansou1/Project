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lang w:eastAsia="ko-KR"/>
        </w:rPr>
        <w:id w:val="134382872"/>
        <w:docPartObj>
          <w:docPartGallery w:val="Cover Pages"/>
          <w:docPartUnique/>
        </w:docPartObj>
      </w:sdtPr>
      <w:sdtEndPr/>
      <w:sdtContent>
        <w:p w14:paraId="5D127917" w14:textId="77777777" w:rsidR="00E62625" w:rsidRPr="00EA759C" w:rsidRDefault="00FA513D" w:rsidP="00FA513D">
          <w:pPr>
            <w:jc w:val="center"/>
            <w:sectPr w:rsidR="00E62625" w:rsidRPr="00EA759C"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EA759C">
            <w:rPr>
              <w:noProof/>
              <w:lang w:val="en-US" w:eastAsia="zh-CN"/>
            </w:rPr>
            <w:drawing>
              <wp:anchor distT="0" distB="0" distL="114300" distR="114300" simplePos="0" relativeHeight="251660288" behindDoc="0" locked="0" layoutInCell="1" allowOverlap="1" wp14:anchorId="01FA8FBA" wp14:editId="04689662">
                <wp:simplePos x="0" y="0"/>
                <wp:positionH relativeFrom="column">
                  <wp:posOffset>1407470</wp:posOffset>
                </wp:positionH>
                <wp:positionV relativeFrom="paragraph">
                  <wp:posOffset>4607870</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EA759C">
            <w:rPr>
              <w:noProof/>
              <w:lang w:val="en-US" w:eastAsia="zh-CN"/>
            </w:rPr>
            <mc:AlternateContent>
              <mc:Choice Requires="wpg">
                <w:drawing>
                  <wp:anchor distT="0" distB="0" distL="114300" distR="114300" simplePos="0" relativeHeight="251659264" behindDoc="1" locked="0" layoutInCell="1" allowOverlap="1" wp14:anchorId="3B5DEFD7" wp14:editId="1DC6EB7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3F25F10C" w14:textId="518AEF93" w:rsidR="00553710" w:rsidRPr="00BB3A46" w:rsidRDefault="00553710" w:rsidP="00FA513D">
                                      <w:pPr>
                                        <w:pStyle w:val="Sansinterligne"/>
                                        <w:spacing w:before="120"/>
                                        <w:ind w:right="-199" w:hanging="142"/>
                                        <w:jc w:val="center"/>
                                        <w:rPr>
                                          <w:color w:val="FFFFFF" w:themeColor="background1"/>
                                          <w:lang w:val="en-US"/>
                                        </w:rPr>
                                      </w:pPr>
                                      <w:r w:rsidRPr="00BC1CA1">
                                        <w:rPr>
                                          <w:color w:val="FFFFFF" w:themeColor="background1"/>
                                          <w:lang w:val="en-US"/>
                                        </w:rPr>
                                        <w:t xml:space="preserve">J. </w:t>
                                      </w:r>
                                      <w:proofErr w:type="spellStart"/>
                                      <w:r w:rsidRPr="00BC1CA1">
                                        <w:rPr>
                                          <w:color w:val="FFFFFF" w:themeColor="background1"/>
                                          <w:lang w:val="en-US"/>
                                        </w:rPr>
                                        <w:t>Harrault;J</w:t>
                                      </w:r>
                                      <w:proofErr w:type="spellEnd"/>
                                      <w:r w:rsidRPr="00BC1CA1">
                                        <w:rPr>
                                          <w:color w:val="FFFFFF" w:themeColor="background1"/>
                                          <w:lang w:val="en-US"/>
                                        </w:rPr>
                                        <w:t xml:space="preserve">. </w:t>
                                      </w:r>
                                      <w:proofErr w:type="spellStart"/>
                                      <w:r w:rsidRPr="00BC1CA1">
                                        <w:rPr>
                                          <w:color w:val="FFFFFF" w:themeColor="background1"/>
                                          <w:lang w:val="en-US"/>
                                        </w:rPr>
                                        <w:t>Blondeel;J</w:t>
                                      </w:r>
                                      <w:proofErr w:type="spellEnd"/>
                                      <w:r w:rsidRPr="00BC1CA1">
                                        <w:rPr>
                                          <w:color w:val="FFFFFF" w:themeColor="background1"/>
                                          <w:lang w:val="en-US"/>
                                        </w:rPr>
                                        <w:t>. Racaud</w:t>
                                      </w:r>
                                    </w:p>
                                  </w:sdtContent>
                                </w:sdt>
                                <w:p w14:paraId="2D9D1DD8" w14:textId="77777777" w:rsidR="00553710" w:rsidRPr="00FA513D" w:rsidRDefault="00D0071C">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553710" w:rsidRPr="00FA513D">
                                        <w:rPr>
                                          <w:caps/>
                                          <w:color w:val="FFFFFF" w:themeColor="background1"/>
                                          <w:sz w:val="28"/>
                                          <w:lang w:val="en-US"/>
                                        </w:rPr>
                                        <w:t>Music Sheet Writer</w:t>
                                      </w:r>
                                    </w:sdtContent>
                                  </w:sdt>
                                  <w:r w:rsidR="00553710"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EndPr/>
                                    <w:sdtContent>
                                      <w:r w:rsidR="00553710"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2B78414" w14:textId="77777777" w:rsidR="00553710" w:rsidRPr="003B5669" w:rsidRDefault="00553710" w:rsidP="00E62625">
                                      <w:pPr>
                                        <w:pStyle w:val="Sansinterligne"/>
                                        <w:jc w:val="center"/>
                                        <w:rPr>
                                          <w:rFonts w:asciiTheme="majorHAnsi" w:eastAsiaTheme="majorEastAsia" w:hAnsiTheme="majorHAnsi" w:cstheme="majorBidi"/>
                                          <w:caps/>
                                          <w:color w:val="5B9BD5" w:themeColor="accent1"/>
                                          <w:sz w:val="72"/>
                                          <w:szCs w:val="72"/>
                                          <w:lang w:val="en-GB"/>
                                        </w:rPr>
                                      </w:pPr>
                                      <w:r w:rsidRPr="003B5669">
                                        <w:rPr>
                                          <w:rFonts w:asciiTheme="majorHAnsi" w:eastAsiaTheme="majorEastAsia" w:hAnsiTheme="majorHAnsi" w:cstheme="majorBidi"/>
                                          <w:caps/>
                                          <w:color w:val="5B9BD5" w:themeColor="accent1"/>
                                          <w:sz w:val="72"/>
                                          <w:szCs w:val="72"/>
                                          <w:lang w:val="en-GB"/>
                                        </w:rPr>
                                        <w:t>Music Sheet Writer</w:t>
                                      </w:r>
                                    </w:p>
                                  </w:sdtContent>
                                </w:sdt>
                                <w:p w14:paraId="7552C9CE" w14:textId="77777777" w:rsidR="00553710" w:rsidRPr="003B5669" w:rsidRDefault="00D0071C"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553710">
                                        <w:rPr>
                                          <w:rFonts w:asciiTheme="majorHAnsi" w:eastAsiaTheme="majorEastAsia" w:hAnsiTheme="majorHAnsi" w:cstheme="majorBidi"/>
                                          <w:caps/>
                                          <w:color w:val="5B9BD5" w:themeColor="accent1"/>
                                          <w:sz w:val="72"/>
                                          <w:szCs w:val="72"/>
                                          <w:lang w:val="en-GB"/>
                                        </w:rPr>
                                        <w:t>Plan de Beta</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5DEFD7"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3F25F10C" w14:textId="518AEF93" w:rsidR="00553710" w:rsidRPr="00BB3A46" w:rsidRDefault="00553710" w:rsidP="00FA513D">
                                <w:pPr>
                                  <w:pStyle w:val="Sansinterligne"/>
                                  <w:spacing w:before="120"/>
                                  <w:ind w:right="-199" w:hanging="142"/>
                                  <w:jc w:val="center"/>
                                  <w:rPr>
                                    <w:color w:val="FFFFFF" w:themeColor="background1"/>
                                    <w:lang w:val="en-US"/>
                                  </w:rPr>
                                </w:pPr>
                                <w:r w:rsidRPr="00BC1CA1">
                                  <w:rPr>
                                    <w:color w:val="FFFFFF" w:themeColor="background1"/>
                                    <w:lang w:val="en-US"/>
                                  </w:rPr>
                                  <w:t xml:space="preserve">J. </w:t>
                                </w:r>
                                <w:proofErr w:type="spellStart"/>
                                <w:r w:rsidRPr="00BC1CA1">
                                  <w:rPr>
                                    <w:color w:val="FFFFFF" w:themeColor="background1"/>
                                    <w:lang w:val="en-US"/>
                                  </w:rPr>
                                  <w:t>Harrault;J</w:t>
                                </w:r>
                                <w:proofErr w:type="spellEnd"/>
                                <w:r w:rsidRPr="00BC1CA1">
                                  <w:rPr>
                                    <w:color w:val="FFFFFF" w:themeColor="background1"/>
                                    <w:lang w:val="en-US"/>
                                  </w:rPr>
                                  <w:t xml:space="preserve">. </w:t>
                                </w:r>
                                <w:proofErr w:type="spellStart"/>
                                <w:r w:rsidRPr="00BC1CA1">
                                  <w:rPr>
                                    <w:color w:val="FFFFFF" w:themeColor="background1"/>
                                    <w:lang w:val="en-US"/>
                                  </w:rPr>
                                  <w:t>Blondeel;J</w:t>
                                </w:r>
                                <w:proofErr w:type="spellEnd"/>
                                <w:r w:rsidRPr="00BC1CA1">
                                  <w:rPr>
                                    <w:color w:val="FFFFFF" w:themeColor="background1"/>
                                    <w:lang w:val="en-US"/>
                                  </w:rPr>
                                  <w:t xml:space="preserve">. </w:t>
                                </w:r>
                                <w:proofErr w:type="spellStart"/>
                                <w:r w:rsidRPr="00BC1CA1">
                                  <w:rPr>
                                    <w:color w:val="FFFFFF" w:themeColor="background1"/>
                                    <w:lang w:val="en-US"/>
                                  </w:rPr>
                                  <w:t>Racaud</w:t>
                                </w:r>
                                <w:proofErr w:type="spellEnd"/>
                              </w:p>
                            </w:sdtContent>
                          </w:sdt>
                          <w:p w14:paraId="2D9D1DD8" w14:textId="77777777" w:rsidR="00553710" w:rsidRPr="00FA513D" w:rsidRDefault="00553710">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22B78414" w14:textId="77777777" w:rsidR="00553710" w:rsidRPr="003B5669" w:rsidRDefault="00553710" w:rsidP="00E62625">
                                <w:pPr>
                                  <w:pStyle w:val="Sansinterligne"/>
                                  <w:jc w:val="center"/>
                                  <w:rPr>
                                    <w:rFonts w:asciiTheme="majorHAnsi" w:eastAsiaTheme="majorEastAsia" w:hAnsiTheme="majorHAnsi" w:cstheme="majorBidi"/>
                                    <w:caps/>
                                    <w:color w:val="5B9BD5" w:themeColor="accent1"/>
                                    <w:sz w:val="72"/>
                                    <w:szCs w:val="72"/>
                                    <w:lang w:val="en-GB"/>
                                  </w:rPr>
                                </w:pPr>
                                <w:r w:rsidRPr="003B5669">
                                  <w:rPr>
                                    <w:rFonts w:asciiTheme="majorHAnsi" w:eastAsiaTheme="majorEastAsia" w:hAnsiTheme="majorHAnsi" w:cstheme="majorBidi"/>
                                    <w:caps/>
                                    <w:color w:val="5B9BD5" w:themeColor="accent1"/>
                                    <w:sz w:val="72"/>
                                    <w:szCs w:val="72"/>
                                    <w:lang w:val="en-GB"/>
                                  </w:rPr>
                                  <w:t>Music Sheet Writer</w:t>
                                </w:r>
                              </w:p>
                            </w:sdtContent>
                          </w:sdt>
                          <w:p w14:paraId="7552C9CE" w14:textId="77777777" w:rsidR="00553710" w:rsidRPr="003B5669" w:rsidRDefault="00553710"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Plan de Beta</w:t>
                                </w:r>
                              </w:sdtContent>
                            </w:sdt>
                          </w:p>
                        </w:txbxContent>
                      </v:textbox>
                    </v:shape>
                    <w10:wrap anchorx="page" anchory="page"/>
                  </v:group>
                </w:pict>
              </mc:Fallback>
            </mc:AlternateContent>
          </w:r>
        </w:p>
        <w:p w14:paraId="28BC5FEB" w14:textId="77777777" w:rsidR="00ED6AB0" w:rsidRPr="00EA759C" w:rsidRDefault="00D0071C" w:rsidP="00E25192">
          <w:pPr>
            <w:pStyle w:val="Sansinterligne"/>
          </w:pPr>
        </w:p>
      </w:sdtContent>
    </w:sdt>
    <w:p w14:paraId="5DB877D0" w14:textId="77777777" w:rsidR="00E62625" w:rsidRPr="00EA759C" w:rsidRDefault="006706E0" w:rsidP="006706E0">
      <w:pPr>
        <w:pStyle w:val="Titre1horssommaire"/>
      </w:pPr>
      <w:r w:rsidRPr="00EA759C">
        <w:t>Objectifs du document</w:t>
      </w:r>
    </w:p>
    <w:p w14:paraId="113804B7" w14:textId="6DEAE085" w:rsidR="00665A7A" w:rsidRDefault="006706E0" w:rsidP="00CA1479">
      <w:pPr>
        <w:pStyle w:val="Titre2horssommaire"/>
      </w:pPr>
      <w:r w:rsidRPr="00EA759C">
        <w:tab/>
        <w:t>Résumé</w:t>
      </w:r>
    </w:p>
    <w:p w14:paraId="395A0E58" w14:textId="77777777" w:rsidR="00CA1479" w:rsidRDefault="00CA1479" w:rsidP="00CA1479">
      <w:r w:rsidRPr="00CA1479">
        <w:t xml:space="preserve">Music Sheet Writer est </w:t>
      </w:r>
      <w:r>
        <w:t>un projet composé de plusieurs livrables s’articulant autour d’un logiciel d’édition de partition, permettant l’écriture automatique des partitions de musique depuis une guitare ou un piano branché à l’ordinateur de l’utilisateur. Les autres livrables sont un site internet ayant une vitrine de présentation du logiciel et d’un espace communautaire permettant aux utilisateurs de partager leurs partitions et consulter celles des autres.</w:t>
      </w:r>
    </w:p>
    <w:p w14:paraId="73467424" w14:textId="77777777" w:rsidR="00CA1479" w:rsidRDefault="00CA1479" w:rsidP="00CA1479">
      <w:r>
        <w:t>Comme pour tous projets, une phase de bêta est prévue afin de faire tester et valider un certain nombre de fonctionnalités implémentées. Ce document a donc pour but de lister ces fonctionnalités par livrables et de donner deux scénarios d’utilisation.</w:t>
      </w:r>
    </w:p>
    <w:p w14:paraId="09FD201A" w14:textId="3067CAA5" w:rsidR="00CA1479" w:rsidRDefault="00CA1479" w:rsidP="00CA1479">
      <w:r>
        <w:t>Le premier scénario ne concerne que le logiciel et présente les fonctionnalités d’édition de partition, de lecture de partition et de gestion de projet Music Sheet Writer.</w:t>
      </w:r>
    </w:p>
    <w:p w14:paraId="4DBB9C1A" w14:textId="77777777" w:rsidR="00B1481A" w:rsidRDefault="00CA1479" w:rsidP="00CA1479">
      <w:r>
        <w:t xml:space="preserve">Le second scénario concerne le site web et les applications mobiles. Puisque tous ces livrables font appel à la même API Rest, </w:t>
      </w:r>
      <w:r w:rsidR="009B22A0">
        <w:t>nous avons décidé de répartir la démonstration des fonctionnalités entre chacun des livrables afin d’éviter toute répétition et montrer l’interopérabilité des livrables.</w:t>
      </w:r>
    </w:p>
    <w:p w14:paraId="2D1993CF" w14:textId="1C2EFA48" w:rsidR="00665A7A" w:rsidRPr="00CA1479" w:rsidRDefault="00B1481A" w:rsidP="00CA1479">
      <w:pPr>
        <w:rPr>
          <w:rFonts w:asciiTheme="majorHAnsi" w:hAnsiTheme="majorHAnsi"/>
          <w:color w:val="2E74B5" w:themeColor="accent1" w:themeShade="BF"/>
          <w:sz w:val="28"/>
        </w:rPr>
      </w:pPr>
      <w:r>
        <w:t>Les listes des fonctionnalités présentes dans ce document permettent à celui testant les fonctionnalités de donner leurs état</w:t>
      </w:r>
      <w:r w:rsidR="000E60A0">
        <w:t>s</w:t>
      </w:r>
      <w:r>
        <w:t> : OK, KO, NT (Non Testée), NA (Non Applicable).</w:t>
      </w:r>
      <w:r w:rsidR="00665A7A" w:rsidRPr="00CA1479">
        <w:br w:type="page"/>
      </w:r>
    </w:p>
    <w:p w14:paraId="1B9AE6FB" w14:textId="77777777" w:rsidR="006706E0" w:rsidRPr="00EA759C" w:rsidRDefault="00ED6AB0" w:rsidP="00ED6AB0">
      <w:pPr>
        <w:pStyle w:val="Titre1horssommaire"/>
      </w:pPr>
      <w:r w:rsidRPr="00EA759C">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2609E5" w14:paraId="5C35DEA4"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09BFE22" w14:textId="77777777" w:rsidR="00ED6AB0" w:rsidRPr="00EA759C" w:rsidRDefault="00ED6AB0" w:rsidP="00ED6AB0">
            <w:r w:rsidRPr="00EA759C">
              <w:t>Titre</w:t>
            </w:r>
          </w:p>
        </w:tc>
        <w:tc>
          <w:tcPr>
            <w:tcW w:w="6799" w:type="dxa"/>
          </w:tcPr>
          <w:p w14:paraId="1B7114C1" w14:textId="77777777" w:rsidR="00ED6AB0" w:rsidRPr="003913B5" w:rsidRDefault="00D0071C"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9F90528A5F8146999D969B68305864F6"/>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3913B5">
                  <w:rPr>
                    <w:lang w:val="en-US"/>
                  </w:rPr>
                  <w:t>Music Sheet Writer</w:t>
                </w:r>
              </w:sdtContent>
            </w:sdt>
            <w:r w:rsidR="001C0E27" w:rsidRPr="003913B5">
              <w:rPr>
                <w:lang w:val="en-US"/>
              </w:rPr>
              <w:t xml:space="preserve"> : </w:t>
            </w:r>
            <w:sdt>
              <w:sdtPr>
                <w:rPr>
                  <w:lang w:val="en-US"/>
                </w:rPr>
                <w:alias w:val="Objet "/>
                <w:tag w:val=""/>
                <w:id w:val="-744576005"/>
                <w:placeholder>
                  <w:docPart w:val="EC817C5EA482482994BA89FD22EE6051"/>
                </w:placeholder>
                <w:dataBinding w:prefixMappings="xmlns:ns0='http://purl.org/dc/elements/1.1/' xmlns:ns1='http://schemas.openxmlformats.org/package/2006/metadata/core-properties' " w:xpath="/ns1:coreProperties[1]/ns0:subject[1]" w:storeItemID="{6C3C8BC8-F283-45AE-878A-BAB7291924A1}"/>
                <w:text/>
              </w:sdtPr>
              <w:sdtEndPr/>
              <w:sdtContent>
                <w:r w:rsidR="00060F73" w:rsidRPr="003913B5">
                  <w:rPr>
                    <w:lang w:val="en-US"/>
                  </w:rPr>
                  <w:t>Plan de Beta</w:t>
                </w:r>
              </w:sdtContent>
            </w:sdt>
          </w:p>
        </w:tc>
      </w:tr>
      <w:tr w:rsidR="00D033A8" w:rsidRPr="00EA759C" w14:paraId="0CD0F82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9AB3211" w14:textId="77777777" w:rsidR="00D033A8" w:rsidRPr="00EA759C" w:rsidRDefault="00D033A8" w:rsidP="00ED6AB0">
            <w:r w:rsidRPr="00EA759C">
              <w:t>Date de création</w:t>
            </w:r>
          </w:p>
        </w:tc>
        <w:sdt>
          <w:sdtPr>
            <w:alias w:val="Date de création"/>
            <w:tag w:val="Date de création"/>
            <w:id w:val="-944227244"/>
            <w:placeholder>
              <w:docPart w:val="AEE9C65AF1974481B95B9F909C78EFFD"/>
            </w:placeholder>
            <w:date w:fullDate="2016-05-08T00:00:00Z">
              <w:dateFormat w:val="dd/MM/yyyy"/>
              <w:lid w:val="fr-FR"/>
              <w:storeMappedDataAs w:val="dateTime"/>
              <w:calendar w:val="gregorian"/>
            </w:date>
          </w:sdtPr>
          <w:sdtEndPr/>
          <w:sdtContent>
            <w:tc>
              <w:tcPr>
                <w:tcW w:w="6799" w:type="dxa"/>
              </w:tcPr>
              <w:p w14:paraId="57AC6CA6" w14:textId="4DD6AE6B" w:rsidR="00D033A8" w:rsidRPr="00EA759C" w:rsidRDefault="001200C4" w:rsidP="00DE69FF">
                <w:pPr>
                  <w:cnfStyle w:val="000000000000" w:firstRow="0" w:lastRow="0" w:firstColumn="0" w:lastColumn="0" w:oddVBand="0" w:evenVBand="0" w:oddHBand="0" w:evenHBand="0" w:firstRowFirstColumn="0" w:firstRowLastColumn="0" w:lastRowFirstColumn="0" w:lastRowLastColumn="0"/>
                </w:pPr>
                <w:r>
                  <w:t>08/05/2016</w:t>
                </w:r>
              </w:p>
            </w:tc>
          </w:sdtContent>
        </w:sdt>
      </w:tr>
      <w:tr w:rsidR="00ED6AB0" w:rsidRPr="00EA759C" w14:paraId="4C1A67C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7CD579F" w14:textId="77777777" w:rsidR="00ED6AB0" w:rsidRPr="00EA759C" w:rsidRDefault="00ED6AB0" w:rsidP="00ED6AB0">
            <w:r w:rsidRPr="00EA759C">
              <w:t>Date</w:t>
            </w:r>
            <w:r w:rsidR="00D033A8" w:rsidRPr="00EA759C">
              <w:t xml:space="preserve"> de publication</w:t>
            </w:r>
          </w:p>
        </w:tc>
        <w:sdt>
          <w:sdtPr>
            <w:alias w:val="Date de publication"/>
            <w:tag w:val=""/>
            <w:id w:val="-1609037998"/>
            <w:placeholder>
              <w:docPart w:val="A5CEF9A010EB4ED1814328B018F8B09B"/>
            </w:placeholder>
            <w:dataBinding w:prefixMappings="xmlns:ns0='http://schemas.microsoft.com/office/2006/coverPageProps' " w:xpath="/ns0:CoverPageProperties[1]/ns0:PublishDate[1]" w:storeItemID="{55AF091B-3C7A-41E3-B477-F2FDAA23CFDA}"/>
            <w:date w:fullDate="2016-05-15T00:00:00Z">
              <w:dateFormat w:val="dd/MM/yyyy"/>
              <w:lid w:val="fr-FR"/>
              <w:storeMappedDataAs w:val="dateTime"/>
              <w:calendar w:val="gregorian"/>
            </w:date>
          </w:sdtPr>
          <w:sdtEndPr/>
          <w:sdtContent>
            <w:tc>
              <w:tcPr>
                <w:tcW w:w="6799" w:type="dxa"/>
              </w:tcPr>
              <w:p w14:paraId="2BA74BF9" w14:textId="59053C33" w:rsidR="00ED6AB0" w:rsidRPr="00EA759C" w:rsidRDefault="001200C4" w:rsidP="00DE69FF">
                <w:pPr>
                  <w:cnfStyle w:val="000000000000" w:firstRow="0" w:lastRow="0" w:firstColumn="0" w:lastColumn="0" w:oddVBand="0" w:evenVBand="0" w:oddHBand="0" w:evenHBand="0" w:firstRowFirstColumn="0" w:firstRowLastColumn="0" w:lastRowFirstColumn="0" w:lastRowLastColumn="0"/>
                </w:pPr>
                <w:r>
                  <w:t>15/05/2016</w:t>
                </w:r>
              </w:p>
            </w:tc>
          </w:sdtContent>
        </w:sdt>
      </w:tr>
      <w:tr w:rsidR="00ED6AB0" w:rsidRPr="002609E5" w14:paraId="0CA2660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C0CDCDF" w14:textId="77777777" w:rsidR="00ED6AB0" w:rsidRPr="00EA759C" w:rsidRDefault="00ED6AB0" w:rsidP="00ED6AB0">
            <w:r w:rsidRPr="00EA759C">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04820FBD" w14:textId="0009A7EA" w:rsidR="00ED6AB0" w:rsidRPr="00FC3E08" w:rsidRDefault="00DC157B" w:rsidP="00F356A5">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C1CA1">
                  <w:rPr>
                    <w:lang w:val="en-US"/>
                  </w:rPr>
                  <w:t xml:space="preserve">J. </w:t>
                </w:r>
                <w:proofErr w:type="spellStart"/>
                <w:r w:rsidRPr="00BC1CA1">
                  <w:rPr>
                    <w:lang w:val="en-US"/>
                  </w:rPr>
                  <w:t>Harrault;J</w:t>
                </w:r>
                <w:proofErr w:type="spellEnd"/>
                <w:r w:rsidRPr="00BC1CA1">
                  <w:rPr>
                    <w:lang w:val="en-US"/>
                  </w:rPr>
                  <w:t xml:space="preserve">. </w:t>
                </w:r>
                <w:proofErr w:type="spellStart"/>
                <w:r w:rsidRPr="00BC1CA1">
                  <w:rPr>
                    <w:lang w:val="en-US"/>
                  </w:rPr>
                  <w:t>Blondeel;J</w:t>
                </w:r>
                <w:proofErr w:type="spellEnd"/>
                <w:r w:rsidRPr="00BC1CA1">
                  <w:rPr>
                    <w:lang w:val="en-US"/>
                  </w:rPr>
                  <w:t>. Racaud</w:t>
                </w:r>
              </w:p>
            </w:sdtContent>
          </w:sdt>
        </w:tc>
      </w:tr>
      <w:tr w:rsidR="00ED6AB0" w:rsidRPr="00EA759C" w14:paraId="36D20D9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D31065D" w14:textId="77777777" w:rsidR="00ED6AB0" w:rsidRPr="00EA759C" w:rsidRDefault="00ED6AB0" w:rsidP="00ED6AB0">
            <w:r w:rsidRPr="00EA759C">
              <w:t>Responsable</w:t>
            </w:r>
          </w:p>
        </w:tc>
        <w:sdt>
          <w:sdtPr>
            <w:alias w:val="Responsable"/>
            <w:tag w:val=""/>
            <w:id w:val="-267010783"/>
            <w:placeholder>
              <w:docPart w:val="8C4E87A85DD34EB586CCF0D7F3BA1A83"/>
            </w:placeholder>
            <w:dataBinding w:prefixMappings="xmlns:ns0='http://schemas.openxmlformats.org/officeDocument/2006/extended-properties' " w:xpath="/ns0:Properties[1]/ns0:Manager[1]" w:storeItemID="{6668398D-A668-4E3E-A5EB-62B293D839F1}"/>
            <w:text/>
          </w:sdtPr>
          <w:sdtEndPr/>
          <w:sdtContent>
            <w:tc>
              <w:tcPr>
                <w:tcW w:w="6799" w:type="dxa"/>
              </w:tcPr>
              <w:p w14:paraId="6CCE063C" w14:textId="77777777" w:rsidR="00ED6AB0" w:rsidRPr="00EA759C" w:rsidRDefault="003A015B" w:rsidP="003A015B">
                <w:pPr>
                  <w:cnfStyle w:val="000000000000" w:firstRow="0" w:lastRow="0" w:firstColumn="0" w:lastColumn="0" w:oddVBand="0" w:evenVBand="0" w:oddHBand="0" w:evenHBand="0" w:firstRowFirstColumn="0" w:firstRowLastColumn="0" w:lastRowFirstColumn="0" w:lastRowLastColumn="0"/>
                </w:pPr>
                <w:r w:rsidRPr="00EA759C">
                  <w:t>Jonathan Racaud</w:t>
                </w:r>
              </w:p>
            </w:tc>
          </w:sdtContent>
        </w:sdt>
      </w:tr>
      <w:tr w:rsidR="00ED6AB0" w:rsidRPr="00EA759C" w14:paraId="11E74F2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35FC241" w14:textId="77777777" w:rsidR="00ED6AB0" w:rsidRPr="00EA759C" w:rsidRDefault="00ED6AB0" w:rsidP="00ED6AB0">
            <w:r w:rsidRPr="00EA759C">
              <w:t>E-mail</w:t>
            </w:r>
          </w:p>
        </w:tc>
        <w:sdt>
          <w:sdtPr>
            <w:alias w:val="Messagerie société"/>
            <w:tag w:val=""/>
            <w:id w:val="1269506720"/>
            <w:placeholder>
              <w:docPart w:val="053DD0F47B8B4B3389CE558A9A25F35F"/>
            </w:placeholder>
            <w:dataBinding w:prefixMappings="xmlns:ns0='http://schemas.microsoft.com/office/2006/coverPageProps' " w:xpath="/ns0:CoverPageProperties[1]/ns0:CompanyEmail[1]" w:storeItemID="{55AF091B-3C7A-41E3-B477-F2FDAA23CFDA}"/>
            <w:text/>
          </w:sdtPr>
          <w:sdtEndPr/>
          <w:sdtContent>
            <w:tc>
              <w:tcPr>
                <w:tcW w:w="6799" w:type="dxa"/>
              </w:tcPr>
              <w:p w14:paraId="7BAC0922" w14:textId="77777777" w:rsidR="00ED6AB0" w:rsidRPr="00EA759C" w:rsidRDefault="003A015B" w:rsidP="00ED6AB0">
                <w:pPr>
                  <w:cnfStyle w:val="000000000000" w:firstRow="0" w:lastRow="0" w:firstColumn="0" w:lastColumn="0" w:oddVBand="0" w:evenVBand="0" w:oddHBand="0" w:evenHBand="0" w:firstRowFirstColumn="0" w:firstRowLastColumn="0" w:lastRowFirstColumn="0" w:lastRowLastColumn="0"/>
                </w:pPr>
                <w:r w:rsidRPr="00EA759C">
                  <w:t>musicsheetwriter_2017@labeip.epitech.eu</w:t>
                </w:r>
              </w:p>
            </w:tc>
          </w:sdtContent>
        </w:sdt>
      </w:tr>
      <w:tr w:rsidR="00ED6AB0" w:rsidRPr="00EA759C" w14:paraId="29DD427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1D4FB29" w14:textId="77777777" w:rsidR="00ED6AB0" w:rsidRPr="00EA759C" w:rsidRDefault="00ED6AB0" w:rsidP="00ED6AB0">
            <w:r w:rsidRPr="00EA759C">
              <w:t>Sujet</w:t>
            </w:r>
          </w:p>
        </w:tc>
        <w:sdt>
          <w:sdtPr>
            <w:alias w:val="Objet "/>
            <w:tag w:val=""/>
            <w:id w:val="1386059312"/>
            <w:placeholder>
              <w:docPart w:val="CEE25268F5AB429189CA74113A06EBAB"/>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12B44C3C" w14:textId="77777777" w:rsidR="00ED6AB0" w:rsidRPr="00EA759C" w:rsidRDefault="00060F73" w:rsidP="00DE69FF">
                <w:pPr>
                  <w:cnfStyle w:val="000000000000" w:firstRow="0" w:lastRow="0" w:firstColumn="0" w:lastColumn="0" w:oddVBand="0" w:evenVBand="0" w:oddHBand="0" w:evenHBand="0" w:firstRowFirstColumn="0" w:firstRowLastColumn="0" w:lastRowFirstColumn="0" w:lastRowLastColumn="0"/>
                </w:pPr>
                <w:r w:rsidRPr="00EA759C">
                  <w:t>Plan de Beta</w:t>
                </w:r>
              </w:p>
            </w:tc>
          </w:sdtContent>
        </w:sdt>
      </w:tr>
      <w:tr w:rsidR="00ED6AB0" w:rsidRPr="00EA759C" w14:paraId="29A350C5"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84C5ABA" w14:textId="77777777" w:rsidR="00ED6AB0" w:rsidRPr="00EA759C" w:rsidRDefault="00ED6AB0" w:rsidP="00ED6AB0">
            <w:r w:rsidRPr="00EA759C">
              <w:t>Version du modèle</w:t>
            </w:r>
          </w:p>
        </w:tc>
        <w:tc>
          <w:tcPr>
            <w:tcW w:w="6799" w:type="dxa"/>
          </w:tcPr>
          <w:p w14:paraId="14415695" w14:textId="3D9DE212" w:rsidR="00ED6AB0" w:rsidRPr="00EA759C" w:rsidRDefault="0049578E" w:rsidP="00ED6AB0">
            <w:pPr>
              <w:cnfStyle w:val="000000000000" w:firstRow="0" w:lastRow="0" w:firstColumn="0" w:lastColumn="0" w:oddVBand="0" w:evenVBand="0" w:oddHBand="0" w:evenHBand="0" w:firstRowFirstColumn="0" w:firstRowLastColumn="0" w:lastRowFirstColumn="0" w:lastRowLastColumn="0"/>
            </w:pPr>
            <w:r>
              <w:t>2</w:t>
            </w:r>
            <w:r w:rsidR="00060F73" w:rsidRPr="00EA759C">
              <w:t>.0</w:t>
            </w:r>
          </w:p>
        </w:tc>
      </w:tr>
    </w:tbl>
    <w:p w14:paraId="795E69B5" w14:textId="77777777" w:rsidR="00ED6AB0" w:rsidRPr="00EA759C" w:rsidRDefault="00ED6AB0" w:rsidP="00ED6AB0"/>
    <w:p w14:paraId="360A4448" w14:textId="77777777" w:rsidR="00ED6AB0" w:rsidRPr="00EA759C" w:rsidRDefault="00ED6AB0" w:rsidP="00ED6AB0">
      <w:pPr>
        <w:pStyle w:val="Titre1horssommaire"/>
      </w:pPr>
      <w:r w:rsidRPr="00EA759C">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EA759C" w14:paraId="04B10C68"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42EA5DFD" w14:textId="77777777" w:rsidR="00ED6AB0" w:rsidRPr="00EA759C" w:rsidRDefault="00ED6AB0" w:rsidP="00ED6AB0">
            <w:pPr>
              <w:rPr>
                <w:b w:val="0"/>
              </w:rPr>
            </w:pPr>
            <w:r w:rsidRPr="00EA759C">
              <w:t>Date</w:t>
            </w:r>
          </w:p>
        </w:tc>
        <w:tc>
          <w:tcPr>
            <w:tcW w:w="2265" w:type="dxa"/>
          </w:tcPr>
          <w:p w14:paraId="342498F7" w14:textId="77777777" w:rsidR="00ED6AB0" w:rsidRPr="00EA759C" w:rsidRDefault="00ED6AB0" w:rsidP="00ED6AB0">
            <w:pPr>
              <w:rPr>
                <w:b w:val="0"/>
              </w:rPr>
            </w:pPr>
            <w:r w:rsidRPr="00EA759C">
              <w:t>Auteur</w:t>
            </w:r>
          </w:p>
        </w:tc>
        <w:tc>
          <w:tcPr>
            <w:tcW w:w="2266" w:type="dxa"/>
          </w:tcPr>
          <w:p w14:paraId="7B0CFE57" w14:textId="77777777" w:rsidR="00ED6AB0" w:rsidRPr="00EA759C" w:rsidRDefault="00ED6AB0" w:rsidP="00ED6AB0">
            <w:pPr>
              <w:rPr>
                <w:b w:val="0"/>
              </w:rPr>
            </w:pPr>
            <w:r w:rsidRPr="00EA759C">
              <w:t>Section(s)</w:t>
            </w:r>
          </w:p>
        </w:tc>
        <w:tc>
          <w:tcPr>
            <w:tcW w:w="2266" w:type="dxa"/>
          </w:tcPr>
          <w:p w14:paraId="3C863BCD" w14:textId="77777777" w:rsidR="00ED6AB0" w:rsidRPr="00EA759C" w:rsidRDefault="00ED6AB0" w:rsidP="00ED6AB0">
            <w:pPr>
              <w:rPr>
                <w:b w:val="0"/>
              </w:rPr>
            </w:pPr>
            <w:r w:rsidRPr="00EA759C">
              <w:t>Commentaire</w:t>
            </w:r>
          </w:p>
        </w:tc>
      </w:tr>
      <w:tr w:rsidR="00EE74E2" w:rsidRPr="00EA759C" w14:paraId="4C3221C9" w14:textId="77777777" w:rsidTr="00B4087B">
        <w:tc>
          <w:tcPr>
            <w:tcW w:w="2265" w:type="dxa"/>
          </w:tcPr>
          <w:p w14:paraId="609DBA17" w14:textId="1DCCF328" w:rsidR="00EE74E2" w:rsidRDefault="001200C4" w:rsidP="00ED6AB0">
            <w:r>
              <w:t>08/06/2016</w:t>
            </w:r>
          </w:p>
        </w:tc>
        <w:tc>
          <w:tcPr>
            <w:tcW w:w="2265" w:type="dxa"/>
          </w:tcPr>
          <w:p w14:paraId="1DF8E3D1" w14:textId="683B68BB" w:rsidR="00EE74E2" w:rsidRDefault="00B46975" w:rsidP="00ED6AB0">
            <w:r>
              <w:t xml:space="preserve">Julien </w:t>
            </w:r>
            <w:proofErr w:type="spellStart"/>
            <w:r>
              <w:t>Blondeel</w:t>
            </w:r>
            <w:proofErr w:type="spellEnd"/>
          </w:p>
        </w:tc>
        <w:tc>
          <w:tcPr>
            <w:tcW w:w="2266" w:type="dxa"/>
          </w:tcPr>
          <w:p w14:paraId="70488C22" w14:textId="43A83E06" w:rsidR="00EE74E2" w:rsidRDefault="00B46975" w:rsidP="00AF61AF">
            <w:pPr>
              <w:jc w:val="left"/>
            </w:pPr>
            <w:r>
              <w:t>Toutes</w:t>
            </w:r>
          </w:p>
        </w:tc>
        <w:tc>
          <w:tcPr>
            <w:tcW w:w="2266" w:type="dxa"/>
          </w:tcPr>
          <w:p w14:paraId="2A34F1EF" w14:textId="090AAD3B" w:rsidR="00EE74E2" w:rsidRDefault="00B46975" w:rsidP="00AF61AF">
            <w:r w:rsidRPr="00B46975">
              <w:t>Création du document à partir de la version 2.0</w:t>
            </w:r>
          </w:p>
        </w:tc>
      </w:tr>
      <w:tr w:rsidR="001A32E2" w:rsidRPr="00EA759C" w14:paraId="68485E96" w14:textId="77777777" w:rsidTr="00B4087B">
        <w:tc>
          <w:tcPr>
            <w:tcW w:w="2265" w:type="dxa"/>
          </w:tcPr>
          <w:p w14:paraId="23A38F20" w14:textId="2B34C4A3" w:rsidR="001A32E2" w:rsidRDefault="001A32E2" w:rsidP="00ED6AB0">
            <w:r>
              <w:t>08/06/2016</w:t>
            </w:r>
          </w:p>
        </w:tc>
        <w:tc>
          <w:tcPr>
            <w:tcW w:w="2265" w:type="dxa"/>
          </w:tcPr>
          <w:p w14:paraId="54B692C5" w14:textId="3244B7EE" w:rsidR="001A32E2" w:rsidRDefault="001A32E2" w:rsidP="00ED6AB0">
            <w:r>
              <w:t xml:space="preserve">Julien </w:t>
            </w:r>
            <w:proofErr w:type="spellStart"/>
            <w:r>
              <w:t>Blondeel</w:t>
            </w:r>
            <w:proofErr w:type="spellEnd"/>
          </w:p>
        </w:tc>
        <w:tc>
          <w:tcPr>
            <w:tcW w:w="2266" w:type="dxa"/>
          </w:tcPr>
          <w:p w14:paraId="7B2968BA" w14:textId="49EEC2BA" w:rsidR="001A32E2" w:rsidRDefault="001A32E2" w:rsidP="00AF61AF">
            <w:pPr>
              <w:jc w:val="left"/>
            </w:pPr>
            <w:r>
              <w:t>3. Fonctionnalité de la beta</w:t>
            </w:r>
          </w:p>
        </w:tc>
        <w:tc>
          <w:tcPr>
            <w:tcW w:w="2266" w:type="dxa"/>
          </w:tcPr>
          <w:p w14:paraId="7EA3AD9D" w14:textId="56F97B3D" w:rsidR="001A32E2" w:rsidRPr="00B46975" w:rsidRDefault="001A32E2" w:rsidP="00AF61AF">
            <w:r>
              <w:t>Suppression de la partie</w:t>
            </w:r>
          </w:p>
        </w:tc>
      </w:tr>
      <w:tr w:rsidR="00EE74E2" w:rsidRPr="00EA759C" w14:paraId="66B70065" w14:textId="77777777" w:rsidTr="00B4087B">
        <w:tc>
          <w:tcPr>
            <w:tcW w:w="2265" w:type="dxa"/>
          </w:tcPr>
          <w:p w14:paraId="050FCB9F" w14:textId="0799F412" w:rsidR="00EE74E2" w:rsidRDefault="00EE74E2" w:rsidP="00ED6AB0">
            <w:r>
              <w:t>08/06/2016</w:t>
            </w:r>
          </w:p>
          <w:p w14:paraId="2FC1623B" w14:textId="28E23818" w:rsidR="00EE74E2" w:rsidRDefault="00EE74E2" w:rsidP="00EE74E2"/>
          <w:p w14:paraId="098EAF36" w14:textId="41E470D3" w:rsidR="00EE74E2" w:rsidRDefault="00EE74E2" w:rsidP="00EE74E2"/>
          <w:p w14:paraId="73C9300E" w14:textId="77777777" w:rsidR="00EE74E2" w:rsidRPr="00EE74E2" w:rsidRDefault="00EE74E2" w:rsidP="00EE74E2"/>
        </w:tc>
        <w:tc>
          <w:tcPr>
            <w:tcW w:w="2265" w:type="dxa"/>
          </w:tcPr>
          <w:p w14:paraId="4A033980" w14:textId="4C5C2E61" w:rsidR="00EE74E2" w:rsidRDefault="00EE74E2" w:rsidP="00ED6AB0">
            <w:r>
              <w:t>J</w:t>
            </w:r>
            <w:r w:rsidR="00390F7A">
              <w:t xml:space="preserve">ulien </w:t>
            </w:r>
            <w:proofErr w:type="spellStart"/>
            <w:r w:rsidR="00390F7A">
              <w:t>Blondeel</w:t>
            </w:r>
            <w:proofErr w:type="spellEnd"/>
          </w:p>
        </w:tc>
        <w:tc>
          <w:tcPr>
            <w:tcW w:w="2266" w:type="dxa"/>
          </w:tcPr>
          <w:p w14:paraId="78C1B9D0" w14:textId="67B44D5F" w:rsidR="00EE74E2" w:rsidRDefault="00EE74E2" w:rsidP="00AF61AF">
            <w:pPr>
              <w:jc w:val="left"/>
            </w:pPr>
            <w:r>
              <w:t xml:space="preserve">3. Description des </w:t>
            </w:r>
            <w:r w:rsidR="00657371">
              <w:t>scénarios</w:t>
            </w:r>
          </w:p>
        </w:tc>
        <w:tc>
          <w:tcPr>
            <w:tcW w:w="2266" w:type="dxa"/>
          </w:tcPr>
          <w:p w14:paraId="3B026A5B" w14:textId="7F80E38B" w:rsidR="00EE74E2" w:rsidRDefault="00EE74E2" w:rsidP="00AF61AF">
            <w:proofErr w:type="spellStart"/>
            <w:r>
              <w:t>Merge</w:t>
            </w:r>
            <w:proofErr w:type="spellEnd"/>
            <w:r>
              <w:t xml:space="preserve"> de Fonctionnalités pour la Beta et Descriptions des scénarios</w:t>
            </w:r>
          </w:p>
        </w:tc>
      </w:tr>
      <w:tr w:rsidR="0049578E" w:rsidRPr="00EA759C" w14:paraId="595027FC" w14:textId="77777777" w:rsidTr="00B4087B">
        <w:tc>
          <w:tcPr>
            <w:tcW w:w="2265" w:type="dxa"/>
          </w:tcPr>
          <w:p w14:paraId="724154F2" w14:textId="33ADC660" w:rsidR="0049578E" w:rsidRDefault="0049578E" w:rsidP="00ED6AB0">
            <w:r>
              <w:t>08/06/2016</w:t>
            </w:r>
          </w:p>
        </w:tc>
        <w:tc>
          <w:tcPr>
            <w:tcW w:w="2265" w:type="dxa"/>
          </w:tcPr>
          <w:p w14:paraId="4F64CE09" w14:textId="1626FEC9" w:rsidR="0049578E" w:rsidRDefault="0049578E" w:rsidP="00ED6AB0">
            <w:r>
              <w:t xml:space="preserve">Jeremy </w:t>
            </w:r>
            <w:proofErr w:type="spellStart"/>
            <w:r>
              <w:t>Harrault</w:t>
            </w:r>
            <w:proofErr w:type="spellEnd"/>
          </w:p>
        </w:tc>
        <w:tc>
          <w:tcPr>
            <w:tcW w:w="2266" w:type="dxa"/>
          </w:tcPr>
          <w:p w14:paraId="69410E80" w14:textId="6C044FBB" w:rsidR="0049578E" w:rsidRDefault="0049578E" w:rsidP="00AF61AF">
            <w:pPr>
              <w:jc w:val="left"/>
            </w:pPr>
            <w:r>
              <w:t>3. Description des scénarios</w:t>
            </w:r>
          </w:p>
        </w:tc>
        <w:tc>
          <w:tcPr>
            <w:tcW w:w="2266" w:type="dxa"/>
          </w:tcPr>
          <w:p w14:paraId="7FD63F87" w14:textId="2D78254D" w:rsidR="0049578E" w:rsidRDefault="0049578E" w:rsidP="0049578E">
            <w:r>
              <w:t xml:space="preserve">Ajout de la partie présentation </w:t>
            </w:r>
          </w:p>
        </w:tc>
      </w:tr>
      <w:tr w:rsidR="003056D4" w:rsidRPr="00EA759C" w14:paraId="48003E77" w14:textId="77777777" w:rsidTr="00B4087B">
        <w:tc>
          <w:tcPr>
            <w:tcW w:w="2265" w:type="dxa"/>
          </w:tcPr>
          <w:p w14:paraId="4633799A" w14:textId="7E0FCD8B" w:rsidR="003056D4" w:rsidRDefault="00FD5265" w:rsidP="00ED6AB0">
            <w:r>
              <w:t>10</w:t>
            </w:r>
            <w:r w:rsidR="003056D4">
              <w:t>/06/2016</w:t>
            </w:r>
          </w:p>
        </w:tc>
        <w:tc>
          <w:tcPr>
            <w:tcW w:w="2265" w:type="dxa"/>
          </w:tcPr>
          <w:p w14:paraId="3FCCDBBE" w14:textId="2904847D" w:rsidR="003056D4" w:rsidRDefault="003056D4" w:rsidP="00ED6AB0">
            <w:r>
              <w:t xml:space="preserve">Jeremy </w:t>
            </w:r>
            <w:proofErr w:type="spellStart"/>
            <w:r>
              <w:t>Harrault</w:t>
            </w:r>
            <w:proofErr w:type="spellEnd"/>
          </w:p>
        </w:tc>
        <w:tc>
          <w:tcPr>
            <w:tcW w:w="2266" w:type="dxa"/>
          </w:tcPr>
          <w:p w14:paraId="3116D6D9" w14:textId="683ED462" w:rsidR="003056D4" w:rsidRDefault="003056D4" w:rsidP="00AF61AF">
            <w:pPr>
              <w:jc w:val="left"/>
            </w:pPr>
            <w:r>
              <w:t>2. Vue fonctionnelle du projet</w:t>
            </w:r>
          </w:p>
        </w:tc>
        <w:tc>
          <w:tcPr>
            <w:tcW w:w="2266" w:type="dxa"/>
          </w:tcPr>
          <w:p w14:paraId="543D1FF8" w14:textId="29C98EC5" w:rsidR="003056D4" w:rsidRDefault="003056D4" w:rsidP="0049578E">
            <w:r>
              <w:t>Ajout du schéma fonctionnel.</w:t>
            </w:r>
          </w:p>
        </w:tc>
      </w:tr>
      <w:tr w:rsidR="008A1386" w:rsidRPr="00EA759C" w14:paraId="2163E45A" w14:textId="77777777" w:rsidTr="00B4087B">
        <w:tc>
          <w:tcPr>
            <w:tcW w:w="2265" w:type="dxa"/>
          </w:tcPr>
          <w:p w14:paraId="552B6411" w14:textId="17E50FE0" w:rsidR="008A1386" w:rsidRDefault="008A1386" w:rsidP="00ED6AB0">
            <w:r>
              <w:t>12/06/2016</w:t>
            </w:r>
          </w:p>
        </w:tc>
        <w:tc>
          <w:tcPr>
            <w:tcW w:w="2265" w:type="dxa"/>
          </w:tcPr>
          <w:p w14:paraId="7CAAC866" w14:textId="74399E78" w:rsidR="008A1386" w:rsidRDefault="008A1386" w:rsidP="00ED6AB0">
            <w:r>
              <w:t xml:space="preserve">Jeremy </w:t>
            </w:r>
            <w:proofErr w:type="spellStart"/>
            <w:r>
              <w:t>Harrault</w:t>
            </w:r>
            <w:proofErr w:type="spellEnd"/>
          </w:p>
        </w:tc>
        <w:tc>
          <w:tcPr>
            <w:tcW w:w="2266" w:type="dxa"/>
          </w:tcPr>
          <w:p w14:paraId="3ED6E44B" w14:textId="4CDA1F00" w:rsidR="008A1386" w:rsidRDefault="008A1386" w:rsidP="00AF61AF">
            <w:pPr>
              <w:jc w:val="left"/>
            </w:pPr>
            <w:r>
              <w:t>3. Description des scénarios</w:t>
            </w:r>
          </w:p>
        </w:tc>
        <w:tc>
          <w:tcPr>
            <w:tcW w:w="2266" w:type="dxa"/>
          </w:tcPr>
          <w:p w14:paraId="5500F92C" w14:textId="75A96C91" w:rsidR="008A1386" w:rsidRDefault="008A1386" w:rsidP="00D7743E">
            <w:r>
              <w:t>Ajout de l’analyse audio et du partage de partition</w:t>
            </w:r>
          </w:p>
        </w:tc>
      </w:tr>
      <w:tr w:rsidR="001A32E2" w:rsidRPr="00EA759C" w14:paraId="47CD1F89" w14:textId="77777777" w:rsidTr="00B4087B">
        <w:tc>
          <w:tcPr>
            <w:tcW w:w="2265" w:type="dxa"/>
          </w:tcPr>
          <w:p w14:paraId="7DCE3006" w14:textId="2BA87CEC" w:rsidR="001A32E2" w:rsidRDefault="001A32E2" w:rsidP="001A32E2">
            <w:r>
              <w:t>12/06/2016</w:t>
            </w:r>
          </w:p>
        </w:tc>
        <w:tc>
          <w:tcPr>
            <w:tcW w:w="2265" w:type="dxa"/>
          </w:tcPr>
          <w:p w14:paraId="6A15624B" w14:textId="39D3F7D5" w:rsidR="001A32E2" w:rsidRDefault="001A32E2" w:rsidP="001A32E2">
            <w:r>
              <w:t xml:space="preserve">Jeremy </w:t>
            </w:r>
            <w:proofErr w:type="spellStart"/>
            <w:r>
              <w:t>Harrault</w:t>
            </w:r>
            <w:proofErr w:type="spellEnd"/>
          </w:p>
        </w:tc>
        <w:tc>
          <w:tcPr>
            <w:tcW w:w="2266" w:type="dxa"/>
          </w:tcPr>
          <w:p w14:paraId="5168CADC" w14:textId="7EDC84DE" w:rsidR="001A32E2" w:rsidRDefault="001A32E2" w:rsidP="001A32E2">
            <w:pPr>
              <w:jc w:val="left"/>
            </w:pPr>
            <w:r>
              <w:t>3. Fonctionnalité de la beta</w:t>
            </w:r>
          </w:p>
        </w:tc>
        <w:tc>
          <w:tcPr>
            <w:tcW w:w="2266" w:type="dxa"/>
          </w:tcPr>
          <w:p w14:paraId="3C3B3E2D" w14:textId="54EB1336" w:rsidR="00C75C05" w:rsidRDefault="001A32E2" w:rsidP="001A32E2">
            <w:r>
              <w:t>Rajout de la partie</w:t>
            </w:r>
          </w:p>
        </w:tc>
      </w:tr>
      <w:tr w:rsidR="00C75C05" w:rsidRPr="00EA759C" w14:paraId="6C624DD1" w14:textId="77777777" w:rsidTr="00932684">
        <w:tc>
          <w:tcPr>
            <w:tcW w:w="2265" w:type="dxa"/>
          </w:tcPr>
          <w:p w14:paraId="37462C3A" w14:textId="77777777" w:rsidR="00C75C05" w:rsidRDefault="00C75C05" w:rsidP="00932684">
            <w:r>
              <w:t>12/06/2016</w:t>
            </w:r>
          </w:p>
        </w:tc>
        <w:tc>
          <w:tcPr>
            <w:tcW w:w="2265" w:type="dxa"/>
          </w:tcPr>
          <w:p w14:paraId="1A1B7DEC" w14:textId="77777777" w:rsidR="00C75C05" w:rsidRDefault="00C75C05" w:rsidP="00932684">
            <w:r>
              <w:t>Jonathan Racaud</w:t>
            </w:r>
          </w:p>
        </w:tc>
        <w:tc>
          <w:tcPr>
            <w:tcW w:w="2266" w:type="dxa"/>
          </w:tcPr>
          <w:p w14:paraId="2BBA79D6" w14:textId="77777777" w:rsidR="00C75C05" w:rsidRDefault="00C75C05" w:rsidP="00932684">
            <w:pPr>
              <w:jc w:val="left"/>
            </w:pPr>
            <w:r>
              <w:t>Toutes</w:t>
            </w:r>
          </w:p>
        </w:tc>
        <w:tc>
          <w:tcPr>
            <w:tcW w:w="2266" w:type="dxa"/>
          </w:tcPr>
          <w:p w14:paraId="2BE0DBF0" w14:textId="77777777" w:rsidR="00C75C05" w:rsidRDefault="00C75C05" w:rsidP="00932684">
            <w:r>
              <w:t>Relecture et mise en page</w:t>
            </w:r>
          </w:p>
        </w:tc>
      </w:tr>
    </w:tbl>
    <w:p w14:paraId="34E396E5" w14:textId="77777777" w:rsidR="00137FB2" w:rsidRPr="00EA759C" w:rsidRDefault="00137FB2">
      <w:r w:rsidRPr="00EA759C">
        <w:br w:type="page"/>
      </w:r>
    </w:p>
    <w:p w14:paraId="1A20A416" w14:textId="77777777" w:rsidR="00137FB2" w:rsidRPr="00EA759C" w:rsidRDefault="00137FB2" w:rsidP="00137FB2">
      <w:pPr>
        <w:pStyle w:val="Titre1horssommaire"/>
        <w:rPr>
          <w:rStyle w:val="Titre1horssommaireCar"/>
          <w:rFonts w:eastAsiaTheme="minorEastAsia" w:cstheme="minorBidi"/>
          <w:szCs w:val="22"/>
        </w:rPr>
      </w:pPr>
      <w:r w:rsidRPr="00EA759C">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85FD087" w14:textId="227896A9" w:rsidR="00C75C05" w:rsidRDefault="00B4087B">
          <w:pPr>
            <w:pStyle w:val="TM1"/>
            <w:tabs>
              <w:tab w:val="left" w:pos="440"/>
              <w:tab w:val="right" w:leader="dot" w:pos="9062"/>
            </w:tabs>
            <w:rPr>
              <w:b w:val="0"/>
              <w:bCs w:val="0"/>
              <w:i w:val="0"/>
              <w:iCs w:val="0"/>
              <w:noProof/>
              <w:sz w:val="22"/>
              <w:szCs w:val="22"/>
              <w:lang w:val="en-US" w:eastAsia="zh-CN"/>
            </w:rPr>
          </w:pPr>
          <w:r w:rsidRPr="00EA759C">
            <w:fldChar w:fldCharType="begin"/>
          </w:r>
          <w:r w:rsidRPr="00EA759C">
            <w:instrText xml:space="preserve"> TOC \o "1-3" \h \z \u </w:instrText>
          </w:r>
          <w:r w:rsidRPr="00EA759C">
            <w:fldChar w:fldCharType="separate"/>
          </w:r>
          <w:hyperlink w:anchor="_Toc453543111" w:history="1">
            <w:r w:rsidR="00C75C05" w:rsidRPr="00B23B72">
              <w:rPr>
                <w:rStyle w:val="Lienhypertexte"/>
                <w:noProof/>
              </w:rPr>
              <w:t>1.</w:t>
            </w:r>
            <w:r w:rsidR="00C75C05">
              <w:rPr>
                <w:b w:val="0"/>
                <w:bCs w:val="0"/>
                <w:i w:val="0"/>
                <w:iCs w:val="0"/>
                <w:noProof/>
                <w:sz w:val="22"/>
                <w:szCs w:val="22"/>
                <w:lang w:val="en-US" w:eastAsia="zh-CN"/>
              </w:rPr>
              <w:tab/>
            </w:r>
            <w:r w:rsidR="00C75C05" w:rsidRPr="00B23B72">
              <w:rPr>
                <w:rStyle w:val="Lienhypertexte"/>
                <w:noProof/>
              </w:rPr>
              <w:t>Introduction</w:t>
            </w:r>
            <w:r w:rsidR="00C75C05">
              <w:rPr>
                <w:noProof/>
                <w:webHidden/>
              </w:rPr>
              <w:tab/>
            </w:r>
            <w:r w:rsidR="00C75C05">
              <w:rPr>
                <w:noProof/>
                <w:webHidden/>
              </w:rPr>
              <w:fldChar w:fldCharType="begin"/>
            </w:r>
            <w:r w:rsidR="00C75C05">
              <w:rPr>
                <w:noProof/>
                <w:webHidden/>
              </w:rPr>
              <w:instrText xml:space="preserve"> PAGEREF _Toc453543111 \h </w:instrText>
            </w:r>
            <w:r w:rsidR="00C75C05">
              <w:rPr>
                <w:noProof/>
                <w:webHidden/>
              </w:rPr>
            </w:r>
            <w:r w:rsidR="00C75C05">
              <w:rPr>
                <w:noProof/>
                <w:webHidden/>
              </w:rPr>
              <w:fldChar w:fldCharType="separate"/>
            </w:r>
            <w:r w:rsidR="002609E5">
              <w:rPr>
                <w:noProof/>
                <w:webHidden/>
              </w:rPr>
              <w:t>1</w:t>
            </w:r>
            <w:r w:rsidR="00C75C05">
              <w:rPr>
                <w:noProof/>
                <w:webHidden/>
              </w:rPr>
              <w:fldChar w:fldCharType="end"/>
            </w:r>
          </w:hyperlink>
        </w:p>
        <w:p w14:paraId="7ECF913F" w14:textId="7D1F5DB8" w:rsidR="00C75C05" w:rsidRDefault="00D0071C">
          <w:pPr>
            <w:pStyle w:val="TM2"/>
            <w:tabs>
              <w:tab w:val="left" w:pos="880"/>
              <w:tab w:val="right" w:leader="dot" w:pos="9062"/>
            </w:tabs>
            <w:rPr>
              <w:b w:val="0"/>
              <w:bCs w:val="0"/>
              <w:noProof/>
              <w:lang w:val="en-US" w:eastAsia="zh-CN"/>
            </w:rPr>
          </w:pPr>
          <w:hyperlink w:anchor="_Toc453543112" w:history="1">
            <w:r w:rsidR="00C75C05" w:rsidRPr="00B23B72">
              <w:rPr>
                <w:rStyle w:val="Lienhypertexte"/>
                <w:noProof/>
              </w:rPr>
              <w:t>1.1.</w:t>
            </w:r>
            <w:r w:rsidR="00C75C05">
              <w:rPr>
                <w:b w:val="0"/>
                <w:bCs w:val="0"/>
                <w:noProof/>
                <w:lang w:val="en-US" w:eastAsia="zh-CN"/>
              </w:rPr>
              <w:tab/>
            </w:r>
            <w:r w:rsidR="00C75C05" w:rsidRPr="00B23B72">
              <w:rPr>
                <w:rStyle w:val="Lienhypertexte"/>
                <w:noProof/>
              </w:rPr>
              <w:t>Objectif de l’EIP et Epitech</w:t>
            </w:r>
            <w:r w:rsidR="00C75C05">
              <w:rPr>
                <w:noProof/>
                <w:webHidden/>
              </w:rPr>
              <w:tab/>
            </w:r>
            <w:r w:rsidR="00C75C05">
              <w:rPr>
                <w:noProof/>
                <w:webHidden/>
              </w:rPr>
              <w:fldChar w:fldCharType="begin"/>
            </w:r>
            <w:r w:rsidR="00C75C05">
              <w:rPr>
                <w:noProof/>
                <w:webHidden/>
              </w:rPr>
              <w:instrText xml:space="preserve"> PAGEREF _Toc453543112 \h </w:instrText>
            </w:r>
            <w:r w:rsidR="00C75C05">
              <w:rPr>
                <w:noProof/>
                <w:webHidden/>
              </w:rPr>
            </w:r>
            <w:r w:rsidR="00C75C05">
              <w:rPr>
                <w:noProof/>
                <w:webHidden/>
              </w:rPr>
              <w:fldChar w:fldCharType="separate"/>
            </w:r>
            <w:r w:rsidR="002609E5">
              <w:rPr>
                <w:noProof/>
                <w:webHidden/>
              </w:rPr>
              <w:t>1</w:t>
            </w:r>
            <w:r w:rsidR="00C75C05">
              <w:rPr>
                <w:noProof/>
                <w:webHidden/>
              </w:rPr>
              <w:fldChar w:fldCharType="end"/>
            </w:r>
          </w:hyperlink>
        </w:p>
        <w:p w14:paraId="7C0425A7" w14:textId="4731C6BE" w:rsidR="00C75C05" w:rsidRDefault="00D0071C">
          <w:pPr>
            <w:pStyle w:val="TM2"/>
            <w:tabs>
              <w:tab w:val="left" w:pos="880"/>
              <w:tab w:val="right" w:leader="dot" w:pos="9062"/>
            </w:tabs>
            <w:rPr>
              <w:b w:val="0"/>
              <w:bCs w:val="0"/>
              <w:noProof/>
              <w:lang w:val="en-US" w:eastAsia="zh-CN"/>
            </w:rPr>
          </w:pPr>
          <w:hyperlink w:anchor="_Toc453543113" w:history="1">
            <w:r w:rsidR="00C75C05" w:rsidRPr="00B23B72">
              <w:rPr>
                <w:rStyle w:val="Lienhypertexte"/>
                <w:noProof/>
              </w:rPr>
              <w:t>1.2.</w:t>
            </w:r>
            <w:r w:rsidR="00C75C05">
              <w:rPr>
                <w:b w:val="0"/>
                <w:bCs w:val="0"/>
                <w:noProof/>
                <w:lang w:val="en-US" w:eastAsia="zh-CN"/>
              </w:rPr>
              <w:tab/>
            </w:r>
            <w:r w:rsidR="00C75C05" w:rsidRPr="00B23B72">
              <w:rPr>
                <w:rStyle w:val="Lienhypertexte"/>
                <w:noProof/>
              </w:rPr>
              <w:t>Principe de base du système</w:t>
            </w:r>
            <w:r w:rsidR="00C75C05">
              <w:rPr>
                <w:noProof/>
                <w:webHidden/>
              </w:rPr>
              <w:tab/>
            </w:r>
            <w:r w:rsidR="00C75C05">
              <w:rPr>
                <w:noProof/>
                <w:webHidden/>
              </w:rPr>
              <w:fldChar w:fldCharType="begin"/>
            </w:r>
            <w:r w:rsidR="00C75C05">
              <w:rPr>
                <w:noProof/>
                <w:webHidden/>
              </w:rPr>
              <w:instrText xml:space="preserve"> PAGEREF _Toc453543113 \h </w:instrText>
            </w:r>
            <w:r w:rsidR="00C75C05">
              <w:rPr>
                <w:noProof/>
                <w:webHidden/>
              </w:rPr>
            </w:r>
            <w:r w:rsidR="00C75C05">
              <w:rPr>
                <w:noProof/>
                <w:webHidden/>
              </w:rPr>
              <w:fldChar w:fldCharType="separate"/>
            </w:r>
            <w:r w:rsidR="002609E5">
              <w:rPr>
                <w:noProof/>
                <w:webHidden/>
              </w:rPr>
              <w:t>1</w:t>
            </w:r>
            <w:r w:rsidR="00C75C05">
              <w:rPr>
                <w:noProof/>
                <w:webHidden/>
              </w:rPr>
              <w:fldChar w:fldCharType="end"/>
            </w:r>
          </w:hyperlink>
        </w:p>
        <w:p w14:paraId="46257CF7" w14:textId="7CC9F6FE" w:rsidR="00C75C05" w:rsidRDefault="00D0071C">
          <w:pPr>
            <w:pStyle w:val="TM1"/>
            <w:tabs>
              <w:tab w:val="left" w:pos="440"/>
              <w:tab w:val="right" w:leader="dot" w:pos="9062"/>
            </w:tabs>
            <w:rPr>
              <w:b w:val="0"/>
              <w:bCs w:val="0"/>
              <w:i w:val="0"/>
              <w:iCs w:val="0"/>
              <w:noProof/>
              <w:sz w:val="22"/>
              <w:szCs w:val="22"/>
              <w:lang w:val="en-US" w:eastAsia="zh-CN"/>
            </w:rPr>
          </w:pPr>
          <w:hyperlink w:anchor="_Toc453543114" w:history="1">
            <w:r w:rsidR="00C75C05" w:rsidRPr="00B23B72">
              <w:rPr>
                <w:rStyle w:val="Lienhypertexte"/>
                <w:noProof/>
              </w:rPr>
              <w:t>2.</w:t>
            </w:r>
            <w:r w:rsidR="00C75C05">
              <w:rPr>
                <w:b w:val="0"/>
                <w:bCs w:val="0"/>
                <w:i w:val="0"/>
                <w:iCs w:val="0"/>
                <w:noProof/>
                <w:sz w:val="22"/>
                <w:szCs w:val="22"/>
                <w:lang w:val="en-US" w:eastAsia="zh-CN"/>
              </w:rPr>
              <w:tab/>
            </w:r>
            <w:r w:rsidR="00C75C05" w:rsidRPr="00B23B72">
              <w:rPr>
                <w:rStyle w:val="Lienhypertexte"/>
                <w:noProof/>
              </w:rPr>
              <w:t>Vue fonctionnelle du projet</w:t>
            </w:r>
            <w:r w:rsidR="00C75C05">
              <w:rPr>
                <w:noProof/>
                <w:webHidden/>
              </w:rPr>
              <w:tab/>
            </w:r>
            <w:r w:rsidR="00C75C05">
              <w:rPr>
                <w:noProof/>
                <w:webHidden/>
              </w:rPr>
              <w:fldChar w:fldCharType="begin"/>
            </w:r>
            <w:r w:rsidR="00C75C05">
              <w:rPr>
                <w:noProof/>
                <w:webHidden/>
              </w:rPr>
              <w:instrText xml:space="preserve"> PAGEREF _Toc453543114 \h </w:instrText>
            </w:r>
            <w:r w:rsidR="00C75C05">
              <w:rPr>
                <w:noProof/>
                <w:webHidden/>
              </w:rPr>
            </w:r>
            <w:r w:rsidR="00C75C05">
              <w:rPr>
                <w:noProof/>
                <w:webHidden/>
              </w:rPr>
              <w:fldChar w:fldCharType="separate"/>
            </w:r>
            <w:r w:rsidR="002609E5">
              <w:rPr>
                <w:noProof/>
                <w:webHidden/>
              </w:rPr>
              <w:t>2</w:t>
            </w:r>
            <w:r w:rsidR="00C75C05">
              <w:rPr>
                <w:noProof/>
                <w:webHidden/>
              </w:rPr>
              <w:fldChar w:fldCharType="end"/>
            </w:r>
          </w:hyperlink>
        </w:p>
        <w:p w14:paraId="2737EEF7" w14:textId="31B49F34" w:rsidR="00C75C05" w:rsidRDefault="00D0071C">
          <w:pPr>
            <w:pStyle w:val="TM1"/>
            <w:tabs>
              <w:tab w:val="left" w:pos="440"/>
              <w:tab w:val="right" w:leader="dot" w:pos="9062"/>
            </w:tabs>
            <w:rPr>
              <w:b w:val="0"/>
              <w:bCs w:val="0"/>
              <w:i w:val="0"/>
              <w:iCs w:val="0"/>
              <w:noProof/>
              <w:sz w:val="22"/>
              <w:szCs w:val="22"/>
              <w:lang w:val="en-US" w:eastAsia="zh-CN"/>
            </w:rPr>
          </w:pPr>
          <w:hyperlink w:anchor="_Toc453543115" w:history="1">
            <w:r w:rsidR="00C75C05" w:rsidRPr="00B23B72">
              <w:rPr>
                <w:rStyle w:val="Lienhypertexte"/>
                <w:noProof/>
              </w:rPr>
              <w:t>3.</w:t>
            </w:r>
            <w:r w:rsidR="00C75C05">
              <w:rPr>
                <w:b w:val="0"/>
                <w:bCs w:val="0"/>
                <w:i w:val="0"/>
                <w:iCs w:val="0"/>
                <w:noProof/>
                <w:sz w:val="22"/>
                <w:szCs w:val="22"/>
                <w:lang w:val="en-US" w:eastAsia="zh-CN"/>
              </w:rPr>
              <w:tab/>
            </w:r>
            <w:r w:rsidR="00C75C05" w:rsidRPr="00B23B72">
              <w:rPr>
                <w:rStyle w:val="Lienhypertexte"/>
                <w:noProof/>
              </w:rPr>
              <w:t>Fonctionnalités pour la Beta</w:t>
            </w:r>
            <w:r w:rsidR="00C75C05">
              <w:rPr>
                <w:noProof/>
                <w:webHidden/>
              </w:rPr>
              <w:tab/>
            </w:r>
            <w:r w:rsidR="00C75C05">
              <w:rPr>
                <w:noProof/>
                <w:webHidden/>
              </w:rPr>
              <w:fldChar w:fldCharType="begin"/>
            </w:r>
            <w:r w:rsidR="00C75C05">
              <w:rPr>
                <w:noProof/>
                <w:webHidden/>
              </w:rPr>
              <w:instrText xml:space="preserve"> PAGEREF _Toc453543115 \h </w:instrText>
            </w:r>
            <w:r w:rsidR="00C75C05">
              <w:rPr>
                <w:noProof/>
                <w:webHidden/>
              </w:rPr>
            </w:r>
            <w:r w:rsidR="00C75C05">
              <w:rPr>
                <w:noProof/>
                <w:webHidden/>
              </w:rPr>
              <w:fldChar w:fldCharType="separate"/>
            </w:r>
            <w:r w:rsidR="002609E5">
              <w:rPr>
                <w:noProof/>
                <w:webHidden/>
              </w:rPr>
              <w:t>3</w:t>
            </w:r>
            <w:r w:rsidR="00C75C05">
              <w:rPr>
                <w:noProof/>
                <w:webHidden/>
              </w:rPr>
              <w:fldChar w:fldCharType="end"/>
            </w:r>
          </w:hyperlink>
        </w:p>
        <w:p w14:paraId="27D74E67" w14:textId="7F127232" w:rsidR="00C75C05" w:rsidRDefault="00D0071C">
          <w:pPr>
            <w:pStyle w:val="TM2"/>
            <w:tabs>
              <w:tab w:val="left" w:pos="880"/>
              <w:tab w:val="right" w:leader="dot" w:pos="9062"/>
            </w:tabs>
            <w:rPr>
              <w:b w:val="0"/>
              <w:bCs w:val="0"/>
              <w:noProof/>
              <w:lang w:val="en-US" w:eastAsia="zh-CN"/>
            </w:rPr>
          </w:pPr>
          <w:hyperlink w:anchor="_Toc453543116" w:history="1">
            <w:r w:rsidR="00C75C05" w:rsidRPr="00B23B72">
              <w:rPr>
                <w:rStyle w:val="Lienhypertexte"/>
                <w:noProof/>
              </w:rPr>
              <w:t>3.1.</w:t>
            </w:r>
            <w:r w:rsidR="00C75C05">
              <w:rPr>
                <w:b w:val="0"/>
                <w:bCs w:val="0"/>
                <w:noProof/>
                <w:lang w:val="en-US" w:eastAsia="zh-CN"/>
              </w:rPr>
              <w:tab/>
            </w:r>
            <w:r w:rsidR="00C75C05" w:rsidRPr="00B23B72">
              <w:rPr>
                <w:rStyle w:val="Lienhypertexte"/>
                <w:noProof/>
              </w:rPr>
              <w:t>Logiciel</w:t>
            </w:r>
            <w:r w:rsidR="00C75C05">
              <w:rPr>
                <w:noProof/>
                <w:webHidden/>
              </w:rPr>
              <w:tab/>
            </w:r>
            <w:r w:rsidR="00C75C05">
              <w:rPr>
                <w:noProof/>
                <w:webHidden/>
              </w:rPr>
              <w:fldChar w:fldCharType="begin"/>
            </w:r>
            <w:r w:rsidR="00C75C05">
              <w:rPr>
                <w:noProof/>
                <w:webHidden/>
              </w:rPr>
              <w:instrText xml:space="preserve"> PAGEREF _Toc453543116 \h </w:instrText>
            </w:r>
            <w:r w:rsidR="00C75C05">
              <w:rPr>
                <w:noProof/>
                <w:webHidden/>
              </w:rPr>
            </w:r>
            <w:r w:rsidR="00C75C05">
              <w:rPr>
                <w:noProof/>
                <w:webHidden/>
              </w:rPr>
              <w:fldChar w:fldCharType="separate"/>
            </w:r>
            <w:r w:rsidR="002609E5">
              <w:rPr>
                <w:noProof/>
                <w:webHidden/>
              </w:rPr>
              <w:t>3</w:t>
            </w:r>
            <w:r w:rsidR="00C75C05">
              <w:rPr>
                <w:noProof/>
                <w:webHidden/>
              </w:rPr>
              <w:fldChar w:fldCharType="end"/>
            </w:r>
          </w:hyperlink>
        </w:p>
        <w:p w14:paraId="09E782A3" w14:textId="6B28CF73" w:rsidR="00C75C05" w:rsidRDefault="00D0071C">
          <w:pPr>
            <w:pStyle w:val="TM2"/>
            <w:tabs>
              <w:tab w:val="left" w:pos="880"/>
              <w:tab w:val="right" w:leader="dot" w:pos="9062"/>
            </w:tabs>
            <w:rPr>
              <w:b w:val="0"/>
              <w:bCs w:val="0"/>
              <w:noProof/>
              <w:lang w:val="en-US" w:eastAsia="zh-CN"/>
            </w:rPr>
          </w:pPr>
          <w:hyperlink w:anchor="_Toc453543117" w:history="1">
            <w:r w:rsidR="00C75C05" w:rsidRPr="00B23B72">
              <w:rPr>
                <w:rStyle w:val="Lienhypertexte"/>
                <w:noProof/>
              </w:rPr>
              <w:t>3.2.</w:t>
            </w:r>
            <w:r w:rsidR="00C75C05">
              <w:rPr>
                <w:b w:val="0"/>
                <w:bCs w:val="0"/>
                <w:noProof/>
                <w:lang w:val="en-US" w:eastAsia="zh-CN"/>
              </w:rPr>
              <w:tab/>
            </w:r>
            <w:r w:rsidR="00C75C05" w:rsidRPr="00B23B72">
              <w:rPr>
                <w:rStyle w:val="Lienhypertexte"/>
                <w:noProof/>
              </w:rPr>
              <w:t>Site Web</w:t>
            </w:r>
            <w:r w:rsidR="00C75C05">
              <w:rPr>
                <w:noProof/>
                <w:webHidden/>
              </w:rPr>
              <w:tab/>
            </w:r>
            <w:r w:rsidR="00C75C05">
              <w:rPr>
                <w:noProof/>
                <w:webHidden/>
              </w:rPr>
              <w:fldChar w:fldCharType="begin"/>
            </w:r>
            <w:r w:rsidR="00C75C05">
              <w:rPr>
                <w:noProof/>
                <w:webHidden/>
              </w:rPr>
              <w:instrText xml:space="preserve"> PAGEREF _Toc453543117 \h </w:instrText>
            </w:r>
            <w:r w:rsidR="00C75C05">
              <w:rPr>
                <w:noProof/>
                <w:webHidden/>
              </w:rPr>
            </w:r>
            <w:r w:rsidR="00C75C05">
              <w:rPr>
                <w:noProof/>
                <w:webHidden/>
              </w:rPr>
              <w:fldChar w:fldCharType="separate"/>
            </w:r>
            <w:r w:rsidR="002609E5">
              <w:rPr>
                <w:noProof/>
                <w:webHidden/>
              </w:rPr>
              <w:t>5</w:t>
            </w:r>
            <w:r w:rsidR="00C75C05">
              <w:rPr>
                <w:noProof/>
                <w:webHidden/>
              </w:rPr>
              <w:fldChar w:fldCharType="end"/>
            </w:r>
          </w:hyperlink>
        </w:p>
        <w:p w14:paraId="118B6A0E" w14:textId="233E44EF" w:rsidR="00C75C05" w:rsidRDefault="00D0071C">
          <w:pPr>
            <w:pStyle w:val="TM2"/>
            <w:tabs>
              <w:tab w:val="left" w:pos="880"/>
              <w:tab w:val="right" w:leader="dot" w:pos="9062"/>
            </w:tabs>
            <w:rPr>
              <w:b w:val="0"/>
              <w:bCs w:val="0"/>
              <w:noProof/>
              <w:lang w:val="en-US" w:eastAsia="zh-CN"/>
            </w:rPr>
          </w:pPr>
          <w:hyperlink w:anchor="_Toc453543118" w:history="1">
            <w:r w:rsidR="00C75C05" w:rsidRPr="00B23B72">
              <w:rPr>
                <w:rStyle w:val="Lienhypertexte"/>
                <w:noProof/>
              </w:rPr>
              <w:t>3.3.</w:t>
            </w:r>
            <w:r w:rsidR="00C75C05">
              <w:rPr>
                <w:b w:val="0"/>
                <w:bCs w:val="0"/>
                <w:noProof/>
                <w:lang w:val="en-US" w:eastAsia="zh-CN"/>
              </w:rPr>
              <w:tab/>
            </w:r>
            <w:r w:rsidR="00C75C05" w:rsidRPr="00B23B72">
              <w:rPr>
                <w:rStyle w:val="Lienhypertexte"/>
                <w:noProof/>
              </w:rPr>
              <w:t>Application Mobile</w:t>
            </w:r>
            <w:r w:rsidR="00C75C05">
              <w:rPr>
                <w:noProof/>
                <w:webHidden/>
              </w:rPr>
              <w:tab/>
            </w:r>
            <w:r w:rsidR="00C75C05">
              <w:rPr>
                <w:noProof/>
                <w:webHidden/>
              </w:rPr>
              <w:fldChar w:fldCharType="begin"/>
            </w:r>
            <w:r w:rsidR="00C75C05">
              <w:rPr>
                <w:noProof/>
                <w:webHidden/>
              </w:rPr>
              <w:instrText xml:space="preserve"> PAGEREF _Toc453543118 \h </w:instrText>
            </w:r>
            <w:r w:rsidR="00C75C05">
              <w:rPr>
                <w:noProof/>
                <w:webHidden/>
              </w:rPr>
            </w:r>
            <w:r w:rsidR="00C75C05">
              <w:rPr>
                <w:noProof/>
                <w:webHidden/>
              </w:rPr>
              <w:fldChar w:fldCharType="separate"/>
            </w:r>
            <w:r w:rsidR="002609E5">
              <w:rPr>
                <w:noProof/>
                <w:webHidden/>
              </w:rPr>
              <w:t>7</w:t>
            </w:r>
            <w:r w:rsidR="00C75C05">
              <w:rPr>
                <w:noProof/>
                <w:webHidden/>
              </w:rPr>
              <w:fldChar w:fldCharType="end"/>
            </w:r>
          </w:hyperlink>
        </w:p>
        <w:p w14:paraId="2C704F76" w14:textId="0F53948E" w:rsidR="00C75C05" w:rsidRDefault="00D0071C">
          <w:pPr>
            <w:pStyle w:val="TM1"/>
            <w:tabs>
              <w:tab w:val="left" w:pos="440"/>
              <w:tab w:val="right" w:leader="dot" w:pos="9062"/>
            </w:tabs>
            <w:rPr>
              <w:b w:val="0"/>
              <w:bCs w:val="0"/>
              <w:i w:val="0"/>
              <w:iCs w:val="0"/>
              <w:noProof/>
              <w:sz w:val="22"/>
              <w:szCs w:val="22"/>
              <w:lang w:val="en-US" w:eastAsia="zh-CN"/>
            </w:rPr>
          </w:pPr>
          <w:hyperlink w:anchor="_Toc453543119" w:history="1">
            <w:r w:rsidR="00C75C05" w:rsidRPr="00B23B72">
              <w:rPr>
                <w:rStyle w:val="Lienhypertexte"/>
                <w:noProof/>
              </w:rPr>
              <w:t>4.</w:t>
            </w:r>
            <w:r w:rsidR="00C75C05">
              <w:rPr>
                <w:b w:val="0"/>
                <w:bCs w:val="0"/>
                <w:i w:val="0"/>
                <w:iCs w:val="0"/>
                <w:noProof/>
                <w:sz w:val="22"/>
                <w:szCs w:val="22"/>
                <w:lang w:val="en-US" w:eastAsia="zh-CN"/>
              </w:rPr>
              <w:tab/>
            </w:r>
            <w:r w:rsidR="00C75C05" w:rsidRPr="00B23B72">
              <w:rPr>
                <w:rStyle w:val="Lienhypertexte"/>
                <w:noProof/>
              </w:rPr>
              <w:t>Descriptions des scénarios</w:t>
            </w:r>
            <w:r w:rsidR="00C75C05">
              <w:rPr>
                <w:noProof/>
                <w:webHidden/>
              </w:rPr>
              <w:tab/>
            </w:r>
            <w:r w:rsidR="00C75C05">
              <w:rPr>
                <w:noProof/>
                <w:webHidden/>
              </w:rPr>
              <w:fldChar w:fldCharType="begin"/>
            </w:r>
            <w:r w:rsidR="00C75C05">
              <w:rPr>
                <w:noProof/>
                <w:webHidden/>
              </w:rPr>
              <w:instrText xml:space="preserve"> PAGEREF _Toc453543119 \h </w:instrText>
            </w:r>
            <w:r w:rsidR="00C75C05">
              <w:rPr>
                <w:noProof/>
                <w:webHidden/>
              </w:rPr>
            </w:r>
            <w:r w:rsidR="00C75C05">
              <w:rPr>
                <w:noProof/>
                <w:webHidden/>
              </w:rPr>
              <w:fldChar w:fldCharType="separate"/>
            </w:r>
            <w:r w:rsidR="002609E5">
              <w:rPr>
                <w:noProof/>
                <w:webHidden/>
              </w:rPr>
              <w:t>9</w:t>
            </w:r>
            <w:r w:rsidR="00C75C05">
              <w:rPr>
                <w:noProof/>
                <w:webHidden/>
              </w:rPr>
              <w:fldChar w:fldCharType="end"/>
            </w:r>
          </w:hyperlink>
        </w:p>
        <w:p w14:paraId="6BA53A6E" w14:textId="290E4BB0" w:rsidR="00C75C05" w:rsidRDefault="00D0071C">
          <w:pPr>
            <w:pStyle w:val="TM2"/>
            <w:tabs>
              <w:tab w:val="left" w:pos="880"/>
              <w:tab w:val="right" w:leader="dot" w:pos="9062"/>
            </w:tabs>
            <w:rPr>
              <w:b w:val="0"/>
              <w:bCs w:val="0"/>
              <w:noProof/>
              <w:lang w:val="en-US" w:eastAsia="zh-CN"/>
            </w:rPr>
          </w:pPr>
          <w:hyperlink w:anchor="_Toc453543120" w:history="1">
            <w:r w:rsidR="00C75C05" w:rsidRPr="00B23B72">
              <w:rPr>
                <w:rStyle w:val="Lienhypertexte"/>
                <w:noProof/>
              </w:rPr>
              <w:t>4.1.</w:t>
            </w:r>
            <w:r w:rsidR="00C75C05">
              <w:rPr>
                <w:b w:val="0"/>
                <w:bCs w:val="0"/>
                <w:noProof/>
                <w:lang w:val="en-US" w:eastAsia="zh-CN"/>
              </w:rPr>
              <w:tab/>
            </w:r>
            <w:r w:rsidR="00C75C05" w:rsidRPr="00B23B72">
              <w:rPr>
                <w:rStyle w:val="Lienhypertexte"/>
                <w:noProof/>
              </w:rPr>
              <w:t>Comment utiliser cette section ?</w:t>
            </w:r>
            <w:r w:rsidR="00C75C05">
              <w:rPr>
                <w:noProof/>
                <w:webHidden/>
              </w:rPr>
              <w:tab/>
            </w:r>
            <w:r w:rsidR="00C75C05">
              <w:rPr>
                <w:noProof/>
                <w:webHidden/>
              </w:rPr>
              <w:fldChar w:fldCharType="begin"/>
            </w:r>
            <w:r w:rsidR="00C75C05">
              <w:rPr>
                <w:noProof/>
                <w:webHidden/>
              </w:rPr>
              <w:instrText xml:space="preserve"> PAGEREF _Toc453543120 \h </w:instrText>
            </w:r>
            <w:r w:rsidR="00C75C05">
              <w:rPr>
                <w:noProof/>
                <w:webHidden/>
              </w:rPr>
            </w:r>
            <w:r w:rsidR="00C75C05">
              <w:rPr>
                <w:noProof/>
                <w:webHidden/>
              </w:rPr>
              <w:fldChar w:fldCharType="separate"/>
            </w:r>
            <w:r w:rsidR="002609E5">
              <w:rPr>
                <w:noProof/>
                <w:webHidden/>
              </w:rPr>
              <w:t>9</w:t>
            </w:r>
            <w:r w:rsidR="00C75C05">
              <w:rPr>
                <w:noProof/>
                <w:webHidden/>
              </w:rPr>
              <w:fldChar w:fldCharType="end"/>
            </w:r>
          </w:hyperlink>
        </w:p>
        <w:p w14:paraId="3CBF82A0" w14:textId="054DCBF3" w:rsidR="00C75C05" w:rsidRDefault="00D0071C">
          <w:pPr>
            <w:pStyle w:val="TM2"/>
            <w:tabs>
              <w:tab w:val="left" w:pos="880"/>
              <w:tab w:val="right" w:leader="dot" w:pos="9062"/>
            </w:tabs>
            <w:rPr>
              <w:b w:val="0"/>
              <w:bCs w:val="0"/>
              <w:noProof/>
              <w:lang w:val="en-US" w:eastAsia="zh-CN"/>
            </w:rPr>
          </w:pPr>
          <w:hyperlink w:anchor="_Toc453543121" w:history="1">
            <w:r w:rsidR="00C75C05" w:rsidRPr="00B23B72">
              <w:rPr>
                <w:rStyle w:val="Lienhypertexte"/>
                <w:noProof/>
              </w:rPr>
              <w:t>4.2.</w:t>
            </w:r>
            <w:r w:rsidR="00C75C05">
              <w:rPr>
                <w:b w:val="0"/>
                <w:bCs w:val="0"/>
                <w:noProof/>
                <w:lang w:val="en-US" w:eastAsia="zh-CN"/>
              </w:rPr>
              <w:tab/>
            </w:r>
            <w:r w:rsidR="00C75C05" w:rsidRPr="00B23B72">
              <w:rPr>
                <w:rStyle w:val="Lienhypertexte"/>
                <w:noProof/>
              </w:rPr>
              <w:t>Logiciel</w:t>
            </w:r>
            <w:r w:rsidR="00C75C05">
              <w:rPr>
                <w:noProof/>
                <w:webHidden/>
              </w:rPr>
              <w:tab/>
            </w:r>
            <w:r w:rsidR="00C75C05">
              <w:rPr>
                <w:noProof/>
                <w:webHidden/>
              </w:rPr>
              <w:fldChar w:fldCharType="begin"/>
            </w:r>
            <w:r w:rsidR="00C75C05">
              <w:rPr>
                <w:noProof/>
                <w:webHidden/>
              </w:rPr>
              <w:instrText xml:space="preserve"> PAGEREF _Toc453543121 \h </w:instrText>
            </w:r>
            <w:r w:rsidR="00C75C05">
              <w:rPr>
                <w:noProof/>
                <w:webHidden/>
              </w:rPr>
            </w:r>
            <w:r w:rsidR="00C75C05">
              <w:rPr>
                <w:noProof/>
                <w:webHidden/>
              </w:rPr>
              <w:fldChar w:fldCharType="separate"/>
            </w:r>
            <w:r w:rsidR="002609E5">
              <w:rPr>
                <w:noProof/>
                <w:webHidden/>
              </w:rPr>
              <w:t>10</w:t>
            </w:r>
            <w:r w:rsidR="00C75C05">
              <w:rPr>
                <w:noProof/>
                <w:webHidden/>
              </w:rPr>
              <w:fldChar w:fldCharType="end"/>
            </w:r>
          </w:hyperlink>
        </w:p>
        <w:p w14:paraId="1A0306EC" w14:textId="5359D442" w:rsidR="00C75C05" w:rsidRDefault="00D0071C">
          <w:pPr>
            <w:pStyle w:val="TM3"/>
            <w:tabs>
              <w:tab w:val="left" w:pos="1320"/>
              <w:tab w:val="right" w:leader="dot" w:pos="9062"/>
            </w:tabs>
            <w:rPr>
              <w:noProof/>
              <w:sz w:val="22"/>
              <w:szCs w:val="22"/>
              <w:lang w:val="en-US" w:eastAsia="zh-CN"/>
            </w:rPr>
          </w:pPr>
          <w:hyperlink w:anchor="_Toc453543122" w:history="1">
            <w:r w:rsidR="00C75C05" w:rsidRPr="00B23B72">
              <w:rPr>
                <w:rStyle w:val="Lienhypertexte"/>
                <w:noProof/>
                <w14:scene3d>
                  <w14:camera w14:prst="orthographicFront"/>
                  <w14:lightRig w14:rig="threePt" w14:dir="t">
                    <w14:rot w14:lat="0" w14:lon="0" w14:rev="0"/>
                  </w14:lightRig>
                </w14:scene3d>
              </w:rPr>
              <w:t>4.2.1.</w:t>
            </w:r>
            <w:r w:rsidR="00C75C05">
              <w:rPr>
                <w:noProof/>
                <w:sz w:val="22"/>
                <w:szCs w:val="22"/>
                <w:lang w:val="en-US" w:eastAsia="zh-CN"/>
              </w:rPr>
              <w:tab/>
            </w:r>
            <w:r w:rsidR="00C75C05" w:rsidRPr="00B23B72">
              <w:rPr>
                <w:rStyle w:val="Lienhypertexte"/>
                <w:noProof/>
              </w:rPr>
              <w:t>Prérequis</w:t>
            </w:r>
            <w:r w:rsidR="00C75C05">
              <w:rPr>
                <w:noProof/>
                <w:webHidden/>
              </w:rPr>
              <w:tab/>
            </w:r>
            <w:r w:rsidR="00C75C05">
              <w:rPr>
                <w:noProof/>
                <w:webHidden/>
              </w:rPr>
              <w:fldChar w:fldCharType="begin"/>
            </w:r>
            <w:r w:rsidR="00C75C05">
              <w:rPr>
                <w:noProof/>
                <w:webHidden/>
              </w:rPr>
              <w:instrText xml:space="preserve"> PAGEREF _Toc453543122 \h </w:instrText>
            </w:r>
            <w:r w:rsidR="00C75C05">
              <w:rPr>
                <w:noProof/>
                <w:webHidden/>
              </w:rPr>
            </w:r>
            <w:r w:rsidR="00C75C05">
              <w:rPr>
                <w:noProof/>
                <w:webHidden/>
              </w:rPr>
              <w:fldChar w:fldCharType="separate"/>
            </w:r>
            <w:r w:rsidR="002609E5">
              <w:rPr>
                <w:noProof/>
                <w:webHidden/>
              </w:rPr>
              <w:t>10</w:t>
            </w:r>
            <w:r w:rsidR="00C75C05">
              <w:rPr>
                <w:noProof/>
                <w:webHidden/>
              </w:rPr>
              <w:fldChar w:fldCharType="end"/>
            </w:r>
          </w:hyperlink>
        </w:p>
        <w:p w14:paraId="012D5A90" w14:textId="457EF2F2" w:rsidR="00C75C05" w:rsidRDefault="00D0071C">
          <w:pPr>
            <w:pStyle w:val="TM3"/>
            <w:tabs>
              <w:tab w:val="left" w:pos="1320"/>
              <w:tab w:val="right" w:leader="dot" w:pos="9062"/>
            </w:tabs>
            <w:rPr>
              <w:noProof/>
              <w:sz w:val="22"/>
              <w:szCs w:val="22"/>
              <w:lang w:val="en-US" w:eastAsia="zh-CN"/>
            </w:rPr>
          </w:pPr>
          <w:hyperlink w:anchor="_Toc453543123" w:history="1">
            <w:r w:rsidR="00C75C05" w:rsidRPr="00B23B72">
              <w:rPr>
                <w:rStyle w:val="Lienhypertexte"/>
                <w:noProof/>
                <w14:scene3d>
                  <w14:camera w14:prst="orthographicFront"/>
                  <w14:lightRig w14:rig="threePt" w14:dir="t">
                    <w14:rot w14:lat="0" w14:lon="0" w14:rev="0"/>
                  </w14:lightRig>
                </w14:scene3d>
              </w:rPr>
              <w:t>4.2.2.</w:t>
            </w:r>
            <w:r w:rsidR="00C75C05">
              <w:rPr>
                <w:noProof/>
                <w:sz w:val="22"/>
                <w:szCs w:val="22"/>
                <w:lang w:val="en-US" w:eastAsia="zh-CN"/>
              </w:rPr>
              <w:tab/>
            </w:r>
            <w:r w:rsidR="00C75C05" w:rsidRPr="00B23B72">
              <w:rPr>
                <w:rStyle w:val="Lienhypertexte"/>
                <w:noProof/>
              </w:rPr>
              <w:t>Déroulement du scénario</w:t>
            </w:r>
            <w:r w:rsidR="00C75C05">
              <w:rPr>
                <w:noProof/>
                <w:webHidden/>
              </w:rPr>
              <w:tab/>
            </w:r>
            <w:r w:rsidR="00C75C05">
              <w:rPr>
                <w:noProof/>
                <w:webHidden/>
              </w:rPr>
              <w:fldChar w:fldCharType="begin"/>
            </w:r>
            <w:r w:rsidR="00C75C05">
              <w:rPr>
                <w:noProof/>
                <w:webHidden/>
              </w:rPr>
              <w:instrText xml:space="preserve"> PAGEREF _Toc453543123 \h </w:instrText>
            </w:r>
            <w:r w:rsidR="00C75C05">
              <w:rPr>
                <w:noProof/>
                <w:webHidden/>
              </w:rPr>
            </w:r>
            <w:r w:rsidR="00C75C05">
              <w:rPr>
                <w:noProof/>
                <w:webHidden/>
              </w:rPr>
              <w:fldChar w:fldCharType="separate"/>
            </w:r>
            <w:r w:rsidR="002609E5">
              <w:rPr>
                <w:noProof/>
                <w:webHidden/>
              </w:rPr>
              <w:t>10</w:t>
            </w:r>
            <w:r w:rsidR="00C75C05">
              <w:rPr>
                <w:noProof/>
                <w:webHidden/>
              </w:rPr>
              <w:fldChar w:fldCharType="end"/>
            </w:r>
          </w:hyperlink>
        </w:p>
        <w:p w14:paraId="43F7FD16" w14:textId="1E09E443" w:rsidR="00C75C05" w:rsidRDefault="00D0071C">
          <w:pPr>
            <w:pStyle w:val="TM2"/>
            <w:tabs>
              <w:tab w:val="left" w:pos="880"/>
              <w:tab w:val="right" w:leader="dot" w:pos="9062"/>
            </w:tabs>
            <w:rPr>
              <w:b w:val="0"/>
              <w:bCs w:val="0"/>
              <w:noProof/>
              <w:lang w:val="en-US" w:eastAsia="zh-CN"/>
            </w:rPr>
          </w:pPr>
          <w:hyperlink w:anchor="_Toc453543124" w:history="1">
            <w:r w:rsidR="00C75C05" w:rsidRPr="00B23B72">
              <w:rPr>
                <w:rStyle w:val="Lienhypertexte"/>
                <w:noProof/>
              </w:rPr>
              <w:t>4.3.</w:t>
            </w:r>
            <w:r w:rsidR="00C75C05">
              <w:rPr>
                <w:b w:val="0"/>
                <w:bCs w:val="0"/>
                <w:noProof/>
                <w:lang w:val="en-US" w:eastAsia="zh-CN"/>
              </w:rPr>
              <w:tab/>
            </w:r>
            <w:r w:rsidR="00C75C05" w:rsidRPr="00B23B72">
              <w:rPr>
                <w:rStyle w:val="Lienhypertexte"/>
                <w:noProof/>
              </w:rPr>
              <w:t>Site internet et applications mobiles</w:t>
            </w:r>
            <w:r w:rsidR="00C75C05">
              <w:rPr>
                <w:noProof/>
                <w:webHidden/>
              </w:rPr>
              <w:tab/>
            </w:r>
            <w:r w:rsidR="00C75C05">
              <w:rPr>
                <w:noProof/>
                <w:webHidden/>
              </w:rPr>
              <w:fldChar w:fldCharType="begin"/>
            </w:r>
            <w:r w:rsidR="00C75C05">
              <w:rPr>
                <w:noProof/>
                <w:webHidden/>
              </w:rPr>
              <w:instrText xml:space="preserve"> PAGEREF _Toc453543124 \h </w:instrText>
            </w:r>
            <w:r w:rsidR="00C75C05">
              <w:rPr>
                <w:noProof/>
                <w:webHidden/>
              </w:rPr>
            </w:r>
            <w:r w:rsidR="00C75C05">
              <w:rPr>
                <w:noProof/>
                <w:webHidden/>
              </w:rPr>
              <w:fldChar w:fldCharType="separate"/>
            </w:r>
            <w:r w:rsidR="002609E5">
              <w:rPr>
                <w:noProof/>
                <w:webHidden/>
              </w:rPr>
              <w:t>15</w:t>
            </w:r>
            <w:r w:rsidR="00C75C05">
              <w:rPr>
                <w:noProof/>
                <w:webHidden/>
              </w:rPr>
              <w:fldChar w:fldCharType="end"/>
            </w:r>
          </w:hyperlink>
        </w:p>
        <w:p w14:paraId="1BB5065E" w14:textId="52E52177" w:rsidR="00C75C05" w:rsidRDefault="00D0071C">
          <w:pPr>
            <w:pStyle w:val="TM3"/>
            <w:tabs>
              <w:tab w:val="left" w:pos="1320"/>
              <w:tab w:val="right" w:leader="dot" w:pos="9062"/>
            </w:tabs>
            <w:rPr>
              <w:noProof/>
              <w:sz w:val="22"/>
              <w:szCs w:val="22"/>
              <w:lang w:val="en-US" w:eastAsia="zh-CN"/>
            </w:rPr>
          </w:pPr>
          <w:hyperlink w:anchor="_Toc453543125" w:history="1">
            <w:r w:rsidR="00C75C05" w:rsidRPr="00B23B72">
              <w:rPr>
                <w:rStyle w:val="Lienhypertexte"/>
                <w:noProof/>
                <w14:scene3d>
                  <w14:camera w14:prst="orthographicFront"/>
                  <w14:lightRig w14:rig="threePt" w14:dir="t">
                    <w14:rot w14:lat="0" w14:lon="0" w14:rev="0"/>
                  </w14:lightRig>
                </w14:scene3d>
              </w:rPr>
              <w:t>4.3.1.</w:t>
            </w:r>
            <w:r w:rsidR="00C75C05">
              <w:rPr>
                <w:noProof/>
                <w:sz w:val="22"/>
                <w:szCs w:val="22"/>
                <w:lang w:val="en-US" w:eastAsia="zh-CN"/>
              </w:rPr>
              <w:tab/>
            </w:r>
            <w:r w:rsidR="00C75C05" w:rsidRPr="00B23B72">
              <w:rPr>
                <w:rStyle w:val="Lienhypertexte"/>
                <w:noProof/>
              </w:rPr>
              <w:t>Prérequis</w:t>
            </w:r>
            <w:r w:rsidR="00C75C05">
              <w:rPr>
                <w:noProof/>
                <w:webHidden/>
              </w:rPr>
              <w:tab/>
            </w:r>
            <w:r w:rsidR="00C75C05">
              <w:rPr>
                <w:noProof/>
                <w:webHidden/>
              </w:rPr>
              <w:fldChar w:fldCharType="begin"/>
            </w:r>
            <w:r w:rsidR="00C75C05">
              <w:rPr>
                <w:noProof/>
                <w:webHidden/>
              </w:rPr>
              <w:instrText xml:space="preserve"> PAGEREF _Toc453543125 \h </w:instrText>
            </w:r>
            <w:r w:rsidR="00C75C05">
              <w:rPr>
                <w:noProof/>
                <w:webHidden/>
              </w:rPr>
            </w:r>
            <w:r w:rsidR="00C75C05">
              <w:rPr>
                <w:noProof/>
                <w:webHidden/>
              </w:rPr>
              <w:fldChar w:fldCharType="separate"/>
            </w:r>
            <w:r w:rsidR="002609E5">
              <w:rPr>
                <w:noProof/>
                <w:webHidden/>
              </w:rPr>
              <w:t>15</w:t>
            </w:r>
            <w:r w:rsidR="00C75C05">
              <w:rPr>
                <w:noProof/>
                <w:webHidden/>
              </w:rPr>
              <w:fldChar w:fldCharType="end"/>
            </w:r>
          </w:hyperlink>
        </w:p>
        <w:p w14:paraId="0AC20D22" w14:textId="63DFE446" w:rsidR="00C75C05" w:rsidRDefault="00D0071C">
          <w:pPr>
            <w:pStyle w:val="TM3"/>
            <w:tabs>
              <w:tab w:val="left" w:pos="1320"/>
              <w:tab w:val="right" w:leader="dot" w:pos="9062"/>
            </w:tabs>
            <w:rPr>
              <w:noProof/>
              <w:sz w:val="22"/>
              <w:szCs w:val="22"/>
              <w:lang w:val="en-US" w:eastAsia="zh-CN"/>
            </w:rPr>
          </w:pPr>
          <w:hyperlink w:anchor="_Toc453543126" w:history="1">
            <w:r w:rsidR="00C75C05" w:rsidRPr="00B23B72">
              <w:rPr>
                <w:rStyle w:val="Lienhypertexte"/>
                <w:noProof/>
                <w14:scene3d>
                  <w14:camera w14:prst="orthographicFront"/>
                  <w14:lightRig w14:rig="threePt" w14:dir="t">
                    <w14:rot w14:lat="0" w14:lon="0" w14:rev="0"/>
                  </w14:lightRig>
                </w14:scene3d>
              </w:rPr>
              <w:t>4.3.2.</w:t>
            </w:r>
            <w:r w:rsidR="00C75C05">
              <w:rPr>
                <w:noProof/>
                <w:sz w:val="22"/>
                <w:szCs w:val="22"/>
                <w:lang w:val="en-US" w:eastAsia="zh-CN"/>
              </w:rPr>
              <w:tab/>
            </w:r>
            <w:r w:rsidR="00C75C05" w:rsidRPr="00B23B72">
              <w:rPr>
                <w:rStyle w:val="Lienhypertexte"/>
                <w:noProof/>
              </w:rPr>
              <w:t>Déroulement du scénario</w:t>
            </w:r>
            <w:r w:rsidR="00C75C05">
              <w:rPr>
                <w:noProof/>
                <w:webHidden/>
              </w:rPr>
              <w:tab/>
            </w:r>
            <w:r w:rsidR="00C75C05">
              <w:rPr>
                <w:noProof/>
                <w:webHidden/>
              </w:rPr>
              <w:fldChar w:fldCharType="begin"/>
            </w:r>
            <w:r w:rsidR="00C75C05">
              <w:rPr>
                <w:noProof/>
                <w:webHidden/>
              </w:rPr>
              <w:instrText xml:space="preserve"> PAGEREF _Toc453543126 \h </w:instrText>
            </w:r>
            <w:r w:rsidR="00C75C05">
              <w:rPr>
                <w:noProof/>
                <w:webHidden/>
              </w:rPr>
            </w:r>
            <w:r w:rsidR="00C75C05">
              <w:rPr>
                <w:noProof/>
                <w:webHidden/>
              </w:rPr>
              <w:fldChar w:fldCharType="separate"/>
            </w:r>
            <w:r w:rsidR="002609E5">
              <w:rPr>
                <w:noProof/>
                <w:webHidden/>
              </w:rPr>
              <w:t>15</w:t>
            </w:r>
            <w:r w:rsidR="00C75C05">
              <w:rPr>
                <w:noProof/>
                <w:webHidden/>
              </w:rPr>
              <w:fldChar w:fldCharType="end"/>
            </w:r>
          </w:hyperlink>
        </w:p>
        <w:p w14:paraId="3B74D009" w14:textId="3BFB079C" w:rsidR="00B4087B" w:rsidRPr="00EA759C" w:rsidRDefault="00B4087B" w:rsidP="00181574">
          <w:pPr>
            <w:pStyle w:val="TM1"/>
            <w:tabs>
              <w:tab w:val="left" w:pos="440"/>
              <w:tab w:val="right" w:leader="dot" w:pos="9062"/>
            </w:tabs>
            <w:rPr>
              <w:b w:val="0"/>
              <w:bCs w:val="0"/>
              <w:noProof/>
            </w:rPr>
          </w:pPr>
          <w:r w:rsidRPr="00EA759C">
            <w:fldChar w:fldCharType="end"/>
          </w:r>
        </w:p>
      </w:sdtContent>
    </w:sdt>
    <w:p w14:paraId="0B5DC583" w14:textId="77777777" w:rsidR="00B4087B" w:rsidRPr="00EA759C" w:rsidRDefault="00B4087B" w:rsidP="00B4087B">
      <w:pPr>
        <w:pStyle w:val="Titre1horssommaire"/>
      </w:pPr>
      <w:r w:rsidRPr="00EA759C">
        <w:t>Liste des Tableaux</w:t>
      </w:r>
    </w:p>
    <w:p w14:paraId="08831F6F" w14:textId="3AA6C046" w:rsidR="00C75C05" w:rsidRDefault="001D3E62">
      <w:pPr>
        <w:pStyle w:val="Tabledesillustrations"/>
        <w:tabs>
          <w:tab w:val="right" w:leader="dot" w:pos="9062"/>
        </w:tabs>
        <w:rPr>
          <w:noProof/>
          <w:szCs w:val="22"/>
          <w:lang w:val="en-US" w:eastAsia="zh-CN"/>
        </w:rPr>
      </w:pPr>
      <w:r>
        <w:fldChar w:fldCharType="begin"/>
      </w:r>
      <w:r>
        <w:instrText xml:space="preserve"> TOC \h \z \c "Tableau" </w:instrText>
      </w:r>
      <w:r>
        <w:fldChar w:fldCharType="separate"/>
      </w:r>
      <w:hyperlink w:anchor="_Toc453543127" w:history="1">
        <w:r w:rsidR="00C75C05" w:rsidRPr="00F51641">
          <w:rPr>
            <w:rStyle w:val="Lienhypertexte"/>
            <w:noProof/>
          </w:rPr>
          <w:t>Tableau 3.1. Checklist des fonctionnalités du logiciel</w:t>
        </w:r>
        <w:r w:rsidR="00C75C05">
          <w:rPr>
            <w:noProof/>
            <w:webHidden/>
          </w:rPr>
          <w:tab/>
        </w:r>
        <w:r w:rsidR="00C75C05">
          <w:rPr>
            <w:noProof/>
            <w:webHidden/>
          </w:rPr>
          <w:fldChar w:fldCharType="begin"/>
        </w:r>
        <w:r w:rsidR="00C75C05">
          <w:rPr>
            <w:noProof/>
            <w:webHidden/>
          </w:rPr>
          <w:instrText xml:space="preserve"> PAGEREF _Toc453543127 \h </w:instrText>
        </w:r>
        <w:r w:rsidR="00C75C05">
          <w:rPr>
            <w:noProof/>
            <w:webHidden/>
          </w:rPr>
        </w:r>
        <w:r w:rsidR="00C75C05">
          <w:rPr>
            <w:noProof/>
            <w:webHidden/>
          </w:rPr>
          <w:fldChar w:fldCharType="separate"/>
        </w:r>
        <w:r w:rsidR="002609E5">
          <w:rPr>
            <w:noProof/>
            <w:webHidden/>
          </w:rPr>
          <w:t>4</w:t>
        </w:r>
        <w:r w:rsidR="00C75C05">
          <w:rPr>
            <w:noProof/>
            <w:webHidden/>
          </w:rPr>
          <w:fldChar w:fldCharType="end"/>
        </w:r>
      </w:hyperlink>
    </w:p>
    <w:p w14:paraId="2959991A" w14:textId="51149027" w:rsidR="00C75C05" w:rsidRDefault="00D0071C">
      <w:pPr>
        <w:pStyle w:val="Tabledesillustrations"/>
        <w:tabs>
          <w:tab w:val="right" w:leader="dot" w:pos="9062"/>
        </w:tabs>
        <w:rPr>
          <w:noProof/>
          <w:szCs w:val="22"/>
          <w:lang w:val="en-US" w:eastAsia="zh-CN"/>
        </w:rPr>
      </w:pPr>
      <w:hyperlink w:anchor="_Toc453543128" w:history="1">
        <w:r w:rsidR="00C75C05" w:rsidRPr="00F51641">
          <w:rPr>
            <w:rStyle w:val="Lienhypertexte"/>
            <w:noProof/>
          </w:rPr>
          <w:t>Tableau 3.2. Checklist des fonctionnalités du site web</w:t>
        </w:r>
        <w:r w:rsidR="00C75C05">
          <w:rPr>
            <w:noProof/>
            <w:webHidden/>
          </w:rPr>
          <w:tab/>
        </w:r>
        <w:r w:rsidR="00C75C05">
          <w:rPr>
            <w:noProof/>
            <w:webHidden/>
          </w:rPr>
          <w:fldChar w:fldCharType="begin"/>
        </w:r>
        <w:r w:rsidR="00C75C05">
          <w:rPr>
            <w:noProof/>
            <w:webHidden/>
          </w:rPr>
          <w:instrText xml:space="preserve"> PAGEREF _Toc453543128 \h </w:instrText>
        </w:r>
        <w:r w:rsidR="00C75C05">
          <w:rPr>
            <w:noProof/>
            <w:webHidden/>
          </w:rPr>
        </w:r>
        <w:r w:rsidR="00C75C05">
          <w:rPr>
            <w:noProof/>
            <w:webHidden/>
          </w:rPr>
          <w:fldChar w:fldCharType="separate"/>
        </w:r>
        <w:r w:rsidR="002609E5">
          <w:rPr>
            <w:noProof/>
            <w:webHidden/>
          </w:rPr>
          <w:t>6</w:t>
        </w:r>
        <w:r w:rsidR="00C75C05">
          <w:rPr>
            <w:noProof/>
            <w:webHidden/>
          </w:rPr>
          <w:fldChar w:fldCharType="end"/>
        </w:r>
      </w:hyperlink>
    </w:p>
    <w:p w14:paraId="6D534D20" w14:textId="0073847D" w:rsidR="00C75C05" w:rsidRDefault="00D0071C">
      <w:pPr>
        <w:pStyle w:val="Tabledesillustrations"/>
        <w:tabs>
          <w:tab w:val="right" w:leader="dot" w:pos="9062"/>
        </w:tabs>
        <w:rPr>
          <w:noProof/>
          <w:szCs w:val="22"/>
          <w:lang w:val="en-US" w:eastAsia="zh-CN"/>
        </w:rPr>
      </w:pPr>
      <w:hyperlink w:anchor="_Toc453543129" w:history="1">
        <w:r w:rsidR="00C75C05" w:rsidRPr="00F51641">
          <w:rPr>
            <w:rStyle w:val="Lienhypertexte"/>
            <w:noProof/>
          </w:rPr>
          <w:t>Tableau 3.1. Checklist des fonctionnalités des applications mobiles</w:t>
        </w:r>
        <w:r w:rsidR="00C75C05">
          <w:rPr>
            <w:noProof/>
            <w:webHidden/>
          </w:rPr>
          <w:tab/>
        </w:r>
        <w:r w:rsidR="00C75C05">
          <w:rPr>
            <w:noProof/>
            <w:webHidden/>
          </w:rPr>
          <w:fldChar w:fldCharType="begin"/>
        </w:r>
        <w:r w:rsidR="00C75C05">
          <w:rPr>
            <w:noProof/>
            <w:webHidden/>
          </w:rPr>
          <w:instrText xml:space="preserve"> PAGEREF _Toc453543129 \h </w:instrText>
        </w:r>
        <w:r w:rsidR="00C75C05">
          <w:rPr>
            <w:noProof/>
            <w:webHidden/>
          </w:rPr>
        </w:r>
        <w:r w:rsidR="00C75C05">
          <w:rPr>
            <w:noProof/>
            <w:webHidden/>
          </w:rPr>
          <w:fldChar w:fldCharType="separate"/>
        </w:r>
        <w:r w:rsidR="002609E5">
          <w:rPr>
            <w:noProof/>
            <w:webHidden/>
          </w:rPr>
          <w:t>8</w:t>
        </w:r>
        <w:r w:rsidR="00C75C05">
          <w:rPr>
            <w:noProof/>
            <w:webHidden/>
          </w:rPr>
          <w:fldChar w:fldCharType="end"/>
        </w:r>
      </w:hyperlink>
    </w:p>
    <w:p w14:paraId="06FBC85E" w14:textId="007E4E01" w:rsidR="00B4087B" w:rsidRPr="00EA759C" w:rsidRDefault="001D3E62" w:rsidP="00FA4DDE">
      <w:pPr>
        <w:pStyle w:val="Tabledesillustrations"/>
      </w:pPr>
      <w:r>
        <w:fldChar w:fldCharType="end"/>
      </w:r>
    </w:p>
    <w:p w14:paraId="044282F0" w14:textId="77777777" w:rsidR="00181574" w:rsidRPr="00EA759C" w:rsidRDefault="00181574" w:rsidP="00181574">
      <w:pPr>
        <w:pStyle w:val="Titre1horssommaire"/>
      </w:pPr>
      <w:r w:rsidRPr="00EA759C">
        <w:t>Liste des Figures</w:t>
      </w:r>
    </w:p>
    <w:p w14:paraId="3EF7816A" w14:textId="3BE414DE" w:rsidR="00C75C05" w:rsidRDefault="00FA4DDE">
      <w:pPr>
        <w:pStyle w:val="Tabledesillustrations"/>
        <w:tabs>
          <w:tab w:val="right" w:leader="dot" w:pos="9062"/>
        </w:tabs>
        <w:rPr>
          <w:noProof/>
          <w:szCs w:val="22"/>
          <w:lang w:val="en-US" w:eastAsia="zh-CN"/>
        </w:rPr>
      </w:pPr>
      <w:r w:rsidRPr="00EA759C">
        <w:rPr>
          <w:sz w:val="20"/>
          <w:szCs w:val="22"/>
        </w:rPr>
        <w:fldChar w:fldCharType="begin"/>
      </w:r>
      <w:r w:rsidRPr="00EA759C">
        <w:rPr>
          <w:sz w:val="20"/>
        </w:rPr>
        <w:instrText xml:space="preserve"> TOC \h \z \c "Figure" </w:instrText>
      </w:r>
      <w:r w:rsidRPr="00EA759C">
        <w:rPr>
          <w:sz w:val="20"/>
          <w:szCs w:val="22"/>
        </w:rPr>
        <w:fldChar w:fldCharType="separate"/>
      </w:r>
      <w:hyperlink w:anchor="_Toc453543130" w:history="1">
        <w:r w:rsidR="00C75C05" w:rsidRPr="00F439C0">
          <w:rPr>
            <w:rStyle w:val="Lienhypertexte"/>
            <w:noProof/>
          </w:rPr>
          <w:t>Figure 2.1. Vue fonctionnelle de Music Sheet Writer</w:t>
        </w:r>
        <w:r w:rsidR="00C75C05">
          <w:rPr>
            <w:noProof/>
            <w:webHidden/>
          </w:rPr>
          <w:tab/>
        </w:r>
        <w:r w:rsidR="00C75C05">
          <w:rPr>
            <w:noProof/>
            <w:webHidden/>
          </w:rPr>
          <w:fldChar w:fldCharType="begin"/>
        </w:r>
        <w:r w:rsidR="00C75C05">
          <w:rPr>
            <w:noProof/>
            <w:webHidden/>
          </w:rPr>
          <w:instrText xml:space="preserve"> PAGEREF _Toc453543130 \h </w:instrText>
        </w:r>
        <w:r w:rsidR="00C75C05">
          <w:rPr>
            <w:noProof/>
            <w:webHidden/>
          </w:rPr>
        </w:r>
        <w:r w:rsidR="00C75C05">
          <w:rPr>
            <w:noProof/>
            <w:webHidden/>
          </w:rPr>
          <w:fldChar w:fldCharType="separate"/>
        </w:r>
        <w:r w:rsidR="002609E5">
          <w:rPr>
            <w:noProof/>
            <w:webHidden/>
          </w:rPr>
          <w:t>2</w:t>
        </w:r>
        <w:r w:rsidR="00C75C05">
          <w:rPr>
            <w:noProof/>
            <w:webHidden/>
          </w:rPr>
          <w:fldChar w:fldCharType="end"/>
        </w:r>
      </w:hyperlink>
    </w:p>
    <w:p w14:paraId="23CC703E" w14:textId="729E5388" w:rsidR="00181574" w:rsidRPr="00EA759C" w:rsidRDefault="00FA4DDE" w:rsidP="00181574">
      <w:pPr>
        <w:sectPr w:rsidR="00181574" w:rsidRPr="00EA759C"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EA759C">
        <w:rPr>
          <w:smallCaps/>
          <w:sz w:val="20"/>
          <w:szCs w:val="20"/>
        </w:rPr>
        <w:fldChar w:fldCharType="end"/>
      </w:r>
    </w:p>
    <w:p w14:paraId="710613AC" w14:textId="77777777" w:rsidR="00916A06" w:rsidRDefault="00916A06" w:rsidP="00916A06">
      <w:pPr>
        <w:pStyle w:val="Titre1"/>
      </w:pPr>
      <w:bookmarkStart w:id="1" w:name="_Toc449908755"/>
      <w:bookmarkStart w:id="2" w:name="_Toc449909883"/>
      <w:bookmarkStart w:id="3" w:name="_Toc453543111"/>
      <w:r>
        <w:lastRenderedPageBreak/>
        <w:t>Introduction</w:t>
      </w:r>
      <w:bookmarkEnd w:id="1"/>
      <w:bookmarkEnd w:id="2"/>
      <w:bookmarkEnd w:id="3"/>
    </w:p>
    <w:p w14:paraId="112DA8D2" w14:textId="77777777" w:rsidR="00916A06" w:rsidRPr="005F5D76" w:rsidRDefault="00916A06" w:rsidP="00916A06">
      <w:pPr>
        <w:pStyle w:val="ExplainationChapter"/>
      </w:pPr>
      <w:r>
        <w:t xml:space="preserve">Ce projet est un projet étudiant réalisé dans le cadre des études à </w:t>
      </w:r>
      <w:proofErr w:type="spellStart"/>
      <w:r>
        <w:t>Epitech</w:t>
      </w:r>
      <w:proofErr w:type="spellEnd"/>
      <w:r>
        <w:t xml:space="preserve"> en tant que projet de fin d’étude.</w:t>
      </w:r>
    </w:p>
    <w:p w14:paraId="1FB2332B" w14:textId="77777777" w:rsidR="00916A06" w:rsidRPr="002D3000" w:rsidRDefault="00916A06" w:rsidP="00916A06">
      <w:pPr>
        <w:pStyle w:val="Titre2"/>
      </w:pPr>
      <w:bookmarkStart w:id="4" w:name="_Toc444793970"/>
      <w:bookmarkStart w:id="5" w:name="_Toc449908756"/>
      <w:bookmarkStart w:id="6" w:name="_Toc449909884"/>
      <w:bookmarkStart w:id="7" w:name="_Toc453543112"/>
      <w:r>
        <w:t xml:space="preserve">Objectif de l’EIP et </w:t>
      </w:r>
      <w:proofErr w:type="spellStart"/>
      <w:r>
        <w:t>Epitech</w:t>
      </w:r>
      <w:bookmarkEnd w:id="4"/>
      <w:bookmarkEnd w:id="5"/>
      <w:bookmarkEnd w:id="6"/>
      <w:bookmarkEnd w:id="7"/>
      <w:proofErr w:type="spellEnd"/>
    </w:p>
    <w:p w14:paraId="1261B8EA" w14:textId="77777777" w:rsidR="00916A06" w:rsidRDefault="00916A06" w:rsidP="00916A06">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49FF96A4" w14:textId="77777777" w:rsidR="00916A06" w:rsidRDefault="00916A06" w:rsidP="00916A06">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6D42DCCE" w14:textId="77777777" w:rsidR="00916A06" w:rsidRDefault="00916A06" w:rsidP="00916A06">
      <w:pPr>
        <w:pStyle w:val="Titre2"/>
      </w:pPr>
      <w:bookmarkStart w:id="8" w:name="_Toc444793971"/>
      <w:bookmarkStart w:id="9" w:name="_Toc449908757"/>
      <w:bookmarkStart w:id="10" w:name="_Toc449909885"/>
      <w:bookmarkStart w:id="11" w:name="_Toc453543113"/>
      <w:r>
        <w:t>Principe de base du système</w:t>
      </w:r>
      <w:bookmarkEnd w:id="8"/>
      <w:bookmarkEnd w:id="9"/>
      <w:bookmarkEnd w:id="10"/>
      <w:bookmarkEnd w:id="11"/>
    </w:p>
    <w:p w14:paraId="391DB2C3" w14:textId="77777777" w:rsidR="00916A06" w:rsidRDefault="00916A06" w:rsidP="00916A06">
      <w:r>
        <w:t>Music Sheet Writer est un logiciel d’édition de partition destiné aux musiciens composant de la musique. Il se présente comme tout logiciel d’édition de partition existant, mais apporte une fonctionnalité majeure : la génération d’une partition depuis un piano ou une guitare branché à l’aide d’un câble JACK ou d’une interface audio USB.</w:t>
      </w:r>
    </w:p>
    <w:p w14:paraId="435FBA48" w14:textId="77777777" w:rsidR="00916A06" w:rsidRDefault="00916A06" w:rsidP="00916A06">
      <w:r>
        <w:t>Le mot d’ordre de Music Sheet Writer est d’être simple d’utilisation. En effet, en ajoutant cette fonctionnalité, nous simplifions la phase d’écriture lors de la composition d’une musique. Laissant l’utilisateur se concentrer sur la musique avant son écriture.</w:t>
      </w:r>
    </w:p>
    <w:p w14:paraId="37EE1B19" w14:textId="4A7A3505" w:rsidR="00916A06" w:rsidRDefault="00916A06" w:rsidP="00916A06">
      <w:r>
        <w:t>Music Sheet Writer s’accompagne aussi d’applications mobiles disponibles sur Android, iOS et Windows Phone, ainsi que d’un site internet.</w:t>
      </w:r>
    </w:p>
    <w:p w14:paraId="11A17D0A" w14:textId="77777777" w:rsidR="001C47F0" w:rsidRDefault="001C47F0">
      <w:pPr>
        <w:jc w:val="left"/>
        <w:rPr>
          <w:rFonts w:asciiTheme="majorHAnsi" w:eastAsiaTheme="majorEastAsia" w:hAnsiTheme="majorHAnsi" w:cstheme="majorBidi"/>
          <w:color w:val="2E74B5" w:themeColor="accent1" w:themeShade="BF"/>
          <w:sz w:val="32"/>
          <w:szCs w:val="32"/>
        </w:rPr>
      </w:pPr>
      <w:r>
        <w:br w:type="page"/>
      </w:r>
    </w:p>
    <w:p w14:paraId="74FAD290" w14:textId="438648BE" w:rsidR="00270418" w:rsidRPr="00EA759C" w:rsidRDefault="0069570B" w:rsidP="004C059D">
      <w:pPr>
        <w:pStyle w:val="Titre1"/>
      </w:pPr>
      <w:bookmarkStart w:id="12" w:name="_Toc453543114"/>
      <w:r w:rsidRPr="00EA759C">
        <w:lastRenderedPageBreak/>
        <w:t>Vue fonctionnelle</w:t>
      </w:r>
      <w:r w:rsidR="00D448B2" w:rsidRPr="00EA759C">
        <w:t xml:space="preserve"> du projet</w:t>
      </w:r>
      <w:bookmarkEnd w:id="12"/>
    </w:p>
    <w:p w14:paraId="5AF13712" w14:textId="788FC3F4" w:rsidR="007B30D6" w:rsidRDefault="007C3848" w:rsidP="007C3848">
      <w:r w:rsidRPr="00B33B23">
        <w:t xml:space="preserve">Music Sheet Writer est composé </w:t>
      </w:r>
      <w:r w:rsidR="007B30D6">
        <w:t>de plusieurs produits. Il inclut un logiciel, un site internet et des applications mobiles sur iPhone, Android et Windows Phone.</w:t>
      </w:r>
      <w:r w:rsidR="00322DF3">
        <w:t xml:space="preserve"> </w:t>
      </w:r>
    </w:p>
    <w:p w14:paraId="2D88D00A" w14:textId="6475667D" w:rsidR="007C3848" w:rsidRPr="00B33B23" w:rsidRDefault="007C3848" w:rsidP="007C3848">
      <w:r w:rsidRPr="00B33B23">
        <w:t xml:space="preserve">Le diagramme suivant </w:t>
      </w:r>
      <w:r w:rsidR="00805F81">
        <w:t>(</w:t>
      </w:r>
      <w:r w:rsidR="00805F81">
        <w:fldChar w:fldCharType="begin"/>
      </w:r>
      <w:r w:rsidR="00805F81">
        <w:instrText xml:space="preserve"> REF _Ref453509239 \h </w:instrText>
      </w:r>
      <w:r w:rsidR="00805F81">
        <w:fldChar w:fldCharType="separate"/>
      </w:r>
      <w:r w:rsidR="002609E5">
        <w:t xml:space="preserve">Figure </w:t>
      </w:r>
      <w:r w:rsidR="002609E5">
        <w:rPr>
          <w:noProof/>
        </w:rPr>
        <w:t>2</w:t>
      </w:r>
      <w:r w:rsidR="002609E5">
        <w:t>.</w:t>
      </w:r>
      <w:r w:rsidR="002609E5">
        <w:rPr>
          <w:noProof/>
        </w:rPr>
        <w:t>1</w:t>
      </w:r>
      <w:r w:rsidR="00805F81">
        <w:fldChar w:fldCharType="end"/>
      </w:r>
      <w:r w:rsidR="00805F81">
        <w:t xml:space="preserve">) </w:t>
      </w:r>
      <w:r w:rsidRPr="00B33B23">
        <w:t xml:space="preserve">présente </w:t>
      </w:r>
      <w:r w:rsidR="00E53576">
        <w:t>c</w:t>
      </w:r>
      <w:r w:rsidRPr="00B33B23">
        <w:t>es différents livrables</w:t>
      </w:r>
      <w:r w:rsidR="00D948FB">
        <w:t xml:space="preserve"> et les interactions entre eux et avec</w:t>
      </w:r>
      <w:r w:rsidR="00090E1C">
        <w:t xml:space="preserve"> l’environnement de</w:t>
      </w:r>
      <w:r w:rsidR="00D948FB">
        <w:t xml:space="preserve"> l’utilisateur.</w:t>
      </w:r>
    </w:p>
    <w:p w14:paraId="74A1E160" w14:textId="15D13DA0" w:rsidR="007C3848" w:rsidRPr="00B33B23" w:rsidRDefault="003056D4" w:rsidP="007C3848">
      <w:pPr>
        <w:keepNext/>
      </w:pPr>
      <w:r w:rsidRPr="003056D4">
        <w:rPr>
          <w:noProof/>
          <w:lang w:val="en-US" w:eastAsia="zh-CN"/>
        </w:rPr>
        <w:drawing>
          <wp:inline distT="0" distB="0" distL="0" distR="0" wp14:anchorId="4220D72C" wp14:editId="15BB9872">
            <wp:extent cx="5760720" cy="6342981"/>
            <wp:effectExtent l="57150" t="19050" r="49530" b="96520"/>
            <wp:docPr id="2" name="Image 2" descr="C:\Users\Jeremy\Downloads\EIP fonct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wnloads\EIP fonctionn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342981"/>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23C7BDFA" w14:textId="0F696650" w:rsidR="00A73321" w:rsidRDefault="00A73321" w:rsidP="00A73321">
      <w:pPr>
        <w:pStyle w:val="Lgende"/>
      </w:pPr>
      <w:bookmarkStart w:id="13" w:name="_Ref453509239"/>
      <w:bookmarkStart w:id="14" w:name="_Toc449452247"/>
      <w:bookmarkStart w:id="15" w:name="_Toc449909947"/>
      <w:bookmarkStart w:id="16" w:name="_Toc453508983"/>
      <w:bookmarkStart w:id="17" w:name="_Ref453509218"/>
      <w:bookmarkStart w:id="18" w:name="_Toc453543130"/>
      <w:r>
        <w:t xml:space="preserve">Figure </w:t>
      </w:r>
      <w:r w:rsidR="00D0071C">
        <w:fldChar w:fldCharType="begin"/>
      </w:r>
      <w:r w:rsidR="00D0071C">
        <w:instrText xml:space="preserve"> STYLEREF 1 \s </w:instrText>
      </w:r>
      <w:r w:rsidR="00D0071C">
        <w:fldChar w:fldCharType="separate"/>
      </w:r>
      <w:r w:rsidR="002609E5">
        <w:rPr>
          <w:noProof/>
        </w:rPr>
        <w:t>2</w:t>
      </w:r>
      <w:r w:rsidR="00D0071C">
        <w:rPr>
          <w:noProof/>
        </w:rPr>
        <w:fldChar w:fldCharType="end"/>
      </w:r>
      <w:r>
        <w:t>.</w:t>
      </w:r>
      <w:r w:rsidR="00D0071C">
        <w:fldChar w:fldCharType="begin"/>
      </w:r>
      <w:r w:rsidR="00D0071C">
        <w:instrText xml:space="preserve"> SEQ Figure \* ARABIC \s 1 </w:instrText>
      </w:r>
      <w:r w:rsidR="00D0071C">
        <w:fldChar w:fldCharType="separate"/>
      </w:r>
      <w:r w:rsidR="002609E5">
        <w:rPr>
          <w:noProof/>
        </w:rPr>
        <w:t>1</w:t>
      </w:r>
      <w:r w:rsidR="00D0071C">
        <w:rPr>
          <w:noProof/>
        </w:rPr>
        <w:fldChar w:fldCharType="end"/>
      </w:r>
      <w:bookmarkEnd w:id="13"/>
      <w:r>
        <w:t xml:space="preserve">. </w:t>
      </w:r>
      <w:bookmarkStart w:id="19" w:name="_Ref453509228"/>
      <w:r>
        <w:t>Vue fonctionnelle de Music Sheet Writer</w:t>
      </w:r>
      <w:bookmarkEnd w:id="14"/>
      <w:bookmarkEnd w:id="15"/>
      <w:bookmarkEnd w:id="16"/>
      <w:bookmarkEnd w:id="17"/>
      <w:bookmarkEnd w:id="18"/>
      <w:bookmarkEnd w:id="19"/>
    </w:p>
    <w:p w14:paraId="537314B6" w14:textId="79F4149D" w:rsidR="00836E01" w:rsidRPr="00336D07" w:rsidRDefault="00836E01" w:rsidP="00A73321">
      <w:pPr>
        <w:pStyle w:val="Lgende"/>
        <w:jc w:val="both"/>
        <w:rPr>
          <w:i w:val="0"/>
        </w:rPr>
      </w:pPr>
      <w:r w:rsidRPr="00336D07">
        <w:rPr>
          <w:i w:val="0"/>
        </w:rPr>
        <w:br w:type="page"/>
      </w:r>
    </w:p>
    <w:p w14:paraId="159CDF69" w14:textId="77777777" w:rsidR="008C0458" w:rsidRPr="00EA759C" w:rsidRDefault="008C0458" w:rsidP="008C0458">
      <w:pPr>
        <w:pStyle w:val="Titre1"/>
      </w:pPr>
      <w:bookmarkStart w:id="20" w:name="_Toc452219970"/>
      <w:bookmarkStart w:id="21" w:name="_Ref453508638"/>
      <w:bookmarkStart w:id="22" w:name="_Ref453508644"/>
      <w:bookmarkStart w:id="23" w:name="_Ref453508648"/>
      <w:bookmarkStart w:id="24" w:name="_Toc453543115"/>
      <w:r w:rsidRPr="00EA759C">
        <w:lastRenderedPageBreak/>
        <w:t>Fonctionnalités pour la Beta</w:t>
      </w:r>
      <w:bookmarkEnd w:id="20"/>
      <w:bookmarkEnd w:id="21"/>
      <w:bookmarkEnd w:id="22"/>
      <w:bookmarkEnd w:id="23"/>
      <w:bookmarkEnd w:id="24"/>
    </w:p>
    <w:p w14:paraId="3E33868D" w14:textId="77777777" w:rsidR="008C0458" w:rsidRPr="00F20771" w:rsidRDefault="008C0458" w:rsidP="008C0458">
      <w:pPr>
        <w:pStyle w:val="Titre2"/>
        <w:ind w:left="792"/>
      </w:pPr>
      <w:bookmarkStart w:id="25" w:name="_Toc452219971"/>
      <w:bookmarkStart w:id="26" w:name="_Toc453543116"/>
      <w:r w:rsidRPr="00EA759C">
        <w:t>Logiciel</w:t>
      </w:r>
      <w:bookmarkEnd w:id="25"/>
      <w:bookmarkEnd w:id="26"/>
    </w:p>
    <w:tbl>
      <w:tblPr>
        <w:tblStyle w:val="Grilledutableau"/>
        <w:tblW w:w="9387" w:type="dxa"/>
        <w:tblLook w:val="04A0" w:firstRow="1" w:lastRow="0" w:firstColumn="1" w:lastColumn="0" w:noHBand="0" w:noVBand="1"/>
      </w:tblPr>
      <w:tblGrid>
        <w:gridCol w:w="988"/>
        <w:gridCol w:w="1396"/>
        <w:gridCol w:w="1706"/>
        <w:gridCol w:w="279"/>
        <w:gridCol w:w="987"/>
        <w:gridCol w:w="308"/>
        <w:gridCol w:w="427"/>
        <w:gridCol w:w="3296"/>
      </w:tblGrid>
      <w:tr w:rsidR="008C0458" w:rsidRPr="00EA759C" w14:paraId="09F2A3AA" w14:textId="77777777" w:rsidTr="00553710">
        <w:tc>
          <w:tcPr>
            <w:tcW w:w="4090" w:type="dxa"/>
            <w:gridSpan w:val="3"/>
            <w:tcBorders>
              <w:top w:val="single" w:sz="4" w:space="0" w:color="auto"/>
              <w:left w:val="single" w:sz="4" w:space="0" w:color="auto"/>
              <w:bottom w:val="nil"/>
              <w:right w:val="nil"/>
            </w:tcBorders>
          </w:tcPr>
          <w:p w14:paraId="59BDAD08" w14:textId="77777777" w:rsidR="008C0458" w:rsidRPr="00EA759C" w:rsidRDefault="008C0458" w:rsidP="00553710">
            <w:pPr>
              <w:jc w:val="left"/>
              <w:rPr>
                <w:sz w:val="20"/>
              </w:rPr>
            </w:pPr>
            <w:r w:rsidRPr="00EA759C">
              <w:rPr>
                <w:sz w:val="20"/>
              </w:rPr>
              <w:t>Music Sheet Writer</w:t>
            </w:r>
          </w:p>
        </w:tc>
        <w:tc>
          <w:tcPr>
            <w:tcW w:w="279" w:type="dxa"/>
            <w:tcBorders>
              <w:top w:val="single" w:sz="4" w:space="0" w:color="auto"/>
              <w:left w:val="nil"/>
              <w:bottom w:val="nil"/>
              <w:right w:val="nil"/>
            </w:tcBorders>
          </w:tcPr>
          <w:p w14:paraId="5CA3F5A1" w14:textId="77777777" w:rsidR="008C0458" w:rsidRPr="00EA759C" w:rsidRDefault="008C0458" w:rsidP="00553710">
            <w:pPr>
              <w:jc w:val="right"/>
              <w:rPr>
                <w:sz w:val="20"/>
              </w:rPr>
            </w:pPr>
          </w:p>
        </w:tc>
        <w:tc>
          <w:tcPr>
            <w:tcW w:w="5018" w:type="dxa"/>
            <w:gridSpan w:val="4"/>
            <w:tcBorders>
              <w:top w:val="single" w:sz="4" w:space="0" w:color="auto"/>
              <w:left w:val="nil"/>
              <w:bottom w:val="nil"/>
              <w:right w:val="single" w:sz="4" w:space="0" w:color="auto"/>
            </w:tcBorders>
          </w:tcPr>
          <w:p w14:paraId="191306A5" w14:textId="77777777" w:rsidR="008C0458" w:rsidRPr="00EA759C" w:rsidRDefault="008C0458" w:rsidP="00553710">
            <w:pPr>
              <w:jc w:val="right"/>
              <w:rPr>
                <w:sz w:val="20"/>
              </w:rPr>
            </w:pPr>
            <w:proofErr w:type="spellStart"/>
            <w:r w:rsidRPr="00EA759C">
              <w:rPr>
                <w:sz w:val="20"/>
              </w:rPr>
              <w:t>Lab</w:t>
            </w:r>
            <w:proofErr w:type="spellEnd"/>
            <w:r w:rsidRPr="00EA759C">
              <w:rPr>
                <w:sz w:val="20"/>
              </w:rPr>
              <w:t xml:space="preserve"> EIP – </w:t>
            </w:r>
            <w:proofErr w:type="spellStart"/>
            <w:r w:rsidRPr="00EA759C">
              <w:rPr>
                <w:sz w:val="20"/>
              </w:rPr>
              <w:t>Epitech</w:t>
            </w:r>
            <w:proofErr w:type="spellEnd"/>
            <w:r w:rsidRPr="00EA759C">
              <w:rPr>
                <w:sz w:val="20"/>
              </w:rPr>
              <w:t xml:space="preserve"> Paris</w:t>
            </w:r>
          </w:p>
        </w:tc>
      </w:tr>
      <w:tr w:rsidR="008C0458" w:rsidRPr="00EA759C" w14:paraId="5FE9C8A4" w14:textId="77777777" w:rsidTr="00553710">
        <w:tc>
          <w:tcPr>
            <w:tcW w:w="4090" w:type="dxa"/>
            <w:gridSpan w:val="3"/>
            <w:tcBorders>
              <w:top w:val="nil"/>
              <w:left w:val="single" w:sz="4" w:space="0" w:color="auto"/>
              <w:bottom w:val="nil"/>
              <w:right w:val="nil"/>
            </w:tcBorders>
          </w:tcPr>
          <w:p w14:paraId="3C7D5B51" w14:textId="77777777" w:rsidR="008C0458" w:rsidRPr="00EA759C" w:rsidRDefault="008C0458" w:rsidP="00553710">
            <w:pPr>
              <w:jc w:val="left"/>
            </w:pPr>
          </w:p>
        </w:tc>
        <w:tc>
          <w:tcPr>
            <w:tcW w:w="279" w:type="dxa"/>
            <w:tcBorders>
              <w:top w:val="nil"/>
              <w:left w:val="nil"/>
              <w:bottom w:val="nil"/>
              <w:right w:val="nil"/>
            </w:tcBorders>
          </w:tcPr>
          <w:p w14:paraId="302512DC" w14:textId="77777777" w:rsidR="008C0458" w:rsidRPr="00EA759C" w:rsidRDefault="008C0458" w:rsidP="00553710">
            <w:pPr>
              <w:jc w:val="right"/>
            </w:pPr>
          </w:p>
        </w:tc>
        <w:tc>
          <w:tcPr>
            <w:tcW w:w="5018" w:type="dxa"/>
            <w:gridSpan w:val="4"/>
            <w:tcBorders>
              <w:top w:val="nil"/>
              <w:left w:val="nil"/>
              <w:bottom w:val="nil"/>
              <w:right w:val="single" w:sz="4" w:space="0" w:color="auto"/>
            </w:tcBorders>
          </w:tcPr>
          <w:p w14:paraId="195152FF" w14:textId="77777777" w:rsidR="008C0458" w:rsidRPr="00EA759C" w:rsidRDefault="008C0458" w:rsidP="00553710">
            <w:pPr>
              <w:jc w:val="right"/>
            </w:pPr>
          </w:p>
        </w:tc>
      </w:tr>
      <w:tr w:rsidR="008C0458" w:rsidRPr="00EA759C" w14:paraId="57DE887A" w14:textId="77777777" w:rsidTr="00553710">
        <w:tc>
          <w:tcPr>
            <w:tcW w:w="4090" w:type="dxa"/>
            <w:gridSpan w:val="3"/>
            <w:tcBorders>
              <w:top w:val="nil"/>
              <w:left w:val="single" w:sz="4" w:space="0" w:color="auto"/>
              <w:bottom w:val="nil"/>
              <w:right w:val="nil"/>
            </w:tcBorders>
          </w:tcPr>
          <w:p w14:paraId="26C32AC6" w14:textId="77777777" w:rsidR="008C0458" w:rsidRPr="00EA759C" w:rsidRDefault="008C0458" w:rsidP="00553710">
            <w:pPr>
              <w:jc w:val="left"/>
            </w:pPr>
          </w:p>
        </w:tc>
        <w:tc>
          <w:tcPr>
            <w:tcW w:w="279" w:type="dxa"/>
            <w:tcBorders>
              <w:top w:val="nil"/>
              <w:left w:val="nil"/>
              <w:bottom w:val="nil"/>
              <w:right w:val="nil"/>
            </w:tcBorders>
          </w:tcPr>
          <w:p w14:paraId="284CB6B0" w14:textId="77777777" w:rsidR="008C0458" w:rsidRPr="00EA759C" w:rsidRDefault="008C0458" w:rsidP="00553710">
            <w:pPr>
              <w:jc w:val="right"/>
            </w:pPr>
          </w:p>
        </w:tc>
        <w:tc>
          <w:tcPr>
            <w:tcW w:w="5018" w:type="dxa"/>
            <w:gridSpan w:val="4"/>
            <w:tcBorders>
              <w:top w:val="nil"/>
              <w:left w:val="nil"/>
              <w:bottom w:val="nil"/>
              <w:right w:val="single" w:sz="4" w:space="0" w:color="auto"/>
            </w:tcBorders>
          </w:tcPr>
          <w:p w14:paraId="22093FBA" w14:textId="77777777" w:rsidR="008C0458" w:rsidRPr="00EA759C" w:rsidRDefault="008C0458" w:rsidP="00553710">
            <w:pPr>
              <w:jc w:val="right"/>
            </w:pPr>
          </w:p>
        </w:tc>
      </w:tr>
      <w:tr w:rsidR="008C0458" w:rsidRPr="00EA759C" w14:paraId="5743D966" w14:textId="77777777" w:rsidTr="00553710">
        <w:tc>
          <w:tcPr>
            <w:tcW w:w="9387" w:type="dxa"/>
            <w:gridSpan w:val="8"/>
            <w:tcBorders>
              <w:top w:val="nil"/>
              <w:left w:val="single" w:sz="4" w:space="0" w:color="auto"/>
              <w:bottom w:val="nil"/>
              <w:right w:val="single" w:sz="4" w:space="0" w:color="auto"/>
            </w:tcBorders>
          </w:tcPr>
          <w:p w14:paraId="0F269C38" w14:textId="77777777" w:rsidR="008C0458" w:rsidRPr="00EA759C" w:rsidRDefault="008C0458" w:rsidP="00553710">
            <w:pPr>
              <w:jc w:val="center"/>
              <w:rPr>
                <w:sz w:val="32"/>
              </w:rPr>
            </w:pPr>
            <w:r w:rsidRPr="00EA759C">
              <w:rPr>
                <w:sz w:val="32"/>
              </w:rPr>
              <w:t>Checklist des fonctionnalités pour la beta de Juillet</w:t>
            </w:r>
          </w:p>
        </w:tc>
      </w:tr>
      <w:tr w:rsidR="008C0458" w:rsidRPr="00EA759C" w14:paraId="24807745" w14:textId="77777777" w:rsidTr="00553710">
        <w:tc>
          <w:tcPr>
            <w:tcW w:w="9387" w:type="dxa"/>
            <w:gridSpan w:val="8"/>
            <w:tcBorders>
              <w:top w:val="nil"/>
              <w:left w:val="single" w:sz="4" w:space="0" w:color="auto"/>
              <w:bottom w:val="nil"/>
              <w:right w:val="single" w:sz="4" w:space="0" w:color="auto"/>
            </w:tcBorders>
          </w:tcPr>
          <w:p w14:paraId="60F7FBB7" w14:textId="77777777" w:rsidR="008C0458" w:rsidRPr="00EA759C" w:rsidRDefault="008C0458" w:rsidP="00553710">
            <w:pPr>
              <w:jc w:val="center"/>
              <w:rPr>
                <w:sz w:val="32"/>
              </w:rPr>
            </w:pPr>
          </w:p>
        </w:tc>
      </w:tr>
      <w:tr w:rsidR="008C0458" w:rsidRPr="00EA759C" w14:paraId="2AA2F56A" w14:textId="77777777" w:rsidTr="00553710">
        <w:tc>
          <w:tcPr>
            <w:tcW w:w="9387" w:type="dxa"/>
            <w:gridSpan w:val="8"/>
            <w:tcBorders>
              <w:top w:val="nil"/>
              <w:left w:val="single" w:sz="4" w:space="0" w:color="auto"/>
              <w:bottom w:val="nil"/>
              <w:right w:val="single" w:sz="4" w:space="0" w:color="auto"/>
            </w:tcBorders>
          </w:tcPr>
          <w:p w14:paraId="6F6C5919" w14:textId="77777777" w:rsidR="008C0458" w:rsidRPr="00EA759C" w:rsidRDefault="008C0458" w:rsidP="00553710">
            <w:pPr>
              <w:jc w:val="left"/>
              <w:rPr>
                <w:color w:val="808080" w:themeColor="background1" w:themeShade="80"/>
              </w:rPr>
            </w:pPr>
            <w:r w:rsidRPr="00EA759C">
              <w:t xml:space="preserve">Nom du projet :  </w:t>
            </w:r>
            <w:r w:rsidRPr="00EA759C">
              <w:rPr>
                <w:b/>
                <w:u w:val="single" w:color="808080" w:themeColor="background1" w:themeShade="80"/>
              </w:rPr>
              <w:t>Music Sheet Writer</w:t>
            </w:r>
          </w:p>
        </w:tc>
      </w:tr>
      <w:tr w:rsidR="008C0458" w:rsidRPr="00EA759C" w14:paraId="4C00D41B" w14:textId="77777777" w:rsidTr="00553710">
        <w:tc>
          <w:tcPr>
            <w:tcW w:w="9387" w:type="dxa"/>
            <w:gridSpan w:val="8"/>
            <w:tcBorders>
              <w:top w:val="nil"/>
              <w:left w:val="single" w:sz="4" w:space="0" w:color="auto"/>
              <w:bottom w:val="nil"/>
              <w:right w:val="single" w:sz="4" w:space="0" w:color="auto"/>
            </w:tcBorders>
          </w:tcPr>
          <w:p w14:paraId="48ADBB8C" w14:textId="77777777" w:rsidR="008C0458" w:rsidRPr="00EA759C" w:rsidRDefault="008C0458" w:rsidP="00553710">
            <w:pPr>
              <w:jc w:val="left"/>
              <w:rPr>
                <w:sz w:val="24"/>
              </w:rPr>
            </w:pPr>
            <w:r w:rsidRPr="00EA759C">
              <w:t xml:space="preserve">Livrable : </w:t>
            </w:r>
            <w:r w:rsidRPr="00EA759C">
              <w:rPr>
                <w:b/>
                <w:u w:val="single" w:color="808080" w:themeColor="background1" w:themeShade="80"/>
              </w:rPr>
              <w:t>Logiciel</w:t>
            </w:r>
          </w:p>
        </w:tc>
      </w:tr>
      <w:tr w:rsidR="008C0458" w:rsidRPr="00EA759C" w14:paraId="6AB2F178" w14:textId="77777777" w:rsidTr="00553710">
        <w:trPr>
          <w:trHeight w:val="113"/>
        </w:trPr>
        <w:tc>
          <w:tcPr>
            <w:tcW w:w="9387" w:type="dxa"/>
            <w:gridSpan w:val="8"/>
            <w:tcBorders>
              <w:top w:val="nil"/>
              <w:left w:val="single" w:sz="4" w:space="0" w:color="auto"/>
              <w:bottom w:val="single" w:sz="12" w:space="0" w:color="auto"/>
              <w:right w:val="single" w:sz="4" w:space="0" w:color="auto"/>
            </w:tcBorders>
            <w:vAlign w:val="center"/>
          </w:tcPr>
          <w:p w14:paraId="56D5FF60" w14:textId="77777777" w:rsidR="008C0458" w:rsidRPr="00EA759C" w:rsidRDefault="008C0458" w:rsidP="00553710">
            <w:pPr>
              <w:jc w:val="center"/>
              <w:rPr>
                <w:sz w:val="8"/>
              </w:rPr>
            </w:pPr>
          </w:p>
        </w:tc>
      </w:tr>
      <w:tr w:rsidR="008C0458" w:rsidRPr="00EA759C" w14:paraId="2FEDD262" w14:textId="77777777" w:rsidTr="00553710">
        <w:trPr>
          <w:trHeight w:val="370"/>
        </w:trPr>
        <w:tc>
          <w:tcPr>
            <w:tcW w:w="4090" w:type="dxa"/>
            <w:gridSpan w:val="3"/>
            <w:tcBorders>
              <w:top w:val="single" w:sz="12" w:space="0" w:color="auto"/>
              <w:left w:val="single" w:sz="4" w:space="0" w:color="auto"/>
              <w:bottom w:val="single" w:sz="4" w:space="0" w:color="auto"/>
              <w:right w:val="single" w:sz="4" w:space="0" w:color="auto"/>
            </w:tcBorders>
            <w:vAlign w:val="center"/>
          </w:tcPr>
          <w:p w14:paraId="6DE68280" w14:textId="77777777" w:rsidR="008C0458" w:rsidRPr="00EA759C" w:rsidRDefault="008C0458" w:rsidP="00553710">
            <w:pPr>
              <w:jc w:val="center"/>
            </w:pPr>
            <w:r w:rsidRPr="00EA759C">
              <w:t>Fonctionnalités</w:t>
            </w:r>
          </w:p>
        </w:tc>
        <w:tc>
          <w:tcPr>
            <w:tcW w:w="5297" w:type="dxa"/>
            <w:gridSpan w:val="5"/>
            <w:tcBorders>
              <w:top w:val="single" w:sz="12" w:space="0" w:color="auto"/>
              <w:left w:val="single" w:sz="4" w:space="0" w:color="auto"/>
              <w:bottom w:val="single" w:sz="4" w:space="0" w:color="auto"/>
              <w:right w:val="single" w:sz="4" w:space="0" w:color="auto"/>
            </w:tcBorders>
            <w:vAlign w:val="center"/>
          </w:tcPr>
          <w:p w14:paraId="3F2956A5" w14:textId="77777777" w:rsidR="008C0458" w:rsidRPr="00EA759C" w:rsidRDefault="008C0458" w:rsidP="00553710">
            <w:pPr>
              <w:jc w:val="center"/>
            </w:pPr>
            <w:r w:rsidRPr="00EA759C">
              <w:t>Résultat des tests</w:t>
            </w:r>
          </w:p>
        </w:tc>
      </w:tr>
      <w:tr w:rsidR="008C0458" w:rsidRPr="00EA759C" w14:paraId="03B8227E" w14:textId="77777777" w:rsidTr="006557B0">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51ACB64B" w14:textId="77777777" w:rsidR="008C0458" w:rsidRPr="00EA759C" w:rsidRDefault="008C0458" w:rsidP="00553710">
            <w:pPr>
              <w:jc w:val="center"/>
              <w:rPr>
                <w:sz w:val="20"/>
              </w:rPr>
            </w:pPr>
            <w:r w:rsidRPr="00EA759C">
              <w:rPr>
                <w:sz w:val="20"/>
              </w:rPr>
              <w:t>No.</w:t>
            </w:r>
          </w:p>
        </w:tc>
        <w:tc>
          <w:tcPr>
            <w:tcW w:w="3102" w:type="dxa"/>
            <w:gridSpan w:val="2"/>
            <w:tcBorders>
              <w:top w:val="single" w:sz="4" w:space="0" w:color="auto"/>
              <w:left w:val="single" w:sz="4" w:space="0" w:color="auto"/>
              <w:bottom w:val="single" w:sz="12" w:space="0" w:color="auto"/>
              <w:right w:val="single" w:sz="4" w:space="0" w:color="auto"/>
            </w:tcBorders>
            <w:vAlign w:val="center"/>
          </w:tcPr>
          <w:p w14:paraId="69DA3A07" w14:textId="77777777" w:rsidR="008C0458" w:rsidRPr="00EA759C" w:rsidRDefault="008C0458" w:rsidP="00553710">
            <w:pPr>
              <w:jc w:val="center"/>
              <w:rPr>
                <w:sz w:val="20"/>
              </w:rPr>
            </w:pPr>
            <w:r w:rsidRPr="00EA759C">
              <w:rPr>
                <w:sz w:val="20"/>
              </w:rPr>
              <w:t>Nom</w:t>
            </w:r>
          </w:p>
        </w:tc>
        <w:tc>
          <w:tcPr>
            <w:tcW w:w="1266" w:type="dxa"/>
            <w:gridSpan w:val="2"/>
            <w:tcBorders>
              <w:top w:val="single" w:sz="4" w:space="0" w:color="auto"/>
              <w:left w:val="single" w:sz="4" w:space="0" w:color="auto"/>
              <w:bottom w:val="single" w:sz="12" w:space="0" w:color="auto"/>
              <w:right w:val="single" w:sz="4" w:space="0" w:color="auto"/>
            </w:tcBorders>
            <w:vAlign w:val="center"/>
          </w:tcPr>
          <w:p w14:paraId="73F11620" w14:textId="77777777" w:rsidR="008C0458" w:rsidRPr="00EA759C" w:rsidRDefault="008C0458" w:rsidP="00553710">
            <w:pPr>
              <w:jc w:val="center"/>
              <w:rPr>
                <w:sz w:val="20"/>
              </w:rPr>
            </w:pPr>
            <w:r w:rsidRPr="00EA759C">
              <w:rPr>
                <w:sz w:val="20"/>
              </w:rPr>
              <w:t>Statut*</w:t>
            </w:r>
          </w:p>
        </w:tc>
        <w:tc>
          <w:tcPr>
            <w:tcW w:w="4031" w:type="dxa"/>
            <w:gridSpan w:val="3"/>
            <w:tcBorders>
              <w:top w:val="single" w:sz="4" w:space="0" w:color="auto"/>
              <w:left w:val="single" w:sz="4" w:space="0" w:color="auto"/>
              <w:bottom w:val="single" w:sz="12" w:space="0" w:color="auto"/>
              <w:right w:val="single" w:sz="4" w:space="0" w:color="auto"/>
            </w:tcBorders>
            <w:vAlign w:val="center"/>
          </w:tcPr>
          <w:p w14:paraId="02EAC5EF" w14:textId="77777777" w:rsidR="008C0458" w:rsidRPr="00EA759C" w:rsidRDefault="008C0458" w:rsidP="00553710">
            <w:pPr>
              <w:jc w:val="center"/>
              <w:rPr>
                <w:sz w:val="20"/>
              </w:rPr>
            </w:pPr>
            <w:r w:rsidRPr="00EA759C">
              <w:rPr>
                <w:sz w:val="20"/>
              </w:rPr>
              <w:t>Commentaires</w:t>
            </w:r>
          </w:p>
        </w:tc>
      </w:tr>
      <w:tr w:rsidR="00A15F19" w:rsidRPr="00EA759C" w14:paraId="46D07557" w14:textId="77777777" w:rsidTr="00AB1481">
        <w:trPr>
          <w:trHeight w:val="170"/>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A0FE5E3" w14:textId="4FA90A1E" w:rsidR="00A15F19" w:rsidRPr="00EA759C" w:rsidRDefault="00A15F19" w:rsidP="00553710">
            <w:pPr>
              <w:jc w:val="center"/>
              <w:rPr>
                <w:sz w:val="20"/>
                <w:szCs w:val="20"/>
              </w:rPr>
            </w:pPr>
            <w:r w:rsidRPr="00EA759C">
              <w:rPr>
                <w:sz w:val="20"/>
                <w:szCs w:val="20"/>
              </w:rPr>
              <w:t>F-1.1</w:t>
            </w:r>
          </w:p>
        </w:tc>
        <w:tc>
          <w:tcPr>
            <w:tcW w:w="8399" w:type="dxa"/>
            <w:gridSpan w:val="7"/>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018AD9C1" w14:textId="3BC7A1A3" w:rsidR="00A15F19" w:rsidRPr="00EA759C" w:rsidRDefault="00A15F19" w:rsidP="00553710">
            <w:pPr>
              <w:jc w:val="left"/>
              <w:rPr>
                <w:sz w:val="20"/>
                <w:szCs w:val="20"/>
              </w:rPr>
            </w:pPr>
            <w:r>
              <w:rPr>
                <w:sz w:val="20"/>
                <w:szCs w:val="20"/>
              </w:rPr>
              <w:t>Gestion de projet</w:t>
            </w:r>
          </w:p>
        </w:tc>
      </w:tr>
      <w:tr w:rsidR="008C0458" w:rsidRPr="00EA759C" w14:paraId="643354E2"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4632553C" w14:textId="7235F852" w:rsidR="008C0458" w:rsidRPr="00EA759C" w:rsidRDefault="00A15F19" w:rsidP="00553710">
            <w:pPr>
              <w:jc w:val="center"/>
              <w:rPr>
                <w:sz w:val="18"/>
                <w:szCs w:val="18"/>
              </w:rPr>
            </w:pPr>
            <w:r>
              <w:rPr>
                <w:sz w:val="18"/>
                <w:szCs w:val="18"/>
              </w:rPr>
              <w:t>F-1.1.1</w:t>
            </w:r>
          </w:p>
        </w:tc>
        <w:tc>
          <w:tcPr>
            <w:tcW w:w="3102" w:type="dxa"/>
            <w:gridSpan w:val="2"/>
            <w:tcBorders>
              <w:top w:val="single" w:sz="4" w:space="0" w:color="auto"/>
              <w:left w:val="single" w:sz="4" w:space="0" w:color="auto"/>
              <w:bottom w:val="single" w:sz="4" w:space="0" w:color="auto"/>
              <w:right w:val="single" w:sz="4" w:space="0" w:color="auto"/>
            </w:tcBorders>
          </w:tcPr>
          <w:p w14:paraId="13FCC0CE" w14:textId="77777777" w:rsidR="008C0458" w:rsidRPr="00EA759C" w:rsidRDefault="008C0458" w:rsidP="00553710">
            <w:pPr>
              <w:jc w:val="left"/>
              <w:rPr>
                <w:sz w:val="18"/>
                <w:szCs w:val="18"/>
              </w:rPr>
            </w:pPr>
            <w:r>
              <w:rPr>
                <w:sz w:val="18"/>
                <w:szCs w:val="18"/>
              </w:rPr>
              <w:t>Créer un projet</w:t>
            </w:r>
          </w:p>
        </w:tc>
        <w:tc>
          <w:tcPr>
            <w:tcW w:w="1266" w:type="dxa"/>
            <w:gridSpan w:val="2"/>
            <w:tcBorders>
              <w:top w:val="single" w:sz="4" w:space="0" w:color="auto"/>
              <w:left w:val="single" w:sz="4" w:space="0" w:color="auto"/>
              <w:bottom w:val="single" w:sz="4" w:space="0" w:color="auto"/>
              <w:right w:val="single" w:sz="4" w:space="0" w:color="auto"/>
            </w:tcBorders>
          </w:tcPr>
          <w:p w14:paraId="35F9FA3F" w14:textId="059CCBD8" w:rsidR="006557B0" w:rsidRDefault="00D0071C" w:rsidP="006557B0">
            <w:pPr>
              <w:rPr>
                <w:sz w:val="18"/>
                <w:szCs w:val="18"/>
              </w:rPr>
            </w:pPr>
            <w:sdt>
              <w:sdtPr>
                <w:rPr>
                  <w:sz w:val="18"/>
                  <w:szCs w:val="18"/>
                </w:rPr>
                <w:id w:val="2089341817"/>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92715988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627D68CA" w14:textId="2C44039A" w:rsidR="008C0458" w:rsidRPr="00EA759C" w:rsidRDefault="00D0071C" w:rsidP="006557B0">
            <w:pPr>
              <w:rPr>
                <w:sz w:val="18"/>
                <w:szCs w:val="18"/>
              </w:rPr>
            </w:pPr>
            <w:sdt>
              <w:sdtPr>
                <w:rPr>
                  <w:sz w:val="18"/>
                  <w:szCs w:val="18"/>
                </w:rPr>
                <w:id w:val="-1658833429"/>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607663245"/>
                <w14:checkbox>
                  <w14:checked w14:val="0"/>
                  <w14:checkedState w14:val="2612" w14:font="MS Gothic"/>
                  <w14:uncheckedState w14:val="2610" w14:font="MS Gothic"/>
                </w14:checkbox>
              </w:sdtPr>
              <w:sdtEndPr/>
              <w:sdtContent>
                <w:r w:rsidR="004656EB">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0029F1F1" w14:textId="1D762470" w:rsidR="008C0458" w:rsidRPr="00EA759C" w:rsidRDefault="008C0458" w:rsidP="00553710">
            <w:pPr>
              <w:rPr>
                <w:sz w:val="18"/>
                <w:szCs w:val="18"/>
              </w:rPr>
            </w:pPr>
          </w:p>
        </w:tc>
      </w:tr>
      <w:tr w:rsidR="006557B0" w:rsidRPr="00EA759C" w14:paraId="023969D6"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204C53FF" w14:textId="3E60C452" w:rsidR="006557B0" w:rsidRPr="00EA759C" w:rsidRDefault="006557B0" w:rsidP="006557B0">
            <w:pPr>
              <w:jc w:val="center"/>
              <w:rPr>
                <w:sz w:val="18"/>
                <w:szCs w:val="18"/>
              </w:rPr>
            </w:pPr>
            <w:r>
              <w:rPr>
                <w:sz w:val="18"/>
                <w:szCs w:val="18"/>
              </w:rPr>
              <w:t>F-1.1.2</w:t>
            </w:r>
          </w:p>
        </w:tc>
        <w:tc>
          <w:tcPr>
            <w:tcW w:w="3102" w:type="dxa"/>
            <w:gridSpan w:val="2"/>
            <w:tcBorders>
              <w:top w:val="single" w:sz="4" w:space="0" w:color="auto"/>
              <w:left w:val="single" w:sz="4" w:space="0" w:color="auto"/>
              <w:bottom w:val="single" w:sz="4" w:space="0" w:color="auto"/>
              <w:right w:val="single" w:sz="4" w:space="0" w:color="auto"/>
            </w:tcBorders>
          </w:tcPr>
          <w:p w14:paraId="2B3F2319" w14:textId="77777777" w:rsidR="006557B0" w:rsidRPr="00EA759C" w:rsidRDefault="006557B0" w:rsidP="006557B0">
            <w:pPr>
              <w:jc w:val="left"/>
              <w:rPr>
                <w:sz w:val="18"/>
                <w:szCs w:val="18"/>
              </w:rPr>
            </w:pPr>
            <w:r>
              <w:rPr>
                <w:sz w:val="18"/>
                <w:szCs w:val="18"/>
              </w:rPr>
              <w:t>Ouvrir un projet</w:t>
            </w:r>
          </w:p>
        </w:tc>
        <w:tc>
          <w:tcPr>
            <w:tcW w:w="1266" w:type="dxa"/>
            <w:gridSpan w:val="2"/>
            <w:tcBorders>
              <w:top w:val="single" w:sz="4" w:space="0" w:color="auto"/>
              <w:left w:val="single" w:sz="4" w:space="0" w:color="auto"/>
              <w:bottom w:val="single" w:sz="4" w:space="0" w:color="auto"/>
              <w:right w:val="single" w:sz="4" w:space="0" w:color="auto"/>
            </w:tcBorders>
          </w:tcPr>
          <w:p w14:paraId="29BE5F72" w14:textId="77777777" w:rsidR="006557B0" w:rsidRDefault="00D0071C" w:rsidP="006557B0">
            <w:pPr>
              <w:rPr>
                <w:sz w:val="18"/>
                <w:szCs w:val="18"/>
              </w:rPr>
            </w:pPr>
            <w:sdt>
              <w:sdtPr>
                <w:rPr>
                  <w:sz w:val="18"/>
                  <w:szCs w:val="18"/>
                </w:rPr>
                <w:id w:val="127320965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98303842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3032382C" w14:textId="07605050" w:rsidR="006557B0" w:rsidRPr="00EA759C" w:rsidRDefault="00D0071C" w:rsidP="006557B0">
            <w:pPr>
              <w:rPr>
                <w:sz w:val="18"/>
                <w:szCs w:val="18"/>
              </w:rPr>
            </w:pPr>
            <w:sdt>
              <w:sdtPr>
                <w:rPr>
                  <w:sz w:val="18"/>
                  <w:szCs w:val="18"/>
                </w:rPr>
                <w:id w:val="1207292933"/>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56731090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11A1AB68" w14:textId="165D6628" w:rsidR="006557B0" w:rsidRPr="00EA759C" w:rsidRDefault="006557B0" w:rsidP="006557B0">
            <w:pPr>
              <w:rPr>
                <w:sz w:val="18"/>
                <w:szCs w:val="18"/>
              </w:rPr>
            </w:pPr>
          </w:p>
        </w:tc>
      </w:tr>
      <w:tr w:rsidR="006557B0" w:rsidRPr="00EA759C" w14:paraId="5108D577"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6F9DDAEE" w14:textId="0D134821" w:rsidR="006557B0" w:rsidRPr="00EA759C" w:rsidRDefault="006557B0" w:rsidP="006557B0">
            <w:pPr>
              <w:jc w:val="center"/>
              <w:rPr>
                <w:sz w:val="18"/>
                <w:szCs w:val="18"/>
              </w:rPr>
            </w:pPr>
            <w:r w:rsidRPr="00EA759C">
              <w:rPr>
                <w:sz w:val="18"/>
                <w:szCs w:val="18"/>
              </w:rPr>
              <w:t>F-1.1.</w:t>
            </w:r>
            <w:r>
              <w:rPr>
                <w:sz w:val="18"/>
                <w:szCs w:val="18"/>
              </w:rPr>
              <w:t>3</w:t>
            </w:r>
          </w:p>
        </w:tc>
        <w:tc>
          <w:tcPr>
            <w:tcW w:w="3102" w:type="dxa"/>
            <w:gridSpan w:val="2"/>
            <w:tcBorders>
              <w:top w:val="single" w:sz="4" w:space="0" w:color="auto"/>
              <w:left w:val="single" w:sz="4" w:space="0" w:color="auto"/>
              <w:bottom w:val="single" w:sz="4" w:space="0" w:color="auto"/>
              <w:right w:val="single" w:sz="4" w:space="0" w:color="auto"/>
            </w:tcBorders>
          </w:tcPr>
          <w:p w14:paraId="15E4D267" w14:textId="77777777" w:rsidR="006557B0" w:rsidRPr="00EA759C" w:rsidRDefault="006557B0" w:rsidP="006557B0">
            <w:pPr>
              <w:jc w:val="left"/>
              <w:rPr>
                <w:sz w:val="18"/>
                <w:szCs w:val="18"/>
              </w:rPr>
            </w:pPr>
            <w:r>
              <w:rPr>
                <w:sz w:val="18"/>
                <w:szCs w:val="18"/>
              </w:rPr>
              <w:t>Enregistrer un projet</w:t>
            </w:r>
          </w:p>
        </w:tc>
        <w:tc>
          <w:tcPr>
            <w:tcW w:w="1266" w:type="dxa"/>
            <w:gridSpan w:val="2"/>
            <w:tcBorders>
              <w:top w:val="single" w:sz="4" w:space="0" w:color="auto"/>
              <w:left w:val="single" w:sz="4" w:space="0" w:color="auto"/>
              <w:bottom w:val="single" w:sz="4" w:space="0" w:color="auto"/>
              <w:right w:val="single" w:sz="4" w:space="0" w:color="auto"/>
            </w:tcBorders>
          </w:tcPr>
          <w:p w14:paraId="5F671A87" w14:textId="77777777" w:rsidR="006557B0" w:rsidRDefault="00D0071C" w:rsidP="006557B0">
            <w:pPr>
              <w:rPr>
                <w:sz w:val="18"/>
                <w:szCs w:val="18"/>
              </w:rPr>
            </w:pPr>
            <w:sdt>
              <w:sdtPr>
                <w:rPr>
                  <w:sz w:val="18"/>
                  <w:szCs w:val="18"/>
                </w:rPr>
                <w:id w:val="180534776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94773902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668803B" w14:textId="1171A8AE" w:rsidR="006557B0" w:rsidRPr="00EA759C" w:rsidRDefault="00D0071C" w:rsidP="006557B0">
            <w:pPr>
              <w:rPr>
                <w:sz w:val="18"/>
                <w:szCs w:val="18"/>
              </w:rPr>
            </w:pPr>
            <w:sdt>
              <w:sdtPr>
                <w:rPr>
                  <w:sz w:val="18"/>
                  <w:szCs w:val="18"/>
                </w:rPr>
                <w:id w:val="977264060"/>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62715768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720BFD7F" w14:textId="1DBB7652" w:rsidR="006557B0" w:rsidRPr="00EA759C" w:rsidRDefault="006557B0" w:rsidP="006557B0">
            <w:pPr>
              <w:rPr>
                <w:sz w:val="18"/>
                <w:szCs w:val="18"/>
              </w:rPr>
            </w:pPr>
          </w:p>
        </w:tc>
      </w:tr>
      <w:tr w:rsidR="006557B0" w:rsidRPr="00EA759C" w14:paraId="6608E4B8"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5AF21876" w14:textId="6B12E265" w:rsidR="006557B0" w:rsidRPr="00EA759C" w:rsidRDefault="006557B0" w:rsidP="006557B0">
            <w:pPr>
              <w:jc w:val="center"/>
              <w:rPr>
                <w:sz w:val="18"/>
                <w:szCs w:val="18"/>
              </w:rPr>
            </w:pPr>
            <w:r>
              <w:rPr>
                <w:sz w:val="18"/>
                <w:szCs w:val="18"/>
              </w:rPr>
              <w:t>F-1.1.4</w:t>
            </w:r>
          </w:p>
        </w:tc>
        <w:tc>
          <w:tcPr>
            <w:tcW w:w="3102" w:type="dxa"/>
            <w:gridSpan w:val="2"/>
            <w:tcBorders>
              <w:top w:val="single" w:sz="4" w:space="0" w:color="auto"/>
              <w:left w:val="single" w:sz="4" w:space="0" w:color="auto"/>
              <w:bottom w:val="single" w:sz="4" w:space="0" w:color="auto"/>
              <w:right w:val="single" w:sz="4" w:space="0" w:color="auto"/>
            </w:tcBorders>
          </w:tcPr>
          <w:p w14:paraId="14A145BB" w14:textId="77777777" w:rsidR="006557B0" w:rsidRPr="00EA759C" w:rsidRDefault="006557B0" w:rsidP="006557B0">
            <w:pPr>
              <w:jc w:val="left"/>
              <w:rPr>
                <w:sz w:val="18"/>
                <w:szCs w:val="18"/>
              </w:rPr>
            </w:pPr>
            <w:r>
              <w:rPr>
                <w:sz w:val="18"/>
                <w:szCs w:val="18"/>
              </w:rPr>
              <w:t>Fermer un projet</w:t>
            </w:r>
          </w:p>
        </w:tc>
        <w:tc>
          <w:tcPr>
            <w:tcW w:w="1266" w:type="dxa"/>
            <w:gridSpan w:val="2"/>
            <w:tcBorders>
              <w:top w:val="single" w:sz="4" w:space="0" w:color="auto"/>
              <w:left w:val="single" w:sz="4" w:space="0" w:color="auto"/>
              <w:bottom w:val="single" w:sz="4" w:space="0" w:color="auto"/>
              <w:right w:val="single" w:sz="4" w:space="0" w:color="auto"/>
            </w:tcBorders>
          </w:tcPr>
          <w:p w14:paraId="12471786" w14:textId="77777777" w:rsidR="006557B0" w:rsidRDefault="00D0071C" w:rsidP="006557B0">
            <w:pPr>
              <w:rPr>
                <w:sz w:val="18"/>
                <w:szCs w:val="18"/>
              </w:rPr>
            </w:pPr>
            <w:sdt>
              <w:sdtPr>
                <w:rPr>
                  <w:sz w:val="18"/>
                  <w:szCs w:val="18"/>
                </w:rPr>
                <w:id w:val="145004261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808268430"/>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9FCC8C4" w14:textId="4C5E2926" w:rsidR="006557B0" w:rsidRPr="00EA759C" w:rsidRDefault="00D0071C" w:rsidP="006557B0">
            <w:pPr>
              <w:rPr>
                <w:sz w:val="18"/>
                <w:szCs w:val="18"/>
              </w:rPr>
            </w:pPr>
            <w:sdt>
              <w:sdtPr>
                <w:rPr>
                  <w:sz w:val="18"/>
                  <w:szCs w:val="18"/>
                </w:rPr>
                <w:id w:val="1023220244"/>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90276255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41AEB2A9" w14:textId="5E7ABF24" w:rsidR="006557B0" w:rsidRPr="00EA759C" w:rsidRDefault="006557B0" w:rsidP="006557B0">
            <w:pPr>
              <w:rPr>
                <w:sz w:val="18"/>
                <w:szCs w:val="18"/>
              </w:rPr>
            </w:pPr>
          </w:p>
        </w:tc>
      </w:tr>
      <w:tr w:rsidR="006557B0" w:rsidRPr="00EA759C" w14:paraId="2E90BC9A"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7E3B5330" w14:textId="0CA4CD7D" w:rsidR="006557B0" w:rsidRPr="00EA759C" w:rsidRDefault="006557B0" w:rsidP="006557B0">
            <w:pPr>
              <w:jc w:val="center"/>
              <w:rPr>
                <w:sz w:val="18"/>
                <w:szCs w:val="18"/>
              </w:rPr>
            </w:pPr>
            <w:r>
              <w:rPr>
                <w:sz w:val="18"/>
                <w:szCs w:val="18"/>
              </w:rPr>
              <w:t>F-1.1.5</w:t>
            </w:r>
          </w:p>
        </w:tc>
        <w:tc>
          <w:tcPr>
            <w:tcW w:w="3102" w:type="dxa"/>
            <w:gridSpan w:val="2"/>
            <w:tcBorders>
              <w:top w:val="single" w:sz="4" w:space="0" w:color="auto"/>
              <w:left w:val="single" w:sz="4" w:space="0" w:color="auto"/>
              <w:bottom w:val="single" w:sz="4" w:space="0" w:color="auto"/>
              <w:right w:val="single" w:sz="4" w:space="0" w:color="auto"/>
            </w:tcBorders>
          </w:tcPr>
          <w:p w14:paraId="44F34B4D" w14:textId="77777777" w:rsidR="006557B0" w:rsidRPr="00EA759C" w:rsidRDefault="006557B0" w:rsidP="006557B0">
            <w:pPr>
              <w:jc w:val="left"/>
              <w:rPr>
                <w:sz w:val="18"/>
                <w:szCs w:val="18"/>
              </w:rPr>
            </w:pPr>
            <w:r>
              <w:rPr>
                <w:sz w:val="18"/>
                <w:szCs w:val="18"/>
              </w:rPr>
              <w:t>Importer un projet</w:t>
            </w:r>
          </w:p>
        </w:tc>
        <w:tc>
          <w:tcPr>
            <w:tcW w:w="1266" w:type="dxa"/>
            <w:gridSpan w:val="2"/>
            <w:tcBorders>
              <w:top w:val="single" w:sz="4" w:space="0" w:color="auto"/>
              <w:left w:val="single" w:sz="4" w:space="0" w:color="auto"/>
              <w:bottom w:val="single" w:sz="4" w:space="0" w:color="auto"/>
              <w:right w:val="single" w:sz="4" w:space="0" w:color="auto"/>
            </w:tcBorders>
          </w:tcPr>
          <w:p w14:paraId="426A7EBC" w14:textId="77777777" w:rsidR="006557B0" w:rsidRDefault="00D0071C" w:rsidP="006557B0">
            <w:pPr>
              <w:rPr>
                <w:sz w:val="18"/>
                <w:szCs w:val="18"/>
              </w:rPr>
            </w:pPr>
            <w:sdt>
              <w:sdtPr>
                <w:rPr>
                  <w:sz w:val="18"/>
                  <w:szCs w:val="18"/>
                </w:rPr>
                <w:id w:val="-1994947945"/>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227800304"/>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449CB458" w14:textId="0A8CC984" w:rsidR="006557B0" w:rsidRPr="00EA759C" w:rsidRDefault="00D0071C" w:rsidP="006557B0">
            <w:pPr>
              <w:rPr>
                <w:sz w:val="18"/>
                <w:szCs w:val="18"/>
              </w:rPr>
            </w:pPr>
            <w:sdt>
              <w:sdtPr>
                <w:rPr>
                  <w:sz w:val="18"/>
                  <w:szCs w:val="18"/>
                </w:rPr>
                <w:id w:val="1873884880"/>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56522872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4ABF78F9" w14:textId="435DD75F" w:rsidR="006557B0" w:rsidRPr="00EA759C" w:rsidRDefault="006557B0" w:rsidP="006557B0">
            <w:pPr>
              <w:rPr>
                <w:sz w:val="18"/>
                <w:szCs w:val="18"/>
              </w:rPr>
            </w:pPr>
          </w:p>
        </w:tc>
      </w:tr>
      <w:tr w:rsidR="006557B0" w:rsidRPr="00EA759C" w14:paraId="2716748F"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01A0391D" w14:textId="3B9A1C82" w:rsidR="006557B0" w:rsidRPr="00EA759C" w:rsidRDefault="006557B0" w:rsidP="006557B0">
            <w:pPr>
              <w:jc w:val="center"/>
              <w:rPr>
                <w:sz w:val="18"/>
                <w:szCs w:val="18"/>
              </w:rPr>
            </w:pPr>
            <w:r>
              <w:rPr>
                <w:sz w:val="18"/>
                <w:szCs w:val="18"/>
              </w:rPr>
              <w:t>F-1.1.6</w:t>
            </w:r>
          </w:p>
        </w:tc>
        <w:tc>
          <w:tcPr>
            <w:tcW w:w="3102" w:type="dxa"/>
            <w:gridSpan w:val="2"/>
            <w:tcBorders>
              <w:top w:val="single" w:sz="4" w:space="0" w:color="auto"/>
              <w:left w:val="single" w:sz="4" w:space="0" w:color="auto"/>
              <w:bottom w:val="single" w:sz="4" w:space="0" w:color="auto"/>
              <w:right w:val="single" w:sz="4" w:space="0" w:color="auto"/>
            </w:tcBorders>
          </w:tcPr>
          <w:p w14:paraId="7ABBC6DA" w14:textId="77777777" w:rsidR="006557B0" w:rsidRPr="00EA759C" w:rsidRDefault="006557B0" w:rsidP="006557B0">
            <w:pPr>
              <w:jc w:val="left"/>
              <w:rPr>
                <w:sz w:val="18"/>
                <w:szCs w:val="18"/>
              </w:rPr>
            </w:pPr>
            <w:r>
              <w:rPr>
                <w:sz w:val="18"/>
                <w:szCs w:val="18"/>
              </w:rPr>
              <w:t>Exporter un projet en PDF</w:t>
            </w:r>
          </w:p>
        </w:tc>
        <w:tc>
          <w:tcPr>
            <w:tcW w:w="1266" w:type="dxa"/>
            <w:gridSpan w:val="2"/>
            <w:tcBorders>
              <w:top w:val="single" w:sz="4" w:space="0" w:color="auto"/>
              <w:left w:val="single" w:sz="4" w:space="0" w:color="auto"/>
              <w:bottom w:val="single" w:sz="4" w:space="0" w:color="auto"/>
              <w:right w:val="single" w:sz="4" w:space="0" w:color="auto"/>
            </w:tcBorders>
          </w:tcPr>
          <w:p w14:paraId="77661609" w14:textId="77777777" w:rsidR="006557B0" w:rsidRDefault="00D0071C" w:rsidP="006557B0">
            <w:pPr>
              <w:rPr>
                <w:sz w:val="18"/>
                <w:szCs w:val="18"/>
              </w:rPr>
            </w:pPr>
            <w:sdt>
              <w:sdtPr>
                <w:rPr>
                  <w:sz w:val="18"/>
                  <w:szCs w:val="18"/>
                </w:rPr>
                <w:id w:val="-18206114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29875740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10C897AE" w14:textId="22684C63" w:rsidR="006557B0" w:rsidRPr="00EA759C" w:rsidRDefault="00D0071C" w:rsidP="006557B0">
            <w:pPr>
              <w:rPr>
                <w:sz w:val="18"/>
                <w:szCs w:val="18"/>
              </w:rPr>
            </w:pPr>
            <w:sdt>
              <w:sdtPr>
                <w:rPr>
                  <w:sz w:val="18"/>
                  <w:szCs w:val="18"/>
                </w:rPr>
                <w:id w:val="1277299411"/>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90513110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7A6F9E3D" w14:textId="44E6CC9B" w:rsidR="006557B0" w:rsidRPr="00EA759C" w:rsidRDefault="006557B0" w:rsidP="006557B0">
            <w:pPr>
              <w:rPr>
                <w:sz w:val="18"/>
                <w:szCs w:val="18"/>
              </w:rPr>
            </w:pPr>
          </w:p>
        </w:tc>
      </w:tr>
      <w:tr w:rsidR="006557B0" w:rsidRPr="00EA759C" w14:paraId="76CE4B53"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23826918" w14:textId="1CED9E15" w:rsidR="006557B0" w:rsidRPr="00EA759C" w:rsidRDefault="006557B0" w:rsidP="006557B0">
            <w:pPr>
              <w:jc w:val="center"/>
              <w:rPr>
                <w:sz w:val="18"/>
                <w:szCs w:val="18"/>
              </w:rPr>
            </w:pPr>
            <w:r>
              <w:rPr>
                <w:sz w:val="18"/>
                <w:szCs w:val="18"/>
              </w:rPr>
              <w:t>F-1.1.7</w:t>
            </w:r>
          </w:p>
        </w:tc>
        <w:tc>
          <w:tcPr>
            <w:tcW w:w="3102" w:type="dxa"/>
            <w:gridSpan w:val="2"/>
            <w:tcBorders>
              <w:top w:val="single" w:sz="4" w:space="0" w:color="auto"/>
              <w:left w:val="single" w:sz="4" w:space="0" w:color="auto"/>
              <w:bottom w:val="single" w:sz="4" w:space="0" w:color="auto"/>
              <w:right w:val="single" w:sz="4" w:space="0" w:color="auto"/>
            </w:tcBorders>
          </w:tcPr>
          <w:p w14:paraId="5D067AB5" w14:textId="77777777" w:rsidR="006557B0" w:rsidRPr="00EA759C" w:rsidRDefault="006557B0" w:rsidP="006557B0">
            <w:pPr>
              <w:jc w:val="left"/>
              <w:rPr>
                <w:sz w:val="18"/>
                <w:szCs w:val="18"/>
              </w:rPr>
            </w:pPr>
            <w:r>
              <w:rPr>
                <w:sz w:val="18"/>
                <w:szCs w:val="18"/>
              </w:rPr>
              <w:t>Exporter un projet en PNG</w:t>
            </w:r>
          </w:p>
        </w:tc>
        <w:tc>
          <w:tcPr>
            <w:tcW w:w="1266" w:type="dxa"/>
            <w:gridSpan w:val="2"/>
            <w:tcBorders>
              <w:top w:val="single" w:sz="4" w:space="0" w:color="auto"/>
              <w:left w:val="single" w:sz="4" w:space="0" w:color="auto"/>
              <w:bottom w:val="single" w:sz="4" w:space="0" w:color="auto"/>
              <w:right w:val="single" w:sz="4" w:space="0" w:color="auto"/>
            </w:tcBorders>
          </w:tcPr>
          <w:p w14:paraId="7FB45F3E" w14:textId="77777777" w:rsidR="006557B0" w:rsidRDefault="00D0071C" w:rsidP="006557B0">
            <w:pPr>
              <w:rPr>
                <w:sz w:val="18"/>
                <w:szCs w:val="18"/>
              </w:rPr>
            </w:pPr>
            <w:sdt>
              <w:sdtPr>
                <w:rPr>
                  <w:sz w:val="18"/>
                  <w:szCs w:val="18"/>
                </w:rPr>
                <w:id w:val="-202523863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055237274"/>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5C9E6C69" w14:textId="45B6C3D6" w:rsidR="006557B0" w:rsidRPr="00EA759C" w:rsidRDefault="00D0071C" w:rsidP="006557B0">
            <w:pPr>
              <w:rPr>
                <w:sz w:val="18"/>
                <w:szCs w:val="18"/>
              </w:rPr>
            </w:pPr>
            <w:sdt>
              <w:sdtPr>
                <w:rPr>
                  <w:sz w:val="18"/>
                  <w:szCs w:val="18"/>
                </w:rPr>
                <w:id w:val="-1246020869"/>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279151681"/>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44B1DF3F" w14:textId="11B1C8FB" w:rsidR="006557B0" w:rsidRPr="00EA759C" w:rsidRDefault="006557B0" w:rsidP="006557B0">
            <w:pPr>
              <w:rPr>
                <w:sz w:val="18"/>
                <w:szCs w:val="18"/>
              </w:rPr>
            </w:pPr>
          </w:p>
        </w:tc>
      </w:tr>
      <w:tr w:rsidR="006557B0" w:rsidRPr="00EA759C" w14:paraId="63AAC599"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632CAE61" w14:textId="7F2B9318" w:rsidR="006557B0" w:rsidRPr="00EA759C" w:rsidRDefault="006557B0" w:rsidP="006557B0">
            <w:pPr>
              <w:jc w:val="center"/>
              <w:rPr>
                <w:sz w:val="18"/>
                <w:szCs w:val="18"/>
              </w:rPr>
            </w:pPr>
            <w:r>
              <w:rPr>
                <w:sz w:val="18"/>
                <w:szCs w:val="18"/>
              </w:rPr>
              <w:t>F-1.1.8</w:t>
            </w:r>
          </w:p>
        </w:tc>
        <w:tc>
          <w:tcPr>
            <w:tcW w:w="3102" w:type="dxa"/>
            <w:gridSpan w:val="2"/>
            <w:tcBorders>
              <w:top w:val="single" w:sz="4" w:space="0" w:color="auto"/>
              <w:left w:val="single" w:sz="4" w:space="0" w:color="auto"/>
              <w:bottom w:val="single" w:sz="4" w:space="0" w:color="auto"/>
              <w:right w:val="single" w:sz="4" w:space="0" w:color="auto"/>
            </w:tcBorders>
          </w:tcPr>
          <w:p w14:paraId="442AA990" w14:textId="77777777" w:rsidR="006557B0" w:rsidRPr="00EA759C" w:rsidRDefault="006557B0" w:rsidP="006557B0">
            <w:pPr>
              <w:jc w:val="left"/>
              <w:rPr>
                <w:sz w:val="18"/>
                <w:szCs w:val="18"/>
              </w:rPr>
            </w:pPr>
            <w:r>
              <w:rPr>
                <w:sz w:val="18"/>
                <w:szCs w:val="18"/>
              </w:rPr>
              <w:t>Exporter un projet en MIDI</w:t>
            </w:r>
          </w:p>
        </w:tc>
        <w:tc>
          <w:tcPr>
            <w:tcW w:w="1266" w:type="dxa"/>
            <w:gridSpan w:val="2"/>
            <w:tcBorders>
              <w:top w:val="single" w:sz="4" w:space="0" w:color="auto"/>
              <w:left w:val="single" w:sz="4" w:space="0" w:color="auto"/>
              <w:bottom w:val="single" w:sz="4" w:space="0" w:color="auto"/>
              <w:right w:val="single" w:sz="4" w:space="0" w:color="auto"/>
            </w:tcBorders>
          </w:tcPr>
          <w:p w14:paraId="71FD8BAE" w14:textId="77777777" w:rsidR="006557B0" w:rsidRDefault="00D0071C" w:rsidP="006557B0">
            <w:pPr>
              <w:rPr>
                <w:sz w:val="18"/>
                <w:szCs w:val="18"/>
              </w:rPr>
            </w:pPr>
            <w:sdt>
              <w:sdtPr>
                <w:rPr>
                  <w:sz w:val="18"/>
                  <w:szCs w:val="18"/>
                </w:rPr>
                <w:id w:val="-1754264217"/>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743441405"/>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33B7C97D" w14:textId="26E47891" w:rsidR="006557B0" w:rsidRPr="00EA759C" w:rsidRDefault="00D0071C" w:rsidP="006557B0">
            <w:pPr>
              <w:rPr>
                <w:sz w:val="18"/>
                <w:szCs w:val="18"/>
              </w:rPr>
            </w:pPr>
            <w:sdt>
              <w:sdtPr>
                <w:rPr>
                  <w:sz w:val="18"/>
                  <w:szCs w:val="18"/>
                </w:rPr>
                <w:id w:val="-632106283"/>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798056930"/>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2CB98186" w14:textId="7C17BA2D" w:rsidR="006557B0" w:rsidRPr="00EA759C" w:rsidRDefault="006557B0" w:rsidP="006557B0">
            <w:pPr>
              <w:rPr>
                <w:sz w:val="18"/>
                <w:szCs w:val="18"/>
              </w:rPr>
            </w:pPr>
          </w:p>
        </w:tc>
      </w:tr>
      <w:tr w:rsidR="00A15F19" w:rsidRPr="00EA759C" w14:paraId="51C76586" w14:textId="77777777" w:rsidTr="00812B46">
        <w:trPr>
          <w:trHeight w:val="170"/>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96B6935" w14:textId="6564DBB7" w:rsidR="00A15F19" w:rsidRPr="00EA759C" w:rsidRDefault="00A15F19" w:rsidP="00553710">
            <w:pPr>
              <w:jc w:val="center"/>
              <w:rPr>
                <w:sz w:val="20"/>
                <w:szCs w:val="20"/>
              </w:rPr>
            </w:pPr>
            <w:r w:rsidRPr="00EA759C">
              <w:rPr>
                <w:sz w:val="20"/>
                <w:szCs w:val="20"/>
              </w:rPr>
              <w:t>F-1.</w:t>
            </w:r>
            <w:r>
              <w:rPr>
                <w:sz w:val="20"/>
                <w:szCs w:val="20"/>
              </w:rPr>
              <w:t>2</w:t>
            </w:r>
          </w:p>
        </w:tc>
        <w:tc>
          <w:tcPr>
            <w:tcW w:w="8399"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248321" w14:textId="64B74369" w:rsidR="00A15F19" w:rsidRPr="00EA759C" w:rsidRDefault="00A15F19" w:rsidP="00553710">
            <w:pPr>
              <w:jc w:val="left"/>
              <w:rPr>
                <w:sz w:val="20"/>
                <w:szCs w:val="20"/>
              </w:rPr>
            </w:pPr>
            <w:r>
              <w:rPr>
                <w:sz w:val="20"/>
                <w:szCs w:val="20"/>
              </w:rPr>
              <w:t>Edition de partition</w:t>
            </w:r>
          </w:p>
        </w:tc>
      </w:tr>
      <w:tr w:rsidR="006557B0" w:rsidRPr="00EA759C" w14:paraId="2DFF8BE7"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698EAC08" w14:textId="78E0699C" w:rsidR="006557B0" w:rsidRPr="00EA759C" w:rsidRDefault="006557B0" w:rsidP="006557B0">
            <w:pPr>
              <w:jc w:val="center"/>
              <w:rPr>
                <w:sz w:val="18"/>
                <w:szCs w:val="18"/>
              </w:rPr>
            </w:pPr>
            <w:r>
              <w:rPr>
                <w:sz w:val="18"/>
                <w:szCs w:val="18"/>
              </w:rPr>
              <w:t>F-1.2.1</w:t>
            </w:r>
          </w:p>
        </w:tc>
        <w:tc>
          <w:tcPr>
            <w:tcW w:w="3102" w:type="dxa"/>
            <w:gridSpan w:val="2"/>
            <w:tcBorders>
              <w:top w:val="single" w:sz="4" w:space="0" w:color="auto"/>
              <w:left w:val="single" w:sz="4" w:space="0" w:color="auto"/>
              <w:bottom w:val="single" w:sz="4" w:space="0" w:color="auto"/>
              <w:right w:val="single" w:sz="4" w:space="0" w:color="auto"/>
            </w:tcBorders>
          </w:tcPr>
          <w:p w14:paraId="216A8D65" w14:textId="77777777" w:rsidR="006557B0" w:rsidRPr="00EA759C" w:rsidRDefault="006557B0" w:rsidP="006557B0">
            <w:pPr>
              <w:jc w:val="left"/>
              <w:rPr>
                <w:sz w:val="18"/>
                <w:szCs w:val="18"/>
              </w:rPr>
            </w:pPr>
            <w:r>
              <w:rPr>
                <w:sz w:val="18"/>
                <w:szCs w:val="18"/>
              </w:rPr>
              <w:t>Placer un élément musical</w:t>
            </w:r>
          </w:p>
        </w:tc>
        <w:tc>
          <w:tcPr>
            <w:tcW w:w="1266" w:type="dxa"/>
            <w:gridSpan w:val="2"/>
            <w:tcBorders>
              <w:top w:val="single" w:sz="4" w:space="0" w:color="auto"/>
              <w:left w:val="single" w:sz="4" w:space="0" w:color="auto"/>
              <w:bottom w:val="single" w:sz="4" w:space="0" w:color="auto"/>
              <w:right w:val="single" w:sz="4" w:space="0" w:color="auto"/>
            </w:tcBorders>
          </w:tcPr>
          <w:p w14:paraId="7D231CA8" w14:textId="77777777" w:rsidR="006557B0" w:rsidRDefault="00D0071C" w:rsidP="006557B0">
            <w:pPr>
              <w:rPr>
                <w:sz w:val="18"/>
                <w:szCs w:val="18"/>
              </w:rPr>
            </w:pPr>
            <w:sdt>
              <w:sdtPr>
                <w:rPr>
                  <w:sz w:val="18"/>
                  <w:szCs w:val="18"/>
                </w:rPr>
                <w:id w:val="161231535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93225426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FBF110B" w14:textId="6D2A942B" w:rsidR="006557B0" w:rsidRPr="00EA759C" w:rsidRDefault="00D0071C" w:rsidP="006557B0">
            <w:pPr>
              <w:rPr>
                <w:sz w:val="18"/>
                <w:szCs w:val="18"/>
              </w:rPr>
            </w:pPr>
            <w:sdt>
              <w:sdtPr>
                <w:rPr>
                  <w:sz w:val="18"/>
                  <w:szCs w:val="18"/>
                </w:rPr>
                <w:id w:val="-470441536"/>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52155189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2FFD9310" w14:textId="3BC2A186" w:rsidR="006557B0" w:rsidRPr="00EA759C" w:rsidRDefault="006557B0" w:rsidP="006557B0">
            <w:pPr>
              <w:rPr>
                <w:sz w:val="18"/>
                <w:szCs w:val="18"/>
              </w:rPr>
            </w:pPr>
          </w:p>
        </w:tc>
      </w:tr>
      <w:tr w:rsidR="006557B0" w:rsidRPr="00EA759C" w14:paraId="6752AB01"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3FA6F482" w14:textId="06B9FB91" w:rsidR="006557B0" w:rsidRPr="00EA759C" w:rsidRDefault="006557B0" w:rsidP="006557B0">
            <w:pPr>
              <w:jc w:val="center"/>
              <w:rPr>
                <w:sz w:val="18"/>
                <w:szCs w:val="18"/>
              </w:rPr>
            </w:pPr>
            <w:r>
              <w:rPr>
                <w:sz w:val="18"/>
                <w:szCs w:val="18"/>
              </w:rPr>
              <w:t>F-1.2.2</w:t>
            </w:r>
          </w:p>
        </w:tc>
        <w:tc>
          <w:tcPr>
            <w:tcW w:w="3102" w:type="dxa"/>
            <w:gridSpan w:val="2"/>
            <w:tcBorders>
              <w:top w:val="single" w:sz="4" w:space="0" w:color="auto"/>
              <w:left w:val="single" w:sz="4" w:space="0" w:color="auto"/>
              <w:bottom w:val="single" w:sz="4" w:space="0" w:color="auto"/>
              <w:right w:val="single" w:sz="4" w:space="0" w:color="auto"/>
            </w:tcBorders>
          </w:tcPr>
          <w:p w14:paraId="02FF0608" w14:textId="77777777" w:rsidR="006557B0" w:rsidRPr="00EA759C" w:rsidRDefault="006557B0" w:rsidP="006557B0">
            <w:pPr>
              <w:jc w:val="left"/>
              <w:rPr>
                <w:sz w:val="18"/>
                <w:szCs w:val="18"/>
              </w:rPr>
            </w:pPr>
            <w:r>
              <w:rPr>
                <w:sz w:val="18"/>
                <w:szCs w:val="18"/>
              </w:rPr>
              <w:t>Supprimer un élément musical</w:t>
            </w:r>
          </w:p>
        </w:tc>
        <w:tc>
          <w:tcPr>
            <w:tcW w:w="1266" w:type="dxa"/>
            <w:gridSpan w:val="2"/>
            <w:tcBorders>
              <w:top w:val="single" w:sz="4" w:space="0" w:color="auto"/>
              <w:left w:val="single" w:sz="4" w:space="0" w:color="auto"/>
              <w:bottom w:val="single" w:sz="4" w:space="0" w:color="auto"/>
              <w:right w:val="single" w:sz="4" w:space="0" w:color="auto"/>
            </w:tcBorders>
          </w:tcPr>
          <w:p w14:paraId="1809830B" w14:textId="77777777" w:rsidR="006557B0" w:rsidRDefault="00D0071C" w:rsidP="006557B0">
            <w:pPr>
              <w:rPr>
                <w:sz w:val="18"/>
                <w:szCs w:val="18"/>
              </w:rPr>
            </w:pPr>
            <w:sdt>
              <w:sdtPr>
                <w:rPr>
                  <w:sz w:val="18"/>
                  <w:szCs w:val="18"/>
                </w:rPr>
                <w:id w:val="-381029634"/>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44951018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C971C7A" w14:textId="3FF4FF9C" w:rsidR="006557B0" w:rsidRPr="00EA759C" w:rsidRDefault="00D0071C" w:rsidP="006557B0">
            <w:pPr>
              <w:rPr>
                <w:sz w:val="18"/>
                <w:szCs w:val="18"/>
              </w:rPr>
            </w:pPr>
            <w:sdt>
              <w:sdtPr>
                <w:rPr>
                  <w:sz w:val="18"/>
                  <w:szCs w:val="18"/>
                </w:rPr>
                <w:id w:val="969327514"/>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24241937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1C2C3750" w14:textId="4AD2D64B" w:rsidR="006557B0" w:rsidRPr="00EA759C" w:rsidRDefault="006557B0" w:rsidP="006557B0">
            <w:pPr>
              <w:rPr>
                <w:sz w:val="18"/>
                <w:szCs w:val="18"/>
              </w:rPr>
            </w:pPr>
          </w:p>
        </w:tc>
      </w:tr>
      <w:tr w:rsidR="006557B0" w:rsidRPr="00EA759C" w14:paraId="57FF7206"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697723BC" w14:textId="2A01D198" w:rsidR="006557B0" w:rsidRPr="00EA759C" w:rsidRDefault="006557B0" w:rsidP="006557B0">
            <w:pPr>
              <w:jc w:val="center"/>
              <w:rPr>
                <w:sz w:val="18"/>
                <w:szCs w:val="18"/>
              </w:rPr>
            </w:pPr>
            <w:r>
              <w:rPr>
                <w:sz w:val="18"/>
                <w:szCs w:val="18"/>
              </w:rPr>
              <w:t>F-1.2.3</w:t>
            </w:r>
          </w:p>
        </w:tc>
        <w:tc>
          <w:tcPr>
            <w:tcW w:w="3102" w:type="dxa"/>
            <w:gridSpan w:val="2"/>
            <w:tcBorders>
              <w:top w:val="single" w:sz="4" w:space="0" w:color="auto"/>
              <w:left w:val="single" w:sz="4" w:space="0" w:color="auto"/>
              <w:bottom w:val="single" w:sz="4" w:space="0" w:color="auto"/>
              <w:right w:val="single" w:sz="4" w:space="0" w:color="auto"/>
            </w:tcBorders>
          </w:tcPr>
          <w:p w14:paraId="1AA2C7B4" w14:textId="77777777" w:rsidR="006557B0" w:rsidRPr="00EA759C" w:rsidRDefault="006557B0" w:rsidP="006557B0">
            <w:pPr>
              <w:jc w:val="left"/>
              <w:rPr>
                <w:sz w:val="18"/>
                <w:szCs w:val="18"/>
              </w:rPr>
            </w:pPr>
            <w:r>
              <w:rPr>
                <w:sz w:val="18"/>
                <w:szCs w:val="18"/>
              </w:rPr>
              <w:t>Déplacer le curseur d’édition</w:t>
            </w:r>
          </w:p>
        </w:tc>
        <w:tc>
          <w:tcPr>
            <w:tcW w:w="1266" w:type="dxa"/>
            <w:gridSpan w:val="2"/>
            <w:tcBorders>
              <w:top w:val="single" w:sz="4" w:space="0" w:color="auto"/>
              <w:left w:val="single" w:sz="4" w:space="0" w:color="auto"/>
              <w:bottom w:val="single" w:sz="4" w:space="0" w:color="auto"/>
              <w:right w:val="single" w:sz="4" w:space="0" w:color="auto"/>
            </w:tcBorders>
          </w:tcPr>
          <w:p w14:paraId="2D853ECB" w14:textId="77777777" w:rsidR="006557B0" w:rsidRDefault="00D0071C" w:rsidP="006557B0">
            <w:pPr>
              <w:rPr>
                <w:sz w:val="18"/>
                <w:szCs w:val="18"/>
              </w:rPr>
            </w:pPr>
            <w:sdt>
              <w:sdtPr>
                <w:rPr>
                  <w:sz w:val="18"/>
                  <w:szCs w:val="18"/>
                </w:rPr>
                <w:id w:val="208016260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431088507"/>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71D40726" w14:textId="6BC6BEEB" w:rsidR="006557B0" w:rsidRPr="00EA759C" w:rsidRDefault="00D0071C" w:rsidP="006557B0">
            <w:pPr>
              <w:rPr>
                <w:sz w:val="18"/>
                <w:szCs w:val="18"/>
              </w:rPr>
            </w:pPr>
            <w:sdt>
              <w:sdtPr>
                <w:rPr>
                  <w:sz w:val="18"/>
                  <w:szCs w:val="18"/>
                </w:rPr>
                <w:id w:val="1094365107"/>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80531995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6E2336EF" w14:textId="3EFF72C3" w:rsidR="006557B0" w:rsidRPr="00EA759C" w:rsidRDefault="006557B0" w:rsidP="006557B0">
            <w:pPr>
              <w:rPr>
                <w:sz w:val="18"/>
                <w:szCs w:val="18"/>
              </w:rPr>
            </w:pPr>
          </w:p>
        </w:tc>
      </w:tr>
      <w:tr w:rsidR="006557B0" w:rsidRPr="00EA759C" w14:paraId="5B4901E4"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7DC62C1D" w14:textId="08B015F8" w:rsidR="006557B0" w:rsidRPr="00EA759C" w:rsidRDefault="006557B0" w:rsidP="006557B0">
            <w:pPr>
              <w:jc w:val="center"/>
              <w:rPr>
                <w:sz w:val="18"/>
                <w:szCs w:val="18"/>
              </w:rPr>
            </w:pPr>
            <w:r>
              <w:rPr>
                <w:sz w:val="18"/>
                <w:szCs w:val="18"/>
              </w:rPr>
              <w:lastRenderedPageBreak/>
              <w:t>F-1.2.4</w:t>
            </w:r>
          </w:p>
        </w:tc>
        <w:tc>
          <w:tcPr>
            <w:tcW w:w="3102" w:type="dxa"/>
            <w:gridSpan w:val="2"/>
            <w:tcBorders>
              <w:top w:val="single" w:sz="4" w:space="0" w:color="auto"/>
              <w:left w:val="single" w:sz="4" w:space="0" w:color="auto"/>
              <w:bottom w:val="single" w:sz="4" w:space="0" w:color="auto"/>
              <w:right w:val="single" w:sz="4" w:space="0" w:color="auto"/>
            </w:tcBorders>
          </w:tcPr>
          <w:p w14:paraId="36974FDE" w14:textId="77777777" w:rsidR="006557B0" w:rsidRPr="00EA759C" w:rsidRDefault="006557B0" w:rsidP="006557B0">
            <w:pPr>
              <w:jc w:val="left"/>
              <w:rPr>
                <w:sz w:val="18"/>
                <w:szCs w:val="18"/>
              </w:rPr>
            </w:pPr>
            <w:r>
              <w:rPr>
                <w:sz w:val="18"/>
                <w:szCs w:val="18"/>
              </w:rPr>
              <w:t>Modifier le type de mesure</w:t>
            </w:r>
          </w:p>
        </w:tc>
        <w:tc>
          <w:tcPr>
            <w:tcW w:w="1266" w:type="dxa"/>
            <w:gridSpan w:val="2"/>
            <w:tcBorders>
              <w:top w:val="single" w:sz="4" w:space="0" w:color="auto"/>
              <w:left w:val="single" w:sz="4" w:space="0" w:color="auto"/>
              <w:bottom w:val="single" w:sz="4" w:space="0" w:color="auto"/>
              <w:right w:val="single" w:sz="4" w:space="0" w:color="auto"/>
            </w:tcBorders>
          </w:tcPr>
          <w:p w14:paraId="3FA63C33" w14:textId="77777777" w:rsidR="006557B0" w:rsidRDefault="00D0071C" w:rsidP="006557B0">
            <w:pPr>
              <w:rPr>
                <w:sz w:val="18"/>
                <w:szCs w:val="18"/>
              </w:rPr>
            </w:pPr>
            <w:sdt>
              <w:sdtPr>
                <w:rPr>
                  <w:sz w:val="18"/>
                  <w:szCs w:val="18"/>
                </w:rPr>
                <w:id w:val="-75428682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976642935"/>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65DFD0E3" w14:textId="67605322" w:rsidR="006557B0" w:rsidRPr="00EA759C" w:rsidRDefault="00D0071C" w:rsidP="006557B0">
            <w:pPr>
              <w:rPr>
                <w:sz w:val="18"/>
                <w:szCs w:val="18"/>
              </w:rPr>
            </w:pPr>
            <w:sdt>
              <w:sdtPr>
                <w:rPr>
                  <w:sz w:val="18"/>
                  <w:szCs w:val="18"/>
                </w:rPr>
                <w:id w:val="2042232410"/>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685948125"/>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565D7B1E" w14:textId="7113C9FA" w:rsidR="006557B0" w:rsidRPr="00EA759C" w:rsidRDefault="006557B0" w:rsidP="006557B0">
            <w:pPr>
              <w:rPr>
                <w:sz w:val="18"/>
                <w:szCs w:val="18"/>
              </w:rPr>
            </w:pPr>
          </w:p>
        </w:tc>
      </w:tr>
      <w:tr w:rsidR="006557B0" w:rsidRPr="00EA759C" w14:paraId="31F48847"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1ADA796C" w14:textId="6347E7E6" w:rsidR="006557B0" w:rsidRPr="00EA759C" w:rsidRDefault="006557B0" w:rsidP="006557B0">
            <w:pPr>
              <w:jc w:val="center"/>
              <w:rPr>
                <w:sz w:val="18"/>
                <w:szCs w:val="18"/>
              </w:rPr>
            </w:pPr>
            <w:r>
              <w:rPr>
                <w:sz w:val="18"/>
                <w:szCs w:val="18"/>
              </w:rPr>
              <w:t>F-1.2.5</w:t>
            </w:r>
          </w:p>
        </w:tc>
        <w:tc>
          <w:tcPr>
            <w:tcW w:w="3102" w:type="dxa"/>
            <w:gridSpan w:val="2"/>
            <w:tcBorders>
              <w:top w:val="single" w:sz="4" w:space="0" w:color="auto"/>
              <w:left w:val="single" w:sz="4" w:space="0" w:color="auto"/>
              <w:bottom w:val="single" w:sz="4" w:space="0" w:color="auto"/>
              <w:right w:val="single" w:sz="4" w:space="0" w:color="auto"/>
            </w:tcBorders>
          </w:tcPr>
          <w:p w14:paraId="4A70E5CC" w14:textId="77777777" w:rsidR="006557B0" w:rsidRPr="00EA759C" w:rsidRDefault="006557B0" w:rsidP="006557B0">
            <w:pPr>
              <w:jc w:val="left"/>
              <w:rPr>
                <w:sz w:val="18"/>
                <w:szCs w:val="18"/>
              </w:rPr>
            </w:pPr>
            <w:r>
              <w:rPr>
                <w:sz w:val="18"/>
                <w:szCs w:val="18"/>
              </w:rPr>
              <w:t>Modifier le tempo</w:t>
            </w:r>
          </w:p>
        </w:tc>
        <w:tc>
          <w:tcPr>
            <w:tcW w:w="1266" w:type="dxa"/>
            <w:gridSpan w:val="2"/>
            <w:tcBorders>
              <w:top w:val="single" w:sz="4" w:space="0" w:color="auto"/>
              <w:left w:val="single" w:sz="4" w:space="0" w:color="auto"/>
              <w:bottom w:val="single" w:sz="4" w:space="0" w:color="auto"/>
              <w:right w:val="single" w:sz="4" w:space="0" w:color="auto"/>
            </w:tcBorders>
          </w:tcPr>
          <w:p w14:paraId="4FA6BBE3" w14:textId="77777777" w:rsidR="006557B0" w:rsidRDefault="00D0071C" w:rsidP="006557B0">
            <w:pPr>
              <w:rPr>
                <w:sz w:val="18"/>
                <w:szCs w:val="18"/>
              </w:rPr>
            </w:pPr>
            <w:sdt>
              <w:sdtPr>
                <w:rPr>
                  <w:sz w:val="18"/>
                  <w:szCs w:val="18"/>
                </w:rPr>
                <w:id w:val="-95732871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309470010"/>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682C9A79" w14:textId="4A82C74F" w:rsidR="006557B0" w:rsidRPr="00EA759C" w:rsidRDefault="00D0071C" w:rsidP="006557B0">
            <w:pPr>
              <w:rPr>
                <w:sz w:val="18"/>
                <w:szCs w:val="18"/>
              </w:rPr>
            </w:pPr>
            <w:sdt>
              <w:sdtPr>
                <w:rPr>
                  <w:sz w:val="18"/>
                  <w:szCs w:val="18"/>
                </w:rPr>
                <w:id w:val="-1904906147"/>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43610244"/>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122F0C38" w14:textId="7A9BFB72" w:rsidR="006557B0" w:rsidRPr="00EA759C" w:rsidRDefault="006557B0" w:rsidP="006557B0">
            <w:pPr>
              <w:rPr>
                <w:sz w:val="18"/>
                <w:szCs w:val="18"/>
              </w:rPr>
            </w:pPr>
          </w:p>
        </w:tc>
      </w:tr>
      <w:tr w:rsidR="00A15F19" w:rsidRPr="00EA759C" w14:paraId="6182BFE0" w14:textId="77777777" w:rsidTr="00C910C3">
        <w:trPr>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1CCDA9" w14:textId="6D6D9A24" w:rsidR="00A15F19" w:rsidRPr="00EA759C" w:rsidRDefault="00A15F19" w:rsidP="006557B0">
            <w:pPr>
              <w:jc w:val="center"/>
              <w:rPr>
                <w:sz w:val="20"/>
                <w:szCs w:val="20"/>
              </w:rPr>
            </w:pPr>
            <w:r w:rsidRPr="00EA759C">
              <w:rPr>
                <w:sz w:val="20"/>
                <w:szCs w:val="20"/>
              </w:rPr>
              <w:t>F-1.</w:t>
            </w:r>
            <w:r>
              <w:rPr>
                <w:sz w:val="20"/>
                <w:szCs w:val="20"/>
              </w:rPr>
              <w:t>3</w:t>
            </w:r>
          </w:p>
        </w:tc>
        <w:tc>
          <w:tcPr>
            <w:tcW w:w="8399"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4606E0" w14:textId="76F076C4" w:rsidR="00A15F19" w:rsidRPr="00EA759C" w:rsidRDefault="00A15F19" w:rsidP="005E490C">
            <w:pPr>
              <w:jc w:val="left"/>
              <w:rPr>
                <w:sz w:val="20"/>
                <w:szCs w:val="20"/>
              </w:rPr>
            </w:pPr>
            <w:r>
              <w:rPr>
                <w:sz w:val="20"/>
                <w:szCs w:val="20"/>
              </w:rPr>
              <w:t xml:space="preserve">Lecture </w:t>
            </w:r>
            <w:r w:rsidR="005E490C">
              <w:rPr>
                <w:sz w:val="20"/>
                <w:szCs w:val="20"/>
              </w:rPr>
              <w:t>de</w:t>
            </w:r>
            <w:r>
              <w:rPr>
                <w:sz w:val="20"/>
                <w:szCs w:val="20"/>
              </w:rPr>
              <w:t xml:space="preserve"> partition</w:t>
            </w:r>
          </w:p>
        </w:tc>
      </w:tr>
      <w:tr w:rsidR="006557B0" w:rsidRPr="00EA759C" w14:paraId="02925669"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7007E1EB" w14:textId="410CAEF1" w:rsidR="006557B0" w:rsidRPr="00EA759C" w:rsidRDefault="006557B0" w:rsidP="006557B0">
            <w:pPr>
              <w:jc w:val="center"/>
              <w:rPr>
                <w:sz w:val="18"/>
                <w:szCs w:val="18"/>
              </w:rPr>
            </w:pPr>
            <w:r>
              <w:rPr>
                <w:sz w:val="18"/>
                <w:szCs w:val="18"/>
              </w:rPr>
              <w:t>F-1.3.1</w:t>
            </w:r>
          </w:p>
        </w:tc>
        <w:tc>
          <w:tcPr>
            <w:tcW w:w="3102" w:type="dxa"/>
            <w:gridSpan w:val="2"/>
            <w:tcBorders>
              <w:top w:val="single" w:sz="4" w:space="0" w:color="auto"/>
              <w:left w:val="single" w:sz="4" w:space="0" w:color="auto"/>
              <w:bottom w:val="single" w:sz="4" w:space="0" w:color="auto"/>
              <w:right w:val="single" w:sz="4" w:space="0" w:color="auto"/>
            </w:tcBorders>
          </w:tcPr>
          <w:p w14:paraId="7972E3A3" w14:textId="77777777" w:rsidR="006557B0" w:rsidRPr="00EA759C" w:rsidRDefault="006557B0" w:rsidP="006557B0">
            <w:pPr>
              <w:jc w:val="left"/>
              <w:rPr>
                <w:sz w:val="18"/>
                <w:szCs w:val="18"/>
              </w:rPr>
            </w:pPr>
            <w:r>
              <w:rPr>
                <w:sz w:val="18"/>
                <w:szCs w:val="18"/>
              </w:rPr>
              <w:t>Démarrer la lecture</w:t>
            </w:r>
          </w:p>
        </w:tc>
        <w:tc>
          <w:tcPr>
            <w:tcW w:w="1266" w:type="dxa"/>
            <w:gridSpan w:val="2"/>
            <w:tcBorders>
              <w:top w:val="single" w:sz="4" w:space="0" w:color="auto"/>
              <w:left w:val="single" w:sz="4" w:space="0" w:color="auto"/>
              <w:bottom w:val="single" w:sz="4" w:space="0" w:color="auto"/>
              <w:right w:val="single" w:sz="4" w:space="0" w:color="auto"/>
            </w:tcBorders>
          </w:tcPr>
          <w:p w14:paraId="2434FFDC" w14:textId="77777777" w:rsidR="006557B0" w:rsidRDefault="00D0071C" w:rsidP="006557B0">
            <w:pPr>
              <w:rPr>
                <w:sz w:val="18"/>
                <w:szCs w:val="18"/>
              </w:rPr>
            </w:pPr>
            <w:sdt>
              <w:sdtPr>
                <w:rPr>
                  <w:sz w:val="18"/>
                  <w:szCs w:val="18"/>
                </w:rPr>
                <w:id w:val="-198329649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680969231"/>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4793DA60" w14:textId="204865B4" w:rsidR="006557B0" w:rsidRPr="00EA759C" w:rsidRDefault="00D0071C" w:rsidP="006557B0">
            <w:pPr>
              <w:rPr>
                <w:sz w:val="18"/>
                <w:szCs w:val="18"/>
              </w:rPr>
            </w:pPr>
            <w:sdt>
              <w:sdtPr>
                <w:rPr>
                  <w:sz w:val="18"/>
                  <w:szCs w:val="18"/>
                </w:rPr>
                <w:id w:val="-650134598"/>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851381368"/>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0E2D7FF3" w14:textId="3A908AF5" w:rsidR="006557B0" w:rsidRPr="00EA759C" w:rsidRDefault="006557B0" w:rsidP="006557B0">
            <w:pPr>
              <w:rPr>
                <w:sz w:val="18"/>
                <w:szCs w:val="18"/>
              </w:rPr>
            </w:pPr>
          </w:p>
        </w:tc>
      </w:tr>
      <w:tr w:rsidR="006557B0" w:rsidRPr="00EA759C" w14:paraId="24602814" w14:textId="77777777" w:rsidTr="0071508B">
        <w:trPr>
          <w:trHeight w:val="737"/>
        </w:trPr>
        <w:tc>
          <w:tcPr>
            <w:tcW w:w="988" w:type="dxa"/>
            <w:tcBorders>
              <w:top w:val="single" w:sz="4" w:space="0" w:color="auto"/>
              <w:left w:val="single" w:sz="4" w:space="0" w:color="auto"/>
              <w:bottom w:val="single" w:sz="4" w:space="0" w:color="auto"/>
              <w:right w:val="single" w:sz="4" w:space="0" w:color="auto"/>
            </w:tcBorders>
          </w:tcPr>
          <w:p w14:paraId="4309B869" w14:textId="6D2DEC92" w:rsidR="006557B0" w:rsidRPr="00EA759C" w:rsidRDefault="006557B0" w:rsidP="006557B0">
            <w:pPr>
              <w:jc w:val="center"/>
              <w:rPr>
                <w:sz w:val="18"/>
                <w:szCs w:val="18"/>
              </w:rPr>
            </w:pPr>
            <w:r>
              <w:rPr>
                <w:sz w:val="18"/>
                <w:szCs w:val="18"/>
              </w:rPr>
              <w:t>F-1.3.2</w:t>
            </w:r>
          </w:p>
        </w:tc>
        <w:tc>
          <w:tcPr>
            <w:tcW w:w="3102" w:type="dxa"/>
            <w:gridSpan w:val="2"/>
            <w:tcBorders>
              <w:top w:val="single" w:sz="4" w:space="0" w:color="auto"/>
              <w:left w:val="single" w:sz="4" w:space="0" w:color="auto"/>
              <w:bottom w:val="single" w:sz="4" w:space="0" w:color="auto"/>
              <w:right w:val="single" w:sz="4" w:space="0" w:color="auto"/>
            </w:tcBorders>
          </w:tcPr>
          <w:p w14:paraId="66F46BD0" w14:textId="77777777" w:rsidR="006557B0" w:rsidRPr="00EA759C" w:rsidRDefault="006557B0" w:rsidP="006557B0">
            <w:pPr>
              <w:jc w:val="left"/>
              <w:rPr>
                <w:sz w:val="18"/>
                <w:szCs w:val="18"/>
              </w:rPr>
            </w:pPr>
            <w:r>
              <w:rPr>
                <w:sz w:val="18"/>
                <w:szCs w:val="18"/>
              </w:rPr>
              <w:t>Arrêter la lecture</w:t>
            </w:r>
          </w:p>
        </w:tc>
        <w:tc>
          <w:tcPr>
            <w:tcW w:w="1266" w:type="dxa"/>
            <w:gridSpan w:val="2"/>
            <w:tcBorders>
              <w:top w:val="single" w:sz="4" w:space="0" w:color="auto"/>
              <w:left w:val="single" w:sz="4" w:space="0" w:color="auto"/>
              <w:bottom w:val="single" w:sz="4" w:space="0" w:color="auto"/>
              <w:right w:val="single" w:sz="4" w:space="0" w:color="auto"/>
            </w:tcBorders>
          </w:tcPr>
          <w:p w14:paraId="04200CF6" w14:textId="77777777" w:rsidR="006557B0" w:rsidRDefault="00D0071C" w:rsidP="006557B0">
            <w:pPr>
              <w:rPr>
                <w:sz w:val="18"/>
                <w:szCs w:val="18"/>
              </w:rPr>
            </w:pPr>
            <w:sdt>
              <w:sdtPr>
                <w:rPr>
                  <w:sz w:val="18"/>
                  <w:szCs w:val="18"/>
                </w:rPr>
                <w:id w:val="-157858996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220933564"/>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49D8E8F9" w14:textId="5C9DE2A7" w:rsidR="006557B0" w:rsidRPr="00EA759C" w:rsidRDefault="00D0071C" w:rsidP="006557B0">
            <w:pPr>
              <w:rPr>
                <w:sz w:val="18"/>
                <w:szCs w:val="18"/>
              </w:rPr>
            </w:pPr>
            <w:sdt>
              <w:sdtPr>
                <w:rPr>
                  <w:sz w:val="18"/>
                  <w:szCs w:val="18"/>
                </w:rPr>
                <w:id w:val="1439556290"/>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858032950"/>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216E6D34" w14:textId="2B288FAB" w:rsidR="006557B0" w:rsidRPr="00EA759C" w:rsidRDefault="006557B0" w:rsidP="006557B0">
            <w:pPr>
              <w:rPr>
                <w:sz w:val="18"/>
                <w:szCs w:val="18"/>
              </w:rPr>
            </w:pPr>
          </w:p>
        </w:tc>
      </w:tr>
      <w:tr w:rsidR="00A15F19" w:rsidRPr="00EA759C" w14:paraId="6C72E729" w14:textId="77777777" w:rsidTr="000B1194">
        <w:trPr>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EE45FC" w14:textId="1BED8322" w:rsidR="00A15F19" w:rsidRPr="00EA759C" w:rsidRDefault="00A15F19" w:rsidP="00553710">
            <w:pPr>
              <w:jc w:val="center"/>
              <w:rPr>
                <w:sz w:val="20"/>
                <w:szCs w:val="20"/>
              </w:rPr>
            </w:pPr>
            <w:r w:rsidRPr="00EA759C">
              <w:rPr>
                <w:sz w:val="20"/>
                <w:szCs w:val="20"/>
              </w:rPr>
              <w:t>F-1.</w:t>
            </w:r>
            <w:r>
              <w:rPr>
                <w:sz w:val="20"/>
                <w:szCs w:val="20"/>
              </w:rPr>
              <w:t>4</w:t>
            </w:r>
          </w:p>
        </w:tc>
        <w:tc>
          <w:tcPr>
            <w:tcW w:w="8399"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D09CFBA" w14:textId="14A83DBE" w:rsidR="00A15F19" w:rsidRPr="00EA759C" w:rsidRDefault="00A15F19" w:rsidP="00553710">
            <w:pPr>
              <w:jc w:val="left"/>
              <w:rPr>
                <w:sz w:val="20"/>
                <w:szCs w:val="20"/>
              </w:rPr>
            </w:pPr>
            <w:r>
              <w:rPr>
                <w:sz w:val="20"/>
                <w:szCs w:val="20"/>
              </w:rPr>
              <w:t>Génération de partition par port MIDI</w:t>
            </w:r>
          </w:p>
        </w:tc>
      </w:tr>
      <w:tr w:rsidR="006557B0" w:rsidRPr="00EA759C" w14:paraId="35C5A2C3" w14:textId="77777777" w:rsidTr="006557B0">
        <w:trPr>
          <w:trHeight w:val="737"/>
        </w:trPr>
        <w:tc>
          <w:tcPr>
            <w:tcW w:w="988" w:type="dxa"/>
            <w:tcBorders>
              <w:top w:val="single" w:sz="4" w:space="0" w:color="auto"/>
              <w:left w:val="single" w:sz="4" w:space="0" w:color="auto"/>
              <w:bottom w:val="single" w:sz="4" w:space="0" w:color="auto"/>
              <w:right w:val="single" w:sz="4" w:space="0" w:color="auto"/>
            </w:tcBorders>
          </w:tcPr>
          <w:p w14:paraId="0F1B12DF" w14:textId="77777777" w:rsidR="006557B0" w:rsidRPr="00EA759C" w:rsidRDefault="006557B0" w:rsidP="006557B0">
            <w:pPr>
              <w:jc w:val="center"/>
              <w:rPr>
                <w:sz w:val="18"/>
                <w:szCs w:val="18"/>
              </w:rPr>
            </w:pPr>
            <w:r>
              <w:rPr>
                <w:sz w:val="18"/>
                <w:szCs w:val="18"/>
              </w:rPr>
              <w:t>F-1.4.1</w:t>
            </w:r>
          </w:p>
        </w:tc>
        <w:tc>
          <w:tcPr>
            <w:tcW w:w="3102" w:type="dxa"/>
            <w:gridSpan w:val="2"/>
            <w:tcBorders>
              <w:top w:val="single" w:sz="4" w:space="0" w:color="auto"/>
              <w:left w:val="single" w:sz="4" w:space="0" w:color="auto"/>
              <w:bottom w:val="single" w:sz="4" w:space="0" w:color="auto"/>
              <w:right w:val="single" w:sz="4" w:space="0" w:color="auto"/>
            </w:tcBorders>
          </w:tcPr>
          <w:p w14:paraId="1CAFBBF9" w14:textId="77777777" w:rsidR="006557B0" w:rsidRPr="00EA759C" w:rsidRDefault="006557B0" w:rsidP="006557B0">
            <w:pPr>
              <w:jc w:val="left"/>
              <w:rPr>
                <w:sz w:val="18"/>
                <w:szCs w:val="18"/>
              </w:rPr>
            </w:pPr>
            <w:r>
              <w:rPr>
                <w:sz w:val="18"/>
                <w:szCs w:val="18"/>
              </w:rPr>
              <w:t>Lancer le métronome</w:t>
            </w:r>
          </w:p>
        </w:tc>
        <w:tc>
          <w:tcPr>
            <w:tcW w:w="1266" w:type="dxa"/>
            <w:gridSpan w:val="2"/>
            <w:tcBorders>
              <w:top w:val="single" w:sz="4" w:space="0" w:color="auto"/>
              <w:left w:val="single" w:sz="4" w:space="0" w:color="auto"/>
              <w:bottom w:val="single" w:sz="4" w:space="0" w:color="auto"/>
              <w:right w:val="single" w:sz="4" w:space="0" w:color="auto"/>
            </w:tcBorders>
          </w:tcPr>
          <w:p w14:paraId="2BBB0B5D" w14:textId="77777777" w:rsidR="006557B0" w:rsidRDefault="00D0071C" w:rsidP="006557B0">
            <w:pPr>
              <w:rPr>
                <w:sz w:val="18"/>
                <w:szCs w:val="18"/>
              </w:rPr>
            </w:pPr>
            <w:sdt>
              <w:sdtPr>
                <w:rPr>
                  <w:sz w:val="18"/>
                  <w:szCs w:val="18"/>
                </w:rPr>
                <w:id w:val="-773241457"/>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814105699"/>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1CCAF376" w14:textId="0C5A7990" w:rsidR="006557B0" w:rsidRPr="00EA759C" w:rsidRDefault="00D0071C" w:rsidP="006557B0">
            <w:pPr>
              <w:rPr>
                <w:sz w:val="18"/>
                <w:szCs w:val="18"/>
              </w:rPr>
            </w:pPr>
            <w:sdt>
              <w:sdtPr>
                <w:rPr>
                  <w:sz w:val="18"/>
                  <w:szCs w:val="18"/>
                </w:rPr>
                <w:id w:val="-822119412"/>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43363224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30EAAB98" w14:textId="3CD8661F" w:rsidR="006557B0" w:rsidRPr="00EA759C" w:rsidRDefault="006557B0" w:rsidP="006557B0">
            <w:pPr>
              <w:rPr>
                <w:sz w:val="18"/>
                <w:szCs w:val="18"/>
              </w:rPr>
            </w:pPr>
          </w:p>
        </w:tc>
      </w:tr>
      <w:tr w:rsidR="006557B0" w:rsidRPr="00EA759C" w14:paraId="00086A42" w14:textId="77777777" w:rsidTr="006557B0">
        <w:trPr>
          <w:trHeight w:val="737"/>
        </w:trPr>
        <w:tc>
          <w:tcPr>
            <w:tcW w:w="988" w:type="dxa"/>
            <w:tcBorders>
              <w:top w:val="single" w:sz="4" w:space="0" w:color="auto"/>
              <w:left w:val="single" w:sz="4" w:space="0" w:color="auto"/>
              <w:bottom w:val="single" w:sz="4" w:space="0" w:color="auto"/>
              <w:right w:val="single" w:sz="4" w:space="0" w:color="auto"/>
            </w:tcBorders>
          </w:tcPr>
          <w:p w14:paraId="7A01E3AF" w14:textId="77777777" w:rsidR="006557B0" w:rsidRPr="00EA759C" w:rsidRDefault="006557B0" w:rsidP="006557B0">
            <w:pPr>
              <w:jc w:val="center"/>
              <w:rPr>
                <w:sz w:val="18"/>
                <w:szCs w:val="18"/>
              </w:rPr>
            </w:pPr>
            <w:r>
              <w:rPr>
                <w:sz w:val="18"/>
                <w:szCs w:val="18"/>
              </w:rPr>
              <w:t>F-1.4.2</w:t>
            </w:r>
          </w:p>
        </w:tc>
        <w:tc>
          <w:tcPr>
            <w:tcW w:w="3102" w:type="dxa"/>
            <w:gridSpan w:val="2"/>
            <w:tcBorders>
              <w:top w:val="single" w:sz="4" w:space="0" w:color="auto"/>
              <w:left w:val="single" w:sz="4" w:space="0" w:color="auto"/>
              <w:bottom w:val="single" w:sz="4" w:space="0" w:color="auto"/>
              <w:right w:val="single" w:sz="4" w:space="0" w:color="auto"/>
            </w:tcBorders>
          </w:tcPr>
          <w:p w14:paraId="3588B067" w14:textId="77777777" w:rsidR="006557B0" w:rsidRPr="00EA759C" w:rsidRDefault="006557B0" w:rsidP="006557B0">
            <w:pPr>
              <w:jc w:val="left"/>
              <w:rPr>
                <w:sz w:val="18"/>
                <w:szCs w:val="18"/>
              </w:rPr>
            </w:pPr>
            <w:r>
              <w:rPr>
                <w:sz w:val="18"/>
                <w:szCs w:val="18"/>
              </w:rPr>
              <w:t>Enregistrer le morceau</w:t>
            </w:r>
          </w:p>
        </w:tc>
        <w:tc>
          <w:tcPr>
            <w:tcW w:w="1266" w:type="dxa"/>
            <w:gridSpan w:val="2"/>
            <w:tcBorders>
              <w:top w:val="single" w:sz="4" w:space="0" w:color="auto"/>
              <w:left w:val="single" w:sz="4" w:space="0" w:color="auto"/>
              <w:bottom w:val="single" w:sz="4" w:space="0" w:color="auto"/>
              <w:right w:val="single" w:sz="4" w:space="0" w:color="auto"/>
            </w:tcBorders>
          </w:tcPr>
          <w:p w14:paraId="48FE3AC0" w14:textId="77777777" w:rsidR="006557B0" w:rsidRDefault="00D0071C" w:rsidP="006557B0">
            <w:pPr>
              <w:rPr>
                <w:sz w:val="18"/>
                <w:szCs w:val="18"/>
              </w:rPr>
            </w:pPr>
            <w:sdt>
              <w:sdtPr>
                <w:rPr>
                  <w:sz w:val="18"/>
                  <w:szCs w:val="18"/>
                </w:rPr>
                <w:id w:val="22448647"/>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85703452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57E434C3" w14:textId="5C20A0F4" w:rsidR="006557B0" w:rsidRPr="00EA759C" w:rsidRDefault="00D0071C" w:rsidP="006557B0">
            <w:pPr>
              <w:rPr>
                <w:sz w:val="18"/>
                <w:szCs w:val="18"/>
              </w:rPr>
            </w:pPr>
            <w:sdt>
              <w:sdtPr>
                <w:rPr>
                  <w:sz w:val="18"/>
                  <w:szCs w:val="18"/>
                </w:rPr>
                <w:id w:val="2130815201"/>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61927402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68C8F268" w14:textId="1A1FDEF1" w:rsidR="006557B0" w:rsidRPr="00EA759C" w:rsidRDefault="006557B0" w:rsidP="006557B0">
            <w:pPr>
              <w:rPr>
                <w:sz w:val="18"/>
                <w:szCs w:val="18"/>
              </w:rPr>
            </w:pPr>
          </w:p>
        </w:tc>
      </w:tr>
      <w:tr w:rsidR="006557B0" w:rsidRPr="00EA759C" w14:paraId="7EB6FE88" w14:textId="77777777" w:rsidTr="006557B0">
        <w:trPr>
          <w:trHeight w:val="737"/>
        </w:trPr>
        <w:tc>
          <w:tcPr>
            <w:tcW w:w="988" w:type="dxa"/>
            <w:tcBorders>
              <w:top w:val="single" w:sz="4" w:space="0" w:color="auto"/>
              <w:left w:val="single" w:sz="4" w:space="0" w:color="auto"/>
              <w:bottom w:val="single" w:sz="4" w:space="0" w:color="auto"/>
              <w:right w:val="single" w:sz="4" w:space="0" w:color="auto"/>
            </w:tcBorders>
          </w:tcPr>
          <w:p w14:paraId="5DE11DB9" w14:textId="77777777" w:rsidR="006557B0" w:rsidRPr="00EA759C" w:rsidRDefault="006557B0" w:rsidP="006557B0">
            <w:pPr>
              <w:jc w:val="center"/>
              <w:rPr>
                <w:sz w:val="18"/>
                <w:szCs w:val="18"/>
              </w:rPr>
            </w:pPr>
            <w:r>
              <w:rPr>
                <w:sz w:val="18"/>
                <w:szCs w:val="18"/>
              </w:rPr>
              <w:t>F-1.4.3</w:t>
            </w:r>
          </w:p>
        </w:tc>
        <w:tc>
          <w:tcPr>
            <w:tcW w:w="3102" w:type="dxa"/>
            <w:gridSpan w:val="2"/>
            <w:tcBorders>
              <w:top w:val="single" w:sz="4" w:space="0" w:color="auto"/>
              <w:left w:val="single" w:sz="4" w:space="0" w:color="auto"/>
              <w:bottom w:val="single" w:sz="4" w:space="0" w:color="auto"/>
              <w:right w:val="single" w:sz="4" w:space="0" w:color="auto"/>
            </w:tcBorders>
          </w:tcPr>
          <w:p w14:paraId="203E2172" w14:textId="77777777" w:rsidR="006557B0" w:rsidRPr="00EA759C" w:rsidRDefault="006557B0" w:rsidP="006557B0">
            <w:pPr>
              <w:jc w:val="left"/>
              <w:rPr>
                <w:sz w:val="18"/>
                <w:szCs w:val="18"/>
              </w:rPr>
            </w:pPr>
            <w:r>
              <w:rPr>
                <w:sz w:val="18"/>
                <w:szCs w:val="18"/>
              </w:rPr>
              <w:t>Récupérer les notes</w:t>
            </w:r>
          </w:p>
        </w:tc>
        <w:tc>
          <w:tcPr>
            <w:tcW w:w="1266" w:type="dxa"/>
            <w:gridSpan w:val="2"/>
            <w:tcBorders>
              <w:top w:val="single" w:sz="4" w:space="0" w:color="auto"/>
              <w:left w:val="single" w:sz="4" w:space="0" w:color="auto"/>
              <w:bottom w:val="single" w:sz="4" w:space="0" w:color="auto"/>
              <w:right w:val="single" w:sz="4" w:space="0" w:color="auto"/>
            </w:tcBorders>
          </w:tcPr>
          <w:p w14:paraId="2035A3B5" w14:textId="77777777" w:rsidR="006557B0" w:rsidRDefault="00D0071C" w:rsidP="006557B0">
            <w:pPr>
              <w:rPr>
                <w:sz w:val="18"/>
                <w:szCs w:val="18"/>
              </w:rPr>
            </w:pPr>
            <w:sdt>
              <w:sdtPr>
                <w:rPr>
                  <w:sz w:val="18"/>
                  <w:szCs w:val="18"/>
                </w:rPr>
                <w:id w:val="-1005520992"/>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341363936"/>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A95CE5C" w14:textId="44D61E9C" w:rsidR="006557B0" w:rsidRPr="00EA759C" w:rsidRDefault="00D0071C" w:rsidP="006557B0">
            <w:pPr>
              <w:rPr>
                <w:sz w:val="18"/>
                <w:szCs w:val="18"/>
              </w:rPr>
            </w:pPr>
            <w:sdt>
              <w:sdtPr>
                <w:rPr>
                  <w:sz w:val="18"/>
                  <w:szCs w:val="18"/>
                </w:rPr>
                <w:id w:val="219256708"/>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333198850"/>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301A5EE3" w14:textId="4F5C2B80" w:rsidR="006557B0" w:rsidRPr="00EA759C" w:rsidRDefault="006557B0" w:rsidP="006557B0">
            <w:pPr>
              <w:rPr>
                <w:sz w:val="18"/>
                <w:szCs w:val="18"/>
              </w:rPr>
            </w:pPr>
          </w:p>
        </w:tc>
      </w:tr>
      <w:tr w:rsidR="006557B0" w:rsidRPr="00EA759C" w14:paraId="0B8280A0" w14:textId="77777777" w:rsidTr="00B83565">
        <w:trPr>
          <w:trHeight w:val="737"/>
        </w:trPr>
        <w:tc>
          <w:tcPr>
            <w:tcW w:w="988" w:type="dxa"/>
            <w:tcBorders>
              <w:top w:val="single" w:sz="4" w:space="0" w:color="auto"/>
              <w:left w:val="single" w:sz="4" w:space="0" w:color="auto"/>
              <w:bottom w:val="single" w:sz="4" w:space="0" w:color="auto"/>
              <w:right w:val="single" w:sz="4" w:space="0" w:color="auto"/>
            </w:tcBorders>
          </w:tcPr>
          <w:p w14:paraId="4D4F9FF7" w14:textId="77777777" w:rsidR="006557B0" w:rsidRPr="00EA759C" w:rsidRDefault="006557B0" w:rsidP="006557B0">
            <w:pPr>
              <w:jc w:val="center"/>
              <w:rPr>
                <w:sz w:val="18"/>
                <w:szCs w:val="18"/>
              </w:rPr>
            </w:pPr>
            <w:r>
              <w:rPr>
                <w:sz w:val="18"/>
                <w:szCs w:val="18"/>
              </w:rPr>
              <w:t>F-1.4.4</w:t>
            </w:r>
          </w:p>
        </w:tc>
        <w:tc>
          <w:tcPr>
            <w:tcW w:w="3102" w:type="dxa"/>
            <w:gridSpan w:val="2"/>
            <w:tcBorders>
              <w:top w:val="single" w:sz="4" w:space="0" w:color="auto"/>
              <w:left w:val="single" w:sz="4" w:space="0" w:color="auto"/>
              <w:bottom w:val="single" w:sz="4" w:space="0" w:color="auto"/>
              <w:right w:val="single" w:sz="4" w:space="0" w:color="auto"/>
            </w:tcBorders>
          </w:tcPr>
          <w:p w14:paraId="02B8AA9D" w14:textId="77777777" w:rsidR="006557B0" w:rsidRPr="00EA759C" w:rsidRDefault="006557B0" w:rsidP="006557B0">
            <w:pPr>
              <w:jc w:val="left"/>
              <w:rPr>
                <w:sz w:val="18"/>
                <w:szCs w:val="18"/>
              </w:rPr>
            </w:pPr>
            <w:r>
              <w:rPr>
                <w:sz w:val="18"/>
                <w:szCs w:val="18"/>
              </w:rPr>
              <w:t>Ajouter les notes à la partition</w:t>
            </w:r>
          </w:p>
        </w:tc>
        <w:tc>
          <w:tcPr>
            <w:tcW w:w="1266" w:type="dxa"/>
            <w:gridSpan w:val="2"/>
            <w:tcBorders>
              <w:top w:val="single" w:sz="4" w:space="0" w:color="auto"/>
              <w:left w:val="single" w:sz="4" w:space="0" w:color="auto"/>
              <w:bottom w:val="single" w:sz="4" w:space="0" w:color="auto"/>
              <w:right w:val="single" w:sz="4" w:space="0" w:color="auto"/>
            </w:tcBorders>
          </w:tcPr>
          <w:p w14:paraId="5B45A675" w14:textId="77777777" w:rsidR="006557B0" w:rsidRDefault="00D0071C" w:rsidP="006557B0">
            <w:pPr>
              <w:rPr>
                <w:sz w:val="18"/>
                <w:szCs w:val="18"/>
              </w:rPr>
            </w:pPr>
            <w:sdt>
              <w:sdtPr>
                <w:rPr>
                  <w:sz w:val="18"/>
                  <w:szCs w:val="18"/>
                </w:rPr>
                <w:id w:val="78137568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Pr>
                <w:sz w:val="18"/>
                <w:szCs w:val="18"/>
              </w:rPr>
              <w:t xml:space="preserve"> OK     </w:t>
            </w:r>
            <w:sdt>
              <w:sdtPr>
                <w:rPr>
                  <w:sz w:val="18"/>
                  <w:szCs w:val="18"/>
                </w:rPr>
                <w:id w:val="159666143"/>
                <w14:checkbox>
                  <w14:checked w14:val="0"/>
                  <w14:checkedState w14:val="2612" w14:font="MS Gothic"/>
                  <w14:uncheckedState w14:val="2610" w14:font="MS Gothic"/>
                </w14:checkbox>
              </w:sdtPr>
              <w:sdtEndPr/>
              <w:sdtContent>
                <w:r w:rsidR="006557B0">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KO</w:t>
            </w:r>
          </w:p>
          <w:p w14:paraId="01760163" w14:textId="15AFAF72" w:rsidR="006557B0" w:rsidRPr="00EA759C" w:rsidRDefault="00D0071C" w:rsidP="006557B0">
            <w:pPr>
              <w:rPr>
                <w:sz w:val="18"/>
                <w:szCs w:val="18"/>
              </w:rPr>
            </w:pPr>
            <w:sdt>
              <w:sdtPr>
                <w:rPr>
                  <w:sz w:val="18"/>
                  <w:szCs w:val="18"/>
                </w:rPr>
                <w:id w:val="1806662587"/>
                <w14:checkbox>
                  <w14:checked w14:val="0"/>
                  <w14:checkedState w14:val="2612" w14:font="MS Gothic"/>
                  <w14:uncheckedState w14:val="2610" w14:font="MS Gothic"/>
                </w14:checkbox>
              </w:sdtPr>
              <w:sdtEndPr/>
              <w:sdtContent>
                <w:r w:rsidR="006557B0" w:rsidRPr="00EA759C">
                  <w:rPr>
                    <w:rFonts w:ascii="MS Gothic" w:eastAsia="MS Gothic" w:hAnsi="MS Gothic"/>
                    <w:sz w:val="18"/>
                    <w:szCs w:val="18"/>
                  </w:rPr>
                  <w:t>☐</w:t>
                </w:r>
              </w:sdtContent>
            </w:sdt>
            <w:r w:rsidR="006557B0">
              <w:rPr>
                <w:sz w:val="18"/>
                <w:szCs w:val="18"/>
              </w:rPr>
              <w:t xml:space="preserve"> NT     </w:t>
            </w:r>
            <w:sdt>
              <w:sdtPr>
                <w:rPr>
                  <w:sz w:val="18"/>
                  <w:szCs w:val="18"/>
                </w:rPr>
                <w:id w:val="15858554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6557B0" w:rsidRPr="00EA759C">
              <w:rPr>
                <w:sz w:val="18"/>
                <w:szCs w:val="18"/>
              </w:rPr>
              <w:t xml:space="preserve"> </w:t>
            </w:r>
            <w:r w:rsidR="006557B0">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271FD6DC" w14:textId="229C7032" w:rsidR="006557B0" w:rsidRPr="00EA759C" w:rsidRDefault="006557B0" w:rsidP="006557B0">
            <w:pPr>
              <w:rPr>
                <w:sz w:val="18"/>
                <w:szCs w:val="18"/>
              </w:rPr>
            </w:pPr>
          </w:p>
        </w:tc>
      </w:tr>
      <w:tr w:rsidR="00A15F19" w:rsidRPr="00EA759C" w14:paraId="082FFB1B" w14:textId="77777777" w:rsidTr="006447FA">
        <w:trPr>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62FB02" w14:textId="3C5DBCF6" w:rsidR="00A15F19" w:rsidRDefault="00A15F19" w:rsidP="00B83565">
            <w:pPr>
              <w:jc w:val="center"/>
              <w:rPr>
                <w:sz w:val="18"/>
                <w:szCs w:val="18"/>
              </w:rPr>
            </w:pPr>
            <w:r w:rsidRPr="00EA759C">
              <w:rPr>
                <w:sz w:val="20"/>
                <w:szCs w:val="20"/>
              </w:rPr>
              <w:t>F-1.</w:t>
            </w:r>
            <w:r>
              <w:rPr>
                <w:sz w:val="20"/>
                <w:szCs w:val="20"/>
              </w:rPr>
              <w:t>5</w:t>
            </w:r>
          </w:p>
        </w:tc>
        <w:tc>
          <w:tcPr>
            <w:tcW w:w="8399" w:type="dxa"/>
            <w:gridSpan w:val="7"/>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899326A" w14:textId="029FB7E0" w:rsidR="00A15F19" w:rsidRPr="00EA759C" w:rsidRDefault="00A15F19" w:rsidP="00B83565">
            <w:pPr>
              <w:rPr>
                <w:sz w:val="18"/>
                <w:szCs w:val="18"/>
              </w:rPr>
            </w:pPr>
            <w:r>
              <w:rPr>
                <w:sz w:val="20"/>
                <w:szCs w:val="20"/>
              </w:rPr>
              <w:t>Génération de partition par port Jack</w:t>
            </w:r>
          </w:p>
        </w:tc>
      </w:tr>
      <w:tr w:rsidR="00B83565" w:rsidRPr="00EA759C" w14:paraId="40B52D0F" w14:textId="77777777" w:rsidTr="00B83565">
        <w:trPr>
          <w:trHeight w:val="737"/>
        </w:trPr>
        <w:tc>
          <w:tcPr>
            <w:tcW w:w="988" w:type="dxa"/>
            <w:tcBorders>
              <w:top w:val="single" w:sz="4" w:space="0" w:color="auto"/>
              <w:left w:val="single" w:sz="4" w:space="0" w:color="auto"/>
              <w:bottom w:val="single" w:sz="4" w:space="0" w:color="auto"/>
              <w:right w:val="single" w:sz="4" w:space="0" w:color="auto"/>
            </w:tcBorders>
          </w:tcPr>
          <w:p w14:paraId="423BCD5B" w14:textId="67B21103" w:rsidR="00B83565" w:rsidRDefault="002B4F50" w:rsidP="00B83565">
            <w:pPr>
              <w:jc w:val="center"/>
              <w:rPr>
                <w:sz w:val="18"/>
                <w:szCs w:val="18"/>
              </w:rPr>
            </w:pPr>
            <w:r>
              <w:rPr>
                <w:sz w:val="18"/>
                <w:szCs w:val="18"/>
              </w:rPr>
              <w:t>F-1.5</w:t>
            </w:r>
            <w:r w:rsidR="00B83565">
              <w:rPr>
                <w:sz w:val="18"/>
                <w:szCs w:val="18"/>
              </w:rPr>
              <w:t>.1</w:t>
            </w:r>
          </w:p>
        </w:tc>
        <w:tc>
          <w:tcPr>
            <w:tcW w:w="3102" w:type="dxa"/>
            <w:gridSpan w:val="2"/>
            <w:tcBorders>
              <w:top w:val="single" w:sz="4" w:space="0" w:color="auto"/>
              <w:left w:val="single" w:sz="4" w:space="0" w:color="auto"/>
              <w:bottom w:val="single" w:sz="4" w:space="0" w:color="auto"/>
              <w:right w:val="single" w:sz="4" w:space="0" w:color="auto"/>
            </w:tcBorders>
          </w:tcPr>
          <w:p w14:paraId="0B41EB7C" w14:textId="04EC0839" w:rsidR="00B83565" w:rsidRDefault="00B83565" w:rsidP="00B83565">
            <w:pPr>
              <w:jc w:val="left"/>
              <w:rPr>
                <w:sz w:val="18"/>
                <w:szCs w:val="18"/>
              </w:rPr>
            </w:pPr>
            <w:r>
              <w:rPr>
                <w:sz w:val="18"/>
                <w:szCs w:val="18"/>
              </w:rPr>
              <w:t>Lancer le métronome</w:t>
            </w:r>
          </w:p>
        </w:tc>
        <w:tc>
          <w:tcPr>
            <w:tcW w:w="1266" w:type="dxa"/>
            <w:gridSpan w:val="2"/>
            <w:tcBorders>
              <w:top w:val="single" w:sz="4" w:space="0" w:color="auto"/>
              <w:left w:val="single" w:sz="4" w:space="0" w:color="auto"/>
              <w:bottom w:val="single" w:sz="4" w:space="0" w:color="auto"/>
              <w:right w:val="single" w:sz="4" w:space="0" w:color="auto"/>
            </w:tcBorders>
          </w:tcPr>
          <w:p w14:paraId="6E04383D" w14:textId="77777777" w:rsidR="00B83565" w:rsidRDefault="00D0071C" w:rsidP="00B83565">
            <w:pPr>
              <w:rPr>
                <w:sz w:val="18"/>
                <w:szCs w:val="18"/>
              </w:rPr>
            </w:pPr>
            <w:sdt>
              <w:sdtPr>
                <w:rPr>
                  <w:sz w:val="18"/>
                  <w:szCs w:val="18"/>
                </w:rPr>
                <w:id w:val="-608127946"/>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Pr>
                <w:sz w:val="18"/>
                <w:szCs w:val="18"/>
              </w:rPr>
              <w:t xml:space="preserve"> OK     </w:t>
            </w:r>
            <w:sdt>
              <w:sdtPr>
                <w:rPr>
                  <w:sz w:val="18"/>
                  <w:szCs w:val="18"/>
                </w:rPr>
                <w:id w:val="-520930705"/>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KO</w:t>
            </w:r>
          </w:p>
          <w:p w14:paraId="7AF3BC33" w14:textId="32EE6B94" w:rsidR="00B83565" w:rsidRDefault="00D0071C" w:rsidP="00B83565">
            <w:pPr>
              <w:rPr>
                <w:sz w:val="18"/>
                <w:szCs w:val="18"/>
              </w:rPr>
            </w:pPr>
            <w:sdt>
              <w:sdtPr>
                <w:rPr>
                  <w:sz w:val="18"/>
                  <w:szCs w:val="18"/>
                </w:rPr>
                <w:id w:val="27004492"/>
                <w14:checkbox>
                  <w14:checked w14:val="0"/>
                  <w14:checkedState w14:val="2612" w14:font="MS Gothic"/>
                  <w14:uncheckedState w14:val="2610" w14:font="MS Gothic"/>
                </w14:checkbox>
              </w:sdtPr>
              <w:sdtEndPr/>
              <w:sdtContent>
                <w:r w:rsidR="00B83565" w:rsidRPr="00EA759C">
                  <w:rPr>
                    <w:rFonts w:ascii="MS Gothic" w:eastAsia="MS Gothic" w:hAnsi="MS Gothic"/>
                    <w:sz w:val="18"/>
                    <w:szCs w:val="18"/>
                  </w:rPr>
                  <w:t>☐</w:t>
                </w:r>
              </w:sdtContent>
            </w:sdt>
            <w:r w:rsidR="00B83565">
              <w:rPr>
                <w:sz w:val="18"/>
                <w:szCs w:val="18"/>
              </w:rPr>
              <w:t xml:space="preserve"> NT     </w:t>
            </w:r>
            <w:sdt>
              <w:sdtPr>
                <w:rPr>
                  <w:sz w:val="18"/>
                  <w:szCs w:val="18"/>
                </w:rPr>
                <w:id w:val="-1186048423"/>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7387EDA8" w14:textId="77777777" w:rsidR="00B83565" w:rsidRPr="00EA759C" w:rsidRDefault="00B83565" w:rsidP="00B83565">
            <w:pPr>
              <w:rPr>
                <w:sz w:val="18"/>
                <w:szCs w:val="18"/>
              </w:rPr>
            </w:pPr>
          </w:p>
        </w:tc>
      </w:tr>
      <w:tr w:rsidR="00B83565" w:rsidRPr="00EA759C" w14:paraId="4E07FDC6" w14:textId="77777777" w:rsidTr="00B83565">
        <w:trPr>
          <w:trHeight w:val="737"/>
        </w:trPr>
        <w:tc>
          <w:tcPr>
            <w:tcW w:w="988" w:type="dxa"/>
            <w:tcBorders>
              <w:top w:val="single" w:sz="4" w:space="0" w:color="auto"/>
              <w:left w:val="single" w:sz="4" w:space="0" w:color="auto"/>
              <w:bottom w:val="single" w:sz="4" w:space="0" w:color="auto"/>
              <w:right w:val="single" w:sz="4" w:space="0" w:color="auto"/>
            </w:tcBorders>
          </w:tcPr>
          <w:p w14:paraId="1DD30D5A" w14:textId="0CA7090C" w:rsidR="00B83565" w:rsidRDefault="002B4F50" w:rsidP="00B83565">
            <w:pPr>
              <w:jc w:val="center"/>
              <w:rPr>
                <w:sz w:val="18"/>
                <w:szCs w:val="18"/>
              </w:rPr>
            </w:pPr>
            <w:r>
              <w:rPr>
                <w:sz w:val="18"/>
                <w:szCs w:val="18"/>
              </w:rPr>
              <w:t>F-1.5</w:t>
            </w:r>
            <w:r w:rsidR="00B83565">
              <w:rPr>
                <w:sz w:val="18"/>
                <w:szCs w:val="18"/>
              </w:rPr>
              <w:t>.2</w:t>
            </w:r>
          </w:p>
        </w:tc>
        <w:tc>
          <w:tcPr>
            <w:tcW w:w="3102" w:type="dxa"/>
            <w:gridSpan w:val="2"/>
            <w:tcBorders>
              <w:top w:val="single" w:sz="4" w:space="0" w:color="auto"/>
              <w:left w:val="single" w:sz="4" w:space="0" w:color="auto"/>
              <w:bottom w:val="single" w:sz="4" w:space="0" w:color="auto"/>
              <w:right w:val="single" w:sz="4" w:space="0" w:color="auto"/>
            </w:tcBorders>
          </w:tcPr>
          <w:p w14:paraId="44B3FC81" w14:textId="51C6DEEA" w:rsidR="00B83565" w:rsidRDefault="00B83565" w:rsidP="00B83565">
            <w:pPr>
              <w:jc w:val="left"/>
              <w:rPr>
                <w:sz w:val="18"/>
                <w:szCs w:val="18"/>
              </w:rPr>
            </w:pPr>
            <w:r>
              <w:rPr>
                <w:sz w:val="18"/>
                <w:szCs w:val="18"/>
              </w:rPr>
              <w:t>Enregistrer le morceau</w:t>
            </w:r>
          </w:p>
        </w:tc>
        <w:tc>
          <w:tcPr>
            <w:tcW w:w="1266" w:type="dxa"/>
            <w:gridSpan w:val="2"/>
            <w:tcBorders>
              <w:top w:val="single" w:sz="4" w:space="0" w:color="auto"/>
              <w:left w:val="single" w:sz="4" w:space="0" w:color="auto"/>
              <w:bottom w:val="single" w:sz="4" w:space="0" w:color="auto"/>
              <w:right w:val="single" w:sz="4" w:space="0" w:color="auto"/>
            </w:tcBorders>
          </w:tcPr>
          <w:p w14:paraId="42C2F657" w14:textId="77777777" w:rsidR="00B83565" w:rsidRDefault="00D0071C" w:rsidP="00B83565">
            <w:pPr>
              <w:rPr>
                <w:sz w:val="18"/>
                <w:szCs w:val="18"/>
              </w:rPr>
            </w:pPr>
            <w:sdt>
              <w:sdtPr>
                <w:rPr>
                  <w:sz w:val="18"/>
                  <w:szCs w:val="18"/>
                </w:rPr>
                <w:id w:val="-177577040"/>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Pr>
                <w:sz w:val="18"/>
                <w:szCs w:val="18"/>
              </w:rPr>
              <w:t xml:space="preserve"> OK     </w:t>
            </w:r>
            <w:sdt>
              <w:sdtPr>
                <w:rPr>
                  <w:sz w:val="18"/>
                  <w:szCs w:val="18"/>
                </w:rPr>
                <w:id w:val="-1274630605"/>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KO</w:t>
            </w:r>
          </w:p>
          <w:p w14:paraId="47EAAD4A" w14:textId="4C713096" w:rsidR="00B83565" w:rsidRDefault="00D0071C" w:rsidP="00B83565">
            <w:pPr>
              <w:rPr>
                <w:sz w:val="18"/>
                <w:szCs w:val="18"/>
              </w:rPr>
            </w:pPr>
            <w:sdt>
              <w:sdtPr>
                <w:rPr>
                  <w:sz w:val="18"/>
                  <w:szCs w:val="18"/>
                </w:rPr>
                <w:id w:val="1068311558"/>
                <w14:checkbox>
                  <w14:checked w14:val="0"/>
                  <w14:checkedState w14:val="2612" w14:font="MS Gothic"/>
                  <w14:uncheckedState w14:val="2610" w14:font="MS Gothic"/>
                </w14:checkbox>
              </w:sdtPr>
              <w:sdtEndPr/>
              <w:sdtContent>
                <w:r w:rsidR="00B83565" w:rsidRPr="00EA759C">
                  <w:rPr>
                    <w:rFonts w:ascii="MS Gothic" w:eastAsia="MS Gothic" w:hAnsi="MS Gothic"/>
                    <w:sz w:val="18"/>
                    <w:szCs w:val="18"/>
                  </w:rPr>
                  <w:t>☐</w:t>
                </w:r>
              </w:sdtContent>
            </w:sdt>
            <w:r w:rsidR="00B83565">
              <w:rPr>
                <w:sz w:val="18"/>
                <w:szCs w:val="18"/>
              </w:rPr>
              <w:t xml:space="preserve"> NT     </w:t>
            </w:r>
            <w:sdt>
              <w:sdtPr>
                <w:rPr>
                  <w:sz w:val="18"/>
                  <w:szCs w:val="18"/>
                </w:rPr>
                <w:id w:val="1443958076"/>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1106D437" w14:textId="77777777" w:rsidR="00B83565" w:rsidRPr="00EA759C" w:rsidRDefault="00B83565" w:rsidP="00B83565">
            <w:pPr>
              <w:rPr>
                <w:sz w:val="18"/>
                <w:szCs w:val="18"/>
              </w:rPr>
            </w:pPr>
          </w:p>
        </w:tc>
      </w:tr>
      <w:tr w:rsidR="00B83565" w:rsidRPr="00EA759C" w14:paraId="32CBBB22" w14:textId="77777777" w:rsidTr="00B83565">
        <w:trPr>
          <w:trHeight w:val="737"/>
        </w:trPr>
        <w:tc>
          <w:tcPr>
            <w:tcW w:w="988" w:type="dxa"/>
            <w:tcBorders>
              <w:top w:val="single" w:sz="4" w:space="0" w:color="auto"/>
              <w:left w:val="single" w:sz="4" w:space="0" w:color="auto"/>
              <w:bottom w:val="single" w:sz="4" w:space="0" w:color="auto"/>
              <w:right w:val="single" w:sz="4" w:space="0" w:color="auto"/>
            </w:tcBorders>
          </w:tcPr>
          <w:p w14:paraId="3F8BFEF8" w14:textId="255FA6E9" w:rsidR="00B83565" w:rsidRDefault="002B4F50" w:rsidP="00B83565">
            <w:pPr>
              <w:jc w:val="center"/>
              <w:rPr>
                <w:sz w:val="18"/>
                <w:szCs w:val="18"/>
              </w:rPr>
            </w:pPr>
            <w:r>
              <w:rPr>
                <w:sz w:val="18"/>
                <w:szCs w:val="18"/>
              </w:rPr>
              <w:t>F-1.5</w:t>
            </w:r>
            <w:r w:rsidR="00B83565">
              <w:rPr>
                <w:sz w:val="18"/>
                <w:szCs w:val="18"/>
              </w:rPr>
              <w:t>.3</w:t>
            </w:r>
          </w:p>
        </w:tc>
        <w:tc>
          <w:tcPr>
            <w:tcW w:w="3102" w:type="dxa"/>
            <w:gridSpan w:val="2"/>
            <w:tcBorders>
              <w:top w:val="single" w:sz="4" w:space="0" w:color="auto"/>
              <w:left w:val="single" w:sz="4" w:space="0" w:color="auto"/>
              <w:bottom w:val="single" w:sz="4" w:space="0" w:color="auto"/>
              <w:right w:val="single" w:sz="4" w:space="0" w:color="auto"/>
            </w:tcBorders>
          </w:tcPr>
          <w:p w14:paraId="78C1462F" w14:textId="5E0250BE" w:rsidR="00B83565" w:rsidRDefault="00B83565" w:rsidP="00B83565">
            <w:pPr>
              <w:jc w:val="left"/>
              <w:rPr>
                <w:sz w:val="18"/>
                <w:szCs w:val="18"/>
              </w:rPr>
            </w:pPr>
            <w:r>
              <w:rPr>
                <w:sz w:val="18"/>
                <w:szCs w:val="18"/>
              </w:rPr>
              <w:t>Récupérer les notes</w:t>
            </w:r>
          </w:p>
        </w:tc>
        <w:tc>
          <w:tcPr>
            <w:tcW w:w="1266" w:type="dxa"/>
            <w:gridSpan w:val="2"/>
            <w:tcBorders>
              <w:top w:val="single" w:sz="4" w:space="0" w:color="auto"/>
              <w:left w:val="single" w:sz="4" w:space="0" w:color="auto"/>
              <w:bottom w:val="single" w:sz="4" w:space="0" w:color="auto"/>
              <w:right w:val="single" w:sz="4" w:space="0" w:color="auto"/>
            </w:tcBorders>
          </w:tcPr>
          <w:p w14:paraId="530C29A0" w14:textId="77777777" w:rsidR="00B83565" w:rsidRDefault="00D0071C" w:rsidP="00B83565">
            <w:pPr>
              <w:rPr>
                <w:sz w:val="18"/>
                <w:szCs w:val="18"/>
              </w:rPr>
            </w:pPr>
            <w:sdt>
              <w:sdtPr>
                <w:rPr>
                  <w:sz w:val="18"/>
                  <w:szCs w:val="18"/>
                </w:rPr>
                <w:id w:val="59297377"/>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Pr>
                <w:sz w:val="18"/>
                <w:szCs w:val="18"/>
              </w:rPr>
              <w:t xml:space="preserve"> OK     </w:t>
            </w:r>
            <w:sdt>
              <w:sdtPr>
                <w:rPr>
                  <w:sz w:val="18"/>
                  <w:szCs w:val="18"/>
                </w:rPr>
                <w:id w:val="-904678786"/>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KO</w:t>
            </w:r>
          </w:p>
          <w:p w14:paraId="29AE6DF7" w14:textId="14A5BE10" w:rsidR="00B83565" w:rsidRDefault="00D0071C" w:rsidP="00B83565">
            <w:pPr>
              <w:rPr>
                <w:sz w:val="18"/>
                <w:szCs w:val="18"/>
              </w:rPr>
            </w:pPr>
            <w:sdt>
              <w:sdtPr>
                <w:rPr>
                  <w:sz w:val="18"/>
                  <w:szCs w:val="18"/>
                </w:rPr>
                <w:id w:val="-384412875"/>
                <w14:checkbox>
                  <w14:checked w14:val="0"/>
                  <w14:checkedState w14:val="2612" w14:font="MS Gothic"/>
                  <w14:uncheckedState w14:val="2610" w14:font="MS Gothic"/>
                </w14:checkbox>
              </w:sdtPr>
              <w:sdtEndPr/>
              <w:sdtContent>
                <w:r w:rsidR="00B83565" w:rsidRPr="00EA759C">
                  <w:rPr>
                    <w:rFonts w:ascii="MS Gothic" w:eastAsia="MS Gothic" w:hAnsi="MS Gothic"/>
                    <w:sz w:val="18"/>
                    <w:szCs w:val="18"/>
                  </w:rPr>
                  <w:t>☐</w:t>
                </w:r>
              </w:sdtContent>
            </w:sdt>
            <w:r w:rsidR="00B83565">
              <w:rPr>
                <w:sz w:val="18"/>
                <w:szCs w:val="18"/>
              </w:rPr>
              <w:t xml:space="preserve"> NT     </w:t>
            </w:r>
            <w:sdt>
              <w:sdtPr>
                <w:rPr>
                  <w:sz w:val="18"/>
                  <w:szCs w:val="18"/>
                </w:rPr>
                <w:id w:val="1925923426"/>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NA</w:t>
            </w:r>
          </w:p>
        </w:tc>
        <w:tc>
          <w:tcPr>
            <w:tcW w:w="4031" w:type="dxa"/>
            <w:gridSpan w:val="3"/>
            <w:tcBorders>
              <w:top w:val="single" w:sz="4" w:space="0" w:color="auto"/>
              <w:left w:val="single" w:sz="4" w:space="0" w:color="auto"/>
              <w:bottom w:val="single" w:sz="4" w:space="0" w:color="auto"/>
              <w:right w:val="single" w:sz="4" w:space="0" w:color="auto"/>
            </w:tcBorders>
          </w:tcPr>
          <w:p w14:paraId="23BD5DFF" w14:textId="77777777" w:rsidR="00B83565" w:rsidRPr="00EA759C" w:rsidRDefault="00B83565" w:rsidP="00B83565">
            <w:pPr>
              <w:rPr>
                <w:sz w:val="18"/>
                <w:szCs w:val="18"/>
              </w:rPr>
            </w:pPr>
          </w:p>
        </w:tc>
      </w:tr>
      <w:tr w:rsidR="00B83565" w:rsidRPr="00EA759C" w14:paraId="4D58D128" w14:textId="77777777" w:rsidTr="00B83565">
        <w:trPr>
          <w:trHeight w:val="737"/>
        </w:trPr>
        <w:tc>
          <w:tcPr>
            <w:tcW w:w="988" w:type="dxa"/>
            <w:tcBorders>
              <w:top w:val="single" w:sz="4" w:space="0" w:color="auto"/>
              <w:left w:val="single" w:sz="4" w:space="0" w:color="auto"/>
              <w:bottom w:val="single" w:sz="8" w:space="0" w:color="auto"/>
              <w:right w:val="single" w:sz="4" w:space="0" w:color="auto"/>
            </w:tcBorders>
          </w:tcPr>
          <w:p w14:paraId="1848609F" w14:textId="5948C46D" w:rsidR="00B83565" w:rsidRDefault="002B4F50" w:rsidP="00B83565">
            <w:pPr>
              <w:jc w:val="center"/>
              <w:rPr>
                <w:sz w:val="18"/>
                <w:szCs w:val="18"/>
              </w:rPr>
            </w:pPr>
            <w:r>
              <w:rPr>
                <w:sz w:val="18"/>
                <w:szCs w:val="18"/>
              </w:rPr>
              <w:t>F-1.5</w:t>
            </w:r>
            <w:r w:rsidR="00B83565">
              <w:rPr>
                <w:sz w:val="18"/>
                <w:szCs w:val="18"/>
              </w:rPr>
              <w:t>.4</w:t>
            </w:r>
          </w:p>
        </w:tc>
        <w:tc>
          <w:tcPr>
            <w:tcW w:w="3102" w:type="dxa"/>
            <w:gridSpan w:val="2"/>
            <w:tcBorders>
              <w:top w:val="single" w:sz="4" w:space="0" w:color="auto"/>
              <w:left w:val="single" w:sz="4" w:space="0" w:color="auto"/>
              <w:bottom w:val="single" w:sz="8" w:space="0" w:color="auto"/>
              <w:right w:val="single" w:sz="4" w:space="0" w:color="auto"/>
            </w:tcBorders>
          </w:tcPr>
          <w:p w14:paraId="2BAF7686" w14:textId="2E24E671" w:rsidR="00B83565" w:rsidRDefault="00B83565" w:rsidP="00B83565">
            <w:pPr>
              <w:jc w:val="left"/>
              <w:rPr>
                <w:sz w:val="18"/>
                <w:szCs w:val="18"/>
              </w:rPr>
            </w:pPr>
            <w:r>
              <w:rPr>
                <w:sz w:val="18"/>
                <w:szCs w:val="18"/>
              </w:rPr>
              <w:t>Ajouter les notes à la partition</w:t>
            </w:r>
          </w:p>
        </w:tc>
        <w:tc>
          <w:tcPr>
            <w:tcW w:w="1266" w:type="dxa"/>
            <w:gridSpan w:val="2"/>
            <w:tcBorders>
              <w:top w:val="single" w:sz="4" w:space="0" w:color="auto"/>
              <w:left w:val="single" w:sz="4" w:space="0" w:color="auto"/>
              <w:bottom w:val="single" w:sz="8" w:space="0" w:color="auto"/>
              <w:right w:val="single" w:sz="4" w:space="0" w:color="auto"/>
            </w:tcBorders>
          </w:tcPr>
          <w:p w14:paraId="7420D2DE" w14:textId="77777777" w:rsidR="00B83565" w:rsidRDefault="00D0071C" w:rsidP="00B83565">
            <w:pPr>
              <w:rPr>
                <w:sz w:val="18"/>
                <w:szCs w:val="18"/>
              </w:rPr>
            </w:pPr>
            <w:sdt>
              <w:sdtPr>
                <w:rPr>
                  <w:sz w:val="18"/>
                  <w:szCs w:val="18"/>
                </w:rPr>
                <w:id w:val="222571395"/>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Pr>
                <w:sz w:val="18"/>
                <w:szCs w:val="18"/>
              </w:rPr>
              <w:t xml:space="preserve"> OK     </w:t>
            </w:r>
            <w:sdt>
              <w:sdtPr>
                <w:rPr>
                  <w:sz w:val="18"/>
                  <w:szCs w:val="18"/>
                </w:rPr>
                <w:id w:val="-1859878692"/>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KO</w:t>
            </w:r>
          </w:p>
          <w:p w14:paraId="0562C674" w14:textId="2A468171" w:rsidR="00B83565" w:rsidRDefault="00D0071C" w:rsidP="00B83565">
            <w:pPr>
              <w:rPr>
                <w:sz w:val="18"/>
                <w:szCs w:val="18"/>
              </w:rPr>
            </w:pPr>
            <w:sdt>
              <w:sdtPr>
                <w:rPr>
                  <w:sz w:val="18"/>
                  <w:szCs w:val="18"/>
                </w:rPr>
                <w:id w:val="-434909849"/>
                <w14:checkbox>
                  <w14:checked w14:val="0"/>
                  <w14:checkedState w14:val="2612" w14:font="MS Gothic"/>
                  <w14:uncheckedState w14:val="2610" w14:font="MS Gothic"/>
                </w14:checkbox>
              </w:sdtPr>
              <w:sdtEndPr/>
              <w:sdtContent>
                <w:r w:rsidR="00B83565" w:rsidRPr="00EA759C">
                  <w:rPr>
                    <w:rFonts w:ascii="MS Gothic" w:eastAsia="MS Gothic" w:hAnsi="MS Gothic"/>
                    <w:sz w:val="18"/>
                    <w:szCs w:val="18"/>
                  </w:rPr>
                  <w:t>☐</w:t>
                </w:r>
              </w:sdtContent>
            </w:sdt>
            <w:r w:rsidR="00B83565">
              <w:rPr>
                <w:sz w:val="18"/>
                <w:szCs w:val="18"/>
              </w:rPr>
              <w:t xml:space="preserve"> NT     </w:t>
            </w:r>
            <w:sdt>
              <w:sdtPr>
                <w:rPr>
                  <w:sz w:val="18"/>
                  <w:szCs w:val="18"/>
                </w:rPr>
                <w:id w:val="1632740729"/>
                <w14:checkbox>
                  <w14:checked w14:val="0"/>
                  <w14:checkedState w14:val="2612" w14:font="MS Gothic"/>
                  <w14:uncheckedState w14:val="2610" w14:font="MS Gothic"/>
                </w14:checkbox>
              </w:sdtPr>
              <w:sdtEndPr/>
              <w:sdtContent>
                <w:r w:rsidR="00B83565">
                  <w:rPr>
                    <w:rFonts w:ascii="MS Gothic" w:eastAsia="MS Gothic" w:hAnsi="MS Gothic" w:hint="eastAsia"/>
                    <w:sz w:val="18"/>
                    <w:szCs w:val="18"/>
                  </w:rPr>
                  <w:t>☐</w:t>
                </w:r>
              </w:sdtContent>
            </w:sdt>
            <w:r w:rsidR="00B83565" w:rsidRPr="00EA759C">
              <w:rPr>
                <w:sz w:val="18"/>
                <w:szCs w:val="18"/>
              </w:rPr>
              <w:t xml:space="preserve"> </w:t>
            </w:r>
            <w:r w:rsidR="00B83565">
              <w:rPr>
                <w:sz w:val="18"/>
                <w:szCs w:val="18"/>
              </w:rPr>
              <w:t>NA</w:t>
            </w:r>
          </w:p>
        </w:tc>
        <w:tc>
          <w:tcPr>
            <w:tcW w:w="4031" w:type="dxa"/>
            <w:gridSpan w:val="3"/>
            <w:tcBorders>
              <w:top w:val="single" w:sz="4" w:space="0" w:color="auto"/>
              <w:left w:val="single" w:sz="4" w:space="0" w:color="auto"/>
              <w:bottom w:val="single" w:sz="8" w:space="0" w:color="auto"/>
              <w:right w:val="single" w:sz="4" w:space="0" w:color="auto"/>
            </w:tcBorders>
          </w:tcPr>
          <w:p w14:paraId="39640677" w14:textId="77777777" w:rsidR="00B83565" w:rsidRPr="00EA759C" w:rsidRDefault="00B83565" w:rsidP="00B83565">
            <w:pPr>
              <w:rPr>
                <w:sz w:val="18"/>
                <w:szCs w:val="18"/>
              </w:rPr>
            </w:pPr>
          </w:p>
        </w:tc>
      </w:tr>
      <w:tr w:rsidR="008C0458" w:rsidRPr="00EA759C" w14:paraId="7EDE8156" w14:textId="77777777" w:rsidTr="00553710">
        <w:tc>
          <w:tcPr>
            <w:tcW w:w="2384" w:type="dxa"/>
            <w:gridSpan w:val="2"/>
            <w:tcBorders>
              <w:top w:val="single" w:sz="8" w:space="0" w:color="auto"/>
              <w:left w:val="single" w:sz="8" w:space="0" w:color="auto"/>
              <w:bottom w:val="nil"/>
              <w:right w:val="nil"/>
            </w:tcBorders>
          </w:tcPr>
          <w:p w14:paraId="288D1E21" w14:textId="77777777" w:rsidR="008C0458" w:rsidRPr="00EA759C" w:rsidRDefault="008C0458" w:rsidP="00553710">
            <w:pPr>
              <w:jc w:val="left"/>
              <w:rPr>
                <w:sz w:val="14"/>
              </w:rPr>
            </w:pPr>
          </w:p>
        </w:tc>
        <w:tc>
          <w:tcPr>
            <w:tcW w:w="3280" w:type="dxa"/>
            <w:gridSpan w:val="4"/>
            <w:tcBorders>
              <w:top w:val="single" w:sz="8" w:space="0" w:color="auto"/>
              <w:left w:val="nil"/>
              <w:bottom w:val="nil"/>
              <w:right w:val="nil"/>
            </w:tcBorders>
          </w:tcPr>
          <w:p w14:paraId="48C9A953" w14:textId="77777777" w:rsidR="008C0458" w:rsidRPr="00EA759C" w:rsidRDefault="008C0458" w:rsidP="00553710">
            <w:pPr>
              <w:jc w:val="left"/>
              <w:rPr>
                <w:sz w:val="14"/>
              </w:rPr>
            </w:pPr>
            <w:r w:rsidRPr="00EA759C">
              <w:rPr>
                <w:sz w:val="14"/>
              </w:rPr>
              <w:t>* OK : La fonctionnalité est vérifiée et est correcte</w:t>
            </w:r>
          </w:p>
          <w:p w14:paraId="7B71A25D" w14:textId="77777777" w:rsidR="008C0458" w:rsidRPr="00EA759C" w:rsidRDefault="008C0458" w:rsidP="00553710">
            <w:pPr>
              <w:jc w:val="left"/>
              <w:rPr>
                <w:sz w:val="14"/>
              </w:rPr>
            </w:pPr>
            <w:r w:rsidRPr="00EA759C">
              <w:rPr>
                <w:sz w:val="14"/>
              </w:rPr>
              <w:t xml:space="preserve">   NT : (non testée) La fonctionnalité n’est pas vérifiée           </w:t>
            </w:r>
          </w:p>
        </w:tc>
        <w:tc>
          <w:tcPr>
            <w:tcW w:w="3723" w:type="dxa"/>
            <w:gridSpan w:val="2"/>
            <w:tcBorders>
              <w:top w:val="single" w:sz="8" w:space="0" w:color="auto"/>
              <w:left w:val="nil"/>
              <w:bottom w:val="nil"/>
              <w:right w:val="single" w:sz="8" w:space="0" w:color="auto"/>
            </w:tcBorders>
          </w:tcPr>
          <w:p w14:paraId="516EBDC6" w14:textId="77777777" w:rsidR="008C0458" w:rsidRPr="00EA759C" w:rsidRDefault="008C0458" w:rsidP="00553710">
            <w:pPr>
              <w:jc w:val="left"/>
              <w:rPr>
                <w:sz w:val="14"/>
              </w:rPr>
            </w:pPr>
            <w:r w:rsidRPr="00EA759C">
              <w:rPr>
                <w:sz w:val="14"/>
              </w:rPr>
              <w:t>KO : La fonctionnalité est vérifiée et n’est pas correcte</w:t>
            </w:r>
          </w:p>
          <w:p w14:paraId="207335AA" w14:textId="77777777" w:rsidR="008C0458" w:rsidRPr="00EA759C" w:rsidRDefault="008C0458" w:rsidP="00553710">
            <w:pPr>
              <w:jc w:val="left"/>
              <w:rPr>
                <w:sz w:val="14"/>
              </w:rPr>
            </w:pPr>
            <w:r w:rsidRPr="00EA759C">
              <w:rPr>
                <w:sz w:val="14"/>
              </w:rPr>
              <w:t>NA : (non applicable) La fonctionnalité ne peut être vérifiée</w:t>
            </w:r>
          </w:p>
        </w:tc>
      </w:tr>
      <w:tr w:rsidR="008C0458" w:rsidRPr="00EA759C" w14:paraId="6CC2E02D" w14:textId="77777777" w:rsidTr="00553710">
        <w:trPr>
          <w:trHeight w:val="1007"/>
        </w:trPr>
        <w:tc>
          <w:tcPr>
            <w:tcW w:w="9387" w:type="dxa"/>
            <w:gridSpan w:val="8"/>
            <w:tcBorders>
              <w:top w:val="nil"/>
              <w:left w:val="single" w:sz="8" w:space="0" w:color="auto"/>
              <w:bottom w:val="nil"/>
              <w:right w:val="single" w:sz="8" w:space="0" w:color="auto"/>
            </w:tcBorders>
          </w:tcPr>
          <w:p w14:paraId="3914C47E" w14:textId="7E955D4D" w:rsidR="008C0458" w:rsidRPr="00EA759C" w:rsidRDefault="008C0458" w:rsidP="00BE1106">
            <w:pPr>
              <w:jc w:val="left"/>
              <w:rPr>
                <w:sz w:val="20"/>
                <w:szCs w:val="20"/>
              </w:rPr>
            </w:pPr>
            <w:r w:rsidRPr="00EA759C">
              <w:rPr>
                <w:sz w:val="20"/>
                <w:szCs w:val="20"/>
              </w:rPr>
              <w:t xml:space="preserve">Commentaire générale : </w:t>
            </w:r>
          </w:p>
        </w:tc>
      </w:tr>
      <w:tr w:rsidR="008C0458" w:rsidRPr="00EA759C" w14:paraId="2D373EB4" w14:textId="77777777" w:rsidTr="006557B0">
        <w:tc>
          <w:tcPr>
            <w:tcW w:w="988" w:type="dxa"/>
            <w:tcBorders>
              <w:top w:val="nil"/>
              <w:left w:val="single" w:sz="8" w:space="0" w:color="auto"/>
              <w:bottom w:val="nil"/>
              <w:right w:val="nil"/>
            </w:tcBorders>
          </w:tcPr>
          <w:p w14:paraId="0B1F065A" w14:textId="77777777" w:rsidR="008C0458" w:rsidRPr="00EA759C" w:rsidRDefault="008C0458" w:rsidP="00553710">
            <w:pPr>
              <w:jc w:val="left"/>
              <w:rPr>
                <w:sz w:val="20"/>
              </w:rPr>
            </w:pPr>
            <w:r w:rsidRPr="00EA759C">
              <w:rPr>
                <w:sz w:val="20"/>
              </w:rPr>
              <w:t>Nom :</w:t>
            </w:r>
          </w:p>
        </w:tc>
        <w:tc>
          <w:tcPr>
            <w:tcW w:w="4368" w:type="dxa"/>
            <w:gridSpan w:val="4"/>
            <w:tcBorders>
              <w:top w:val="nil"/>
              <w:left w:val="nil"/>
              <w:bottom w:val="nil"/>
              <w:right w:val="nil"/>
            </w:tcBorders>
          </w:tcPr>
          <w:p w14:paraId="404362AB" w14:textId="7585F363" w:rsidR="008C0458" w:rsidRPr="00EA759C" w:rsidRDefault="008C0458" w:rsidP="00BE1106">
            <w:pPr>
              <w:jc w:val="left"/>
              <w:rPr>
                <w:sz w:val="20"/>
                <w:szCs w:val="20"/>
              </w:rPr>
            </w:pPr>
          </w:p>
        </w:tc>
        <w:tc>
          <w:tcPr>
            <w:tcW w:w="735" w:type="dxa"/>
            <w:gridSpan w:val="2"/>
            <w:tcBorders>
              <w:top w:val="nil"/>
              <w:left w:val="nil"/>
              <w:bottom w:val="nil"/>
              <w:right w:val="nil"/>
            </w:tcBorders>
          </w:tcPr>
          <w:p w14:paraId="742D07E5" w14:textId="77777777" w:rsidR="008C0458" w:rsidRPr="00EA759C" w:rsidRDefault="008C0458" w:rsidP="00553710">
            <w:pPr>
              <w:jc w:val="left"/>
              <w:rPr>
                <w:sz w:val="20"/>
                <w:szCs w:val="20"/>
              </w:rPr>
            </w:pPr>
            <w:r w:rsidRPr="00EA759C">
              <w:rPr>
                <w:sz w:val="20"/>
                <w:szCs w:val="20"/>
              </w:rPr>
              <w:t>Date :</w:t>
            </w:r>
          </w:p>
        </w:tc>
        <w:tc>
          <w:tcPr>
            <w:tcW w:w="3296" w:type="dxa"/>
            <w:tcBorders>
              <w:top w:val="nil"/>
              <w:left w:val="nil"/>
              <w:bottom w:val="nil"/>
              <w:right w:val="single" w:sz="8" w:space="0" w:color="auto"/>
            </w:tcBorders>
          </w:tcPr>
          <w:p w14:paraId="7E94CADB" w14:textId="41E5630E" w:rsidR="008C0458" w:rsidRPr="00EA759C" w:rsidRDefault="008C0458" w:rsidP="00553710">
            <w:pPr>
              <w:jc w:val="left"/>
              <w:rPr>
                <w:sz w:val="20"/>
                <w:szCs w:val="20"/>
              </w:rPr>
            </w:pPr>
          </w:p>
        </w:tc>
      </w:tr>
      <w:tr w:rsidR="008C0458" w:rsidRPr="00EA759C" w14:paraId="7636BDE6" w14:textId="77777777" w:rsidTr="001D3E62">
        <w:tc>
          <w:tcPr>
            <w:tcW w:w="6091" w:type="dxa"/>
            <w:gridSpan w:val="7"/>
            <w:tcBorders>
              <w:top w:val="nil"/>
              <w:left w:val="single" w:sz="8" w:space="0" w:color="auto"/>
              <w:bottom w:val="single" w:sz="8" w:space="0" w:color="auto"/>
              <w:right w:val="nil"/>
            </w:tcBorders>
          </w:tcPr>
          <w:p w14:paraId="3B6D3EB5" w14:textId="77777777" w:rsidR="008C0458" w:rsidRPr="00EA759C" w:rsidRDefault="008C0458" w:rsidP="00553710">
            <w:pPr>
              <w:jc w:val="left"/>
              <w:rPr>
                <w:sz w:val="20"/>
              </w:rPr>
            </w:pPr>
          </w:p>
        </w:tc>
        <w:tc>
          <w:tcPr>
            <w:tcW w:w="3296" w:type="dxa"/>
            <w:tcBorders>
              <w:top w:val="nil"/>
              <w:left w:val="nil"/>
              <w:bottom w:val="single" w:sz="8" w:space="0" w:color="auto"/>
              <w:right w:val="single" w:sz="8" w:space="0" w:color="auto"/>
            </w:tcBorders>
          </w:tcPr>
          <w:p w14:paraId="690B6BE2" w14:textId="77777777" w:rsidR="008C0458" w:rsidRPr="00EA759C" w:rsidRDefault="008C0458" w:rsidP="00553710">
            <w:pPr>
              <w:jc w:val="left"/>
              <w:rPr>
                <w:i/>
                <w:sz w:val="20"/>
              </w:rPr>
            </w:pPr>
            <w:proofErr w:type="spellStart"/>
            <w:r w:rsidRPr="00EA759C">
              <w:rPr>
                <w:i/>
                <w:sz w:val="16"/>
              </w:rPr>
              <w:t>jj</w:t>
            </w:r>
            <w:proofErr w:type="spellEnd"/>
            <w:r w:rsidRPr="00EA759C">
              <w:rPr>
                <w:i/>
                <w:sz w:val="16"/>
              </w:rPr>
              <w:t>/mm/</w:t>
            </w:r>
            <w:proofErr w:type="spellStart"/>
            <w:r w:rsidRPr="00EA759C">
              <w:rPr>
                <w:i/>
                <w:sz w:val="16"/>
              </w:rPr>
              <w:t>aaaa</w:t>
            </w:r>
            <w:proofErr w:type="spellEnd"/>
          </w:p>
        </w:tc>
      </w:tr>
    </w:tbl>
    <w:p w14:paraId="56DB1604" w14:textId="2DF4205F" w:rsidR="001D3E62" w:rsidRDefault="001D3E62" w:rsidP="001D3E62">
      <w:pPr>
        <w:pStyle w:val="Lgende"/>
      </w:pPr>
      <w:bookmarkStart w:id="27" w:name="_Toc453543127"/>
      <w:bookmarkStart w:id="28" w:name="_Toc453508984"/>
      <w:r>
        <w:t xml:space="preserve">Tableau </w:t>
      </w:r>
      <w:r w:rsidR="00D0071C">
        <w:fldChar w:fldCharType="begin"/>
      </w:r>
      <w:r w:rsidR="00D0071C">
        <w:instrText xml:space="preserve"> STYLEREF 1 \s </w:instrText>
      </w:r>
      <w:r w:rsidR="00D0071C">
        <w:fldChar w:fldCharType="separate"/>
      </w:r>
      <w:r w:rsidR="002609E5">
        <w:rPr>
          <w:noProof/>
        </w:rPr>
        <w:t>3</w:t>
      </w:r>
      <w:r w:rsidR="00D0071C">
        <w:rPr>
          <w:noProof/>
        </w:rPr>
        <w:fldChar w:fldCharType="end"/>
      </w:r>
      <w:r>
        <w:t>.</w:t>
      </w:r>
      <w:r w:rsidR="00D0071C">
        <w:fldChar w:fldCharType="begin"/>
      </w:r>
      <w:r w:rsidR="00D0071C">
        <w:instrText xml:space="preserve"> SEQ Tableau \* ARABIC \s 1 </w:instrText>
      </w:r>
      <w:r w:rsidR="00D0071C">
        <w:fldChar w:fldCharType="separate"/>
      </w:r>
      <w:r w:rsidR="002609E5">
        <w:rPr>
          <w:noProof/>
        </w:rPr>
        <w:t>1</w:t>
      </w:r>
      <w:r w:rsidR="00D0071C">
        <w:rPr>
          <w:noProof/>
        </w:rPr>
        <w:fldChar w:fldCharType="end"/>
      </w:r>
      <w:r>
        <w:t xml:space="preserve">. </w:t>
      </w:r>
      <w:r w:rsidRPr="00BF2D04">
        <w:t>Checklist des fonctionnalités</w:t>
      </w:r>
      <w:r w:rsidR="00994172">
        <w:t xml:space="preserve"> du</w:t>
      </w:r>
      <w:r>
        <w:t xml:space="preserve"> logiciel</w:t>
      </w:r>
      <w:bookmarkEnd w:id="27"/>
    </w:p>
    <w:bookmarkEnd w:id="28"/>
    <w:p w14:paraId="2D2029FA" w14:textId="5B56C25E" w:rsidR="008C0458" w:rsidRPr="00336D07" w:rsidRDefault="008C0458" w:rsidP="001D3E62">
      <w:pPr>
        <w:pStyle w:val="Lgende"/>
        <w:jc w:val="both"/>
        <w:rPr>
          <w:rFonts w:asciiTheme="majorHAnsi" w:eastAsiaTheme="majorEastAsia" w:hAnsiTheme="majorHAnsi" w:cstheme="majorBidi"/>
          <w:i w:val="0"/>
          <w:color w:val="2E74B5" w:themeColor="accent1" w:themeShade="BF"/>
          <w:sz w:val="26"/>
          <w:szCs w:val="26"/>
        </w:rPr>
      </w:pPr>
      <w:r w:rsidRPr="00336D07">
        <w:rPr>
          <w:i w:val="0"/>
        </w:rPr>
        <w:br w:type="page"/>
      </w:r>
    </w:p>
    <w:p w14:paraId="45F71464" w14:textId="77777777" w:rsidR="008C0458" w:rsidRPr="00EA759C" w:rsidRDefault="008C0458" w:rsidP="008C0458">
      <w:pPr>
        <w:pStyle w:val="Titre2"/>
        <w:ind w:left="792"/>
      </w:pPr>
      <w:bookmarkStart w:id="29" w:name="_Toc452219972"/>
      <w:bookmarkStart w:id="30" w:name="_Toc453543117"/>
      <w:r w:rsidRPr="00EA759C">
        <w:lastRenderedPageBreak/>
        <w:t>Site Web</w:t>
      </w:r>
      <w:bookmarkEnd w:id="29"/>
      <w:bookmarkEnd w:id="30"/>
    </w:p>
    <w:tbl>
      <w:tblPr>
        <w:tblStyle w:val="Grilledutableau"/>
        <w:tblW w:w="9446" w:type="dxa"/>
        <w:tblLook w:val="04A0" w:firstRow="1" w:lastRow="0" w:firstColumn="1" w:lastColumn="0" w:noHBand="0" w:noVBand="1"/>
      </w:tblPr>
      <w:tblGrid>
        <w:gridCol w:w="988"/>
        <w:gridCol w:w="1343"/>
        <w:gridCol w:w="1775"/>
        <w:gridCol w:w="236"/>
        <w:gridCol w:w="1014"/>
        <w:gridCol w:w="312"/>
        <w:gridCol w:w="272"/>
        <w:gridCol w:w="151"/>
        <w:gridCol w:w="550"/>
        <w:gridCol w:w="2746"/>
        <w:gridCol w:w="59"/>
      </w:tblGrid>
      <w:tr w:rsidR="008C0458" w:rsidRPr="00EA759C" w14:paraId="186894D7" w14:textId="77777777" w:rsidTr="00553710">
        <w:tc>
          <w:tcPr>
            <w:tcW w:w="4106" w:type="dxa"/>
            <w:gridSpan w:val="3"/>
            <w:tcBorders>
              <w:top w:val="single" w:sz="4" w:space="0" w:color="auto"/>
              <w:left w:val="single" w:sz="4" w:space="0" w:color="auto"/>
              <w:bottom w:val="nil"/>
              <w:right w:val="nil"/>
            </w:tcBorders>
          </w:tcPr>
          <w:p w14:paraId="32D61F7D" w14:textId="77777777" w:rsidR="008C0458" w:rsidRPr="00EA759C" w:rsidRDefault="008C0458" w:rsidP="00553710">
            <w:pPr>
              <w:jc w:val="left"/>
              <w:rPr>
                <w:sz w:val="20"/>
              </w:rPr>
            </w:pPr>
            <w:r w:rsidRPr="00EA759C">
              <w:rPr>
                <w:sz w:val="20"/>
              </w:rPr>
              <w:t>Music Sheet Writer</w:t>
            </w:r>
          </w:p>
        </w:tc>
        <w:tc>
          <w:tcPr>
            <w:tcW w:w="236" w:type="dxa"/>
            <w:tcBorders>
              <w:top w:val="single" w:sz="4" w:space="0" w:color="auto"/>
              <w:left w:val="nil"/>
              <w:bottom w:val="nil"/>
              <w:right w:val="nil"/>
            </w:tcBorders>
          </w:tcPr>
          <w:p w14:paraId="5B82CC1C" w14:textId="77777777" w:rsidR="008C0458" w:rsidRPr="00EA759C" w:rsidRDefault="008C0458" w:rsidP="00553710">
            <w:pPr>
              <w:jc w:val="right"/>
              <w:rPr>
                <w:sz w:val="20"/>
              </w:rPr>
            </w:pPr>
          </w:p>
        </w:tc>
        <w:tc>
          <w:tcPr>
            <w:tcW w:w="5104" w:type="dxa"/>
            <w:gridSpan w:val="7"/>
            <w:tcBorders>
              <w:top w:val="single" w:sz="4" w:space="0" w:color="auto"/>
              <w:left w:val="nil"/>
              <w:bottom w:val="nil"/>
              <w:right w:val="single" w:sz="4" w:space="0" w:color="auto"/>
            </w:tcBorders>
          </w:tcPr>
          <w:p w14:paraId="43DD35DF" w14:textId="77777777" w:rsidR="008C0458" w:rsidRPr="00EA759C" w:rsidRDefault="008C0458" w:rsidP="00553710">
            <w:pPr>
              <w:jc w:val="right"/>
              <w:rPr>
                <w:sz w:val="20"/>
              </w:rPr>
            </w:pPr>
            <w:proofErr w:type="spellStart"/>
            <w:r w:rsidRPr="00EA759C">
              <w:rPr>
                <w:sz w:val="20"/>
              </w:rPr>
              <w:t>Lab</w:t>
            </w:r>
            <w:proofErr w:type="spellEnd"/>
            <w:r w:rsidRPr="00EA759C">
              <w:rPr>
                <w:sz w:val="20"/>
              </w:rPr>
              <w:t xml:space="preserve"> EIP – </w:t>
            </w:r>
            <w:proofErr w:type="spellStart"/>
            <w:r w:rsidRPr="00EA759C">
              <w:rPr>
                <w:sz w:val="20"/>
              </w:rPr>
              <w:t>Epitech</w:t>
            </w:r>
            <w:proofErr w:type="spellEnd"/>
            <w:r w:rsidRPr="00EA759C">
              <w:rPr>
                <w:sz w:val="20"/>
              </w:rPr>
              <w:t xml:space="preserve"> Paris</w:t>
            </w:r>
          </w:p>
        </w:tc>
      </w:tr>
      <w:tr w:rsidR="008C0458" w:rsidRPr="00EA759C" w14:paraId="616F6D6B" w14:textId="77777777" w:rsidTr="00553710">
        <w:tc>
          <w:tcPr>
            <w:tcW w:w="4106" w:type="dxa"/>
            <w:gridSpan w:val="3"/>
            <w:tcBorders>
              <w:top w:val="nil"/>
              <w:left w:val="single" w:sz="4" w:space="0" w:color="auto"/>
              <w:bottom w:val="nil"/>
              <w:right w:val="nil"/>
            </w:tcBorders>
          </w:tcPr>
          <w:p w14:paraId="7F22B400" w14:textId="77777777" w:rsidR="008C0458" w:rsidRPr="00EA759C" w:rsidRDefault="008C0458" w:rsidP="00553710">
            <w:pPr>
              <w:jc w:val="left"/>
            </w:pPr>
          </w:p>
        </w:tc>
        <w:tc>
          <w:tcPr>
            <w:tcW w:w="236" w:type="dxa"/>
            <w:tcBorders>
              <w:top w:val="nil"/>
              <w:left w:val="nil"/>
              <w:bottom w:val="nil"/>
              <w:right w:val="nil"/>
            </w:tcBorders>
          </w:tcPr>
          <w:p w14:paraId="7160512B" w14:textId="77777777" w:rsidR="008C0458" w:rsidRPr="00EA759C" w:rsidRDefault="008C0458" w:rsidP="00553710">
            <w:pPr>
              <w:jc w:val="right"/>
            </w:pPr>
          </w:p>
        </w:tc>
        <w:tc>
          <w:tcPr>
            <w:tcW w:w="5104" w:type="dxa"/>
            <w:gridSpan w:val="7"/>
            <w:tcBorders>
              <w:top w:val="nil"/>
              <w:left w:val="nil"/>
              <w:bottom w:val="nil"/>
              <w:right w:val="single" w:sz="4" w:space="0" w:color="auto"/>
            </w:tcBorders>
          </w:tcPr>
          <w:p w14:paraId="1716D17D" w14:textId="77777777" w:rsidR="008C0458" w:rsidRPr="00EA759C" w:rsidRDefault="008C0458" w:rsidP="00553710">
            <w:pPr>
              <w:jc w:val="right"/>
            </w:pPr>
          </w:p>
        </w:tc>
      </w:tr>
      <w:tr w:rsidR="008C0458" w:rsidRPr="00EA759C" w14:paraId="3F1B845E" w14:textId="77777777" w:rsidTr="00553710">
        <w:tc>
          <w:tcPr>
            <w:tcW w:w="4106" w:type="dxa"/>
            <w:gridSpan w:val="3"/>
            <w:tcBorders>
              <w:top w:val="nil"/>
              <w:left w:val="single" w:sz="4" w:space="0" w:color="auto"/>
              <w:bottom w:val="nil"/>
              <w:right w:val="nil"/>
            </w:tcBorders>
          </w:tcPr>
          <w:p w14:paraId="0AC586E1" w14:textId="77777777" w:rsidR="008C0458" w:rsidRPr="00EA759C" w:rsidRDefault="008C0458" w:rsidP="00553710">
            <w:pPr>
              <w:jc w:val="left"/>
            </w:pPr>
          </w:p>
        </w:tc>
        <w:tc>
          <w:tcPr>
            <w:tcW w:w="236" w:type="dxa"/>
            <w:tcBorders>
              <w:top w:val="nil"/>
              <w:left w:val="nil"/>
              <w:bottom w:val="nil"/>
              <w:right w:val="nil"/>
            </w:tcBorders>
          </w:tcPr>
          <w:p w14:paraId="56D41385" w14:textId="77777777" w:rsidR="008C0458" w:rsidRPr="00EA759C" w:rsidRDefault="008C0458" w:rsidP="00553710">
            <w:pPr>
              <w:jc w:val="right"/>
            </w:pPr>
          </w:p>
        </w:tc>
        <w:tc>
          <w:tcPr>
            <w:tcW w:w="5104" w:type="dxa"/>
            <w:gridSpan w:val="7"/>
            <w:tcBorders>
              <w:top w:val="nil"/>
              <w:left w:val="nil"/>
              <w:bottom w:val="nil"/>
              <w:right w:val="single" w:sz="4" w:space="0" w:color="auto"/>
            </w:tcBorders>
          </w:tcPr>
          <w:p w14:paraId="20FDAE7C" w14:textId="77777777" w:rsidR="008C0458" w:rsidRPr="00EA759C" w:rsidRDefault="008C0458" w:rsidP="00553710">
            <w:pPr>
              <w:jc w:val="right"/>
            </w:pPr>
          </w:p>
        </w:tc>
      </w:tr>
      <w:tr w:rsidR="008C0458" w:rsidRPr="00EA759C" w14:paraId="4C42158E" w14:textId="77777777" w:rsidTr="00553710">
        <w:trPr>
          <w:gridAfter w:val="1"/>
          <w:wAfter w:w="59" w:type="dxa"/>
        </w:trPr>
        <w:tc>
          <w:tcPr>
            <w:tcW w:w="9387" w:type="dxa"/>
            <w:gridSpan w:val="10"/>
            <w:tcBorders>
              <w:top w:val="nil"/>
              <w:left w:val="single" w:sz="4" w:space="0" w:color="auto"/>
              <w:bottom w:val="nil"/>
              <w:right w:val="single" w:sz="4" w:space="0" w:color="auto"/>
            </w:tcBorders>
          </w:tcPr>
          <w:p w14:paraId="1DB1E244" w14:textId="77777777" w:rsidR="008C0458" w:rsidRPr="00EA759C" w:rsidRDefault="008C0458" w:rsidP="00553710">
            <w:pPr>
              <w:jc w:val="center"/>
              <w:rPr>
                <w:sz w:val="32"/>
              </w:rPr>
            </w:pPr>
            <w:r w:rsidRPr="00EA759C">
              <w:rPr>
                <w:sz w:val="32"/>
              </w:rPr>
              <w:t>Checklist des fonctionnalités pour la beta de Juillet</w:t>
            </w:r>
          </w:p>
        </w:tc>
      </w:tr>
      <w:tr w:rsidR="008C0458" w:rsidRPr="00EA759C" w14:paraId="5E7022E0" w14:textId="77777777" w:rsidTr="00553710">
        <w:trPr>
          <w:gridAfter w:val="1"/>
          <w:wAfter w:w="59" w:type="dxa"/>
        </w:trPr>
        <w:tc>
          <w:tcPr>
            <w:tcW w:w="9387" w:type="dxa"/>
            <w:gridSpan w:val="10"/>
            <w:tcBorders>
              <w:top w:val="nil"/>
              <w:left w:val="single" w:sz="4" w:space="0" w:color="auto"/>
              <w:bottom w:val="nil"/>
              <w:right w:val="single" w:sz="4" w:space="0" w:color="auto"/>
            </w:tcBorders>
          </w:tcPr>
          <w:p w14:paraId="1E41D409" w14:textId="77777777" w:rsidR="008C0458" w:rsidRPr="00EA759C" w:rsidRDefault="008C0458" w:rsidP="00553710">
            <w:pPr>
              <w:jc w:val="center"/>
              <w:rPr>
                <w:sz w:val="32"/>
              </w:rPr>
            </w:pPr>
          </w:p>
        </w:tc>
      </w:tr>
      <w:tr w:rsidR="008C0458" w:rsidRPr="00EA759C" w14:paraId="303FCF61" w14:textId="77777777" w:rsidTr="00553710">
        <w:trPr>
          <w:gridAfter w:val="1"/>
          <w:wAfter w:w="59" w:type="dxa"/>
        </w:trPr>
        <w:tc>
          <w:tcPr>
            <w:tcW w:w="9387" w:type="dxa"/>
            <w:gridSpan w:val="10"/>
            <w:tcBorders>
              <w:top w:val="nil"/>
              <w:left w:val="single" w:sz="4" w:space="0" w:color="auto"/>
              <w:bottom w:val="nil"/>
              <w:right w:val="single" w:sz="4" w:space="0" w:color="auto"/>
            </w:tcBorders>
          </w:tcPr>
          <w:p w14:paraId="0EF6E1C4" w14:textId="77777777" w:rsidR="008C0458" w:rsidRPr="00EA759C" w:rsidRDefault="008C0458" w:rsidP="00553710">
            <w:pPr>
              <w:jc w:val="left"/>
              <w:rPr>
                <w:color w:val="808080" w:themeColor="background1" w:themeShade="80"/>
              </w:rPr>
            </w:pPr>
            <w:r w:rsidRPr="00EA759C">
              <w:t xml:space="preserve">Nom du projet :  </w:t>
            </w:r>
            <w:r w:rsidRPr="00EA759C">
              <w:rPr>
                <w:b/>
                <w:u w:val="single" w:color="808080" w:themeColor="background1" w:themeShade="80"/>
              </w:rPr>
              <w:t>Music Sheet Writer</w:t>
            </w:r>
          </w:p>
        </w:tc>
      </w:tr>
      <w:tr w:rsidR="008C0458" w:rsidRPr="00EA759C" w14:paraId="73FA6AED" w14:textId="77777777" w:rsidTr="00553710">
        <w:trPr>
          <w:gridAfter w:val="1"/>
          <w:wAfter w:w="59" w:type="dxa"/>
        </w:trPr>
        <w:tc>
          <w:tcPr>
            <w:tcW w:w="9387" w:type="dxa"/>
            <w:gridSpan w:val="10"/>
            <w:tcBorders>
              <w:top w:val="nil"/>
              <w:left w:val="single" w:sz="4" w:space="0" w:color="auto"/>
              <w:bottom w:val="nil"/>
              <w:right w:val="single" w:sz="4" w:space="0" w:color="auto"/>
            </w:tcBorders>
          </w:tcPr>
          <w:p w14:paraId="1B039867" w14:textId="77777777" w:rsidR="008C0458" w:rsidRPr="00EA759C" w:rsidRDefault="008C0458" w:rsidP="00553710">
            <w:pPr>
              <w:jc w:val="left"/>
              <w:rPr>
                <w:sz w:val="24"/>
              </w:rPr>
            </w:pPr>
            <w:r w:rsidRPr="00EA759C">
              <w:t xml:space="preserve">Livrable : </w:t>
            </w:r>
            <w:r w:rsidRPr="00EA759C">
              <w:rPr>
                <w:b/>
                <w:u w:val="single" w:color="808080" w:themeColor="background1" w:themeShade="80"/>
              </w:rPr>
              <w:t>Site Web</w:t>
            </w:r>
          </w:p>
        </w:tc>
      </w:tr>
      <w:tr w:rsidR="008C0458" w:rsidRPr="00EA759C" w14:paraId="33388047" w14:textId="77777777" w:rsidTr="00553710">
        <w:trPr>
          <w:gridAfter w:val="1"/>
          <w:wAfter w:w="59" w:type="dxa"/>
          <w:trHeight w:val="113"/>
        </w:trPr>
        <w:tc>
          <w:tcPr>
            <w:tcW w:w="9387" w:type="dxa"/>
            <w:gridSpan w:val="10"/>
            <w:tcBorders>
              <w:top w:val="nil"/>
              <w:left w:val="single" w:sz="4" w:space="0" w:color="auto"/>
              <w:bottom w:val="single" w:sz="12" w:space="0" w:color="auto"/>
              <w:right w:val="single" w:sz="4" w:space="0" w:color="auto"/>
            </w:tcBorders>
            <w:vAlign w:val="center"/>
          </w:tcPr>
          <w:p w14:paraId="68E4F92F" w14:textId="77777777" w:rsidR="008C0458" w:rsidRPr="00EA759C" w:rsidRDefault="008C0458" w:rsidP="00553710">
            <w:pPr>
              <w:jc w:val="center"/>
              <w:rPr>
                <w:sz w:val="8"/>
              </w:rPr>
            </w:pPr>
          </w:p>
        </w:tc>
      </w:tr>
      <w:tr w:rsidR="008C0458" w:rsidRPr="00EA759C" w14:paraId="090434FE" w14:textId="77777777" w:rsidTr="00553710">
        <w:trPr>
          <w:gridAfter w:val="1"/>
          <w:wAfter w:w="59" w:type="dxa"/>
          <w:trHeight w:val="370"/>
        </w:trPr>
        <w:tc>
          <w:tcPr>
            <w:tcW w:w="4106" w:type="dxa"/>
            <w:gridSpan w:val="3"/>
            <w:tcBorders>
              <w:top w:val="single" w:sz="12" w:space="0" w:color="auto"/>
              <w:left w:val="single" w:sz="4" w:space="0" w:color="auto"/>
              <w:bottom w:val="single" w:sz="4" w:space="0" w:color="auto"/>
              <w:right w:val="single" w:sz="4" w:space="0" w:color="auto"/>
            </w:tcBorders>
            <w:vAlign w:val="center"/>
          </w:tcPr>
          <w:p w14:paraId="199DF578" w14:textId="77777777" w:rsidR="008C0458" w:rsidRPr="00EA759C" w:rsidRDefault="008C0458" w:rsidP="00553710">
            <w:pPr>
              <w:jc w:val="center"/>
            </w:pPr>
            <w:r w:rsidRPr="00EA759C">
              <w:t>Fonctionnalités</w:t>
            </w:r>
          </w:p>
        </w:tc>
        <w:tc>
          <w:tcPr>
            <w:tcW w:w="5281" w:type="dxa"/>
            <w:gridSpan w:val="7"/>
            <w:tcBorders>
              <w:top w:val="single" w:sz="12" w:space="0" w:color="auto"/>
              <w:left w:val="single" w:sz="4" w:space="0" w:color="auto"/>
              <w:bottom w:val="single" w:sz="4" w:space="0" w:color="auto"/>
              <w:right w:val="single" w:sz="4" w:space="0" w:color="auto"/>
            </w:tcBorders>
            <w:vAlign w:val="center"/>
          </w:tcPr>
          <w:p w14:paraId="5BDEAF9E" w14:textId="77777777" w:rsidR="008C0458" w:rsidRPr="00EA759C" w:rsidRDefault="008C0458" w:rsidP="00553710">
            <w:pPr>
              <w:jc w:val="center"/>
            </w:pPr>
            <w:r w:rsidRPr="00EA759C">
              <w:t>Résultat des tests</w:t>
            </w:r>
          </w:p>
        </w:tc>
      </w:tr>
      <w:tr w:rsidR="008C0458" w:rsidRPr="00EA759C" w14:paraId="043BE509" w14:textId="77777777" w:rsidTr="00BC7B59">
        <w:trPr>
          <w:gridAfter w:val="1"/>
          <w:wAfter w:w="59" w:type="dxa"/>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017199AB" w14:textId="77777777" w:rsidR="008C0458" w:rsidRPr="00EA759C" w:rsidRDefault="008C0458" w:rsidP="00553710">
            <w:pPr>
              <w:jc w:val="center"/>
              <w:rPr>
                <w:sz w:val="20"/>
              </w:rPr>
            </w:pPr>
            <w:r w:rsidRPr="00EA759C">
              <w:rPr>
                <w:sz w:val="20"/>
              </w:rPr>
              <w:t>No.</w:t>
            </w:r>
          </w:p>
        </w:tc>
        <w:tc>
          <w:tcPr>
            <w:tcW w:w="3118" w:type="dxa"/>
            <w:gridSpan w:val="2"/>
            <w:tcBorders>
              <w:top w:val="single" w:sz="4" w:space="0" w:color="auto"/>
              <w:left w:val="single" w:sz="4" w:space="0" w:color="auto"/>
              <w:bottom w:val="single" w:sz="12" w:space="0" w:color="auto"/>
              <w:right w:val="single" w:sz="4" w:space="0" w:color="auto"/>
            </w:tcBorders>
            <w:vAlign w:val="center"/>
          </w:tcPr>
          <w:p w14:paraId="7E20DABB" w14:textId="77777777" w:rsidR="008C0458" w:rsidRPr="00EA759C" w:rsidRDefault="008C0458" w:rsidP="00553710">
            <w:pPr>
              <w:jc w:val="center"/>
              <w:rPr>
                <w:sz w:val="20"/>
              </w:rPr>
            </w:pPr>
            <w:r w:rsidRPr="00EA759C">
              <w:rPr>
                <w:sz w:val="20"/>
              </w:rPr>
              <w:t>Nom</w:t>
            </w:r>
          </w:p>
        </w:tc>
        <w:tc>
          <w:tcPr>
            <w:tcW w:w="1250" w:type="dxa"/>
            <w:gridSpan w:val="2"/>
            <w:tcBorders>
              <w:top w:val="single" w:sz="4" w:space="0" w:color="auto"/>
              <w:left w:val="single" w:sz="4" w:space="0" w:color="auto"/>
              <w:bottom w:val="single" w:sz="12" w:space="0" w:color="auto"/>
              <w:right w:val="single" w:sz="4" w:space="0" w:color="auto"/>
            </w:tcBorders>
            <w:vAlign w:val="center"/>
          </w:tcPr>
          <w:p w14:paraId="4D743F2E" w14:textId="77777777" w:rsidR="008C0458" w:rsidRPr="00EA759C" w:rsidRDefault="008C0458" w:rsidP="00553710">
            <w:pPr>
              <w:jc w:val="center"/>
              <w:rPr>
                <w:sz w:val="20"/>
              </w:rPr>
            </w:pPr>
            <w:r w:rsidRPr="00EA759C">
              <w:rPr>
                <w:sz w:val="20"/>
              </w:rPr>
              <w:t>Statut*</w:t>
            </w:r>
          </w:p>
        </w:tc>
        <w:tc>
          <w:tcPr>
            <w:tcW w:w="4031" w:type="dxa"/>
            <w:gridSpan w:val="5"/>
            <w:tcBorders>
              <w:top w:val="single" w:sz="4" w:space="0" w:color="auto"/>
              <w:left w:val="single" w:sz="4" w:space="0" w:color="auto"/>
              <w:bottom w:val="single" w:sz="12" w:space="0" w:color="auto"/>
              <w:right w:val="single" w:sz="4" w:space="0" w:color="auto"/>
            </w:tcBorders>
            <w:vAlign w:val="center"/>
          </w:tcPr>
          <w:p w14:paraId="7FA8A7D7" w14:textId="77777777" w:rsidR="008C0458" w:rsidRPr="00EA759C" w:rsidRDefault="008C0458" w:rsidP="00553710">
            <w:pPr>
              <w:jc w:val="center"/>
              <w:rPr>
                <w:sz w:val="20"/>
              </w:rPr>
            </w:pPr>
            <w:r w:rsidRPr="00EA759C">
              <w:rPr>
                <w:sz w:val="20"/>
              </w:rPr>
              <w:t>Commentaires</w:t>
            </w:r>
          </w:p>
        </w:tc>
      </w:tr>
      <w:tr w:rsidR="00A15F19" w:rsidRPr="00EA759C" w14:paraId="60E1FAAC" w14:textId="77777777" w:rsidTr="00B760C7">
        <w:trPr>
          <w:gridAfter w:val="1"/>
          <w:wAfter w:w="59" w:type="dxa"/>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08CE3C8D" w14:textId="619D2041" w:rsidR="00A15F19" w:rsidRPr="00EA759C" w:rsidRDefault="00E3320E" w:rsidP="00553710">
            <w:pPr>
              <w:jc w:val="center"/>
              <w:rPr>
                <w:sz w:val="20"/>
                <w:szCs w:val="20"/>
              </w:rPr>
            </w:pPr>
            <w:r>
              <w:rPr>
                <w:sz w:val="20"/>
                <w:szCs w:val="20"/>
              </w:rPr>
              <w:t>F-2.1</w:t>
            </w:r>
          </w:p>
        </w:tc>
        <w:tc>
          <w:tcPr>
            <w:tcW w:w="8399" w:type="dxa"/>
            <w:gridSpan w:val="9"/>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619A529" w14:textId="751DA63B" w:rsidR="00A15F19" w:rsidRPr="00EA759C" w:rsidRDefault="00A15F19" w:rsidP="00553710">
            <w:pPr>
              <w:jc w:val="left"/>
              <w:rPr>
                <w:sz w:val="20"/>
                <w:szCs w:val="20"/>
              </w:rPr>
            </w:pPr>
            <w:r w:rsidRPr="00EA759C">
              <w:rPr>
                <w:sz w:val="20"/>
                <w:szCs w:val="20"/>
              </w:rPr>
              <w:t>Accès au service</w:t>
            </w:r>
          </w:p>
        </w:tc>
      </w:tr>
      <w:tr w:rsidR="00BC7B59" w:rsidRPr="00EA759C" w14:paraId="72AF1E64"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585A7E16" w14:textId="4E3E0A86" w:rsidR="00BC7B59" w:rsidRPr="00EA759C" w:rsidRDefault="00E3320E" w:rsidP="00BC7B59">
            <w:pPr>
              <w:jc w:val="center"/>
              <w:rPr>
                <w:sz w:val="18"/>
                <w:szCs w:val="18"/>
              </w:rPr>
            </w:pPr>
            <w:r>
              <w:rPr>
                <w:sz w:val="18"/>
                <w:szCs w:val="18"/>
              </w:rPr>
              <w:t>F-2.1.1</w:t>
            </w:r>
          </w:p>
        </w:tc>
        <w:tc>
          <w:tcPr>
            <w:tcW w:w="3118" w:type="dxa"/>
            <w:gridSpan w:val="2"/>
            <w:tcBorders>
              <w:top w:val="single" w:sz="4" w:space="0" w:color="auto"/>
              <w:left w:val="single" w:sz="4" w:space="0" w:color="auto"/>
              <w:bottom w:val="single" w:sz="4" w:space="0" w:color="auto"/>
              <w:right w:val="single" w:sz="4" w:space="0" w:color="auto"/>
            </w:tcBorders>
          </w:tcPr>
          <w:p w14:paraId="22A3F786" w14:textId="77777777" w:rsidR="00BC7B59" w:rsidRPr="00EA759C" w:rsidRDefault="00BC7B59" w:rsidP="00BC7B59">
            <w:pPr>
              <w:jc w:val="left"/>
              <w:rPr>
                <w:sz w:val="18"/>
                <w:szCs w:val="18"/>
              </w:rPr>
            </w:pPr>
            <w:r>
              <w:rPr>
                <w:sz w:val="18"/>
                <w:szCs w:val="18"/>
              </w:rPr>
              <w:t>Créer un</w:t>
            </w:r>
            <w:r w:rsidRPr="00EA759C">
              <w:rPr>
                <w:sz w:val="18"/>
                <w:szCs w:val="18"/>
              </w:rPr>
              <w:t xml:space="preserve"> compte</w:t>
            </w:r>
          </w:p>
        </w:tc>
        <w:tc>
          <w:tcPr>
            <w:tcW w:w="1250" w:type="dxa"/>
            <w:gridSpan w:val="2"/>
            <w:tcBorders>
              <w:top w:val="single" w:sz="4" w:space="0" w:color="auto"/>
              <w:left w:val="single" w:sz="4" w:space="0" w:color="auto"/>
              <w:bottom w:val="single" w:sz="4" w:space="0" w:color="auto"/>
              <w:right w:val="single" w:sz="4" w:space="0" w:color="auto"/>
            </w:tcBorders>
          </w:tcPr>
          <w:p w14:paraId="43C65240" w14:textId="77777777" w:rsidR="00BC7B59" w:rsidRDefault="00D0071C" w:rsidP="00BC7B59">
            <w:pPr>
              <w:rPr>
                <w:sz w:val="18"/>
                <w:szCs w:val="18"/>
              </w:rPr>
            </w:pPr>
            <w:sdt>
              <w:sdtPr>
                <w:rPr>
                  <w:sz w:val="18"/>
                  <w:szCs w:val="18"/>
                </w:rPr>
                <w:id w:val="151789168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86570858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75B87E1" w14:textId="2A4E29B5" w:rsidR="00BC7B59" w:rsidRPr="00EA759C" w:rsidRDefault="00D0071C" w:rsidP="00BC7B59">
            <w:pPr>
              <w:rPr>
                <w:sz w:val="18"/>
                <w:szCs w:val="18"/>
              </w:rPr>
            </w:pPr>
            <w:sdt>
              <w:sdtPr>
                <w:rPr>
                  <w:sz w:val="18"/>
                  <w:szCs w:val="18"/>
                </w:rPr>
                <w:id w:val="99229994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42002973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D787F0E" w14:textId="29298D03" w:rsidR="00BC7B59" w:rsidRPr="00EA759C" w:rsidRDefault="00BC7B59" w:rsidP="00BC7B59">
            <w:pPr>
              <w:rPr>
                <w:sz w:val="18"/>
                <w:szCs w:val="18"/>
              </w:rPr>
            </w:pPr>
          </w:p>
        </w:tc>
      </w:tr>
      <w:tr w:rsidR="00BC7B59" w:rsidRPr="00EA759C" w14:paraId="2A13261F"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432DC828" w14:textId="241CC3C4" w:rsidR="00BC7B59" w:rsidRPr="00EA759C" w:rsidRDefault="00E3320E" w:rsidP="00BC7B59">
            <w:pPr>
              <w:jc w:val="center"/>
              <w:rPr>
                <w:sz w:val="18"/>
                <w:szCs w:val="18"/>
              </w:rPr>
            </w:pPr>
            <w:r>
              <w:rPr>
                <w:sz w:val="18"/>
                <w:szCs w:val="18"/>
              </w:rPr>
              <w:t>F-2.1.2</w:t>
            </w:r>
          </w:p>
        </w:tc>
        <w:tc>
          <w:tcPr>
            <w:tcW w:w="3118" w:type="dxa"/>
            <w:gridSpan w:val="2"/>
            <w:tcBorders>
              <w:top w:val="single" w:sz="4" w:space="0" w:color="auto"/>
              <w:left w:val="single" w:sz="4" w:space="0" w:color="auto"/>
              <w:bottom w:val="single" w:sz="4" w:space="0" w:color="auto"/>
              <w:right w:val="single" w:sz="4" w:space="0" w:color="auto"/>
            </w:tcBorders>
          </w:tcPr>
          <w:p w14:paraId="4E647AAD" w14:textId="77777777" w:rsidR="00BC7B59" w:rsidRPr="00EA759C" w:rsidRDefault="00BC7B59" w:rsidP="00BC7B59">
            <w:pPr>
              <w:jc w:val="left"/>
              <w:rPr>
                <w:sz w:val="18"/>
                <w:szCs w:val="18"/>
              </w:rPr>
            </w:pPr>
            <w:r>
              <w:rPr>
                <w:sz w:val="18"/>
                <w:szCs w:val="18"/>
              </w:rPr>
              <w:t>Se connecter</w:t>
            </w:r>
          </w:p>
        </w:tc>
        <w:tc>
          <w:tcPr>
            <w:tcW w:w="1250" w:type="dxa"/>
            <w:gridSpan w:val="2"/>
            <w:tcBorders>
              <w:top w:val="single" w:sz="4" w:space="0" w:color="auto"/>
              <w:left w:val="single" w:sz="4" w:space="0" w:color="auto"/>
              <w:bottom w:val="single" w:sz="4" w:space="0" w:color="auto"/>
              <w:right w:val="single" w:sz="4" w:space="0" w:color="auto"/>
            </w:tcBorders>
          </w:tcPr>
          <w:p w14:paraId="7700683A" w14:textId="77777777" w:rsidR="00BC7B59" w:rsidRDefault="00D0071C" w:rsidP="00BC7B59">
            <w:pPr>
              <w:rPr>
                <w:sz w:val="18"/>
                <w:szCs w:val="18"/>
              </w:rPr>
            </w:pPr>
            <w:sdt>
              <w:sdtPr>
                <w:rPr>
                  <w:sz w:val="18"/>
                  <w:szCs w:val="18"/>
                </w:rPr>
                <w:id w:val="-200835070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31156977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FC31802" w14:textId="65AB6B42" w:rsidR="00BC7B59" w:rsidRPr="00EA759C" w:rsidRDefault="00D0071C" w:rsidP="00BC7B59">
            <w:pPr>
              <w:rPr>
                <w:sz w:val="18"/>
                <w:szCs w:val="18"/>
              </w:rPr>
            </w:pPr>
            <w:sdt>
              <w:sdtPr>
                <w:rPr>
                  <w:sz w:val="18"/>
                  <w:szCs w:val="18"/>
                </w:rPr>
                <w:id w:val="-96203146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78523217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7A7D0AC5" w14:textId="4C07E878" w:rsidR="00BC7B59" w:rsidRPr="00EA759C" w:rsidRDefault="00BC7B59" w:rsidP="00BC7B59">
            <w:pPr>
              <w:rPr>
                <w:sz w:val="18"/>
                <w:szCs w:val="18"/>
              </w:rPr>
            </w:pPr>
          </w:p>
        </w:tc>
      </w:tr>
      <w:tr w:rsidR="00BC7B59" w:rsidRPr="00EA759C" w14:paraId="3D0989D0"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BAA4529" w14:textId="5AC23594" w:rsidR="00BC7B59" w:rsidRPr="00EA759C" w:rsidRDefault="00BC7B59" w:rsidP="00BC7B59">
            <w:pPr>
              <w:jc w:val="center"/>
              <w:rPr>
                <w:sz w:val="18"/>
                <w:szCs w:val="18"/>
              </w:rPr>
            </w:pPr>
            <w:r w:rsidRPr="00EA759C">
              <w:rPr>
                <w:sz w:val="18"/>
                <w:szCs w:val="18"/>
              </w:rPr>
              <w:t>F-2</w:t>
            </w:r>
            <w:r>
              <w:rPr>
                <w:sz w:val="18"/>
                <w:szCs w:val="18"/>
              </w:rPr>
              <w:t>.1.3</w:t>
            </w:r>
          </w:p>
        </w:tc>
        <w:tc>
          <w:tcPr>
            <w:tcW w:w="3118" w:type="dxa"/>
            <w:gridSpan w:val="2"/>
            <w:tcBorders>
              <w:top w:val="single" w:sz="4" w:space="0" w:color="auto"/>
              <w:left w:val="single" w:sz="4" w:space="0" w:color="auto"/>
              <w:bottom w:val="single" w:sz="4" w:space="0" w:color="auto"/>
              <w:right w:val="single" w:sz="4" w:space="0" w:color="auto"/>
            </w:tcBorders>
          </w:tcPr>
          <w:p w14:paraId="0E2BFDD4" w14:textId="77777777" w:rsidR="00BC7B59" w:rsidRPr="00EA759C" w:rsidRDefault="00BC7B59" w:rsidP="00BC7B59">
            <w:pPr>
              <w:jc w:val="left"/>
              <w:rPr>
                <w:sz w:val="18"/>
                <w:szCs w:val="18"/>
              </w:rPr>
            </w:pPr>
            <w:r>
              <w:rPr>
                <w:sz w:val="18"/>
                <w:szCs w:val="18"/>
              </w:rPr>
              <w:t>Se déconnecter</w:t>
            </w:r>
          </w:p>
        </w:tc>
        <w:tc>
          <w:tcPr>
            <w:tcW w:w="1250" w:type="dxa"/>
            <w:gridSpan w:val="2"/>
            <w:tcBorders>
              <w:top w:val="single" w:sz="4" w:space="0" w:color="auto"/>
              <w:left w:val="single" w:sz="4" w:space="0" w:color="auto"/>
              <w:bottom w:val="single" w:sz="4" w:space="0" w:color="auto"/>
              <w:right w:val="single" w:sz="4" w:space="0" w:color="auto"/>
            </w:tcBorders>
          </w:tcPr>
          <w:p w14:paraId="0D0C9F06" w14:textId="77777777" w:rsidR="00BC7B59" w:rsidRDefault="00D0071C" w:rsidP="00BC7B59">
            <w:pPr>
              <w:rPr>
                <w:sz w:val="18"/>
                <w:szCs w:val="18"/>
              </w:rPr>
            </w:pPr>
            <w:sdt>
              <w:sdtPr>
                <w:rPr>
                  <w:sz w:val="18"/>
                  <w:szCs w:val="18"/>
                </w:rPr>
                <w:id w:val="-15291327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52955986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48B56FE1" w14:textId="383D72D6" w:rsidR="00BC7B59" w:rsidRPr="00EA759C" w:rsidRDefault="00D0071C" w:rsidP="00BC7B59">
            <w:pPr>
              <w:rPr>
                <w:sz w:val="18"/>
                <w:szCs w:val="18"/>
              </w:rPr>
            </w:pPr>
            <w:sdt>
              <w:sdtPr>
                <w:rPr>
                  <w:sz w:val="18"/>
                  <w:szCs w:val="18"/>
                </w:rPr>
                <w:id w:val="-61798718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78093076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7391D79D" w14:textId="0CA642A1" w:rsidR="00BC7B59" w:rsidRPr="00EA759C" w:rsidRDefault="00BC7B59" w:rsidP="00BC7B59">
            <w:pPr>
              <w:rPr>
                <w:sz w:val="18"/>
                <w:szCs w:val="18"/>
              </w:rPr>
            </w:pPr>
          </w:p>
        </w:tc>
      </w:tr>
      <w:tr w:rsidR="00BC7B59" w:rsidRPr="00EA759C" w14:paraId="0949975A"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1F8BA11" w14:textId="7830C1AB" w:rsidR="00BC7B59" w:rsidRPr="00EA759C" w:rsidRDefault="00BC7B59" w:rsidP="00BC7B59">
            <w:pPr>
              <w:jc w:val="center"/>
              <w:rPr>
                <w:sz w:val="18"/>
                <w:szCs w:val="18"/>
              </w:rPr>
            </w:pPr>
            <w:r w:rsidRPr="00EA759C">
              <w:rPr>
                <w:sz w:val="18"/>
                <w:szCs w:val="18"/>
              </w:rPr>
              <w:t>F-2</w:t>
            </w:r>
            <w:r>
              <w:rPr>
                <w:sz w:val="18"/>
                <w:szCs w:val="18"/>
              </w:rPr>
              <w:t>.1.4</w:t>
            </w:r>
          </w:p>
        </w:tc>
        <w:tc>
          <w:tcPr>
            <w:tcW w:w="3118" w:type="dxa"/>
            <w:gridSpan w:val="2"/>
            <w:tcBorders>
              <w:top w:val="single" w:sz="4" w:space="0" w:color="auto"/>
              <w:left w:val="single" w:sz="4" w:space="0" w:color="auto"/>
              <w:bottom w:val="single" w:sz="4" w:space="0" w:color="auto"/>
              <w:right w:val="single" w:sz="4" w:space="0" w:color="auto"/>
            </w:tcBorders>
          </w:tcPr>
          <w:p w14:paraId="2E06FF49" w14:textId="77777777" w:rsidR="00BC7B59" w:rsidRPr="00EA759C" w:rsidRDefault="00BC7B59" w:rsidP="00BC7B59">
            <w:pPr>
              <w:jc w:val="left"/>
              <w:rPr>
                <w:sz w:val="18"/>
                <w:szCs w:val="18"/>
              </w:rPr>
            </w:pPr>
            <w:r w:rsidRPr="00EA759C">
              <w:rPr>
                <w:sz w:val="18"/>
                <w:szCs w:val="18"/>
              </w:rPr>
              <w:t>Réinitialisation du mot de passe</w:t>
            </w:r>
          </w:p>
        </w:tc>
        <w:tc>
          <w:tcPr>
            <w:tcW w:w="1250" w:type="dxa"/>
            <w:gridSpan w:val="2"/>
            <w:tcBorders>
              <w:top w:val="single" w:sz="4" w:space="0" w:color="auto"/>
              <w:left w:val="single" w:sz="4" w:space="0" w:color="auto"/>
              <w:bottom w:val="single" w:sz="4" w:space="0" w:color="auto"/>
              <w:right w:val="single" w:sz="4" w:space="0" w:color="auto"/>
            </w:tcBorders>
          </w:tcPr>
          <w:p w14:paraId="1A92F239" w14:textId="77777777" w:rsidR="00BC7B59" w:rsidRDefault="00D0071C" w:rsidP="00BC7B59">
            <w:pPr>
              <w:rPr>
                <w:sz w:val="18"/>
                <w:szCs w:val="18"/>
              </w:rPr>
            </w:pPr>
            <w:sdt>
              <w:sdtPr>
                <w:rPr>
                  <w:sz w:val="18"/>
                  <w:szCs w:val="18"/>
                </w:rPr>
                <w:id w:val="5929384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52269790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D7C5694" w14:textId="12632D0E" w:rsidR="00BC7B59" w:rsidRPr="00EA759C" w:rsidRDefault="00D0071C" w:rsidP="00BC7B59">
            <w:pPr>
              <w:rPr>
                <w:sz w:val="18"/>
                <w:szCs w:val="18"/>
              </w:rPr>
            </w:pPr>
            <w:sdt>
              <w:sdtPr>
                <w:rPr>
                  <w:sz w:val="18"/>
                  <w:szCs w:val="18"/>
                </w:rPr>
                <w:id w:val="-130785521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78747449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06125B6A" w14:textId="10BB0F2C" w:rsidR="00BC7B59" w:rsidRPr="00EA759C" w:rsidRDefault="00BC7B59" w:rsidP="00BC7B59">
            <w:pPr>
              <w:rPr>
                <w:sz w:val="18"/>
                <w:szCs w:val="18"/>
              </w:rPr>
            </w:pPr>
          </w:p>
        </w:tc>
      </w:tr>
      <w:tr w:rsidR="00BC7B59" w:rsidRPr="00EA759C" w14:paraId="32473155"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674000C1" w14:textId="76800708" w:rsidR="00BC7B59" w:rsidRPr="00EA759C" w:rsidRDefault="00BC7B59" w:rsidP="00BC7B59">
            <w:pPr>
              <w:jc w:val="center"/>
              <w:rPr>
                <w:sz w:val="18"/>
                <w:szCs w:val="18"/>
              </w:rPr>
            </w:pPr>
            <w:r w:rsidRPr="00EA759C">
              <w:rPr>
                <w:sz w:val="18"/>
                <w:szCs w:val="18"/>
              </w:rPr>
              <w:t>F-2</w:t>
            </w:r>
            <w:r>
              <w:rPr>
                <w:sz w:val="18"/>
                <w:szCs w:val="18"/>
              </w:rPr>
              <w:t>.1.5</w:t>
            </w:r>
          </w:p>
        </w:tc>
        <w:tc>
          <w:tcPr>
            <w:tcW w:w="3118" w:type="dxa"/>
            <w:gridSpan w:val="2"/>
            <w:tcBorders>
              <w:top w:val="single" w:sz="4" w:space="0" w:color="auto"/>
              <w:left w:val="single" w:sz="4" w:space="0" w:color="auto"/>
              <w:bottom w:val="single" w:sz="4" w:space="0" w:color="auto"/>
              <w:right w:val="single" w:sz="4" w:space="0" w:color="auto"/>
            </w:tcBorders>
          </w:tcPr>
          <w:p w14:paraId="1D69DAA3" w14:textId="77777777" w:rsidR="00BC7B59" w:rsidRPr="00EA759C" w:rsidRDefault="00BC7B59" w:rsidP="00BC7B59">
            <w:pPr>
              <w:jc w:val="left"/>
              <w:rPr>
                <w:sz w:val="18"/>
                <w:szCs w:val="18"/>
              </w:rPr>
            </w:pPr>
            <w:r w:rsidRPr="00EA759C">
              <w:rPr>
                <w:sz w:val="18"/>
                <w:szCs w:val="18"/>
              </w:rPr>
              <w:t>Reconnexion</w:t>
            </w:r>
          </w:p>
        </w:tc>
        <w:tc>
          <w:tcPr>
            <w:tcW w:w="1250" w:type="dxa"/>
            <w:gridSpan w:val="2"/>
            <w:tcBorders>
              <w:top w:val="single" w:sz="4" w:space="0" w:color="auto"/>
              <w:left w:val="single" w:sz="4" w:space="0" w:color="auto"/>
              <w:bottom w:val="single" w:sz="4" w:space="0" w:color="auto"/>
              <w:right w:val="single" w:sz="4" w:space="0" w:color="auto"/>
            </w:tcBorders>
          </w:tcPr>
          <w:p w14:paraId="5B1E110C" w14:textId="77777777" w:rsidR="00BC7B59" w:rsidRDefault="00D0071C" w:rsidP="00BC7B59">
            <w:pPr>
              <w:rPr>
                <w:sz w:val="18"/>
                <w:szCs w:val="18"/>
              </w:rPr>
            </w:pPr>
            <w:sdt>
              <w:sdtPr>
                <w:rPr>
                  <w:sz w:val="18"/>
                  <w:szCs w:val="18"/>
                </w:rPr>
                <w:id w:val="-168504837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60380770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0F54F9F" w14:textId="2B80EE53" w:rsidR="00BC7B59" w:rsidRPr="00EA759C" w:rsidRDefault="00D0071C" w:rsidP="00BC7B59">
            <w:pPr>
              <w:rPr>
                <w:sz w:val="18"/>
                <w:szCs w:val="18"/>
              </w:rPr>
            </w:pPr>
            <w:sdt>
              <w:sdtPr>
                <w:rPr>
                  <w:sz w:val="18"/>
                  <w:szCs w:val="18"/>
                </w:rPr>
                <w:id w:val="5960279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301146397"/>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DFC4746" w14:textId="3FDBB0B2" w:rsidR="00BC7B59" w:rsidRPr="00EA759C" w:rsidRDefault="00BC7B59" w:rsidP="00BC7B59">
            <w:pPr>
              <w:rPr>
                <w:sz w:val="18"/>
                <w:szCs w:val="18"/>
              </w:rPr>
            </w:pPr>
          </w:p>
        </w:tc>
      </w:tr>
      <w:tr w:rsidR="00A15F19" w:rsidRPr="00EA759C" w14:paraId="32F9046D" w14:textId="77777777" w:rsidTr="00773371">
        <w:trPr>
          <w:gridAfter w:val="1"/>
          <w:wAfter w:w="59" w:type="dxa"/>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3C5435" w14:textId="7A0AC309" w:rsidR="00A15F19" w:rsidRPr="00EA759C" w:rsidRDefault="009513BC" w:rsidP="00BC7B59">
            <w:pPr>
              <w:jc w:val="center"/>
              <w:rPr>
                <w:sz w:val="20"/>
                <w:szCs w:val="20"/>
              </w:rPr>
            </w:pPr>
            <w:r>
              <w:rPr>
                <w:sz w:val="20"/>
                <w:szCs w:val="20"/>
              </w:rPr>
              <w:t>F-2</w:t>
            </w:r>
            <w:r w:rsidR="00E3320E">
              <w:rPr>
                <w:sz w:val="20"/>
                <w:szCs w:val="20"/>
              </w:rPr>
              <w:t>.2</w:t>
            </w:r>
          </w:p>
        </w:tc>
        <w:tc>
          <w:tcPr>
            <w:tcW w:w="8399" w:type="dxa"/>
            <w:gridSpan w:val="9"/>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38F417" w14:textId="380854F1" w:rsidR="00A15F19" w:rsidRPr="00EA759C" w:rsidRDefault="00A15F19" w:rsidP="00BC7B59">
            <w:pPr>
              <w:rPr>
                <w:sz w:val="20"/>
                <w:szCs w:val="20"/>
              </w:rPr>
            </w:pPr>
            <w:r w:rsidRPr="00EA759C">
              <w:rPr>
                <w:sz w:val="20"/>
                <w:szCs w:val="20"/>
              </w:rPr>
              <w:t>Gestion du compte</w:t>
            </w:r>
          </w:p>
        </w:tc>
      </w:tr>
      <w:tr w:rsidR="00BC7B59" w:rsidRPr="00EA759C" w14:paraId="2E0D9C09"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62B9CEC" w14:textId="0F18CD32" w:rsidR="00BC7B59" w:rsidRPr="00EA759C" w:rsidRDefault="00E3320E" w:rsidP="00BC7B59">
            <w:pPr>
              <w:jc w:val="center"/>
              <w:rPr>
                <w:sz w:val="18"/>
                <w:szCs w:val="18"/>
              </w:rPr>
            </w:pPr>
            <w:r>
              <w:rPr>
                <w:sz w:val="18"/>
                <w:szCs w:val="18"/>
              </w:rPr>
              <w:t>F-2.2.1</w:t>
            </w:r>
          </w:p>
        </w:tc>
        <w:tc>
          <w:tcPr>
            <w:tcW w:w="3118" w:type="dxa"/>
            <w:gridSpan w:val="2"/>
            <w:tcBorders>
              <w:top w:val="single" w:sz="4" w:space="0" w:color="auto"/>
              <w:left w:val="single" w:sz="4" w:space="0" w:color="auto"/>
              <w:bottom w:val="single" w:sz="4" w:space="0" w:color="auto"/>
              <w:right w:val="single" w:sz="4" w:space="0" w:color="auto"/>
            </w:tcBorders>
          </w:tcPr>
          <w:p w14:paraId="222FBC9D" w14:textId="77777777" w:rsidR="00BC7B59" w:rsidRPr="00EA759C" w:rsidRDefault="00BC7B59" w:rsidP="00BC7B59">
            <w:pPr>
              <w:jc w:val="left"/>
              <w:rPr>
                <w:sz w:val="18"/>
                <w:szCs w:val="18"/>
              </w:rPr>
            </w:pPr>
            <w:r w:rsidRPr="00EA759C">
              <w:rPr>
                <w:sz w:val="18"/>
                <w:szCs w:val="18"/>
              </w:rPr>
              <w:t>Consulter les informations personnelles. Cela inclus nom, prénom, adresse email, une des</w:t>
            </w:r>
            <w:r>
              <w:rPr>
                <w:sz w:val="18"/>
                <w:szCs w:val="18"/>
              </w:rPr>
              <w:t>cription et une photo de profil</w:t>
            </w:r>
            <w:r w:rsidRPr="00EA759C">
              <w:rPr>
                <w:sz w:val="18"/>
                <w:szCs w:val="18"/>
              </w:rPr>
              <w:t>.</w:t>
            </w:r>
          </w:p>
        </w:tc>
        <w:tc>
          <w:tcPr>
            <w:tcW w:w="1250" w:type="dxa"/>
            <w:gridSpan w:val="2"/>
            <w:tcBorders>
              <w:top w:val="single" w:sz="4" w:space="0" w:color="auto"/>
              <w:left w:val="single" w:sz="4" w:space="0" w:color="auto"/>
              <w:bottom w:val="single" w:sz="4" w:space="0" w:color="auto"/>
              <w:right w:val="single" w:sz="4" w:space="0" w:color="auto"/>
            </w:tcBorders>
          </w:tcPr>
          <w:p w14:paraId="48334FAF" w14:textId="77777777" w:rsidR="00BC7B59" w:rsidRDefault="00D0071C" w:rsidP="00BC7B59">
            <w:pPr>
              <w:rPr>
                <w:sz w:val="18"/>
                <w:szCs w:val="18"/>
              </w:rPr>
            </w:pPr>
            <w:sdt>
              <w:sdtPr>
                <w:rPr>
                  <w:sz w:val="18"/>
                  <w:szCs w:val="18"/>
                </w:rPr>
                <w:id w:val="121323224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83713736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C639353" w14:textId="7384BCF8" w:rsidR="00BC7B59" w:rsidRPr="00EA759C" w:rsidRDefault="00D0071C" w:rsidP="00BC7B59">
            <w:pPr>
              <w:rPr>
                <w:sz w:val="18"/>
                <w:szCs w:val="18"/>
              </w:rPr>
            </w:pPr>
            <w:sdt>
              <w:sdtPr>
                <w:rPr>
                  <w:sz w:val="18"/>
                  <w:szCs w:val="18"/>
                </w:rPr>
                <w:id w:val="-45563939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18512489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3317AB26" w14:textId="3A692F62" w:rsidR="00BC7B59" w:rsidRPr="00EA759C" w:rsidRDefault="00BC7B59" w:rsidP="00BC7B59">
            <w:pPr>
              <w:rPr>
                <w:sz w:val="18"/>
                <w:szCs w:val="18"/>
              </w:rPr>
            </w:pPr>
          </w:p>
        </w:tc>
      </w:tr>
      <w:tr w:rsidR="00BC7B59" w:rsidRPr="00EA759C" w14:paraId="44952501"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5B27C6D5" w14:textId="42FC6216" w:rsidR="00BC7B59" w:rsidRPr="00EA759C" w:rsidRDefault="00E3320E" w:rsidP="00BC7B59">
            <w:pPr>
              <w:jc w:val="center"/>
              <w:rPr>
                <w:sz w:val="18"/>
                <w:szCs w:val="18"/>
              </w:rPr>
            </w:pPr>
            <w:r>
              <w:rPr>
                <w:sz w:val="18"/>
                <w:szCs w:val="18"/>
              </w:rPr>
              <w:t>F-2.2.2</w:t>
            </w:r>
          </w:p>
        </w:tc>
        <w:tc>
          <w:tcPr>
            <w:tcW w:w="3118" w:type="dxa"/>
            <w:gridSpan w:val="2"/>
            <w:tcBorders>
              <w:top w:val="single" w:sz="4" w:space="0" w:color="auto"/>
              <w:left w:val="single" w:sz="4" w:space="0" w:color="auto"/>
              <w:bottom w:val="single" w:sz="4" w:space="0" w:color="auto"/>
              <w:right w:val="single" w:sz="4" w:space="0" w:color="auto"/>
            </w:tcBorders>
          </w:tcPr>
          <w:p w14:paraId="2003B0BF" w14:textId="77777777" w:rsidR="00BC7B59" w:rsidRPr="00EA759C" w:rsidRDefault="00BC7B59" w:rsidP="00BC7B59">
            <w:pPr>
              <w:jc w:val="left"/>
              <w:rPr>
                <w:sz w:val="18"/>
                <w:szCs w:val="18"/>
              </w:rPr>
            </w:pPr>
            <w:r w:rsidRPr="00EA759C">
              <w:rPr>
                <w:sz w:val="18"/>
                <w:szCs w:val="18"/>
              </w:rPr>
              <w:t>Modifier les informations personnelles. Cela inclus nom, prénom, adresse email, une des</w:t>
            </w:r>
            <w:r>
              <w:rPr>
                <w:sz w:val="18"/>
                <w:szCs w:val="18"/>
              </w:rPr>
              <w:t>cription et une photo de profil</w:t>
            </w:r>
            <w:r w:rsidRPr="00EA759C">
              <w:rPr>
                <w:sz w:val="18"/>
                <w:szCs w:val="18"/>
              </w:rPr>
              <w:t>.</w:t>
            </w:r>
          </w:p>
        </w:tc>
        <w:tc>
          <w:tcPr>
            <w:tcW w:w="1250" w:type="dxa"/>
            <w:gridSpan w:val="2"/>
            <w:tcBorders>
              <w:top w:val="single" w:sz="4" w:space="0" w:color="auto"/>
              <w:left w:val="single" w:sz="4" w:space="0" w:color="auto"/>
              <w:bottom w:val="single" w:sz="4" w:space="0" w:color="auto"/>
              <w:right w:val="single" w:sz="4" w:space="0" w:color="auto"/>
            </w:tcBorders>
          </w:tcPr>
          <w:p w14:paraId="1365CBD2" w14:textId="77777777" w:rsidR="00BC7B59" w:rsidRDefault="00D0071C" w:rsidP="00BC7B59">
            <w:pPr>
              <w:rPr>
                <w:sz w:val="18"/>
                <w:szCs w:val="18"/>
              </w:rPr>
            </w:pPr>
            <w:sdt>
              <w:sdtPr>
                <w:rPr>
                  <w:sz w:val="18"/>
                  <w:szCs w:val="18"/>
                </w:rPr>
                <w:id w:val="-93975931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35716541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48A06148" w14:textId="4348EFEF" w:rsidR="00BC7B59" w:rsidRPr="00EA759C" w:rsidRDefault="00D0071C" w:rsidP="00BC7B59">
            <w:pPr>
              <w:rPr>
                <w:sz w:val="18"/>
                <w:szCs w:val="18"/>
              </w:rPr>
            </w:pPr>
            <w:sdt>
              <w:sdtPr>
                <w:rPr>
                  <w:sz w:val="18"/>
                  <w:szCs w:val="18"/>
                </w:rPr>
                <w:id w:val="-168250043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56726123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4BC0F573" w14:textId="3CBF1524" w:rsidR="00BC7B59" w:rsidRPr="00EA759C" w:rsidRDefault="00BC7B59" w:rsidP="00BC7B59">
            <w:pPr>
              <w:rPr>
                <w:sz w:val="18"/>
                <w:szCs w:val="18"/>
              </w:rPr>
            </w:pPr>
          </w:p>
        </w:tc>
      </w:tr>
      <w:tr w:rsidR="00BC7B59" w:rsidRPr="00EA759C" w14:paraId="22141B51"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28B9643E" w14:textId="25E60CFF" w:rsidR="00BC7B59" w:rsidRPr="00EA759C" w:rsidRDefault="00E3320E" w:rsidP="00BC7B59">
            <w:pPr>
              <w:jc w:val="center"/>
              <w:rPr>
                <w:sz w:val="18"/>
                <w:szCs w:val="18"/>
              </w:rPr>
            </w:pPr>
            <w:r>
              <w:rPr>
                <w:sz w:val="18"/>
                <w:szCs w:val="18"/>
              </w:rPr>
              <w:t>F-2.2.3</w:t>
            </w:r>
          </w:p>
        </w:tc>
        <w:tc>
          <w:tcPr>
            <w:tcW w:w="3118" w:type="dxa"/>
            <w:gridSpan w:val="2"/>
            <w:tcBorders>
              <w:top w:val="single" w:sz="4" w:space="0" w:color="auto"/>
              <w:left w:val="single" w:sz="4" w:space="0" w:color="auto"/>
              <w:bottom w:val="single" w:sz="4" w:space="0" w:color="auto"/>
              <w:right w:val="single" w:sz="4" w:space="0" w:color="auto"/>
            </w:tcBorders>
          </w:tcPr>
          <w:p w14:paraId="6B475FEF" w14:textId="77777777" w:rsidR="00BC7B59" w:rsidRPr="00EA759C" w:rsidRDefault="00BC7B59" w:rsidP="00BC7B59">
            <w:pPr>
              <w:jc w:val="left"/>
              <w:rPr>
                <w:sz w:val="18"/>
                <w:szCs w:val="18"/>
              </w:rPr>
            </w:pPr>
            <w:r w:rsidRPr="00EA759C">
              <w:rPr>
                <w:sz w:val="18"/>
                <w:szCs w:val="18"/>
              </w:rPr>
              <w:t>Consulter les partitions partagées.</w:t>
            </w:r>
          </w:p>
        </w:tc>
        <w:tc>
          <w:tcPr>
            <w:tcW w:w="1250" w:type="dxa"/>
            <w:gridSpan w:val="2"/>
            <w:tcBorders>
              <w:top w:val="single" w:sz="4" w:space="0" w:color="auto"/>
              <w:left w:val="single" w:sz="4" w:space="0" w:color="auto"/>
              <w:bottom w:val="single" w:sz="4" w:space="0" w:color="auto"/>
              <w:right w:val="single" w:sz="4" w:space="0" w:color="auto"/>
            </w:tcBorders>
          </w:tcPr>
          <w:p w14:paraId="3D9A9EA7" w14:textId="77777777" w:rsidR="00BC7B59" w:rsidRDefault="00D0071C" w:rsidP="00BC7B59">
            <w:pPr>
              <w:rPr>
                <w:sz w:val="18"/>
                <w:szCs w:val="18"/>
              </w:rPr>
            </w:pPr>
            <w:sdt>
              <w:sdtPr>
                <w:rPr>
                  <w:sz w:val="18"/>
                  <w:szCs w:val="18"/>
                </w:rPr>
                <w:id w:val="176549945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83991651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2C38439E" w14:textId="6FC53891" w:rsidR="00BC7B59" w:rsidRPr="00EA759C" w:rsidRDefault="00D0071C" w:rsidP="00BC7B59">
            <w:pPr>
              <w:rPr>
                <w:sz w:val="18"/>
                <w:szCs w:val="18"/>
              </w:rPr>
            </w:pPr>
            <w:sdt>
              <w:sdtPr>
                <w:rPr>
                  <w:sz w:val="18"/>
                  <w:szCs w:val="18"/>
                </w:rPr>
                <w:id w:val="-1573273298"/>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61609102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0586DE8B" w14:textId="0B6F0B6F" w:rsidR="00BC7B59" w:rsidRPr="00EA759C" w:rsidRDefault="00BC7B59" w:rsidP="00BC7B59">
            <w:pPr>
              <w:rPr>
                <w:sz w:val="18"/>
                <w:szCs w:val="18"/>
              </w:rPr>
            </w:pPr>
          </w:p>
        </w:tc>
      </w:tr>
      <w:tr w:rsidR="00BC7B59" w:rsidRPr="00EA759C" w14:paraId="48944CD2"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7868BB54" w14:textId="2F0D7F2D" w:rsidR="00BC7B59" w:rsidRPr="00EA759C" w:rsidRDefault="00E3320E" w:rsidP="00BC7B59">
            <w:pPr>
              <w:jc w:val="center"/>
              <w:rPr>
                <w:sz w:val="18"/>
                <w:szCs w:val="18"/>
              </w:rPr>
            </w:pPr>
            <w:r>
              <w:rPr>
                <w:sz w:val="18"/>
                <w:szCs w:val="18"/>
              </w:rPr>
              <w:t>F-2.2.4</w:t>
            </w:r>
          </w:p>
        </w:tc>
        <w:tc>
          <w:tcPr>
            <w:tcW w:w="3118" w:type="dxa"/>
            <w:gridSpan w:val="2"/>
            <w:tcBorders>
              <w:top w:val="single" w:sz="4" w:space="0" w:color="auto"/>
              <w:left w:val="single" w:sz="4" w:space="0" w:color="auto"/>
              <w:bottom w:val="single" w:sz="4" w:space="0" w:color="auto"/>
              <w:right w:val="single" w:sz="4" w:space="0" w:color="auto"/>
            </w:tcBorders>
          </w:tcPr>
          <w:p w14:paraId="64E77B9A" w14:textId="77777777" w:rsidR="00BC7B59" w:rsidRPr="00EA759C" w:rsidRDefault="00BC7B59" w:rsidP="00BC7B59">
            <w:pPr>
              <w:jc w:val="left"/>
              <w:rPr>
                <w:sz w:val="18"/>
                <w:szCs w:val="18"/>
              </w:rPr>
            </w:pPr>
            <w:r w:rsidRPr="00EA759C">
              <w:rPr>
                <w:sz w:val="18"/>
                <w:szCs w:val="18"/>
              </w:rPr>
              <w:t>Con</w:t>
            </w:r>
            <w:r>
              <w:rPr>
                <w:sz w:val="18"/>
                <w:szCs w:val="18"/>
              </w:rPr>
              <w:t>sulter les partitions favorites.</w:t>
            </w:r>
          </w:p>
        </w:tc>
        <w:tc>
          <w:tcPr>
            <w:tcW w:w="1250" w:type="dxa"/>
            <w:gridSpan w:val="2"/>
            <w:tcBorders>
              <w:top w:val="single" w:sz="4" w:space="0" w:color="auto"/>
              <w:left w:val="single" w:sz="4" w:space="0" w:color="auto"/>
              <w:bottom w:val="single" w:sz="4" w:space="0" w:color="auto"/>
              <w:right w:val="single" w:sz="4" w:space="0" w:color="auto"/>
            </w:tcBorders>
          </w:tcPr>
          <w:p w14:paraId="28D0C428" w14:textId="77777777" w:rsidR="00BC7B59" w:rsidRDefault="00D0071C" w:rsidP="00BC7B59">
            <w:pPr>
              <w:rPr>
                <w:sz w:val="18"/>
                <w:szCs w:val="18"/>
              </w:rPr>
            </w:pPr>
            <w:sdt>
              <w:sdtPr>
                <w:rPr>
                  <w:sz w:val="18"/>
                  <w:szCs w:val="18"/>
                </w:rPr>
                <w:id w:val="-205993379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61578655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F7DA6FA" w14:textId="6C0209F8" w:rsidR="00BC7B59" w:rsidRPr="00EA759C" w:rsidRDefault="00D0071C" w:rsidP="00BC7B59">
            <w:pPr>
              <w:rPr>
                <w:sz w:val="18"/>
                <w:szCs w:val="18"/>
              </w:rPr>
            </w:pPr>
            <w:sdt>
              <w:sdtPr>
                <w:rPr>
                  <w:sz w:val="18"/>
                  <w:szCs w:val="18"/>
                </w:rPr>
                <w:id w:val="158240904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31261777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327B8B1B" w14:textId="64EEF4B8" w:rsidR="00BC7B59" w:rsidRPr="00EA759C" w:rsidRDefault="00BC7B59" w:rsidP="00BC7B59">
            <w:pPr>
              <w:rPr>
                <w:sz w:val="18"/>
                <w:szCs w:val="18"/>
              </w:rPr>
            </w:pPr>
          </w:p>
        </w:tc>
      </w:tr>
      <w:tr w:rsidR="00BC7B59" w:rsidRPr="00EA759C" w14:paraId="16BA5854"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7C53EF19" w14:textId="33492680" w:rsidR="00BC7B59" w:rsidRPr="00EA759C" w:rsidRDefault="00E3320E" w:rsidP="00BC7B59">
            <w:pPr>
              <w:jc w:val="center"/>
              <w:rPr>
                <w:sz w:val="18"/>
                <w:szCs w:val="18"/>
              </w:rPr>
            </w:pPr>
            <w:r>
              <w:rPr>
                <w:sz w:val="18"/>
                <w:szCs w:val="18"/>
              </w:rPr>
              <w:t>F-2.2.5</w:t>
            </w:r>
          </w:p>
        </w:tc>
        <w:tc>
          <w:tcPr>
            <w:tcW w:w="3118" w:type="dxa"/>
            <w:gridSpan w:val="2"/>
            <w:tcBorders>
              <w:top w:val="single" w:sz="4" w:space="0" w:color="auto"/>
              <w:left w:val="single" w:sz="4" w:space="0" w:color="auto"/>
              <w:bottom w:val="single" w:sz="4" w:space="0" w:color="auto"/>
              <w:right w:val="single" w:sz="4" w:space="0" w:color="auto"/>
            </w:tcBorders>
          </w:tcPr>
          <w:p w14:paraId="3B0897FB" w14:textId="77777777" w:rsidR="00BC7B59" w:rsidRPr="00EA759C" w:rsidRDefault="00BC7B59" w:rsidP="00BC7B59">
            <w:pPr>
              <w:jc w:val="left"/>
              <w:rPr>
                <w:sz w:val="18"/>
                <w:szCs w:val="18"/>
              </w:rPr>
            </w:pPr>
            <w:r>
              <w:rPr>
                <w:sz w:val="18"/>
                <w:szCs w:val="18"/>
              </w:rPr>
              <w:t>Ajouter une partition</w:t>
            </w:r>
            <w:r w:rsidRPr="00EA759C">
              <w:rPr>
                <w:sz w:val="18"/>
                <w:szCs w:val="18"/>
              </w:rPr>
              <w:t xml:space="preserve"> à la liste des favoris.</w:t>
            </w:r>
          </w:p>
        </w:tc>
        <w:tc>
          <w:tcPr>
            <w:tcW w:w="1250" w:type="dxa"/>
            <w:gridSpan w:val="2"/>
            <w:tcBorders>
              <w:top w:val="single" w:sz="4" w:space="0" w:color="auto"/>
              <w:left w:val="single" w:sz="4" w:space="0" w:color="auto"/>
              <w:bottom w:val="single" w:sz="4" w:space="0" w:color="auto"/>
              <w:right w:val="single" w:sz="4" w:space="0" w:color="auto"/>
            </w:tcBorders>
          </w:tcPr>
          <w:p w14:paraId="1D1B9662" w14:textId="77777777" w:rsidR="00BC7B59" w:rsidRDefault="00D0071C" w:rsidP="00BC7B59">
            <w:pPr>
              <w:rPr>
                <w:sz w:val="18"/>
                <w:szCs w:val="18"/>
              </w:rPr>
            </w:pPr>
            <w:sdt>
              <w:sdtPr>
                <w:rPr>
                  <w:sz w:val="18"/>
                  <w:szCs w:val="18"/>
                </w:rPr>
                <w:id w:val="-41447799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71804377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3BB4270" w14:textId="4664EC9E" w:rsidR="00BC7B59" w:rsidRPr="00EA759C" w:rsidRDefault="00D0071C" w:rsidP="00BC7B59">
            <w:pPr>
              <w:rPr>
                <w:sz w:val="18"/>
                <w:szCs w:val="18"/>
              </w:rPr>
            </w:pPr>
            <w:sdt>
              <w:sdtPr>
                <w:rPr>
                  <w:sz w:val="18"/>
                  <w:szCs w:val="18"/>
                </w:rPr>
                <w:id w:val="35716498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22135949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1F09CC0" w14:textId="630922D5" w:rsidR="00BC7B59" w:rsidRPr="00EA759C" w:rsidRDefault="00BC7B59" w:rsidP="00BC7B59">
            <w:pPr>
              <w:rPr>
                <w:sz w:val="18"/>
                <w:szCs w:val="18"/>
              </w:rPr>
            </w:pPr>
          </w:p>
        </w:tc>
      </w:tr>
      <w:tr w:rsidR="00BC7B59" w:rsidRPr="00EA759C" w14:paraId="02E141E6"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5DB5B8C" w14:textId="58BD5C85" w:rsidR="00BC7B59" w:rsidRPr="00EA759C" w:rsidRDefault="00E3320E" w:rsidP="00BC7B59">
            <w:pPr>
              <w:jc w:val="center"/>
              <w:rPr>
                <w:sz w:val="18"/>
                <w:szCs w:val="18"/>
              </w:rPr>
            </w:pPr>
            <w:r>
              <w:rPr>
                <w:sz w:val="18"/>
                <w:szCs w:val="18"/>
              </w:rPr>
              <w:t>F-2.2.6</w:t>
            </w:r>
          </w:p>
        </w:tc>
        <w:tc>
          <w:tcPr>
            <w:tcW w:w="3118" w:type="dxa"/>
            <w:gridSpan w:val="2"/>
            <w:tcBorders>
              <w:top w:val="single" w:sz="4" w:space="0" w:color="auto"/>
              <w:left w:val="single" w:sz="4" w:space="0" w:color="auto"/>
              <w:bottom w:val="single" w:sz="4" w:space="0" w:color="auto"/>
              <w:right w:val="single" w:sz="4" w:space="0" w:color="auto"/>
            </w:tcBorders>
          </w:tcPr>
          <w:p w14:paraId="4B53B2D8" w14:textId="77777777" w:rsidR="00BC7B59" w:rsidRPr="00EA759C" w:rsidRDefault="00BC7B59" w:rsidP="00BC7B59">
            <w:pPr>
              <w:jc w:val="left"/>
              <w:rPr>
                <w:sz w:val="18"/>
                <w:szCs w:val="18"/>
              </w:rPr>
            </w:pPr>
            <w:r>
              <w:rPr>
                <w:sz w:val="18"/>
                <w:szCs w:val="18"/>
              </w:rPr>
              <w:t>Supprimer une partition partagée</w:t>
            </w:r>
            <w:r w:rsidRPr="00EA759C">
              <w:rPr>
                <w:sz w:val="18"/>
                <w:szCs w:val="18"/>
              </w:rPr>
              <w:t>.</w:t>
            </w:r>
          </w:p>
        </w:tc>
        <w:tc>
          <w:tcPr>
            <w:tcW w:w="1250" w:type="dxa"/>
            <w:gridSpan w:val="2"/>
            <w:tcBorders>
              <w:top w:val="single" w:sz="4" w:space="0" w:color="auto"/>
              <w:left w:val="single" w:sz="4" w:space="0" w:color="auto"/>
              <w:bottom w:val="single" w:sz="4" w:space="0" w:color="auto"/>
              <w:right w:val="single" w:sz="4" w:space="0" w:color="auto"/>
            </w:tcBorders>
          </w:tcPr>
          <w:p w14:paraId="3919CFC9" w14:textId="77777777" w:rsidR="00BC7B59" w:rsidRDefault="00D0071C" w:rsidP="00BC7B59">
            <w:pPr>
              <w:rPr>
                <w:sz w:val="18"/>
                <w:szCs w:val="18"/>
              </w:rPr>
            </w:pPr>
            <w:sdt>
              <w:sdtPr>
                <w:rPr>
                  <w:sz w:val="18"/>
                  <w:szCs w:val="18"/>
                </w:rPr>
                <w:id w:val="206313337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89585569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6500F005" w14:textId="2E451289" w:rsidR="00BC7B59" w:rsidRPr="00EA759C" w:rsidRDefault="00D0071C" w:rsidP="00BC7B59">
            <w:pPr>
              <w:rPr>
                <w:sz w:val="18"/>
                <w:szCs w:val="18"/>
              </w:rPr>
            </w:pPr>
            <w:sdt>
              <w:sdtPr>
                <w:rPr>
                  <w:sz w:val="18"/>
                  <w:szCs w:val="18"/>
                </w:rPr>
                <w:id w:val="-65652870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36000037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7004CAB4" w14:textId="76391FAF" w:rsidR="00BC7B59" w:rsidRPr="00EA759C" w:rsidRDefault="00BC7B59" w:rsidP="00BC7B59">
            <w:pPr>
              <w:rPr>
                <w:sz w:val="18"/>
                <w:szCs w:val="18"/>
              </w:rPr>
            </w:pPr>
          </w:p>
        </w:tc>
      </w:tr>
      <w:tr w:rsidR="00BC7B59" w:rsidRPr="00EA759C" w14:paraId="1DFEB840"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6A9B441" w14:textId="4628D76F" w:rsidR="00BC7B59" w:rsidRPr="00EA759C" w:rsidRDefault="00E3320E" w:rsidP="00BC7B59">
            <w:pPr>
              <w:jc w:val="center"/>
              <w:rPr>
                <w:sz w:val="18"/>
                <w:szCs w:val="18"/>
              </w:rPr>
            </w:pPr>
            <w:r>
              <w:rPr>
                <w:sz w:val="18"/>
                <w:szCs w:val="18"/>
              </w:rPr>
              <w:lastRenderedPageBreak/>
              <w:t>F-2.2.7</w:t>
            </w:r>
          </w:p>
        </w:tc>
        <w:tc>
          <w:tcPr>
            <w:tcW w:w="3118" w:type="dxa"/>
            <w:gridSpan w:val="2"/>
            <w:tcBorders>
              <w:top w:val="single" w:sz="4" w:space="0" w:color="auto"/>
              <w:left w:val="single" w:sz="4" w:space="0" w:color="auto"/>
              <w:bottom w:val="single" w:sz="4" w:space="0" w:color="auto"/>
              <w:right w:val="single" w:sz="4" w:space="0" w:color="auto"/>
            </w:tcBorders>
          </w:tcPr>
          <w:p w14:paraId="0774CEBA" w14:textId="77777777" w:rsidR="00BC7B59" w:rsidRPr="00EA759C" w:rsidRDefault="00BC7B59" w:rsidP="00BC7B59">
            <w:pPr>
              <w:jc w:val="left"/>
              <w:rPr>
                <w:sz w:val="18"/>
                <w:szCs w:val="18"/>
              </w:rPr>
            </w:pPr>
            <w:r>
              <w:rPr>
                <w:sz w:val="18"/>
                <w:szCs w:val="18"/>
              </w:rPr>
              <w:t>Supprimer une partition</w:t>
            </w:r>
            <w:r w:rsidRPr="00EA759C">
              <w:rPr>
                <w:sz w:val="18"/>
                <w:szCs w:val="18"/>
              </w:rPr>
              <w:t xml:space="preserve"> de</w:t>
            </w:r>
            <w:r>
              <w:rPr>
                <w:sz w:val="18"/>
                <w:szCs w:val="18"/>
              </w:rPr>
              <w:t xml:space="preserve"> la liste des favoris</w:t>
            </w:r>
            <w:r w:rsidRPr="00EA759C">
              <w:rPr>
                <w:sz w:val="18"/>
                <w:szCs w:val="18"/>
              </w:rPr>
              <w:t>.</w:t>
            </w:r>
          </w:p>
        </w:tc>
        <w:tc>
          <w:tcPr>
            <w:tcW w:w="1250" w:type="dxa"/>
            <w:gridSpan w:val="2"/>
            <w:tcBorders>
              <w:top w:val="single" w:sz="4" w:space="0" w:color="auto"/>
              <w:left w:val="single" w:sz="4" w:space="0" w:color="auto"/>
              <w:bottom w:val="single" w:sz="4" w:space="0" w:color="auto"/>
              <w:right w:val="single" w:sz="4" w:space="0" w:color="auto"/>
            </w:tcBorders>
          </w:tcPr>
          <w:p w14:paraId="69056BC6" w14:textId="77777777" w:rsidR="00BC7B59" w:rsidRDefault="00D0071C" w:rsidP="00BC7B59">
            <w:pPr>
              <w:rPr>
                <w:sz w:val="18"/>
                <w:szCs w:val="18"/>
              </w:rPr>
            </w:pPr>
            <w:sdt>
              <w:sdtPr>
                <w:rPr>
                  <w:sz w:val="18"/>
                  <w:szCs w:val="18"/>
                </w:rPr>
                <w:id w:val="133187346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5388882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272B6706" w14:textId="10048152" w:rsidR="00BC7B59" w:rsidRPr="00EA759C" w:rsidRDefault="00D0071C" w:rsidP="00BC7B59">
            <w:pPr>
              <w:rPr>
                <w:sz w:val="18"/>
                <w:szCs w:val="18"/>
              </w:rPr>
            </w:pPr>
            <w:sdt>
              <w:sdtPr>
                <w:rPr>
                  <w:sz w:val="18"/>
                  <w:szCs w:val="18"/>
                </w:rPr>
                <w:id w:val="-13047529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98582692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471C2686" w14:textId="515FC512" w:rsidR="00BC7B59" w:rsidRPr="00EA759C" w:rsidRDefault="00BC7B59" w:rsidP="00BC7B59">
            <w:pPr>
              <w:rPr>
                <w:sz w:val="18"/>
                <w:szCs w:val="18"/>
              </w:rPr>
            </w:pPr>
          </w:p>
        </w:tc>
      </w:tr>
      <w:tr w:rsidR="00BC7B59" w:rsidRPr="00EA759C" w14:paraId="7D434277"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4FEF335C" w14:textId="121695EC" w:rsidR="00BC7B59" w:rsidRPr="00EA759C" w:rsidRDefault="00E3320E" w:rsidP="00BC7B59">
            <w:pPr>
              <w:jc w:val="center"/>
              <w:rPr>
                <w:sz w:val="18"/>
                <w:szCs w:val="18"/>
              </w:rPr>
            </w:pPr>
            <w:r>
              <w:rPr>
                <w:sz w:val="18"/>
                <w:szCs w:val="18"/>
              </w:rPr>
              <w:t>F-2.2.8</w:t>
            </w:r>
          </w:p>
        </w:tc>
        <w:tc>
          <w:tcPr>
            <w:tcW w:w="3118" w:type="dxa"/>
            <w:gridSpan w:val="2"/>
            <w:tcBorders>
              <w:top w:val="single" w:sz="4" w:space="0" w:color="auto"/>
              <w:left w:val="single" w:sz="4" w:space="0" w:color="auto"/>
              <w:bottom w:val="single" w:sz="4" w:space="0" w:color="auto"/>
              <w:right w:val="single" w:sz="4" w:space="0" w:color="auto"/>
            </w:tcBorders>
          </w:tcPr>
          <w:p w14:paraId="26922E89" w14:textId="77777777" w:rsidR="00BC7B59" w:rsidRPr="00EA759C" w:rsidRDefault="00BC7B59" w:rsidP="00BC7B59">
            <w:pPr>
              <w:jc w:val="left"/>
              <w:rPr>
                <w:sz w:val="18"/>
                <w:szCs w:val="18"/>
              </w:rPr>
            </w:pPr>
            <w:r w:rsidRPr="00EA759C">
              <w:rPr>
                <w:sz w:val="18"/>
                <w:szCs w:val="18"/>
              </w:rPr>
              <w:t>Consulter les abonnements.</w:t>
            </w:r>
          </w:p>
        </w:tc>
        <w:tc>
          <w:tcPr>
            <w:tcW w:w="1250" w:type="dxa"/>
            <w:gridSpan w:val="2"/>
            <w:tcBorders>
              <w:top w:val="single" w:sz="4" w:space="0" w:color="auto"/>
              <w:left w:val="single" w:sz="4" w:space="0" w:color="auto"/>
              <w:bottom w:val="single" w:sz="4" w:space="0" w:color="auto"/>
              <w:right w:val="single" w:sz="4" w:space="0" w:color="auto"/>
            </w:tcBorders>
          </w:tcPr>
          <w:p w14:paraId="197B15FB" w14:textId="77777777" w:rsidR="00BC7B59" w:rsidRDefault="00D0071C" w:rsidP="00BC7B59">
            <w:pPr>
              <w:rPr>
                <w:sz w:val="18"/>
                <w:szCs w:val="18"/>
              </w:rPr>
            </w:pPr>
            <w:sdt>
              <w:sdtPr>
                <w:rPr>
                  <w:sz w:val="18"/>
                  <w:szCs w:val="18"/>
                </w:rPr>
                <w:id w:val="-166261149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84678066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10FF6A4" w14:textId="2206F8B4" w:rsidR="00BC7B59" w:rsidRPr="00EA759C" w:rsidRDefault="00D0071C" w:rsidP="00BC7B59">
            <w:pPr>
              <w:rPr>
                <w:sz w:val="18"/>
                <w:szCs w:val="18"/>
              </w:rPr>
            </w:pPr>
            <w:sdt>
              <w:sdtPr>
                <w:rPr>
                  <w:sz w:val="18"/>
                  <w:szCs w:val="18"/>
                </w:rPr>
                <w:id w:val="-153148865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22221392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6C75C63F" w14:textId="05F9BB89" w:rsidR="00BC7B59" w:rsidRPr="00EA759C" w:rsidRDefault="00BC7B59" w:rsidP="00BC7B59">
            <w:pPr>
              <w:rPr>
                <w:sz w:val="18"/>
                <w:szCs w:val="18"/>
              </w:rPr>
            </w:pPr>
          </w:p>
        </w:tc>
      </w:tr>
      <w:tr w:rsidR="00BC7B59" w:rsidRPr="00EA759C" w14:paraId="4887329C"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1859B882" w14:textId="5F00EA21" w:rsidR="00BC7B59" w:rsidRPr="00EA759C" w:rsidRDefault="00E3320E" w:rsidP="00BC7B59">
            <w:pPr>
              <w:jc w:val="center"/>
              <w:rPr>
                <w:sz w:val="18"/>
                <w:szCs w:val="18"/>
              </w:rPr>
            </w:pPr>
            <w:r>
              <w:rPr>
                <w:sz w:val="18"/>
                <w:szCs w:val="18"/>
              </w:rPr>
              <w:t>F-2.2.9</w:t>
            </w:r>
          </w:p>
        </w:tc>
        <w:tc>
          <w:tcPr>
            <w:tcW w:w="3118" w:type="dxa"/>
            <w:gridSpan w:val="2"/>
            <w:tcBorders>
              <w:top w:val="single" w:sz="4" w:space="0" w:color="auto"/>
              <w:left w:val="single" w:sz="4" w:space="0" w:color="auto"/>
              <w:bottom w:val="single" w:sz="4" w:space="0" w:color="auto"/>
              <w:right w:val="single" w:sz="4" w:space="0" w:color="auto"/>
            </w:tcBorders>
          </w:tcPr>
          <w:p w14:paraId="45080EA5" w14:textId="77777777" w:rsidR="00BC7B59" w:rsidRPr="00EA759C" w:rsidRDefault="00BC7B59" w:rsidP="00BC7B59">
            <w:pPr>
              <w:jc w:val="left"/>
              <w:rPr>
                <w:sz w:val="18"/>
                <w:szCs w:val="18"/>
              </w:rPr>
            </w:pPr>
            <w:r w:rsidRPr="00EA759C">
              <w:rPr>
                <w:sz w:val="18"/>
                <w:szCs w:val="18"/>
              </w:rPr>
              <w:t>Consulter les abonnées.</w:t>
            </w:r>
          </w:p>
        </w:tc>
        <w:tc>
          <w:tcPr>
            <w:tcW w:w="1250" w:type="dxa"/>
            <w:gridSpan w:val="2"/>
            <w:tcBorders>
              <w:top w:val="single" w:sz="4" w:space="0" w:color="auto"/>
              <w:left w:val="single" w:sz="4" w:space="0" w:color="auto"/>
              <w:bottom w:val="single" w:sz="4" w:space="0" w:color="auto"/>
              <w:right w:val="single" w:sz="4" w:space="0" w:color="auto"/>
            </w:tcBorders>
          </w:tcPr>
          <w:p w14:paraId="16BFC441" w14:textId="77777777" w:rsidR="00BC7B59" w:rsidRDefault="00D0071C" w:rsidP="00BC7B59">
            <w:pPr>
              <w:rPr>
                <w:sz w:val="18"/>
                <w:szCs w:val="18"/>
              </w:rPr>
            </w:pPr>
            <w:sdt>
              <w:sdtPr>
                <w:rPr>
                  <w:sz w:val="18"/>
                  <w:szCs w:val="18"/>
                </w:rPr>
                <w:id w:val="-195824976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3129747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6126AB5A" w14:textId="55D8C109" w:rsidR="00BC7B59" w:rsidRPr="00EA759C" w:rsidRDefault="00D0071C" w:rsidP="00BC7B59">
            <w:pPr>
              <w:rPr>
                <w:sz w:val="18"/>
                <w:szCs w:val="18"/>
              </w:rPr>
            </w:pPr>
            <w:sdt>
              <w:sdtPr>
                <w:rPr>
                  <w:sz w:val="18"/>
                  <w:szCs w:val="18"/>
                </w:rPr>
                <w:id w:val="-35727414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64764151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23888C9D" w14:textId="70A8E96E" w:rsidR="00BC7B59" w:rsidRPr="00EA759C" w:rsidRDefault="00BC7B59" w:rsidP="00BC7B59">
            <w:pPr>
              <w:rPr>
                <w:sz w:val="18"/>
                <w:szCs w:val="18"/>
              </w:rPr>
            </w:pPr>
          </w:p>
        </w:tc>
      </w:tr>
      <w:tr w:rsidR="00BC7B59" w:rsidRPr="00EA759C" w14:paraId="54CA0232"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5AD60C5" w14:textId="048A8F6D" w:rsidR="00BC7B59" w:rsidRPr="00EA759C" w:rsidRDefault="00BC7B59" w:rsidP="00BC7B59">
            <w:pPr>
              <w:jc w:val="center"/>
              <w:rPr>
                <w:sz w:val="18"/>
                <w:szCs w:val="18"/>
              </w:rPr>
            </w:pPr>
            <w:r w:rsidRPr="00EA759C">
              <w:rPr>
                <w:sz w:val="18"/>
                <w:szCs w:val="18"/>
              </w:rPr>
              <w:t>F-2.2.</w:t>
            </w:r>
            <w:r w:rsidR="00E3320E">
              <w:rPr>
                <w:sz w:val="18"/>
                <w:szCs w:val="18"/>
              </w:rPr>
              <w:t>10</w:t>
            </w:r>
          </w:p>
        </w:tc>
        <w:tc>
          <w:tcPr>
            <w:tcW w:w="3118" w:type="dxa"/>
            <w:gridSpan w:val="2"/>
            <w:tcBorders>
              <w:top w:val="single" w:sz="4" w:space="0" w:color="auto"/>
              <w:left w:val="single" w:sz="4" w:space="0" w:color="auto"/>
              <w:bottom w:val="single" w:sz="4" w:space="0" w:color="auto"/>
              <w:right w:val="single" w:sz="4" w:space="0" w:color="auto"/>
            </w:tcBorders>
          </w:tcPr>
          <w:p w14:paraId="67660DBA" w14:textId="77777777" w:rsidR="00BC7B59" w:rsidRPr="00EA759C" w:rsidRDefault="00BC7B59" w:rsidP="00BC7B59">
            <w:pPr>
              <w:jc w:val="left"/>
              <w:rPr>
                <w:sz w:val="18"/>
                <w:szCs w:val="18"/>
              </w:rPr>
            </w:pPr>
            <w:r w:rsidRPr="00EA759C">
              <w:rPr>
                <w:sz w:val="18"/>
                <w:szCs w:val="18"/>
              </w:rPr>
              <w:t>Ajouter un abonnement.</w:t>
            </w:r>
          </w:p>
        </w:tc>
        <w:tc>
          <w:tcPr>
            <w:tcW w:w="1250" w:type="dxa"/>
            <w:gridSpan w:val="2"/>
            <w:tcBorders>
              <w:top w:val="single" w:sz="4" w:space="0" w:color="auto"/>
              <w:left w:val="single" w:sz="4" w:space="0" w:color="auto"/>
              <w:bottom w:val="single" w:sz="4" w:space="0" w:color="auto"/>
              <w:right w:val="single" w:sz="4" w:space="0" w:color="auto"/>
            </w:tcBorders>
          </w:tcPr>
          <w:p w14:paraId="5CE09FB6" w14:textId="77777777" w:rsidR="00BC7B59" w:rsidRDefault="00D0071C" w:rsidP="00BC7B59">
            <w:pPr>
              <w:rPr>
                <w:sz w:val="18"/>
                <w:szCs w:val="18"/>
              </w:rPr>
            </w:pPr>
            <w:sdt>
              <w:sdtPr>
                <w:rPr>
                  <w:sz w:val="18"/>
                  <w:szCs w:val="18"/>
                </w:rPr>
                <w:id w:val="-18235774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09486573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1298032" w14:textId="305BE847" w:rsidR="00BC7B59" w:rsidRPr="00EA759C" w:rsidRDefault="00D0071C" w:rsidP="00BC7B59">
            <w:pPr>
              <w:rPr>
                <w:sz w:val="18"/>
                <w:szCs w:val="18"/>
              </w:rPr>
            </w:pPr>
            <w:sdt>
              <w:sdtPr>
                <w:rPr>
                  <w:sz w:val="18"/>
                  <w:szCs w:val="18"/>
                </w:rPr>
                <w:id w:val="-29630026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5561473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4027E005" w14:textId="3021E4A2" w:rsidR="00BC7B59" w:rsidRPr="00EA759C" w:rsidRDefault="00BC7B59" w:rsidP="00BC7B59">
            <w:pPr>
              <w:rPr>
                <w:sz w:val="18"/>
                <w:szCs w:val="18"/>
              </w:rPr>
            </w:pPr>
          </w:p>
        </w:tc>
      </w:tr>
      <w:tr w:rsidR="00BC7B59" w:rsidRPr="00EA759C" w14:paraId="456940DF"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64C324F5" w14:textId="7C89ECA6" w:rsidR="00BC7B59" w:rsidRPr="00EA759C" w:rsidRDefault="00E3320E" w:rsidP="00BC7B59">
            <w:pPr>
              <w:jc w:val="center"/>
              <w:rPr>
                <w:sz w:val="18"/>
                <w:szCs w:val="18"/>
              </w:rPr>
            </w:pPr>
            <w:r>
              <w:rPr>
                <w:sz w:val="18"/>
                <w:szCs w:val="18"/>
              </w:rPr>
              <w:t>F-2.2.11</w:t>
            </w:r>
          </w:p>
        </w:tc>
        <w:tc>
          <w:tcPr>
            <w:tcW w:w="3118" w:type="dxa"/>
            <w:gridSpan w:val="2"/>
            <w:tcBorders>
              <w:top w:val="single" w:sz="4" w:space="0" w:color="auto"/>
              <w:left w:val="single" w:sz="4" w:space="0" w:color="auto"/>
              <w:bottom w:val="single" w:sz="4" w:space="0" w:color="auto"/>
              <w:right w:val="single" w:sz="4" w:space="0" w:color="auto"/>
            </w:tcBorders>
          </w:tcPr>
          <w:p w14:paraId="2D6DC151" w14:textId="77777777" w:rsidR="00BC7B59" w:rsidRPr="00EA759C" w:rsidRDefault="00BC7B59" w:rsidP="00BC7B59">
            <w:pPr>
              <w:jc w:val="left"/>
              <w:rPr>
                <w:sz w:val="18"/>
                <w:szCs w:val="18"/>
              </w:rPr>
            </w:pPr>
            <w:r w:rsidRPr="00EA759C">
              <w:rPr>
                <w:sz w:val="18"/>
                <w:szCs w:val="18"/>
              </w:rPr>
              <w:t>Supprimer un abonnement.</w:t>
            </w:r>
          </w:p>
        </w:tc>
        <w:tc>
          <w:tcPr>
            <w:tcW w:w="1250" w:type="dxa"/>
            <w:gridSpan w:val="2"/>
            <w:tcBorders>
              <w:top w:val="single" w:sz="4" w:space="0" w:color="auto"/>
              <w:left w:val="single" w:sz="4" w:space="0" w:color="auto"/>
              <w:bottom w:val="single" w:sz="4" w:space="0" w:color="auto"/>
              <w:right w:val="single" w:sz="4" w:space="0" w:color="auto"/>
            </w:tcBorders>
          </w:tcPr>
          <w:p w14:paraId="2E779FC3" w14:textId="77777777" w:rsidR="00BC7B59" w:rsidRDefault="00D0071C" w:rsidP="00BC7B59">
            <w:pPr>
              <w:rPr>
                <w:sz w:val="18"/>
                <w:szCs w:val="18"/>
              </w:rPr>
            </w:pPr>
            <w:sdt>
              <w:sdtPr>
                <w:rPr>
                  <w:sz w:val="18"/>
                  <w:szCs w:val="18"/>
                </w:rPr>
                <w:id w:val="-134708870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99290520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669E12FF" w14:textId="3E38CD4A" w:rsidR="00BC7B59" w:rsidRPr="00EA759C" w:rsidRDefault="00D0071C" w:rsidP="00BC7B59">
            <w:pPr>
              <w:rPr>
                <w:sz w:val="18"/>
                <w:szCs w:val="18"/>
              </w:rPr>
            </w:pPr>
            <w:sdt>
              <w:sdtPr>
                <w:rPr>
                  <w:sz w:val="18"/>
                  <w:szCs w:val="18"/>
                </w:rPr>
                <w:id w:val="-143481786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72016485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94BA0EB" w14:textId="0767014F" w:rsidR="00BC7B59" w:rsidRPr="00EA759C" w:rsidRDefault="00BC7B59" w:rsidP="00BC7B59">
            <w:pPr>
              <w:rPr>
                <w:sz w:val="18"/>
                <w:szCs w:val="18"/>
              </w:rPr>
            </w:pPr>
          </w:p>
        </w:tc>
      </w:tr>
      <w:tr w:rsidR="00BC7B59" w:rsidRPr="00EA759C" w14:paraId="009F9F3A" w14:textId="77777777" w:rsidTr="00A15F19">
        <w:trPr>
          <w:gridAfter w:val="1"/>
          <w:wAfter w:w="59" w:type="dxa"/>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1EA7B42" w14:textId="03C90674" w:rsidR="00BC7B59" w:rsidRPr="00EA759C" w:rsidRDefault="00D00C5A" w:rsidP="00BC7B59">
            <w:pPr>
              <w:jc w:val="center"/>
              <w:rPr>
                <w:sz w:val="20"/>
                <w:szCs w:val="20"/>
              </w:rPr>
            </w:pPr>
            <w:r>
              <w:rPr>
                <w:sz w:val="20"/>
                <w:szCs w:val="20"/>
              </w:rPr>
              <w:t>F-</w:t>
            </w:r>
            <w:r w:rsidR="00E3320E">
              <w:rPr>
                <w:sz w:val="20"/>
                <w:szCs w:val="20"/>
              </w:rPr>
              <w:t>2.3</w:t>
            </w:r>
          </w:p>
        </w:tc>
        <w:tc>
          <w:tcPr>
            <w:tcW w:w="3118"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87816C" w14:textId="77777777" w:rsidR="00BC7B59" w:rsidRPr="00EA759C" w:rsidRDefault="00BC7B59" w:rsidP="00BC7B59">
            <w:pPr>
              <w:jc w:val="left"/>
              <w:rPr>
                <w:sz w:val="20"/>
                <w:szCs w:val="20"/>
              </w:rPr>
            </w:pPr>
            <w:r w:rsidRPr="00EA759C">
              <w:rPr>
                <w:sz w:val="20"/>
                <w:szCs w:val="20"/>
              </w:rPr>
              <w:t>Accès à la communauté</w:t>
            </w:r>
          </w:p>
        </w:tc>
        <w:tc>
          <w:tcPr>
            <w:tcW w:w="12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87CDC2F" w14:textId="77777777" w:rsidR="00BC7B59" w:rsidRPr="00EA759C" w:rsidRDefault="00BC7B59" w:rsidP="00BC7B59">
            <w:pPr>
              <w:rPr>
                <w:sz w:val="20"/>
                <w:szCs w:val="20"/>
              </w:rPr>
            </w:pPr>
          </w:p>
        </w:tc>
        <w:tc>
          <w:tcPr>
            <w:tcW w:w="4031"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17C9A5" w14:textId="77777777" w:rsidR="00BC7B59" w:rsidRPr="00EA759C" w:rsidRDefault="00BC7B59" w:rsidP="00BC7B59">
            <w:pPr>
              <w:rPr>
                <w:sz w:val="20"/>
                <w:szCs w:val="20"/>
              </w:rPr>
            </w:pPr>
          </w:p>
        </w:tc>
      </w:tr>
      <w:tr w:rsidR="00BC7B59" w:rsidRPr="00EA759C" w14:paraId="36D23E72"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06AC3736" w14:textId="732378FD" w:rsidR="00BC7B59" w:rsidRPr="00EA759C" w:rsidRDefault="00E3320E" w:rsidP="00BC7B59">
            <w:pPr>
              <w:jc w:val="center"/>
              <w:rPr>
                <w:sz w:val="18"/>
                <w:szCs w:val="18"/>
              </w:rPr>
            </w:pPr>
            <w:r>
              <w:rPr>
                <w:sz w:val="18"/>
                <w:szCs w:val="18"/>
              </w:rPr>
              <w:t>F-2.3.1</w:t>
            </w:r>
          </w:p>
        </w:tc>
        <w:tc>
          <w:tcPr>
            <w:tcW w:w="3118" w:type="dxa"/>
            <w:gridSpan w:val="2"/>
            <w:tcBorders>
              <w:top w:val="single" w:sz="4" w:space="0" w:color="auto"/>
              <w:left w:val="single" w:sz="4" w:space="0" w:color="auto"/>
              <w:bottom w:val="single" w:sz="4" w:space="0" w:color="auto"/>
              <w:right w:val="single" w:sz="4" w:space="0" w:color="auto"/>
            </w:tcBorders>
          </w:tcPr>
          <w:p w14:paraId="17CEBC82" w14:textId="77777777" w:rsidR="00BC7B59" w:rsidRPr="00EA759C" w:rsidRDefault="00BC7B59" w:rsidP="00BC7B59">
            <w:pPr>
              <w:jc w:val="left"/>
              <w:rPr>
                <w:sz w:val="18"/>
                <w:szCs w:val="18"/>
              </w:rPr>
            </w:pPr>
            <w:r w:rsidRPr="00EA759C">
              <w:rPr>
                <w:sz w:val="18"/>
                <w:szCs w:val="18"/>
              </w:rPr>
              <w:t>Rechercher une partition.</w:t>
            </w:r>
          </w:p>
        </w:tc>
        <w:tc>
          <w:tcPr>
            <w:tcW w:w="1250" w:type="dxa"/>
            <w:gridSpan w:val="2"/>
            <w:tcBorders>
              <w:top w:val="single" w:sz="4" w:space="0" w:color="auto"/>
              <w:left w:val="single" w:sz="4" w:space="0" w:color="auto"/>
              <w:bottom w:val="single" w:sz="4" w:space="0" w:color="auto"/>
              <w:right w:val="single" w:sz="4" w:space="0" w:color="auto"/>
            </w:tcBorders>
          </w:tcPr>
          <w:p w14:paraId="7FE478C0" w14:textId="77777777" w:rsidR="00BC7B59" w:rsidRDefault="00D0071C" w:rsidP="00BC7B59">
            <w:pPr>
              <w:rPr>
                <w:sz w:val="18"/>
                <w:szCs w:val="18"/>
              </w:rPr>
            </w:pPr>
            <w:sdt>
              <w:sdtPr>
                <w:rPr>
                  <w:sz w:val="18"/>
                  <w:szCs w:val="18"/>
                </w:rPr>
                <w:id w:val="-203617809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77886172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1227471" w14:textId="7AF95569" w:rsidR="00BC7B59" w:rsidRPr="00EA759C" w:rsidRDefault="00D0071C" w:rsidP="00BC7B59">
            <w:pPr>
              <w:rPr>
                <w:sz w:val="18"/>
                <w:szCs w:val="18"/>
              </w:rPr>
            </w:pPr>
            <w:sdt>
              <w:sdtPr>
                <w:rPr>
                  <w:sz w:val="18"/>
                  <w:szCs w:val="18"/>
                </w:rPr>
                <w:id w:val="-212291237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42508778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1DA17DC" w14:textId="26F55046" w:rsidR="00BC7B59" w:rsidRPr="00EA759C" w:rsidRDefault="00BC7B59" w:rsidP="00BC7B59">
            <w:pPr>
              <w:rPr>
                <w:sz w:val="18"/>
                <w:szCs w:val="18"/>
              </w:rPr>
            </w:pPr>
          </w:p>
        </w:tc>
      </w:tr>
      <w:tr w:rsidR="00BC7B59" w:rsidRPr="00EA759C" w14:paraId="249E4774"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3AB267FE" w14:textId="1A0ACBD9" w:rsidR="00BC7B59" w:rsidRPr="00EA759C" w:rsidRDefault="00E3320E" w:rsidP="00BC7B59">
            <w:pPr>
              <w:jc w:val="center"/>
              <w:rPr>
                <w:sz w:val="18"/>
                <w:szCs w:val="18"/>
              </w:rPr>
            </w:pPr>
            <w:r>
              <w:rPr>
                <w:sz w:val="18"/>
                <w:szCs w:val="18"/>
              </w:rPr>
              <w:t>F-2.3.2</w:t>
            </w:r>
          </w:p>
        </w:tc>
        <w:tc>
          <w:tcPr>
            <w:tcW w:w="3118" w:type="dxa"/>
            <w:gridSpan w:val="2"/>
            <w:tcBorders>
              <w:top w:val="single" w:sz="4" w:space="0" w:color="auto"/>
              <w:left w:val="single" w:sz="4" w:space="0" w:color="auto"/>
              <w:bottom w:val="single" w:sz="4" w:space="0" w:color="auto"/>
              <w:right w:val="single" w:sz="4" w:space="0" w:color="auto"/>
            </w:tcBorders>
          </w:tcPr>
          <w:p w14:paraId="694C472C" w14:textId="77777777" w:rsidR="00BC7B59" w:rsidRPr="00EA759C" w:rsidRDefault="00BC7B59" w:rsidP="00BC7B59">
            <w:pPr>
              <w:jc w:val="left"/>
              <w:rPr>
                <w:sz w:val="18"/>
                <w:szCs w:val="18"/>
              </w:rPr>
            </w:pPr>
            <w:r w:rsidRPr="00EA759C">
              <w:rPr>
                <w:sz w:val="18"/>
                <w:szCs w:val="18"/>
              </w:rPr>
              <w:t>Rechercher un utilisateur.</w:t>
            </w:r>
          </w:p>
        </w:tc>
        <w:tc>
          <w:tcPr>
            <w:tcW w:w="1250" w:type="dxa"/>
            <w:gridSpan w:val="2"/>
            <w:tcBorders>
              <w:top w:val="single" w:sz="4" w:space="0" w:color="auto"/>
              <w:left w:val="single" w:sz="4" w:space="0" w:color="auto"/>
              <w:bottom w:val="single" w:sz="4" w:space="0" w:color="auto"/>
              <w:right w:val="single" w:sz="4" w:space="0" w:color="auto"/>
            </w:tcBorders>
          </w:tcPr>
          <w:p w14:paraId="657A2AF8" w14:textId="77777777" w:rsidR="00BC7B59" w:rsidRDefault="00D0071C" w:rsidP="00BC7B59">
            <w:pPr>
              <w:rPr>
                <w:sz w:val="18"/>
                <w:szCs w:val="18"/>
              </w:rPr>
            </w:pPr>
            <w:sdt>
              <w:sdtPr>
                <w:rPr>
                  <w:sz w:val="18"/>
                  <w:szCs w:val="18"/>
                </w:rPr>
                <w:id w:val="-2085670057"/>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72483836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2E536343" w14:textId="1ACF4B7B" w:rsidR="00BC7B59" w:rsidRPr="00EA759C" w:rsidRDefault="00D0071C" w:rsidP="00BC7B59">
            <w:pPr>
              <w:rPr>
                <w:sz w:val="18"/>
                <w:szCs w:val="18"/>
              </w:rPr>
            </w:pPr>
            <w:sdt>
              <w:sdtPr>
                <w:rPr>
                  <w:sz w:val="18"/>
                  <w:szCs w:val="18"/>
                </w:rPr>
                <w:id w:val="-138378012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88961722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5013D9FB" w14:textId="3B0FDB0A" w:rsidR="00BC7B59" w:rsidRPr="00EA759C" w:rsidRDefault="00BC7B59" w:rsidP="00BC7B59">
            <w:pPr>
              <w:rPr>
                <w:sz w:val="18"/>
                <w:szCs w:val="18"/>
              </w:rPr>
            </w:pPr>
          </w:p>
        </w:tc>
      </w:tr>
      <w:tr w:rsidR="00BC7B59" w:rsidRPr="00EA759C" w14:paraId="7572CD43"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6727FBBD" w14:textId="202DD9CC" w:rsidR="00BC7B59" w:rsidRPr="00EA759C" w:rsidRDefault="00E3320E" w:rsidP="00BC7B59">
            <w:pPr>
              <w:jc w:val="center"/>
              <w:rPr>
                <w:sz w:val="18"/>
                <w:szCs w:val="18"/>
              </w:rPr>
            </w:pPr>
            <w:r>
              <w:rPr>
                <w:sz w:val="18"/>
                <w:szCs w:val="18"/>
              </w:rPr>
              <w:t>F-2.3.3</w:t>
            </w:r>
          </w:p>
        </w:tc>
        <w:tc>
          <w:tcPr>
            <w:tcW w:w="3118" w:type="dxa"/>
            <w:gridSpan w:val="2"/>
            <w:tcBorders>
              <w:top w:val="single" w:sz="4" w:space="0" w:color="auto"/>
              <w:left w:val="single" w:sz="4" w:space="0" w:color="auto"/>
              <w:bottom w:val="single" w:sz="4" w:space="0" w:color="auto"/>
              <w:right w:val="single" w:sz="4" w:space="0" w:color="auto"/>
            </w:tcBorders>
          </w:tcPr>
          <w:p w14:paraId="03F17042" w14:textId="77777777" w:rsidR="00BC7B59" w:rsidRPr="00EA759C" w:rsidRDefault="00BC7B59" w:rsidP="00BC7B59">
            <w:pPr>
              <w:jc w:val="left"/>
              <w:rPr>
                <w:sz w:val="18"/>
                <w:szCs w:val="18"/>
              </w:rPr>
            </w:pPr>
            <w:r w:rsidRPr="00EA759C">
              <w:rPr>
                <w:sz w:val="18"/>
                <w:szCs w:val="18"/>
              </w:rPr>
              <w:t>Consulter une partition.</w:t>
            </w:r>
          </w:p>
        </w:tc>
        <w:tc>
          <w:tcPr>
            <w:tcW w:w="1250" w:type="dxa"/>
            <w:gridSpan w:val="2"/>
            <w:tcBorders>
              <w:top w:val="single" w:sz="4" w:space="0" w:color="auto"/>
              <w:left w:val="single" w:sz="4" w:space="0" w:color="auto"/>
              <w:bottom w:val="single" w:sz="4" w:space="0" w:color="auto"/>
              <w:right w:val="single" w:sz="4" w:space="0" w:color="auto"/>
            </w:tcBorders>
          </w:tcPr>
          <w:p w14:paraId="4ECB7143" w14:textId="77777777" w:rsidR="00BC7B59" w:rsidRDefault="00D0071C" w:rsidP="00BC7B59">
            <w:pPr>
              <w:rPr>
                <w:sz w:val="18"/>
                <w:szCs w:val="18"/>
              </w:rPr>
            </w:pPr>
            <w:sdt>
              <w:sdtPr>
                <w:rPr>
                  <w:sz w:val="18"/>
                  <w:szCs w:val="18"/>
                </w:rPr>
                <w:id w:val="113653704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51838381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606C4B59" w14:textId="6DC50721" w:rsidR="00BC7B59" w:rsidRPr="00EA759C" w:rsidRDefault="00D0071C" w:rsidP="00BC7B59">
            <w:pPr>
              <w:rPr>
                <w:sz w:val="18"/>
                <w:szCs w:val="18"/>
              </w:rPr>
            </w:pPr>
            <w:sdt>
              <w:sdtPr>
                <w:rPr>
                  <w:sz w:val="18"/>
                  <w:szCs w:val="18"/>
                </w:rPr>
                <w:id w:val="538700058"/>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2329758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35937817" w14:textId="6CF34F2E" w:rsidR="00BC7B59" w:rsidRPr="00EA759C" w:rsidRDefault="00BC7B59" w:rsidP="00BC7B59">
            <w:pPr>
              <w:rPr>
                <w:sz w:val="18"/>
                <w:szCs w:val="18"/>
              </w:rPr>
            </w:pPr>
          </w:p>
        </w:tc>
      </w:tr>
      <w:tr w:rsidR="00BC7B59" w:rsidRPr="00EA759C" w14:paraId="3A0DF5EC"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50398B69" w14:textId="6EAF591A" w:rsidR="00BC7B59" w:rsidRPr="00EA759C" w:rsidRDefault="00E3320E" w:rsidP="00BC7B59">
            <w:pPr>
              <w:jc w:val="center"/>
              <w:rPr>
                <w:sz w:val="18"/>
                <w:szCs w:val="18"/>
              </w:rPr>
            </w:pPr>
            <w:r>
              <w:rPr>
                <w:sz w:val="18"/>
                <w:szCs w:val="18"/>
              </w:rPr>
              <w:t>F-2.3.4</w:t>
            </w:r>
          </w:p>
        </w:tc>
        <w:tc>
          <w:tcPr>
            <w:tcW w:w="3118" w:type="dxa"/>
            <w:gridSpan w:val="2"/>
            <w:tcBorders>
              <w:top w:val="single" w:sz="4" w:space="0" w:color="auto"/>
              <w:left w:val="single" w:sz="4" w:space="0" w:color="auto"/>
              <w:bottom w:val="single" w:sz="4" w:space="0" w:color="auto"/>
              <w:right w:val="single" w:sz="4" w:space="0" w:color="auto"/>
            </w:tcBorders>
          </w:tcPr>
          <w:p w14:paraId="4AA60F97" w14:textId="77777777" w:rsidR="00BC7B59" w:rsidRPr="00EA759C" w:rsidRDefault="00BC7B59" w:rsidP="00BC7B59">
            <w:pPr>
              <w:jc w:val="left"/>
              <w:rPr>
                <w:sz w:val="18"/>
                <w:szCs w:val="18"/>
              </w:rPr>
            </w:pPr>
            <w:r w:rsidRPr="00EA759C">
              <w:rPr>
                <w:sz w:val="18"/>
                <w:szCs w:val="18"/>
              </w:rPr>
              <w:t>Consulter le profil d’un utilisateur. Cela inclus ses partitions partagées, favorites, ses abonnements et ses abonnés.</w:t>
            </w:r>
          </w:p>
        </w:tc>
        <w:tc>
          <w:tcPr>
            <w:tcW w:w="1250" w:type="dxa"/>
            <w:gridSpan w:val="2"/>
            <w:tcBorders>
              <w:top w:val="single" w:sz="4" w:space="0" w:color="auto"/>
              <w:left w:val="single" w:sz="4" w:space="0" w:color="auto"/>
              <w:bottom w:val="single" w:sz="4" w:space="0" w:color="auto"/>
              <w:right w:val="single" w:sz="4" w:space="0" w:color="auto"/>
            </w:tcBorders>
          </w:tcPr>
          <w:p w14:paraId="54F425C2" w14:textId="77777777" w:rsidR="00BC7B59" w:rsidRDefault="00D0071C" w:rsidP="00BC7B59">
            <w:pPr>
              <w:rPr>
                <w:sz w:val="18"/>
                <w:szCs w:val="18"/>
              </w:rPr>
            </w:pPr>
            <w:sdt>
              <w:sdtPr>
                <w:rPr>
                  <w:sz w:val="18"/>
                  <w:szCs w:val="18"/>
                </w:rPr>
                <w:id w:val="-22052110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41151356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FB0E287" w14:textId="35597106" w:rsidR="00BC7B59" w:rsidRPr="00EA759C" w:rsidRDefault="00D0071C" w:rsidP="00BC7B59">
            <w:pPr>
              <w:rPr>
                <w:sz w:val="18"/>
                <w:szCs w:val="18"/>
              </w:rPr>
            </w:pPr>
            <w:sdt>
              <w:sdtPr>
                <w:rPr>
                  <w:sz w:val="18"/>
                  <w:szCs w:val="18"/>
                </w:rPr>
                <w:id w:val="103485360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6684908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1FEF4A9C" w14:textId="32F69C98" w:rsidR="00BC7B59" w:rsidRPr="00EA759C" w:rsidRDefault="00BC7B59" w:rsidP="00BC7B59">
            <w:pPr>
              <w:rPr>
                <w:sz w:val="18"/>
                <w:szCs w:val="18"/>
              </w:rPr>
            </w:pPr>
          </w:p>
        </w:tc>
      </w:tr>
      <w:tr w:rsidR="00BC7B59" w:rsidRPr="00EA759C" w14:paraId="77ADF577" w14:textId="77777777" w:rsidTr="00A15F19">
        <w:trPr>
          <w:gridAfter w:val="1"/>
          <w:wAfter w:w="59" w:type="dxa"/>
          <w:trHeight w:val="227"/>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A041DD" w14:textId="54C783BA" w:rsidR="00BC7B59" w:rsidRPr="006D1B4E" w:rsidRDefault="00D00C5A" w:rsidP="00BC7B59">
            <w:pPr>
              <w:jc w:val="center"/>
              <w:rPr>
                <w:sz w:val="20"/>
                <w:szCs w:val="20"/>
              </w:rPr>
            </w:pPr>
            <w:r>
              <w:rPr>
                <w:sz w:val="20"/>
                <w:szCs w:val="20"/>
              </w:rPr>
              <w:t>F-</w:t>
            </w:r>
            <w:r w:rsidR="00BC7B59">
              <w:rPr>
                <w:sz w:val="20"/>
                <w:szCs w:val="20"/>
              </w:rPr>
              <w:t>2.4</w:t>
            </w:r>
          </w:p>
        </w:tc>
        <w:tc>
          <w:tcPr>
            <w:tcW w:w="3118"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0BA109" w14:textId="77777777" w:rsidR="00BC7B59" w:rsidRPr="006D1B4E" w:rsidRDefault="00BC7B59" w:rsidP="00BC7B59">
            <w:pPr>
              <w:jc w:val="left"/>
              <w:rPr>
                <w:sz w:val="20"/>
                <w:szCs w:val="20"/>
              </w:rPr>
            </w:pPr>
            <w:r>
              <w:rPr>
                <w:sz w:val="20"/>
                <w:szCs w:val="20"/>
              </w:rPr>
              <w:t>Partage de partition</w:t>
            </w:r>
          </w:p>
        </w:tc>
        <w:tc>
          <w:tcPr>
            <w:tcW w:w="12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02DC9BD" w14:textId="77777777" w:rsidR="00BC7B59" w:rsidRPr="006D1B4E" w:rsidRDefault="00BC7B59" w:rsidP="00BC7B59">
            <w:pPr>
              <w:rPr>
                <w:sz w:val="20"/>
                <w:szCs w:val="20"/>
              </w:rPr>
            </w:pPr>
          </w:p>
        </w:tc>
        <w:tc>
          <w:tcPr>
            <w:tcW w:w="4031"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7A1079C" w14:textId="77777777" w:rsidR="00BC7B59" w:rsidRPr="006D1B4E" w:rsidRDefault="00BC7B59" w:rsidP="00BC7B59">
            <w:pPr>
              <w:rPr>
                <w:sz w:val="20"/>
                <w:szCs w:val="20"/>
              </w:rPr>
            </w:pPr>
          </w:p>
        </w:tc>
      </w:tr>
      <w:tr w:rsidR="00BC7B59" w:rsidRPr="00EA759C" w14:paraId="4A87F5D3" w14:textId="77777777" w:rsidTr="00BC7B59">
        <w:trPr>
          <w:gridAfter w:val="1"/>
          <w:wAfter w:w="59" w:type="dxa"/>
          <w:trHeight w:val="737"/>
        </w:trPr>
        <w:tc>
          <w:tcPr>
            <w:tcW w:w="988" w:type="dxa"/>
            <w:tcBorders>
              <w:top w:val="single" w:sz="4" w:space="0" w:color="auto"/>
              <w:left w:val="single" w:sz="4" w:space="0" w:color="auto"/>
              <w:bottom w:val="single" w:sz="4" w:space="0" w:color="auto"/>
              <w:right w:val="single" w:sz="4" w:space="0" w:color="auto"/>
            </w:tcBorders>
          </w:tcPr>
          <w:p w14:paraId="67AEBFF4" w14:textId="45433429" w:rsidR="00BC7B59" w:rsidRPr="00EA759C" w:rsidRDefault="00E3320E" w:rsidP="00BC7B59">
            <w:pPr>
              <w:jc w:val="center"/>
              <w:rPr>
                <w:sz w:val="18"/>
                <w:szCs w:val="18"/>
              </w:rPr>
            </w:pPr>
            <w:r>
              <w:rPr>
                <w:sz w:val="18"/>
                <w:szCs w:val="18"/>
              </w:rPr>
              <w:t>F-2.4.1</w:t>
            </w:r>
          </w:p>
        </w:tc>
        <w:tc>
          <w:tcPr>
            <w:tcW w:w="3118" w:type="dxa"/>
            <w:gridSpan w:val="2"/>
            <w:tcBorders>
              <w:top w:val="single" w:sz="4" w:space="0" w:color="auto"/>
              <w:left w:val="single" w:sz="4" w:space="0" w:color="auto"/>
              <w:bottom w:val="single" w:sz="4" w:space="0" w:color="auto"/>
              <w:right w:val="single" w:sz="4" w:space="0" w:color="auto"/>
            </w:tcBorders>
          </w:tcPr>
          <w:p w14:paraId="3606D8DF" w14:textId="77777777" w:rsidR="00BC7B59" w:rsidRPr="00EA759C" w:rsidRDefault="00BC7B59" w:rsidP="00BC7B59">
            <w:pPr>
              <w:jc w:val="left"/>
              <w:rPr>
                <w:sz w:val="18"/>
                <w:szCs w:val="18"/>
              </w:rPr>
            </w:pPr>
            <w:r>
              <w:rPr>
                <w:sz w:val="18"/>
                <w:szCs w:val="18"/>
              </w:rPr>
              <w:t>Ajouter une partition à partager</w:t>
            </w:r>
          </w:p>
        </w:tc>
        <w:tc>
          <w:tcPr>
            <w:tcW w:w="1250" w:type="dxa"/>
            <w:gridSpan w:val="2"/>
            <w:tcBorders>
              <w:top w:val="single" w:sz="4" w:space="0" w:color="auto"/>
              <w:left w:val="single" w:sz="4" w:space="0" w:color="auto"/>
              <w:bottom w:val="single" w:sz="4" w:space="0" w:color="auto"/>
              <w:right w:val="single" w:sz="4" w:space="0" w:color="auto"/>
            </w:tcBorders>
          </w:tcPr>
          <w:p w14:paraId="482247CB" w14:textId="77777777" w:rsidR="00BC7B59" w:rsidRDefault="00D0071C" w:rsidP="00BC7B59">
            <w:pPr>
              <w:rPr>
                <w:sz w:val="18"/>
                <w:szCs w:val="18"/>
              </w:rPr>
            </w:pPr>
            <w:sdt>
              <w:sdtPr>
                <w:rPr>
                  <w:sz w:val="18"/>
                  <w:szCs w:val="18"/>
                </w:rPr>
                <w:id w:val="-87299185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207816437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3FBAA5B3" w14:textId="66291E85" w:rsidR="00BC7B59" w:rsidRDefault="00D0071C" w:rsidP="00BC7B59">
            <w:pPr>
              <w:rPr>
                <w:sz w:val="18"/>
                <w:szCs w:val="18"/>
              </w:rPr>
            </w:pPr>
            <w:sdt>
              <w:sdtPr>
                <w:rPr>
                  <w:sz w:val="18"/>
                  <w:szCs w:val="18"/>
                </w:rPr>
                <w:id w:val="207808830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52670499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4" w:space="0" w:color="auto"/>
              <w:right w:val="single" w:sz="4" w:space="0" w:color="auto"/>
            </w:tcBorders>
          </w:tcPr>
          <w:p w14:paraId="767390D3" w14:textId="30BCFC30" w:rsidR="00BC7B59" w:rsidRDefault="00BC7B59" w:rsidP="00BC7B59">
            <w:pPr>
              <w:rPr>
                <w:sz w:val="18"/>
                <w:szCs w:val="18"/>
              </w:rPr>
            </w:pPr>
          </w:p>
        </w:tc>
      </w:tr>
      <w:tr w:rsidR="00BC7B59" w:rsidRPr="00EA759C" w14:paraId="719D380C" w14:textId="77777777" w:rsidTr="00BC7B59">
        <w:trPr>
          <w:gridAfter w:val="1"/>
          <w:wAfter w:w="59" w:type="dxa"/>
          <w:trHeight w:val="737"/>
        </w:trPr>
        <w:tc>
          <w:tcPr>
            <w:tcW w:w="988" w:type="dxa"/>
            <w:tcBorders>
              <w:top w:val="single" w:sz="4" w:space="0" w:color="auto"/>
              <w:left w:val="single" w:sz="4" w:space="0" w:color="auto"/>
              <w:bottom w:val="single" w:sz="12" w:space="0" w:color="auto"/>
              <w:right w:val="single" w:sz="4" w:space="0" w:color="auto"/>
            </w:tcBorders>
          </w:tcPr>
          <w:p w14:paraId="5CEE6D34" w14:textId="5B95B1F4" w:rsidR="00BC7B59" w:rsidRPr="00EA759C" w:rsidRDefault="00E3320E" w:rsidP="00BC7B59">
            <w:pPr>
              <w:jc w:val="center"/>
              <w:rPr>
                <w:sz w:val="18"/>
                <w:szCs w:val="18"/>
              </w:rPr>
            </w:pPr>
            <w:r>
              <w:rPr>
                <w:sz w:val="18"/>
                <w:szCs w:val="18"/>
              </w:rPr>
              <w:t>F-2.4.2</w:t>
            </w:r>
          </w:p>
        </w:tc>
        <w:tc>
          <w:tcPr>
            <w:tcW w:w="3118" w:type="dxa"/>
            <w:gridSpan w:val="2"/>
            <w:tcBorders>
              <w:top w:val="single" w:sz="4" w:space="0" w:color="auto"/>
              <w:left w:val="single" w:sz="4" w:space="0" w:color="auto"/>
              <w:bottom w:val="single" w:sz="12" w:space="0" w:color="auto"/>
              <w:right w:val="single" w:sz="4" w:space="0" w:color="auto"/>
            </w:tcBorders>
          </w:tcPr>
          <w:p w14:paraId="41E03DA8" w14:textId="77777777" w:rsidR="00BC7B59" w:rsidRPr="00EA759C" w:rsidRDefault="00BC7B59" w:rsidP="00BC7B59">
            <w:pPr>
              <w:jc w:val="left"/>
              <w:rPr>
                <w:sz w:val="18"/>
                <w:szCs w:val="18"/>
              </w:rPr>
            </w:pPr>
            <w:r>
              <w:rPr>
                <w:sz w:val="18"/>
                <w:szCs w:val="18"/>
              </w:rPr>
              <w:t>Supprimer une partition à partager</w:t>
            </w:r>
          </w:p>
        </w:tc>
        <w:tc>
          <w:tcPr>
            <w:tcW w:w="1250" w:type="dxa"/>
            <w:gridSpan w:val="2"/>
            <w:tcBorders>
              <w:top w:val="single" w:sz="4" w:space="0" w:color="auto"/>
              <w:left w:val="single" w:sz="4" w:space="0" w:color="auto"/>
              <w:bottom w:val="single" w:sz="12" w:space="0" w:color="auto"/>
              <w:right w:val="single" w:sz="4" w:space="0" w:color="auto"/>
            </w:tcBorders>
          </w:tcPr>
          <w:p w14:paraId="3F7A6BC9" w14:textId="77777777" w:rsidR="00BC7B59" w:rsidRDefault="00D0071C" w:rsidP="00BC7B59">
            <w:pPr>
              <w:rPr>
                <w:sz w:val="18"/>
                <w:szCs w:val="18"/>
              </w:rPr>
            </w:pPr>
            <w:sdt>
              <w:sdtPr>
                <w:rPr>
                  <w:sz w:val="18"/>
                  <w:szCs w:val="18"/>
                </w:rPr>
                <w:id w:val="-179889612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74023485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2AA20BC" w14:textId="5685CC52" w:rsidR="00BC7B59" w:rsidRDefault="00D0071C" w:rsidP="00BC7B59">
            <w:pPr>
              <w:rPr>
                <w:sz w:val="18"/>
                <w:szCs w:val="18"/>
              </w:rPr>
            </w:pPr>
            <w:sdt>
              <w:sdtPr>
                <w:rPr>
                  <w:sz w:val="18"/>
                  <w:szCs w:val="18"/>
                </w:rPr>
                <w:id w:val="74884979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74306159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4031" w:type="dxa"/>
            <w:gridSpan w:val="5"/>
            <w:tcBorders>
              <w:top w:val="single" w:sz="4" w:space="0" w:color="auto"/>
              <w:left w:val="single" w:sz="4" w:space="0" w:color="auto"/>
              <w:bottom w:val="single" w:sz="12" w:space="0" w:color="auto"/>
              <w:right w:val="single" w:sz="4" w:space="0" w:color="auto"/>
            </w:tcBorders>
          </w:tcPr>
          <w:p w14:paraId="63B6A9CE" w14:textId="14A2ECD4" w:rsidR="00BC7B59" w:rsidRDefault="00BC7B59" w:rsidP="00BC7B59">
            <w:pPr>
              <w:rPr>
                <w:sz w:val="18"/>
                <w:szCs w:val="18"/>
              </w:rPr>
            </w:pPr>
          </w:p>
        </w:tc>
      </w:tr>
      <w:tr w:rsidR="00BC7B59" w:rsidRPr="00EA759C" w14:paraId="7CF2633E" w14:textId="77777777" w:rsidTr="006557B0">
        <w:trPr>
          <w:gridAfter w:val="1"/>
          <w:wAfter w:w="59" w:type="dxa"/>
        </w:trPr>
        <w:tc>
          <w:tcPr>
            <w:tcW w:w="2331" w:type="dxa"/>
            <w:gridSpan w:val="2"/>
            <w:tcBorders>
              <w:top w:val="single" w:sz="12" w:space="0" w:color="auto"/>
              <w:left w:val="single" w:sz="8" w:space="0" w:color="auto"/>
              <w:bottom w:val="nil"/>
              <w:right w:val="nil"/>
            </w:tcBorders>
          </w:tcPr>
          <w:p w14:paraId="377C19FF" w14:textId="77777777" w:rsidR="00BC7B59" w:rsidRPr="00EA759C" w:rsidRDefault="00BC7B59" w:rsidP="00BC7B59">
            <w:pPr>
              <w:jc w:val="left"/>
              <w:rPr>
                <w:sz w:val="14"/>
              </w:rPr>
            </w:pPr>
          </w:p>
        </w:tc>
        <w:tc>
          <w:tcPr>
            <w:tcW w:w="3337" w:type="dxa"/>
            <w:gridSpan w:val="4"/>
            <w:tcBorders>
              <w:top w:val="single" w:sz="12" w:space="0" w:color="auto"/>
              <w:left w:val="nil"/>
              <w:bottom w:val="nil"/>
              <w:right w:val="nil"/>
            </w:tcBorders>
          </w:tcPr>
          <w:p w14:paraId="2EFE2C5F" w14:textId="77777777" w:rsidR="00BC7B59" w:rsidRPr="00EA759C" w:rsidRDefault="00BC7B59" w:rsidP="00BC7B59">
            <w:pPr>
              <w:jc w:val="left"/>
              <w:rPr>
                <w:sz w:val="14"/>
              </w:rPr>
            </w:pPr>
            <w:r w:rsidRPr="00EA759C">
              <w:rPr>
                <w:sz w:val="14"/>
              </w:rPr>
              <w:t>* OK : La fonctionnalité est vérifiée et est correcte</w:t>
            </w:r>
          </w:p>
          <w:p w14:paraId="67F8FF18" w14:textId="77777777" w:rsidR="00BC7B59" w:rsidRPr="00EA759C" w:rsidRDefault="00BC7B59" w:rsidP="00BC7B59">
            <w:pPr>
              <w:jc w:val="left"/>
              <w:rPr>
                <w:sz w:val="14"/>
              </w:rPr>
            </w:pPr>
            <w:r w:rsidRPr="00EA759C">
              <w:rPr>
                <w:sz w:val="14"/>
              </w:rPr>
              <w:t xml:space="preserve">   NT : (non testée) La fonctionnalité n’est pas vérifiée           </w:t>
            </w:r>
          </w:p>
        </w:tc>
        <w:tc>
          <w:tcPr>
            <w:tcW w:w="3719" w:type="dxa"/>
            <w:gridSpan w:val="4"/>
            <w:tcBorders>
              <w:top w:val="single" w:sz="12" w:space="0" w:color="auto"/>
              <w:left w:val="nil"/>
              <w:bottom w:val="nil"/>
              <w:right w:val="single" w:sz="8" w:space="0" w:color="auto"/>
            </w:tcBorders>
          </w:tcPr>
          <w:p w14:paraId="565F199A" w14:textId="77777777" w:rsidR="00BC7B59" w:rsidRPr="00EA759C" w:rsidRDefault="00BC7B59" w:rsidP="00BC7B59">
            <w:pPr>
              <w:jc w:val="left"/>
              <w:rPr>
                <w:sz w:val="14"/>
              </w:rPr>
            </w:pPr>
            <w:r w:rsidRPr="00EA759C">
              <w:rPr>
                <w:sz w:val="14"/>
              </w:rPr>
              <w:t>KO : La fonctionnalité est vérifiée et n’est pas correcte</w:t>
            </w:r>
          </w:p>
          <w:p w14:paraId="196619A4" w14:textId="77777777" w:rsidR="00BC7B59" w:rsidRPr="00EA759C" w:rsidRDefault="00BC7B59" w:rsidP="00BC7B59">
            <w:pPr>
              <w:jc w:val="left"/>
              <w:rPr>
                <w:sz w:val="14"/>
              </w:rPr>
            </w:pPr>
            <w:r w:rsidRPr="00EA759C">
              <w:rPr>
                <w:sz w:val="14"/>
              </w:rPr>
              <w:t>NA : (non applicable) La fonctionnalité ne peut être vérifiée</w:t>
            </w:r>
          </w:p>
        </w:tc>
      </w:tr>
      <w:tr w:rsidR="00BC7B59" w:rsidRPr="00EA759C" w14:paraId="2CEEDF85" w14:textId="77777777" w:rsidTr="00553710">
        <w:trPr>
          <w:gridAfter w:val="1"/>
          <w:wAfter w:w="59" w:type="dxa"/>
          <w:trHeight w:val="1007"/>
        </w:trPr>
        <w:tc>
          <w:tcPr>
            <w:tcW w:w="9387" w:type="dxa"/>
            <w:gridSpan w:val="10"/>
            <w:tcBorders>
              <w:top w:val="nil"/>
              <w:left w:val="single" w:sz="8" w:space="0" w:color="auto"/>
              <w:bottom w:val="nil"/>
              <w:right w:val="single" w:sz="8" w:space="0" w:color="auto"/>
            </w:tcBorders>
          </w:tcPr>
          <w:p w14:paraId="79D64A57" w14:textId="6CC7A22D" w:rsidR="00BC7B59" w:rsidRPr="00EA759C" w:rsidRDefault="00BC7B59" w:rsidP="00BE1106">
            <w:pPr>
              <w:jc w:val="left"/>
              <w:rPr>
                <w:sz w:val="20"/>
              </w:rPr>
            </w:pPr>
            <w:r w:rsidRPr="00EA759C">
              <w:rPr>
                <w:sz w:val="20"/>
              </w:rPr>
              <w:t>Commentaire générale :</w:t>
            </w:r>
            <w:r w:rsidRPr="00EA759C">
              <w:rPr>
                <w:sz w:val="20"/>
                <w:szCs w:val="20"/>
              </w:rPr>
              <w:t xml:space="preserve"> </w:t>
            </w:r>
          </w:p>
        </w:tc>
      </w:tr>
      <w:tr w:rsidR="00BC7B59" w:rsidRPr="00EA759C" w14:paraId="6688425A" w14:textId="77777777" w:rsidTr="00553710">
        <w:trPr>
          <w:gridAfter w:val="1"/>
          <w:wAfter w:w="59" w:type="dxa"/>
        </w:trPr>
        <w:tc>
          <w:tcPr>
            <w:tcW w:w="988" w:type="dxa"/>
            <w:tcBorders>
              <w:top w:val="nil"/>
              <w:left w:val="single" w:sz="8" w:space="0" w:color="auto"/>
              <w:bottom w:val="nil"/>
              <w:right w:val="nil"/>
            </w:tcBorders>
          </w:tcPr>
          <w:p w14:paraId="6301CB27" w14:textId="77777777" w:rsidR="00BC7B59" w:rsidRPr="00EA759C" w:rsidRDefault="00BC7B59" w:rsidP="00BC7B59">
            <w:pPr>
              <w:jc w:val="left"/>
              <w:rPr>
                <w:sz w:val="20"/>
              </w:rPr>
            </w:pPr>
          </w:p>
        </w:tc>
        <w:tc>
          <w:tcPr>
            <w:tcW w:w="4952" w:type="dxa"/>
            <w:gridSpan w:val="6"/>
            <w:tcBorders>
              <w:top w:val="nil"/>
              <w:left w:val="nil"/>
              <w:bottom w:val="nil"/>
              <w:right w:val="nil"/>
            </w:tcBorders>
          </w:tcPr>
          <w:p w14:paraId="56DB8F34" w14:textId="77777777" w:rsidR="00BC7B59" w:rsidRPr="00EA759C" w:rsidRDefault="00BC7B59" w:rsidP="00BC7B59">
            <w:pPr>
              <w:jc w:val="left"/>
              <w:rPr>
                <w:sz w:val="20"/>
              </w:rPr>
            </w:pPr>
          </w:p>
        </w:tc>
        <w:tc>
          <w:tcPr>
            <w:tcW w:w="701" w:type="dxa"/>
            <w:gridSpan w:val="2"/>
            <w:tcBorders>
              <w:top w:val="nil"/>
              <w:left w:val="nil"/>
              <w:bottom w:val="nil"/>
              <w:right w:val="nil"/>
            </w:tcBorders>
          </w:tcPr>
          <w:p w14:paraId="40119748" w14:textId="77777777" w:rsidR="00BC7B59" w:rsidRPr="00EA759C" w:rsidRDefault="00BC7B59" w:rsidP="00BC7B59">
            <w:pPr>
              <w:jc w:val="left"/>
              <w:rPr>
                <w:sz w:val="20"/>
              </w:rPr>
            </w:pPr>
          </w:p>
        </w:tc>
        <w:tc>
          <w:tcPr>
            <w:tcW w:w="2746" w:type="dxa"/>
            <w:tcBorders>
              <w:top w:val="nil"/>
              <w:left w:val="nil"/>
              <w:bottom w:val="nil"/>
              <w:right w:val="single" w:sz="8" w:space="0" w:color="auto"/>
            </w:tcBorders>
          </w:tcPr>
          <w:p w14:paraId="7DE57361" w14:textId="77777777" w:rsidR="00BC7B59" w:rsidRPr="00EA759C" w:rsidRDefault="00BC7B59" w:rsidP="00BC7B59">
            <w:pPr>
              <w:jc w:val="left"/>
              <w:rPr>
                <w:sz w:val="20"/>
              </w:rPr>
            </w:pPr>
          </w:p>
        </w:tc>
      </w:tr>
      <w:tr w:rsidR="00BC7B59" w:rsidRPr="00EA759C" w14:paraId="1DF71E94" w14:textId="77777777" w:rsidTr="00553710">
        <w:trPr>
          <w:gridAfter w:val="1"/>
          <w:wAfter w:w="59" w:type="dxa"/>
        </w:trPr>
        <w:tc>
          <w:tcPr>
            <w:tcW w:w="988" w:type="dxa"/>
            <w:tcBorders>
              <w:top w:val="nil"/>
              <w:left w:val="single" w:sz="8" w:space="0" w:color="auto"/>
              <w:bottom w:val="nil"/>
              <w:right w:val="nil"/>
            </w:tcBorders>
          </w:tcPr>
          <w:p w14:paraId="1466691D" w14:textId="77777777" w:rsidR="00BC7B59" w:rsidRPr="00EA759C" w:rsidRDefault="00BC7B59" w:rsidP="00BC7B59">
            <w:pPr>
              <w:jc w:val="left"/>
              <w:rPr>
                <w:sz w:val="20"/>
              </w:rPr>
            </w:pPr>
            <w:r w:rsidRPr="00EA759C">
              <w:rPr>
                <w:sz w:val="20"/>
              </w:rPr>
              <w:t>Nom :</w:t>
            </w:r>
          </w:p>
        </w:tc>
        <w:tc>
          <w:tcPr>
            <w:tcW w:w="4368" w:type="dxa"/>
            <w:gridSpan w:val="4"/>
            <w:tcBorders>
              <w:top w:val="nil"/>
              <w:left w:val="nil"/>
              <w:bottom w:val="nil"/>
              <w:right w:val="nil"/>
            </w:tcBorders>
          </w:tcPr>
          <w:p w14:paraId="37DB3F06" w14:textId="325836B4" w:rsidR="00BC7B59" w:rsidRPr="00EA759C" w:rsidRDefault="00BC7B59" w:rsidP="00BE1106">
            <w:pPr>
              <w:jc w:val="left"/>
              <w:rPr>
                <w:sz w:val="20"/>
                <w:szCs w:val="20"/>
              </w:rPr>
            </w:pPr>
          </w:p>
        </w:tc>
        <w:tc>
          <w:tcPr>
            <w:tcW w:w="735" w:type="dxa"/>
            <w:gridSpan w:val="3"/>
            <w:tcBorders>
              <w:top w:val="nil"/>
              <w:left w:val="nil"/>
              <w:bottom w:val="nil"/>
              <w:right w:val="nil"/>
            </w:tcBorders>
          </w:tcPr>
          <w:p w14:paraId="710D9993" w14:textId="77777777" w:rsidR="00BC7B59" w:rsidRPr="00EA759C" w:rsidRDefault="00BC7B59" w:rsidP="00BC7B59">
            <w:pPr>
              <w:jc w:val="left"/>
              <w:rPr>
                <w:sz w:val="20"/>
                <w:szCs w:val="20"/>
              </w:rPr>
            </w:pPr>
            <w:r w:rsidRPr="00EA759C">
              <w:rPr>
                <w:sz w:val="20"/>
                <w:szCs w:val="20"/>
              </w:rPr>
              <w:t>Date :</w:t>
            </w:r>
          </w:p>
        </w:tc>
        <w:tc>
          <w:tcPr>
            <w:tcW w:w="3296" w:type="dxa"/>
            <w:gridSpan w:val="2"/>
            <w:tcBorders>
              <w:top w:val="nil"/>
              <w:left w:val="nil"/>
              <w:bottom w:val="nil"/>
              <w:right w:val="single" w:sz="8" w:space="0" w:color="auto"/>
            </w:tcBorders>
          </w:tcPr>
          <w:p w14:paraId="31C998C9" w14:textId="5042C11D" w:rsidR="00BC7B59" w:rsidRPr="00EA759C" w:rsidRDefault="00BC7B59" w:rsidP="00BE1106">
            <w:pPr>
              <w:jc w:val="left"/>
              <w:rPr>
                <w:sz w:val="20"/>
                <w:szCs w:val="20"/>
              </w:rPr>
            </w:pPr>
          </w:p>
        </w:tc>
      </w:tr>
      <w:tr w:rsidR="00BC7B59" w:rsidRPr="00EA759C" w14:paraId="7AC49E6B" w14:textId="77777777" w:rsidTr="00BC7B59">
        <w:trPr>
          <w:gridAfter w:val="1"/>
          <w:wAfter w:w="59" w:type="dxa"/>
        </w:trPr>
        <w:tc>
          <w:tcPr>
            <w:tcW w:w="6091" w:type="dxa"/>
            <w:gridSpan w:val="8"/>
            <w:tcBorders>
              <w:top w:val="nil"/>
              <w:left w:val="single" w:sz="8" w:space="0" w:color="auto"/>
              <w:bottom w:val="single" w:sz="8" w:space="0" w:color="auto"/>
              <w:right w:val="nil"/>
            </w:tcBorders>
          </w:tcPr>
          <w:p w14:paraId="2C5CD927" w14:textId="77777777" w:rsidR="00BC7B59" w:rsidRPr="00EA759C" w:rsidRDefault="00BC7B59" w:rsidP="00BC7B59">
            <w:pPr>
              <w:jc w:val="left"/>
              <w:rPr>
                <w:sz w:val="20"/>
              </w:rPr>
            </w:pPr>
          </w:p>
        </w:tc>
        <w:tc>
          <w:tcPr>
            <w:tcW w:w="3296" w:type="dxa"/>
            <w:gridSpan w:val="2"/>
            <w:tcBorders>
              <w:top w:val="nil"/>
              <w:left w:val="nil"/>
              <w:bottom w:val="single" w:sz="8" w:space="0" w:color="auto"/>
              <w:right w:val="single" w:sz="8" w:space="0" w:color="auto"/>
            </w:tcBorders>
          </w:tcPr>
          <w:p w14:paraId="0103684A" w14:textId="77777777" w:rsidR="00BC7B59" w:rsidRPr="00EA759C" w:rsidRDefault="00BC7B59" w:rsidP="00BC7B59">
            <w:pPr>
              <w:jc w:val="left"/>
              <w:rPr>
                <w:i/>
                <w:sz w:val="20"/>
              </w:rPr>
            </w:pPr>
            <w:proofErr w:type="spellStart"/>
            <w:r w:rsidRPr="00EA759C">
              <w:rPr>
                <w:i/>
                <w:sz w:val="16"/>
              </w:rPr>
              <w:t>jj</w:t>
            </w:r>
            <w:proofErr w:type="spellEnd"/>
            <w:r w:rsidRPr="00EA759C">
              <w:rPr>
                <w:i/>
                <w:sz w:val="16"/>
              </w:rPr>
              <w:t>/mm/</w:t>
            </w:r>
            <w:proofErr w:type="spellStart"/>
            <w:r w:rsidRPr="00EA759C">
              <w:rPr>
                <w:i/>
                <w:sz w:val="16"/>
              </w:rPr>
              <w:t>aaaa</w:t>
            </w:r>
            <w:proofErr w:type="spellEnd"/>
          </w:p>
        </w:tc>
      </w:tr>
    </w:tbl>
    <w:p w14:paraId="1727F1C4" w14:textId="2CF430BF" w:rsidR="00A73321" w:rsidRDefault="00A73321" w:rsidP="00A73321">
      <w:pPr>
        <w:pStyle w:val="Lgende"/>
      </w:pPr>
      <w:bookmarkStart w:id="31" w:name="_Toc453543128"/>
      <w:r>
        <w:t xml:space="preserve">Tableau </w:t>
      </w:r>
      <w:r w:rsidR="00D0071C">
        <w:fldChar w:fldCharType="begin"/>
      </w:r>
      <w:r w:rsidR="00D0071C">
        <w:instrText xml:space="preserve"> STYLEREF 1 \s </w:instrText>
      </w:r>
      <w:r w:rsidR="00D0071C">
        <w:fldChar w:fldCharType="separate"/>
      </w:r>
      <w:r w:rsidR="002609E5">
        <w:rPr>
          <w:noProof/>
        </w:rPr>
        <w:t>3</w:t>
      </w:r>
      <w:r w:rsidR="00D0071C">
        <w:rPr>
          <w:noProof/>
        </w:rPr>
        <w:fldChar w:fldCharType="end"/>
      </w:r>
      <w:r>
        <w:t>.</w:t>
      </w:r>
      <w:r w:rsidR="00D0071C">
        <w:fldChar w:fldCharType="begin"/>
      </w:r>
      <w:r w:rsidR="00D0071C">
        <w:instrText xml:space="preserve"> SEQ Tableau \* ARABIC \s 1 </w:instrText>
      </w:r>
      <w:r w:rsidR="00D0071C">
        <w:fldChar w:fldCharType="separate"/>
      </w:r>
      <w:r w:rsidR="002609E5">
        <w:rPr>
          <w:noProof/>
        </w:rPr>
        <w:t>2</w:t>
      </w:r>
      <w:r w:rsidR="00D0071C">
        <w:rPr>
          <w:noProof/>
        </w:rPr>
        <w:fldChar w:fldCharType="end"/>
      </w:r>
      <w:r>
        <w:t xml:space="preserve">. </w:t>
      </w:r>
      <w:r w:rsidRPr="00BF2D04">
        <w:t>Checklist des fonctionnalités</w:t>
      </w:r>
      <w:r>
        <w:t xml:space="preserve"> du site web</w:t>
      </w:r>
      <w:bookmarkEnd w:id="31"/>
    </w:p>
    <w:p w14:paraId="3326071F" w14:textId="77777777" w:rsidR="008C0458" w:rsidRPr="00336D07" w:rsidRDefault="008C0458" w:rsidP="008C0458">
      <w:pPr>
        <w:jc w:val="left"/>
      </w:pPr>
      <w:r w:rsidRPr="00336D07">
        <w:br w:type="page"/>
      </w:r>
    </w:p>
    <w:p w14:paraId="54EBF3FF" w14:textId="77777777" w:rsidR="008C0458" w:rsidRPr="00EA759C" w:rsidRDefault="008C0458" w:rsidP="008C0458">
      <w:pPr>
        <w:pStyle w:val="Titre2"/>
        <w:ind w:left="792"/>
      </w:pPr>
      <w:bookmarkStart w:id="32" w:name="_Toc452219973"/>
      <w:bookmarkStart w:id="33" w:name="_Toc453543118"/>
      <w:r w:rsidRPr="00EA759C">
        <w:lastRenderedPageBreak/>
        <w:t>Application Mobile</w:t>
      </w:r>
      <w:bookmarkEnd w:id="32"/>
      <w:bookmarkEnd w:id="33"/>
    </w:p>
    <w:tbl>
      <w:tblPr>
        <w:tblStyle w:val="Grilledutableau"/>
        <w:tblW w:w="9387" w:type="dxa"/>
        <w:tblLayout w:type="fixed"/>
        <w:tblLook w:val="04A0" w:firstRow="1" w:lastRow="0" w:firstColumn="1" w:lastColumn="0" w:noHBand="0" w:noVBand="1"/>
      </w:tblPr>
      <w:tblGrid>
        <w:gridCol w:w="989"/>
        <w:gridCol w:w="1342"/>
        <w:gridCol w:w="1492"/>
        <w:gridCol w:w="1417"/>
        <w:gridCol w:w="428"/>
        <w:gridCol w:w="423"/>
        <w:gridCol w:w="50"/>
        <w:gridCol w:w="375"/>
        <w:gridCol w:w="747"/>
        <w:gridCol w:w="2124"/>
      </w:tblGrid>
      <w:tr w:rsidR="008C0458" w:rsidRPr="00EA759C" w14:paraId="0A0695D1" w14:textId="77777777" w:rsidTr="006557B0">
        <w:tc>
          <w:tcPr>
            <w:tcW w:w="3823" w:type="dxa"/>
            <w:gridSpan w:val="3"/>
            <w:tcBorders>
              <w:top w:val="single" w:sz="4" w:space="0" w:color="auto"/>
              <w:left w:val="single" w:sz="4" w:space="0" w:color="auto"/>
              <w:bottom w:val="nil"/>
              <w:right w:val="nil"/>
            </w:tcBorders>
          </w:tcPr>
          <w:p w14:paraId="7AFC5F44" w14:textId="77777777" w:rsidR="008C0458" w:rsidRPr="00EA759C" w:rsidRDefault="008C0458" w:rsidP="00553710">
            <w:pPr>
              <w:jc w:val="left"/>
              <w:rPr>
                <w:sz w:val="20"/>
              </w:rPr>
            </w:pPr>
            <w:r w:rsidRPr="00EA759C">
              <w:rPr>
                <w:sz w:val="20"/>
              </w:rPr>
              <w:t>Music Sheet Writer</w:t>
            </w:r>
          </w:p>
        </w:tc>
        <w:tc>
          <w:tcPr>
            <w:tcW w:w="3440" w:type="dxa"/>
            <w:gridSpan w:val="6"/>
            <w:tcBorders>
              <w:top w:val="single" w:sz="4" w:space="0" w:color="auto"/>
              <w:left w:val="nil"/>
              <w:bottom w:val="nil"/>
              <w:right w:val="nil"/>
            </w:tcBorders>
          </w:tcPr>
          <w:p w14:paraId="3EDFA78B" w14:textId="77777777" w:rsidR="008C0458" w:rsidRPr="00EA759C" w:rsidRDefault="008C0458" w:rsidP="00553710">
            <w:pPr>
              <w:jc w:val="right"/>
              <w:rPr>
                <w:sz w:val="20"/>
              </w:rPr>
            </w:pPr>
          </w:p>
        </w:tc>
        <w:tc>
          <w:tcPr>
            <w:tcW w:w="2124" w:type="dxa"/>
            <w:tcBorders>
              <w:top w:val="single" w:sz="4" w:space="0" w:color="auto"/>
              <w:left w:val="nil"/>
              <w:bottom w:val="nil"/>
              <w:right w:val="single" w:sz="4" w:space="0" w:color="auto"/>
            </w:tcBorders>
          </w:tcPr>
          <w:p w14:paraId="252B5272" w14:textId="77777777" w:rsidR="008C0458" w:rsidRPr="00EA759C" w:rsidRDefault="008C0458" w:rsidP="00553710">
            <w:pPr>
              <w:jc w:val="right"/>
              <w:rPr>
                <w:sz w:val="20"/>
              </w:rPr>
            </w:pPr>
            <w:proofErr w:type="spellStart"/>
            <w:r w:rsidRPr="00EA759C">
              <w:rPr>
                <w:sz w:val="20"/>
              </w:rPr>
              <w:t>Lab</w:t>
            </w:r>
            <w:proofErr w:type="spellEnd"/>
            <w:r w:rsidRPr="00EA759C">
              <w:rPr>
                <w:sz w:val="20"/>
              </w:rPr>
              <w:t xml:space="preserve"> EIP – </w:t>
            </w:r>
            <w:proofErr w:type="spellStart"/>
            <w:r w:rsidRPr="00EA759C">
              <w:rPr>
                <w:sz w:val="20"/>
              </w:rPr>
              <w:t>Epitech</w:t>
            </w:r>
            <w:proofErr w:type="spellEnd"/>
            <w:r w:rsidRPr="00EA759C">
              <w:rPr>
                <w:sz w:val="20"/>
              </w:rPr>
              <w:t xml:space="preserve"> Paris</w:t>
            </w:r>
          </w:p>
        </w:tc>
      </w:tr>
      <w:tr w:rsidR="008C0458" w:rsidRPr="00EA759C" w14:paraId="684657A0" w14:textId="77777777" w:rsidTr="006557B0">
        <w:tc>
          <w:tcPr>
            <w:tcW w:w="9387" w:type="dxa"/>
            <w:gridSpan w:val="10"/>
            <w:tcBorders>
              <w:top w:val="nil"/>
              <w:left w:val="single" w:sz="4" w:space="0" w:color="auto"/>
              <w:bottom w:val="nil"/>
              <w:right w:val="single" w:sz="4" w:space="0" w:color="auto"/>
            </w:tcBorders>
          </w:tcPr>
          <w:p w14:paraId="39AE2175" w14:textId="77777777" w:rsidR="008C0458" w:rsidRPr="00EA759C" w:rsidRDefault="008C0458" w:rsidP="00553710">
            <w:pPr>
              <w:jc w:val="right"/>
            </w:pPr>
          </w:p>
        </w:tc>
      </w:tr>
      <w:tr w:rsidR="008C0458" w:rsidRPr="00EA759C" w14:paraId="25CCC63B" w14:textId="77777777" w:rsidTr="006557B0">
        <w:tc>
          <w:tcPr>
            <w:tcW w:w="9387" w:type="dxa"/>
            <w:gridSpan w:val="10"/>
            <w:tcBorders>
              <w:top w:val="nil"/>
              <w:left w:val="single" w:sz="4" w:space="0" w:color="auto"/>
              <w:bottom w:val="nil"/>
              <w:right w:val="single" w:sz="4" w:space="0" w:color="auto"/>
            </w:tcBorders>
          </w:tcPr>
          <w:p w14:paraId="6D9C71F5" w14:textId="77777777" w:rsidR="008C0458" w:rsidRPr="00EA759C" w:rsidRDefault="008C0458" w:rsidP="00553710">
            <w:pPr>
              <w:jc w:val="right"/>
            </w:pPr>
          </w:p>
        </w:tc>
      </w:tr>
      <w:tr w:rsidR="008C0458" w:rsidRPr="00EA759C" w14:paraId="3E73A647" w14:textId="77777777" w:rsidTr="006557B0">
        <w:tc>
          <w:tcPr>
            <w:tcW w:w="9387" w:type="dxa"/>
            <w:gridSpan w:val="10"/>
            <w:tcBorders>
              <w:top w:val="nil"/>
              <w:left w:val="single" w:sz="4" w:space="0" w:color="auto"/>
              <w:bottom w:val="nil"/>
              <w:right w:val="single" w:sz="4" w:space="0" w:color="auto"/>
            </w:tcBorders>
          </w:tcPr>
          <w:p w14:paraId="3BDD9396" w14:textId="77777777" w:rsidR="008C0458" w:rsidRPr="00EA759C" w:rsidRDefault="008C0458" w:rsidP="00553710">
            <w:pPr>
              <w:jc w:val="center"/>
              <w:rPr>
                <w:sz w:val="32"/>
              </w:rPr>
            </w:pPr>
            <w:r w:rsidRPr="00EA759C">
              <w:rPr>
                <w:sz w:val="32"/>
              </w:rPr>
              <w:t>Checklist des fonctionnalités pour la beta de Juillet</w:t>
            </w:r>
          </w:p>
        </w:tc>
      </w:tr>
      <w:tr w:rsidR="008C0458" w:rsidRPr="00EA759C" w14:paraId="32212856" w14:textId="77777777" w:rsidTr="006557B0">
        <w:tc>
          <w:tcPr>
            <w:tcW w:w="9387" w:type="dxa"/>
            <w:gridSpan w:val="10"/>
            <w:tcBorders>
              <w:top w:val="nil"/>
              <w:left w:val="single" w:sz="4" w:space="0" w:color="auto"/>
              <w:bottom w:val="nil"/>
              <w:right w:val="single" w:sz="4" w:space="0" w:color="auto"/>
            </w:tcBorders>
          </w:tcPr>
          <w:p w14:paraId="75BEC1E3" w14:textId="77777777" w:rsidR="008C0458" w:rsidRPr="00EA759C" w:rsidRDefault="008C0458" w:rsidP="00553710">
            <w:pPr>
              <w:jc w:val="center"/>
              <w:rPr>
                <w:sz w:val="32"/>
              </w:rPr>
            </w:pPr>
          </w:p>
        </w:tc>
      </w:tr>
      <w:tr w:rsidR="008C0458" w:rsidRPr="00EA759C" w14:paraId="73C30B67" w14:textId="77777777" w:rsidTr="006557B0">
        <w:tc>
          <w:tcPr>
            <w:tcW w:w="9387" w:type="dxa"/>
            <w:gridSpan w:val="10"/>
            <w:tcBorders>
              <w:top w:val="nil"/>
              <w:left w:val="single" w:sz="4" w:space="0" w:color="auto"/>
              <w:bottom w:val="nil"/>
              <w:right w:val="single" w:sz="4" w:space="0" w:color="auto"/>
            </w:tcBorders>
          </w:tcPr>
          <w:p w14:paraId="3D154349" w14:textId="77777777" w:rsidR="008C0458" w:rsidRPr="00EA759C" w:rsidRDefault="008C0458" w:rsidP="00553710">
            <w:pPr>
              <w:jc w:val="left"/>
              <w:rPr>
                <w:color w:val="808080" w:themeColor="background1" w:themeShade="80"/>
              </w:rPr>
            </w:pPr>
            <w:r w:rsidRPr="00EA759C">
              <w:t xml:space="preserve">Nom du projet :  </w:t>
            </w:r>
            <w:r w:rsidRPr="00EA759C">
              <w:rPr>
                <w:b/>
                <w:u w:val="single" w:color="808080" w:themeColor="background1" w:themeShade="80"/>
              </w:rPr>
              <w:t>Music Sheet Writer</w:t>
            </w:r>
          </w:p>
        </w:tc>
      </w:tr>
      <w:tr w:rsidR="008C0458" w:rsidRPr="00EA759C" w14:paraId="42B77838" w14:textId="77777777" w:rsidTr="006557B0">
        <w:tc>
          <w:tcPr>
            <w:tcW w:w="9387" w:type="dxa"/>
            <w:gridSpan w:val="10"/>
            <w:tcBorders>
              <w:top w:val="nil"/>
              <w:left w:val="single" w:sz="4" w:space="0" w:color="auto"/>
              <w:bottom w:val="nil"/>
              <w:right w:val="single" w:sz="4" w:space="0" w:color="auto"/>
            </w:tcBorders>
          </w:tcPr>
          <w:p w14:paraId="1C995DFD" w14:textId="77777777" w:rsidR="008C0458" w:rsidRPr="00EA759C" w:rsidRDefault="008C0458" w:rsidP="00553710">
            <w:pPr>
              <w:jc w:val="left"/>
              <w:rPr>
                <w:sz w:val="24"/>
              </w:rPr>
            </w:pPr>
            <w:r w:rsidRPr="00EA759C">
              <w:t xml:space="preserve">Livrable : </w:t>
            </w:r>
            <w:r w:rsidRPr="00EA759C">
              <w:rPr>
                <w:b/>
                <w:u w:val="single" w:color="808080" w:themeColor="background1" w:themeShade="80"/>
              </w:rPr>
              <w:t>Applications Mobiles</w:t>
            </w:r>
          </w:p>
        </w:tc>
      </w:tr>
      <w:tr w:rsidR="008C0458" w:rsidRPr="00EA759C" w14:paraId="76BE7994" w14:textId="77777777" w:rsidTr="006557B0">
        <w:trPr>
          <w:trHeight w:val="113"/>
        </w:trPr>
        <w:tc>
          <w:tcPr>
            <w:tcW w:w="9387" w:type="dxa"/>
            <w:gridSpan w:val="10"/>
            <w:tcBorders>
              <w:top w:val="nil"/>
              <w:left w:val="single" w:sz="4" w:space="0" w:color="auto"/>
              <w:bottom w:val="single" w:sz="12" w:space="0" w:color="auto"/>
              <w:right w:val="single" w:sz="4" w:space="0" w:color="auto"/>
            </w:tcBorders>
            <w:vAlign w:val="center"/>
          </w:tcPr>
          <w:p w14:paraId="138BD6DC" w14:textId="77777777" w:rsidR="008C0458" w:rsidRPr="00EA759C" w:rsidRDefault="008C0458" w:rsidP="00553710">
            <w:pPr>
              <w:jc w:val="center"/>
              <w:rPr>
                <w:sz w:val="8"/>
              </w:rPr>
            </w:pPr>
          </w:p>
        </w:tc>
      </w:tr>
      <w:tr w:rsidR="008C0458" w:rsidRPr="00EA759C" w14:paraId="59B86621" w14:textId="77777777" w:rsidTr="006557B0">
        <w:trPr>
          <w:trHeight w:val="370"/>
        </w:trPr>
        <w:tc>
          <w:tcPr>
            <w:tcW w:w="3823" w:type="dxa"/>
            <w:gridSpan w:val="3"/>
            <w:tcBorders>
              <w:top w:val="single" w:sz="12" w:space="0" w:color="auto"/>
              <w:left w:val="single" w:sz="4" w:space="0" w:color="auto"/>
              <w:bottom w:val="single" w:sz="4" w:space="0" w:color="auto"/>
              <w:right w:val="single" w:sz="4" w:space="0" w:color="auto"/>
            </w:tcBorders>
            <w:vAlign w:val="center"/>
          </w:tcPr>
          <w:p w14:paraId="044B23CC" w14:textId="77777777" w:rsidR="008C0458" w:rsidRPr="00EA759C" w:rsidRDefault="008C0458" w:rsidP="00553710">
            <w:pPr>
              <w:jc w:val="center"/>
            </w:pPr>
            <w:r w:rsidRPr="00EA759C">
              <w:t>Fonctionnalités</w:t>
            </w:r>
          </w:p>
        </w:tc>
        <w:tc>
          <w:tcPr>
            <w:tcW w:w="5564" w:type="dxa"/>
            <w:gridSpan w:val="7"/>
            <w:tcBorders>
              <w:top w:val="single" w:sz="12" w:space="0" w:color="auto"/>
              <w:left w:val="single" w:sz="4" w:space="0" w:color="auto"/>
              <w:bottom w:val="single" w:sz="4" w:space="0" w:color="auto"/>
              <w:right w:val="single" w:sz="4" w:space="0" w:color="auto"/>
            </w:tcBorders>
            <w:vAlign w:val="center"/>
          </w:tcPr>
          <w:p w14:paraId="51A8F47E" w14:textId="77777777" w:rsidR="008C0458" w:rsidRPr="00EA759C" w:rsidRDefault="008C0458" w:rsidP="00553710">
            <w:pPr>
              <w:jc w:val="center"/>
            </w:pPr>
            <w:r w:rsidRPr="00EA759C">
              <w:t>Résultat des tests</w:t>
            </w:r>
          </w:p>
        </w:tc>
      </w:tr>
      <w:tr w:rsidR="008C0458" w:rsidRPr="00EA759C" w14:paraId="5927FBC1" w14:textId="77777777" w:rsidTr="00BC7B59">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1232F075" w14:textId="77777777" w:rsidR="008C0458" w:rsidRPr="00EA759C" w:rsidRDefault="008C0458" w:rsidP="00553710">
            <w:pPr>
              <w:jc w:val="center"/>
              <w:rPr>
                <w:sz w:val="20"/>
              </w:rPr>
            </w:pPr>
            <w:r w:rsidRPr="00EA759C">
              <w:rPr>
                <w:sz w:val="20"/>
              </w:rPr>
              <w:t>No.</w:t>
            </w:r>
          </w:p>
        </w:tc>
        <w:tc>
          <w:tcPr>
            <w:tcW w:w="2834" w:type="dxa"/>
            <w:gridSpan w:val="2"/>
            <w:tcBorders>
              <w:top w:val="single" w:sz="4" w:space="0" w:color="auto"/>
              <w:left w:val="single" w:sz="4" w:space="0" w:color="auto"/>
              <w:bottom w:val="single" w:sz="12" w:space="0" w:color="auto"/>
              <w:right w:val="single" w:sz="4" w:space="0" w:color="auto"/>
            </w:tcBorders>
            <w:vAlign w:val="center"/>
          </w:tcPr>
          <w:p w14:paraId="473F84A2" w14:textId="77777777" w:rsidR="008C0458" w:rsidRPr="00EA759C" w:rsidRDefault="008C0458" w:rsidP="00553710">
            <w:pPr>
              <w:jc w:val="center"/>
              <w:rPr>
                <w:sz w:val="20"/>
              </w:rPr>
            </w:pPr>
            <w:r w:rsidRPr="00EA759C">
              <w:rPr>
                <w:sz w:val="20"/>
              </w:rPr>
              <w:t>Nom</w:t>
            </w:r>
          </w:p>
        </w:tc>
        <w:tc>
          <w:tcPr>
            <w:tcW w:w="1417" w:type="dxa"/>
            <w:tcBorders>
              <w:top w:val="single" w:sz="4" w:space="0" w:color="auto"/>
              <w:left w:val="single" w:sz="4" w:space="0" w:color="auto"/>
              <w:bottom w:val="single" w:sz="12" w:space="0" w:color="auto"/>
              <w:right w:val="single" w:sz="4" w:space="0" w:color="auto"/>
            </w:tcBorders>
            <w:vAlign w:val="center"/>
          </w:tcPr>
          <w:p w14:paraId="6AD0034E" w14:textId="77777777" w:rsidR="008C0458" w:rsidRPr="00EA759C" w:rsidRDefault="008C0458" w:rsidP="00553710">
            <w:pPr>
              <w:jc w:val="center"/>
              <w:rPr>
                <w:sz w:val="20"/>
              </w:rPr>
            </w:pPr>
            <w:r w:rsidRPr="00EA759C">
              <w:rPr>
                <w:sz w:val="20"/>
              </w:rPr>
              <w:t>Version</w:t>
            </w:r>
            <w:r>
              <w:rPr>
                <w:sz w:val="20"/>
              </w:rPr>
              <w:t>(s) testée(s)</w:t>
            </w:r>
          </w:p>
        </w:tc>
        <w:tc>
          <w:tcPr>
            <w:tcW w:w="1276" w:type="dxa"/>
            <w:gridSpan w:val="4"/>
            <w:tcBorders>
              <w:top w:val="single" w:sz="4" w:space="0" w:color="auto"/>
              <w:left w:val="single" w:sz="4" w:space="0" w:color="auto"/>
              <w:bottom w:val="single" w:sz="12" w:space="0" w:color="auto"/>
              <w:right w:val="single" w:sz="4" w:space="0" w:color="auto"/>
            </w:tcBorders>
            <w:vAlign w:val="center"/>
          </w:tcPr>
          <w:p w14:paraId="491BB9FA" w14:textId="77777777" w:rsidR="008C0458" w:rsidRPr="00EA759C" w:rsidRDefault="008C0458" w:rsidP="00553710">
            <w:pPr>
              <w:jc w:val="center"/>
              <w:rPr>
                <w:sz w:val="20"/>
              </w:rPr>
            </w:pPr>
            <w:r w:rsidRPr="00EA759C">
              <w:rPr>
                <w:sz w:val="20"/>
              </w:rPr>
              <w:t>Stat</w:t>
            </w:r>
            <w:r>
              <w:rPr>
                <w:sz w:val="20"/>
              </w:rPr>
              <w:t>ut</w:t>
            </w:r>
            <w:r w:rsidRPr="00EA759C">
              <w:rPr>
                <w:sz w:val="20"/>
              </w:rPr>
              <w:t>*</w:t>
            </w:r>
          </w:p>
        </w:tc>
        <w:tc>
          <w:tcPr>
            <w:tcW w:w="2871" w:type="dxa"/>
            <w:gridSpan w:val="2"/>
            <w:tcBorders>
              <w:top w:val="single" w:sz="4" w:space="0" w:color="auto"/>
              <w:left w:val="single" w:sz="4" w:space="0" w:color="auto"/>
              <w:bottom w:val="single" w:sz="12" w:space="0" w:color="auto"/>
              <w:right w:val="single" w:sz="4" w:space="0" w:color="auto"/>
            </w:tcBorders>
            <w:vAlign w:val="center"/>
          </w:tcPr>
          <w:p w14:paraId="47BA825D" w14:textId="77777777" w:rsidR="008C0458" w:rsidRPr="00EA759C" w:rsidRDefault="008C0458" w:rsidP="00553710">
            <w:pPr>
              <w:jc w:val="center"/>
              <w:rPr>
                <w:sz w:val="20"/>
              </w:rPr>
            </w:pPr>
            <w:r w:rsidRPr="00EA759C">
              <w:rPr>
                <w:sz w:val="20"/>
              </w:rPr>
              <w:t>Commentaires</w:t>
            </w:r>
          </w:p>
        </w:tc>
      </w:tr>
      <w:tr w:rsidR="008C0458" w:rsidRPr="00EA759C" w14:paraId="3893DC6A" w14:textId="77777777" w:rsidTr="00A42623">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F21060" w14:textId="56892345" w:rsidR="008C0458" w:rsidRPr="00EA759C" w:rsidRDefault="00CC1E38" w:rsidP="00553710">
            <w:pPr>
              <w:jc w:val="center"/>
              <w:rPr>
                <w:sz w:val="20"/>
                <w:szCs w:val="20"/>
              </w:rPr>
            </w:pPr>
            <w:r>
              <w:rPr>
                <w:sz w:val="20"/>
                <w:szCs w:val="20"/>
              </w:rPr>
              <w:t>F-3.1</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6B16FA" w14:textId="77777777" w:rsidR="008C0458" w:rsidRPr="00EA759C" w:rsidRDefault="008C0458" w:rsidP="00553710">
            <w:pPr>
              <w:jc w:val="left"/>
              <w:rPr>
                <w:sz w:val="20"/>
                <w:szCs w:val="20"/>
              </w:rPr>
            </w:pPr>
            <w:r w:rsidRPr="00EA759C">
              <w:rPr>
                <w:sz w:val="20"/>
                <w:szCs w:val="20"/>
              </w:rPr>
              <w:t>Accès aux services</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95D686E" w14:textId="77777777" w:rsidR="008C0458" w:rsidRPr="00EA759C" w:rsidRDefault="008C0458" w:rsidP="00553710">
            <w:pPr>
              <w:jc w:val="left"/>
              <w:rPr>
                <w:sz w:val="20"/>
                <w:szCs w:val="20"/>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F7C4EA8" w14:textId="77777777" w:rsidR="008C0458" w:rsidRPr="00EA759C" w:rsidRDefault="008C0458" w:rsidP="00BC7B59">
            <w:pPr>
              <w:rPr>
                <w:sz w:val="20"/>
                <w:szCs w:val="20"/>
              </w:rPr>
            </w:pPr>
          </w:p>
        </w:tc>
        <w:tc>
          <w:tcPr>
            <w:tcW w:w="287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E23EE6" w14:textId="77777777" w:rsidR="008C0458" w:rsidRPr="00EA759C" w:rsidRDefault="008C0458" w:rsidP="00BC7B59">
            <w:pPr>
              <w:rPr>
                <w:sz w:val="20"/>
                <w:szCs w:val="20"/>
              </w:rPr>
            </w:pPr>
          </w:p>
        </w:tc>
      </w:tr>
      <w:tr w:rsidR="00BC7B59" w:rsidRPr="00EA759C" w14:paraId="44D06EC4"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1B7BA6B3" w14:textId="1DD08EAE" w:rsidR="00BC7B59" w:rsidRPr="00EA759C" w:rsidRDefault="00BC7B59" w:rsidP="00BC7B59">
            <w:pPr>
              <w:jc w:val="center"/>
              <w:rPr>
                <w:sz w:val="18"/>
                <w:szCs w:val="18"/>
              </w:rPr>
            </w:pPr>
            <w:r>
              <w:rPr>
                <w:sz w:val="18"/>
                <w:szCs w:val="18"/>
              </w:rPr>
              <w:t>F-3</w:t>
            </w:r>
            <w:r w:rsidR="00CC1E38">
              <w:rPr>
                <w:sz w:val="18"/>
                <w:szCs w:val="18"/>
              </w:rPr>
              <w:t>.1.1</w:t>
            </w:r>
          </w:p>
        </w:tc>
        <w:tc>
          <w:tcPr>
            <w:tcW w:w="2834" w:type="dxa"/>
            <w:gridSpan w:val="2"/>
            <w:tcBorders>
              <w:top w:val="single" w:sz="4" w:space="0" w:color="auto"/>
              <w:left w:val="single" w:sz="4" w:space="0" w:color="auto"/>
              <w:bottom w:val="single" w:sz="4" w:space="0" w:color="auto"/>
              <w:right w:val="single" w:sz="4" w:space="0" w:color="auto"/>
            </w:tcBorders>
          </w:tcPr>
          <w:p w14:paraId="71B6F2D9" w14:textId="77777777" w:rsidR="00BC7B59" w:rsidRPr="00EA759C" w:rsidRDefault="00BC7B59" w:rsidP="00BC7B59">
            <w:pPr>
              <w:jc w:val="left"/>
              <w:rPr>
                <w:sz w:val="18"/>
                <w:szCs w:val="18"/>
              </w:rPr>
            </w:pPr>
            <w:r>
              <w:rPr>
                <w:sz w:val="18"/>
                <w:szCs w:val="18"/>
              </w:rPr>
              <w:t>Créer un</w:t>
            </w:r>
            <w:r w:rsidRPr="00EA759C">
              <w:rPr>
                <w:sz w:val="18"/>
                <w:szCs w:val="18"/>
              </w:rPr>
              <w:t xml:space="preserve"> compte</w:t>
            </w:r>
          </w:p>
        </w:tc>
        <w:tc>
          <w:tcPr>
            <w:tcW w:w="1417" w:type="dxa"/>
            <w:tcBorders>
              <w:top w:val="single" w:sz="4" w:space="0" w:color="auto"/>
              <w:left w:val="single" w:sz="4" w:space="0" w:color="auto"/>
              <w:bottom w:val="single" w:sz="4" w:space="0" w:color="auto"/>
              <w:right w:val="single" w:sz="4" w:space="0" w:color="auto"/>
            </w:tcBorders>
          </w:tcPr>
          <w:p w14:paraId="128F5629" w14:textId="77777777" w:rsidR="00BC7B59" w:rsidRPr="00EA759C" w:rsidRDefault="00D0071C" w:rsidP="00BC7B59">
            <w:pPr>
              <w:jc w:val="left"/>
              <w:rPr>
                <w:sz w:val="18"/>
                <w:szCs w:val="18"/>
              </w:rPr>
            </w:pPr>
            <w:sdt>
              <w:sdtPr>
                <w:rPr>
                  <w:sz w:val="18"/>
                  <w:szCs w:val="18"/>
                </w:rPr>
                <w:id w:val="93856601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Android</w:t>
            </w:r>
          </w:p>
          <w:p w14:paraId="1FE928F4" w14:textId="77777777" w:rsidR="00BC7B59" w:rsidRPr="00EA759C" w:rsidRDefault="00D0071C" w:rsidP="00BC7B59">
            <w:pPr>
              <w:jc w:val="left"/>
              <w:rPr>
                <w:sz w:val="18"/>
                <w:szCs w:val="18"/>
              </w:rPr>
            </w:pPr>
            <w:sdt>
              <w:sdtPr>
                <w:rPr>
                  <w:sz w:val="18"/>
                  <w:szCs w:val="18"/>
                </w:rPr>
                <w:id w:val="1113703941"/>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4ED4EC1C" w14:textId="77777777" w:rsidR="00BC7B59" w:rsidRPr="00EA759C" w:rsidRDefault="00D0071C" w:rsidP="00BC7B59">
            <w:pPr>
              <w:jc w:val="left"/>
              <w:rPr>
                <w:sz w:val="18"/>
                <w:szCs w:val="18"/>
              </w:rPr>
            </w:pPr>
            <w:sdt>
              <w:sdtPr>
                <w:rPr>
                  <w:sz w:val="18"/>
                  <w:szCs w:val="18"/>
                </w:rPr>
                <w:id w:val="4774017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0496E578" w14:textId="77777777" w:rsidR="00BC7B59" w:rsidRDefault="00D0071C" w:rsidP="00BC7B59">
            <w:pPr>
              <w:rPr>
                <w:sz w:val="18"/>
                <w:szCs w:val="18"/>
              </w:rPr>
            </w:pPr>
            <w:sdt>
              <w:sdtPr>
                <w:rPr>
                  <w:sz w:val="18"/>
                  <w:szCs w:val="18"/>
                </w:rPr>
                <w:id w:val="-124278723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51776885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972D559" w14:textId="2BEDEB03" w:rsidR="00BC7B59" w:rsidRPr="00EA759C" w:rsidRDefault="00D0071C" w:rsidP="00BC7B59">
            <w:pPr>
              <w:rPr>
                <w:sz w:val="18"/>
                <w:szCs w:val="18"/>
              </w:rPr>
            </w:pPr>
            <w:sdt>
              <w:sdtPr>
                <w:rPr>
                  <w:sz w:val="18"/>
                  <w:szCs w:val="18"/>
                </w:rPr>
                <w:id w:val="-4838133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72281457"/>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256F95BE" w14:textId="2EBA4C90" w:rsidR="00BC7B59" w:rsidRPr="00EA759C" w:rsidRDefault="00BC7B59" w:rsidP="00BC7B59">
            <w:pPr>
              <w:rPr>
                <w:sz w:val="18"/>
                <w:szCs w:val="18"/>
              </w:rPr>
            </w:pPr>
          </w:p>
        </w:tc>
      </w:tr>
      <w:tr w:rsidR="00BC7B59" w:rsidRPr="00EA759C" w14:paraId="290E1029"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B363FC1" w14:textId="71609EEC" w:rsidR="00BC7B59" w:rsidRPr="00EA759C" w:rsidRDefault="00BC7B59" w:rsidP="00BC7B59">
            <w:pPr>
              <w:jc w:val="center"/>
              <w:rPr>
                <w:sz w:val="18"/>
                <w:szCs w:val="18"/>
              </w:rPr>
            </w:pPr>
            <w:r>
              <w:rPr>
                <w:sz w:val="18"/>
                <w:szCs w:val="18"/>
              </w:rPr>
              <w:t>F-3</w:t>
            </w:r>
            <w:r w:rsidR="00CC1E38">
              <w:rPr>
                <w:sz w:val="18"/>
                <w:szCs w:val="18"/>
              </w:rPr>
              <w:t>.1.2</w:t>
            </w:r>
          </w:p>
        </w:tc>
        <w:tc>
          <w:tcPr>
            <w:tcW w:w="2834" w:type="dxa"/>
            <w:gridSpan w:val="2"/>
            <w:tcBorders>
              <w:top w:val="single" w:sz="4" w:space="0" w:color="auto"/>
              <w:left w:val="single" w:sz="4" w:space="0" w:color="auto"/>
              <w:bottom w:val="single" w:sz="4" w:space="0" w:color="auto"/>
              <w:right w:val="single" w:sz="4" w:space="0" w:color="auto"/>
            </w:tcBorders>
          </w:tcPr>
          <w:p w14:paraId="3B388DD4" w14:textId="77777777" w:rsidR="00BC7B59" w:rsidRPr="00EA759C" w:rsidRDefault="00BC7B59" w:rsidP="00BC7B59">
            <w:pPr>
              <w:jc w:val="left"/>
              <w:rPr>
                <w:sz w:val="18"/>
                <w:szCs w:val="18"/>
              </w:rPr>
            </w:pPr>
            <w:r>
              <w:rPr>
                <w:sz w:val="18"/>
                <w:szCs w:val="18"/>
              </w:rPr>
              <w:t>Se connecter</w:t>
            </w:r>
          </w:p>
        </w:tc>
        <w:tc>
          <w:tcPr>
            <w:tcW w:w="1417" w:type="dxa"/>
            <w:tcBorders>
              <w:top w:val="single" w:sz="4" w:space="0" w:color="auto"/>
              <w:left w:val="single" w:sz="4" w:space="0" w:color="auto"/>
              <w:bottom w:val="single" w:sz="4" w:space="0" w:color="auto"/>
              <w:right w:val="single" w:sz="4" w:space="0" w:color="auto"/>
            </w:tcBorders>
          </w:tcPr>
          <w:p w14:paraId="03A5D922" w14:textId="77777777" w:rsidR="00BC7B59" w:rsidRPr="00EA759C" w:rsidRDefault="00D0071C" w:rsidP="00BC7B59">
            <w:pPr>
              <w:jc w:val="left"/>
              <w:rPr>
                <w:sz w:val="18"/>
                <w:szCs w:val="18"/>
              </w:rPr>
            </w:pPr>
            <w:sdt>
              <w:sdtPr>
                <w:rPr>
                  <w:sz w:val="18"/>
                  <w:szCs w:val="18"/>
                </w:rPr>
                <w:id w:val="49145945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Android</w:t>
            </w:r>
          </w:p>
          <w:p w14:paraId="0C879C09" w14:textId="77777777" w:rsidR="00BC7B59" w:rsidRPr="00EA759C" w:rsidRDefault="00D0071C" w:rsidP="00BC7B59">
            <w:pPr>
              <w:jc w:val="left"/>
              <w:rPr>
                <w:sz w:val="18"/>
                <w:szCs w:val="18"/>
              </w:rPr>
            </w:pPr>
            <w:sdt>
              <w:sdtPr>
                <w:rPr>
                  <w:sz w:val="18"/>
                  <w:szCs w:val="18"/>
                </w:rPr>
                <w:id w:val="-157041276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4979BEF7" w14:textId="77777777" w:rsidR="00BC7B59" w:rsidRPr="00EA759C" w:rsidRDefault="00D0071C" w:rsidP="00BC7B59">
            <w:pPr>
              <w:jc w:val="left"/>
              <w:rPr>
                <w:sz w:val="18"/>
                <w:szCs w:val="18"/>
              </w:rPr>
            </w:pPr>
            <w:sdt>
              <w:sdtPr>
                <w:rPr>
                  <w:sz w:val="18"/>
                  <w:szCs w:val="18"/>
                </w:rPr>
                <w:id w:val="154124365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0890E23F" w14:textId="77777777" w:rsidR="00BC7B59" w:rsidRDefault="00D0071C" w:rsidP="00BC7B59">
            <w:pPr>
              <w:rPr>
                <w:sz w:val="18"/>
                <w:szCs w:val="18"/>
              </w:rPr>
            </w:pPr>
            <w:sdt>
              <w:sdtPr>
                <w:rPr>
                  <w:sz w:val="18"/>
                  <w:szCs w:val="18"/>
                </w:rPr>
                <w:id w:val="-1027949767"/>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49549022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5E9FDE53" w14:textId="39444E06" w:rsidR="00BC7B59" w:rsidRPr="00EA759C" w:rsidRDefault="00D0071C" w:rsidP="00BC7B59">
            <w:pPr>
              <w:rPr>
                <w:sz w:val="18"/>
                <w:szCs w:val="18"/>
              </w:rPr>
            </w:pPr>
            <w:sdt>
              <w:sdtPr>
                <w:rPr>
                  <w:sz w:val="18"/>
                  <w:szCs w:val="18"/>
                </w:rPr>
                <w:id w:val="-1017225571"/>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6151359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3620F2C4" w14:textId="5BCCC8E0" w:rsidR="00BC7B59" w:rsidRPr="00EA759C" w:rsidRDefault="00BC7B59" w:rsidP="00BC7B59">
            <w:pPr>
              <w:rPr>
                <w:sz w:val="18"/>
                <w:szCs w:val="18"/>
              </w:rPr>
            </w:pPr>
          </w:p>
        </w:tc>
      </w:tr>
      <w:tr w:rsidR="00BC7B59" w:rsidRPr="00EA759C" w14:paraId="35E0E14A"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1B8ECF43" w14:textId="723E9970" w:rsidR="00BC7B59" w:rsidRPr="00EA759C" w:rsidRDefault="00BC7B59" w:rsidP="00BC7B59">
            <w:pPr>
              <w:jc w:val="center"/>
              <w:rPr>
                <w:sz w:val="18"/>
                <w:szCs w:val="18"/>
              </w:rPr>
            </w:pPr>
            <w:r>
              <w:rPr>
                <w:sz w:val="18"/>
                <w:szCs w:val="18"/>
              </w:rPr>
              <w:t>F-3.1.3</w:t>
            </w:r>
          </w:p>
        </w:tc>
        <w:tc>
          <w:tcPr>
            <w:tcW w:w="2834" w:type="dxa"/>
            <w:gridSpan w:val="2"/>
            <w:tcBorders>
              <w:top w:val="single" w:sz="4" w:space="0" w:color="auto"/>
              <w:left w:val="single" w:sz="4" w:space="0" w:color="auto"/>
              <w:bottom w:val="single" w:sz="4" w:space="0" w:color="auto"/>
              <w:right w:val="single" w:sz="4" w:space="0" w:color="auto"/>
            </w:tcBorders>
          </w:tcPr>
          <w:p w14:paraId="50B1F310" w14:textId="77777777" w:rsidR="00BC7B59" w:rsidRPr="00EA759C" w:rsidRDefault="00BC7B59" w:rsidP="00BC7B59">
            <w:pPr>
              <w:jc w:val="left"/>
              <w:rPr>
                <w:sz w:val="18"/>
                <w:szCs w:val="18"/>
              </w:rPr>
            </w:pPr>
            <w:r>
              <w:rPr>
                <w:sz w:val="18"/>
                <w:szCs w:val="18"/>
              </w:rPr>
              <w:t>Se déconnecter</w:t>
            </w:r>
          </w:p>
        </w:tc>
        <w:tc>
          <w:tcPr>
            <w:tcW w:w="1417" w:type="dxa"/>
            <w:tcBorders>
              <w:top w:val="single" w:sz="4" w:space="0" w:color="auto"/>
              <w:left w:val="single" w:sz="4" w:space="0" w:color="auto"/>
              <w:bottom w:val="single" w:sz="4" w:space="0" w:color="auto"/>
              <w:right w:val="single" w:sz="4" w:space="0" w:color="auto"/>
            </w:tcBorders>
          </w:tcPr>
          <w:p w14:paraId="55C68FB8" w14:textId="77777777" w:rsidR="00BC7B59" w:rsidRPr="00EA759C" w:rsidRDefault="00D0071C" w:rsidP="00BC7B59">
            <w:pPr>
              <w:jc w:val="left"/>
              <w:rPr>
                <w:sz w:val="18"/>
                <w:szCs w:val="18"/>
              </w:rPr>
            </w:pPr>
            <w:sdt>
              <w:sdtPr>
                <w:rPr>
                  <w:sz w:val="18"/>
                  <w:szCs w:val="18"/>
                </w:rPr>
                <w:id w:val="144318685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Android</w:t>
            </w:r>
          </w:p>
          <w:p w14:paraId="3D8456B1" w14:textId="77777777" w:rsidR="00BC7B59" w:rsidRPr="00EA759C" w:rsidRDefault="00D0071C" w:rsidP="00BC7B59">
            <w:pPr>
              <w:jc w:val="left"/>
              <w:rPr>
                <w:sz w:val="18"/>
                <w:szCs w:val="18"/>
              </w:rPr>
            </w:pPr>
            <w:sdt>
              <w:sdtPr>
                <w:rPr>
                  <w:sz w:val="18"/>
                  <w:szCs w:val="18"/>
                </w:rPr>
                <w:id w:val="-63849075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18FE9DC5" w14:textId="77777777" w:rsidR="00BC7B59" w:rsidRPr="00EA759C" w:rsidRDefault="00D0071C" w:rsidP="00BC7B59">
            <w:pPr>
              <w:jc w:val="left"/>
              <w:rPr>
                <w:sz w:val="18"/>
                <w:szCs w:val="18"/>
              </w:rPr>
            </w:pPr>
            <w:sdt>
              <w:sdtPr>
                <w:rPr>
                  <w:sz w:val="18"/>
                  <w:szCs w:val="18"/>
                </w:rPr>
                <w:id w:val="641327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1BF53FBA" w14:textId="77777777" w:rsidR="00BC7B59" w:rsidRDefault="00D0071C" w:rsidP="00BC7B59">
            <w:pPr>
              <w:rPr>
                <w:sz w:val="18"/>
                <w:szCs w:val="18"/>
              </w:rPr>
            </w:pPr>
            <w:sdt>
              <w:sdtPr>
                <w:rPr>
                  <w:sz w:val="18"/>
                  <w:szCs w:val="18"/>
                </w:rPr>
                <w:id w:val="41753719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91882115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AF73D65" w14:textId="2A9A8782" w:rsidR="00BC7B59" w:rsidRPr="00EA759C" w:rsidRDefault="00D0071C" w:rsidP="00BC7B59">
            <w:pPr>
              <w:rPr>
                <w:sz w:val="18"/>
                <w:szCs w:val="18"/>
              </w:rPr>
            </w:pPr>
            <w:sdt>
              <w:sdtPr>
                <w:rPr>
                  <w:sz w:val="18"/>
                  <w:szCs w:val="18"/>
                </w:rPr>
                <w:id w:val="90711061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9900286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79FB39AF" w14:textId="43F1A12F" w:rsidR="00BC7B59" w:rsidRPr="00EA759C" w:rsidRDefault="00BC7B59" w:rsidP="00BC7B59">
            <w:pPr>
              <w:rPr>
                <w:sz w:val="18"/>
                <w:szCs w:val="18"/>
              </w:rPr>
            </w:pPr>
          </w:p>
        </w:tc>
      </w:tr>
      <w:tr w:rsidR="00BC7B59" w:rsidRPr="00EA759C" w14:paraId="5FE5F0E4"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F2FB152" w14:textId="2955C6C6" w:rsidR="00BC7B59" w:rsidRPr="00EA759C" w:rsidRDefault="00BC7B59" w:rsidP="00BC7B59">
            <w:pPr>
              <w:jc w:val="center"/>
              <w:rPr>
                <w:sz w:val="18"/>
                <w:szCs w:val="18"/>
              </w:rPr>
            </w:pPr>
            <w:r>
              <w:rPr>
                <w:sz w:val="18"/>
                <w:szCs w:val="18"/>
              </w:rPr>
              <w:t>F-3.1.4</w:t>
            </w:r>
          </w:p>
        </w:tc>
        <w:tc>
          <w:tcPr>
            <w:tcW w:w="2834" w:type="dxa"/>
            <w:gridSpan w:val="2"/>
            <w:tcBorders>
              <w:top w:val="single" w:sz="4" w:space="0" w:color="auto"/>
              <w:left w:val="single" w:sz="4" w:space="0" w:color="auto"/>
              <w:bottom w:val="single" w:sz="4" w:space="0" w:color="auto"/>
              <w:right w:val="single" w:sz="4" w:space="0" w:color="auto"/>
            </w:tcBorders>
          </w:tcPr>
          <w:p w14:paraId="33B25DAC" w14:textId="77777777" w:rsidR="00BC7B59" w:rsidRPr="00EA759C" w:rsidRDefault="00BC7B59" w:rsidP="00BC7B59">
            <w:pPr>
              <w:jc w:val="left"/>
              <w:rPr>
                <w:sz w:val="18"/>
                <w:szCs w:val="18"/>
              </w:rPr>
            </w:pPr>
            <w:r w:rsidRPr="00EA759C">
              <w:rPr>
                <w:sz w:val="18"/>
                <w:szCs w:val="18"/>
              </w:rPr>
              <w:t>Réinitialisation du mot de passe</w:t>
            </w:r>
          </w:p>
        </w:tc>
        <w:tc>
          <w:tcPr>
            <w:tcW w:w="1417" w:type="dxa"/>
            <w:tcBorders>
              <w:top w:val="single" w:sz="4" w:space="0" w:color="auto"/>
              <w:left w:val="single" w:sz="4" w:space="0" w:color="auto"/>
              <w:bottom w:val="single" w:sz="4" w:space="0" w:color="auto"/>
              <w:right w:val="single" w:sz="4" w:space="0" w:color="auto"/>
            </w:tcBorders>
          </w:tcPr>
          <w:p w14:paraId="5CC062E1" w14:textId="77777777" w:rsidR="00BC7B59" w:rsidRPr="00EA759C" w:rsidRDefault="00D0071C" w:rsidP="00BC7B59">
            <w:pPr>
              <w:jc w:val="left"/>
              <w:rPr>
                <w:sz w:val="18"/>
                <w:szCs w:val="18"/>
              </w:rPr>
            </w:pPr>
            <w:sdt>
              <w:sdtPr>
                <w:rPr>
                  <w:sz w:val="18"/>
                  <w:szCs w:val="18"/>
                </w:rPr>
                <w:id w:val="108635117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5B9E31F2" w14:textId="77777777" w:rsidR="00BC7B59" w:rsidRPr="00EA759C" w:rsidRDefault="00D0071C" w:rsidP="00BC7B59">
            <w:pPr>
              <w:jc w:val="left"/>
              <w:rPr>
                <w:sz w:val="18"/>
                <w:szCs w:val="18"/>
              </w:rPr>
            </w:pPr>
            <w:sdt>
              <w:sdtPr>
                <w:rPr>
                  <w:sz w:val="18"/>
                  <w:szCs w:val="18"/>
                </w:rPr>
                <w:id w:val="-104636924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5EEEF371" w14:textId="77777777" w:rsidR="00BC7B59" w:rsidRPr="00EA759C" w:rsidRDefault="00D0071C" w:rsidP="00BC7B59">
            <w:pPr>
              <w:jc w:val="left"/>
              <w:rPr>
                <w:sz w:val="18"/>
                <w:szCs w:val="18"/>
              </w:rPr>
            </w:pPr>
            <w:sdt>
              <w:sdtPr>
                <w:rPr>
                  <w:sz w:val="18"/>
                  <w:szCs w:val="18"/>
                </w:rPr>
                <w:id w:val="-205707781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64987636" w14:textId="77777777" w:rsidR="00BC7B59" w:rsidRDefault="00D0071C" w:rsidP="00BC7B59">
            <w:pPr>
              <w:rPr>
                <w:sz w:val="18"/>
                <w:szCs w:val="18"/>
              </w:rPr>
            </w:pPr>
            <w:sdt>
              <w:sdtPr>
                <w:rPr>
                  <w:sz w:val="18"/>
                  <w:szCs w:val="18"/>
                </w:rPr>
                <w:id w:val="17792987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73696502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FFE30C9" w14:textId="47FBDC58" w:rsidR="00BC7B59" w:rsidRPr="00EA759C" w:rsidRDefault="00D0071C" w:rsidP="00BC7B59">
            <w:pPr>
              <w:rPr>
                <w:sz w:val="18"/>
                <w:szCs w:val="18"/>
              </w:rPr>
            </w:pPr>
            <w:sdt>
              <w:sdtPr>
                <w:rPr>
                  <w:sz w:val="18"/>
                  <w:szCs w:val="18"/>
                </w:rPr>
                <w:id w:val="-728606098"/>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82534239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25A256BA" w14:textId="7FDB5645" w:rsidR="00BC7B59" w:rsidRPr="00EA759C" w:rsidRDefault="00BC7B59" w:rsidP="00BC7B59">
            <w:pPr>
              <w:rPr>
                <w:sz w:val="18"/>
                <w:szCs w:val="18"/>
              </w:rPr>
            </w:pPr>
          </w:p>
        </w:tc>
      </w:tr>
      <w:tr w:rsidR="00BC7B59" w:rsidRPr="00EA759C" w14:paraId="395ADD0D"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13573412" w14:textId="542AD57D" w:rsidR="00BC7B59" w:rsidRPr="00EA759C" w:rsidRDefault="00BC7B59" w:rsidP="00BC7B59">
            <w:pPr>
              <w:jc w:val="center"/>
              <w:rPr>
                <w:sz w:val="18"/>
                <w:szCs w:val="18"/>
              </w:rPr>
            </w:pPr>
            <w:r>
              <w:rPr>
                <w:sz w:val="18"/>
                <w:szCs w:val="18"/>
              </w:rPr>
              <w:t>F-3.1.5</w:t>
            </w:r>
          </w:p>
        </w:tc>
        <w:tc>
          <w:tcPr>
            <w:tcW w:w="2834" w:type="dxa"/>
            <w:gridSpan w:val="2"/>
            <w:tcBorders>
              <w:top w:val="single" w:sz="4" w:space="0" w:color="auto"/>
              <w:left w:val="single" w:sz="4" w:space="0" w:color="auto"/>
              <w:bottom w:val="single" w:sz="4" w:space="0" w:color="auto"/>
              <w:right w:val="single" w:sz="4" w:space="0" w:color="auto"/>
            </w:tcBorders>
          </w:tcPr>
          <w:p w14:paraId="137556D5" w14:textId="77777777" w:rsidR="00BC7B59" w:rsidRPr="00EA759C" w:rsidRDefault="00BC7B59" w:rsidP="00BC7B59">
            <w:pPr>
              <w:jc w:val="left"/>
              <w:rPr>
                <w:sz w:val="18"/>
                <w:szCs w:val="18"/>
              </w:rPr>
            </w:pPr>
            <w:r w:rsidRPr="00EA759C">
              <w:rPr>
                <w:sz w:val="18"/>
                <w:szCs w:val="18"/>
              </w:rPr>
              <w:t>Reconnexion</w:t>
            </w:r>
          </w:p>
        </w:tc>
        <w:tc>
          <w:tcPr>
            <w:tcW w:w="1417" w:type="dxa"/>
            <w:tcBorders>
              <w:top w:val="single" w:sz="4" w:space="0" w:color="auto"/>
              <w:left w:val="single" w:sz="4" w:space="0" w:color="auto"/>
              <w:bottom w:val="single" w:sz="4" w:space="0" w:color="auto"/>
              <w:right w:val="single" w:sz="4" w:space="0" w:color="auto"/>
            </w:tcBorders>
          </w:tcPr>
          <w:p w14:paraId="1790D703" w14:textId="77777777" w:rsidR="00BC7B59" w:rsidRPr="00EA759C" w:rsidRDefault="00D0071C" w:rsidP="00BC7B59">
            <w:pPr>
              <w:jc w:val="left"/>
              <w:rPr>
                <w:sz w:val="18"/>
                <w:szCs w:val="18"/>
              </w:rPr>
            </w:pPr>
            <w:sdt>
              <w:sdtPr>
                <w:rPr>
                  <w:sz w:val="18"/>
                  <w:szCs w:val="18"/>
                </w:rPr>
                <w:id w:val="135854457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2A955952" w14:textId="77777777" w:rsidR="00BC7B59" w:rsidRPr="00EA759C" w:rsidRDefault="00D0071C" w:rsidP="00BC7B59">
            <w:pPr>
              <w:jc w:val="left"/>
              <w:rPr>
                <w:sz w:val="18"/>
                <w:szCs w:val="18"/>
              </w:rPr>
            </w:pPr>
            <w:sdt>
              <w:sdtPr>
                <w:rPr>
                  <w:sz w:val="18"/>
                  <w:szCs w:val="18"/>
                </w:rPr>
                <w:id w:val="53600774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3E90605A" w14:textId="77777777" w:rsidR="00BC7B59" w:rsidRPr="00EA759C" w:rsidRDefault="00D0071C" w:rsidP="00BC7B59">
            <w:pPr>
              <w:jc w:val="left"/>
              <w:rPr>
                <w:sz w:val="18"/>
                <w:szCs w:val="18"/>
              </w:rPr>
            </w:pPr>
            <w:sdt>
              <w:sdtPr>
                <w:rPr>
                  <w:sz w:val="18"/>
                  <w:szCs w:val="18"/>
                </w:rPr>
                <w:id w:val="105944202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7DB49193" w14:textId="77777777" w:rsidR="00BC7B59" w:rsidRDefault="00D0071C" w:rsidP="00BC7B59">
            <w:pPr>
              <w:rPr>
                <w:sz w:val="18"/>
                <w:szCs w:val="18"/>
              </w:rPr>
            </w:pPr>
            <w:sdt>
              <w:sdtPr>
                <w:rPr>
                  <w:sz w:val="18"/>
                  <w:szCs w:val="18"/>
                </w:rPr>
                <w:id w:val="121646863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37157558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43CD3410" w14:textId="1341B62E" w:rsidR="00BC7B59" w:rsidRPr="00EA759C" w:rsidRDefault="00D0071C" w:rsidP="00BC7B59">
            <w:pPr>
              <w:rPr>
                <w:sz w:val="18"/>
                <w:szCs w:val="18"/>
              </w:rPr>
            </w:pPr>
            <w:sdt>
              <w:sdtPr>
                <w:rPr>
                  <w:sz w:val="18"/>
                  <w:szCs w:val="18"/>
                </w:rPr>
                <w:id w:val="-184346127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18628990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32531BB6" w14:textId="10C5AB0F" w:rsidR="00BC7B59" w:rsidRPr="00EA759C" w:rsidRDefault="00BC7B59" w:rsidP="00BC7B59">
            <w:pPr>
              <w:rPr>
                <w:sz w:val="18"/>
                <w:szCs w:val="18"/>
              </w:rPr>
            </w:pPr>
          </w:p>
        </w:tc>
      </w:tr>
      <w:tr w:rsidR="008C0458" w:rsidRPr="00EA759C" w14:paraId="275DA9AA" w14:textId="77777777" w:rsidTr="00A42623">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DEFD95" w14:textId="60D506C2" w:rsidR="008C0458" w:rsidRPr="00EA759C" w:rsidRDefault="00C336E4" w:rsidP="00553710">
            <w:pPr>
              <w:jc w:val="center"/>
              <w:rPr>
                <w:sz w:val="20"/>
                <w:szCs w:val="20"/>
              </w:rPr>
            </w:pPr>
            <w:r>
              <w:rPr>
                <w:sz w:val="20"/>
                <w:szCs w:val="20"/>
              </w:rPr>
              <w:t>F-</w:t>
            </w:r>
            <w:r w:rsidR="00CC1E38">
              <w:rPr>
                <w:sz w:val="20"/>
                <w:szCs w:val="20"/>
              </w:rPr>
              <w:t>3.2</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B3305F" w14:textId="77777777" w:rsidR="008C0458" w:rsidRPr="00EA759C" w:rsidRDefault="008C0458" w:rsidP="00553710">
            <w:pPr>
              <w:jc w:val="left"/>
              <w:rPr>
                <w:sz w:val="20"/>
                <w:szCs w:val="20"/>
              </w:rPr>
            </w:pPr>
            <w:r w:rsidRPr="00EA759C">
              <w:rPr>
                <w:sz w:val="20"/>
                <w:szCs w:val="20"/>
              </w:rPr>
              <w:t>Gestion du compte</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536E13" w14:textId="77777777" w:rsidR="008C0458" w:rsidRPr="00EA759C" w:rsidRDefault="008C0458" w:rsidP="00553710">
            <w:pPr>
              <w:jc w:val="left"/>
              <w:rPr>
                <w:sz w:val="20"/>
                <w:szCs w:val="20"/>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B2A645" w14:textId="77777777" w:rsidR="008C0458" w:rsidRPr="00EA759C" w:rsidRDefault="008C0458" w:rsidP="00BC7B59">
            <w:pPr>
              <w:rPr>
                <w:sz w:val="20"/>
                <w:szCs w:val="20"/>
              </w:rPr>
            </w:pPr>
          </w:p>
        </w:tc>
        <w:tc>
          <w:tcPr>
            <w:tcW w:w="287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A176F7" w14:textId="77777777" w:rsidR="008C0458" w:rsidRPr="00EA759C" w:rsidRDefault="008C0458" w:rsidP="00BC7B59">
            <w:pPr>
              <w:rPr>
                <w:sz w:val="20"/>
                <w:szCs w:val="20"/>
              </w:rPr>
            </w:pPr>
          </w:p>
        </w:tc>
      </w:tr>
      <w:tr w:rsidR="00BC7B59" w:rsidRPr="00EA759C" w14:paraId="6B486190"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4F42A09F" w14:textId="3DF29FA3" w:rsidR="00BC7B59" w:rsidRPr="00EA759C" w:rsidRDefault="00CC1E38" w:rsidP="00BC7B59">
            <w:pPr>
              <w:jc w:val="center"/>
              <w:rPr>
                <w:sz w:val="18"/>
                <w:szCs w:val="18"/>
              </w:rPr>
            </w:pPr>
            <w:r>
              <w:rPr>
                <w:sz w:val="18"/>
                <w:szCs w:val="18"/>
              </w:rPr>
              <w:t>F-3.2.1</w:t>
            </w:r>
          </w:p>
        </w:tc>
        <w:tc>
          <w:tcPr>
            <w:tcW w:w="2834" w:type="dxa"/>
            <w:gridSpan w:val="2"/>
            <w:tcBorders>
              <w:top w:val="single" w:sz="4" w:space="0" w:color="auto"/>
              <w:left w:val="single" w:sz="4" w:space="0" w:color="auto"/>
              <w:bottom w:val="single" w:sz="4" w:space="0" w:color="auto"/>
              <w:right w:val="single" w:sz="4" w:space="0" w:color="auto"/>
            </w:tcBorders>
          </w:tcPr>
          <w:p w14:paraId="4A18C0A3" w14:textId="77777777" w:rsidR="00BC7B59" w:rsidRPr="00EA759C" w:rsidRDefault="00BC7B59" w:rsidP="00BC7B59">
            <w:pPr>
              <w:jc w:val="left"/>
              <w:rPr>
                <w:sz w:val="18"/>
                <w:szCs w:val="18"/>
              </w:rPr>
            </w:pPr>
            <w:r w:rsidRPr="00EA759C">
              <w:rPr>
                <w:sz w:val="18"/>
                <w:szCs w:val="18"/>
              </w:rPr>
              <w:t>Consulter les informations personnelles. Cela inclus nom, prénom, adresse email, une des</w:t>
            </w:r>
            <w:r>
              <w:rPr>
                <w:sz w:val="18"/>
                <w:szCs w:val="18"/>
              </w:rPr>
              <w:t>cription et une photo de profil</w:t>
            </w:r>
            <w:r w:rsidRPr="00EA759C">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2A314FE" w14:textId="77777777" w:rsidR="00BC7B59" w:rsidRPr="00EA759C" w:rsidRDefault="00D0071C" w:rsidP="00BC7B59">
            <w:pPr>
              <w:jc w:val="left"/>
              <w:rPr>
                <w:sz w:val="18"/>
                <w:szCs w:val="18"/>
              </w:rPr>
            </w:pPr>
            <w:sdt>
              <w:sdtPr>
                <w:rPr>
                  <w:sz w:val="18"/>
                  <w:szCs w:val="18"/>
                </w:rPr>
                <w:id w:val="98258043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35691DB4" w14:textId="77777777" w:rsidR="00BC7B59" w:rsidRPr="00EA759C" w:rsidRDefault="00D0071C" w:rsidP="00BC7B59">
            <w:pPr>
              <w:jc w:val="left"/>
              <w:rPr>
                <w:sz w:val="18"/>
                <w:szCs w:val="18"/>
              </w:rPr>
            </w:pPr>
            <w:sdt>
              <w:sdtPr>
                <w:rPr>
                  <w:sz w:val="18"/>
                  <w:szCs w:val="18"/>
                </w:rPr>
                <w:id w:val="-200180404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iPhone</w:t>
            </w:r>
          </w:p>
          <w:p w14:paraId="1CA55C88" w14:textId="77777777" w:rsidR="00BC7B59" w:rsidRPr="00EA759C" w:rsidRDefault="00D0071C" w:rsidP="00BC7B59">
            <w:pPr>
              <w:jc w:val="left"/>
              <w:rPr>
                <w:sz w:val="18"/>
                <w:szCs w:val="18"/>
              </w:rPr>
            </w:pPr>
            <w:sdt>
              <w:sdtPr>
                <w:rPr>
                  <w:sz w:val="18"/>
                  <w:szCs w:val="18"/>
                </w:rPr>
                <w:id w:val="-1535191251"/>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20D08D9B" w14:textId="77777777" w:rsidR="00BC7B59" w:rsidRDefault="00D0071C" w:rsidP="00BC7B59">
            <w:pPr>
              <w:rPr>
                <w:sz w:val="18"/>
                <w:szCs w:val="18"/>
              </w:rPr>
            </w:pPr>
            <w:sdt>
              <w:sdtPr>
                <w:rPr>
                  <w:sz w:val="18"/>
                  <w:szCs w:val="18"/>
                </w:rPr>
                <w:id w:val="-199965047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16097120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EDB9497" w14:textId="7BD52C07" w:rsidR="00BC7B59" w:rsidRPr="00EA759C" w:rsidRDefault="00D0071C" w:rsidP="00BC7B59">
            <w:pPr>
              <w:rPr>
                <w:sz w:val="18"/>
                <w:szCs w:val="18"/>
              </w:rPr>
            </w:pPr>
            <w:sdt>
              <w:sdtPr>
                <w:rPr>
                  <w:sz w:val="18"/>
                  <w:szCs w:val="18"/>
                </w:rPr>
                <w:id w:val="-32328963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89897516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18E02DC3" w14:textId="08A274A2" w:rsidR="00BC7B59" w:rsidRPr="00EA759C" w:rsidRDefault="00BC7B59" w:rsidP="00BC7B59">
            <w:pPr>
              <w:rPr>
                <w:sz w:val="18"/>
                <w:szCs w:val="18"/>
              </w:rPr>
            </w:pPr>
          </w:p>
        </w:tc>
      </w:tr>
      <w:tr w:rsidR="00BC7B59" w:rsidRPr="00EA759C" w14:paraId="2506DE4E"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52D3B557" w14:textId="3733E927" w:rsidR="00BC7B59" w:rsidRPr="00EA759C" w:rsidRDefault="00CC1E38" w:rsidP="00BC7B59">
            <w:pPr>
              <w:jc w:val="center"/>
              <w:rPr>
                <w:sz w:val="18"/>
                <w:szCs w:val="18"/>
              </w:rPr>
            </w:pPr>
            <w:r>
              <w:rPr>
                <w:sz w:val="18"/>
                <w:szCs w:val="18"/>
              </w:rPr>
              <w:t>F-3.2.2</w:t>
            </w:r>
          </w:p>
        </w:tc>
        <w:tc>
          <w:tcPr>
            <w:tcW w:w="2834" w:type="dxa"/>
            <w:gridSpan w:val="2"/>
            <w:tcBorders>
              <w:top w:val="single" w:sz="4" w:space="0" w:color="auto"/>
              <w:left w:val="single" w:sz="4" w:space="0" w:color="auto"/>
              <w:bottom w:val="single" w:sz="4" w:space="0" w:color="auto"/>
              <w:right w:val="single" w:sz="4" w:space="0" w:color="auto"/>
            </w:tcBorders>
          </w:tcPr>
          <w:p w14:paraId="1EE0B754" w14:textId="77777777" w:rsidR="00BC7B59" w:rsidRPr="00EA759C" w:rsidRDefault="00BC7B59" w:rsidP="00BC7B59">
            <w:pPr>
              <w:jc w:val="left"/>
              <w:rPr>
                <w:sz w:val="18"/>
                <w:szCs w:val="18"/>
              </w:rPr>
            </w:pPr>
            <w:r w:rsidRPr="00EA759C">
              <w:rPr>
                <w:sz w:val="18"/>
                <w:szCs w:val="18"/>
              </w:rPr>
              <w:t>Modifier les informations personnelles. Cela inclus nom, prénom, adresse email, une des</w:t>
            </w:r>
            <w:r>
              <w:rPr>
                <w:sz w:val="18"/>
                <w:szCs w:val="18"/>
              </w:rPr>
              <w:t>cription et une photo de profil</w:t>
            </w:r>
            <w:r w:rsidRPr="00EA759C">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DE5DA7F" w14:textId="77777777" w:rsidR="00BC7B59" w:rsidRPr="00EA759C" w:rsidRDefault="00D0071C" w:rsidP="00BC7B59">
            <w:pPr>
              <w:jc w:val="left"/>
              <w:rPr>
                <w:sz w:val="18"/>
                <w:szCs w:val="18"/>
              </w:rPr>
            </w:pPr>
            <w:sdt>
              <w:sdtPr>
                <w:rPr>
                  <w:sz w:val="18"/>
                  <w:szCs w:val="18"/>
                </w:rPr>
                <w:id w:val="-566947631"/>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65FC10D4" w14:textId="77777777" w:rsidR="00BC7B59" w:rsidRPr="00EA759C" w:rsidRDefault="00D0071C" w:rsidP="00BC7B59">
            <w:pPr>
              <w:jc w:val="left"/>
              <w:rPr>
                <w:sz w:val="18"/>
                <w:szCs w:val="18"/>
              </w:rPr>
            </w:pPr>
            <w:sdt>
              <w:sdtPr>
                <w:rPr>
                  <w:sz w:val="18"/>
                  <w:szCs w:val="18"/>
                </w:rPr>
                <w:id w:val="157994140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121E74ED" w14:textId="77777777" w:rsidR="00BC7B59" w:rsidRPr="00EA759C" w:rsidRDefault="00D0071C" w:rsidP="00BC7B59">
            <w:pPr>
              <w:jc w:val="left"/>
              <w:rPr>
                <w:sz w:val="18"/>
                <w:szCs w:val="18"/>
              </w:rPr>
            </w:pPr>
            <w:sdt>
              <w:sdtPr>
                <w:rPr>
                  <w:sz w:val="18"/>
                  <w:szCs w:val="18"/>
                </w:rPr>
                <w:id w:val="-86652744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15830BFD" w14:textId="77777777" w:rsidR="00BC7B59" w:rsidRDefault="00D0071C" w:rsidP="00BC7B59">
            <w:pPr>
              <w:rPr>
                <w:sz w:val="18"/>
                <w:szCs w:val="18"/>
              </w:rPr>
            </w:pPr>
            <w:sdt>
              <w:sdtPr>
                <w:rPr>
                  <w:sz w:val="18"/>
                  <w:szCs w:val="18"/>
                </w:rPr>
                <w:id w:val="201417627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60986242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35786EC2" w14:textId="5F6FB4E3" w:rsidR="00BC7B59" w:rsidRPr="00EA759C" w:rsidRDefault="00D0071C" w:rsidP="00BC7B59">
            <w:pPr>
              <w:rPr>
                <w:sz w:val="18"/>
                <w:szCs w:val="18"/>
              </w:rPr>
            </w:pPr>
            <w:sdt>
              <w:sdtPr>
                <w:rPr>
                  <w:sz w:val="18"/>
                  <w:szCs w:val="18"/>
                </w:rPr>
                <w:id w:val="200570153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67873108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683DC6F7" w14:textId="3258D563" w:rsidR="00BC7B59" w:rsidRPr="00EA759C" w:rsidRDefault="00BC7B59" w:rsidP="00BC7B59">
            <w:pPr>
              <w:rPr>
                <w:sz w:val="18"/>
                <w:szCs w:val="18"/>
              </w:rPr>
            </w:pPr>
          </w:p>
        </w:tc>
      </w:tr>
      <w:tr w:rsidR="00BC7B59" w:rsidRPr="00EA759C" w14:paraId="318E64B4"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138B1162" w14:textId="2360D688" w:rsidR="00BC7B59" w:rsidRPr="00EA759C" w:rsidRDefault="00CC1E38" w:rsidP="00BC7B59">
            <w:pPr>
              <w:jc w:val="center"/>
              <w:rPr>
                <w:sz w:val="18"/>
                <w:szCs w:val="18"/>
              </w:rPr>
            </w:pPr>
            <w:r>
              <w:rPr>
                <w:sz w:val="18"/>
                <w:szCs w:val="18"/>
              </w:rPr>
              <w:t>F-3.2.3</w:t>
            </w:r>
          </w:p>
        </w:tc>
        <w:tc>
          <w:tcPr>
            <w:tcW w:w="2834" w:type="dxa"/>
            <w:gridSpan w:val="2"/>
            <w:tcBorders>
              <w:top w:val="single" w:sz="4" w:space="0" w:color="auto"/>
              <w:left w:val="single" w:sz="4" w:space="0" w:color="auto"/>
              <w:bottom w:val="single" w:sz="4" w:space="0" w:color="auto"/>
              <w:right w:val="single" w:sz="4" w:space="0" w:color="auto"/>
            </w:tcBorders>
          </w:tcPr>
          <w:p w14:paraId="5926952C" w14:textId="77777777" w:rsidR="00BC7B59" w:rsidRPr="00EA759C" w:rsidRDefault="00BC7B59" w:rsidP="00BC7B59">
            <w:pPr>
              <w:jc w:val="left"/>
              <w:rPr>
                <w:sz w:val="18"/>
                <w:szCs w:val="18"/>
              </w:rPr>
            </w:pPr>
            <w:r w:rsidRPr="00EA759C">
              <w:rPr>
                <w:sz w:val="18"/>
                <w:szCs w:val="18"/>
              </w:rPr>
              <w:t>Consulter les partitions partagées.</w:t>
            </w:r>
          </w:p>
        </w:tc>
        <w:tc>
          <w:tcPr>
            <w:tcW w:w="1417" w:type="dxa"/>
            <w:tcBorders>
              <w:top w:val="single" w:sz="4" w:space="0" w:color="auto"/>
              <w:left w:val="single" w:sz="4" w:space="0" w:color="auto"/>
              <w:bottom w:val="single" w:sz="4" w:space="0" w:color="auto"/>
              <w:right w:val="single" w:sz="4" w:space="0" w:color="auto"/>
            </w:tcBorders>
          </w:tcPr>
          <w:p w14:paraId="38359825" w14:textId="77777777" w:rsidR="00BC7B59" w:rsidRPr="00EA759C" w:rsidRDefault="00D0071C" w:rsidP="00BC7B59">
            <w:pPr>
              <w:jc w:val="left"/>
              <w:rPr>
                <w:sz w:val="18"/>
                <w:szCs w:val="18"/>
              </w:rPr>
            </w:pPr>
            <w:sdt>
              <w:sdtPr>
                <w:rPr>
                  <w:sz w:val="18"/>
                  <w:szCs w:val="18"/>
                </w:rPr>
                <w:id w:val="23498394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7B1A9124" w14:textId="77777777" w:rsidR="00BC7B59" w:rsidRPr="00EA759C" w:rsidRDefault="00D0071C" w:rsidP="00BC7B59">
            <w:pPr>
              <w:jc w:val="left"/>
              <w:rPr>
                <w:sz w:val="18"/>
                <w:szCs w:val="18"/>
              </w:rPr>
            </w:pPr>
            <w:sdt>
              <w:sdtPr>
                <w:rPr>
                  <w:sz w:val="18"/>
                  <w:szCs w:val="18"/>
                </w:rPr>
                <w:id w:val="-69460932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453EF9C7" w14:textId="77777777" w:rsidR="00BC7B59" w:rsidRPr="00EA759C" w:rsidRDefault="00D0071C" w:rsidP="00BC7B59">
            <w:pPr>
              <w:jc w:val="left"/>
              <w:rPr>
                <w:sz w:val="18"/>
                <w:szCs w:val="18"/>
              </w:rPr>
            </w:pPr>
            <w:sdt>
              <w:sdtPr>
                <w:rPr>
                  <w:sz w:val="18"/>
                  <w:szCs w:val="18"/>
                </w:rPr>
                <w:id w:val="-184369688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6B07F8AD" w14:textId="77777777" w:rsidR="00BC7B59" w:rsidRDefault="00D0071C" w:rsidP="00BC7B59">
            <w:pPr>
              <w:rPr>
                <w:sz w:val="18"/>
                <w:szCs w:val="18"/>
              </w:rPr>
            </w:pPr>
            <w:sdt>
              <w:sdtPr>
                <w:rPr>
                  <w:sz w:val="18"/>
                  <w:szCs w:val="18"/>
                </w:rPr>
                <w:id w:val="-122543937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26195286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C01301F" w14:textId="2BDBF0D2" w:rsidR="00BC7B59" w:rsidRPr="00EA759C" w:rsidRDefault="00D0071C" w:rsidP="00BC7B59">
            <w:pPr>
              <w:rPr>
                <w:sz w:val="18"/>
                <w:szCs w:val="18"/>
              </w:rPr>
            </w:pPr>
            <w:sdt>
              <w:sdtPr>
                <w:rPr>
                  <w:sz w:val="18"/>
                  <w:szCs w:val="18"/>
                </w:rPr>
                <w:id w:val="78663256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43241038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749FCD28" w14:textId="0C23B4CF" w:rsidR="00BC7B59" w:rsidRPr="00EA759C" w:rsidRDefault="00BC7B59" w:rsidP="00BC7B59">
            <w:pPr>
              <w:rPr>
                <w:sz w:val="18"/>
                <w:szCs w:val="18"/>
              </w:rPr>
            </w:pPr>
          </w:p>
        </w:tc>
      </w:tr>
      <w:tr w:rsidR="00BC7B59" w:rsidRPr="00EA759C" w14:paraId="50EA5E02"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3EBA19E5" w14:textId="71763DBE" w:rsidR="00BC7B59" w:rsidRPr="00EA759C" w:rsidRDefault="00CC1E38" w:rsidP="00BC7B59">
            <w:pPr>
              <w:jc w:val="center"/>
              <w:rPr>
                <w:sz w:val="18"/>
                <w:szCs w:val="18"/>
              </w:rPr>
            </w:pPr>
            <w:r>
              <w:rPr>
                <w:sz w:val="18"/>
                <w:szCs w:val="18"/>
              </w:rPr>
              <w:t>F-3.2.4</w:t>
            </w:r>
          </w:p>
        </w:tc>
        <w:tc>
          <w:tcPr>
            <w:tcW w:w="2834" w:type="dxa"/>
            <w:gridSpan w:val="2"/>
            <w:tcBorders>
              <w:top w:val="single" w:sz="4" w:space="0" w:color="auto"/>
              <w:left w:val="single" w:sz="4" w:space="0" w:color="auto"/>
              <w:bottom w:val="single" w:sz="4" w:space="0" w:color="auto"/>
              <w:right w:val="single" w:sz="4" w:space="0" w:color="auto"/>
            </w:tcBorders>
          </w:tcPr>
          <w:p w14:paraId="04802B21" w14:textId="77777777" w:rsidR="00BC7B59" w:rsidRPr="00EA759C" w:rsidRDefault="00BC7B59" w:rsidP="00BC7B59">
            <w:pPr>
              <w:jc w:val="left"/>
              <w:rPr>
                <w:sz w:val="18"/>
                <w:szCs w:val="18"/>
              </w:rPr>
            </w:pPr>
            <w:r w:rsidRPr="00EA759C">
              <w:rPr>
                <w:sz w:val="18"/>
                <w:szCs w:val="18"/>
              </w:rPr>
              <w:t>Consulter les partitions favorites</w:t>
            </w:r>
            <w:r>
              <w:rPr>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40348A9" w14:textId="77777777" w:rsidR="00BC7B59" w:rsidRPr="00EA759C" w:rsidRDefault="00D0071C" w:rsidP="00BC7B59">
            <w:pPr>
              <w:jc w:val="left"/>
              <w:rPr>
                <w:sz w:val="18"/>
                <w:szCs w:val="18"/>
              </w:rPr>
            </w:pPr>
            <w:sdt>
              <w:sdtPr>
                <w:rPr>
                  <w:sz w:val="18"/>
                  <w:szCs w:val="18"/>
                </w:rPr>
                <w:id w:val="-76261105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4D0753A9" w14:textId="77777777" w:rsidR="00BC7B59" w:rsidRPr="00EA759C" w:rsidRDefault="00D0071C" w:rsidP="00BC7B59">
            <w:pPr>
              <w:jc w:val="left"/>
              <w:rPr>
                <w:sz w:val="18"/>
                <w:szCs w:val="18"/>
              </w:rPr>
            </w:pPr>
            <w:sdt>
              <w:sdtPr>
                <w:rPr>
                  <w:sz w:val="18"/>
                  <w:szCs w:val="18"/>
                </w:rPr>
                <w:id w:val="70622674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2D215330" w14:textId="77777777" w:rsidR="00BC7B59" w:rsidRPr="00EA759C" w:rsidRDefault="00D0071C" w:rsidP="00BC7B59">
            <w:pPr>
              <w:jc w:val="left"/>
              <w:rPr>
                <w:sz w:val="18"/>
                <w:szCs w:val="18"/>
              </w:rPr>
            </w:pPr>
            <w:sdt>
              <w:sdtPr>
                <w:rPr>
                  <w:sz w:val="18"/>
                  <w:szCs w:val="18"/>
                </w:rPr>
                <w:id w:val="170196567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1F136E43" w14:textId="77777777" w:rsidR="00BC7B59" w:rsidRDefault="00D0071C" w:rsidP="00BC7B59">
            <w:pPr>
              <w:rPr>
                <w:sz w:val="18"/>
                <w:szCs w:val="18"/>
              </w:rPr>
            </w:pPr>
            <w:sdt>
              <w:sdtPr>
                <w:rPr>
                  <w:sz w:val="18"/>
                  <w:szCs w:val="18"/>
                </w:rPr>
                <w:id w:val="160044480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64674213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2811547" w14:textId="4779B158" w:rsidR="00BC7B59" w:rsidRPr="00EA759C" w:rsidRDefault="00D0071C" w:rsidP="00BC7B59">
            <w:pPr>
              <w:rPr>
                <w:sz w:val="18"/>
                <w:szCs w:val="18"/>
              </w:rPr>
            </w:pPr>
            <w:sdt>
              <w:sdtPr>
                <w:rPr>
                  <w:sz w:val="18"/>
                  <w:szCs w:val="18"/>
                </w:rPr>
                <w:id w:val="-45709979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882703915"/>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5D1A3183" w14:textId="242567EA" w:rsidR="00BC7B59" w:rsidRPr="00EA759C" w:rsidRDefault="00BC7B59" w:rsidP="00BC7B59">
            <w:pPr>
              <w:rPr>
                <w:sz w:val="18"/>
                <w:szCs w:val="18"/>
              </w:rPr>
            </w:pPr>
          </w:p>
        </w:tc>
      </w:tr>
      <w:tr w:rsidR="00BC7B59" w:rsidRPr="00EA759C" w14:paraId="43CF5B08"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4A255063" w14:textId="33D16753" w:rsidR="00BC7B59" w:rsidRPr="00EA759C" w:rsidRDefault="00CC1E38" w:rsidP="00BC7B59">
            <w:pPr>
              <w:jc w:val="center"/>
              <w:rPr>
                <w:sz w:val="18"/>
                <w:szCs w:val="18"/>
              </w:rPr>
            </w:pPr>
            <w:r>
              <w:rPr>
                <w:sz w:val="18"/>
                <w:szCs w:val="18"/>
              </w:rPr>
              <w:t>F-3.2.5</w:t>
            </w:r>
          </w:p>
        </w:tc>
        <w:tc>
          <w:tcPr>
            <w:tcW w:w="2834" w:type="dxa"/>
            <w:gridSpan w:val="2"/>
            <w:tcBorders>
              <w:top w:val="single" w:sz="4" w:space="0" w:color="auto"/>
              <w:left w:val="single" w:sz="4" w:space="0" w:color="auto"/>
              <w:bottom w:val="single" w:sz="4" w:space="0" w:color="auto"/>
              <w:right w:val="single" w:sz="4" w:space="0" w:color="auto"/>
            </w:tcBorders>
          </w:tcPr>
          <w:p w14:paraId="1489C1C1" w14:textId="77777777" w:rsidR="00BC7B59" w:rsidRPr="00EA759C" w:rsidRDefault="00BC7B59" w:rsidP="00BC7B59">
            <w:pPr>
              <w:jc w:val="left"/>
              <w:rPr>
                <w:sz w:val="18"/>
                <w:szCs w:val="18"/>
              </w:rPr>
            </w:pPr>
            <w:r>
              <w:rPr>
                <w:sz w:val="18"/>
                <w:szCs w:val="18"/>
              </w:rPr>
              <w:t>Ajouter une partition</w:t>
            </w:r>
            <w:r w:rsidRPr="00EA759C">
              <w:rPr>
                <w:sz w:val="18"/>
                <w:szCs w:val="18"/>
              </w:rPr>
              <w:t xml:space="preserve"> à la liste des favoris.</w:t>
            </w:r>
          </w:p>
        </w:tc>
        <w:tc>
          <w:tcPr>
            <w:tcW w:w="1417" w:type="dxa"/>
            <w:tcBorders>
              <w:top w:val="single" w:sz="4" w:space="0" w:color="auto"/>
              <w:left w:val="single" w:sz="4" w:space="0" w:color="auto"/>
              <w:bottom w:val="single" w:sz="4" w:space="0" w:color="auto"/>
              <w:right w:val="single" w:sz="4" w:space="0" w:color="auto"/>
            </w:tcBorders>
          </w:tcPr>
          <w:p w14:paraId="03DAD026" w14:textId="77777777" w:rsidR="00BC7B59" w:rsidRPr="00EA759C" w:rsidRDefault="00D0071C" w:rsidP="00BC7B59">
            <w:pPr>
              <w:jc w:val="left"/>
              <w:rPr>
                <w:sz w:val="18"/>
                <w:szCs w:val="18"/>
              </w:rPr>
            </w:pPr>
            <w:sdt>
              <w:sdtPr>
                <w:rPr>
                  <w:sz w:val="18"/>
                  <w:szCs w:val="18"/>
                </w:rPr>
                <w:id w:val="-667099561"/>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7C6FFCC5" w14:textId="77777777" w:rsidR="00BC7B59" w:rsidRPr="00EA759C" w:rsidRDefault="00D0071C" w:rsidP="00BC7B59">
            <w:pPr>
              <w:jc w:val="left"/>
              <w:rPr>
                <w:sz w:val="18"/>
                <w:szCs w:val="18"/>
              </w:rPr>
            </w:pPr>
            <w:sdt>
              <w:sdtPr>
                <w:rPr>
                  <w:sz w:val="18"/>
                  <w:szCs w:val="18"/>
                </w:rPr>
                <w:id w:val="27075459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6F410FE5" w14:textId="77777777" w:rsidR="00BC7B59" w:rsidRPr="00EA759C" w:rsidRDefault="00D0071C" w:rsidP="00BC7B59">
            <w:pPr>
              <w:jc w:val="left"/>
              <w:rPr>
                <w:sz w:val="18"/>
                <w:szCs w:val="18"/>
              </w:rPr>
            </w:pPr>
            <w:sdt>
              <w:sdtPr>
                <w:rPr>
                  <w:sz w:val="18"/>
                  <w:szCs w:val="18"/>
                </w:rPr>
                <w:id w:val="187388339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57B4DE30" w14:textId="77777777" w:rsidR="00BC7B59" w:rsidRDefault="00D0071C" w:rsidP="00BC7B59">
            <w:pPr>
              <w:rPr>
                <w:sz w:val="18"/>
                <w:szCs w:val="18"/>
              </w:rPr>
            </w:pPr>
            <w:sdt>
              <w:sdtPr>
                <w:rPr>
                  <w:sz w:val="18"/>
                  <w:szCs w:val="18"/>
                </w:rPr>
                <w:id w:val="116042393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92417949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2E0BA79F" w14:textId="50BCB519" w:rsidR="00BC7B59" w:rsidRPr="00EA759C" w:rsidRDefault="00D0071C" w:rsidP="00BC7B59">
            <w:pPr>
              <w:rPr>
                <w:sz w:val="18"/>
                <w:szCs w:val="18"/>
              </w:rPr>
            </w:pPr>
            <w:sdt>
              <w:sdtPr>
                <w:rPr>
                  <w:sz w:val="18"/>
                  <w:szCs w:val="18"/>
                </w:rPr>
                <w:id w:val="-117602574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0502938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102A5A1A" w14:textId="15417862" w:rsidR="00BC7B59" w:rsidRPr="00EA759C" w:rsidRDefault="00BC7B59" w:rsidP="00BC7B59">
            <w:pPr>
              <w:rPr>
                <w:sz w:val="18"/>
                <w:szCs w:val="18"/>
              </w:rPr>
            </w:pPr>
          </w:p>
        </w:tc>
      </w:tr>
      <w:tr w:rsidR="00BC7B59" w:rsidRPr="00EA759C" w14:paraId="10B10162"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4E4159B" w14:textId="423FEDFB" w:rsidR="00BC7B59" w:rsidRPr="00EA759C" w:rsidRDefault="00CC1E38" w:rsidP="00BC7B59">
            <w:pPr>
              <w:jc w:val="center"/>
              <w:rPr>
                <w:sz w:val="18"/>
                <w:szCs w:val="18"/>
              </w:rPr>
            </w:pPr>
            <w:r>
              <w:rPr>
                <w:sz w:val="18"/>
                <w:szCs w:val="18"/>
              </w:rPr>
              <w:t>F-3.2.6</w:t>
            </w:r>
          </w:p>
        </w:tc>
        <w:tc>
          <w:tcPr>
            <w:tcW w:w="2834" w:type="dxa"/>
            <w:gridSpan w:val="2"/>
            <w:tcBorders>
              <w:top w:val="single" w:sz="4" w:space="0" w:color="auto"/>
              <w:left w:val="single" w:sz="4" w:space="0" w:color="auto"/>
              <w:bottom w:val="single" w:sz="4" w:space="0" w:color="auto"/>
              <w:right w:val="single" w:sz="4" w:space="0" w:color="auto"/>
            </w:tcBorders>
          </w:tcPr>
          <w:p w14:paraId="3D1D8AAA" w14:textId="77777777" w:rsidR="00BC7B59" w:rsidRPr="00EA759C" w:rsidRDefault="00BC7B59" w:rsidP="00BC7B59">
            <w:pPr>
              <w:jc w:val="left"/>
              <w:rPr>
                <w:sz w:val="18"/>
                <w:szCs w:val="18"/>
              </w:rPr>
            </w:pPr>
            <w:r>
              <w:rPr>
                <w:sz w:val="18"/>
                <w:szCs w:val="18"/>
              </w:rPr>
              <w:t>Supprimer une partition</w:t>
            </w:r>
            <w:r w:rsidRPr="00EA759C">
              <w:rPr>
                <w:sz w:val="18"/>
                <w:szCs w:val="18"/>
              </w:rPr>
              <w:t xml:space="preserve"> partagée de l’utilisateur connecté.</w:t>
            </w:r>
          </w:p>
        </w:tc>
        <w:tc>
          <w:tcPr>
            <w:tcW w:w="1417" w:type="dxa"/>
            <w:tcBorders>
              <w:top w:val="single" w:sz="4" w:space="0" w:color="auto"/>
              <w:left w:val="single" w:sz="4" w:space="0" w:color="auto"/>
              <w:bottom w:val="single" w:sz="4" w:space="0" w:color="auto"/>
              <w:right w:val="single" w:sz="4" w:space="0" w:color="auto"/>
            </w:tcBorders>
          </w:tcPr>
          <w:p w14:paraId="315D6DCE" w14:textId="77777777" w:rsidR="00BC7B59" w:rsidRPr="00EA759C" w:rsidRDefault="00D0071C" w:rsidP="00BC7B59">
            <w:pPr>
              <w:jc w:val="left"/>
              <w:rPr>
                <w:sz w:val="18"/>
                <w:szCs w:val="18"/>
              </w:rPr>
            </w:pPr>
            <w:sdt>
              <w:sdtPr>
                <w:rPr>
                  <w:sz w:val="18"/>
                  <w:szCs w:val="18"/>
                </w:rPr>
                <w:id w:val="-42557418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684A4DB4" w14:textId="77777777" w:rsidR="00BC7B59" w:rsidRPr="00EA759C" w:rsidRDefault="00D0071C" w:rsidP="00BC7B59">
            <w:pPr>
              <w:jc w:val="left"/>
              <w:rPr>
                <w:sz w:val="18"/>
                <w:szCs w:val="18"/>
              </w:rPr>
            </w:pPr>
            <w:sdt>
              <w:sdtPr>
                <w:rPr>
                  <w:sz w:val="18"/>
                  <w:szCs w:val="18"/>
                </w:rPr>
                <w:id w:val="213743975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0593D261" w14:textId="77777777" w:rsidR="00BC7B59" w:rsidRPr="00EA759C" w:rsidRDefault="00D0071C" w:rsidP="00BC7B59">
            <w:pPr>
              <w:jc w:val="left"/>
              <w:rPr>
                <w:sz w:val="18"/>
                <w:szCs w:val="18"/>
              </w:rPr>
            </w:pPr>
            <w:sdt>
              <w:sdtPr>
                <w:rPr>
                  <w:sz w:val="18"/>
                  <w:szCs w:val="18"/>
                </w:rPr>
                <w:id w:val="-109831657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37DB7754" w14:textId="77777777" w:rsidR="00BC7B59" w:rsidRDefault="00D0071C" w:rsidP="00BC7B59">
            <w:pPr>
              <w:rPr>
                <w:sz w:val="18"/>
                <w:szCs w:val="18"/>
              </w:rPr>
            </w:pPr>
            <w:sdt>
              <w:sdtPr>
                <w:rPr>
                  <w:sz w:val="18"/>
                  <w:szCs w:val="18"/>
                </w:rPr>
                <w:id w:val="-45355424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60126201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2FA7A81" w14:textId="797DA715" w:rsidR="00BC7B59" w:rsidRPr="00EA759C" w:rsidRDefault="00D0071C" w:rsidP="00BC7B59">
            <w:pPr>
              <w:rPr>
                <w:sz w:val="18"/>
                <w:szCs w:val="18"/>
              </w:rPr>
            </w:pPr>
            <w:sdt>
              <w:sdtPr>
                <w:rPr>
                  <w:sz w:val="18"/>
                  <w:szCs w:val="18"/>
                </w:rPr>
                <w:id w:val="106916317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4478007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2E3A613C" w14:textId="6F083501" w:rsidR="00BC7B59" w:rsidRPr="00EA759C" w:rsidRDefault="00BC7B59" w:rsidP="00BC7B59">
            <w:pPr>
              <w:rPr>
                <w:sz w:val="18"/>
                <w:szCs w:val="18"/>
              </w:rPr>
            </w:pPr>
          </w:p>
        </w:tc>
      </w:tr>
      <w:tr w:rsidR="00BC7B59" w:rsidRPr="00EA759C" w14:paraId="4B3A94E5"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718EC41F" w14:textId="5BD138E7" w:rsidR="00BC7B59" w:rsidRPr="00EA759C" w:rsidRDefault="00CC1E38" w:rsidP="00BC7B59">
            <w:pPr>
              <w:jc w:val="center"/>
              <w:rPr>
                <w:sz w:val="18"/>
                <w:szCs w:val="18"/>
              </w:rPr>
            </w:pPr>
            <w:r>
              <w:rPr>
                <w:sz w:val="18"/>
                <w:szCs w:val="18"/>
              </w:rPr>
              <w:lastRenderedPageBreak/>
              <w:t>F-3.2.7</w:t>
            </w:r>
          </w:p>
        </w:tc>
        <w:tc>
          <w:tcPr>
            <w:tcW w:w="2834" w:type="dxa"/>
            <w:gridSpan w:val="2"/>
            <w:tcBorders>
              <w:top w:val="single" w:sz="4" w:space="0" w:color="auto"/>
              <w:left w:val="single" w:sz="4" w:space="0" w:color="auto"/>
              <w:bottom w:val="single" w:sz="4" w:space="0" w:color="auto"/>
              <w:right w:val="single" w:sz="4" w:space="0" w:color="auto"/>
            </w:tcBorders>
          </w:tcPr>
          <w:p w14:paraId="0D06C9F5" w14:textId="77777777" w:rsidR="00BC7B59" w:rsidRPr="00EA759C" w:rsidRDefault="00BC7B59" w:rsidP="00BC7B59">
            <w:pPr>
              <w:jc w:val="left"/>
              <w:rPr>
                <w:sz w:val="18"/>
                <w:szCs w:val="18"/>
              </w:rPr>
            </w:pPr>
            <w:r>
              <w:rPr>
                <w:sz w:val="18"/>
                <w:szCs w:val="18"/>
              </w:rPr>
              <w:t>Supprimer une partition</w:t>
            </w:r>
            <w:r w:rsidRPr="00EA759C">
              <w:rPr>
                <w:sz w:val="18"/>
                <w:szCs w:val="18"/>
              </w:rPr>
              <w:t xml:space="preserve"> de la liste des favoris.</w:t>
            </w:r>
          </w:p>
        </w:tc>
        <w:tc>
          <w:tcPr>
            <w:tcW w:w="1417" w:type="dxa"/>
            <w:tcBorders>
              <w:top w:val="single" w:sz="4" w:space="0" w:color="auto"/>
              <w:left w:val="single" w:sz="4" w:space="0" w:color="auto"/>
              <w:bottom w:val="single" w:sz="4" w:space="0" w:color="auto"/>
              <w:right w:val="single" w:sz="4" w:space="0" w:color="auto"/>
            </w:tcBorders>
          </w:tcPr>
          <w:p w14:paraId="587E76AC" w14:textId="77777777" w:rsidR="00BC7B59" w:rsidRPr="00EA759C" w:rsidRDefault="00D0071C" w:rsidP="00BC7B59">
            <w:pPr>
              <w:jc w:val="left"/>
              <w:rPr>
                <w:sz w:val="18"/>
                <w:szCs w:val="18"/>
              </w:rPr>
            </w:pPr>
            <w:sdt>
              <w:sdtPr>
                <w:rPr>
                  <w:sz w:val="18"/>
                  <w:szCs w:val="18"/>
                </w:rPr>
                <w:id w:val="-1919857708"/>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069B86F2" w14:textId="77777777" w:rsidR="00BC7B59" w:rsidRPr="00EA759C" w:rsidRDefault="00D0071C" w:rsidP="00BC7B59">
            <w:pPr>
              <w:jc w:val="left"/>
              <w:rPr>
                <w:sz w:val="18"/>
                <w:szCs w:val="18"/>
              </w:rPr>
            </w:pPr>
            <w:sdt>
              <w:sdtPr>
                <w:rPr>
                  <w:sz w:val="18"/>
                  <w:szCs w:val="18"/>
                </w:rPr>
                <w:id w:val="136687096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179498F4" w14:textId="77777777" w:rsidR="00BC7B59" w:rsidRPr="00EA759C" w:rsidRDefault="00D0071C" w:rsidP="00BC7B59">
            <w:pPr>
              <w:jc w:val="left"/>
              <w:rPr>
                <w:sz w:val="18"/>
                <w:szCs w:val="18"/>
              </w:rPr>
            </w:pPr>
            <w:sdt>
              <w:sdtPr>
                <w:rPr>
                  <w:sz w:val="18"/>
                  <w:szCs w:val="18"/>
                </w:rPr>
                <w:id w:val="-759291658"/>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1819CE6B" w14:textId="77777777" w:rsidR="00BC7B59" w:rsidRDefault="00D0071C" w:rsidP="00BC7B59">
            <w:pPr>
              <w:rPr>
                <w:sz w:val="18"/>
                <w:szCs w:val="18"/>
              </w:rPr>
            </w:pPr>
            <w:sdt>
              <w:sdtPr>
                <w:rPr>
                  <w:sz w:val="18"/>
                  <w:szCs w:val="18"/>
                </w:rPr>
                <w:id w:val="-92286810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32631204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3ABC9478" w14:textId="31109738" w:rsidR="00BC7B59" w:rsidRPr="00EA759C" w:rsidRDefault="00D0071C" w:rsidP="00BC7B59">
            <w:pPr>
              <w:rPr>
                <w:sz w:val="18"/>
                <w:szCs w:val="18"/>
              </w:rPr>
            </w:pPr>
            <w:sdt>
              <w:sdtPr>
                <w:rPr>
                  <w:sz w:val="18"/>
                  <w:szCs w:val="18"/>
                </w:rPr>
                <w:id w:val="80265912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68598106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6F989289" w14:textId="45CD5195" w:rsidR="00BC7B59" w:rsidRPr="00EA759C" w:rsidRDefault="00BC7B59" w:rsidP="00BC7B59">
            <w:pPr>
              <w:rPr>
                <w:sz w:val="18"/>
                <w:szCs w:val="18"/>
              </w:rPr>
            </w:pPr>
          </w:p>
        </w:tc>
      </w:tr>
      <w:tr w:rsidR="00BC7B59" w:rsidRPr="00EA759C" w14:paraId="5BE205FB"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216EEA3D" w14:textId="568AFC42" w:rsidR="00BC7B59" w:rsidRPr="00EA759C" w:rsidRDefault="00CC1E38" w:rsidP="00BC7B59">
            <w:pPr>
              <w:jc w:val="center"/>
              <w:rPr>
                <w:sz w:val="18"/>
                <w:szCs w:val="18"/>
              </w:rPr>
            </w:pPr>
            <w:r>
              <w:rPr>
                <w:sz w:val="18"/>
                <w:szCs w:val="18"/>
              </w:rPr>
              <w:t>F-3.2.8</w:t>
            </w:r>
          </w:p>
        </w:tc>
        <w:tc>
          <w:tcPr>
            <w:tcW w:w="2834" w:type="dxa"/>
            <w:gridSpan w:val="2"/>
            <w:tcBorders>
              <w:top w:val="single" w:sz="4" w:space="0" w:color="auto"/>
              <w:left w:val="single" w:sz="4" w:space="0" w:color="auto"/>
              <w:bottom w:val="single" w:sz="4" w:space="0" w:color="auto"/>
              <w:right w:val="single" w:sz="4" w:space="0" w:color="auto"/>
            </w:tcBorders>
          </w:tcPr>
          <w:p w14:paraId="371CDFDB" w14:textId="77777777" w:rsidR="00BC7B59" w:rsidRPr="00EA759C" w:rsidRDefault="00BC7B59" w:rsidP="00BC7B59">
            <w:pPr>
              <w:jc w:val="left"/>
              <w:rPr>
                <w:sz w:val="18"/>
                <w:szCs w:val="18"/>
              </w:rPr>
            </w:pPr>
            <w:r w:rsidRPr="00EA759C">
              <w:rPr>
                <w:sz w:val="18"/>
                <w:szCs w:val="18"/>
              </w:rPr>
              <w:t>Consulter les abonnements.</w:t>
            </w:r>
          </w:p>
        </w:tc>
        <w:tc>
          <w:tcPr>
            <w:tcW w:w="1417" w:type="dxa"/>
            <w:tcBorders>
              <w:top w:val="single" w:sz="4" w:space="0" w:color="auto"/>
              <w:left w:val="single" w:sz="4" w:space="0" w:color="auto"/>
              <w:bottom w:val="single" w:sz="4" w:space="0" w:color="auto"/>
              <w:right w:val="single" w:sz="4" w:space="0" w:color="auto"/>
            </w:tcBorders>
          </w:tcPr>
          <w:p w14:paraId="69C4A927" w14:textId="77777777" w:rsidR="00BC7B59" w:rsidRPr="00EA759C" w:rsidRDefault="00D0071C" w:rsidP="00BC7B59">
            <w:pPr>
              <w:jc w:val="left"/>
              <w:rPr>
                <w:sz w:val="18"/>
                <w:szCs w:val="18"/>
              </w:rPr>
            </w:pPr>
            <w:sdt>
              <w:sdtPr>
                <w:rPr>
                  <w:sz w:val="18"/>
                  <w:szCs w:val="18"/>
                </w:rPr>
                <w:id w:val="-34548105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389A19C8" w14:textId="77777777" w:rsidR="00BC7B59" w:rsidRPr="00EA759C" w:rsidRDefault="00D0071C" w:rsidP="00BC7B59">
            <w:pPr>
              <w:jc w:val="left"/>
              <w:rPr>
                <w:sz w:val="18"/>
                <w:szCs w:val="18"/>
              </w:rPr>
            </w:pPr>
            <w:sdt>
              <w:sdtPr>
                <w:rPr>
                  <w:sz w:val="18"/>
                  <w:szCs w:val="18"/>
                </w:rPr>
                <w:id w:val="56661263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0ADBD49E" w14:textId="77777777" w:rsidR="00BC7B59" w:rsidRPr="00EA759C" w:rsidRDefault="00D0071C" w:rsidP="00BC7B59">
            <w:pPr>
              <w:jc w:val="left"/>
              <w:rPr>
                <w:sz w:val="18"/>
                <w:szCs w:val="18"/>
              </w:rPr>
            </w:pPr>
            <w:sdt>
              <w:sdtPr>
                <w:rPr>
                  <w:sz w:val="18"/>
                  <w:szCs w:val="18"/>
                </w:rPr>
                <w:id w:val="105843635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727C8D08" w14:textId="77777777" w:rsidR="00BC7B59" w:rsidRDefault="00D0071C" w:rsidP="00BC7B59">
            <w:pPr>
              <w:rPr>
                <w:sz w:val="18"/>
                <w:szCs w:val="18"/>
              </w:rPr>
            </w:pPr>
            <w:sdt>
              <w:sdtPr>
                <w:rPr>
                  <w:sz w:val="18"/>
                  <w:szCs w:val="18"/>
                </w:rPr>
                <w:id w:val="-92202333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08831119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2E786566" w14:textId="2F3B65BE" w:rsidR="00BC7B59" w:rsidRPr="00EA759C" w:rsidRDefault="00D0071C" w:rsidP="00BC7B59">
            <w:pPr>
              <w:rPr>
                <w:sz w:val="18"/>
                <w:szCs w:val="18"/>
              </w:rPr>
            </w:pPr>
            <w:sdt>
              <w:sdtPr>
                <w:rPr>
                  <w:sz w:val="18"/>
                  <w:szCs w:val="18"/>
                </w:rPr>
                <w:id w:val="-78418644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20340916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5BD6D624" w14:textId="69772A35" w:rsidR="00BC7B59" w:rsidRPr="00EA759C" w:rsidRDefault="00BC7B59" w:rsidP="00BC7B59">
            <w:pPr>
              <w:rPr>
                <w:sz w:val="18"/>
                <w:szCs w:val="18"/>
              </w:rPr>
            </w:pPr>
          </w:p>
        </w:tc>
      </w:tr>
      <w:tr w:rsidR="00BC7B59" w:rsidRPr="00EA759C" w14:paraId="4B2CB9C1"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90C6566" w14:textId="78AAE4AE" w:rsidR="00BC7B59" w:rsidRPr="00EA759C" w:rsidRDefault="00CC1E38" w:rsidP="00BC7B59">
            <w:pPr>
              <w:jc w:val="center"/>
              <w:rPr>
                <w:sz w:val="18"/>
                <w:szCs w:val="18"/>
              </w:rPr>
            </w:pPr>
            <w:r>
              <w:rPr>
                <w:sz w:val="18"/>
                <w:szCs w:val="18"/>
              </w:rPr>
              <w:t>F-3.2.9</w:t>
            </w:r>
          </w:p>
        </w:tc>
        <w:tc>
          <w:tcPr>
            <w:tcW w:w="2834" w:type="dxa"/>
            <w:gridSpan w:val="2"/>
            <w:tcBorders>
              <w:top w:val="single" w:sz="4" w:space="0" w:color="auto"/>
              <w:left w:val="single" w:sz="4" w:space="0" w:color="auto"/>
              <w:bottom w:val="single" w:sz="4" w:space="0" w:color="auto"/>
              <w:right w:val="single" w:sz="4" w:space="0" w:color="auto"/>
            </w:tcBorders>
          </w:tcPr>
          <w:p w14:paraId="3B9AAD28" w14:textId="77777777" w:rsidR="00BC7B59" w:rsidRPr="00EA759C" w:rsidRDefault="00BC7B59" w:rsidP="00BC7B59">
            <w:pPr>
              <w:jc w:val="left"/>
              <w:rPr>
                <w:sz w:val="18"/>
                <w:szCs w:val="18"/>
              </w:rPr>
            </w:pPr>
            <w:r w:rsidRPr="00EA759C">
              <w:rPr>
                <w:sz w:val="18"/>
                <w:szCs w:val="18"/>
              </w:rPr>
              <w:t>Consulter les abonnées.</w:t>
            </w:r>
          </w:p>
        </w:tc>
        <w:tc>
          <w:tcPr>
            <w:tcW w:w="1417" w:type="dxa"/>
            <w:tcBorders>
              <w:top w:val="single" w:sz="4" w:space="0" w:color="auto"/>
              <w:left w:val="single" w:sz="4" w:space="0" w:color="auto"/>
              <w:bottom w:val="single" w:sz="4" w:space="0" w:color="auto"/>
              <w:right w:val="single" w:sz="4" w:space="0" w:color="auto"/>
            </w:tcBorders>
          </w:tcPr>
          <w:p w14:paraId="37F1ACBA" w14:textId="77777777" w:rsidR="00BC7B59" w:rsidRPr="00EA759C" w:rsidRDefault="00D0071C" w:rsidP="00BC7B59">
            <w:pPr>
              <w:jc w:val="left"/>
              <w:rPr>
                <w:sz w:val="18"/>
                <w:szCs w:val="18"/>
              </w:rPr>
            </w:pPr>
            <w:sdt>
              <w:sdtPr>
                <w:rPr>
                  <w:sz w:val="18"/>
                  <w:szCs w:val="18"/>
                </w:rPr>
                <w:id w:val="-24874120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4D7C2334" w14:textId="77777777" w:rsidR="00BC7B59" w:rsidRPr="00EA759C" w:rsidRDefault="00D0071C" w:rsidP="00BC7B59">
            <w:pPr>
              <w:jc w:val="left"/>
              <w:rPr>
                <w:sz w:val="18"/>
                <w:szCs w:val="18"/>
              </w:rPr>
            </w:pPr>
            <w:sdt>
              <w:sdtPr>
                <w:rPr>
                  <w:sz w:val="18"/>
                  <w:szCs w:val="18"/>
                </w:rPr>
                <w:id w:val="-189449445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2E5F4E3E" w14:textId="77777777" w:rsidR="00BC7B59" w:rsidRPr="00EA759C" w:rsidRDefault="00D0071C" w:rsidP="00BC7B59">
            <w:pPr>
              <w:jc w:val="left"/>
              <w:rPr>
                <w:sz w:val="18"/>
                <w:szCs w:val="18"/>
              </w:rPr>
            </w:pPr>
            <w:sdt>
              <w:sdtPr>
                <w:rPr>
                  <w:sz w:val="18"/>
                  <w:szCs w:val="18"/>
                </w:rPr>
                <w:id w:val="-74372313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4545A589" w14:textId="77777777" w:rsidR="00BC7B59" w:rsidRDefault="00D0071C" w:rsidP="00BC7B59">
            <w:pPr>
              <w:rPr>
                <w:sz w:val="18"/>
                <w:szCs w:val="18"/>
              </w:rPr>
            </w:pPr>
            <w:sdt>
              <w:sdtPr>
                <w:rPr>
                  <w:sz w:val="18"/>
                  <w:szCs w:val="18"/>
                </w:rPr>
                <w:id w:val="69558365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137952241"/>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9497DE3" w14:textId="1BEC41C1" w:rsidR="00BC7B59" w:rsidRPr="00EA759C" w:rsidRDefault="00D0071C" w:rsidP="00BC7B59">
            <w:pPr>
              <w:rPr>
                <w:sz w:val="18"/>
                <w:szCs w:val="18"/>
              </w:rPr>
            </w:pPr>
            <w:sdt>
              <w:sdtPr>
                <w:rPr>
                  <w:sz w:val="18"/>
                  <w:szCs w:val="18"/>
                </w:rPr>
                <w:id w:val="-143959760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21238253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336F2D61" w14:textId="78184EEA" w:rsidR="00BC7B59" w:rsidRPr="00EA759C" w:rsidRDefault="00BC7B59" w:rsidP="00BC7B59">
            <w:pPr>
              <w:rPr>
                <w:sz w:val="18"/>
                <w:szCs w:val="18"/>
              </w:rPr>
            </w:pPr>
          </w:p>
        </w:tc>
      </w:tr>
      <w:tr w:rsidR="00BC7B59" w:rsidRPr="00EA759C" w14:paraId="4F97D903"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DDF00F3" w14:textId="22567E35" w:rsidR="00BC7B59" w:rsidRPr="00EA759C" w:rsidRDefault="00CC1E38" w:rsidP="00BC7B59">
            <w:pPr>
              <w:jc w:val="center"/>
              <w:rPr>
                <w:sz w:val="18"/>
                <w:szCs w:val="18"/>
              </w:rPr>
            </w:pPr>
            <w:r>
              <w:rPr>
                <w:sz w:val="18"/>
                <w:szCs w:val="18"/>
              </w:rPr>
              <w:t>F-3.2.10</w:t>
            </w:r>
          </w:p>
        </w:tc>
        <w:tc>
          <w:tcPr>
            <w:tcW w:w="2834" w:type="dxa"/>
            <w:gridSpan w:val="2"/>
            <w:tcBorders>
              <w:top w:val="single" w:sz="4" w:space="0" w:color="auto"/>
              <w:left w:val="single" w:sz="4" w:space="0" w:color="auto"/>
              <w:bottom w:val="single" w:sz="4" w:space="0" w:color="auto"/>
              <w:right w:val="single" w:sz="4" w:space="0" w:color="auto"/>
            </w:tcBorders>
          </w:tcPr>
          <w:p w14:paraId="3F3429F7" w14:textId="77777777" w:rsidR="00BC7B59" w:rsidRPr="00EA759C" w:rsidRDefault="00BC7B59" w:rsidP="00BC7B59">
            <w:pPr>
              <w:jc w:val="left"/>
              <w:rPr>
                <w:sz w:val="18"/>
                <w:szCs w:val="18"/>
              </w:rPr>
            </w:pPr>
            <w:r w:rsidRPr="00EA759C">
              <w:rPr>
                <w:sz w:val="18"/>
                <w:szCs w:val="18"/>
              </w:rPr>
              <w:t>Ajouter un abonnement.</w:t>
            </w:r>
          </w:p>
        </w:tc>
        <w:tc>
          <w:tcPr>
            <w:tcW w:w="1417" w:type="dxa"/>
            <w:tcBorders>
              <w:top w:val="single" w:sz="4" w:space="0" w:color="auto"/>
              <w:left w:val="single" w:sz="4" w:space="0" w:color="auto"/>
              <w:bottom w:val="single" w:sz="4" w:space="0" w:color="auto"/>
              <w:right w:val="single" w:sz="4" w:space="0" w:color="auto"/>
            </w:tcBorders>
          </w:tcPr>
          <w:p w14:paraId="4F3AD1B4" w14:textId="77777777" w:rsidR="00BC7B59" w:rsidRPr="00EA759C" w:rsidRDefault="00D0071C" w:rsidP="00BC7B59">
            <w:pPr>
              <w:jc w:val="left"/>
              <w:rPr>
                <w:sz w:val="18"/>
                <w:szCs w:val="18"/>
              </w:rPr>
            </w:pPr>
            <w:sdt>
              <w:sdtPr>
                <w:rPr>
                  <w:sz w:val="18"/>
                  <w:szCs w:val="18"/>
                </w:rPr>
                <w:id w:val="200970739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1E8BD297" w14:textId="77777777" w:rsidR="00BC7B59" w:rsidRPr="00EA759C" w:rsidRDefault="00D0071C" w:rsidP="00BC7B59">
            <w:pPr>
              <w:jc w:val="left"/>
              <w:rPr>
                <w:sz w:val="18"/>
                <w:szCs w:val="18"/>
              </w:rPr>
            </w:pPr>
            <w:sdt>
              <w:sdtPr>
                <w:rPr>
                  <w:sz w:val="18"/>
                  <w:szCs w:val="18"/>
                </w:rPr>
                <w:id w:val="143431527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751AA96B" w14:textId="77777777" w:rsidR="00BC7B59" w:rsidRPr="00EA759C" w:rsidRDefault="00D0071C" w:rsidP="00BC7B59">
            <w:pPr>
              <w:jc w:val="left"/>
              <w:rPr>
                <w:sz w:val="18"/>
                <w:szCs w:val="18"/>
              </w:rPr>
            </w:pPr>
            <w:sdt>
              <w:sdtPr>
                <w:rPr>
                  <w:sz w:val="18"/>
                  <w:szCs w:val="18"/>
                </w:rPr>
                <w:id w:val="-76345852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1B4B553E" w14:textId="77777777" w:rsidR="00BC7B59" w:rsidRDefault="00D0071C" w:rsidP="00BC7B59">
            <w:pPr>
              <w:rPr>
                <w:sz w:val="18"/>
                <w:szCs w:val="18"/>
              </w:rPr>
            </w:pPr>
            <w:sdt>
              <w:sdtPr>
                <w:rPr>
                  <w:sz w:val="18"/>
                  <w:szCs w:val="18"/>
                </w:rPr>
                <w:id w:val="-155569465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9521542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1AE2616A" w14:textId="3411E43F" w:rsidR="00BC7B59" w:rsidRPr="00EA759C" w:rsidRDefault="00D0071C" w:rsidP="00BC7B59">
            <w:pPr>
              <w:rPr>
                <w:sz w:val="18"/>
                <w:szCs w:val="18"/>
              </w:rPr>
            </w:pPr>
            <w:sdt>
              <w:sdtPr>
                <w:rPr>
                  <w:sz w:val="18"/>
                  <w:szCs w:val="18"/>
                </w:rPr>
                <w:id w:val="-94045537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74510679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79BFD694" w14:textId="4C0F8132" w:rsidR="00BC7B59" w:rsidRPr="00EA759C" w:rsidRDefault="00BC7B59" w:rsidP="00BC7B59">
            <w:pPr>
              <w:rPr>
                <w:sz w:val="18"/>
                <w:szCs w:val="18"/>
              </w:rPr>
            </w:pPr>
          </w:p>
        </w:tc>
      </w:tr>
      <w:tr w:rsidR="00BC7B59" w:rsidRPr="00EA759C" w14:paraId="2D80F427"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0F6D1BA3" w14:textId="48C29963" w:rsidR="00BC7B59" w:rsidRPr="00EA759C" w:rsidRDefault="00CC1E38" w:rsidP="00BC7B59">
            <w:pPr>
              <w:jc w:val="center"/>
              <w:rPr>
                <w:sz w:val="18"/>
                <w:szCs w:val="18"/>
              </w:rPr>
            </w:pPr>
            <w:r>
              <w:rPr>
                <w:sz w:val="18"/>
                <w:szCs w:val="18"/>
              </w:rPr>
              <w:t>F-3.2.11</w:t>
            </w:r>
          </w:p>
        </w:tc>
        <w:tc>
          <w:tcPr>
            <w:tcW w:w="2834" w:type="dxa"/>
            <w:gridSpan w:val="2"/>
            <w:tcBorders>
              <w:top w:val="single" w:sz="4" w:space="0" w:color="auto"/>
              <w:left w:val="single" w:sz="4" w:space="0" w:color="auto"/>
              <w:bottom w:val="single" w:sz="4" w:space="0" w:color="auto"/>
              <w:right w:val="single" w:sz="4" w:space="0" w:color="auto"/>
            </w:tcBorders>
          </w:tcPr>
          <w:p w14:paraId="67CA03FE" w14:textId="77777777" w:rsidR="00BC7B59" w:rsidRPr="00EA759C" w:rsidRDefault="00BC7B59" w:rsidP="00BC7B59">
            <w:pPr>
              <w:jc w:val="left"/>
              <w:rPr>
                <w:sz w:val="18"/>
                <w:szCs w:val="18"/>
              </w:rPr>
            </w:pPr>
            <w:r w:rsidRPr="00EA759C">
              <w:rPr>
                <w:sz w:val="18"/>
                <w:szCs w:val="18"/>
              </w:rPr>
              <w:t>Supprimer un abonnement.</w:t>
            </w:r>
          </w:p>
        </w:tc>
        <w:tc>
          <w:tcPr>
            <w:tcW w:w="1417" w:type="dxa"/>
            <w:tcBorders>
              <w:top w:val="single" w:sz="4" w:space="0" w:color="auto"/>
              <w:left w:val="single" w:sz="4" w:space="0" w:color="auto"/>
              <w:bottom w:val="single" w:sz="4" w:space="0" w:color="auto"/>
              <w:right w:val="single" w:sz="4" w:space="0" w:color="auto"/>
            </w:tcBorders>
          </w:tcPr>
          <w:p w14:paraId="4C0827ED" w14:textId="77777777" w:rsidR="00BC7B59" w:rsidRPr="00EA759C" w:rsidRDefault="00D0071C" w:rsidP="00BC7B59">
            <w:pPr>
              <w:jc w:val="left"/>
              <w:rPr>
                <w:sz w:val="18"/>
                <w:szCs w:val="18"/>
              </w:rPr>
            </w:pPr>
            <w:sdt>
              <w:sdtPr>
                <w:rPr>
                  <w:sz w:val="18"/>
                  <w:szCs w:val="18"/>
                </w:rPr>
                <w:id w:val="-159115855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6FF08437" w14:textId="77777777" w:rsidR="00BC7B59" w:rsidRPr="00EA759C" w:rsidRDefault="00D0071C" w:rsidP="00BC7B59">
            <w:pPr>
              <w:jc w:val="left"/>
              <w:rPr>
                <w:sz w:val="18"/>
                <w:szCs w:val="18"/>
              </w:rPr>
            </w:pPr>
            <w:sdt>
              <w:sdtPr>
                <w:rPr>
                  <w:sz w:val="18"/>
                  <w:szCs w:val="18"/>
                </w:rPr>
                <w:id w:val="-2073952152"/>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790D1901" w14:textId="77777777" w:rsidR="00BC7B59" w:rsidRPr="00EA759C" w:rsidRDefault="00D0071C" w:rsidP="00BC7B59">
            <w:pPr>
              <w:jc w:val="left"/>
              <w:rPr>
                <w:sz w:val="18"/>
                <w:szCs w:val="18"/>
              </w:rPr>
            </w:pPr>
            <w:sdt>
              <w:sdtPr>
                <w:rPr>
                  <w:sz w:val="18"/>
                  <w:szCs w:val="18"/>
                </w:rPr>
                <w:id w:val="-81094114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6B26A6C4" w14:textId="77777777" w:rsidR="00BC7B59" w:rsidRDefault="00D0071C" w:rsidP="00BC7B59">
            <w:pPr>
              <w:rPr>
                <w:sz w:val="18"/>
                <w:szCs w:val="18"/>
              </w:rPr>
            </w:pPr>
            <w:sdt>
              <w:sdtPr>
                <w:rPr>
                  <w:sz w:val="18"/>
                  <w:szCs w:val="18"/>
                </w:rPr>
                <w:id w:val="152436006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15473235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6853247" w14:textId="44D898BA" w:rsidR="00BC7B59" w:rsidRPr="00EA759C" w:rsidRDefault="00D0071C" w:rsidP="00BC7B59">
            <w:pPr>
              <w:rPr>
                <w:sz w:val="18"/>
                <w:szCs w:val="18"/>
              </w:rPr>
            </w:pPr>
            <w:sdt>
              <w:sdtPr>
                <w:rPr>
                  <w:sz w:val="18"/>
                  <w:szCs w:val="18"/>
                </w:rPr>
                <w:id w:val="52522495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614085680"/>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3EE68B76" w14:textId="17AC7206" w:rsidR="00BC7B59" w:rsidRPr="00EA759C" w:rsidRDefault="00BC7B59" w:rsidP="00BC7B59">
            <w:pPr>
              <w:rPr>
                <w:sz w:val="18"/>
                <w:szCs w:val="18"/>
              </w:rPr>
            </w:pPr>
          </w:p>
        </w:tc>
      </w:tr>
      <w:tr w:rsidR="008C0458" w:rsidRPr="00EA759C" w14:paraId="3490FC13" w14:textId="77777777" w:rsidTr="00A42623">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233E2E" w14:textId="54D13F97" w:rsidR="008C0458" w:rsidRPr="00EA759C" w:rsidRDefault="00013AE8" w:rsidP="00553710">
            <w:pPr>
              <w:jc w:val="center"/>
              <w:rPr>
                <w:sz w:val="20"/>
                <w:szCs w:val="20"/>
              </w:rPr>
            </w:pPr>
            <w:r>
              <w:rPr>
                <w:sz w:val="20"/>
                <w:szCs w:val="20"/>
              </w:rPr>
              <w:t>F-</w:t>
            </w:r>
            <w:r w:rsidR="00CC1E38">
              <w:rPr>
                <w:sz w:val="20"/>
                <w:szCs w:val="20"/>
              </w:rPr>
              <w:t>3.3</w:t>
            </w:r>
          </w:p>
        </w:tc>
        <w:tc>
          <w:tcPr>
            <w:tcW w:w="283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154587" w14:textId="77777777" w:rsidR="008C0458" w:rsidRPr="00EA759C" w:rsidRDefault="008C0458" w:rsidP="00553710">
            <w:pPr>
              <w:jc w:val="left"/>
              <w:rPr>
                <w:sz w:val="20"/>
                <w:szCs w:val="20"/>
              </w:rPr>
            </w:pPr>
            <w:r w:rsidRPr="00EA759C">
              <w:rPr>
                <w:sz w:val="20"/>
                <w:szCs w:val="20"/>
              </w:rPr>
              <w:t>Accès à la communauté</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1190538" w14:textId="77777777" w:rsidR="008C0458" w:rsidRPr="00EA759C" w:rsidRDefault="008C0458" w:rsidP="00553710">
            <w:pPr>
              <w:jc w:val="left"/>
              <w:rPr>
                <w:sz w:val="20"/>
                <w:szCs w:val="20"/>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E9D929" w14:textId="77777777" w:rsidR="008C0458" w:rsidRPr="00EA759C" w:rsidRDefault="008C0458" w:rsidP="00BC7B59">
            <w:pPr>
              <w:rPr>
                <w:sz w:val="20"/>
                <w:szCs w:val="20"/>
              </w:rPr>
            </w:pPr>
          </w:p>
        </w:tc>
        <w:tc>
          <w:tcPr>
            <w:tcW w:w="287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13CCCFE" w14:textId="77777777" w:rsidR="008C0458" w:rsidRPr="00EA759C" w:rsidRDefault="008C0458" w:rsidP="00BC7B59">
            <w:pPr>
              <w:rPr>
                <w:sz w:val="20"/>
                <w:szCs w:val="20"/>
              </w:rPr>
            </w:pPr>
          </w:p>
        </w:tc>
      </w:tr>
      <w:tr w:rsidR="00BC7B59" w:rsidRPr="00EA759C" w14:paraId="3CDCCBE7"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3923298A" w14:textId="5FE65FFC" w:rsidR="00BC7B59" w:rsidRPr="00EA759C" w:rsidRDefault="00CC1E38" w:rsidP="00BC7B59">
            <w:pPr>
              <w:jc w:val="center"/>
              <w:rPr>
                <w:sz w:val="18"/>
                <w:szCs w:val="18"/>
              </w:rPr>
            </w:pPr>
            <w:r>
              <w:rPr>
                <w:sz w:val="18"/>
                <w:szCs w:val="18"/>
              </w:rPr>
              <w:t>F-3.3.1</w:t>
            </w:r>
          </w:p>
        </w:tc>
        <w:tc>
          <w:tcPr>
            <w:tcW w:w="2834" w:type="dxa"/>
            <w:gridSpan w:val="2"/>
            <w:tcBorders>
              <w:top w:val="single" w:sz="4" w:space="0" w:color="auto"/>
              <w:left w:val="single" w:sz="4" w:space="0" w:color="auto"/>
              <w:bottom w:val="single" w:sz="4" w:space="0" w:color="auto"/>
              <w:right w:val="single" w:sz="4" w:space="0" w:color="auto"/>
            </w:tcBorders>
          </w:tcPr>
          <w:p w14:paraId="14FD554C" w14:textId="77777777" w:rsidR="00BC7B59" w:rsidRPr="00EA759C" w:rsidRDefault="00BC7B59" w:rsidP="00BC7B59">
            <w:pPr>
              <w:jc w:val="left"/>
              <w:rPr>
                <w:sz w:val="18"/>
                <w:szCs w:val="18"/>
              </w:rPr>
            </w:pPr>
            <w:r w:rsidRPr="00EA759C">
              <w:rPr>
                <w:sz w:val="18"/>
                <w:szCs w:val="18"/>
              </w:rPr>
              <w:t>Rechercher une partition.</w:t>
            </w:r>
          </w:p>
        </w:tc>
        <w:tc>
          <w:tcPr>
            <w:tcW w:w="1417" w:type="dxa"/>
            <w:tcBorders>
              <w:top w:val="single" w:sz="4" w:space="0" w:color="auto"/>
              <w:left w:val="single" w:sz="4" w:space="0" w:color="auto"/>
              <w:bottom w:val="single" w:sz="4" w:space="0" w:color="auto"/>
              <w:right w:val="single" w:sz="4" w:space="0" w:color="auto"/>
            </w:tcBorders>
          </w:tcPr>
          <w:p w14:paraId="55BE06FF" w14:textId="77777777" w:rsidR="00BC7B59" w:rsidRPr="00EA759C" w:rsidRDefault="00D0071C" w:rsidP="00BC7B59">
            <w:pPr>
              <w:jc w:val="left"/>
              <w:rPr>
                <w:sz w:val="18"/>
                <w:szCs w:val="18"/>
              </w:rPr>
            </w:pPr>
            <w:sdt>
              <w:sdtPr>
                <w:rPr>
                  <w:sz w:val="18"/>
                  <w:szCs w:val="18"/>
                </w:rPr>
                <w:id w:val="108380109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761F3BED" w14:textId="77777777" w:rsidR="00BC7B59" w:rsidRPr="00EA759C" w:rsidRDefault="00D0071C" w:rsidP="00BC7B59">
            <w:pPr>
              <w:jc w:val="left"/>
              <w:rPr>
                <w:sz w:val="18"/>
                <w:szCs w:val="18"/>
              </w:rPr>
            </w:pPr>
            <w:sdt>
              <w:sdtPr>
                <w:rPr>
                  <w:sz w:val="18"/>
                  <w:szCs w:val="18"/>
                </w:rPr>
                <w:id w:val="1570004589"/>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274AE464" w14:textId="77777777" w:rsidR="00BC7B59" w:rsidRPr="00EA759C" w:rsidRDefault="00D0071C" w:rsidP="00BC7B59">
            <w:pPr>
              <w:jc w:val="left"/>
              <w:rPr>
                <w:sz w:val="18"/>
                <w:szCs w:val="18"/>
              </w:rPr>
            </w:pPr>
            <w:sdt>
              <w:sdtPr>
                <w:rPr>
                  <w:sz w:val="18"/>
                  <w:szCs w:val="18"/>
                </w:rPr>
                <w:id w:val="-71527698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66B40140" w14:textId="77777777" w:rsidR="00BC7B59" w:rsidRDefault="00D0071C" w:rsidP="00BC7B59">
            <w:pPr>
              <w:rPr>
                <w:sz w:val="18"/>
                <w:szCs w:val="18"/>
              </w:rPr>
            </w:pPr>
            <w:sdt>
              <w:sdtPr>
                <w:rPr>
                  <w:sz w:val="18"/>
                  <w:szCs w:val="18"/>
                </w:rPr>
                <w:id w:val="58164945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2143622279"/>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F289C60" w14:textId="22A0D07D" w:rsidR="00BC7B59" w:rsidRPr="00EA759C" w:rsidRDefault="00D0071C" w:rsidP="00BC7B59">
            <w:pPr>
              <w:rPr>
                <w:sz w:val="18"/>
                <w:szCs w:val="18"/>
              </w:rPr>
            </w:pPr>
            <w:sdt>
              <w:sdtPr>
                <w:rPr>
                  <w:sz w:val="18"/>
                  <w:szCs w:val="18"/>
                </w:rPr>
                <w:id w:val="-619609837"/>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380673714"/>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54041D17" w14:textId="14691E8E" w:rsidR="00BC7B59" w:rsidRPr="00EA759C" w:rsidRDefault="00BC7B59" w:rsidP="00BC7B59">
            <w:pPr>
              <w:rPr>
                <w:sz w:val="18"/>
                <w:szCs w:val="18"/>
              </w:rPr>
            </w:pPr>
          </w:p>
        </w:tc>
      </w:tr>
      <w:tr w:rsidR="00BC7B59" w:rsidRPr="00EA759C" w14:paraId="3097FCD9"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7D8740DE" w14:textId="37CD8791" w:rsidR="00BC7B59" w:rsidRPr="00EA759C" w:rsidRDefault="00CC1E38" w:rsidP="00BC7B59">
            <w:pPr>
              <w:jc w:val="center"/>
              <w:rPr>
                <w:sz w:val="18"/>
                <w:szCs w:val="18"/>
              </w:rPr>
            </w:pPr>
            <w:r>
              <w:rPr>
                <w:sz w:val="18"/>
                <w:szCs w:val="18"/>
              </w:rPr>
              <w:t>F-3.3.2</w:t>
            </w:r>
          </w:p>
        </w:tc>
        <w:tc>
          <w:tcPr>
            <w:tcW w:w="2834" w:type="dxa"/>
            <w:gridSpan w:val="2"/>
            <w:tcBorders>
              <w:top w:val="single" w:sz="4" w:space="0" w:color="auto"/>
              <w:left w:val="single" w:sz="4" w:space="0" w:color="auto"/>
              <w:bottom w:val="single" w:sz="4" w:space="0" w:color="auto"/>
              <w:right w:val="single" w:sz="4" w:space="0" w:color="auto"/>
            </w:tcBorders>
          </w:tcPr>
          <w:p w14:paraId="48D090B0" w14:textId="77777777" w:rsidR="00BC7B59" w:rsidRPr="00EA759C" w:rsidRDefault="00BC7B59" w:rsidP="00BC7B59">
            <w:pPr>
              <w:jc w:val="left"/>
              <w:rPr>
                <w:sz w:val="18"/>
                <w:szCs w:val="18"/>
              </w:rPr>
            </w:pPr>
            <w:r w:rsidRPr="00EA759C">
              <w:rPr>
                <w:sz w:val="18"/>
                <w:szCs w:val="18"/>
              </w:rPr>
              <w:t>Rechercher un utilisateur.</w:t>
            </w:r>
          </w:p>
        </w:tc>
        <w:tc>
          <w:tcPr>
            <w:tcW w:w="1417" w:type="dxa"/>
            <w:tcBorders>
              <w:top w:val="single" w:sz="4" w:space="0" w:color="auto"/>
              <w:left w:val="single" w:sz="4" w:space="0" w:color="auto"/>
              <w:bottom w:val="single" w:sz="4" w:space="0" w:color="auto"/>
              <w:right w:val="single" w:sz="4" w:space="0" w:color="auto"/>
            </w:tcBorders>
          </w:tcPr>
          <w:p w14:paraId="044B9C83" w14:textId="77777777" w:rsidR="00BC7B59" w:rsidRPr="00EA759C" w:rsidRDefault="00D0071C" w:rsidP="00BC7B59">
            <w:pPr>
              <w:jc w:val="left"/>
              <w:rPr>
                <w:sz w:val="18"/>
                <w:szCs w:val="18"/>
              </w:rPr>
            </w:pPr>
            <w:sdt>
              <w:sdtPr>
                <w:rPr>
                  <w:sz w:val="18"/>
                  <w:szCs w:val="18"/>
                </w:rPr>
                <w:id w:val="188536601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63C008A2" w14:textId="77777777" w:rsidR="00BC7B59" w:rsidRPr="00EA759C" w:rsidRDefault="00D0071C" w:rsidP="00BC7B59">
            <w:pPr>
              <w:jc w:val="left"/>
              <w:rPr>
                <w:sz w:val="18"/>
                <w:szCs w:val="18"/>
              </w:rPr>
            </w:pPr>
            <w:sdt>
              <w:sdtPr>
                <w:rPr>
                  <w:sz w:val="18"/>
                  <w:szCs w:val="18"/>
                </w:rPr>
                <w:id w:val="157007475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59180DC9" w14:textId="77777777" w:rsidR="00BC7B59" w:rsidRPr="00EA759C" w:rsidRDefault="00D0071C" w:rsidP="00BC7B59">
            <w:pPr>
              <w:jc w:val="left"/>
              <w:rPr>
                <w:sz w:val="18"/>
                <w:szCs w:val="18"/>
              </w:rPr>
            </w:pPr>
            <w:sdt>
              <w:sdtPr>
                <w:rPr>
                  <w:sz w:val="18"/>
                  <w:szCs w:val="18"/>
                </w:rPr>
                <w:id w:val="-106132120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7AE7B823" w14:textId="77777777" w:rsidR="00BC7B59" w:rsidRDefault="00D0071C" w:rsidP="00BC7B59">
            <w:pPr>
              <w:rPr>
                <w:sz w:val="18"/>
                <w:szCs w:val="18"/>
              </w:rPr>
            </w:pPr>
            <w:sdt>
              <w:sdtPr>
                <w:rPr>
                  <w:sz w:val="18"/>
                  <w:szCs w:val="18"/>
                </w:rPr>
                <w:id w:val="48381808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3959858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0AD5B72F" w14:textId="269014AC" w:rsidR="00BC7B59" w:rsidRPr="00EA759C" w:rsidRDefault="00D0071C" w:rsidP="00BC7B59">
            <w:pPr>
              <w:rPr>
                <w:sz w:val="18"/>
                <w:szCs w:val="18"/>
              </w:rPr>
            </w:pPr>
            <w:sdt>
              <w:sdtPr>
                <w:rPr>
                  <w:sz w:val="18"/>
                  <w:szCs w:val="18"/>
                </w:rPr>
                <w:id w:val="-16803557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226063366"/>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43E12D69" w14:textId="326171AC" w:rsidR="00BC7B59" w:rsidRPr="00EA759C" w:rsidRDefault="00BC7B59" w:rsidP="00BC7B59">
            <w:pPr>
              <w:rPr>
                <w:sz w:val="18"/>
                <w:szCs w:val="18"/>
              </w:rPr>
            </w:pPr>
          </w:p>
        </w:tc>
      </w:tr>
      <w:tr w:rsidR="00BC7B59" w:rsidRPr="00EA759C" w14:paraId="63FAC181"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51CBD34B" w14:textId="3A46BED2" w:rsidR="00BC7B59" w:rsidRPr="00EA759C" w:rsidRDefault="00CC1E38" w:rsidP="00BC7B59">
            <w:pPr>
              <w:jc w:val="center"/>
              <w:rPr>
                <w:sz w:val="18"/>
                <w:szCs w:val="18"/>
              </w:rPr>
            </w:pPr>
            <w:r>
              <w:rPr>
                <w:sz w:val="18"/>
                <w:szCs w:val="18"/>
              </w:rPr>
              <w:t>F-3.3.3</w:t>
            </w:r>
          </w:p>
        </w:tc>
        <w:tc>
          <w:tcPr>
            <w:tcW w:w="2834" w:type="dxa"/>
            <w:gridSpan w:val="2"/>
            <w:tcBorders>
              <w:top w:val="single" w:sz="4" w:space="0" w:color="auto"/>
              <w:left w:val="single" w:sz="4" w:space="0" w:color="auto"/>
              <w:bottom w:val="single" w:sz="4" w:space="0" w:color="auto"/>
              <w:right w:val="single" w:sz="4" w:space="0" w:color="auto"/>
            </w:tcBorders>
          </w:tcPr>
          <w:p w14:paraId="1375C282" w14:textId="77777777" w:rsidR="00BC7B59" w:rsidRPr="00EA759C" w:rsidRDefault="00BC7B59" w:rsidP="00BC7B59">
            <w:pPr>
              <w:jc w:val="left"/>
              <w:rPr>
                <w:sz w:val="18"/>
                <w:szCs w:val="18"/>
              </w:rPr>
            </w:pPr>
            <w:r w:rsidRPr="00EA759C">
              <w:rPr>
                <w:sz w:val="18"/>
                <w:szCs w:val="18"/>
              </w:rPr>
              <w:t>Consulter une partition.</w:t>
            </w:r>
          </w:p>
        </w:tc>
        <w:tc>
          <w:tcPr>
            <w:tcW w:w="1417" w:type="dxa"/>
            <w:tcBorders>
              <w:top w:val="single" w:sz="4" w:space="0" w:color="auto"/>
              <w:left w:val="single" w:sz="4" w:space="0" w:color="auto"/>
              <w:bottom w:val="single" w:sz="4" w:space="0" w:color="auto"/>
              <w:right w:val="single" w:sz="4" w:space="0" w:color="auto"/>
            </w:tcBorders>
          </w:tcPr>
          <w:p w14:paraId="27B3BC09" w14:textId="77777777" w:rsidR="00BC7B59" w:rsidRPr="00EA759C" w:rsidRDefault="00D0071C" w:rsidP="00BC7B59">
            <w:pPr>
              <w:jc w:val="left"/>
              <w:rPr>
                <w:sz w:val="18"/>
                <w:szCs w:val="18"/>
              </w:rPr>
            </w:pPr>
            <w:sdt>
              <w:sdtPr>
                <w:rPr>
                  <w:sz w:val="18"/>
                  <w:szCs w:val="18"/>
                </w:rPr>
                <w:id w:val="153099766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354171B3" w14:textId="77777777" w:rsidR="00BC7B59" w:rsidRPr="00EA759C" w:rsidRDefault="00D0071C" w:rsidP="00BC7B59">
            <w:pPr>
              <w:jc w:val="left"/>
              <w:rPr>
                <w:sz w:val="18"/>
                <w:szCs w:val="18"/>
              </w:rPr>
            </w:pPr>
            <w:sdt>
              <w:sdtPr>
                <w:rPr>
                  <w:sz w:val="18"/>
                  <w:szCs w:val="18"/>
                </w:rPr>
                <w:id w:val="970175286"/>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2AB39DFF" w14:textId="77777777" w:rsidR="00BC7B59" w:rsidRPr="00EA759C" w:rsidRDefault="00D0071C" w:rsidP="00BC7B59">
            <w:pPr>
              <w:jc w:val="left"/>
              <w:rPr>
                <w:sz w:val="18"/>
                <w:szCs w:val="18"/>
              </w:rPr>
            </w:pPr>
            <w:sdt>
              <w:sdtPr>
                <w:rPr>
                  <w:sz w:val="18"/>
                  <w:szCs w:val="18"/>
                </w:rPr>
                <w:id w:val="201618685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3926F9A5" w14:textId="77777777" w:rsidR="00BC7B59" w:rsidRDefault="00D0071C" w:rsidP="00BC7B59">
            <w:pPr>
              <w:rPr>
                <w:sz w:val="18"/>
                <w:szCs w:val="18"/>
              </w:rPr>
            </w:pPr>
            <w:sdt>
              <w:sdtPr>
                <w:rPr>
                  <w:sz w:val="18"/>
                  <w:szCs w:val="18"/>
                </w:rPr>
                <w:id w:val="15434738"/>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936794373"/>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47C0FB6E" w14:textId="2743F826" w:rsidR="00BC7B59" w:rsidRPr="00EA759C" w:rsidRDefault="00D0071C" w:rsidP="00BC7B59">
            <w:pPr>
              <w:rPr>
                <w:sz w:val="18"/>
                <w:szCs w:val="18"/>
              </w:rPr>
            </w:pPr>
            <w:sdt>
              <w:sdtPr>
                <w:rPr>
                  <w:sz w:val="18"/>
                  <w:szCs w:val="18"/>
                </w:rPr>
                <w:id w:val="1498998095"/>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1985817087"/>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517A82DA" w14:textId="4DA0627C" w:rsidR="00BC7B59" w:rsidRPr="00EA759C" w:rsidRDefault="00BC7B59" w:rsidP="00BC7B59">
            <w:pPr>
              <w:rPr>
                <w:sz w:val="18"/>
                <w:szCs w:val="18"/>
              </w:rPr>
            </w:pPr>
          </w:p>
        </w:tc>
      </w:tr>
      <w:tr w:rsidR="00BC7B59" w:rsidRPr="00EA759C" w14:paraId="0507207E" w14:textId="77777777" w:rsidTr="00BC7B59">
        <w:trPr>
          <w:trHeight w:val="737"/>
        </w:trPr>
        <w:tc>
          <w:tcPr>
            <w:tcW w:w="989" w:type="dxa"/>
            <w:tcBorders>
              <w:top w:val="single" w:sz="4" w:space="0" w:color="auto"/>
              <w:left w:val="single" w:sz="4" w:space="0" w:color="auto"/>
              <w:bottom w:val="single" w:sz="4" w:space="0" w:color="auto"/>
              <w:right w:val="single" w:sz="4" w:space="0" w:color="auto"/>
            </w:tcBorders>
          </w:tcPr>
          <w:p w14:paraId="25DE69AD" w14:textId="671D7B34" w:rsidR="00BC7B59" w:rsidRPr="00EA759C" w:rsidRDefault="00CC1E38" w:rsidP="00BC7B59">
            <w:pPr>
              <w:jc w:val="center"/>
              <w:rPr>
                <w:sz w:val="18"/>
                <w:szCs w:val="18"/>
              </w:rPr>
            </w:pPr>
            <w:r>
              <w:rPr>
                <w:sz w:val="18"/>
                <w:szCs w:val="18"/>
              </w:rPr>
              <w:t>F-3.3.4</w:t>
            </w:r>
          </w:p>
        </w:tc>
        <w:tc>
          <w:tcPr>
            <w:tcW w:w="2834" w:type="dxa"/>
            <w:gridSpan w:val="2"/>
            <w:tcBorders>
              <w:top w:val="single" w:sz="4" w:space="0" w:color="auto"/>
              <w:left w:val="single" w:sz="4" w:space="0" w:color="auto"/>
              <w:bottom w:val="single" w:sz="4" w:space="0" w:color="auto"/>
              <w:right w:val="single" w:sz="4" w:space="0" w:color="auto"/>
            </w:tcBorders>
          </w:tcPr>
          <w:p w14:paraId="6088D655" w14:textId="77777777" w:rsidR="00BC7B59" w:rsidRPr="00EA759C" w:rsidRDefault="00BC7B59" w:rsidP="00BC7B59">
            <w:pPr>
              <w:jc w:val="left"/>
              <w:rPr>
                <w:sz w:val="18"/>
                <w:szCs w:val="18"/>
              </w:rPr>
            </w:pPr>
            <w:r w:rsidRPr="00EA759C">
              <w:rPr>
                <w:sz w:val="18"/>
                <w:szCs w:val="18"/>
              </w:rPr>
              <w:t>Consulter le profil d’un utilisateur. Cela inclus ses partitions partagées, favorites, ses abonnements et ses abonnés.</w:t>
            </w:r>
          </w:p>
        </w:tc>
        <w:tc>
          <w:tcPr>
            <w:tcW w:w="1417" w:type="dxa"/>
            <w:tcBorders>
              <w:top w:val="single" w:sz="4" w:space="0" w:color="auto"/>
              <w:left w:val="single" w:sz="4" w:space="0" w:color="auto"/>
              <w:bottom w:val="single" w:sz="4" w:space="0" w:color="auto"/>
              <w:right w:val="single" w:sz="4" w:space="0" w:color="auto"/>
            </w:tcBorders>
          </w:tcPr>
          <w:p w14:paraId="7C935577" w14:textId="77777777" w:rsidR="00BC7B59" w:rsidRPr="00EA759C" w:rsidRDefault="00D0071C" w:rsidP="00BC7B59">
            <w:pPr>
              <w:jc w:val="left"/>
              <w:rPr>
                <w:sz w:val="18"/>
                <w:szCs w:val="18"/>
              </w:rPr>
            </w:pPr>
            <w:sdt>
              <w:sdtPr>
                <w:rPr>
                  <w:sz w:val="18"/>
                  <w:szCs w:val="18"/>
                </w:rPr>
                <w:id w:val="-452790900"/>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Android</w:t>
            </w:r>
          </w:p>
          <w:p w14:paraId="3B42A739" w14:textId="77777777" w:rsidR="00BC7B59" w:rsidRPr="00EA759C" w:rsidRDefault="00D0071C" w:rsidP="00BC7B59">
            <w:pPr>
              <w:jc w:val="left"/>
              <w:rPr>
                <w:sz w:val="18"/>
                <w:szCs w:val="18"/>
              </w:rPr>
            </w:pPr>
            <w:sdt>
              <w:sdtPr>
                <w:rPr>
                  <w:sz w:val="18"/>
                  <w:szCs w:val="18"/>
                </w:rPr>
                <w:id w:val="155196225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iPhone</w:t>
            </w:r>
          </w:p>
          <w:p w14:paraId="07160C41" w14:textId="77777777" w:rsidR="00BC7B59" w:rsidRPr="00EA759C" w:rsidRDefault="00D0071C" w:rsidP="00BC7B59">
            <w:pPr>
              <w:jc w:val="left"/>
              <w:rPr>
                <w:sz w:val="18"/>
                <w:szCs w:val="18"/>
              </w:rPr>
            </w:pPr>
            <w:sdt>
              <w:sdtPr>
                <w:rPr>
                  <w:sz w:val="18"/>
                  <w:szCs w:val="18"/>
                </w:rPr>
                <w:id w:val="1148945584"/>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sidRPr="00EA759C">
              <w:rPr>
                <w:sz w:val="18"/>
                <w:szCs w:val="18"/>
              </w:rPr>
              <w:t xml:space="preserve"> Win. Phone</w:t>
            </w:r>
          </w:p>
        </w:tc>
        <w:tc>
          <w:tcPr>
            <w:tcW w:w="1276" w:type="dxa"/>
            <w:gridSpan w:val="4"/>
            <w:tcBorders>
              <w:top w:val="single" w:sz="4" w:space="0" w:color="auto"/>
              <w:left w:val="single" w:sz="4" w:space="0" w:color="auto"/>
              <w:bottom w:val="single" w:sz="4" w:space="0" w:color="auto"/>
              <w:right w:val="single" w:sz="4" w:space="0" w:color="auto"/>
            </w:tcBorders>
          </w:tcPr>
          <w:p w14:paraId="52868E49" w14:textId="77777777" w:rsidR="00BC7B59" w:rsidRDefault="00D0071C" w:rsidP="00BC7B59">
            <w:pPr>
              <w:rPr>
                <w:sz w:val="18"/>
                <w:szCs w:val="18"/>
              </w:rPr>
            </w:pPr>
            <w:sdt>
              <w:sdtPr>
                <w:rPr>
                  <w:sz w:val="18"/>
                  <w:szCs w:val="18"/>
                </w:rPr>
                <w:id w:val="-34980204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Pr>
                <w:sz w:val="18"/>
                <w:szCs w:val="18"/>
              </w:rPr>
              <w:t xml:space="preserve"> OK     </w:t>
            </w:r>
            <w:sdt>
              <w:sdtPr>
                <w:rPr>
                  <w:sz w:val="18"/>
                  <w:szCs w:val="18"/>
                </w:rPr>
                <w:id w:val="6816355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KO</w:t>
            </w:r>
          </w:p>
          <w:p w14:paraId="73E0C538" w14:textId="0F0D6E86" w:rsidR="00BC7B59" w:rsidRPr="00EA759C" w:rsidRDefault="00D0071C" w:rsidP="00BC7B59">
            <w:pPr>
              <w:rPr>
                <w:sz w:val="18"/>
                <w:szCs w:val="18"/>
              </w:rPr>
            </w:pPr>
            <w:sdt>
              <w:sdtPr>
                <w:rPr>
                  <w:sz w:val="18"/>
                  <w:szCs w:val="18"/>
                </w:rPr>
                <w:id w:val="648478623"/>
                <w14:checkbox>
                  <w14:checked w14:val="0"/>
                  <w14:checkedState w14:val="2612" w14:font="MS Gothic"/>
                  <w14:uncheckedState w14:val="2610" w14:font="MS Gothic"/>
                </w14:checkbox>
              </w:sdtPr>
              <w:sdtEndPr/>
              <w:sdtContent>
                <w:r w:rsidR="00BC7B59" w:rsidRPr="00EA759C">
                  <w:rPr>
                    <w:rFonts w:ascii="MS Gothic" w:eastAsia="MS Gothic" w:hAnsi="MS Gothic"/>
                    <w:sz w:val="18"/>
                    <w:szCs w:val="18"/>
                  </w:rPr>
                  <w:t>☐</w:t>
                </w:r>
              </w:sdtContent>
            </w:sdt>
            <w:r w:rsidR="00BC7B59">
              <w:rPr>
                <w:sz w:val="18"/>
                <w:szCs w:val="18"/>
              </w:rPr>
              <w:t xml:space="preserve"> NT     </w:t>
            </w:r>
            <w:sdt>
              <w:sdtPr>
                <w:rPr>
                  <w:sz w:val="18"/>
                  <w:szCs w:val="18"/>
                </w:rPr>
                <w:id w:val="-546682232"/>
                <w14:checkbox>
                  <w14:checked w14:val="0"/>
                  <w14:checkedState w14:val="2612" w14:font="MS Gothic"/>
                  <w14:uncheckedState w14:val="2610" w14:font="MS Gothic"/>
                </w14:checkbox>
              </w:sdtPr>
              <w:sdtEndPr/>
              <w:sdtContent>
                <w:r w:rsidR="00BC7B59">
                  <w:rPr>
                    <w:rFonts w:ascii="MS Gothic" w:eastAsia="MS Gothic" w:hAnsi="MS Gothic" w:hint="eastAsia"/>
                    <w:sz w:val="18"/>
                    <w:szCs w:val="18"/>
                  </w:rPr>
                  <w:t>☐</w:t>
                </w:r>
              </w:sdtContent>
            </w:sdt>
            <w:r w:rsidR="00BC7B59" w:rsidRPr="00EA759C">
              <w:rPr>
                <w:sz w:val="18"/>
                <w:szCs w:val="18"/>
              </w:rPr>
              <w:t xml:space="preserve"> </w:t>
            </w:r>
            <w:r w:rsidR="00BC7B59">
              <w:rPr>
                <w:sz w:val="18"/>
                <w:szCs w:val="18"/>
              </w:rPr>
              <w:t>NA</w:t>
            </w:r>
          </w:p>
        </w:tc>
        <w:tc>
          <w:tcPr>
            <w:tcW w:w="2871" w:type="dxa"/>
            <w:gridSpan w:val="2"/>
            <w:tcBorders>
              <w:top w:val="single" w:sz="4" w:space="0" w:color="auto"/>
              <w:left w:val="single" w:sz="4" w:space="0" w:color="auto"/>
              <w:bottom w:val="single" w:sz="4" w:space="0" w:color="auto"/>
              <w:right w:val="single" w:sz="4" w:space="0" w:color="auto"/>
            </w:tcBorders>
          </w:tcPr>
          <w:p w14:paraId="10FAEA9C" w14:textId="7851CD6C" w:rsidR="00BC7B59" w:rsidRPr="00EA759C" w:rsidRDefault="00BC7B59" w:rsidP="00BC7B59">
            <w:pPr>
              <w:rPr>
                <w:sz w:val="18"/>
                <w:szCs w:val="18"/>
              </w:rPr>
            </w:pPr>
          </w:p>
        </w:tc>
      </w:tr>
      <w:tr w:rsidR="006557B0" w:rsidRPr="00EA759C" w14:paraId="29955B87" w14:textId="77777777" w:rsidTr="006557B0">
        <w:tc>
          <w:tcPr>
            <w:tcW w:w="2331" w:type="dxa"/>
            <w:gridSpan w:val="2"/>
            <w:tcBorders>
              <w:top w:val="single" w:sz="8" w:space="0" w:color="auto"/>
              <w:left w:val="single" w:sz="8" w:space="0" w:color="auto"/>
              <w:bottom w:val="nil"/>
              <w:right w:val="nil"/>
            </w:tcBorders>
          </w:tcPr>
          <w:p w14:paraId="65792D66" w14:textId="77777777" w:rsidR="006557B0" w:rsidRPr="00EA759C" w:rsidRDefault="006557B0" w:rsidP="00553710">
            <w:pPr>
              <w:jc w:val="left"/>
              <w:rPr>
                <w:sz w:val="14"/>
              </w:rPr>
            </w:pPr>
          </w:p>
        </w:tc>
        <w:tc>
          <w:tcPr>
            <w:tcW w:w="3337" w:type="dxa"/>
            <w:gridSpan w:val="3"/>
            <w:tcBorders>
              <w:top w:val="single" w:sz="8" w:space="0" w:color="auto"/>
              <w:left w:val="nil"/>
              <w:bottom w:val="nil"/>
              <w:right w:val="nil"/>
            </w:tcBorders>
          </w:tcPr>
          <w:p w14:paraId="74CF870E" w14:textId="77777777" w:rsidR="006557B0" w:rsidRPr="00EA759C" w:rsidRDefault="006557B0" w:rsidP="00553710">
            <w:pPr>
              <w:jc w:val="left"/>
              <w:rPr>
                <w:sz w:val="14"/>
              </w:rPr>
            </w:pPr>
            <w:r w:rsidRPr="00EA759C">
              <w:rPr>
                <w:sz w:val="14"/>
              </w:rPr>
              <w:t>* OK : La fonctionnalité est vérifiée et est correcte</w:t>
            </w:r>
          </w:p>
          <w:p w14:paraId="587D1E98" w14:textId="77777777" w:rsidR="006557B0" w:rsidRPr="00EA759C" w:rsidRDefault="006557B0" w:rsidP="00553710">
            <w:pPr>
              <w:jc w:val="left"/>
              <w:rPr>
                <w:sz w:val="14"/>
              </w:rPr>
            </w:pPr>
            <w:r w:rsidRPr="00EA759C">
              <w:rPr>
                <w:sz w:val="14"/>
              </w:rPr>
              <w:t xml:space="preserve">   NT : (non testée) La fonctionnalité n’est pas vérifiée           </w:t>
            </w:r>
          </w:p>
        </w:tc>
        <w:tc>
          <w:tcPr>
            <w:tcW w:w="3719" w:type="dxa"/>
            <w:gridSpan w:val="5"/>
            <w:tcBorders>
              <w:top w:val="single" w:sz="8" w:space="0" w:color="auto"/>
              <w:left w:val="nil"/>
              <w:bottom w:val="nil"/>
              <w:right w:val="single" w:sz="8" w:space="0" w:color="auto"/>
            </w:tcBorders>
          </w:tcPr>
          <w:p w14:paraId="530B8675" w14:textId="77777777" w:rsidR="006557B0" w:rsidRPr="00EA759C" w:rsidRDefault="006557B0" w:rsidP="00553710">
            <w:pPr>
              <w:jc w:val="left"/>
              <w:rPr>
                <w:sz w:val="14"/>
              </w:rPr>
            </w:pPr>
            <w:r w:rsidRPr="00EA759C">
              <w:rPr>
                <w:sz w:val="14"/>
              </w:rPr>
              <w:t>KO : La fonctionnalité est vérifiée et n’est pas correcte</w:t>
            </w:r>
          </w:p>
          <w:p w14:paraId="7C321D27" w14:textId="77777777" w:rsidR="006557B0" w:rsidRPr="00EA759C" w:rsidRDefault="006557B0" w:rsidP="00553710">
            <w:pPr>
              <w:jc w:val="left"/>
              <w:rPr>
                <w:sz w:val="14"/>
              </w:rPr>
            </w:pPr>
            <w:r w:rsidRPr="00EA759C">
              <w:rPr>
                <w:sz w:val="14"/>
              </w:rPr>
              <w:t>NA : (non applicable) La fonctionnalité ne peut être vérifiée</w:t>
            </w:r>
          </w:p>
        </w:tc>
      </w:tr>
      <w:tr w:rsidR="008C0458" w:rsidRPr="00EA759C" w14:paraId="49DFE554" w14:textId="77777777" w:rsidTr="006557B0">
        <w:trPr>
          <w:trHeight w:val="1007"/>
        </w:trPr>
        <w:tc>
          <w:tcPr>
            <w:tcW w:w="9387" w:type="dxa"/>
            <w:gridSpan w:val="10"/>
            <w:tcBorders>
              <w:top w:val="nil"/>
              <w:left w:val="single" w:sz="8" w:space="0" w:color="auto"/>
              <w:bottom w:val="nil"/>
              <w:right w:val="single" w:sz="8" w:space="0" w:color="auto"/>
            </w:tcBorders>
          </w:tcPr>
          <w:p w14:paraId="196EC748" w14:textId="0D7D1C64" w:rsidR="008C0458" w:rsidRPr="00EA759C" w:rsidRDefault="008C0458" w:rsidP="00BE1106">
            <w:pPr>
              <w:jc w:val="left"/>
              <w:rPr>
                <w:sz w:val="20"/>
              </w:rPr>
            </w:pPr>
            <w:r w:rsidRPr="00EA759C">
              <w:rPr>
                <w:sz w:val="20"/>
              </w:rPr>
              <w:t>Commentaire générale :</w:t>
            </w:r>
            <w:r w:rsidRPr="00EA759C">
              <w:rPr>
                <w:sz w:val="20"/>
                <w:szCs w:val="20"/>
              </w:rPr>
              <w:t xml:space="preserve"> </w:t>
            </w:r>
          </w:p>
        </w:tc>
      </w:tr>
      <w:tr w:rsidR="008C0458" w:rsidRPr="00EA759C" w14:paraId="69F9C426" w14:textId="77777777" w:rsidTr="006557B0">
        <w:tc>
          <w:tcPr>
            <w:tcW w:w="989" w:type="dxa"/>
            <w:tcBorders>
              <w:top w:val="nil"/>
              <w:left w:val="single" w:sz="8" w:space="0" w:color="auto"/>
              <w:bottom w:val="nil"/>
              <w:right w:val="nil"/>
            </w:tcBorders>
          </w:tcPr>
          <w:p w14:paraId="2D6DAEFE" w14:textId="77777777" w:rsidR="008C0458" w:rsidRPr="00EA759C" w:rsidRDefault="008C0458" w:rsidP="00553710">
            <w:pPr>
              <w:jc w:val="left"/>
              <w:rPr>
                <w:sz w:val="20"/>
              </w:rPr>
            </w:pPr>
            <w:r w:rsidRPr="00EA759C">
              <w:rPr>
                <w:sz w:val="20"/>
              </w:rPr>
              <w:t>Nom :</w:t>
            </w:r>
          </w:p>
        </w:tc>
        <w:tc>
          <w:tcPr>
            <w:tcW w:w="4251" w:type="dxa"/>
            <w:gridSpan w:val="3"/>
            <w:tcBorders>
              <w:top w:val="nil"/>
              <w:left w:val="nil"/>
              <w:bottom w:val="nil"/>
              <w:right w:val="nil"/>
            </w:tcBorders>
          </w:tcPr>
          <w:p w14:paraId="63DF1A31" w14:textId="5904A2A9" w:rsidR="008C0458" w:rsidRPr="00EA759C" w:rsidRDefault="008C0458" w:rsidP="00553710">
            <w:pPr>
              <w:jc w:val="left"/>
              <w:rPr>
                <w:sz w:val="20"/>
                <w:szCs w:val="20"/>
              </w:rPr>
            </w:pPr>
          </w:p>
        </w:tc>
        <w:tc>
          <w:tcPr>
            <w:tcW w:w="901" w:type="dxa"/>
            <w:gridSpan w:val="3"/>
            <w:tcBorders>
              <w:top w:val="nil"/>
              <w:left w:val="nil"/>
              <w:bottom w:val="nil"/>
              <w:right w:val="nil"/>
            </w:tcBorders>
          </w:tcPr>
          <w:p w14:paraId="00FCB46E" w14:textId="77777777" w:rsidR="008C0458" w:rsidRPr="00EA759C" w:rsidRDefault="008C0458" w:rsidP="00553710">
            <w:pPr>
              <w:jc w:val="left"/>
              <w:rPr>
                <w:sz w:val="20"/>
                <w:szCs w:val="20"/>
              </w:rPr>
            </w:pPr>
            <w:r w:rsidRPr="00EA759C">
              <w:rPr>
                <w:sz w:val="20"/>
                <w:szCs w:val="20"/>
              </w:rPr>
              <w:t>Date :</w:t>
            </w:r>
          </w:p>
        </w:tc>
        <w:tc>
          <w:tcPr>
            <w:tcW w:w="3246" w:type="dxa"/>
            <w:gridSpan w:val="3"/>
            <w:tcBorders>
              <w:top w:val="nil"/>
              <w:left w:val="nil"/>
              <w:bottom w:val="nil"/>
              <w:right w:val="single" w:sz="8" w:space="0" w:color="auto"/>
            </w:tcBorders>
          </w:tcPr>
          <w:p w14:paraId="79A27F47" w14:textId="3444E2D8" w:rsidR="008C0458" w:rsidRPr="00EA759C" w:rsidRDefault="008C0458" w:rsidP="00553710">
            <w:pPr>
              <w:jc w:val="left"/>
              <w:rPr>
                <w:sz w:val="20"/>
                <w:szCs w:val="20"/>
              </w:rPr>
            </w:pPr>
          </w:p>
        </w:tc>
      </w:tr>
      <w:tr w:rsidR="008C0458" w:rsidRPr="00EA759C" w14:paraId="4B008BEE" w14:textId="77777777" w:rsidTr="00BC7B59">
        <w:tc>
          <w:tcPr>
            <w:tcW w:w="6091" w:type="dxa"/>
            <w:gridSpan w:val="6"/>
            <w:tcBorders>
              <w:top w:val="nil"/>
              <w:left w:val="single" w:sz="8" w:space="0" w:color="auto"/>
              <w:bottom w:val="single" w:sz="8" w:space="0" w:color="auto"/>
              <w:right w:val="nil"/>
            </w:tcBorders>
          </w:tcPr>
          <w:p w14:paraId="2DE6C6D7" w14:textId="77777777" w:rsidR="008C0458" w:rsidRPr="00EA759C" w:rsidRDefault="008C0458" w:rsidP="00553710">
            <w:pPr>
              <w:jc w:val="left"/>
              <w:rPr>
                <w:sz w:val="20"/>
              </w:rPr>
            </w:pPr>
          </w:p>
        </w:tc>
        <w:tc>
          <w:tcPr>
            <w:tcW w:w="3296" w:type="dxa"/>
            <w:gridSpan w:val="4"/>
            <w:tcBorders>
              <w:top w:val="nil"/>
              <w:left w:val="nil"/>
              <w:bottom w:val="single" w:sz="8" w:space="0" w:color="auto"/>
              <w:right w:val="single" w:sz="8" w:space="0" w:color="auto"/>
            </w:tcBorders>
          </w:tcPr>
          <w:p w14:paraId="0966E234" w14:textId="77777777" w:rsidR="008C0458" w:rsidRPr="00EA759C" w:rsidRDefault="008C0458" w:rsidP="00553710">
            <w:pPr>
              <w:jc w:val="left"/>
              <w:rPr>
                <w:i/>
                <w:sz w:val="20"/>
              </w:rPr>
            </w:pPr>
            <w:proofErr w:type="spellStart"/>
            <w:r w:rsidRPr="00EA759C">
              <w:rPr>
                <w:i/>
                <w:sz w:val="16"/>
              </w:rPr>
              <w:t>jj</w:t>
            </w:r>
            <w:proofErr w:type="spellEnd"/>
            <w:r w:rsidRPr="00EA759C">
              <w:rPr>
                <w:i/>
                <w:sz w:val="16"/>
              </w:rPr>
              <w:t>/mm/</w:t>
            </w:r>
            <w:proofErr w:type="spellStart"/>
            <w:r w:rsidRPr="00EA759C">
              <w:rPr>
                <w:i/>
                <w:sz w:val="16"/>
              </w:rPr>
              <w:t>aaaa</w:t>
            </w:r>
            <w:proofErr w:type="spellEnd"/>
          </w:p>
        </w:tc>
      </w:tr>
    </w:tbl>
    <w:p w14:paraId="224B592B" w14:textId="3FDD7EAE" w:rsidR="002602BC" w:rsidRDefault="002602BC" w:rsidP="002602BC">
      <w:pPr>
        <w:pStyle w:val="Lgende"/>
      </w:pPr>
      <w:bookmarkStart w:id="34" w:name="_Toc453543129"/>
      <w:r>
        <w:t xml:space="preserve">Tableau </w:t>
      </w:r>
      <w:r w:rsidR="00D0071C">
        <w:fldChar w:fldCharType="begin"/>
      </w:r>
      <w:r w:rsidR="00D0071C">
        <w:instrText xml:space="preserve"> STYLEREF 1 \s </w:instrText>
      </w:r>
      <w:r w:rsidR="00D0071C">
        <w:fldChar w:fldCharType="separate"/>
      </w:r>
      <w:r w:rsidR="002609E5">
        <w:rPr>
          <w:noProof/>
        </w:rPr>
        <w:t>3</w:t>
      </w:r>
      <w:r w:rsidR="00D0071C">
        <w:rPr>
          <w:noProof/>
        </w:rPr>
        <w:fldChar w:fldCharType="end"/>
      </w:r>
      <w:r>
        <w:t>.</w:t>
      </w:r>
      <w:r w:rsidR="00D0071C">
        <w:fldChar w:fldCharType="begin"/>
      </w:r>
      <w:r w:rsidR="00D0071C">
        <w:instrText xml:space="preserve"> SEQ Tableau \* ARABIC \s 1 </w:instrText>
      </w:r>
      <w:r w:rsidR="00D0071C">
        <w:fldChar w:fldCharType="separate"/>
      </w:r>
      <w:r w:rsidR="002609E5">
        <w:rPr>
          <w:noProof/>
        </w:rPr>
        <w:t>3</w:t>
      </w:r>
      <w:r w:rsidR="00D0071C">
        <w:rPr>
          <w:noProof/>
        </w:rPr>
        <w:fldChar w:fldCharType="end"/>
      </w:r>
      <w:r>
        <w:t xml:space="preserve">. </w:t>
      </w:r>
      <w:r w:rsidRPr="00BF2D04">
        <w:t>Checklist des fonctionnalités</w:t>
      </w:r>
      <w:r>
        <w:t xml:space="preserve"> des applications mobiles</w:t>
      </w:r>
      <w:bookmarkEnd w:id="34"/>
    </w:p>
    <w:p w14:paraId="4A71C8FE" w14:textId="191475F9" w:rsidR="00336D07" w:rsidRPr="00336D07" w:rsidRDefault="00336D07">
      <w:pPr>
        <w:jc w:val="left"/>
      </w:pPr>
      <w:r w:rsidRPr="00336D07">
        <w:br w:type="page"/>
      </w:r>
    </w:p>
    <w:p w14:paraId="00EE744B" w14:textId="4C791D8D" w:rsidR="00836E01" w:rsidRDefault="00836E01" w:rsidP="00836E01">
      <w:pPr>
        <w:pStyle w:val="Titre1"/>
      </w:pPr>
      <w:bookmarkStart w:id="35" w:name="_Toc453543119"/>
      <w:r w:rsidRPr="00EA759C">
        <w:lastRenderedPageBreak/>
        <w:t>Descriptions des scénarios</w:t>
      </w:r>
      <w:bookmarkEnd w:id="35"/>
    </w:p>
    <w:p w14:paraId="5D6F7C58" w14:textId="33779203" w:rsidR="00DC157B" w:rsidRDefault="00253388" w:rsidP="00DC157B">
      <w:pPr>
        <w:pStyle w:val="Titre2"/>
      </w:pPr>
      <w:bookmarkStart w:id="36" w:name="_Toc453543120"/>
      <w:r>
        <w:t>Comment utiliser cette section ?</w:t>
      </w:r>
      <w:bookmarkEnd w:id="36"/>
    </w:p>
    <w:p w14:paraId="268ACF21" w14:textId="30A1F58B" w:rsidR="00AF6F27" w:rsidRDefault="00AF6F27" w:rsidP="00AF6F27">
      <w:r>
        <w:t>Cette partie inclus à la fois les fonctionnalités à valider pour la béta et les actions à effectuer pour les vérifier</w:t>
      </w:r>
      <w:r w:rsidR="00EC2FC6">
        <w:t>. Deux scénarios ont été définis</w:t>
      </w:r>
      <w:r>
        <w:t> :</w:t>
      </w:r>
    </w:p>
    <w:p w14:paraId="13E37996" w14:textId="16388193" w:rsidR="00AF6F27" w:rsidRDefault="00AF6F27" w:rsidP="00AF6F27">
      <w:pPr>
        <w:pStyle w:val="Paragraphedeliste"/>
        <w:numPr>
          <w:ilvl w:val="0"/>
          <w:numId w:val="26"/>
        </w:numPr>
      </w:pPr>
      <w:r>
        <w:t>Un</w:t>
      </w:r>
      <w:r w:rsidR="00066A8C">
        <w:t xml:space="preserve"> scénario</w:t>
      </w:r>
      <w:r>
        <w:t xml:space="preserve"> validant les fonctionnalités du logiciel</w:t>
      </w:r>
    </w:p>
    <w:p w14:paraId="5FFCC364" w14:textId="1906E147" w:rsidR="00AF6F27" w:rsidRDefault="00AF6F27" w:rsidP="00AF6F27">
      <w:pPr>
        <w:pStyle w:val="Paragraphedeliste"/>
        <w:numPr>
          <w:ilvl w:val="0"/>
          <w:numId w:val="26"/>
        </w:numPr>
      </w:pPr>
      <w:r>
        <w:t xml:space="preserve">Un </w:t>
      </w:r>
      <w:r w:rsidR="00066A8C">
        <w:t xml:space="preserve">scénario </w:t>
      </w:r>
      <w:r>
        <w:t xml:space="preserve">validant les fonctionnalités </w:t>
      </w:r>
      <w:r w:rsidR="00DB243D">
        <w:t>du</w:t>
      </w:r>
      <w:r>
        <w:t xml:space="preserve"> site web et </w:t>
      </w:r>
      <w:r w:rsidR="00DB243D">
        <w:t>d</w:t>
      </w:r>
      <w:r>
        <w:t>es applications mobiles</w:t>
      </w:r>
      <w:r w:rsidR="0092428D">
        <w:t>.</w:t>
      </w:r>
    </w:p>
    <w:p w14:paraId="49C48A41" w14:textId="206612AE" w:rsidR="0092428D" w:rsidRDefault="0092428D" w:rsidP="00FB59C2">
      <w:pPr>
        <w:tabs>
          <w:tab w:val="left" w:pos="993"/>
        </w:tabs>
      </w:pPr>
      <w:r>
        <w:t>Les scénarios sont découpés en plusieurs sous-ensembles</w:t>
      </w:r>
      <w:r w:rsidR="00D11F74">
        <w:t>. Chacun regroupant une série d’actions suivie de la liste des fonctionnalités qu’elles valident.</w:t>
      </w:r>
      <w:r w:rsidR="00DD36C4">
        <w:t xml:space="preserve"> Ces fonctionnalités sont directement </w:t>
      </w:r>
      <w:r w:rsidR="00553710">
        <w:t>reprises</w:t>
      </w:r>
      <w:r w:rsidR="00DD36C4">
        <w:t xml:space="preserve"> de la section </w:t>
      </w:r>
      <w:r w:rsidR="00FB59C2" w:rsidRPr="00FB59C2">
        <w:rPr>
          <w:i/>
        </w:rPr>
        <w:fldChar w:fldCharType="begin"/>
      </w:r>
      <w:r w:rsidR="00FB59C2" w:rsidRPr="00FB59C2">
        <w:rPr>
          <w:i/>
        </w:rPr>
        <w:instrText xml:space="preserve"> REF _Ref453508638 \r \h </w:instrText>
      </w:r>
      <w:r w:rsidR="00FB59C2">
        <w:rPr>
          <w:i/>
        </w:rPr>
        <w:instrText xml:space="preserve"> \* MERGEFORMAT </w:instrText>
      </w:r>
      <w:r w:rsidR="00FB59C2" w:rsidRPr="00FB59C2">
        <w:rPr>
          <w:i/>
        </w:rPr>
      </w:r>
      <w:r w:rsidR="00FB59C2" w:rsidRPr="00FB59C2">
        <w:rPr>
          <w:i/>
        </w:rPr>
        <w:fldChar w:fldCharType="separate"/>
      </w:r>
      <w:r w:rsidR="002609E5">
        <w:rPr>
          <w:i/>
        </w:rPr>
        <w:t>3</w:t>
      </w:r>
      <w:r w:rsidR="00FB59C2" w:rsidRPr="00FB59C2">
        <w:rPr>
          <w:i/>
        </w:rPr>
        <w:fldChar w:fldCharType="end"/>
      </w:r>
      <w:r w:rsidR="00FB59C2" w:rsidRPr="00FB59C2">
        <w:rPr>
          <w:i/>
        </w:rPr>
        <w:t>.</w:t>
      </w:r>
      <w:r w:rsidR="00FB59C2" w:rsidRPr="00FB59C2">
        <w:rPr>
          <w:i/>
        </w:rPr>
        <w:fldChar w:fldCharType="begin"/>
      </w:r>
      <w:r w:rsidR="00FB59C2" w:rsidRPr="00FB59C2">
        <w:rPr>
          <w:i/>
        </w:rPr>
        <w:instrText xml:space="preserve"> REF _Ref453508648 \h </w:instrText>
      </w:r>
      <w:r w:rsidR="00FB59C2">
        <w:rPr>
          <w:i/>
        </w:rPr>
        <w:instrText xml:space="preserve"> \* MERGEFORMAT </w:instrText>
      </w:r>
      <w:r w:rsidR="00FB59C2" w:rsidRPr="00FB59C2">
        <w:rPr>
          <w:i/>
        </w:rPr>
      </w:r>
      <w:r w:rsidR="00FB59C2" w:rsidRPr="00FB59C2">
        <w:rPr>
          <w:i/>
        </w:rPr>
        <w:fldChar w:fldCharType="separate"/>
      </w:r>
      <w:r w:rsidR="002609E5" w:rsidRPr="002609E5">
        <w:rPr>
          <w:i/>
        </w:rPr>
        <w:t>Fonctionnalités pour la Beta</w:t>
      </w:r>
      <w:r w:rsidR="00FB59C2" w:rsidRPr="00FB59C2">
        <w:rPr>
          <w:i/>
        </w:rPr>
        <w:fldChar w:fldCharType="end"/>
      </w:r>
      <w:r w:rsidR="00FB59C2">
        <w:t>.</w:t>
      </w:r>
    </w:p>
    <w:p w14:paraId="22204906" w14:textId="502F0F0D" w:rsidR="00D11F74" w:rsidRDefault="00D11F74" w:rsidP="0092428D">
      <w:r>
        <w:t>Chaque fonctionnalité peut avoir un statut parmi ces quatre :</w:t>
      </w:r>
    </w:p>
    <w:p w14:paraId="75223227" w14:textId="104DE40B" w:rsidR="00D11F74" w:rsidRDefault="00D11F74" w:rsidP="00C83BFB">
      <w:pPr>
        <w:pStyle w:val="Paragraphedeliste"/>
        <w:numPr>
          <w:ilvl w:val="0"/>
          <w:numId w:val="27"/>
        </w:numPr>
      </w:pPr>
      <w:r>
        <w:t xml:space="preserve">OK : </w:t>
      </w:r>
      <w:r w:rsidR="00C83BFB" w:rsidRPr="00C83BFB">
        <w:t>La fonctionnalité est vérifiée et est correcte</w:t>
      </w:r>
      <w:r>
        <w:t>.</w:t>
      </w:r>
    </w:p>
    <w:p w14:paraId="6EDBA931" w14:textId="1DC223E6" w:rsidR="00D11F74" w:rsidRDefault="00D11F74" w:rsidP="00C83BFB">
      <w:pPr>
        <w:pStyle w:val="Paragraphedeliste"/>
        <w:numPr>
          <w:ilvl w:val="0"/>
          <w:numId w:val="27"/>
        </w:numPr>
      </w:pPr>
      <w:r>
        <w:t xml:space="preserve">KO : </w:t>
      </w:r>
      <w:r w:rsidR="00C83BFB" w:rsidRPr="00C83BFB">
        <w:t>La fonctionnalité est vérifiée et n’est pas correcte</w:t>
      </w:r>
      <w:r w:rsidR="00890DC2">
        <w:t>.</w:t>
      </w:r>
    </w:p>
    <w:p w14:paraId="0854BAF1" w14:textId="1C1D47F3" w:rsidR="00D11F74" w:rsidRDefault="00D11F74" w:rsidP="00C83BFB">
      <w:pPr>
        <w:pStyle w:val="Paragraphedeliste"/>
        <w:numPr>
          <w:ilvl w:val="0"/>
          <w:numId w:val="27"/>
        </w:numPr>
      </w:pPr>
      <w:r>
        <w:t xml:space="preserve">NT : (non testée) </w:t>
      </w:r>
      <w:r w:rsidR="00C83BFB" w:rsidRPr="00C83BFB">
        <w:t>La fonctionnali</w:t>
      </w:r>
      <w:r w:rsidR="00C83BFB">
        <w:t>té n’est pas vérifiée</w:t>
      </w:r>
      <w:r>
        <w:t>.</w:t>
      </w:r>
    </w:p>
    <w:p w14:paraId="677BB4E2" w14:textId="77777777" w:rsidR="002512E8" w:rsidRDefault="00D11F74" w:rsidP="002512E8">
      <w:pPr>
        <w:pStyle w:val="Paragraphedeliste"/>
        <w:numPr>
          <w:ilvl w:val="0"/>
          <w:numId w:val="27"/>
        </w:numPr>
      </w:pPr>
      <w:r>
        <w:t xml:space="preserve">NA : (non applicable) </w:t>
      </w:r>
      <w:r w:rsidR="00C83BFB" w:rsidRPr="00C83BFB">
        <w:t>La fonctionnalité ne peut être vérifiée</w:t>
      </w:r>
      <w:r>
        <w:t>.</w:t>
      </w:r>
    </w:p>
    <w:p w14:paraId="2B9EC42C" w14:textId="6AC5C885" w:rsidR="00B0663D" w:rsidRDefault="00B0663D" w:rsidP="002512E8">
      <w:r>
        <w:br w:type="page"/>
      </w:r>
    </w:p>
    <w:p w14:paraId="56F0237B" w14:textId="11339902" w:rsidR="001C0A06" w:rsidRDefault="00B855BE" w:rsidP="001C0A06">
      <w:pPr>
        <w:pStyle w:val="Titre2"/>
      </w:pPr>
      <w:bookmarkStart w:id="37" w:name="_Toc453543121"/>
      <w:r>
        <w:lastRenderedPageBreak/>
        <w:t>Logiciel</w:t>
      </w:r>
      <w:bookmarkEnd w:id="37"/>
    </w:p>
    <w:p w14:paraId="558E1567" w14:textId="77777777" w:rsidR="002B041D" w:rsidRDefault="002B041D" w:rsidP="002B041D">
      <w:pPr>
        <w:pStyle w:val="Titre3"/>
      </w:pPr>
      <w:bookmarkStart w:id="38" w:name="_Toc453543122"/>
      <w:r>
        <w:t>Prérequis</w:t>
      </w:r>
      <w:bookmarkEnd w:id="38"/>
    </w:p>
    <w:p w14:paraId="3F85A0DA" w14:textId="702207DE" w:rsidR="008A1386" w:rsidRPr="00EA759C" w:rsidRDefault="003C0798" w:rsidP="003C0798">
      <w:r w:rsidRPr="00EA759C">
        <w:t>Matériel :</w:t>
      </w:r>
    </w:p>
    <w:p w14:paraId="3E08BFCA" w14:textId="49864558" w:rsidR="003C0798" w:rsidRDefault="003C0798" w:rsidP="003C0798">
      <w:pPr>
        <w:pStyle w:val="Paragraphedeliste"/>
        <w:numPr>
          <w:ilvl w:val="0"/>
          <w:numId w:val="19"/>
        </w:numPr>
      </w:pPr>
      <w:r>
        <w:t>Un instrument MIDI (piano ou guitare)</w:t>
      </w:r>
    </w:p>
    <w:p w14:paraId="3F1F168A" w14:textId="6C7F75C0" w:rsidR="008F0281" w:rsidRDefault="008F0281" w:rsidP="00F26108">
      <w:pPr>
        <w:pStyle w:val="Paragraphedeliste"/>
        <w:numPr>
          <w:ilvl w:val="0"/>
          <w:numId w:val="19"/>
        </w:numPr>
      </w:pPr>
      <w:r>
        <w:t>Un instrument branché en jack sur l’</w:t>
      </w:r>
      <w:r w:rsidR="002A2FC0">
        <w:t>entrée micro</w:t>
      </w:r>
      <w:r w:rsidR="00F26108">
        <w:t xml:space="preserve"> de l’ordinateur</w:t>
      </w:r>
    </w:p>
    <w:p w14:paraId="574389A9" w14:textId="4F8091E7" w:rsidR="00534F19" w:rsidRDefault="00534F19" w:rsidP="00534F19">
      <w:r>
        <w:t>Logiciel :</w:t>
      </w:r>
    </w:p>
    <w:p w14:paraId="3671A9F8" w14:textId="7236CB3C" w:rsidR="00534F19" w:rsidRDefault="00534F19" w:rsidP="00534F19">
      <w:pPr>
        <w:pStyle w:val="Paragraphedeliste"/>
        <w:numPr>
          <w:ilvl w:val="0"/>
          <w:numId w:val="19"/>
        </w:numPr>
      </w:pPr>
      <w:r>
        <w:t>Un machine (physique ou virtuelle) avec Mac OS</w:t>
      </w:r>
      <w:r w:rsidR="00162499">
        <w:t xml:space="preserve"> et </w:t>
      </w:r>
      <w:r w:rsidR="00964A70">
        <w:t xml:space="preserve">le logiciel </w:t>
      </w:r>
      <w:r w:rsidR="00162499">
        <w:t xml:space="preserve">Music Sheet Writer </w:t>
      </w:r>
    </w:p>
    <w:p w14:paraId="126A231D" w14:textId="54C942C9" w:rsidR="00534F19" w:rsidRPr="003C0798" w:rsidRDefault="00534F19" w:rsidP="00534F19">
      <w:pPr>
        <w:pStyle w:val="Paragraphedeliste"/>
        <w:numPr>
          <w:ilvl w:val="0"/>
          <w:numId w:val="19"/>
        </w:numPr>
      </w:pPr>
      <w:r>
        <w:t>Un machine (physique ou virtuelle) avec Windows</w:t>
      </w:r>
      <w:r w:rsidR="00162499" w:rsidRPr="00162499">
        <w:t xml:space="preserve"> </w:t>
      </w:r>
      <w:r w:rsidR="00162499">
        <w:t xml:space="preserve">et </w:t>
      </w:r>
      <w:r w:rsidR="00964A70">
        <w:t xml:space="preserve">le logiciel </w:t>
      </w:r>
      <w:r w:rsidR="00162499">
        <w:t>Music Sheet</w:t>
      </w:r>
      <w:r w:rsidR="00964A70">
        <w:t xml:space="preserve"> Writer</w:t>
      </w:r>
    </w:p>
    <w:p w14:paraId="2605230D" w14:textId="1C654A26" w:rsidR="00186F9B" w:rsidRPr="00186F9B" w:rsidRDefault="00603EA3" w:rsidP="00186F9B">
      <w:pPr>
        <w:pStyle w:val="Titre3"/>
      </w:pPr>
      <w:bookmarkStart w:id="39" w:name="_Toc453543123"/>
      <w:r>
        <w:t>Déroulement du scénario</w:t>
      </w:r>
      <w:bookmarkEnd w:id="39"/>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186F9B" w:rsidRPr="00EA759C" w14:paraId="7640F074"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6B05E33E" w14:textId="77777777" w:rsidR="00186F9B" w:rsidRPr="00EA759C" w:rsidRDefault="00186F9B" w:rsidP="00186F9B">
            <w:r w:rsidRPr="00EA759C">
              <w:t>No.</w:t>
            </w:r>
          </w:p>
        </w:tc>
        <w:tc>
          <w:tcPr>
            <w:tcW w:w="3260" w:type="dxa"/>
          </w:tcPr>
          <w:p w14:paraId="5BEBB8CF" w14:textId="77777777" w:rsidR="00186F9B" w:rsidRPr="00EA759C" w:rsidRDefault="00186F9B" w:rsidP="00186F9B">
            <w:r w:rsidRPr="00EA759C">
              <w:t>Action</w:t>
            </w:r>
          </w:p>
        </w:tc>
        <w:tc>
          <w:tcPr>
            <w:tcW w:w="1530" w:type="dxa"/>
          </w:tcPr>
          <w:p w14:paraId="7D1DBDA1" w14:textId="77777777" w:rsidR="00186F9B" w:rsidRPr="00EA759C" w:rsidRDefault="00186F9B" w:rsidP="00186F9B">
            <w:r w:rsidRPr="00EA759C">
              <w:t xml:space="preserve">No. Fonction </w:t>
            </w:r>
          </w:p>
        </w:tc>
        <w:tc>
          <w:tcPr>
            <w:tcW w:w="1039" w:type="dxa"/>
          </w:tcPr>
          <w:p w14:paraId="7900C0EC" w14:textId="77777777" w:rsidR="00186F9B" w:rsidRPr="00EA759C" w:rsidRDefault="00186F9B" w:rsidP="00186F9B">
            <w:r w:rsidRPr="00EA759C">
              <w:t>Sujet</w:t>
            </w:r>
          </w:p>
        </w:tc>
        <w:tc>
          <w:tcPr>
            <w:tcW w:w="2676" w:type="dxa"/>
          </w:tcPr>
          <w:p w14:paraId="2CF60C41" w14:textId="77777777" w:rsidR="00186F9B" w:rsidRPr="00EA759C" w:rsidRDefault="00186F9B" w:rsidP="00186F9B">
            <w:r w:rsidRPr="00EA759C">
              <w:t>Commentaire</w:t>
            </w:r>
          </w:p>
        </w:tc>
      </w:tr>
      <w:tr w:rsidR="00186F9B" w:rsidRPr="00EA759C" w14:paraId="5FC65283" w14:textId="77777777" w:rsidTr="00F15C05">
        <w:trPr>
          <w:jc w:val="left"/>
        </w:trPr>
        <w:tc>
          <w:tcPr>
            <w:tcW w:w="846" w:type="dxa"/>
          </w:tcPr>
          <w:p w14:paraId="34557FFD" w14:textId="77777777" w:rsidR="00186F9B" w:rsidRPr="00EA759C" w:rsidRDefault="00186F9B" w:rsidP="00186F9B">
            <w:pPr>
              <w:rPr>
                <w:sz w:val="18"/>
              </w:rPr>
            </w:pPr>
            <w:r>
              <w:rPr>
                <w:sz w:val="18"/>
              </w:rPr>
              <w:t>A-1.001</w:t>
            </w:r>
          </w:p>
        </w:tc>
        <w:tc>
          <w:tcPr>
            <w:tcW w:w="3260" w:type="dxa"/>
          </w:tcPr>
          <w:p w14:paraId="4F1BCB7A" w14:textId="77777777" w:rsidR="00186F9B" w:rsidRDefault="00186F9B" w:rsidP="00186F9B">
            <w:pPr>
              <w:jc w:val="left"/>
              <w:rPr>
                <w:sz w:val="18"/>
              </w:rPr>
            </w:pPr>
            <w:r>
              <w:rPr>
                <w:sz w:val="18"/>
              </w:rPr>
              <w:t>Créer un projet</w:t>
            </w:r>
          </w:p>
          <w:p w14:paraId="7859D47E" w14:textId="77777777" w:rsidR="00186F9B" w:rsidRDefault="00186F9B" w:rsidP="00186F9B">
            <w:pPr>
              <w:jc w:val="left"/>
              <w:rPr>
                <w:sz w:val="18"/>
              </w:rPr>
            </w:pPr>
          </w:p>
          <w:p w14:paraId="2939E96D" w14:textId="77777777" w:rsidR="00186F9B" w:rsidRPr="003F57B3" w:rsidRDefault="00186F9B" w:rsidP="00186F9B">
            <w:pPr>
              <w:jc w:val="left"/>
              <w:rPr>
                <w:sz w:val="18"/>
              </w:rPr>
            </w:pPr>
            <w:r>
              <w:rPr>
                <w:sz w:val="18"/>
              </w:rPr>
              <w:t xml:space="preserve">- </w:t>
            </w:r>
            <w:r w:rsidRPr="003F57B3">
              <w:rPr>
                <w:sz w:val="18"/>
              </w:rPr>
              <w:t>Nom du projet :</w:t>
            </w:r>
          </w:p>
          <w:p w14:paraId="2DBCB39F" w14:textId="77777777" w:rsidR="00186F9B" w:rsidRPr="00EA759C" w:rsidRDefault="00186F9B" w:rsidP="00186F9B">
            <w:pPr>
              <w:jc w:val="left"/>
              <w:rPr>
                <w:sz w:val="18"/>
              </w:rPr>
            </w:pPr>
            <w:r>
              <w:rPr>
                <w:sz w:val="18"/>
              </w:rPr>
              <w:t>- Créer dans : H:/Documents/</w:t>
            </w:r>
          </w:p>
        </w:tc>
        <w:tc>
          <w:tcPr>
            <w:tcW w:w="1530" w:type="dxa"/>
          </w:tcPr>
          <w:p w14:paraId="3B439701" w14:textId="77777777" w:rsidR="00186F9B" w:rsidRPr="00EA759C" w:rsidRDefault="00186F9B" w:rsidP="00186F9B">
            <w:pPr>
              <w:rPr>
                <w:sz w:val="18"/>
                <w:szCs w:val="20"/>
              </w:rPr>
            </w:pPr>
            <w:r>
              <w:rPr>
                <w:sz w:val="18"/>
                <w:szCs w:val="20"/>
              </w:rPr>
              <w:t>F-1.1.1</w:t>
            </w:r>
          </w:p>
        </w:tc>
        <w:sdt>
          <w:sdtPr>
            <w:rPr>
              <w:sz w:val="18"/>
              <w:szCs w:val="18"/>
            </w:rPr>
            <w:id w:val="21755856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2B04DCB4" w14:textId="77777777" w:rsidR="00186F9B" w:rsidRPr="00083B5A" w:rsidRDefault="00186F9B" w:rsidP="00186F9B">
                <w:pPr>
                  <w:rPr>
                    <w:sz w:val="18"/>
                    <w:szCs w:val="18"/>
                  </w:rPr>
                </w:pPr>
                <w:r>
                  <w:rPr>
                    <w:sz w:val="18"/>
                    <w:szCs w:val="18"/>
                  </w:rPr>
                  <w:t>Julien</w:t>
                </w:r>
              </w:p>
            </w:tc>
          </w:sdtContent>
        </w:sdt>
        <w:tc>
          <w:tcPr>
            <w:tcW w:w="2676" w:type="dxa"/>
          </w:tcPr>
          <w:p w14:paraId="7493A8F9" w14:textId="77777777" w:rsidR="00186F9B" w:rsidRPr="00EA759C" w:rsidRDefault="00186F9B" w:rsidP="00186F9B">
            <w:pPr>
              <w:rPr>
                <w:sz w:val="18"/>
              </w:rPr>
            </w:pPr>
            <w:r>
              <w:rPr>
                <w:sz w:val="18"/>
              </w:rPr>
              <w:t>La création de projet doit échouer car il faut un nom de projet.</w:t>
            </w:r>
          </w:p>
        </w:tc>
      </w:tr>
      <w:tr w:rsidR="00186F9B" w:rsidRPr="00EA759C" w14:paraId="41945E02" w14:textId="77777777" w:rsidTr="00F15C05">
        <w:trPr>
          <w:jc w:val="left"/>
        </w:trPr>
        <w:tc>
          <w:tcPr>
            <w:tcW w:w="846" w:type="dxa"/>
          </w:tcPr>
          <w:p w14:paraId="565867BF" w14:textId="77777777" w:rsidR="00186F9B" w:rsidRPr="00EA759C" w:rsidRDefault="00186F9B" w:rsidP="00186F9B">
            <w:pPr>
              <w:rPr>
                <w:sz w:val="18"/>
              </w:rPr>
            </w:pPr>
            <w:r>
              <w:rPr>
                <w:sz w:val="18"/>
              </w:rPr>
              <w:t>A-1.002</w:t>
            </w:r>
          </w:p>
        </w:tc>
        <w:tc>
          <w:tcPr>
            <w:tcW w:w="3260" w:type="dxa"/>
          </w:tcPr>
          <w:p w14:paraId="1890E367" w14:textId="77777777" w:rsidR="00186F9B" w:rsidRDefault="00186F9B" w:rsidP="00186F9B">
            <w:pPr>
              <w:jc w:val="left"/>
              <w:rPr>
                <w:sz w:val="18"/>
              </w:rPr>
            </w:pPr>
            <w:r>
              <w:rPr>
                <w:sz w:val="18"/>
              </w:rPr>
              <w:t>Créer un projet</w:t>
            </w:r>
          </w:p>
          <w:p w14:paraId="0970B82B" w14:textId="77777777" w:rsidR="00186F9B" w:rsidRDefault="00186F9B" w:rsidP="00186F9B">
            <w:pPr>
              <w:jc w:val="left"/>
              <w:rPr>
                <w:sz w:val="18"/>
              </w:rPr>
            </w:pPr>
          </w:p>
          <w:p w14:paraId="4456039E" w14:textId="77777777" w:rsidR="00186F9B" w:rsidRPr="003F57B3" w:rsidRDefault="00186F9B" w:rsidP="00186F9B">
            <w:pPr>
              <w:jc w:val="left"/>
              <w:rPr>
                <w:sz w:val="18"/>
              </w:rPr>
            </w:pPr>
            <w:r>
              <w:rPr>
                <w:sz w:val="18"/>
              </w:rPr>
              <w:t xml:space="preserve">- </w:t>
            </w:r>
            <w:r w:rsidRPr="003F57B3">
              <w:rPr>
                <w:sz w:val="18"/>
              </w:rPr>
              <w:t>Nom du projet :</w:t>
            </w:r>
            <w:r>
              <w:rPr>
                <w:sz w:val="18"/>
              </w:rPr>
              <w:t xml:space="preserve"> beta</w:t>
            </w:r>
          </w:p>
          <w:p w14:paraId="32D58E81" w14:textId="77777777" w:rsidR="00186F9B" w:rsidRPr="003F57B3" w:rsidRDefault="00186F9B" w:rsidP="00186F9B">
            <w:pPr>
              <w:jc w:val="left"/>
              <w:rPr>
                <w:sz w:val="18"/>
              </w:rPr>
            </w:pPr>
            <w:r>
              <w:rPr>
                <w:sz w:val="18"/>
              </w:rPr>
              <w:t>- Créer dans : H:/Documents/</w:t>
            </w:r>
          </w:p>
        </w:tc>
        <w:tc>
          <w:tcPr>
            <w:tcW w:w="1530" w:type="dxa"/>
          </w:tcPr>
          <w:p w14:paraId="45C8B6FE" w14:textId="77777777" w:rsidR="00186F9B" w:rsidRPr="00EA759C" w:rsidRDefault="00186F9B" w:rsidP="00186F9B">
            <w:pPr>
              <w:rPr>
                <w:sz w:val="18"/>
                <w:szCs w:val="20"/>
              </w:rPr>
            </w:pPr>
            <w:r>
              <w:rPr>
                <w:sz w:val="18"/>
                <w:szCs w:val="20"/>
              </w:rPr>
              <w:t>F-1.1.1</w:t>
            </w:r>
          </w:p>
        </w:tc>
        <w:sdt>
          <w:sdtPr>
            <w:rPr>
              <w:sz w:val="18"/>
              <w:szCs w:val="18"/>
            </w:rPr>
            <w:id w:val="-139604274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020F6BB" w14:textId="77777777" w:rsidR="00186F9B" w:rsidRPr="00083B5A" w:rsidRDefault="00186F9B" w:rsidP="00186F9B">
                <w:pPr>
                  <w:rPr>
                    <w:sz w:val="18"/>
                    <w:szCs w:val="18"/>
                  </w:rPr>
                </w:pPr>
                <w:r>
                  <w:rPr>
                    <w:sz w:val="18"/>
                    <w:szCs w:val="18"/>
                  </w:rPr>
                  <w:t>Julien</w:t>
                </w:r>
              </w:p>
            </w:tc>
          </w:sdtContent>
        </w:sdt>
        <w:tc>
          <w:tcPr>
            <w:tcW w:w="2676" w:type="dxa"/>
          </w:tcPr>
          <w:p w14:paraId="4BA63036" w14:textId="77777777" w:rsidR="00186F9B" w:rsidRPr="00EA759C" w:rsidRDefault="00186F9B" w:rsidP="00186F9B">
            <w:pPr>
              <w:rPr>
                <w:sz w:val="18"/>
              </w:rPr>
            </w:pPr>
            <w:r>
              <w:rPr>
                <w:sz w:val="18"/>
              </w:rPr>
              <w:t>Le projet est créé et il est visible dans la liste des projets ouverts.</w:t>
            </w:r>
          </w:p>
        </w:tc>
      </w:tr>
      <w:tr w:rsidR="00186F9B" w:rsidRPr="00EA759C" w14:paraId="65DA65C4" w14:textId="77777777" w:rsidTr="00F15C05">
        <w:trPr>
          <w:jc w:val="left"/>
        </w:trPr>
        <w:tc>
          <w:tcPr>
            <w:tcW w:w="846" w:type="dxa"/>
          </w:tcPr>
          <w:p w14:paraId="73E75D1F" w14:textId="77777777" w:rsidR="00186F9B" w:rsidRPr="00EA759C" w:rsidRDefault="00186F9B" w:rsidP="00186F9B">
            <w:pPr>
              <w:rPr>
                <w:sz w:val="18"/>
              </w:rPr>
            </w:pPr>
            <w:r>
              <w:rPr>
                <w:sz w:val="18"/>
              </w:rPr>
              <w:t>A-1.003</w:t>
            </w:r>
          </w:p>
        </w:tc>
        <w:tc>
          <w:tcPr>
            <w:tcW w:w="3260" w:type="dxa"/>
          </w:tcPr>
          <w:p w14:paraId="0DEC6BC5" w14:textId="77777777" w:rsidR="00186F9B" w:rsidRDefault="00186F9B" w:rsidP="00186F9B">
            <w:pPr>
              <w:jc w:val="left"/>
              <w:rPr>
                <w:sz w:val="18"/>
              </w:rPr>
            </w:pPr>
            <w:r>
              <w:rPr>
                <w:sz w:val="18"/>
              </w:rPr>
              <w:t>Afficher la partition dans l’éditeur</w:t>
            </w:r>
          </w:p>
        </w:tc>
        <w:tc>
          <w:tcPr>
            <w:tcW w:w="1530" w:type="dxa"/>
          </w:tcPr>
          <w:p w14:paraId="41EF21A2" w14:textId="77777777" w:rsidR="00186F9B" w:rsidRDefault="00186F9B" w:rsidP="00186F9B">
            <w:pPr>
              <w:rPr>
                <w:sz w:val="18"/>
                <w:szCs w:val="20"/>
              </w:rPr>
            </w:pPr>
            <w:r>
              <w:rPr>
                <w:sz w:val="18"/>
                <w:szCs w:val="20"/>
              </w:rPr>
              <w:t>F-1.1.1</w:t>
            </w:r>
          </w:p>
        </w:tc>
        <w:sdt>
          <w:sdtPr>
            <w:rPr>
              <w:sz w:val="18"/>
              <w:szCs w:val="18"/>
            </w:rPr>
            <w:id w:val="-183398314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DEA1F1E" w14:textId="77777777" w:rsidR="00186F9B" w:rsidRPr="00083B5A" w:rsidRDefault="00186F9B" w:rsidP="00186F9B">
                <w:pPr>
                  <w:rPr>
                    <w:sz w:val="18"/>
                    <w:szCs w:val="18"/>
                  </w:rPr>
                </w:pPr>
                <w:r>
                  <w:rPr>
                    <w:sz w:val="18"/>
                    <w:szCs w:val="18"/>
                  </w:rPr>
                  <w:t>Julien</w:t>
                </w:r>
              </w:p>
            </w:tc>
          </w:sdtContent>
        </w:sdt>
        <w:tc>
          <w:tcPr>
            <w:tcW w:w="2676" w:type="dxa"/>
          </w:tcPr>
          <w:p w14:paraId="69B87E83" w14:textId="77777777" w:rsidR="00186F9B" w:rsidRPr="00EA759C" w:rsidRDefault="00186F9B" w:rsidP="00186F9B">
            <w:pPr>
              <w:rPr>
                <w:sz w:val="18"/>
              </w:rPr>
            </w:pPr>
          </w:p>
        </w:tc>
      </w:tr>
      <w:tr w:rsidR="00186F9B" w:rsidRPr="00EA759C" w14:paraId="47C2D6E6" w14:textId="77777777" w:rsidTr="00F15C05">
        <w:trPr>
          <w:jc w:val="left"/>
        </w:trPr>
        <w:tc>
          <w:tcPr>
            <w:tcW w:w="846" w:type="dxa"/>
          </w:tcPr>
          <w:p w14:paraId="067F0BEA" w14:textId="77777777" w:rsidR="00186F9B" w:rsidRPr="00EA759C" w:rsidRDefault="00186F9B" w:rsidP="00186F9B">
            <w:pPr>
              <w:rPr>
                <w:sz w:val="18"/>
              </w:rPr>
            </w:pPr>
            <w:r>
              <w:rPr>
                <w:sz w:val="18"/>
              </w:rPr>
              <w:t>A-1.004</w:t>
            </w:r>
          </w:p>
        </w:tc>
        <w:tc>
          <w:tcPr>
            <w:tcW w:w="3260" w:type="dxa"/>
          </w:tcPr>
          <w:p w14:paraId="52F8BF36" w14:textId="77777777" w:rsidR="00186F9B" w:rsidRDefault="00186F9B" w:rsidP="00186F9B">
            <w:pPr>
              <w:jc w:val="left"/>
              <w:rPr>
                <w:sz w:val="18"/>
              </w:rPr>
            </w:pPr>
            <w:r>
              <w:rPr>
                <w:sz w:val="18"/>
              </w:rPr>
              <w:t>Ajouter un titre et un auteur à la partition</w:t>
            </w:r>
          </w:p>
        </w:tc>
        <w:tc>
          <w:tcPr>
            <w:tcW w:w="1530" w:type="dxa"/>
          </w:tcPr>
          <w:p w14:paraId="2BCC6518" w14:textId="77777777" w:rsidR="00186F9B" w:rsidRPr="00EA759C" w:rsidRDefault="00186F9B" w:rsidP="00186F9B">
            <w:pPr>
              <w:rPr>
                <w:sz w:val="18"/>
                <w:szCs w:val="20"/>
              </w:rPr>
            </w:pPr>
            <w:r>
              <w:rPr>
                <w:sz w:val="18"/>
                <w:szCs w:val="20"/>
              </w:rPr>
              <w:t>F-1.2.1</w:t>
            </w:r>
          </w:p>
        </w:tc>
        <w:sdt>
          <w:sdtPr>
            <w:rPr>
              <w:sz w:val="18"/>
              <w:szCs w:val="18"/>
            </w:rPr>
            <w:id w:val="-144515037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B4F0177" w14:textId="77777777" w:rsidR="00186F9B" w:rsidRPr="00083B5A" w:rsidRDefault="00186F9B" w:rsidP="00186F9B">
                <w:pPr>
                  <w:rPr>
                    <w:sz w:val="18"/>
                    <w:szCs w:val="18"/>
                  </w:rPr>
                </w:pPr>
                <w:r>
                  <w:rPr>
                    <w:sz w:val="18"/>
                    <w:szCs w:val="18"/>
                  </w:rPr>
                  <w:t>Julien</w:t>
                </w:r>
              </w:p>
            </w:tc>
          </w:sdtContent>
        </w:sdt>
        <w:tc>
          <w:tcPr>
            <w:tcW w:w="2676" w:type="dxa"/>
          </w:tcPr>
          <w:p w14:paraId="00F81178" w14:textId="77777777" w:rsidR="00186F9B" w:rsidRPr="00EA759C" w:rsidRDefault="00186F9B" w:rsidP="00186F9B">
            <w:pPr>
              <w:rPr>
                <w:sz w:val="18"/>
              </w:rPr>
            </w:pPr>
          </w:p>
        </w:tc>
      </w:tr>
      <w:tr w:rsidR="00186F9B" w:rsidRPr="00EA759C" w14:paraId="778C12F3" w14:textId="77777777" w:rsidTr="00F15C05">
        <w:trPr>
          <w:jc w:val="left"/>
        </w:trPr>
        <w:tc>
          <w:tcPr>
            <w:tcW w:w="846" w:type="dxa"/>
          </w:tcPr>
          <w:p w14:paraId="18BB1923" w14:textId="77777777" w:rsidR="00186F9B" w:rsidRPr="00EA759C" w:rsidRDefault="00186F9B" w:rsidP="00186F9B">
            <w:pPr>
              <w:rPr>
                <w:sz w:val="18"/>
              </w:rPr>
            </w:pPr>
            <w:r>
              <w:rPr>
                <w:sz w:val="18"/>
              </w:rPr>
              <w:t>A-1.005</w:t>
            </w:r>
          </w:p>
        </w:tc>
        <w:tc>
          <w:tcPr>
            <w:tcW w:w="3260" w:type="dxa"/>
          </w:tcPr>
          <w:p w14:paraId="5CC02203" w14:textId="77777777" w:rsidR="00186F9B" w:rsidRDefault="00186F9B" w:rsidP="00186F9B">
            <w:pPr>
              <w:jc w:val="left"/>
              <w:rPr>
                <w:sz w:val="18"/>
              </w:rPr>
            </w:pPr>
            <w:r>
              <w:rPr>
                <w:sz w:val="18"/>
              </w:rPr>
              <w:t>Enregistrer le projet</w:t>
            </w:r>
          </w:p>
        </w:tc>
        <w:tc>
          <w:tcPr>
            <w:tcW w:w="1530" w:type="dxa"/>
          </w:tcPr>
          <w:p w14:paraId="51E5C62C" w14:textId="77777777" w:rsidR="00186F9B" w:rsidRDefault="00186F9B" w:rsidP="00186F9B">
            <w:pPr>
              <w:rPr>
                <w:sz w:val="18"/>
                <w:szCs w:val="20"/>
              </w:rPr>
            </w:pPr>
            <w:r>
              <w:rPr>
                <w:sz w:val="18"/>
                <w:szCs w:val="20"/>
              </w:rPr>
              <w:t>F-1.1.3</w:t>
            </w:r>
          </w:p>
        </w:tc>
        <w:sdt>
          <w:sdtPr>
            <w:rPr>
              <w:sz w:val="18"/>
              <w:szCs w:val="18"/>
            </w:rPr>
            <w:id w:val="-173631520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76F07433" w14:textId="77777777" w:rsidR="00186F9B" w:rsidRPr="00083B5A" w:rsidRDefault="00186F9B" w:rsidP="00186F9B">
                <w:pPr>
                  <w:rPr>
                    <w:sz w:val="18"/>
                    <w:szCs w:val="18"/>
                  </w:rPr>
                </w:pPr>
                <w:r>
                  <w:rPr>
                    <w:sz w:val="18"/>
                    <w:szCs w:val="18"/>
                  </w:rPr>
                  <w:t>Julien</w:t>
                </w:r>
              </w:p>
            </w:tc>
          </w:sdtContent>
        </w:sdt>
        <w:tc>
          <w:tcPr>
            <w:tcW w:w="2676" w:type="dxa"/>
          </w:tcPr>
          <w:p w14:paraId="01A6D027" w14:textId="77777777" w:rsidR="00186F9B" w:rsidRPr="00EA759C" w:rsidRDefault="00186F9B" w:rsidP="00186F9B">
            <w:pPr>
              <w:rPr>
                <w:sz w:val="18"/>
              </w:rPr>
            </w:pPr>
          </w:p>
        </w:tc>
      </w:tr>
      <w:tr w:rsidR="00186F9B" w:rsidRPr="00EA759C" w14:paraId="3F0B4844" w14:textId="77777777" w:rsidTr="00F15C05">
        <w:trPr>
          <w:jc w:val="left"/>
        </w:trPr>
        <w:tc>
          <w:tcPr>
            <w:tcW w:w="846" w:type="dxa"/>
          </w:tcPr>
          <w:p w14:paraId="53BFE99E" w14:textId="77777777" w:rsidR="00186F9B" w:rsidRPr="00EA759C" w:rsidRDefault="00186F9B" w:rsidP="00186F9B">
            <w:pPr>
              <w:rPr>
                <w:sz w:val="18"/>
              </w:rPr>
            </w:pPr>
            <w:r>
              <w:rPr>
                <w:sz w:val="18"/>
              </w:rPr>
              <w:t>A-1.006</w:t>
            </w:r>
          </w:p>
        </w:tc>
        <w:tc>
          <w:tcPr>
            <w:tcW w:w="3260" w:type="dxa"/>
          </w:tcPr>
          <w:p w14:paraId="047222A7" w14:textId="77777777" w:rsidR="00186F9B" w:rsidRDefault="00186F9B" w:rsidP="00186F9B">
            <w:pPr>
              <w:jc w:val="left"/>
              <w:rPr>
                <w:sz w:val="18"/>
              </w:rPr>
            </w:pPr>
            <w:r>
              <w:rPr>
                <w:sz w:val="18"/>
              </w:rPr>
              <w:t>Fermer le projet</w:t>
            </w:r>
          </w:p>
        </w:tc>
        <w:tc>
          <w:tcPr>
            <w:tcW w:w="1530" w:type="dxa"/>
          </w:tcPr>
          <w:p w14:paraId="29A80263" w14:textId="77777777" w:rsidR="00186F9B" w:rsidRPr="00EA759C" w:rsidRDefault="00186F9B" w:rsidP="00186F9B">
            <w:pPr>
              <w:rPr>
                <w:sz w:val="18"/>
                <w:szCs w:val="20"/>
              </w:rPr>
            </w:pPr>
            <w:r>
              <w:rPr>
                <w:sz w:val="18"/>
                <w:szCs w:val="20"/>
              </w:rPr>
              <w:t>F-1.1.4</w:t>
            </w:r>
          </w:p>
        </w:tc>
        <w:sdt>
          <w:sdtPr>
            <w:rPr>
              <w:sz w:val="18"/>
              <w:szCs w:val="18"/>
            </w:rPr>
            <w:id w:val="87435564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2D705FC4" w14:textId="77777777" w:rsidR="00186F9B" w:rsidRPr="00083B5A" w:rsidRDefault="00186F9B" w:rsidP="00186F9B">
                <w:pPr>
                  <w:rPr>
                    <w:sz w:val="18"/>
                    <w:szCs w:val="18"/>
                  </w:rPr>
                </w:pPr>
                <w:r>
                  <w:rPr>
                    <w:sz w:val="18"/>
                    <w:szCs w:val="18"/>
                  </w:rPr>
                  <w:t>Julien</w:t>
                </w:r>
              </w:p>
            </w:tc>
          </w:sdtContent>
        </w:sdt>
        <w:tc>
          <w:tcPr>
            <w:tcW w:w="2676" w:type="dxa"/>
          </w:tcPr>
          <w:p w14:paraId="4B16A6D6" w14:textId="77777777" w:rsidR="00186F9B" w:rsidRPr="00EA759C" w:rsidRDefault="00186F9B" w:rsidP="00186F9B">
            <w:pPr>
              <w:rPr>
                <w:sz w:val="18"/>
              </w:rPr>
            </w:pPr>
          </w:p>
        </w:tc>
      </w:tr>
      <w:tr w:rsidR="00186F9B" w:rsidRPr="00EA759C" w14:paraId="5500D612" w14:textId="77777777" w:rsidTr="00F15C05">
        <w:trPr>
          <w:jc w:val="left"/>
        </w:trPr>
        <w:tc>
          <w:tcPr>
            <w:tcW w:w="846" w:type="dxa"/>
          </w:tcPr>
          <w:p w14:paraId="2EE04174" w14:textId="77777777" w:rsidR="00186F9B" w:rsidRPr="00EA759C" w:rsidRDefault="00186F9B" w:rsidP="00186F9B">
            <w:pPr>
              <w:rPr>
                <w:sz w:val="18"/>
              </w:rPr>
            </w:pPr>
            <w:r>
              <w:rPr>
                <w:sz w:val="18"/>
              </w:rPr>
              <w:t>A-1.007</w:t>
            </w:r>
          </w:p>
        </w:tc>
        <w:tc>
          <w:tcPr>
            <w:tcW w:w="3260" w:type="dxa"/>
          </w:tcPr>
          <w:p w14:paraId="6C3BD66E" w14:textId="77777777" w:rsidR="00186F9B" w:rsidRDefault="00186F9B" w:rsidP="00186F9B">
            <w:pPr>
              <w:jc w:val="left"/>
              <w:rPr>
                <w:sz w:val="18"/>
              </w:rPr>
            </w:pPr>
            <w:r>
              <w:rPr>
                <w:sz w:val="18"/>
              </w:rPr>
              <w:t>Ouvrir le projet</w:t>
            </w:r>
          </w:p>
        </w:tc>
        <w:tc>
          <w:tcPr>
            <w:tcW w:w="1530" w:type="dxa"/>
          </w:tcPr>
          <w:p w14:paraId="4E9E2B40" w14:textId="77777777" w:rsidR="00186F9B" w:rsidRPr="00EA759C" w:rsidRDefault="00186F9B" w:rsidP="00186F9B">
            <w:pPr>
              <w:rPr>
                <w:sz w:val="18"/>
                <w:szCs w:val="20"/>
              </w:rPr>
            </w:pPr>
            <w:r>
              <w:rPr>
                <w:sz w:val="18"/>
                <w:szCs w:val="20"/>
              </w:rPr>
              <w:t>F-1.1.2</w:t>
            </w:r>
          </w:p>
        </w:tc>
        <w:sdt>
          <w:sdtPr>
            <w:rPr>
              <w:sz w:val="18"/>
              <w:szCs w:val="18"/>
            </w:rPr>
            <w:id w:val="42246309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24EE28AB" w14:textId="77777777" w:rsidR="00186F9B" w:rsidRPr="00083B5A" w:rsidRDefault="00186F9B" w:rsidP="00186F9B">
                <w:pPr>
                  <w:rPr>
                    <w:sz w:val="18"/>
                    <w:szCs w:val="18"/>
                  </w:rPr>
                </w:pPr>
                <w:r>
                  <w:rPr>
                    <w:sz w:val="18"/>
                    <w:szCs w:val="18"/>
                  </w:rPr>
                  <w:t>Julien</w:t>
                </w:r>
              </w:p>
            </w:tc>
          </w:sdtContent>
        </w:sdt>
        <w:tc>
          <w:tcPr>
            <w:tcW w:w="2676" w:type="dxa"/>
          </w:tcPr>
          <w:p w14:paraId="5F9AE99B" w14:textId="77777777" w:rsidR="00186F9B" w:rsidRPr="00EA759C" w:rsidRDefault="00186F9B" w:rsidP="00186F9B">
            <w:pPr>
              <w:rPr>
                <w:sz w:val="18"/>
              </w:rPr>
            </w:pPr>
            <w:r>
              <w:rPr>
                <w:sz w:val="18"/>
              </w:rPr>
              <w:t>Un explorateur de fichier s’ouvre. On récupère le fichier msw qui se trouve à l’emplacement H:/Documents/</w:t>
            </w:r>
          </w:p>
        </w:tc>
      </w:tr>
    </w:tbl>
    <w:p w14:paraId="6B5A79C0" w14:textId="77777777" w:rsidR="00186F9B" w:rsidRDefault="00186F9B" w:rsidP="00186F9B"/>
    <w:tbl>
      <w:tblPr>
        <w:tblStyle w:val="Grilledutableau"/>
        <w:tblW w:w="9387" w:type="dxa"/>
        <w:tblLook w:val="04A0" w:firstRow="1" w:lastRow="0" w:firstColumn="1" w:lastColumn="0" w:noHBand="0" w:noVBand="1"/>
      </w:tblPr>
      <w:tblGrid>
        <w:gridCol w:w="988"/>
        <w:gridCol w:w="2664"/>
        <w:gridCol w:w="1398"/>
        <w:gridCol w:w="4337"/>
      </w:tblGrid>
      <w:tr w:rsidR="00C862FF" w:rsidRPr="00EA759C" w14:paraId="66942CB7" w14:textId="77777777" w:rsidTr="00FF78D0">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02C21C63" w14:textId="77777777" w:rsidR="00C862FF" w:rsidRPr="00EA759C" w:rsidRDefault="00C862FF"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6BC7AF12" w14:textId="77777777" w:rsidR="00C862FF" w:rsidRPr="00EA759C" w:rsidRDefault="00C862FF" w:rsidP="00FF78D0">
            <w:pPr>
              <w:jc w:val="center"/>
            </w:pPr>
            <w:r w:rsidRPr="00EA759C">
              <w:t>Résultat des tests</w:t>
            </w:r>
          </w:p>
        </w:tc>
      </w:tr>
      <w:tr w:rsidR="00C862FF" w:rsidRPr="00EA759C" w14:paraId="5A73096F" w14:textId="77777777" w:rsidTr="00FF78D0">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5D845DE4" w14:textId="77777777" w:rsidR="00C862FF" w:rsidRPr="00EA759C" w:rsidRDefault="00C862FF"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3A12E5DF" w14:textId="77777777" w:rsidR="00C862FF" w:rsidRPr="00EA759C" w:rsidRDefault="00C862FF"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02096106" w14:textId="77777777" w:rsidR="00C862FF" w:rsidRPr="00EA759C" w:rsidRDefault="00C862FF"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3CDBE1D2" w14:textId="77777777" w:rsidR="00C862FF" w:rsidRPr="00EA759C" w:rsidRDefault="00C862FF" w:rsidP="00FF78D0">
            <w:pPr>
              <w:jc w:val="center"/>
              <w:rPr>
                <w:sz w:val="20"/>
              </w:rPr>
            </w:pPr>
            <w:r w:rsidRPr="00EA759C">
              <w:rPr>
                <w:sz w:val="20"/>
              </w:rPr>
              <w:t>Commentaires</w:t>
            </w:r>
          </w:p>
        </w:tc>
      </w:tr>
      <w:tr w:rsidR="00462ABF" w:rsidRPr="00EA759C" w14:paraId="36F1A76A" w14:textId="77777777" w:rsidTr="007258EF">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0A3DD77F" w14:textId="77777777" w:rsidR="00462ABF" w:rsidRPr="00EA759C" w:rsidRDefault="00462ABF" w:rsidP="00FF78D0">
            <w:pPr>
              <w:jc w:val="center"/>
              <w:rPr>
                <w:sz w:val="20"/>
                <w:szCs w:val="20"/>
              </w:rPr>
            </w:pPr>
            <w:r w:rsidRPr="00EA759C">
              <w:rPr>
                <w:sz w:val="20"/>
                <w:szCs w:val="20"/>
              </w:rPr>
              <w:t>F-1.1</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CBE2DD8" w14:textId="0A6F496A" w:rsidR="00462ABF" w:rsidRPr="00EA759C" w:rsidRDefault="00D85818" w:rsidP="005924AD">
            <w:pPr>
              <w:jc w:val="left"/>
              <w:rPr>
                <w:sz w:val="20"/>
                <w:szCs w:val="20"/>
              </w:rPr>
            </w:pPr>
            <w:r>
              <w:rPr>
                <w:sz w:val="20"/>
                <w:szCs w:val="20"/>
              </w:rPr>
              <w:t>Gestion</w:t>
            </w:r>
            <w:r w:rsidR="005924AD">
              <w:rPr>
                <w:sz w:val="20"/>
                <w:szCs w:val="20"/>
              </w:rPr>
              <w:t xml:space="preserve"> de</w:t>
            </w:r>
            <w:r w:rsidR="00462ABF">
              <w:rPr>
                <w:sz w:val="20"/>
                <w:szCs w:val="20"/>
              </w:rPr>
              <w:t xml:space="preserve"> projet</w:t>
            </w:r>
          </w:p>
        </w:tc>
      </w:tr>
      <w:tr w:rsidR="00C862FF" w:rsidRPr="00EA759C" w14:paraId="166ED687"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6FB04F38" w14:textId="703BF36D" w:rsidR="00C862FF" w:rsidRPr="00EA759C" w:rsidRDefault="00A42623" w:rsidP="00FF78D0">
            <w:pPr>
              <w:jc w:val="center"/>
              <w:rPr>
                <w:sz w:val="18"/>
                <w:szCs w:val="18"/>
              </w:rPr>
            </w:pPr>
            <w:r>
              <w:rPr>
                <w:sz w:val="18"/>
                <w:szCs w:val="18"/>
              </w:rPr>
              <w:t>F-1.1.1</w:t>
            </w:r>
          </w:p>
        </w:tc>
        <w:tc>
          <w:tcPr>
            <w:tcW w:w="2664" w:type="dxa"/>
            <w:tcBorders>
              <w:top w:val="single" w:sz="4" w:space="0" w:color="auto"/>
              <w:left w:val="single" w:sz="4" w:space="0" w:color="auto"/>
              <w:bottom w:val="single" w:sz="4" w:space="0" w:color="auto"/>
              <w:right w:val="single" w:sz="4" w:space="0" w:color="auto"/>
            </w:tcBorders>
          </w:tcPr>
          <w:p w14:paraId="59DBFCA5" w14:textId="77777777" w:rsidR="00C862FF" w:rsidRPr="00EA759C" w:rsidRDefault="00C862FF" w:rsidP="00FF78D0">
            <w:pPr>
              <w:jc w:val="left"/>
              <w:rPr>
                <w:sz w:val="18"/>
                <w:szCs w:val="18"/>
              </w:rPr>
            </w:pPr>
            <w:r>
              <w:rPr>
                <w:sz w:val="18"/>
                <w:szCs w:val="18"/>
              </w:rPr>
              <w:t>Créer un projet</w:t>
            </w:r>
          </w:p>
        </w:tc>
        <w:tc>
          <w:tcPr>
            <w:tcW w:w="1398" w:type="dxa"/>
            <w:tcBorders>
              <w:top w:val="single" w:sz="4" w:space="0" w:color="auto"/>
              <w:left w:val="single" w:sz="4" w:space="0" w:color="auto"/>
              <w:bottom w:val="single" w:sz="4" w:space="0" w:color="auto"/>
              <w:right w:val="single" w:sz="4" w:space="0" w:color="auto"/>
            </w:tcBorders>
          </w:tcPr>
          <w:p w14:paraId="677835F5" w14:textId="77777777" w:rsidR="00C862FF" w:rsidRDefault="00D0071C" w:rsidP="00FF78D0">
            <w:pPr>
              <w:jc w:val="left"/>
              <w:rPr>
                <w:sz w:val="18"/>
                <w:szCs w:val="18"/>
              </w:rPr>
            </w:pPr>
            <w:sdt>
              <w:sdtPr>
                <w:rPr>
                  <w:sz w:val="18"/>
                  <w:szCs w:val="18"/>
                </w:rPr>
                <w:id w:val="-812790737"/>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948222973"/>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09BAE70D" w14:textId="77777777" w:rsidR="00C862FF" w:rsidRPr="00EA759C" w:rsidRDefault="00D0071C" w:rsidP="00FF78D0">
            <w:pPr>
              <w:jc w:val="left"/>
              <w:rPr>
                <w:sz w:val="18"/>
                <w:szCs w:val="18"/>
              </w:rPr>
            </w:pPr>
            <w:sdt>
              <w:sdtPr>
                <w:rPr>
                  <w:sz w:val="18"/>
                  <w:szCs w:val="18"/>
                </w:rPr>
                <w:id w:val="809373350"/>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991219005"/>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623E988A" w14:textId="77777777" w:rsidR="00C862FF" w:rsidRPr="00EA759C" w:rsidRDefault="00C862FF" w:rsidP="00FF78D0">
            <w:pPr>
              <w:rPr>
                <w:sz w:val="18"/>
                <w:szCs w:val="18"/>
              </w:rPr>
            </w:pPr>
          </w:p>
        </w:tc>
      </w:tr>
      <w:tr w:rsidR="00C862FF" w:rsidRPr="00EA759C" w14:paraId="26A76FF2"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3528BE34" w14:textId="77777777" w:rsidR="00C862FF" w:rsidRPr="00EA759C" w:rsidRDefault="00C862FF" w:rsidP="00FF78D0">
            <w:pPr>
              <w:jc w:val="center"/>
              <w:rPr>
                <w:sz w:val="18"/>
                <w:szCs w:val="18"/>
              </w:rPr>
            </w:pPr>
            <w:r>
              <w:rPr>
                <w:sz w:val="18"/>
                <w:szCs w:val="18"/>
              </w:rPr>
              <w:t>F-1.1.2</w:t>
            </w:r>
          </w:p>
        </w:tc>
        <w:tc>
          <w:tcPr>
            <w:tcW w:w="2664" w:type="dxa"/>
            <w:tcBorders>
              <w:top w:val="single" w:sz="4" w:space="0" w:color="auto"/>
              <w:left w:val="single" w:sz="4" w:space="0" w:color="auto"/>
              <w:bottom w:val="single" w:sz="4" w:space="0" w:color="auto"/>
              <w:right w:val="single" w:sz="4" w:space="0" w:color="auto"/>
            </w:tcBorders>
          </w:tcPr>
          <w:p w14:paraId="77159D77" w14:textId="77777777" w:rsidR="00C862FF" w:rsidRPr="00EA759C" w:rsidRDefault="00C862FF" w:rsidP="00FF78D0">
            <w:pPr>
              <w:jc w:val="left"/>
              <w:rPr>
                <w:sz w:val="18"/>
                <w:szCs w:val="18"/>
              </w:rPr>
            </w:pPr>
            <w:r>
              <w:rPr>
                <w:sz w:val="18"/>
                <w:szCs w:val="18"/>
              </w:rPr>
              <w:t>Ouvrir un projet</w:t>
            </w:r>
          </w:p>
        </w:tc>
        <w:tc>
          <w:tcPr>
            <w:tcW w:w="1398" w:type="dxa"/>
            <w:tcBorders>
              <w:top w:val="single" w:sz="4" w:space="0" w:color="auto"/>
              <w:left w:val="single" w:sz="4" w:space="0" w:color="auto"/>
              <w:bottom w:val="single" w:sz="4" w:space="0" w:color="auto"/>
              <w:right w:val="single" w:sz="4" w:space="0" w:color="auto"/>
            </w:tcBorders>
          </w:tcPr>
          <w:p w14:paraId="1346D080" w14:textId="77777777" w:rsidR="00C862FF" w:rsidRDefault="00D0071C" w:rsidP="00FF78D0">
            <w:pPr>
              <w:jc w:val="left"/>
              <w:rPr>
                <w:sz w:val="18"/>
                <w:szCs w:val="18"/>
              </w:rPr>
            </w:pPr>
            <w:sdt>
              <w:sdtPr>
                <w:rPr>
                  <w:sz w:val="18"/>
                  <w:szCs w:val="18"/>
                </w:rPr>
                <w:id w:val="85046692"/>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009899432"/>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1EB97221" w14:textId="77777777" w:rsidR="00C862FF" w:rsidRPr="00EA759C" w:rsidRDefault="00D0071C" w:rsidP="00FF78D0">
            <w:pPr>
              <w:jc w:val="left"/>
              <w:rPr>
                <w:sz w:val="18"/>
                <w:szCs w:val="18"/>
              </w:rPr>
            </w:pPr>
            <w:sdt>
              <w:sdtPr>
                <w:rPr>
                  <w:sz w:val="18"/>
                  <w:szCs w:val="18"/>
                </w:rPr>
                <w:id w:val="9507189"/>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87509686"/>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4B5C153C" w14:textId="77777777" w:rsidR="00C862FF" w:rsidRPr="00EA759C" w:rsidRDefault="00C862FF" w:rsidP="00FF78D0">
            <w:pPr>
              <w:rPr>
                <w:sz w:val="18"/>
                <w:szCs w:val="18"/>
              </w:rPr>
            </w:pPr>
          </w:p>
        </w:tc>
      </w:tr>
      <w:tr w:rsidR="00C862FF" w:rsidRPr="00EA759C" w14:paraId="6EB2B7F6"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007E65E5" w14:textId="77777777" w:rsidR="00C862FF" w:rsidRPr="00EA759C" w:rsidRDefault="00C862FF" w:rsidP="00FF78D0">
            <w:pPr>
              <w:jc w:val="center"/>
              <w:rPr>
                <w:sz w:val="18"/>
                <w:szCs w:val="18"/>
              </w:rPr>
            </w:pPr>
            <w:r w:rsidRPr="00EA759C">
              <w:rPr>
                <w:sz w:val="18"/>
                <w:szCs w:val="18"/>
              </w:rPr>
              <w:t>F-1.1.</w:t>
            </w:r>
            <w:r>
              <w:rPr>
                <w:sz w:val="18"/>
                <w:szCs w:val="18"/>
              </w:rPr>
              <w:t>3</w:t>
            </w:r>
          </w:p>
        </w:tc>
        <w:tc>
          <w:tcPr>
            <w:tcW w:w="2664" w:type="dxa"/>
            <w:tcBorders>
              <w:top w:val="single" w:sz="4" w:space="0" w:color="auto"/>
              <w:left w:val="single" w:sz="4" w:space="0" w:color="auto"/>
              <w:bottom w:val="single" w:sz="4" w:space="0" w:color="auto"/>
              <w:right w:val="single" w:sz="4" w:space="0" w:color="auto"/>
            </w:tcBorders>
          </w:tcPr>
          <w:p w14:paraId="0C17A08A" w14:textId="77777777" w:rsidR="00C862FF" w:rsidRPr="00EA759C" w:rsidRDefault="00C862FF" w:rsidP="00FF78D0">
            <w:pPr>
              <w:jc w:val="left"/>
              <w:rPr>
                <w:sz w:val="18"/>
                <w:szCs w:val="18"/>
              </w:rPr>
            </w:pPr>
            <w:r>
              <w:rPr>
                <w:sz w:val="18"/>
                <w:szCs w:val="18"/>
              </w:rPr>
              <w:t>Enregistrer un projet</w:t>
            </w:r>
          </w:p>
        </w:tc>
        <w:tc>
          <w:tcPr>
            <w:tcW w:w="1398" w:type="dxa"/>
            <w:tcBorders>
              <w:top w:val="single" w:sz="4" w:space="0" w:color="auto"/>
              <w:left w:val="single" w:sz="4" w:space="0" w:color="auto"/>
              <w:bottom w:val="single" w:sz="4" w:space="0" w:color="auto"/>
              <w:right w:val="single" w:sz="4" w:space="0" w:color="auto"/>
            </w:tcBorders>
          </w:tcPr>
          <w:p w14:paraId="01769745" w14:textId="77777777" w:rsidR="00C862FF" w:rsidRDefault="00D0071C" w:rsidP="00FF78D0">
            <w:pPr>
              <w:jc w:val="left"/>
              <w:rPr>
                <w:sz w:val="18"/>
                <w:szCs w:val="18"/>
              </w:rPr>
            </w:pPr>
            <w:sdt>
              <w:sdtPr>
                <w:rPr>
                  <w:sz w:val="18"/>
                  <w:szCs w:val="18"/>
                </w:rPr>
                <w:id w:val="1876428400"/>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383519235"/>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3D95D578" w14:textId="77777777" w:rsidR="00C862FF" w:rsidRPr="00EA759C" w:rsidRDefault="00D0071C" w:rsidP="00FF78D0">
            <w:pPr>
              <w:jc w:val="left"/>
              <w:rPr>
                <w:sz w:val="18"/>
                <w:szCs w:val="18"/>
              </w:rPr>
            </w:pPr>
            <w:sdt>
              <w:sdtPr>
                <w:rPr>
                  <w:sz w:val="18"/>
                  <w:szCs w:val="18"/>
                </w:rPr>
                <w:id w:val="-385254577"/>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477604352"/>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382B42E9" w14:textId="77777777" w:rsidR="00C862FF" w:rsidRPr="00EA759C" w:rsidRDefault="00C862FF" w:rsidP="00FF78D0">
            <w:pPr>
              <w:rPr>
                <w:sz w:val="18"/>
                <w:szCs w:val="18"/>
              </w:rPr>
            </w:pPr>
          </w:p>
        </w:tc>
      </w:tr>
      <w:tr w:rsidR="00C862FF" w:rsidRPr="00EA759C" w14:paraId="2F0BEC4A"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594857F8" w14:textId="77777777" w:rsidR="00C862FF" w:rsidRPr="00EA759C" w:rsidRDefault="00C862FF" w:rsidP="00FF78D0">
            <w:pPr>
              <w:jc w:val="center"/>
              <w:rPr>
                <w:sz w:val="18"/>
                <w:szCs w:val="18"/>
              </w:rPr>
            </w:pPr>
            <w:r>
              <w:rPr>
                <w:sz w:val="18"/>
                <w:szCs w:val="18"/>
              </w:rPr>
              <w:t>F-1.1.4</w:t>
            </w:r>
          </w:p>
        </w:tc>
        <w:tc>
          <w:tcPr>
            <w:tcW w:w="2664" w:type="dxa"/>
            <w:tcBorders>
              <w:top w:val="single" w:sz="4" w:space="0" w:color="auto"/>
              <w:left w:val="single" w:sz="4" w:space="0" w:color="auto"/>
              <w:bottom w:val="single" w:sz="4" w:space="0" w:color="auto"/>
              <w:right w:val="single" w:sz="4" w:space="0" w:color="auto"/>
            </w:tcBorders>
          </w:tcPr>
          <w:p w14:paraId="4763ABD2" w14:textId="77777777" w:rsidR="00C862FF" w:rsidRPr="00EA759C" w:rsidRDefault="00C862FF" w:rsidP="00FF78D0">
            <w:pPr>
              <w:jc w:val="left"/>
              <w:rPr>
                <w:sz w:val="18"/>
                <w:szCs w:val="18"/>
              </w:rPr>
            </w:pPr>
            <w:r>
              <w:rPr>
                <w:sz w:val="18"/>
                <w:szCs w:val="18"/>
              </w:rPr>
              <w:t>Fermer un projet</w:t>
            </w:r>
          </w:p>
        </w:tc>
        <w:tc>
          <w:tcPr>
            <w:tcW w:w="1398" w:type="dxa"/>
            <w:tcBorders>
              <w:top w:val="single" w:sz="4" w:space="0" w:color="auto"/>
              <w:left w:val="single" w:sz="4" w:space="0" w:color="auto"/>
              <w:bottom w:val="single" w:sz="4" w:space="0" w:color="auto"/>
              <w:right w:val="single" w:sz="4" w:space="0" w:color="auto"/>
            </w:tcBorders>
          </w:tcPr>
          <w:p w14:paraId="55C37240" w14:textId="77777777" w:rsidR="00C862FF" w:rsidRDefault="00D0071C" w:rsidP="00FF78D0">
            <w:pPr>
              <w:jc w:val="left"/>
              <w:rPr>
                <w:sz w:val="18"/>
                <w:szCs w:val="18"/>
              </w:rPr>
            </w:pPr>
            <w:sdt>
              <w:sdtPr>
                <w:rPr>
                  <w:sz w:val="18"/>
                  <w:szCs w:val="18"/>
                </w:rPr>
                <w:id w:val="-2082672837"/>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541482061"/>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4602EEB8" w14:textId="77777777" w:rsidR="00C862FF" w:rsidRPr="00EA759C" w:rsidRDefault="00D0071C" w:rsidP="00FF78D0">
            <w:pPr>
              <w:jc w:val="left"/>
              <w:rPr>
                <w:sz w:val="18"/>
                <w:szCs w:val="18"/>
              </w:rPr>
            </w:pPr>
            <w:sdt>
              <w:sdtPr>
                <w:rPr>
                  <w:sz w:val="18"/>
                  <w:szCs w:val="18"/>
                </w:rPr>
                <w:id w:val="1554272207"/>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25141790"/>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798CF124" w14:textId="77777777" w:rsidR="00C862FF" w:rsidRPr="00EA759C" w:rsidRDefault="00C862FF" w:rsidP="00FF78D0">
            <w:pPr>
              <w:rPr>
                <w:sz w:val="18"/>
                <w:szCs w:val="18"/>
              </w:rPr>
            </w:pPr>
          </w:p>
        </w:tc>
      </w:tr>
    </w:tbl>
    <w:p w14:paraId="6B672500" w14:textId="5D78319A" w:rsidR="00F031EF" w:rsidRDefault="00F031EF">
      <w:pPr>
        <w:jc w:val="left"/>
      </w:pPr>
    </w:p>
    <w:p w14:paraId="6713D1C9" w14:textId="77777777" w:rsidR="00F031EF" w:rsidRDefault="00F031EF">
      <w:pPr>
        <w:jc w:val="left"/>
      </w:pPr>
      <w:r>
        <w:br w:type="page"/>
      </w:r>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C862FF" w:rsidRPr="00EA759C" w14:paraId="1E5D650A"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3AF37A2D" w14:textId="77777777" w:rsidR="00C862FF" w:rsidRPr="00EA759C" w:rsidRDefault="00C862FF" w:rsidP="00FF78D0">
            <w:r w:rsidRPr="00EA759C">
              <w:lastRenderedPageBreak/>
              <w:t>No.</w:t>
            </w:r>
          </w:p>
        </w:tc>
        <w:tc>
          <w:tcPr>
            <w:tcW w:w="3260" w:type="dxa"/>
          </w:tcPr>
          <w:p w14:paraId="29A2D1D6" w14:textId="77777777" w:rsidR="00C862FF" w:rsidRPr="00EA759C" w:rsidRDefault="00C862FF" w:rsidP="00FF78D0">
            <w:r w:rsidRPr="00EA759C">
              <w:t>Action</w:t>
            </w:r>
          </w:p>
        </w:tc>
        <w:tc>
          <w:tcPr>
            <w:tcW w:w="1530" w:type="dxa"/>
          </w:tcPr>
          <w:p w14:paraId="6658CF23" w14:textId="77777777" w:rsidR="00C862FF" w:rsidRPr="00EA759C" w:rsidRDefault="00C862FF" w:rsidP="00FF78D0">
            <w:r w:rsidRPr="00EA759C">
              <w:t xml:space="preserve">No. Fonction </w:t>
            </w:r>
          </w:p>
        </w:tc>
        <w:tc>
          <w:tcPr>
            <w:tcW w:w="1039" w:type="dxa"/>
          </w:tcPr>
          <w:p w14:paraId="780F6E18" w14:textId="77777777" w:rsidR="00C862FF" w:rsidRPr="00EA759C" w:rsidRDefault="00C862FF" w:rsidP="00FF78D0">
            <w:r w:rsidRPr="00EA759C">
              <w:t>Sujet</w:t>
            </w:r>
          </w:p>
        </w:tc>
        <w:tc>
          <w:tcPr>
            <w:tcW w:w="2676" w:type="dxa"/>
          </w:tcPr>
          <w:p w14:paraId="02FF7CA5" w14:textId="77777777" w:rsidR="00C862FF" w:rsidRPr="00EA759C" w:rsidRDefault="00C862FF" w:rsidP="00FF78D0">
            <w:r w:rsidRPr="00EA759C">
              <w:t>Commentaire</w:t>
            </w:r>
          </w:p>
        </w:tc>
      </w:tr>
      <w:tr w:rsidR="00C862FF" w:rsidRPr="00EA759C" w14:paraId="1B07EFF7" w14:textId="77777777" w:rsidTr="00F15C05">
        <w:trPr>
          <w:jc w:val="left"/>
        </w:trPr>
        <w:tc>
          <w:tcPr>
            <w:tcW w:w="846" w:type="dxa"/>
          </w:tcPr>
          <w:p w14:paraId="7FF9F2B8" w14:textId="77777777" w:rsidR="00C862FF" w:rsidRPr="00EA759C" w:rsidRDefault="00C862FF" w:rsidP="00FF78D0">
            <w:pPr>
              <w:rPr>
                <w:sz w:val="18"/>
              </w:rPr>
            </w:pPr>
            <w:r>
              <w:rPr>
                <w:sz w:val="18"/>
              </w:rPr>
              <w:t>A-1.008</w:t>
            </w:r>
          </w:p>
        </w:tc>
        <w:tc>
          <w:tcPr>
            <w:tcW w:w="3260" w:type="dxa"/>
          </w:tcPr>
          <w:p w14:paraId="32E175A1" w14:textId="77777777" w:rsidR="00C862FF" w:rsidRDefault="00C862FF" w:rsidP="00FF78D0">
            <w:pPr>
              <w:jc w:val="left"/>
              <w:rPr>
                <w:sz w:val="18"/>
              </w:rPr>
            </w:pPr>
            <w:r>
              <w:rPr>
                <w:sz w:val="18"/>
              </w:rPr>
              <w:t>Ajouter un bémol et un dièse à la mesure</w:t>
            </w:r>
          </w:p>
        </w:tc>
        <w:tc>
          <w:tcPr>
            <w:tcW w:w="1530" w:type="dxa"/>
          </w:tcPr>
          <w:p w14:paraId="0E6A73D6" w14:textId="77777777" w:rsidR="00C862FF" w:rsidRPr="00EA759C" w:rsidRDefault="00C862FF" w:rsidP="00FF78D0">
            <w:pPr>
              <w:rPr>
                <w:sz w:val="18"/>
                <w:szCs w:val="20"/>
              </w:rPr>
            </w:pPr>
            <w:r>
              <w:rPr>
                <w:sz w:val="18"/>
                <w:szCs w:val="20"/>
              </w:rPr>
              <w:t>F-1.2.1</w:t>
            </w:r>
          </w:p>
        </w:tc>
        <w:sdt>
          <w:sdtPr>
            <w:rPr>
              <w:sz w:val="18"/>
              <w:szCs w:val="18"/>
            </w:rPr>
            <w:id w:val="166582170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24EAA41F" w14:textId="77777777" w:rsidR="00C862FF" w:rsidRPr="00083B5A" w:rsidRDefault="00C862FF" w:rsidP="00FF78D0">
                <w:pPr>
                  <w:rPr>
                    <w:sz w:val="18"/>
                    <w:szCs w:val="18"/>
                  </w:rPr>
                </w:pPr>
                <w:r>
                  <w:rPr>
                    <w:sz w:val="18"/>
                    <w:szCs w:val="18"/>
                  </w:rPr>
                  <w:t>Julien</w:t>
                </w:r>
              </w:p>
            </w:tc>
          </w:sdtContent>
        </w:sdt>
        <w:tc>
          <w:tcPr>
            <w:tcW w:w="2676" w:type="dxa"/>
          </w:tcPr>
          <w:p w14:paraId="58A708C2" w14:textId="77777777" w:rsidR="00C862FF" w:rsidRPr="00EA759C" w:rsidRDefault="00C862FF" w:rsidP="00FF78D0">
            <w:pPr>
              <w:rPr>
                <w:sz w:val="18"/>
              </w:rPr>
            </w:pPr>
          </w:p>
        </w:tc>
      </w:tr>
      <w:tr w:rsidR="00C862FF" w:rsidRPr="00EA759C" w14:paraId="6F168D26" w14:textId="77777777" w:rsidTr="00F15C05">
        <w:trPr>
          <w:jc w:val="left"/>
        </w:trPr>
        <w:tc>
          <w:tcPr>
            <w:tcW w:w="846" w:type="dxa"/>
          </w:tcPr>
          <w:p w14:paraId="1A8DA961" w14:textId="77777777" w:rsidR="00C862FF" w:rsidRPr="00EA759C" w:rsidRDefault="00C862FF" w:rsidP="00FF78D0">
            <w:pPr>
              <w:rPr>
                <w:sz w:val="18"/>
              </w:rPr>
            </w:pPr>
            <w:r>
              <w:rPr>
                <w:sz w:val="18"/>
              </w:rPr>
              <w:t>A-1.009</w:t>
            </w:r>
          </w:p>
        </w:tc>
        <w:tc>
          <w:tcPr>
            <w:tcW w:w="3260" w:type="dxa"/>
          </w:tcPr>
          <w:p w14:paraId="47A7AF20" w14:textId="77777777" w:rsidR="00C862FF" w:rsidRDefault="00C862FF" w:rsidP="00FF78D0">
            <w:pPr>
              <w:jc w:val="left"/>
              <w:rPr>
                <w:sz w:val="18"/>
              </w:rPr>
            </w:pPr>
            <w:r>
              <w:rPr>
                <w:sz w:val="18"/>
              </w:rPr>
              <w:t>Ajouter une série de notes avec différentes options</w:t>
            </w:r>
          </w:p>
        </w:tc>
        <w:tc>
          <w:tcPr>
            <w:tcW w:w="1530" w:type="dxa"/>
          </w:tcPr>
          <w:p w14:paraId="06F64402" w14:textId="77777777" w:rsidR="00C862FF" w:rsidRPr="00EA759C" w:rsidRDefault="00C862FF" w:rsidP="00FF78D0">
            <w:pPr>
              <w:rPr>
                <w:sz w:val="18"/>
                <w:szCs w:val="20"/>
              </w:rPr>
            </w:pPr>
            <w:r>
              <w:rPr>
                <w:sz w:val="18"/>
                <w:szCs w:val="20"/>
              </w:rPr>
              <w:t>F-1.2.1</w:t>
            </w:r>
          </w:p>
        </w:tc>
        <w:sdt>
          <w:sdtPr>
            <w:rPr>
              <w:sz w:val="18"/>
              <w:szCs w:val="18"/>
            </w:rPr>
            <w:id w:val="91852674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09BAAFD" w14:textId="77777777" w:rsidR="00C862FF" w:rsidRPr="00083B5A" w:rsidRDefault="00C862FF" w:rsidP="00FF78D0">
                <w:pPr>
                  <w:rPr>
                    <w:sz w:val="18"/>
                    <w:szCs w:val="18"/>
                  </w:rPr>
                </w:pPr>
                <w:r>
                  <w:rPr>
                    <w:sz w:val="18"/>
                    <w:szCs w:val="18"/>
                  </w:rPr>
                  <w:t>Julien</w:t>
                </w:r>
              </w:p>
            </w:tc>
          </w:sdtContent>
        </w:sdt>
        <w:tc>
          <w:tcPr>
            <w:tcW w:w="2676" w:type="dxa"/>
          </w:tcPr>
          <w:p w14:paraId="5EFB7078" w14:textId="77777777" w:rsidR="00C862FF" w:rsidRPr="00EA759C" w:rsidRDefault="00C862FF" w:rsidP="00FF78D0">
            <w:pPr>
              <w:rPr>
                <w:sz w:val="18"/>
              </w:rPr>
            </w:pPr>
          </w:p>
        </w:tc>
      </w:tr>
      <w:tr w:rsidR="00C862FF" w:rsidRPr="00EA759C" w14:paraId="642B367F" w14:textId="77777777" w:rsidTr="00F15C05">
        <w:trPr>
          <w:jc w:val="left"/>
        </w:trPr>
        <w:tc>
          <w:tcPr>
            <w:tcW w:w="846" w:type="dxa"/>
          </w:tcPr>
          <w:p w14:paraId="4F31D7AD" w14:textId="77777777" w:rsidR="00C862FF" w:rsidRPr="00EA759C" w:rsidRDefault="00C862FF" w:rsidP="00FF78D0">
            <w:pPr>
              <w:rPr>
                <w:sz w:val="18"/>
              </w:rPr>
            </w:pPr>
            <w:r>
              <w:rPr>
                <w:sz w:val="18"/>
              </w:rPr>
              <w:t>A-1.010</w:t>
            </w:r>
          </w:p>
        </w:tc>
        <w:tc>
          <w:tcPr>
            <w:tcW w:w="3260" w:type="dxa"/>
          </w:tcPr>
          <w:p w14:paraId="462BDED7" w14:textId="77777777" w:rsidR="00C862FF" w:rsidRDefault="00C862FF" w:rsidP="00FF78D0">
            <w:pPr>
              <w:jc w:val="left"/>
              <w:rPr>
                <w:sz w:val="18"/>
              </w:rPr>
            </w:pPr>
            <w:r>
              <w:rPr>
                <w:sz w:val="18"/>
              </w:rPr>
              <w:t>Modifier la signature et le tempo</w:t>
            </w:r>
          </w:p>
        </w:tc>
        <w:tc>
          <w:tcPr>
            <w:tcW w:w="1530" w:type="dxa"/>
          </w:tcPr>
          <w:p w14:paraId="1C10B387" w14:textId="77777777" w:rsidR="00C862FF" w:rsidRDefault="00C862FF" w:rsidP="00FF78D0">
            <w:pPr>
              <w:rPr>
                <w:sz w:val="18"/>
                <w:szCs w:val="20"/>
              </w:rPr>
            </w:pPr>
            <w:r>
              <w:rPr>
                <w:sz w:val="18"/>
                <w:szCs w:val="20"/>
              </w:rPr>
              <w:t>F-1.2.4</w:t>
            </w:r>
          </w:p>
          <w:p w14:paraId="47C3F837" w14:textId="77777777" w:rsidR="00C862FF" w:rsidRPr="00EA759C" w:rsidRDefault="00C862FF" w:rsidP="00FF78D0">
            <w:pPr>
              <w:rPr>
                <w:sz w:val="18"/>
                <w:szCs w:val="20"/>
              </w:rPr>
            </w:pPr>
            <w:r>
              <w:rPr>
                <w:sz w:val="18"/>
                <w:szCs w:val="20"/>
              </w:rPr>
              <w:t>F-1.2.5</w:t>
            </w:r>
          </w:p>
        </w:tc>
        <w:sdt>
          <w:sdtPr>
            <w:rPr>
              <w:sz w:val="18"/>
              <w:szCs w:val="18"/>
            </w:rPr>
            <w:id w:val="57347396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4163C55" w14:textId="77777777" w:rsidR="00C862FF" w:rsidRPr="00083B5A" w:rsidRDefault="00C862FF" w:rsidP="00FF78D0">
                <w:pPr>
                  <w:rPr>
                    <w:sz w:val="18"/>
                    <w:szCs w:val="18"/>
                  </w:rPr>
                </w:pPr>
                <w:r>
                  <w:rPr>
                    <w:sz w:val="18"/>
                    <w:szCs w:val="18"/>
                  </w:rPr>
                  <w:t>Julien</w:t>
                </w:r>
              </w:p>
            </w:tc>
          </w:sdtContent>
        </w:sdt>
        <w:tc>
          <w:tcPr>
            <w:tcW w:w="2676" w:type="dxa"/>
          </w:tcPr>
          <w:p w14:paraId="2415675E" w14:textId="77777777" w:rsidR="00C862FF" w:rsidRPr="00EA759C" w:rsidRDefault="00C862FF" w:rsidP="00FF78D0">
            <w:pPr>
              <w:rPr>
                <w:sz w:val="18"/>
              </w:rPr>
            </w:pPr>
            <w:r>
              <w:rPr>
                <w:sz w:val="18"/>
              </w:rPr>
              <w:t>L’affichage des notes est modifié en fonction de la signature.</w:t>
            </w:r>
          </w:p>
        </w:tc>
      </w:tr>
    </w:tbl>
    <w:p w14:paraId="08FDAA52" w14:textId="77777777" w:rsidR="00186F9B" w:rsidRDefault="00186F9B" w:rsidP="00186F9B"/>
    <w:tbl>
      <w:tblPr>
        <w:tblStyle w:val="Grilledutableau"/>
        <w:tblW w:w="9387" w:type="dxa"/>
        <w:tblLook w:val="04A0" w:firstRow="1" w:lastRow="0" w:firstColumn="1" w:lastColumn="0" w:noHBand="0" w:noVBand="1"/>
      </w:tblPr>
      <w:tblGrid>
        <w:gridCol w:w="988"/>
        <w:gridCol w:w="2664"/>
        <w:gridCol w:w="1398"/>
        <w:gridCol w:w="4337"/>
      </w:tblGrid>
      <w:tr w:rsidR="00C862FF" w:rsidRPr="00EA759C" w14:paraId="3E5E2FA2" w14:textId="77777777" w:rsidTr="00C862FF">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2E934A11" w14:textId="77777777" w:rsidR="00C862FF" w:rsidRPr="00EA759C" w:rsidRDefault="00C862FF"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638D4A09" w14:textId="77777777" w:rsidR="00C862FF" w:rsidRPr="00EA759C" w:rsidRDefault="00C862FF" w:rsidP="00FF78D0">
            <w:pPr>
              <w:jc w:val="center"/>
            </w:pPr>
            <w:r w:rsidRPr="00EA759C">
              <w:t>Résultat des tests</w:t>
            </w:r>
          </w:p>
        </w:tc>
      </w:tr>
      <w:tr w:rsidR="00C862FF" w:rsidRPr="00EA759C" w14:paraId="446694CE" w14:textId="77777777" w:rsidTr="00C27A24">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3E563710" w14:textId="77777777" w:rsidR="00C862FF" w:rsidRPr="00EA759C" w:rsidRDefault="00C862FF"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0C8B3928" w14:textId="77777777" w:rsidR="00C862FF" w:rsidRPr="00EA759C" w:rsidRDefault="00C862FF"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541C6CED" w14:textId="77777777" w:rsidR="00C862FF" w:rsidRPr="00EA759C" w:rsidRDefault="00C862FF"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618B9F2E" w14:textId="77777777" w:rsidR="00C862FF" w:rsidRPr="00EA759C" w:rsidRDefault="00C862FF" w:rsidP="00FF78D0">
            <w:pPr>
              <w:jc w:val="center"/>
              <w:rPr>
                <w:sz w:val="20"/>
              </w:rPr>
            </w:pPr>
            <w:r w:rsidRPr="00EA759C">
              <w:rPr>
                <w:sz w:val="20"/>
              </w:rPr>
              <w:t>Commentaires</w:t>
            </w:r>
          </w:p>
        </w:tc>
      </w:tr>
      <w:tr w:rsidR="00462ABF" w:rsidRPr="00EA759C" w14:paraId="59EB5C5D" w14:textId="77777777" w:rsidTr="007030C7">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1B0EBA5" w14:textId="77777777" w:rsidR="00462ABF" w:rsidRPr="00EA759C" w:rsidRDefault="00462ABF" w:rsidP="00FF78D0">
            <w:pPr>
              <w:jc w:val="center"/>
              <w:rPr>
                <w:sz w:val="20"/>
                <w:szCs w:val="20"/>
              </w:rPr>
            </w:pPr>
            <w:r w:rsidRPr="00EA759C">
              <w:rPr>
                <w:sz w:val="20"/>
                <w:szCs w:val="20"/>
              </w:rPr>
              <w:t>F-1.</w:t>
            </w:r>
            <w:r>
              <w:rPr>
                <w:sz w:val="20"/>
                <w:szCs w:val="20"/>
              </w:rPr>
              <w:t>2</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F494BBD" w14:textId="6FD7B75B" w:rsidR="00462ABF" w:rsidRPr="00EA759C" w:rsidRDefault="005A4E53" w:rsidP="009B7E52">
            <w:pPr>
              <w:jc w:val="left"/>
              <w:rPr>
                <w:sz w:val="20"/>
                <w:szCs w:val="20"/>
              </w:rPr>
            </w:pPr>
            <w:r>
              <w:rPr>
                <w:sz w:val="20"/>
                <w:szCs w:val="20"/>
              </w:rPr>
              <w:t>E</w:t>
            </w:r>
            <w:r w:rsidR="008255D9">
              <w:rPr>
                <w:sz w:val="20"/>
                <w:szCs w:val="20"/>
              </w:rPr>
              <w:t>dition</w:t>
            </w:r>
            <w:r w:rsidR="00462ABF">
              <w:rPr>
                <w:sz w:val="20"/>
                <w:szCs w:val="20"/>
              </w:rPr>
              <w:t xml:space="preserve"> </w:t>
            </w:r>
            <w:r w:rsidR="009B7E52">
              <w:rPr>
                <w:sz w:val="20"/>
                <w:szCs w:val="20"/>
              </w:rPr>
              <w:t>de</w:t>
            </w:r>
            <w:r w:rsidR="00462ABF">
              <w:rPr>
                <w:sz w:val="20"/>
                <w:szCs w:val="20"/>
              </w:rPr>
              <w:t xml:space="preserve"> partition</w:t>
            </w:r>
          </w:p>
        </w:tc>
      </w:tr>
      <w:tr w:rsidR="00C862FF" w:rsidRPr="00EA759C" w14:paraId="6F956F24"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3543394C" w14:textId="77777777" w:rsidR="00C862FF" w:rsidRPr="00EA759C" w:rsidRDefault="00C862FF" w:rsidP="00FF78D0">
            <w:pPr>
              <w:jc w:val="center"/>
              <w:rPr>
                <w:sz w:val="18"/>
                <w:szCs w:val="18"/>
              </w:rPr>
            </w:pPr>
            <w:r>
              <w:rPr>
                <w:sz w:val="18"/>
                <w:szCs w:val="18"/>
              </w:rPr>
              <w:t>F-1.2.1</w:t>
            </w:r>
          </w:p>
        </w:tc>
        <w:tc>
          <w:tcPr>
            <w:tcW w:w="2664" w:type="dxa"/>
            <w:tcBorders>
              <w:top w:val="single" w:sz="4" w:space="0" w:color="auto"/>
              <w:left w:val="single" w:sz="4" w:space="0" w:color="auto"/>
              <w:bottom w:val="single" w:sz="4" w:space="0" w:color="auto"/>
              <w:right w:val="single" w:sz="4" w:space="0" w:color="auto"/>
            </w:tcBorders>
          </w:tcPr>
          <w:p w14:paraId="6EF9E675" w14:textId="77777777" w:rsidR="00C862FF" w:rsidRPr="00EA759C" w:rsidRDefault="00C862FF" w:rsidP="00FF78D0">
            <w:pPr>
              <w:jc w:val="left"/>
              <w:rPr>
                <w:sz w:val="18"/>
                <w:szCs w:val="18"/>
              </w:rPr>
            </w:pPr>
            <w:r>
              <w:rPr>
                <w:sz w:val="18"/>
                <w:szCs w:val="18"/>
              </w:rPr>
              <w:t>Placer un élément musical</w:t>
            </w:r>
          </w:p>
        </w:tc>
        <w:tc>
          <w:tcPr>
            <w:tcW w:w="1398" w:type="dxa"/>
            <w:tcBorders>
              <w:top w:val="single" w:sz="4" w:space="0" w:color="auto"/>
              <w:left w:val="single" w:sz="4" w:space="0" w:color="auto"/>
              <w:bottom w:val="single" w:sz="4" w:space="0" w:color="auto"/>
              <w:right w:val="single" w:sz="4" w:space="0" w:color="auto"/>
            </w:tcBorders>
          </w:tcPr>
          <w:p w14:paraId="03270306" w14:textId="77777777" w:rsidR="00C862FF" w:rsidRDefault="00D0071C" w:rsidP="00FF78D0">
            <w:pPr>
              <w:jc w:val="left"/>
              <w:rPr>
                <w:sz w:val="18"/>
                <w:szCs w:val="18"/>
              </w:rPr>
            </w:pPr>
            <w:sdt>
              <w:sdtPr>
                <w:rPr>
                  <w:sz w:val="18"/>
                  <w:szCs w:val="18"/>
                </w:rPr>
                <w:id w:val="-1281870256"/>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79760268"/>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040B0C25" w14:textId="117AB9DD" w:rsidR="00C862FF" w:rsidRPr="00EA759C" w:rsidRDefault="00D0071C" w:rsidP="00C862FF">
            <w:pPr>
              <w:rPr>
                <w:sz w:val="18"/>
                <w:szCs w:val="18"/>
              </w:rPr>
            </w:pPr>
            <w:sdt>
              <w:sdtPr>
                <w:rPr>
                  <w:sz w:val="18"/>
                  <w:szCs w:val="18"/>
                </w:rPr>
                <w:id w:val="2109539497"/>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Pr>
                <w:sz w:val="18"/>
                <w:szCs w:val="18"/>
              </w:rPr>
              <w:t xml:space="preserve"> NT     </w:t>
            </w:r>
            <w:sdt>
              <w:sdtPr>
                <w:rPr>
                  <w:sz w:val="18"/>
                  <w:szCs w:val="18"/>
                </w:rPr>
                <w:id w:val="352233775"/>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36DDA1D0" w14:textId="375A7196" w:rsidR="00C862FF" w:rsidRPr="00EA759C" w:rsidRDefault="00C862FF" w:rsidP="00FF78D0">
            <w:pPr>
              <w:rPr>
                <w:sz w:val="18"/>
                <w:szCs w:val="18"/>
              </w:rPr>
            </w:pPr>
          </w:p>
        </w:tc>
      </w:tr>
      <w:tr w:rsidR="00C862FF" w:rsidRPr="00EA759C" w14:paraId="33CF0049"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7FA8CB2C" w14:textId="77777777" w:rsidR="00C862FF" w:rsidRPr="00EA759C" w:rsidRDefault="00C862FF" w:rsidP="00FF78D0">
            <w:pPr>
              <w:jc w:val="center"/>
              <w:rPr>
                <w:sz w:val="18"/>
                <w:szCs w:val="18"/>
              </w:rPr>
            </w:pPr>
            <w:r>
              <w:rPr>
                <w:sz w:val="18"/>
                <w:szCs w:val="18"/>
              </w:rPr>
              <w:t>F-1.2.4</w:t>
            </w:r>
          </w:p>
        </w:tc>
        <w:tc>
          <w:tcPr>
            <w:tcW w:w="2664" w:type="dxa"/>
            <w:tcBorders>
              <w:top w:val="single" w:sz="4" w:space="0" w:color="auto"/>
              <w:left w:val="single" w:sz="4" w:space="0" w:color="auto"/>
              <w:bottom w:val="single" w:sz="4" w:space="0" w:color="auto"/>
              <w:right w:val="single" w:sz="4" w:space="0" w:color="auto"/>
            </w:tcBorders>
          </w:tcPr>
          <w:p w14:paraId="09874DE6" w14:textId="77777777" w:rsidR="00C862FF" w:rsidRPr="00EA759C" w:rsidRDefault="00C862FF" w:rsidP="00FF78D0">
            <w:pPr>
              <w:jc w:val="left"/>
              <w:rPr>
                <w:sz w:val="18"/>
                <w:szCs w:val="18"/>
              </w:rPr>
            </w:pPr>
            <w:r>
              <w:rPr>
                <w:sz w:val="18"/>
                <w:szCs w:val="18"/>
              </w:rPr>
              <w:t>Modifier le type de mesure</w:t>
            </w:r>
          </w:p>
        </w:tc>
        <w:tc>
          <w:tcPr>
            <w:tcW w:w="1398" w:type="dxa"/>
            <w:tcBorders>
              <w:top w:val="single" w:sz="4" w:space="0" w:color="auto"/>
              <w:left w:val="single" w:sz="4" w:space="0" w:color="auto"/>
              <w:bottom w:val="single" w:sz="4" w:space="0" w:color="auto"/>
              <w:right w:val="single" w:sz="4" w:space="0" w:color="auto"/>
            </w:tcBorders>
          </w:tcPr>
          <w:p w14:paraId="1827167C" w14:textId="77777777" w:rsidR="00C862FF" w:rsidRDefault="00D0071C" w:rsidP="00FF78D0">
            <w:pPr>
              <w:jc w:val="left"/>
              <w:rPr>
                <w:sz w:val="18"/>
                <w:szCs w:val="18"/>
              </w:rPr>
            </w:pPr>
            <w:sdt>
              <w:sdtPr>
                <w:rPr>
                  <w:sz w:val="18"/>
                  <w:szCs w:val="18"/>
                </w:rPr>
                <w:id w:val="758950338"/>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390817157"/>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26C42E39" w14:textId="2E965489" w:rsidR="00C862FF" w:rsidRPr="00EA759C" w:rsidRDefault="00D0071C" w:rsidP="00C862FF">
            <w:pPr>
              <w:rPr>
                <w:sz w:val="18"/>
                <w:szCs w:val="18"/>
              </w:rPr>
            </w:pPr>
            <w:sdt>
              <w:sdtPr>
                <w:rPr>
                  <w:sz w:val="18"/>
                  <w:szCs w:val="18"/>
                </w:rPr>
                <w:id w:val="-969515925"/>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818114895"/>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4F2E06FD" w14:textId="3E1D2EA1" w:rsidR="00C862FF" w:rsidRPr="00EA759C" w:rsidRDefault="00C862FF" w:rsidP="00FF78D0">
            <w:pPr>
              <w:rPr>
                <w:sz w:val="18"/>
                <w:szCs w:val="18"/>
              </w:rPr>
            </w:pPr>
          </w:p>
        </w:tc>
      </w:tr>
      <w:tr w:rsidR="00C862FF" w:rsidRPr="00EA759C" w14:paraId="3B7F3759" w14:textId="77777777" w:rsidTr="00462ABF">
        <w:trPr>
          <w:trHeight w:val="737"/>
        </w:trPr>
        <w:tc>
          <w:tcPr>
            <w:tcW w:w="988" w:type="dxa"/>
            <w:tcBorders>
              <w:top w:val="single" w:sz="4" w:space="0" w:color="auto"/>
              <w:left w:val="single" w:sz="4" w:space="0" w:color="auto"/>
              <w:bottom w:val="single" w:sz="8" w:space="0" w:color="auto"/>
              <w:right w:val="single" w:sz="4" w:space="0" w:color="auto"/>
            </w:tcBorders>
          </w:tcPr>
          <w:p w14:paraId="274ACB56" w14:textId="77777777" w:rsidR="00C862FF" w:rsidRPr="00EA759C" w:rsidRDefault="00C862FF" w:rsidP="00FF78D0">
            <w:pPr>
              <w:jc w:val="center"/>
              <w:rPr>
                <w:sz w:val="18"/>
                <w:szCs w:val="18"/>
              </w:rPr>
            </w:pPr>
            <w:r>
              <w:rPr>
                <w:sz w:val="18"/>
                <w:szCs w:val="18"/>
              </w:rPr>
              <w:t>F-1.2.5</w:t>
            </w:r>
          </w:p>
        </w:tc>
        <w:tc>
          <w:tcPr>
            <w:tcW w:w="2664" w:type="dxa"/>
            <w:tcBorders>
              <w:top w:val="single" w:sz="4" w:space="0" w:color="auto"/>
              <w:left w:val="single" w:sz="4" w:space="0" w:color="auto"/>
              <w:bottom w:val="single" w:sz="8" w:space="0" w:color="auto"/>
              <w:right w:val="single" w:sz="4" w:space="0" w:color="auto"/>
            </w:tcBorders>
          </w:tcPr>
          <w:p w14:paraId="7B675B69" w14:textId="77777777" w:rsidR="00C862FF" w:rsidRPr="00EA759C" w:rsidRDefault="00C862FF" w:rsidP="00FF78D0">
            <w:pPr>
              <w:jc w:val="left"/>
              <w:rPr>
                <w:sz w:val="18"/>
                <w:szCs w:val="18"/>
              </w:rPr>
            </w:pPr>
            <w:r>
              <w:rPr>
                <w:sz w:val="18"/>
                <w:szCs w:val="18"/>
              </w:rPr>
              <w:t>Modifier le tempo</w:t>
            </w:r>
          </w:p>
        </w:tc>
        <w:tc>
          <w:tcPr>
            <w:tcW w:w="1398" w:type="dxa"/>
            <w:tcBorders>
              <w:top w:val="single" w:sz="4" w:space="0" w:color="auto"/>
              <w:left w:val="single" w:sz="4" w:space="0" w:color="auto"/>
              <w:bottom w:val="single" w:sz="8" w:space="0" w:color="auto"/>
              <w:right w:val="single" w:sz="4" w:space="0" w:color="auto"/>
            </w:tcBorders>
          </w:tcPr>
          <w:p w14:paraId="5E66DA99" w14:textId="77777777" w:rsidR="00C862FF" w:rsidRDefault="00D0071C" w:rsidP="00FF78D0">
            <w:pPr>
              <w:jc w:val="left"/>
              <w:rPr>
                <w:sz w:val="18"/>
                <w:szCs w:val="18"/>
              </w:rPr>
            </w:pPr>
            <w:sdt>
              <w:sdtPr>
                <w:rPr>
                  <w:sz w:val="18"/>
                  <w:szCs w:val="18"/>
                </w:rPr>
                <w:id w:val="-545906825"/>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915893534"/>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472ABBB0" w14:textId="2ADD166B" w:rsidR="00C862FF" w:rsidRPr="00EA759C" w:rsidRDefault="00D0071C" w:rsidP="00C862FF">
            <w:pPr>
              <w:rPr>
                <w:sz w:val="18"/>
                <w:szCs w:val="18"/>
              </w:rPr>
            </w:pPr>
            <w:sdt>
              <w:sdtPr>
                <w:rPr>
                  <w:sz w:val="18"/>
                  <w:szCs w:val="18"/>
                </w:rPr>
                <w:id w:val="-862980588"/>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NT     </w:t>
            </w:r>
            <w:sdt>
              <w:sdtPr>
                <w:rPr>
                  <w:sz w:val="18"/>
                  <w:szCs w:val="18"/>
                </w:rPr>
                <w:id w:val="-829447387"/>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4D6F222F" w14:textId="42135645" w:rsidR="00C862FF" w:rsidRPr="00EA759C" w:rsidRDefault="00C862FF" w:rsidP="00FF78D0">
            <w:pPr>
              <w:rPr>
                <w:sz w:val="18"/>
                <w:szCs w:val="18"/>
              </w:rPr>
            </w:pPr>
          </w:p>
        </w:tc>
      </w:tr>
    </w:tbl>
    <w:p w14:paraId="7774903F" w14:textId="77777777" w:rsidR="00C862FF" w:rsidRDefault="00C862FF" w:rsidP="00186F9B"/>
    <w:p w14:paraId="18606C0A" w14:textId="77777777" w:rsidR="009D6A93" w:rsidRDefault="009D6A93" w:rsidP="00186F9B"/>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C862FF" w:rsidRPr="00EA759C" w14:paraId="274DEC8F"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2BE0FF62" w14:textId="77777777" w:rsidR="00C862FF" w:rsidRPr="00EA759C" w:rsidRDefault="00C862FF" w:rsidP="00FF78D0">
            <w:r w:rsidRPr="00EA759C">
              <w:t>No.</w:t>
            </w:r>
          </w:p>
        </w:tc>
        <w:tc>
          <w:tcPr>
            <w:tcW w:w="3260" w:type="dxa"/>
          </w:tcPr>
          <w:p w14:paraId="71B21B81" w14:textId="77777777" w:rsidR="00C862FF" w:rsidRPr="00EA759C" w:rsidRDefault="00C862FF" w:rsidP="00FF78D0">
            <w:r w:rsidRPr="00EA759C">
              <w:t>Action</w:t>
            </w:r>
          </w:p>
        </w:tc>
        <w:tc>
          <w:tcPr>
            <w:tcW w:w="1530" w:type="dxa"/>
          </w:tcPr>
          <w:p w14:paraId="58D619F3" w14:textId="77777777" w:rsidR="00C862FF" w:rsidRPr="00EA759C" w:rsidRDefault="00C862FF" w:rsidP="00FF78D0">
            <w:r w:rsidRPr="00EA759C">
              <w:t xml:space="preserve">No. Fonction </w:t>
            </w:r>
          </w:p>
        </w:tc>
        <w:tc>
          <w:tcPr>
            <w:tcW w:w="1039" w:type="dxa"/>
          </w:tcPr>
          <w:p w14:paraId="28AE634F" w14:textId="77777777" w:rsidR="00C862FF" w:rsidRPr="00EA759C" w:rsidRDefault="00C862FF" w:rsidP="00FF78D0">
            <w:r w:rsidRPr="00EA759C">
              <w:t>Sujet</w:t>
            </w:r>
          </w:p>
        </w:tc>
        <w:tc>
          <w:tcPr>
            <w:tcW w:w="2676" w:type="dxa"/>
          </w:tcPr>
          <w:p w14:paraId="452493FB" w14:textId="77777777" w:rsidR="00C862FF" w:rsidRPr="00EA759C" w:rsidRDefault="00C862FF" w:rsidP="00FF78D0">
            <w:r w:rsidRPr="00EA759C">
              <w:t>Commentaire</w:t>
            </w:r>
          </w:p>
        </w:tc>
      </w:tr>
      <w:tr w:rsidR="00C862FF" w:rsidRPr="00EA759C" w14:paraId="30F68500" w14:textId="77777777" w:rsidTr="00F15C05">
        <w:trPr>
          <w:jc w:val="left"/>
        </w:trPr>
        <w:tc>
          <w:tcPr>
            <w:tcW w:w="846" w:type="dxa"/>
          </w:tcPr>
          <w:p w14:paraId="737904C2" w14:textId="77777777" w:rsidR="00C862FF" w:rsidRPr="00EA759C" w:rsidRDefault="00C862FF" w:rsidP="00FF78D0">
            <w:pPr>
              <w:rPr>
                <w:sz w:val="18"/>
              </w:rPr>
            </w:pPr>
            <w:r>
              <w:rPr>
                <w:sz w:val="18"/>
              </w:rPr>
              <w:t>A-1.011</w:t>
            </w:r>
          </w:p>
        </w:tc>
        <w:tc>
          <w:tcPr>
            <w:tcW w:w="3260" w:type="dxa"/>
          </w:tcPr>
          <w:p w14:paraId="04B88C61" w14:textId="77777777" w:rsidR="00C862FF" w:rsidRDefault="00C862FF" w:rsidP="00FF78D0">
            <w:pPr>
              <w:jc w:val="left"/>
              <w:rPr>
                <w:sz w:val="18"/>
              </w:rPr>
            </w:pPr>
            <w:r>
              <w:rPr>
                <w:sz w:val="18"/>
              </w:rPr>
              <w:t>Déplacer le curseur</w:t>
            </w:r>
          </w:p>
        </w:tc>
        <w:tc>
          <w:tcPr>
            <w:tcW w:w="1530" w:type="dxa"/>
          </w:tcPr>
          <w:p w14:paraId="36EE0921" w14:textId="77777777" w:rsidR="00C862FF" w:rsidRPr="00EA759C" w:rsidRDefault="00C862FF" w:rsidP="00FF78D0">
            <w:pPr>
              <w:rPr>
                <w:sz w:val="18"/>
                <w:szCs w:val="20"/>
              </w:rPr>
            </w:pPr>
            <w:r>
              <w:rPr>
                <w:sz w:val="18"/>
                <w:szCs w:val="20"/>
              </w:rPr>
              <w:t>F-1.2.3</w:t>
            </w:r>
          </w:p>
        </w:tc>
        <w:sdt>
          <w:sdtPr>
            <w:rPr>
              <w:sz w:val="18"/>
              <w:szCs w:val="18"/>
            </w:rPr>
            <w:id w:val="186377182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4E1110D" w14:textId="77777777" w:rsidR="00C862FF" w:rsidRPr="00083B5A" w:rsidRDefault="00C862FF" w:rsidP="00FF78D0">
                <w:pPr>
                  <w:rPr>
                    <w:sz w:val="18"/>
                    <w:szCs w:val="18"/>
                  </w:rPr>
                </w:pPr>
                <w:r>
                  <w:rPr>
                    <w:sz w:val="18"/>
                    <w:szCs w:val="18"/>
                  </w:rPr>
                  <w:t>Julien</w:t>
                </w:r>
              </w:p>
            </w:tc>
          </w:sdtContent>
        </w:sdt>
        <w:tc>
          <w:tcPr>
            <w:tcW w:w="2676" w:type="dxa"/>
          </w:tcPr>
          <w:p w14:paraId="2958064D" w14:textId="77777777" w:rsidR="00C862FF" w:rsidRPr="00EA759C" w:rsidRDefault="00C862FF" w:rsidP="00FF78D0">
            <w:pPr>
              <w:rPr>
                <w:sz w:val="18"/>
              </w:rPr>
            </w:pPr>
          </w:p>
        </w:tc>
      </w:tr>
      <w:tr w:rsidR="00C862FF" w:rsidRPr="00EA759C" w14:paraId="1E9F03DA" w14:textId="77777777" w:rsidTr="00F15C05">
        <w:trPr>
          <w:jc w:val="left"/>
        </w:trPr>
        <w:tc>
          <w:tcPr>
            <w:tcW w:w="846" w:type="dxa"/>
          </w:tcPr>
          <w:p w14:paraId="7C592059" w14:textId="77777777" w:rsidR="00C862FF" w:rsidRPr="00EA759C" w:rsidRDefault="00C862FF" w:rsidP="00FF78D0">
            <w:pPr>
              <w:rPr>
                <w:sz w:val="18"/>
              </w:rPr>
            </w:pPr>
            <w:r>
              <w:rPr>
                <w:sz w:val="18"/>
              </w:rPr>
              <w:t>A-1.012</w:t>
            </w:r>
          </w:p>
        </w:tc>
        <w:tc>
          <w:tcPr>
            <w:tcW w:w="3260" w:type="dxa"/>
          </w:tcPr>
          <w:p w14:paraId="023ADDE3" w14:textId="77777777" w:rsidR="00C862FF" w:rsidRDefault="00C862FF" w:rsidP="00FF78D0">
            <w:pPr>
              <w:jc w:val="left"/>
              <w:rPr>
                <w:sz w:val="18"/>
              </w:rPr>
            </w:pPr>
            <w:r>
              <w:rPr>
                <w:sz w:val="18"/>
              </w:rPr>
              <w:t>Ajouter une clé, une signature</w:t>
            </w:r>
          </w:p>
        </w:tc>
        <w:tc>
          <w:tcPr>
            <w:tcW w:w="1530" w:type="dxa"/>
          </w:tcPr>
          <w:p w14:paraId="275F0224" w14:textId="77777777" w:rsidR="00C862FF" w:rsidRPr="00EA759C" w:rsidRDefault="00C862FF" w:rsidP="00FF78D0">
            <w:pPr>
              <w:rPr>
                <w:sz w:val="18"/>
                <w:szCs w:val="20"/>
              </w:rPr>
            </w:pPr>
            <w:r>
              <w:rPr>
                <w:sz w:val="18"/>
                <w:szCs w:val="20"/>
              </w:rPr>
              <w:t>F-1.2.1</w:t>
            </w:r>
          </w:p>
        </w:tc>
        <w:sdt>
          <w:sdtPr>
            <w:rPr>
              <w:sz w:val="18"/>
              <w:szCs w:val="18"/>
            </w:rPr>
            <w:id w:val="88252788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2E1ED29" w14:textId="77777777" w:rsidR="00C862FF" w:rsidRPr="00083B5A" w:rsidRDefault="00C862FF" w:rsidP="00FF78D0">
                <w:pPr>
                  <w:rPr>
                    <w:sz w:val="18"/>
                    <w:szCs w:val="18"/>
                  </w:rPr>
                </w:pPr>
                <w:r>
                  <w:rPr>
                    <w:sz w:val="18"/>
                    <w:szCs w:val="18"/>
                  </w:rPr>
                  <w:t>Julien</w:t>
                </w:r>
              </w:p>
            </w:tc>
          </w:sdtContent>
        </w:sdt>
        <w:tc>
          <w:tcPr>
            <w:tcW w:w="2676" w:type="dxa"/>
          </w:tcPr>
          <w:p w14:paraId="3053EC5A" w14:textId="77777777" w:rsidR="00C862FF" w:rsidRPr="00EA759C" w:rsidRDefault="00C862FF" w:rsidP="00FF78D0">
            <w:pPr>
              <w:rPr>
                <w:sz w:val="18"/>
              </w:rPr>
            </w:pPr>
          </w:p>
        </w:tc>
      </w:tr>
      <w:tr w:rsidR="00C862FF" w:rsidRPr="00EA759C" w14:paraId="4C5745B4" w14:textId="77777777" w:rsidTr="00F15C05">
        <w:trPr>
          <w:jc w:val="left"/>
        </w:trPr>
        <w:tc>
          <w:tcPr>
            <w:tcW w:w="846" w:type="dxa"/>
          </w:tcPr>
          <w:p w14:paraId="556393CB" w14:textId="77777777" w:rsidR="00C862FF" w:rsidRPr="00EA759C" w:rsidRDefault="00C862FF" w:rsidP="00FF78D0">
            <w:pPr>
              <w:rPr>
                <w:sz w:val="18"/>
              </w:rPr>
            </w:pPr>
            <w:r>
              <w:rPr>
                <w:sz w:val="18"/>
              </w:rPr>
              <w:t>A-1.013</w:t>
            </w:r>
          </w:p>
        </w:tc>
        <w:tc>
          <w:tcPr>
            <w:tcW w:w="3260" w:type="dxa"/>
          </w:tcPr>
          <w:p w14:paraId="6829A52A" w14:textId="2363B699" w:rsidR="00C862FF" w:rsidRDefault="00C862FF" w:rsidP="00FF78D0">
            <w:pPr>
              <w:jc w:val="left"/>
              <w:rPr>
                <w:sz w:val="18"/>
              </w:rPr>
            </w:pPr>
            <w:r>
              <w:rPr>
                <w:sz w:val="18"/>
              </w:rPr>
              <w:t>Supprimer la note précédemment placé</w:t>
            </w:r>
            <w:r w:rsidR="00A42623">
              <w:rPr>
                <w:sz w:val="18"/>
              </w:rPr>
              <w:t>e</w:t>
            </w:r>
          </w:p>
        </w:tc>
        <w:tc>
          <w:tcPr>
            <w:tcW w:w="1530" w:type="dxa"/>
          </w:tcPr>
          <w:p w14:paraId="20B234F8" w14:textId="77777777" w:rsidR="00C862FF" w:rsidRPr="00EA759C" w:rsidRDefault="00C862FF" w:rsidP="00FF78D0">
            <w:pPr>
              <w:rPr>
                <w:sz w:val="18"/>
                <w:szCs w:val="20"/>
              </w:rPr>
            </w:pPr>
            <w:r>
              <w:rPr>
                <w:sz w:val="18"/>
                <w:szCs w:val="20"/>
              </w:rPr>
              <w:t>F-1.2.2</w:t>
            </w:r>
          </w:p>
        </w:tc>
        <w:sdt>
          <w:sdtPr>
            <w:rPr>
              <w:sz w:val="18"/>
              <w:szCs w:val="18"/>
            </w:rPr>
            <w:id w:val="57170198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FA6D978" w14:textId="77777777" w:rsidR="00C862FF" w:rsidRPr="00083B5A" w:rsidRDefault="00C862FF" w:rsidP="00FF78D0">
                <w:pPr>
                  <w:rPr>
                    <w:sz w:val="18"/>
                    <w:szCs w:val="18"/>
                  </w:rPr>
                </w:pPr>
                <w:r>
                  <w:rPr>
                    <w:sz w:val="18"/>
                    <w:szCs w:val="18"/>
                  </w:rPr>
                  <w:t>Julien</w:t>
                </w:r>
              </w:p>
            </w:tc>
          </w:sdtContent>
        </w:sdt>
        <w:tc>
          <w:tcPr>
            <w:tcW w:w="2676" w:type="dxa"/>
          </w:tcPr>
          <w:p w14:paraId="6EF1C674" w14:textId="77777777" w:rsidR="00C862FF" w:rsidRPr="00EA759C" w:rsidRDefault="00C862FF" w:rsidP="00FF78D0">
            <w:pPr>
              <w:rPr>
                <w:sz w:val="18"/>
              </w:rPr>
            </w:pPr>
          </w:p>
        </w:tc>
      </w:tr>
    </w:tbl>
    <w:p w14:paraId="7298A9F8" w14:textId="77777777" w:rsidR="00C862FF" w:rsidRDefault="00C862FF" w:rsidP="00186F9B"/>
    <w:tbl>
      <w:tblPr>
        <w:tblStyle w:val="Grilledutableau"/>
        <w:tblW w:w="9387" w:type="dxa"/>
        <w:tblLook w:val="04A0" w:firstRow="1" w:lastRow="0" w:firstColumn="1" w:lastColumn="0" w:noHBand="0" w:noVBand="1"/>
      </w:tblPr>
      <w:tblGrid>
        <w:gridCol w:w="988"/>
        <w:gridCol w:w="2664"/>
        <w:gridCol w:w="1398"/>
        <w:gridCol w:w="4337"/>
      </w:tblGrid>
      <w:tr w:rsidR="00C862FF" w:rsidRPr="00EA759C" w14:paraId="54BD0D86" w14:textId="77777777" w:rsidTr="00C862FF">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735A1842" w14:textId="77777777" w:rsidR="00C862FF" w:rsidRPr="00EA759C" w:rsidRDefault="00C862FF"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626195CF" w14:textId="77777777" w:rsidR="00C862FF" w:rsidRPr="00EA759C" w:rsidRDefault="00C862FF" w:rsidP="00FF78D0">
            <w:pPr>
              <w:jc w:val="center"/>
            </w:pPr>
            <w:r w:rsidRPr="00EA759C">
              <w:t>Résultat des tests</w:t>
            </w:r>
          </w:p>
        </w:tc>
      </w:tr>
      <w:tr w:rsidR="00C862FF" w:rsidRPr="00EA759C" w14:paraId="0355CB51" w14:textId="77777777" w:rsidTr="00C862FF">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73BCBA06" w14:textId="77777777" w:rsidR="00C862FF" w:rsidRPr="00EA759C" w:rsidRDefault="00C862FF"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2A396B0C" w14:textId="77777777" w:rsidR="00C862FF" w:rsidRPr="00EA759C" w:rsidRDefault="00C862FF"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77CC705E" w14:textId="77777777" w:rsidR="00C862FF" w:rsidRPr="00EA759C" w:rsidRDefault="00C862FF"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78FFAB26" w14:textId="77777777" w:rsidR="00C862FF" w:rsidRPr="00EA759C" w:rsidRDefault="00C862FF" w:rsidP="00FF78D0">
            <w:pPr>
              <w:jc w:val="center"/>
              <w:rPr>
                <w:sz w:val="20"/>
              </w:rPr>
            </w:pPr>
            <w:r w:rsidRPr="00EA759C">
              <w:rPr>
                <w:sz w:val="20"/>
              </w:rPr>
              <w:t>Commentaires</w:t>
            </w:r>
          </w:p>
        </w:tc>
      </w:tr>
      <w:tr w:rsidR="00462ABF" w:rsidRPr="00EA759C" w14:paraId="0848A5D7" w14:textId="77777777" w:rsidTr="00A847F3">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8B29593" w14:textId="77777777" w:rsidR="00462ABF" w:rsidRPr="00EA759C" w:rsidRDefault="00462ABF" w:rsidP="00FF78D0">
            <w:pPr>
              <w:jc w:val="center"/>
              <w:rPr>
                <w:sz w:val="20"/>
                <w:szCs w:val="20"/>
              </w:rPr>
            </w:pPr>
            <w:r w:rsidRPr="00EA759C">
              <w:rPr>
                <w:sz w:val="20"/>
                <w:szCs w:val="20"/>
              </w:rPr>
              <w:t>F-1.</w:t>
            </w:r>
            <w:r>
              <w:rPr>
                <w:sz w:val="20"/>
                <w:szCs w:val="20"/>
              </w:rPr>
              <w:t>2</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EBE5ED4" w14:textId="0A81E9FB" w:rsidR="00462ABF" w:rsidRPr="00EA759C" w:rsidRDefault="006B0A8F" w:rsidP="006E00C8">
            <w:pPr>
              <w:jc w:val="left"/>
              <w:rPr>
                <w:sz w:val="20"/>
                <w:szCs w:val="20"/>
              </w:rPr>
            </w:pPr>
            <w:r>
              <w:rPr>
                <w:sz w:val="20"/>
                <w:szCs w:val="20"/>
              </w:rPr>
              <w:t>Edition</w:t>
            </w:r>
            <w:r w:rsidR="006E00C8">
              <w:rPr>
                <w:sz w:val="20"/>
                <w:szCs w:val="20"/>
              </w:rPr>
              <w:t xml:space="preserve"> de</w:t>
            </w:r>
            <w:r w:rsidR="00462ABF">
              <w:rPr>
                <w:sz w:val="20"/>
                <w:szCs w:val="20"/>
              </w:rPr>
              <w:t xml:space="preserve"> partition</w:t>
            </w:r>
          </w:p>
        </w:tc>
      </w:tr>
      <w:tr w:rsidR="00C862FF" w:rsidRPr="00EA759C" w14:paraId="5F55F91E"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591871B0" w14:textId="77777777" w:rsidR="00C862FF" w:rsidRPr="00EA759C" w:rsidRDefault="00C862FF" w:rsidP="00FF78D0">
            <w:pPr>
              <w:jc w:val="center"/>
              <w:rPr>
                <w:sz w:val="18"/>
                <w:szCs w:val="18"/>
              </w:rPr>
            </w:pPr>
            <w:r>
              <w:rPr>
                <w:sz w:val="18"/>
                <w:szCs w:val="18"/>
              </w:rPr>
              <w:t>F-1.2.2</w:t>
            </w:r>
          </w:p>
        </w:tc>
        <w:tc>
          <w:tcPr>
            <w:tcW w:w="2664" w:type="dxa"/>
            <w:tcBorders>
              <w:top w:val="single" w:sz="4" w:space="0" w:color="auto"/>
              <w:left w:val="single" w:sz="4" w:space="0" w:color="auto"/>
              <w:bottom w:val="single" w:sz="4" w:space="0" w:color="auto"/>
              <w:right w:val="single" w:sz="4" w:space="0" w:color="auto"/>
            </w:tcBorders>
          </w:tcPr>
          <w:p w14:paraId="19CE4235" w14:textId="77777777" w:rsidR="00C862FF" w:rsidRPr="00EA759C" w:rsidRDefault="00C862FF" w:rsidP="00FF78D0">
            <w:pPr>
              <w:jc w:val="left"/>
              <w:rPr>
                <w:sz w:val="18"/>
                <w:szCs w:val="18"/>
              </w:rPr>
            </w:pPr>
            <w:r>
              <w:rPr>
                <w:sz w:val="18"/>
                <w:szCs w:val="18"/>
              </w:rPr>
              <w:t>Supprimer un élément musical</w:t>
            </w:r>
          </w:p>
        </w:tc>
        <w:tc>
          <w:tcPr>
            <w:tcW w:w="1398" w:type="dxa"/>
            <w:tcBorders>
              <w:top w:val="single" w:sz="4" w:space="0" w:color="auto"/>
              <w:left w:val="single" w:sz="4" w:space="0" w:color="auto"/>
              <w:bottom w:val="single" w:sz="4" w:space="0" w:color="auto"/>
              <w:right w:val="single" w:sz="4" w:space="0" w:color="auto"/>
            </w:tcBorders>
          </w:tcPr>
          <w:p w14:paraId="3A78AC9D" w14:textId="77777777" w:rsidR="00C862FF" w:rsidRDefault="00D0071C" w:rsidP="00FF78D0">
            <w:pPr>
              <w:jc w:val="left"/>
              <w:rPr>
                <w:sz w:val="18"/>
                <w:szCs w:val="18"/>
              </w:rPr>
            </w:pPr>
            <w:sdt>
              <w:sdtPr>
                <w:rPr>
                  <w:sz w:val="18"/>
                  <w:szCs w:val="18"/>
                </w:rPr>
                <w:id w:val="-689295543"/>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271745965"/>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18CEB9DB" w14:textId="50AF115D" w:rsidR="00C862FF" w:rsidRPr="00EA759C" w:rsidRDefault="00D0071C" w:rsidP="00C862FF">
            <w:pPr>
              <w:rPr>
                <w:sz w:val="18"/>
                <w:szCs w:val="18"/>
              </w:rPr>
            </w:pPr>
            <w:sdt>
              <w:sdtPr>
                <w:rPr>
                  <w:sz w:val="18"/>
                  <w:szCs w:val="18"/>
                </w:rPr>
                <w:id w:val="1112008680"/>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Pr>
                <w:sz w:val="18"/>
                <w:szCs w:val="18"/>
              </w:rPr>
              <w:t xml:space="preserve"> NT     </w:t>
            </w:r>
            <w:sdt>
              <w:sdtPr>
                <w:rPr>
                  <w:sz w:val="18"/>
                  <w:szCs w:val="18"/>
                </w:rPr>
                <w:id w:val="428240238"/>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4DBCCECA" w14:textId="3F61D53D" w:rsidR="00C862FF" w:rsidRPr="00EA759C" w:rsidRDefault="00C862FF" w:rsidP="00FF78D0">
            <w:pPr>
              <w:rPr>
                <w:sz w:val="18"/>
                <w:szCs w:val="18"/>
              </w:rPr>
            </w:pPr>
          </w:p>
        </w:tc>
      </w:tr>
      <w:tr w:rsidR="00C862FF" w:rsidRPr="00EA759C" w14:paraId="1CB15515" w14:textId="77777777" w:rsidTr="00C862FF">
        <w:trPr>
          <w:trHeight w:val="737"/>
        </w:trPr>
        <w:tc>
          <w:tcPr>
            <w:tcW w:w="988" w:type="dxa"/>
            <w:tcBorders>
              <w:top w:val="single" w:sz="4" w:space="0" w:color="auto"/>
              <w:left w:val="single" w:sz="4" w:space="0" w:color="auto"/>
              <w:bottom w:val="single" w:sz="8" w:space="0" w:color="auto"/>
              <w:right w:val="single" w:sz="4" w:space="0" w:color="auto"/>
            </w:tcBorders>
          </w:tcPr>
          <w:p w14:paraId="0042D6A8" w14:textId="77777777" w:rsidR="00C862FF" w:rsidRPr="00EA759C" w:rsidRDefault="00C862FF" w:rsidP="00FF78D0">
            <w:pPr>
              <w:jc w:val="center"/>
              <w:rPr>
                <w:sz w:val="18"/>
                <w:szCs w:val="18"/>
              </w:rPr>
            </w:pPr>
            <w:r>
              <w:rPr>
                <w:sz w:val="18"/>
                <w:szCs w:val="18"/>
              </w:rPr>
              <w:t>F-1.2.3</w:t>
            </w:r>
          </w:p>
        </w:tc>
        <w:tc>
          <w:tcPr>
            <w:tcW w:w="2664" w:type="dxa"/>
            <w:tcBorders>
              <w:top w:val="single" w:sz="4" w:space="0" w:color="auto"/>
              <w:left w:val="single" w:sz="4" w:space="0" w:color="auto"/>
              <w:bottom w:val="single" w:sz="8" w:space="0" w:color="auto"/>
              <w:right w:val="single" w:sz="4" w:space="0" w:color="auto"/>
            </w:tcBorders>
          </w:tcPr>
          <w:p w14:paraId="1F31ADF2" w14:textId="77777777" w:rsidR="00C862FF" w:rsidRPr="00EA759C" w:rsidRDefault="00C862FF" w:rsidP="00FF78D0">
            <w:pPr>
              <w:jc w:val="left"/>
              <w:rPr>
                <w:sz w:val="18"/>
                <w:szCs w:val="18"/>
              </w:rPr>
            </w:pPr>
            <w:r>
              <w:rPr>
                <w:sz w:val="18"/>
                <w:szCs w:val="18"/>
              </w:rPr>
              <w:t>Déplacer le curseur d’édition</w:t>
            </w:r>
          </w:p>
        </w:tc>
        <w:tc>
          <w:tcPr>
            <w:tcW w:w="1398" w:type="dxa"/>
            <w:tcBorders>
              <w:top w:val="single" w:sz="4" w:space="0" w:color="auto"/>
              <w:left w:val="single" w:sz="4" w:space="0" w:color="auto"/>
              <w:bottom w:val="single" w:sz="8" w:space="0" w:color="auto"/>
              <w:right w:val="single" w:sz="4" w:space="0" w:color="auto"/>
            </w:tcBorders>
          </w:tcPr>
          <w:p w14:paraId="1625B4B1" w14:textId="77777777" w:rsidR="00C862FF" w:rsidRDefault="00D0071C" w:rsidP="00FF78D0">
            <w:pPr>
              <w:jc w:val="left"/>
              <w:rPr>
                <w:sz w:val="18"/>
                <w:szCs w:val="18"/>
              </w:rPr>
            </w:pPr>
            <w:sdt>
              <w:sdtPr>
                <w:rPr>
                  <w:sz w:val="18"/>
                  <w:szCs w:val="18"/>
                </w:rPr>
                <w:id w:val="183107658"/>
                <w14:checkbox>
                  <w14:checked w14:val="0"/>
                  <w14:checkedState w14:val="2612" w14:font="MS Gothic"/>
                  <w14:uncheckedState w14:val="2610" w14:font="MS Gothic"/>
                </w14:checkbox>
              </w:sdtPr>
              <w:sdtEndPr/>
              <w:sdtContent>
                <w:r w:rsidR="00C862FF" w:rsidRPr="00EA759C">
                  <w:rPr>
                    <w:rFonts w:ascii="MS Gothic" w:eastAsia="MS Gothic" w:hAnsi="MS Gothic"/>
                    <w:sz w:val="18"/>
                    <w:szCs w:val="18"/>
                  </w:rPr>
                  <w:t>☐</w:t>
                </w:r>
              </w:sdtContent>
            </w:sdt>
            <w:r w:rsidR="00C862FF">
              <w:rPr>
                <w:sz w:val="18"/>
                <w:szCs w:val="18"/>
              </w:rPr>
              <w:t xml:space="preserve"> OK     </w:t>
            </w:r>
            <w:sdt>
              <w:sdtPr>
                <w:rPr>
                  <w:sz w:val="18"/>
                  <w:szCs w:val="18"/>
                </w:rPr>
                <w:id w:val="1774358307"/>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KO</w:t>
            </w:r>
          </w:p>
          <w:p w14:paraId="4FEAD842" w14:textId="3F919F93" w:rsidR="00C862FF" w:rsidRPr="00EA759C" w:rsidRDefault="00D0071C" w:rsidP="00C862FF">
            <w:pPr>
              <w:rPr>
                <w:sz w:val="18"/>
                <w:szCs w:val="18"/>
              </w:rPr>
            </w:pPr>
            <w:sdt>
              <w:sdtPr>
                <w:rPr>
                  <w:sz w:val="18"/>
                  <w:szCs w:val="18"/>
                </w:rPr>
                <w:id w:val="-1726740586"/>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Pr>
                <w:sz w:val="18"/>
                <w:szCs w:val="18"/>
              </w:rPr>
              <w:t xml:space="preserve"> NT     </w:t>
            </w:r>
            <w:sdt>
              <w:sdtPr>
                <w:rPr>
                  <w:sz w:val="18"/>
                  <w:szCs w:val="18"/>
                </w:rPr>
                <w:id w:val="1446738602"/>
                <w14:checkbox>
                  <w14:checked w14:val="0"/>
                  <w14:checkedState w14:val="2612" w14:font="MS Gothic"/>
                  <w14:uncheckedState w14:val="2610" w14:font="MS Gothic"/>
                </w14:checkbox>
              </w:sdtPr>
              <w:sdtEndPr/>
              <w:sdtContent>
                <w:r w:rsidR="00C862FF">
                  <w:rPr>
                    <w:rFonts w:ascii="MS Gothic" w:eastAsia="MS Gothic" w:hAnsi="MS Gothic" w:hint="eastAsia"/>
                    <w:sz w:val="18"/>
                    <w:szCs w:val="18"/>
                  </w:rPr>
                  <w:t>☐</w:t>
                </w:r>
              </w:sdtContent>
            </w:sdt>
            <w:r w:rsidR="00C862FF" w:rsidRPr="00EA759C">
              <w:rPr>
                <w:sz w:val="18"/>
                <w:szCs w:val="18"/>
              </w:rPr>
              <w:t xml:space="preserve"> </w:t>
            </w:r>
            <w:r w:rsidR="00C862FF">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7F773ECE" w14:textId="2E9151EF" w:rsidR="00C862FF" w:rsidRPr="00EA759C" w:rsidRDefault="00C862FF" w:rsidP="00FF78D0">
            <w:pPr>
              <w:rPr>
                <w:sz w:val="18"/>
                <w:szCs w:val="18"/>
              </w:rPr>
            </w:pPr>
          </w:p>
        </w:tc>
      </w:tr>
    </w:tbl>
    <w:p w14:paraId="79535C6C" w14:textId="77777777" w:rsidR="00F031EF" w:rsidRDefault="00F031EF">
      <w:pPr>
        <w:jc w:val="left"/>
      </w:pPr>
    </w:p>
    <w:p w14:paraId="6D9BED41" w14:textId="1EDF5883" w:rsidR="00F031EF" w:rsidRDefault="00F031EF">
      <w:pPr>
        <w:jc w:val="left"/>
      </w:pPr>
      <w:r>
        <w:br w:type="page"/>
      </w:r>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C862FF" w:rsidRPr="00EA759C" w14:paraId="3D6A2E8D"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69FCF56D" w14:textId="77777777" w:rsidR="00C862FF" w:rsidRPr="00EA759C" w:rsidRDefault="00C862FF" w:rsidP="00FF78D0">
            <w:r w:rsidRPr="00EA759C">
              <w:lastRenderedPageBreak/>
              <w:t>No.</w:t>
            </w:r>
          </w:p>
        </w:tc>
        <w:tc>
          <w:tcPr>
            <w:tcW w:w="3260" w:type="dxa"/>
          </w:tcPr>
          <w:p w14:paraId="286053CF" w14:textId="77777777" w:rsidR="00C862FF" w:rsidRPr="00EA759C" w:rsidRDefault="00C862FF" w:rsidP="00FF78D0">
            <w:r w:rsidRPr="00EA759C">
              <w:t>Action</w:t>
            </w:r>
          </w:p>
        </w:tc>
        <w:tc>
          <w:tcPr>
            <w:tcW w:w="1530" w:type="dxa"/>
          </w:tcPr>
          <w:p w14:paraId="127BE453" w14:textId="77777777" w:rsidR="00C862FF" w:rsidRPr="00EA759C" w:rsidRDefault="00C862FF" w:rsidP="00FF78D0">
            <w:r w:rsidRPr="00EA759C">
              <w:t xml:space="preserve">No. Fonction </w:t>
            </w:r>
          </w:p>
        </w:tc>
        <w:tc>
          <w:tcPr>
            <w:tcW w:w="1039" w:type="dxa"/>
          </w:tcPr>
          <w:p w14:paraId="35F2F981" w14:textId="77777777" w:rsidR="00C862FF" w:rsidRPr="00EA759C" w:rsidRDefault="00C862FF" w:rsidP="00FF78D0">
            <w:r w:rsidRPr="00EA759C">
              <w:t>Sujet</w:t>
            </w:r>
          </w:p>
        </w:tc>
        <w:tc>
          <w:tcPr>
            <w:tcW w:w="2676" w:type="dxa"/>
          </w:tcPr>
          <w:p w14:paraId="455A89ED" w14:textId="77777777" w:rsidR="00C862FF" w:rsidRPr="00EA759C" w:rsidRDefault="00C862FF" w:rsidP="00FF78D0">
            <w:r w:rsidRPr="00EA759C">
              <w:t>Commentaire</w:t>
            </w:r>
          </w:p>
        </w:tc>
      </w:tr>
      <w:tr w:rsidR="00C862FF" w:rsidRPr="00EA759C" w14:paraId="421D1363" w14:textId="77777777" w:rsidTr="00F15C05">
        <w:trPr>
          <w:jc w:val="left"/>
        </w:trPr>
        <w:tc>
          <w:tcPr>
            <w:tcW w:w="846" w:type="dxa"/>
          </w:tcPr>
          <w:p w14:paraId="2D88AED1" w14:textId="77777777" w:rsidR="00C862FF" w:rsidRPr="00EA759C" w:rsidRDefault="00C862FF" w:rsidP="00FF78D0">
            <w:pPr>
              <w:rPr>
                <w:sz w:val="18"/>
              </w:rPr>
            </w:pPr>
            <w:r>
              <w:rPr>
                <w:sz w:val="18"/>
              </w:rPr>
              <w:t>A-1.014</w:t>
            </w:r>
          </w:p>
        </w:tc>
        <w:tc>
          <w:tcPr>
            <w:tcW w:w="3260" w:type="dxa"/>
          </w:tcPr>
          <w:p w14:paraId="6FA7485D" w14:textId="77777777" w:rsidR="00C862FF" w:rsidRDefault="00C862FF" w:rsidP="00FF78D0">
            <w:pPr>
              <w:jc w:val="left"/>
              <w:rPr>
                <w:sz w:val="18"/>
              </w:rPr>
            </w:pPr>
            <w:r>
              <w:rPr>
                <w:sz w:val="18"/>
              </w:rPr>
              <w:t>Démarrer la lecture de la partition</w:t>
            </w:r>
          </w:p>
        </w:tc>
        <w:tc>
          <w:tcPr>
            <w:tcW w:w="1530" w:type="dxa"/>
          </w:tcPr>
          <w:p w14:paraId="7F8FF9B6" w14:textId="77777777" w:rsidR="00C862FF" w:rsidRPr="00EA759C" w:rsidRDefault="00C862FF" w:rsidP="00FF78D0">
            <w:pPr>
              <w:rPr>
                <w:sz w:val="18"/>
                <w:szCs w:val="20"/>
              </w:rPr>
            </w:pPr>
            <w:r>
              <w:rPr>
                <w:sz w:val="18"/>
                <w:szCs w:val="20"/>
              </w:rPr>
              <w:t>F-1.3.1</w:t>
            </w:r>
          </w:p>
        </w:tc>
        <w:sdt>
          <w:sdtPr>
            <w:rPr>
              <w:sz w:val="18"/>
              <w:szCs w:val="18"/>
            </w:rPr>
            <w:id w:val="-138602054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516BCAE7" w14:textId="77777777" w:rsidR="00C862FF" w:rsidRPr="00083B5A" w:rsidRDefault="00C862FF" w:rsidP="00FF78D0">
                <w:pPr>
                  <w:rPr>
                    <w:sz w:val="18"/>
                    <w:szCs w:val="18"/>
                  </w:rPr>
                </w:pPr>
                <w:r>
                  <w:rPr>
                    <w:sz w:val="18"/>
                    <w:szCs w:val="18"/>
                  </w:rPr>
                  <w:t>Julien</w:t>
                </w:r>
              </w:p>
            </w:tc>
          </w:sdtContent>
        </w:sdt>
        <w:tc>
          <w:tcPr>
            <w:tcW w:w="2676" w:type="dxa"/>
          </w:tcPr>
          <w:p w14:paraId="2F53EFA3" w14:textId="77777777" w:rsidR="00C862FF" w:rsidRPr="00EA759C" w:rsidRDefault="00C862FF" w:rsidP="00FF78D0">
            <w:pPr>
              <w:rPr>
                <w:sz w:val="18"/>
              </w:rPr>
            </w:pPr>
            <w:r>
              <w:rPr>
                <w:sz w:val="18"/>
              </w:rPr>
              <w:t>Du son doit être joué</w:t>
            </w:r>
          </w:p>
        </w:tc>
      </w:tr>
      <w:tr w:rsidR="00C862FF" w:rsidRPr="00EA759C" w14:paraId="2CE525DE" w14:textId="77777777" w:rsidTr="00F15C05">
        <w:trPr>
          <w:jc w:val="left"/>
        </w:trPr>
        <w:tc>
          <w:tcPr>
            <w:tcW w:w="846" w:type="dxa"/>
          </w:tcPr>
          <w:p w14:paraId="707D8844" w14:textId="77777777" w:rsidR="00C862FF" w:rsidRPr="00EA759C" w:rsidRDefault="00C862FF" w:rsidP="00FF78D0">
            <w:pPr>
              <w:rPr>
                <w:sz w:val="18"/>
              </w:rPr>
            </w:pPr>
            <w:r>
              <w:rPr>
                <w:sz w:val="18"/>
              </w:rPr>
              <w:t>A-1.015</w:t>
            </w:r>
          </w:p>
        </w:tc>
        <w:tc>
          <w:tcPr>
            <w:tcW w:w="3260" w:type="dxa"/>
          </w:tcPr>
          <w:p w14:paraId="1AE18799" w14:textId="77777777" w:rsidR="00C862FF" w:rsidRDefault="00C862FF" w:rsidP="00FF78D0">
            <w:pPr>
              <w:jc w:val="left"/>
              <w:rPr>
                <w:sz w:val="18"/>
              </w:rPr>
            </w:pPr>
            <w:r>
              <w:rPr>
                <w:sz w:val="18"/>
              </w:rPr>
              <w:t>Arrêter la lecture de la partition</w:t>
            </w:r>
          </w:p>
        </w:tc>
        <w:tc>
          <w:tcPr>
            <w:tcW w:w="1530" w:type="dxa"/>
          </w:tcPr>
          <w:p w14:paraId="591BCBD3" w14:textId="77777777" w:rsidR="00C862FF" w:rsidRPr="00EA759C" w:rsidRDefault="00C862FF" w:rsidP="00FF78D0">
            <w:pPr>
              <w:rPr>
                <w:sz w:val="18"/>
                <w:szCs w:val="20"/>
              </w:rPr>
            </w:pPr>
            <w:r>
              <w:rPr>
                <w:sz w:val="18"/>
                <w:szCs w:val="20"/>
              </w:rPr>
              <w:t>F-1.3.2</w:t>
            </w:r>
          </w:p>
        </w:tc>
        <w:sdt>
          <w:sdtPr>
            <w:rPr>
              <w:sz w:val="18"/>
              <w:szCs w:val="18"/>
            </w:rPr>
            <w:id w:val="189785836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1A67564A" w14:textId="77777777" w:rsidR="00C862FF" w:rsidRPr="00083B5A" w:rsidRDefault="00C862FF" w:rsidP="00FF78D0">
                <w:pPr>
                  <w:rPr>
                    <w:sz w:val="18"/>
                    <w:szCs w:val="18"/>
                  </w:rPr>
                </w:pPr>
                <w:r>
                  <w:rPr>
                    <w:sz w:val="18"/>
                    <w:szCs w:val="18"/>
                  </w:rPr>
                  <w:t>Julien</w:t>
                </w:r>
              </w:p>
            </w:tc>
          </w:sdtContent>
        </w:sdt>
        <w:tc>
          <w:tcPr>
            <w:tcW w:w="2676" w:type="dxa"/>
          </w:tcPr>
          <w:p w14:paraId="0966194C" w14:textId="77777777" w:rsidR="00C862FF" w:rsidRPr="00EA759C" w:rsidRDefault="00C862FF" w:rsidP="00FF78D0">
            <w:pPr>
              <w:rPr>
                <w:sz w:val="18"/>
              </w:rPr>
            </w:pPr>
            <w:r>
              <w:rPr>
                <w:sz w:val="18"/>
              </w:rPr>
              <w:t>Le son précédemment joué doit s’arrêter.</w:t>
            </w:r>
          </w:p>
        </w:tc>
      </w:tr>
    </w:tbl>
    <w:p w14:paraId="7B3BE03E" w14:textId="77777777" w:rsidR="00C862FF" w:rsidRDefault="00C862FF" w:rsidP="00186F9B"/>
    <w:tbl>
      <w:tblPr>
        <w:tblStyle w:val="Grilledutableau"/>
        <w:tblW w:w="9387" w:type="dxa"/>
        <w:tblLook w:val="04A0" w:firstRow="1" w:lastRow="0" w:firstColumn="1" w:lastColumn="0" w:noHBand="0" w:noVBand="1"/>
      </w:tblPr>
      <w:tblGrid>
        <w:gridCol w:w="988"/>
        <w:gridCol w:w="2664"/>
        <w:gridCol w:w="1398"/>
        <w:gridCol w:w="4337"/>
      </w:tblGrid>
      <w:tr w:rsidR="009D6A93" w:rsidRPr="00EA759C" w14:paraId="19DB5E9C" w14:textId="77777777" w:rsidTr="00FF78D0">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461D691D" w14:textId="77777777" w:rsidR="009D6A93" w:rsidRPr="00EA759C" w:rsidRDefault="009D6A93"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71566130" w14:textId="77777777" w:rsidR="009D6A93" w:rsidRPr="00EA759C" w:rsidRDefault="009D6A93" w:rsidP="00FF78D0">
            <w:pPr>
              <w:jc w:val="center"/>
            </w:pPr>
            <w:r w:rsidRPr="00EA759C">
              <w:t>Résultat des tests</w:t>
            </w:r>
          </w:p>
        </w:tc>
      </w:tr>
      <w:tr w:rsidR="009D6A93" w:rsidRPr="00EA759C" w14:paraId="4B5EBC39" w14:textId="77777777" w:rsidTr="00FF78D0">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0FC93701" w14:textId="77777777" w:rsidR="009D6A93" w:rsidRPr="00EA759C" w:rsidRDefault="009D6A93"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354FDAE9" w14:textId="77777777" w:rsidR="009D6A93" w:rsidRPr="00EA759C" w:rsidRDefault="009D6A93"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538DE34D" w14:textId="77777777" w:rsidR="009D6A93" w:rsidRPr="00EA759C" w:rsidRDefault="009D6A93"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0555E5D4" w14:textId="77777777" w:rsidR="009D6A93" w:rsidRPr="00EA759C" w:rsidRDefault="009D6A93" w:rsidP="00FF78D0">
            <w:pPr>
              <w:jc w:val="center"/>
              <w:rPr>
                <w:sz w:val="20"/>
              </w:rPr>
            </w:pPr>
            <w:r w:rsidRPr="00EA759C">
              <w:rPr>
                <w:sz w:val="20"/>
              </w:rPr>
              <w:t>Commentaires</w:t>
            </w:r>
          </w:p>
        </w:tc>
      </w:tr>
      <w:tr w:rsidR="00462ABF" w:rsidRPr="00EA759C" w14:paraId="0DF8D445" w14:textId="77777777" w:rsidTr="004F1F76">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0C67B81E" w14:textId="77777777" w:rsidR="00462ABF" w:rsidRPr="00EA759C" w:rsidRDefault="00462ABF" w:rsidP="00FF78D0">
            <w:pPr>
              <w:jc w:val="center"/>
              <w:rPr>
                <w:sz w:val="20"/>
                <w:szCs w:val="20"/>
              </w:rPr>
            </w:pPr>
            <w:r w:rsidRPr="00EA759C">
              <w:rPr>
                <w:sz w:val="20"/>
                <w:szCs w:val="20"/>
              </w:rPr>
              <w:t>F-1.</w:t>
            </w:r>
            <w:r>
              <w:rPr>
                <w:sz w:val="20"/>
                <w:szCs w:val="20"/>
              </w:rPr>
              <w:t>3</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76A0B2D0" w14:textId="38B5B7A6" w:rsidR="00462ABF" w:rsidRPr="00EA759C" w:rsidRDefault="006B0A8F" w:rsidP="006B0A8F">
            <w:pPr>
              <w:jc w:val="left"/>
              <w:rPr>
                <w:sz w:val="20"/>
                <w:szCs w:val="20"/>
              </w:rPr>
            </w:pPr>
            <w:r>
              <w:rPr>
                <w:sz w:val="20"/>
                <w:szCs w:val="20"/>
              </w:rPr>
              <w:t>Lecture de</w:t>
            </w:r>
            <w:r w:rsidR="00462ABF">
              <w:rPr>
                <w:sz w:val="20"/>
                <w:szCs w:val="20"/>
              </w:rPr>
              <w:t xml:space="preserve"> partition</w:t>
            </w:r>
          </w:p>
        </w:tc>
      </w:tr>
      <w:tr w:rsidR="009D6A93" w:rsidRPr="00EA759C" w14:paraId="206A6835" w14:textId="77777777" w:rsidTr="00462ABF">
        <w:trPr>
          <w:trHeight w:val="737"/>
        </w:trPr>
        <w:tc>
          <w:tcPr>
            <w:tcW w:w="988" w:type="dxa"/>
            <w:tcBorders>
              <w:top w:val="single" w:sz="4" w:space="0" w:color="auto"/>
              <w:left w:val="single" w:sz="4" w:space="0" w:color="auto"/>
              <w:bottom w:val="single" w:sz="4" w:space="0" w:color="auto"/>
              <w:right w:val="single" w:sz="4" w:space="0" w:color="auto"/>
            </w:tcBorders>
          </w:tcPr>
          <w:p w14:paraId="1DF4148A" w14:textId="77777777" w:rsidR="009D6A93" w:rsidRPr="00EA759C" w:rsidRDefault="009D6A93" w:rsidP="00FF78D0">
            <w:pPr>
              <w:jc w:val="center"/>
              <w:rPr>
                <w:sz w:val="18"/>
                <w:szCs w:val="18"/>
              </w:rPr>
            </w:pPr>
            <w:r>
              <w:rPr>
                <w:sz w:val="18"/>
                <w:szCs w:val="18"/>
              </w:rPr>
              <w:t>F-1.3.1</w:t>
            </w:r>
          </w:p>
        </w:tc>
        <w:tc>
          <w:tcPr>
            <w:tcW w:w="2664" w:type="dxa"/>
            <w:tcBorders>
              <w:top w:val="single" w:sz="4" w:space="0" w:color="auto"/>
              <w:left w:val="single" w:sz="4" w:space="0" w:color="auto"/>
              <w:bottom w:val="single" w:sz="4" w:space="0" w:color="auto"/>
              <w:right w:val="single" w:sz="4" w:space="0" w:color="auto"/>
            </w:tcBorders>
          </w:tcPr>
          <w:p w14:paraId="37C4B1D3" w14:textId="77777777" w:rsidR="009D6A93" w:rsidRPr="00EA759C" w:rsidRDefault="009D6A93" w:rsidP="00FF78D0">
            <w:pPr>
              <w:jc w:val="left"/>
              <w:rPr>
                <w:sz w:val="18"/>
                <w:szCs w:val="18"/>
              </w:rPr>
            </w:pPr>
            <w:r>
              <w:rPr>
                <w:sz w:val="18"/>
                <w:szCs w:val="18"/>
              </w:rPr>
              <w:t>Démarrer la lecture</w:t>
            </w:r>
          </w:p>
        </w:tc>
        <w:tc>
          <w:tcPr>
            <w:tcW w:w="1398" w:type="dxa"/>
            <w:tcBorders>
              <w:top w:val="single" w:sz="4" w:space="0" w:color="auto"/>
              <w:left w:val="single" w:sz="4" w:space="0" w:color="auto"/>
              <w:bottom w:val="single" w:sz="4" w:space="0" w:color="auto"/>
              <w:right w:val="single" w:sz="4" w:space="0" w:color="auto"/>
            </w:tcBorders>
          </w:tcPr>
          <w:p w14:paraId="0FE6AE44" w14:textId="5A3F05CD" w:rsidR="009D6A93" w:rsidRDefault="00D0071C" w:rsidP="00FF78D0">
            <w:pPr>
              <w:jc w:val="left"/>
              <w:rPr>
                <w:sz w:val="18"/>
                <w:szCs w:val="18"/>
              </w:rPr>
            </w:pPr>
            <w:sdt>
              <w:sdtPr>
                <w:rPr>
                  <w:sz w:val="18"/>
                  <w:szCs w:val="18"/>
                </w:rPr>
                <w:id w:val="-792829976"/>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9D6A93">
              <w:rPr>
                <w:sz w:val="18"/>
                <w:szCs w:val="18"/>
              </w:rPr>
              <w:t xml:space="preserve"> OK     </w:t>
            </w:r>
            <w:sdt>
              <w:sdtPr>
                <w:rPr>
                  <w:sz w:val="18"/>
                  <w:szCs w:val="18"/>
                </w:rPr>
                <w:id w:val="-1655445441"/>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KO</w:t>
            </w:r>
          </w:p>
          <w:p w14:paraId="1FB82C8A" w14:textId="77777777" w:rsidR="009D6A93" w:rsidRPr="00EA759C" w:rsidRDefault="00D0071C" w:rsidP="00FF78D0">
            <w:pPr>
              <w:rPr>
                <w:sz w:val="18"/>
                <w:szCs w:val="18"/>
              </w:rPr>
            </w:pPr>
            <w:sdt>
              <w:sdtPr>
                <w:rPr>
                  <w:sz w:val="18"/>
                  <w:szCs w:val="18"/>
                </w:rPr>
                <w:id w:val="807214163"/>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Pr>
                <w:sz w:val="18"/>
                <w:szCs w:val="18"/>
              </w:rPr>
              <w:t xml:space="preserve"> NT     </w:t>
            </w:r>
            <w:sdt>
              <w:sdtPr>
                <w:rPr>
                  <w:sz w:val="18"/>
                  <w:szCs w:val="18"/>
                </w:rPr>
                <w:id w:val="-61789856"/>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779168B2" w14:textId="77777777" w:rsidR="009D6A93" w:rsidRPr="00EA759C" w:rsidRDefault="009D6A93" w:rsidP="00FF78D0">
            <w:pPr>
              <w:rPr>
                <w:sz w:val="18"/>
                <w:szCs w:val="18"/>
              </w:rPr>
            </w:pPr>
          </w:p>
        </w:tc>
      </w:tr>
      <w:tr w:rsidR="009D6A93" w:rsidRPr="00EA759C" w14:paraId="449C7DB6" w14:textId="77777777" w:rsidTr="00462ABF">
        <w:trPr>
          <w:trHeight w:val="737"/>
        </w:trPr>
        <w:tc>
          <w:tcPr>
            <w:tcW w:w="988" w:type="dxa"/>
            <w:tcBorders>
              <w:top w:val="single" w:sz="4" w:space="0" w:color="auto"/>
              <w:left w:val="single" w:sz="4" w:space="0" w:color="auto"/>
              <w:bottom w:val="single" w:sz="8" w:space="0" w:color="auto"/>
              <w:right w:val="single" w:sz="4" w:space="0" w:color="auto"/>
            </w:tcBorders>
          </w:tcPr>
          <w:p w14:paraId="2D2C7054" w14:textId="77777777" w:rsidR="009D6A93" w:rsidRPr="00EA759C" w:rsidRDefault="009D6A93" w:rsidP="00FF78D0">
            <w:pPr>
              <w:jc w:val="center"/>
              <w:rPr>
                <w:sz w:val="18"/>
                <w:szCs w:val="18"/>
              </w:rPr>
            </w:pPr>
            <w:r>
              <w:rPr>
                <w:sz w:val="18"/>
                <w:szCs w:val="18"/>
              </w:rPr>
              <w:t>F-1.3.2</w:t>
            </w:r>
          </w:p>
        </w:tc>
        <w:tc>
          <w:tcPr>
            <w:tcW w:w="2664" w:type="dxa"/>
            <w:tcBorders>
              <w:top w:val="single" w:sz="4" w:space="0" w:color="auto"/>
              <w:left w:val="single" w:sz="4" w:space="0" w:color="auto"/>
              <w:bottom w:val="single" w:sz="8" w:space="0" w:color="auto"/>
              <w:right w:val="single" w:sz="4" w:space="0" w:color="auto"/>
            </w:tcBorders>
          </w:tcPr>
          <w:p w14:paraId="1CDE0D66" w14:textId="77777777" w:rsidR="009D6A93" w:rsidRPr="00EA759C" w:rsidRDefault="009D6A93" w:rsidP="00FF78D0">
            <w:pPr>
              <w:jc w:val="left"/>
              <w:rPr>
                <w:sz w:val="18"/>
                <w:szCs w:val="18"/>
              </w:rPr>
            </w:pPr>
            <w:r>
              <w:rPr>
                <w:sz w:val="18"/>
                <w:szCs w:val="18"/>
              </w:rPr>
              <w:t>Arrêter la lecture</w:t>
            </w:r>
          </w:p>
        </w:tc>
        <w:tc>
          <w:tcPr>
            <w:tcW w:w="1398" w:type="dxa"/>
            <w:tcBorders>
              <w:top w:val="single" w:sz="4" w:space="0" w:color="auto"/>
              <w:left w:val="single" w:sz="4" w:space="0" w:color="auto"/>
              <w:bottom w:val="single" w:sz="8" w:space="0" w:color="auto"/>
              <w:right w:val="single" w:sz="4" w:space="0" w:color="auto"/>
            </w:tcBorders>
          </w:tcPr>
          <w:p w14:paraId="0DB4D574" w14:textId="77777777" w:rsidR="009D6A93" w:rsidRDefault="00D0071C" w:rsidP="00FF78D0">
            <w:pPr>
              <w:jc w:val="left"/>
              <w:rPr>
                <w:sz w:val="18"/>
                <w:szCs w:val="18"/>
              </w:rPr>
            </w:pPr>
            <w:sdt>
              <w:sdtPr>
                <w:rPr>
                  <w:sz w:val="18"/>
                  <w:szCs w:val="18"/>
                </w:rPr>
                <w:id w:val="1495136523"/>
                <w14:checkbox>
                  <w14:checked w14:val="0"/>
                  <w14:checkedState w14:val="2612" w14:font="MS Gothic"/>
                  <w14:uncheckedState w14:val="2610" w14:font="MS Gothic"/>
                </w14:checkbox>
              </w:sdtPr>
              <w:sdtEndPr/>
              <w:sdtContent>
                <w:r w:rsidR="009D6A93" w:rsidRPr="00EA759C">
                  <w:rPr>
                    <w:rFonts w:ascii="MS Gothic" w:eastAsia="MS Gothic" w:hAnsi="MS Gothic"/>
                    <w:sz w:val="18"/>
                    <w:szCs w:val="18"/>
                  </w:rPr>
                  <w:t>☐</w:t>
                </w:r>
              </w:sdtContent>
            </w:sdt>
            <w:r w:rsidR="009D6A93">
              <w:rPr>
                <w:sz w:val="18"/>
                <w:szCs w:val="18"/>
              </w:rPr>
              <w:t xml:space="preserve"> OK     </w:t>
            </w:r>
            <w:sdt>
              <w:sdtPr>
                <w:rPr>
                  <w:sz w:val="18"/>
                  <w:szCs w:val="18"/>
                </w:rPr>
                <w:id w:val="-2110887319"/>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KO</w:t>
            </w:r>
          </w:p>
          <w:p w14:paraId="6D6D7CFC" w14:textId="77777777" w:rsidR="009D6A93" w:rsidRPr="00EA759C" w:rsidRDefault="00D0071C" w:rsidP="00FF78D0">
            <w:pPr>
              <w:rPr>
                <w:sz w:val="18"/>
                <w:szCs w:val="18"/>
              </w:rPr>
            </w:pPr>
            <w:sdt>
              <w:sdtPr>
                <w:rPr>
                  <w:sz w:val="18"/>
                  <w:szCs w:val="18"/>
                </w:rPr>
                <w:id w:val="-1460418540"/>
                <w14:checkbox>
                  <w14:checked w14:val="0"/>
                  <w14:checkedState w14:val="2612" w14:font="MS Gothic"/>
                  <w14:uncheckedState w14:val="2610" w14:font="MS Gothic"/>
                </w14:checkbox>
              </w:sdtPr>
              <w:sdtEndPr/>
              <w:sdtContent>
                <w:r w:rsidR="009D6A93" w:rsidRPr="00EA759C">
                  <w:rPr>
                    <w:rFonts w:ascii="MS Gothic" w:eastAsia="MS Gothic" w:hAnsi="MS Gothic"/>
                    <w:sz w:val="18"/>
                    <w:szCs w:val="18"/>
                  </w:rPr>
                  <w:t>☐</w:t>
                </w:r>
              </w:sdtContent>
            </w:sdt>
            <w:r w:rsidR="009D6A93">
              <w:rPr>
                <w:sz w:val="18"/>
                <w:szCs w:val="18"/>
              </w:rPr>
              <w:t xml:space="preserve"> NT     </w:t>
            </w:r>
            <w:sdt>
              <w:sdtPr>
                <w:rPr>
                  <w:sz w:val="18"/>
                  <w:szCs w:val="18"/>
                </w:rPr>
                <w:id w:val="11504113"/>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1C60B215" w14:textId="77777777" w:rsidR="009D6A93" w:rsidRPr="00EA759C" w:rsidRDefault="009D6A93" w:rsidP="00FF78D0">
            <w:pPr>
              <w:rPr>
                <w:sz w:val="18"/>
                <w:szCs w:val="18"/>
              </w:rPr>
            </w:pPr>
          </w:p>
        </w:tc>
      </w:tr>
    </w:tbl>
    <w:p w14:paraId="6DEA8465" w14:textId="77777777" w:rsidR="00C862FF" w:rsidRDefault="00C862FF" w:rsidP="00186F9B"/>
    <w:p w14:paraId="06F666C9" w14:textId="77777777" w:rsidR="00E306BA" w:rsidRDefault="00E306BA" w:rsidP="00186F9B"/>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9D6A93" w:rsidRPr="00EA759C" w14:paraId="2BCB5B51"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6BDD760C" w14:textId="77777777" w:rsidR="009D6A93" w:rsidRPr="00EA759C" w:rsidRDefault="009D6A93" w:rsidP="00FF78D0">
            <w:r w:rsidRPr="00EA759C">
              <w:t>No.</w:t>
            </w:r>
          </w:p>
        </w:tc>
        <w:tc>
          <w:tcPr>
            <w:tcW w:w="3260" w:type="dxa"/>
          </w:tcPr>
          <w:p w14:paraId="2A069057" w14:textId="77777777" w:rsidR="009D6A93" w:rsidRPr="00EA759C" w:rsidRDefault="009D6A93" w:rsidP="00FF78D0">
            <w:r w:rsidRPr="00EA759C">
              <w:t>Action</w:t>
            </w:r>
          </w:p>
        </w:tc>
        <w:tc>
          <w:tcPr>
            <w:tcW w:w="1530" w:type="dxa"/>
          </w:tcPr>
          <w:p w14:paraId="58DC1552" w14:textId="77777777" w:rsidR="009D6A93" w:rsidRPr="00EA759C" w:rsidRDefault="009D6A93" w:rsidP="00FF78D0">
            <w:r w:rsidRPr="00EA759C">
              <w:t xml:space="preserve">No. Fonction </w:t>
            </w:r>
          </w:p>
        </w:tc>
        <w:tc>
          <w:tcPr>
            <w:tcW w:w="1039" w:type="dxa"/>
          </w:tcPr>
          <w:p w14:paraId="0E2AE214" w14:textId="77777777" w:rsidR="009D6A93" w:rsidRPr="00EA759C" w:rsidRDefault="009D6A93" w:rsidP="00FF78D0">
            <w:r w:rsidRPr="00EA759C">
              <w:t>Sujet</w:t>
            </w:r>
          </w:p>
        </w:tc>
        <w:tc>
          <w:tcPr>
            <w:tcW w:w="2676" w:type="dxa"/>
          </w:tcPr>
          <w:p w14:paraId="1E2FD356" w14:textId="77777777" w:rsidR="009D6A93" w:rsidRPr="00EA759C" w:rsidRDefault="009D6A93" w:rsidP="00FF78D0">
            <w:r w:rsidRPr="00EA759C">
              <w:t>Commentaire</w:t>
            </w:r>
          </w:p>
        </w:tc>
      </w:tr>
      <w:tr w:rsidR="009D6A93" w:rsidRPr="00EA759C" w14:paraId="2E6E0C3A" w14:textId="77777777" w:rsidTr="00F15C05">
        <w:trPr>
          <w:jc w:val="left"/>
        </w:trPr>
        <w:tc>
          <w:tcPr>
            <w:tcW w:w="846" w:type="dxa"/>
          </w:tcPr>
          <w:p w14:paraId="337AFA6F" w14:textId="77777777" w:rsidR="009D6A93" w:rsidRPr="00EA759C" w:rsidRDefault="009D6A93" w:rsidP="00FF78D0">
            <w:pPr>
              <w:rPr>
                <w:sz w:val="18"/>
              </w:rPr>
            </w:pPr>
            <w:r>
              <w:rPr>
                <w:sz w:val="18"/>
              </w:rPr>
              <w:t>A-1.016</w:t>
            </w:r>
          </w:p>
        </w:tc>
        <w:tc>
          <w:tcPr>
            <w:tcW w:w="3260" w:type="dxa"/>
          </w:tcPr>
          <w:p w14:paraId="0FE63D28" w14:textId="77777777" w:rsidR="009D6A93" w:rsidRDefault="009D6A93" w:rsidP="00FF78D0">
            <w:pPr>
              <w:jc w:val="left"/>
              <w:rPr>
                <w:sz w:val="18"/>
              </w:rPr>
            </w:pPr>
            <w:r>
              <w:rPr>
                <w:sz w:val="18"/>
              </w:rPr>
              <w:t>Exporter le projet au format PDF</w:t>
            </w:r>
          </w:p>
        </w:tc>
        <w:tc>
          <w:tcPr>
            <w:tcW w:w="1530" w:type="dxa"/>
          </w:tcPr>
          <w:p w14:paraId="0EC4F04A" w14:textId="77777777" w:rsidR="009D6A93" w:rsidRPr="00EA759C" w:rsidRDefault="009D6A93" w:rsidP="00FF78D0">
            <w:pPr>
              <w:rPr>
                <w:sz w:val="18"/>
                <w:szCs w:val="20"/>
              </w:rPr>
            </w:pPr>
            <w:r>
              <w:rPr>
                <w:sz w:val="18"/>
                <w:szCs w:val="20"/>
              </w:rPr>
              <w:t>F-1.1.6</w:t>
            </w:r>
          </w:p>
        </w:tc>
        <w:sdt>
          <w:sdtPr>
            <w:rPr>
              <w:sz w:val="18"/>
              <w:szCs w:val="18"/>
            </w:rPr>
            <w:id w:val="-84047086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44308AC" w14:textId="77777777" w:rsidR="009D6A93" w:rsidRPr="00083B5A" w:rsidRDefault="009D6A93" w:rsidP="00FF78D0">
                <w:pPr>
                  <w:rPr>
                    <w:sz w:val="18"/>
                    <w:szCs w:val="18"/>
                  </w:rPr>
                </w:pPr>
                <w:r>
                  <w:rPr>
                    <w:sz w:val="18"/>
                    <w:szCs w:val="18"/>
                  </w:rPr>
                  <w:t>Julien</w:t>
                </w:r>
              </w:p>
            </w:tc>
          </w:sdtContent>
        </w:sdt>
        <w:tc>
          <w:tcPr>
            <w:tcW w:w="2676" w:type="dxa"/>
          </w:tcPr>
          <w:p w14:paraId="0AB07465" w14:textId="77777777" w:rsidR="009D6A93" w:rsidRPr="00EA759C" w:rsidRDefault="009D6A93" w:rsidP="00FF78D0">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indique la destination du fichier PDF.</w:t>
            </w:r>
          </w:p>
        </w:tc>
      </w:tr>
      <w:tr w:rsidR="009D6A93" w:rsidRPr="00EA759C" w14:paraId="2AB34BAC" w14:textId="77777777" w:rsidTr="00F15C05">
        <w:trPr>
          <w:jc w:val="left"/>
        </w:trPr>
        <w:tc>
          <w:tcPr>
            <w:tcW w:w="846" w:type="dxa"/>
          </w:tcPr>
          <w:p w14:paraId="4ED7D620" w14:textId="77777777" w:rsidR="009D6A93" w:rsidRPr="00EA759C" w:rsidRDefault="009D6A93" w:rsidP="00FF78D0">
            <w:pPr>
              <w:rPr>
                <w:sz w:val="18"/>
              </w:rPr>
            </w:pPr>
            <w:r>
              <w:rPr>
                <w:sz w:val="18"/>
              </w:rPr>
              <w:t>A-1.017</w:t>
            </w:r>
          </w:p>
        </w:tc>
        <w:tc>
          <w:tcPr>
            <w:tcW w:w="3260" w:type="dxa"/>
          </w:tcPr>
          <w:p w14:paraId="493E6749" w14:textId="77777777" w:rsidR="009D6A93" w:rsidRDefault="009D6A93" w:rsidP="00FF78D0">
            <w:pPr>
              <w:jc w:val="left"/>
              <w:rPr>
                <w:sz w:val="18"/>
              </w:rPr>
            </w:pPr>
            <w:r>
              <w:rPr>
                <w:sz w:val="18"/>
              </w:rPr>
              <w:t>Exporter le projet au format PNG</w:t>
            </w:r>
          </w:p>
        </w:tc>
        <w:tc>
          <w:tcPr>
            <w:tcW w:w="1530" w:type="dxa"/>
          </w:tcPr>
          <w:p w14:paraId="7A0D374E" w14:textId="77777777" w:rsidR="009D6A93" w:rsidRPr="00EA759C" w:rsidRDefault="009D6A93" w:rsidP="00FF78D0">
            <w:pPr>
              <w:rPr>
                <w:sz w:val="18"/>
                <w:szCs w:val="20"/>
              </w:rPr>
            </w:pPr>
            <w:r>
              <w:rPr>
                <w:sz w:val="18"/>
                <w:szCs w:val="20"/>
              </w:rPr>
              <w:t>F-1.1.7</w:t>
            </w:r>
          </w:p>
        </w:tc>
        <w:sdt>
          <w:sdtPr>
            <w:rPr>
              <w:sz w:val="18"/>
              <w:szCs w:val="18"/>
            </w:rPr>
            <w:id w:val="37427560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680F98BB" w14:textId="77777777" w:rsidR="009D6A93" w:rsidRPr="00083B5A" w:rsidRDefault="009D6A93" w:rsidP="00FF78D0">
                <w:pPr>
                  <w:rPr>
                    <w:sz w:val="18"/>
                    <w:szCs w:val="18"/>
                  </w:rPr>
                </w:pPr>
                <w:r>
                  <w:rPr>
                    <w:sz w:val="18"/>
                    <w:szCs w:val="18"/>
                  </w:rPr>
                  <w:t>Julien</w:t>
                </w:r>
              </w:p>
            </w:tc>
          </w:sdtContent>
        </w:sdt>
        <w:tc>
          <w:tcPr>
            <w:tcW w:w="2676" w:type="dxa"/>
          </w:tcPr>
          <w:p w14:paraId="39631F44" w14:textId="77777777" w:rsidR="009D6A93" w:rsidRPr="00EA759C" w:rsidRDefault="009D6A93" w:rsidP="00FF78D0">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indique la destination du fichier PNG.</w:t>
            </w:r>
          </w:p>
        </w:tc>
      </w:tr>
      <w:tr w:rsidR="009D6A93" w:rsidRPr="00EA759C" w14:paraId="0E86C709" w14:textId="77777777" w:rsidTr="00F15C05">
        <w:trPr>
          <w:jc w:val="left"/>
        </w:trPr>
        <w:tc>
          <w:tcPr>
            <w:tcW w:w="846" w:type="dxa"/>
          </w:tcPr>
          <w:p w14:paraId="3B6AC267" w14:textId="77777777" w:rsidR="009D6A93" w:rsidRPr="00EA759C" w:rsidRDefault="009D6A93" w:rsidP="00FF78D0">
            <w:pPr>
              <w:rPr>
                <w:sz w:val="18"/>
              </w:rPr>
            </w:pPr>
            <w:r>
              <w:rPr>
                <w:sz w:val="18"/>
              </w:rPr>
              <w:t>A-1.018</w:t>
            </w:r>
          </w:p>
        </w:tc>
        <w:tc>
          <w:tcPr>
            <w:tcW w:w="3260" w:type="dxa"/>
          </w:tcPr>
          <w:p w14:paraId="09B0B6BF" w14:textId="77777777" w:rsidR="009D6A93" w:rsidRDefault="009D6A93" w:rsidP="00FF78D0">
            <w:pPr>
              <w:jc w:val="left"/>
              <w:rPr>
                <w:sz w:val="18"/>
              </w:rPr>
            </w:pPr>
            <w:r>
              <w:rPr>
                <w:sz w:val="18"/>
              </w:rPr>
              <w:t>Exporter le projet au format MIDI</w:t>
            </w:r>
          </w:p>
        </w:tc>
        <w:tc>
          <w:tcPr>
            <w:tcW w:w="1530" w:type="dxa"/>
          </w:tcPr>
          <w:p w14:paraId="5B5F823F" w14:textId="77777777" w:rsidR="009D6A93" w:rsidRPr="00EA759C" w:rsidRDefault="009D6A93" w:rsidP="00FF78D0">
            <w:pPr>
              <w:rPr>
                <w:sz w:val="18"/>
                <w:szCs w:val="20"/>
              </w:rPr>
            </w:pPr>
            <w:r>
              <w:rPr>
                <w:sz w:val="18"/>
                <w:szCs w:val="20"/>
              </w:rPr>
              <w:t>F-1.1.8</w:t>
            </w:r>
          </w:p>
        </w:tc>
        <w:sdt>
          <w:sdtPr>
            <w:rPr>
              <w:sz w:val="18"/>
              <w:szCs w:val="18"/>
            </w:rPr>
            <w:id w:val="184243070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7A1481F3" w14:textId="77777777" w:rsidR="009D6A93" w:rsidRPr="00083B5A" w:rsidRDefault="009D6A93" w:rsidP="00FF78D0">
                <w:pPr>
                  <w:rPr>
                    <w:sz w:val="18"/>
                    <w:szCs w:val="18"/>
                  </w:rPr>
                </w:pPr>
                <w:r>
                  <w:rPr>
                    <w:sz w:val="18"/>
                    <w:szCs w:val="18"/>
                  </w:rPr>
                  <w:t>Julien</w:t>
                </w:r>
              </w:p>
            </w:tc>
          </w:sdtContent>
        </w:sdt>
        <w:tc>
          <w:tcPr>
            <w:tcW w:w="2676" w:type="dxa"/>
          </w:tcPr>
          <w:p w14:paraId="7FCA4A06" w14:textId="77777777" w:rsidR="009D6A93" w:rsidRPr="00EA759C" w:rsidRDefault="009D6A93" w:rsidP="00FF78D0">
            <w:pPr>
              <w:rPr>
                <w:sz w:val="18"/>
              </w:rPr>
            </w:pPr>
            <w:r>
              <w:rPr>
                <w:sz w:val="18"/>
              </w:rPr>
              <w:t xml:space="preserve">Une fenêtre s’ouvre </w:t>
            </w:r>
            <w:r w:rsidRPr="0061403A">
              <w:rPr>
                <w:rStyle w:val="Accentuation"/>
                <w:rFonts w:cs="Arial"/>
                <w:bCs/>
                <w:i w:val="0"/>
                <w:iCs w:val="0"/>
                <w:sz w:val="18"/>
                <w:szCs w:val="18"/>
                <w:shd w:val="clear" w:color="auto" w:fill="FFFFFF"/>
              </w:rPr>
              <w:t>où</w:t>
            </w:r>
            <w:r>
              <w:rPr>
                <w:sz w:val="18"/>
              </w:rPr>
              <w:t xml:space="preserve"> on indique la destination du fichier MIDI.</w:t>
            </w:r>
          </w:p>
        </w:tc>
      </w:tr>
    </w:tbl>
    <w:p w14:paraId="428F7DCB" w14:textId="77777777" w:rsidR="009D6A93" w:rsidRDefault="009D6A93" w:rsidP="00186F9B"/>
    <w:tbl>
      <w:tblPr>
        <w:tblStyle w:val="Grilledutableau"/>
        <w:tblW w:w="9387" w:type="dxa"/>
        <w:tblLook w:val="04A0" w:firstRow="1" w:lastRow="0" w:firstColumn="1" w:lastColumn="0" w:noHBand="0" w:noVBand="1"/>
      </w:tblPr>
      <w:tblGrid>
        <w:gridCol w:w="988"/>
        <w:gridCol w:w="2664"/>
        <w:gridCol w:w="1398"/>
        <w:gridCol w:w="4337"/>
      </w:tblGrid>
      <w:tr w:rsidR="009D6A93" w:rsidRPr="00EA759C" w14:paraId="77B2FA63" w14:textId="77777777" w:rsidTr="009D6A93">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50B84AC7" w14:textId="77777777" w:rsidR="009D6A93" w:rsidRPr="00EA759C" w:rsidRDefault="009D6A93"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4919A3F0" w14:textId="77777777" w:rsidR="009D6A93" w:rsidRPr="00EA759C" w:rsidRDefault="009D6A93" w:rsidP="00FF78D0">
            <w:pPr>
              <w:jc w:val="center"/>
            </w:pPr>
            <w:r w:rsidRPr="00EA759C">
              <w:t>Résultat des tests</w:t>
            </w:r>
          </w:p>
        </w:tc>
      </w:tr>
      <w:tr w:rsidR="009D6A93" w:rsidRPr="00EA759C" w14:paraId="6B0DF683" w14:textId="77777777" w:rsidTr="009D6A93">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283C9DC1" w14:textId="77777777" w:rsidR="009D6A93" w:rsidRPr="00EA759C" w:rsidRDefault="009D6A93"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387CBD45" w14:textId="77777777" w:rsidR="009D6A93" w:rsidRPr="00EA759C" w:rsidRDefault="009D6A93"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2475D6D6" w14:textId="77777777" w:rsidR="009D6A93" w:rsidRPr="00EA759C" w:rsidRDefault="009D6A93"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57BF9041" w14:textId="77777777" w:rsidR="009D6A93" w:rsidRPr="00EA759C" w:rsidRDefault="009D6A93" w:rsidP="00FF78D0">
            <w:pPr>
              <w:jc w:val="center"/>
              <w:rPr>
                <w:sz w:val="20"/>
              </w:rPr>
            </w:pPr>
            <w:r w:rsidRPr="00EA759C">
              <w:rPr>
                <w:sz w:val="20"/>
              </w:rPr>
              <w:t>Commentaires</w:t>
            </w:r>
          </w:p>
        </w:tc>
      </w:tr>
      <w:tr w:rsidR="00462ABF" w:rsidRPr="00EA759C" w14:paraId="4FA343CB" w14:textId="77777777" w:rsidTr="00A069AB">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1B6E4D2" w14:textId="77777777" w:rsidR="00462ABF" w:rsidRPr="00EA759C" w:rsidRDefault="00462ABF" w:rsidP="00FF78D0">
            <w:pPr>
              <w:jc w:val="center"/>
              <w:rPr>
                <w:sz w:val="20"/>
                <w:szCs w:val="20"/>
              </w:rPr>
            </w:pPr>
            <w:r w:rsidRPr="00EA759C">
              <w:rPr>
                <w:sz w:val="20"/>
                <w:szCs w:val="20"/>
              </w:rPr>
              <w:t>F-1.1</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9DD7376" w14:textId="13905574" w:rsidR="00462ABF" w:rsidRPr="00EA759C" w:rsidRDefault="00EE4E2E" w:rsidP="00EE4E2E">
            <w:pPr>
              <w:jc w:val="left"/>
              <w:rPr>
                <w:sz w:val="20"/>
                <w:szCs w:val="20"/>
              </w:rPr>
            </w:pPr>
            <w:r>
              <w:rPr>
                <w:sz w:val="20"/>
                <w:szCs w:val="20"/>
              </w:rPr>
              <w:t>Gestion de</w:t>
            </w:r>
            <w:r w:rsidR="00462ABF">
              <w:rPr>
                <w:sz w:val="20"/>
                <w:szCs w:val="20"/>
              </w:rPr>
              <w:t xml:space="preserve"> projet</w:t>
            </w:r>
          </w:p>
        </w:tc>
      </w:tr>
      <w:tr w:rsidR="009D6A93" w:rsidRPr="00EA759C" w14:paraId="54A3D6B4"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2F220C07" w14:textId="77777777" w:rsidR="009D6A93" w:rsidRPr="00EA759C" w:rsidRDefault="009D6A93" w:rsidP="00FF78D0">
            <w:pPr>
              <w:jc w:val="center"/>
              <w:rPr>
                <w:sz w:val="18"/>
                <w:szCs w:val="18"/>
              </w:rPr>
            </w:pPr>
            <w:r>
              <w:rPr>
                <w:sz w:val="18"/>
                <w:szCs w:val="18"/>
              </w:rPr>
              <w:t>F-1.1.6</w:t>
            </w:r>
          </w:p>
        </w:tc>
        <w:tc>
          <w:tcPr>
            <w:tcW w:w="2664" w:type="dxa"/>
            <w:tcBorders>
              <w:top w:val="single" w:sz="4" w:space="0" w:color="auto"/>
              <w:left w:val="single" w:sz="4" w:space="0" w:color="auto"/>
              <w:bottom w:val="single" w:sz="4" w:space="0" w:color="auto"/>
              <w:right w:val="single" w:sz="4" w:space="0" w:color="auto"/>
            </w:tcBorders>
          </w:tcPr>
          <w:p w14:paraId="48344215" w14:textId="77777777" w:rsidR="009D6A93" w:rsidRPr="00EA759C" w:rsidRDefault="009D6A93" w:rsidP="00FF78D0">
            <w:pPr>
              <w:jc w:val="left"/>
              <w:rPr>
                <w:sz w:val="18"/>
                <w:szCs w:val="18"/>
              </w:rPr>
            </w:pPr>
            <w:r>
              <w:rPr>
                <w:sz w:val="18"/>
                <w:szCs w:val="18"/>
              </w:rPr>
              <w:t>Exporter un projet en PDF</w:t>
            </w:r>
          </w:p>
        </w:tc>
        <w:tc>
          <w:tcPr>
            <w:tcW w:w="1398" w:type="dxa"/>
            <w:tcBorders>
              <w:top w:val="single" w:sz="4" w:space="0" w:color="auto"/>
              <w:left w:val="single" w:sz="4" w:space="0" w:color="auto"/>
              <w:bottom w:val="single" w:sz="4" w:space="0" w:color="auto"/>
              <w:right w:val="single" w:sz="4" w:space="0" w:color="auto"/>
            </w:tcBorders>
          </w:tcPr>
          <w:p w14:paraId="1960D983" w14:textId="77777777" w:rsidR="009D6A93" w:rsidRDefault="00D0071C" w:rsidP="00FF78D0">
            <w:pPr>
              <w:jc w:val="left"/>
              <w:rPr>
                <w:sz w:val="18"/>
                <w:szCs w:val="18"/>
              </w:rPr>
            </w:pPr>
            <w:sdt>
              <w:sdtPr>
                <w:rPr>
                  <w:sz w:val="18"/>
                  <w:szCs w:val="18"/>
                </w:rPr>
                <w:id w:val="-656302918"/>
                <w14:checkbox>
                  <w14:checked w14:val="0"/>
                  <w14:checkedState w14:val="2612" w14:font="MS Gothic"/>
                  <w14:uncheckedState w14:val="2610" w14:font="MS Gothic"/>
                </w14:checkbox>
              </w:sdtPr>
              <w:sdtEndPr/>
              <w:sdtContent>
                <w:r w:rsidR="009D6A93" w:rsidRPr="00EA759C">
                  <w:rPr>
                    <w:rFonts w:ascii="MS Gothic" w:eastAsia="MS Gothic" w:hAnsi="MS Gothic"/>
                    <w:sz w:val="18"/>
                    <w:szCs w:val="18"/>
                  </w:rPr>
                  <w:t>☐</w:t>
                </w:r>
              </w:sdtContent>
            </w:sdt>
            <w:r w:rsidR="009D6A93">
              <w:rPr>
                <w:sz w:val="18"/>
                <w:szCs w:val="18"/>
              </w:rPr>
              <w:t xml:space="preserve"> OK     </w:t>
            </w:r>
            <w:sdt>
              <w:sdtPr>
                <w:rPr>
                  <w:sz w:val="18"/>
                  <w:szCs w:val="18"/>
                </w:rPr>
                <w:id w:val="-352952660"/>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KO</w:t>
            </w:r>
          </w:p>
          <w:p w14:paraId="17D7FBCB" w14:textId="3FB7D901" w:rsidR="009D6A93" w:rsidRPr="00EA759C" w:rsidRDefault="00D0071C" w:rsidP="009D6A93">
            <w:pPr>
              <w:rPr>
                <w:sz w:val="18"/>
                <w:szCs w:val="18"/>
              </w:rPr>
            </w:pPr>
            <w:sdt>
              <w:sdtPr>
                <w:rPr>
                  <w:sz w:val="18"/>
                  <w:szCs w:val="18"/>
                </w:rPr>
                <w:id w:val="1006168405"/>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Pr>
                <w:sz w:val="18"/>
                <w:szCs w:val="18"/>
              </w:rPr>
              <w:t xml:space="preserve"> NT     </w:t>
            </w:r>
            <w:sdt>
              <w:sdtPr>
                <w:rPr>
                  <w:sz w:val="18"/>
                  <w:szCs w:val="18"/>
                </w:rPr>
                <w:id w:val="-759139389"/>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53E35E41" w14:textId="382124B2" w:rsidR="009D6A93" w:rsidRPr="00EA759C" w:rsidRDefault="009D6A93" w:rsidP="00FF78D0">
            <w:pPr>
              <w:rPr>
                <w:sz w:val="18"/>
                <w:szCs w:val="18"/>
              </w:rPr>
            </w:pPr>
          </w:p>
        </w:tc>
      </w:tr>
      <w:tr w:rsidR="009D6A93" w:rsidRPr="00EA759C" w14:paraId="7F8C7CBC"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2C70913B" w14:textId="77777777" w:rsidR="009D6A93" w:rsidRPr="00EA759C" w:rsidRDefault="009D6A93" w:rsidP="00FF78D0">
            <w:pPr>
              <w:jc w:val="center"/>
              <w:rPr>
                <w:sz w:val="18"/>
                <w:szCs w:val="18"/>
              </w:rPr>
            </w:pPr>
            <w:r>
              <w:rPr>
                <w:sz w:val="18"/>
                <w:szCs w:val="18"/>
              </w:rPr>
              <w:t>F-1.1.7</w:t>
            </w:r>
          </w:p>
        </w:tc>
        <w:tc>
          <w:tcPr>
            <w:tcW w:w="2664" w:type="dxa"/>
            <w:tcBorders>
              <w:top w:val="single" w:sz="4" w:space="0" w:color="auto"/>
              <w:left w:val="single" w:sz="4" w:space="0" w:color="auto"/>
              <w:bottom w:val="single" w:sz="4" w:space="0" w:color="auto"/>
              <w:right w:val="single" w:sz="4" w:space="0" w:color="auto"/>
            </w:tcBorders>
          </w:tcPr>
          <w:p w14:paraId="7580561A" w14:textId="77777777" w:rsidR="009D6A93" w:rsidRPr="00EA759C" w:rsidRDefault="009D6A93" w:rsidP="00FF78D0">
            <w:pPr>
              <w:jc w:val="left"/>
              <w:rPr>
                <w:sz w:val="18"/>
                <w:szCs w:val="18"/>
              </w:rPr>
            </w:pPr>
            <w:r>
              <w:rPr>
                <w:sz w:val="18"/>
                <w:szCs w:val="18"/>
              </w:rPr>
              <w:t>Exporter un projet en PNG</w:t>
            </w:r>
          </w:p>
        </w:tc>
        <w:tc>
          <w:tcPr>
            <w:tcW w:w="1398" w:type="dxa"/>
            <w:tcBorders>
              <w:top w:val="single" w:sz="4" w:space="0" w:color="auto"/>
              <w:left w:val="single" w:sz="4" w:space="0" w:color="auto"/>
              <w:bottom w:val="single" w:sz="4" w:space="0" w:color="auto"/>
              <w:right w:val="single" w:sz="4" w:space="0" w:color="auto"/>
            </w:tcBorders>
          </w:tcPr>
          <w:p w14:paraId="7440AB82" w14:textId="77777777" w:rsidR="009D6A93" w:rsidRDefault="00D0071C" w:rsidP="00FF78D0">
            <w:pPr>
              <w:jc w:val="left"/>
              <w:rPr>
                <w:sz w:val="18"/>
                <w:szCs w:val="18"/>
              </w:rPr>
            </w:pPr>
            <w:sdt>
              <w:sdtPr>
                <w:rPr>
                  <w:sz w:val="18"/>
                  <w:szCs w:val="18"/>
                </w:rPr>
                <w:id w:val="-706016079"/>
                <w14:checkbox>
                  <w14:checked w14:val="0"/>
                  <w14:checkedState w14:val="2612" w14:font="MS Gothic"/>
                  <w14:uncheckedState w14:val="2610" w14:font="MS Gothic"/>
                </w14:checkbox>
              </w:sdtPr>
              <w:sdtEndPr/>
              <w:sdtContent>
                <w:r w:rsidR="009D6A93" w:rsidRPr="00EA759C">
                  <w:rPr>
                    <w:rFonts w:ascii="MS Gothic" w:eastAsia="MS Gothic" w:hAnsi="MS Gothic"/>
                    <w:sz w:val="18"/>
                    <w:szCs w:val="18"/>
                  </w:rPr>
                  <w:t>☐</w:t>
                </w:r>
              </w:sdtContent>
            </w:sdt>
            <w:r w:rsidR="009D6A93">
              <w:rPr>
                <w:sz w:val="18"/>
                <w:szCs w:val="18"/>
              </w:rPr>
              <w:t xml:space="preserve"> OK     </w:t>
            </w:r>
            <w:sdt>
              <w:sdtPr>
                <w:rPr>
                  <w:sz w:val="18"/>
                  <w:szCs w:val="18"/>
                </w:rPr>
                <w:id w:val="531238779"/>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KO</w:t>
            </w:r>
          </w:p>
          <w:p w14:paraId="57742332" w14:textId="70009482" w:rsidR="009D6A93" w:rsidRPr="00EA759C" w:rsidRDefault="00D0071C" w:rsidP="009D6A93">
            <w:pPr>
              <w:rPr>
                <w:sz w:val="18"/>
                <w:szCs w:val="18"/>
              </w:rPr>
            </w:pPr>
            <w:sdt>
              <w:sdtPr>
                <w:rPr>
                  <w:sz w:val="18"/>
                  <w:szCs w:val="18"/>
                </w:rPr>
                <w:id w:val="922073432"/>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Pr>
                <w:sz w:val="18"/>
                <w:szCs w:val="18"/>
              </w:rPr>
              <w:t xml:space="preserve"> NT     </w:t>
            </w:r>
            <w:sdt>
              <w:sdtPr>
                <w:rPr>
                  <w:sz w:val="18"/>
                  <w:szCs w:val="18"/>
                </w:rPr>
                <w:id w:val="-597494426"/>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1D7729D4" w14:textId="78E1F48E" w:rsidR="009D6A93" w:rsidRPr="00EA759C" w:rsidRDefault="009D6A93" w:rsidP="00FF78D0">
            <w:pPr>
              <w:rPr>
                <w:sz w:val="18"/>
                <w:szCs w:val="18"/>
              </w:rPr>
            </w:pPr>
          </w:p>
        </w:tc>
      </w:tr>
      <w:tr w:rsidR="009D6A93" w:rsidRPr="00EA759C" w14:paraId="02801696" w14:textId="77777777" w:rsidTr="009D6A93">
        <w:trPr>
          <w:trHeight w:val="737"/>
        </w:trPr>
        <w:tc>
          <w:tcPr>
            <w:tcW w:w="988" w:type="dxa"/>
            <w:tcBorders>
              <w:top w:val="single" w:sz="4" w:space="0" w:color="auto"/>
              <w:left w:val="single" w:sz="4" w:space="0" w:color="auto"/>
              <w:bottom w:val="single" w:sz="8" w:space="0" w:color="auto"/>
              <w:right w:val="single" w:sz="4" w:space="0" w:color="auto"/>
            </w:tcBorders>
          </w:tcPr>
          <w:p w14:paraId="4B9A2684" w14:textId="77777777" w:rsidR="009D6A93" w:rsidRPr="00EA759C" w:rsidRDefault="009D6A93" w:rsidP="00FF78D0">
            <w:pPr>
              <w:jc w:val="center"/>
              <w:rPr>
                <w:sz w:val="18"/>
                <w:szCs w:val="18"/>
              </w:rPr>
            </w:pPr>
            <w:r>
              <w:rPr>
                <w:sz w:val="18"/>
                <w:szCs w:val="18"/>
              </w:rPr>
              <w:t>F-1.1.8</w:t>
            </w:r>
          </w:p>
        </w:tc>
        <w:tc>
          <w:tcPr>
            <w:tcW w:w="2664" w:type="dxa"/>
            <w:tcBorders>
              <w:top w:val="single" w:sz="4" w:space="0" w:color="auto"/>
              <w:left w:val="single" w:sz="4" w:space="0" w:color="auto"/>
              <w:bottom w:val="single" w:sz="8" w:space="0" w:color="auto"/>
              <w:right w:val="single" w:sz="4" w:space="0" w:color="auto"/>
            </w:tcBorders>
          </w:tcPr>
          <w:p w14:paraId="73C47748" w14:textId="77777777" w:rsidR="009D6A93" w:rsidRPr="00EA759C" w:rsidRDefault="009D6A93" w:rsidP="00FF78D0">
            <w:pPr>
              <w:jc w:val="left"/>
              <w:rPr>
                <w:sz w:val="18"/>
                <w:szCs w:val="18"/>
              </w:rPr>
            </w:pPr>
            <w:r>
              <w:rPr>
                <w:sz w:val="18"/>
                <w:szCs w:val="18"/>
              </w:rPr>
              <w:t>Exporter un projet en MIDI</w:t>
            </w:r>
          </w:p>
        </w:tc>
        <w:tc>
          <w:tcPr>
            <w:tcW w:w="1398" w:type="dxa"/>
            <w:tcBorders>
              <w:top w:val="single" w:sz="4" w:space="0" w:color="auto"/>
              <w:left w:val="single" w:sz="4" w:space="0" w:color="auto"/>
              <w:bottom w:val="single" w:sz="8" w:space="0" w:color="auto"/>
              <w:right w:val="single" w:sz="4" w:space="0" w:color="auto"/>
            </w:tcBorders>
          </w:tcPr>
          <w:p w14:paraId="25C35E72" w14:textId="77777777" w:rsidR="009D6A93" w:rsidRDefault="00D0071C" w:rsidP="00FF78D0">
            <w:pPr>
              <w:jc w:val="left"/>
              <w:rPr>
                <w:sz w:val="18"/>
                <w:szCs w:val="18"/>
              </w:rPr>
            </w:pPr>
            <w:sdt>
              <w:sdtPr>
                <w:rPr>
                  <w:sz w:val="18"/>
                  <w:szCs w:val="18"/>
                </w:rPr>
                <w:id w:val="1753316878"/>
                <w14:checkbox>
                  <w14:checked w14:val="0"/>
                  <w14:checkedState w14:val="2612" w14:font="MS Gothic"/>
                  <w14:uncheckedState w14:val="2610" w14:font="MS Gothic"/>
                </w14:checkbox>
              </w:sdtPr>
              <w:sdtEndPr/>
              <w:sdtContent>
                <w:r w:rsidR="009D6A93" w:rsidRPr="00EA759C">
                  <w:rPr>
                    <w:rFonts w:ascii="MS Gothic" w:eastAsia="MS Gothic" w:hAnsi="MS Gothic"/>
                    <w:sz w:val="18"/>
                    <w:szCs w:val="18"/>
                  </w:rPr>
                  <w:t>☐</w:t>
                </w:r>
              </w:sdtContent>
            </w:sdt>
            <w:r w:rsidR="009D6A93">
              <w:rPr>
                <w:sz w:val="18"/>
                <w:szCs w:val="18"/>
              </w:rPr>
              <w:t xml:space="preserve"> OK     </w:t>
            </w:r>
            <w:sdt>
              <w:sdtPr>
                <w:rPr>
                  <w:sz w:val="18"/>
                  <w:szCs w:val="18"/>
                </w:rPr>
                <w:id w:val="941429931"/>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KO</w:t>
            </w:r>
          </w:p>
          <w:p w14:paraId="5321037C" w14:textId="530AF27C" w:rsidR="009D6A93" w:rsidRPr="00EA759C" w:rsidRDefault="00D0071C" w:rsidP="009D6A93">
            <w:pPr>
              <w:rPr>
                <w:sz w:val="18"/>
                <w:szCs w:val="18"/>
              </w:rPr>
            </w:pPr>
            <w:sdt>
              <w:sdtPr>
                <w:rPr>
                  <w:sz w:val="18"/>
                  <w:szCs w:val="18"/>
                </w:rPr>
                <w:id w:val="620509268"/>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Pr>
                <w:sz w:val="18"/>
                <w:szCs w:val="18"/>
              </w:rPr>
              <w:t xml:space="preserve"> NT     </w:t>
            </w:r>
            <w:sdt>
              <w:sdtPr>
                <w:rPr>
                  <w:sz w:val="18"/>
                  <w:szCs w:val="18"/>
                </w:rPr>
                <w:id w:val="1218311107"/>
                <w14:checkbox>
                  <w14:checked w14:val="0"/>
                  <w14:checkedState w14:val="2612" w14:font="MS Gothic"/>
                  <w14:uncheckedState w14:val="2610" w14:font="MS Gothic"/>
                </w14:checkbox>
              </w:sdtPr>
              <w:sdtEndPr/>
              <w:sdtContent>
                <w:r w:rsidR="009D6A93">
                  <w:rPr>
                    <w:rFonts w:ascii="MS Gothic" w:eastAsia="MS Gothic" w:hAnsi="MS Gothic" w:hint="eastAsia"/>
                    <w:sz w:val="18"/>
                    <w:szCs w:val="18"/>
                  </w:rPr>
                  <w:t>☐</w:t>
                </w:r>
              </w:sdtContent>
            </w:sdt>
            <w:r w:rsidR="009D6A93" w:rsidRPr="00EA759C">
              <w:rPr>
                <w:sz w:val="18"/>
                <w:szCs w:val="18"/>
              </w:rPr>
              <w:t xml:space="preserve"> </w:t>
            </w:r>
            <w:r w:rsidR="009D6A93">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348F8F7A" w14:textId="1DCFDCB6" w:rsidR="009D6A93" w:rsidRPr="00EA759C" w:rsidRDefault="009D6A93" w:rsidP="00FF78D0">
            <w:pPr>
              <w:rPr>
                <w:sz w:val="18"/>
                <w:szCs w:val="18"/>
              </w:rPr>
            </w:pPr>
          </w:p>
        </w:tc>
      </w:tr>
    </w:tbl>
    <w:p w14:paraId="06AAE6B4" w14:textId="56578566" w:rsidR="009D6A93" w:rsidRDefault="009D6A93" w:rsidP="00186F9B"/>
    <w:p w14:paraId="76A58F64" w14:textId="133E5FA0" w:rsidR="00B0663D" w:rsidRDefault="00B0663D">
      <w:pPr>
        <w:jc w:val="left"/>
      </w:pPr>
      <w:r>
        <w:br w:type="page"/>
      </w:r>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E306BA" w:rsidRPr="00EA759C" w14:paraId="0A91FB3E"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3926A089" w14:textId="77777777" w:rsidR="00E306BA" w:rsidRPr="00EA759C" w:rsidRDefault="00E306BA" w:rsidP="00FF78D0">
            <w:r w:rsidRPr="00EA759C">
              <w:lastRenderedPageBreak/>
              <w:t>No.</w:t>
            </w:r>
          </w:p>
        </w:tc>
        <w:tc>
          <w:tcPr>
            <w:tcW w:w="3260" w:type="dxa"/>
          </w:tcPr>
          <w:p w14:paraId="19E97DCA" w14:textId="77777777" w:rsidR="00E306BA" w:rsidRPr="00EA759C" w:rsidRDefault="00E306BA" w:rsidP="00FF78D0">
            <w:r w:rsidRPr="00EA759C">
              <w:t>Action</w:t>
            </w:r>
          </w:p>
        </w:tc>
        <w:tc>
          <w:tcPr>
            <w:tcW w:w="1530" w:type="dxa"/>
          </w:tcPr>
          <w:p w14:paraId="2D8B75F1" w14:textId="77777777" w:rsidR="00E306BA" w:rsidRPr="00EA759C" w:rsidRDefault="00E306BA" w:rsidP="00FF78D0">
            <w:r w:rsidRPr="00EA759C">
              <w:t xml:space="preserve">No. Fonction </w:t>
            </w:r>
          </w:p>
        </w:tc>
        <w:tc>
          <w:tcPr>
            <w:tcW w:w="1039" w:type="dxa"/>
          </w:tcPr>
          <w:p w14:paraId="5A3863EF" w14:textId="77777777" w:rsidR="00E306BA" w:rsidRPr="00EA759C" w:rsidRDefault="00E306BA" w:rsidP="00FF78D0">
            <w:r w:rsidRPr="00EA759C">
              <w:t>Sujet</w:t>
            </w:r>
          </w:p>
        </w:tc>
        <w:tc>
          <w:tcPr>
            <w:tcW w:w="2676" w:type="dxa"/>
          </w:tcPr>
          <w:p w14:paraId="405EA94E" w14:textId="77777777" w:rsidR="00E306BA" w:rsidRPr="00EA759C" w:rsidRDefault="00E306BA" w:rsidP="00FF78D0">
            <w:r w:rsidRPr="00EA759C">
              <w:t>Commentaire</w:t>
            </w:r>
          </w:p>
        </w:tc>
      </w:tr>
      <w:tr w:rsidR="00E306BA" w:rsidRPr="00EA759C" w14:paraId="21B1AD2D" w14:textId="77777777" w:rsidTr="00F15C05">
        <w:trPr>
          <w:jc w:val="left"/>
        </w:trPr>
        <w:tc>
          <w:tcPr>
            <w:tcW w:w="846" w:type="dxa"/>
          </w:tcPr>
          <w:p w14:paraId="1D602E33" w14:textId="77777777" w:rsidR="00E306BA" w:rsidRPr="00EA759C" w:rsidRDefault="00E306BA" w:rsidP="00FF78D0">
            <w:pPr>
              <w:rPr>
                <w:sz w:val="18"/>
              </w:rPr>
            </w:pPr>
            <w:r>
              <w:rPr>
                <w:sz w:val="18"/>
              </w:rPr>
              <w:t>A-1.019</w:t>
            </w:r>
          </w:p>
        </w:tc>
        <w:tc>
          <w:tcPr>
            <w:tcW w:w="3260" w:type="dxa"/>
          </w:tcPr>
          <w:p w14:paraId="0DD9289B" w14:textId="77777777" w:rsidR="00E306BA" w:rsidRDefault="00E306BA" w:rsidP="00FF78D0">
            <w:pPr>
              <w:jc w:val="left"/>
              <w:rPr>
                <w:sz w:val="18"/>
              </w:rPr>
            </w:pPr>
            <w:r>
              <w:rPr>
                <w:sz w:val="18"/>
              </w:rPr>
              <w:t>Créer un nouveau projet et le sélectionner</w:t>
            </w:r>
          </w:p>
          <w:p w14:paraId="5EF7801F" w14:textId="77777777" w:rsidR="00E306BA" w:rsidRPr="003F57B3" w:rsidRDefault="00E306BA" w:rsidP="00FF78D0">
            <w:pPr>
              <w:jc w:val="left"/>
              <w:rPr>
                <w:sz w:val="18"/>
              </w:rPr>
            </w:pPr>
            <w:r>
              <w:rPr>
                <w:sz w:val="18"/>
              </w:rPr>
              <w:t xml:space="preserve">- </w:t>
            </w:r>
            <w:r w:rsidRPr="003F57B3">
              <w:rPr>
                <w:sz w:val="18"/>
              </w:rPr>
              <w:t>Nom du projet :</w:t>
            </w:r>
            <w:r>
              <w:rPr>
                <w:sz w:val="18"/>
              </w:rPr>
              <w:t xml:space="preserve"> Génération MIDI</w:t>
            </w:r>
          </w:p>
          <w:p w14:paraId="57FB1FD8" w14:textId="77777777" w:rsidR="00E306BA" w:rsidRDefault="00E306BA" w:rsidP="00FF78D0">
            <w:pPr>
              <w:jc w:val="left"/>
              <w:rPr>
                <w:sz w:val="18"/>
              </w:rPr>
            </w:pPr>
            <w:r>
              <w:rPr>
                <w:sz w:val="18"/>
              </w:rPr>
              <w:t>- Créer dans : H:/Documents/</w:t>
            </w:r>
          </w:p>
        </w:tc>
        <w:tc>
          <w:tcPr>
            <w:tcW w:w="1530" w:type="dxa"/>
          </w:tcPr>
          <w:p w14:paraId="5801819A" w14:textId="77777777" w:rsidR="00E306BA" w:rsidRDefault="00E306BA" w:rsidP="00FF78D0">
            <w:pPr>
              <w:rPr>
                <w:sz w:val="18"/>
                <w:szCs w:val="20"/>
              </w:rPr>
            </w:pPr>
            <w:r>
              <w:rPr>
                <w:sz w:val="18"/>
                <w:szCs w:val="20"/>
              </w:rPr>
              <w:t>F-1.1.1</w:t>
            </w:r>
          </w:p>
        </w:tc>
        <w:sdt>
          <w:sdtPr>
            <w:rPr>
              <w:sz w:val="18"/>
              <w:szCs w:val="18"/>
            </w:rPr>
            <w:id w:val="175725124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CD5CC82" w14:textId="5DD8FC61" w:rsidR="00E306BA" w:rsidRPr="00083B5A" w:rsidRDefault="00F829E1" w:rsidP="00FF78D0">
                <w:pPr>
                  <w:rPr>
                    <w:sz w:val="18"/>
                    <w:szCs w:val="18"/>
                  </w:rPr>
                </w:pPr>
                <w:r>
                  <w:rPr>
                    <w:sz w:val="18"/>
                    <w:szCs w:val="18"/>
                  </w:rPr>
                  <w:t>Simon</w:t>
                </w:r>
              </w:p>
            </w:tc>
          </w:sdtContent>
        </w:sdt>
        <w:tc>
          <w:tcPr>
            <w:tcW w:w="2676" w:type="dxa"/>
          </w:tcPr>
          <w:p w14:paraId="41136FB8" w14:textId="77777777" w:rsidR="00E306BA" w:rsidRPr="00EA759C" w:rsidRDefault="00E306BA" w:rsidP="00FF78D0">
            <w:pPr>
              <w:rPr>
                <w:sz w:val="18"/>
              </w:rPr>
            </w:pPr>
          </w:p>
        </w:tc>
      </w:tr>
      <w:tr w:rsidR="00E306BA" w:rsidRPr="00EA759C" w14:paraId="2AD28A43" w14:textId="77777777" w:rsidTr="00F15C05">
        <w:trPr>
          <w:jc w:val="left"/>
        </w:trPr>
        <w:tc>
          <w:tcPr>
            <w:tcW w:w="846" w:type="dxa"/>
          </w:tcPr>
          <w:p w14:paraId="384D6E31" w14:textId="77777777" w:rsidR="00E306BA" w:rsidRPr="00EA759C" w:rsidRDefault="00E306BA" w:rsidP="00FF78D0">
            <w:pPr>
              <w:rPr>
                <w:sz w:val="18"/>
              </w:rPr>
            </w:pPr>
            <w:r>
              <w:rPr>
                <w:sz w:val="18"/>
              </w:rPr>
              <w:t>A-1.020</w:t>
            </w:r>
          </w:p>
        </w:tc>
        <w:tc>
          <w:tcPr>
            <w:tcW w:w="3260" w:type="dxa"/>
          </w:tcPr>
          <w:p w14:paraId="0D891549" w14:textId="77777777" w:rsidR="00E306BA" w:rsidRDefault="00E306BA" w:rsidP="00FF78D0">
            <w:pPr>
              <w:jc w:val="left"/>
              <w:rPr>
                <w:sz w:val="18"/>
              </w:rPr>
            </w:pPr>
            <w:r>
              <w:rPr>
                <w:sz w:val="18"/>
              </w:rPr>
              <w:t>Lancer l’enregistrement</w:t>
            </w:r>
          </w:p>
        </w:tc>
        <w:tc>
          <w:tcPr>
            <w:tcW w:w="1530" w:type="dxa"/>
          </w:tcPr>
          <w:p w14:paraId="5F024FEF" w14:textId="77777777" w:rsidR="00E306BA" w:rsidRPr="00EA759C" w:rsidRDefault="00E306BA" w:rsidP="00FF78D0">
            <w:pPr>
              <w:rPr>
                <w:sz w:val="18"/>
                <w:szCs w:val="20"/>
              </w:rPr>
            </w:pPr>
            <w:r>
              <w:rPr>
                <w:sz w:val="18"/>
                <w:szCs w:val="20"/>
              </w:rPr>
              <w:t>F-1.4.1</w:t>
            </w:r>
          </w:p>
        </w:tc>
        <w:sdt>
          <w:sdtPr>
            <w:rPr>
              <w:sz w:val="18"/>
              <w:szCs w:val="18"/>
            </w:rPr>
            <w:id w:val="172147209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76C1696D" w14:textId="3FA58DD4" w:rsidR="00E306BA" w:rsidRPr="00083B5A" w:rsidRDefault="00747EE0" w:rsidP="00FF78D0">
                <w:pPr>
                  <w:rPr>
                    <w:sz w:val="18"/>
                    <w:szCs w:val="18"/>
                  </w:rPr>
                </w:pPr>
                <w:r>
                  <w:rPr>
                    <w:sz w:val="18"/>
                    <w:szCs w:val="18"/>
                  </w:rPr>
                  <w:t>Simon</w:t>
                </w:r>
              </w:p>
            </w:tc>
          </w:sdtContent>
        </w:sdt>
        <w:tc>
          <w:tcPr>
            <w:tcW w:w="2676" w:type="dxa"/>
          </w:tcPr>
          <w:p w14:paraId="74F6601F" w14:textId="77777777" w:rsidR="00E306BA" w:rsidRPr="00EA759C" w:rsidRDefault="00E306BA" w:rsidP="00FF78D0">
            <w:pPr>
              <w:rPr>
                <w:sz w:val="18"/>
              </w:rPr>
            </w:pPr>
            <w:r>
              <w:rPr>
                <w:sz w:val="18"/>
              </w:rPr>
              <w:t>Le métronome doit être visible et audible.</w:t>
            </w:r>
          </w:p>
        </w:tc>
      </w:tr>
      <w:tr w:rsidR="00E306BA" w:rsidRPr="00EA759C" w14:paraId="1F3C0DA9" w14:textId="77777777" w:rsidTr="00F15C05">
        <w:trPr>
          <w:jc w:val="left"/>
        </w:trPr>
        <w:tc>
          <w:tcPr>
            <w:tcW w:w="846" w:type="dxa"/>
          </w:tcPr>
          <w:p w14:paraId="6A0EEFB3" w14:textId="77777777" w:rsidR="00E306BA" w:rsidRPr="00EA759C" w:rsidRDefault="00E306BA" w:rsidP="00FF78D0">
            <w:pPr>
              <w:rPr>
                <w:sz w:val="18"/>
              </w:rPr>
            </w:pPr>
            <w:r>
              <w:rPr>
                <w:sz w:val="18"/>
              </w:rPr>
              <w:t>A-1.022</w:t>
            </w:r>
          </w:p>
        </w:tc>
        <w:tc>
          <w:tcPr>
            <w:tcW w:w="3260" w:type="dxa"/>
          </w:tcPr>
          <w:p w14:paraId="5A0E8B2E" w14:textId="77777777" w:rsidR="00E306BA" w:rsidRDefault="00E306BA" w:rsidP="00FF78D0">
            <w:pPr>
              <w:jc w:val="left"/>
              <w:rPr>
                <w:sz w:val="18"/>
              </w:rPr>
            </w:pPr>
            <w:r>
              <w:rPr>
                <w:sz w:val="18"/>
              </w:rPr>
              <w:t>Jouer quelques notes</w:t>
            </w:r>
          </w:p>
        </w:tc>
        <w:tc>
          <w:tcPr>
            <w:tcW w:w="1530" w:type="dxa"/>
          </w:tcPr>
          <w:p w14:paraId="07D70902" w14:textId="77777777" w:rsidR="00E306BA" w:rsidRDefault="00E306BA" w:rsidP="00FF78D0">
            <w:pPr>
              <w:rPr>
                <w:sz w:val="18"/>
                <w:szCs w:val="20"/>
              </w:rPr>
            </w:pPr>
            <w:r>
              <w:rPr>
                <w:sz w:val="18"/>
                <w:szCs w:val="20"/>
              </w:rPr>
              <w:t>F-1.4.2</w:t>
            </w:r>
          </w:p>
          <w:p w14:paraId="7AFE45CA" w14:textId="425134C0" w:rsidR="003B2D4E" w:rsidRPr="00EA759C" w:rsidRDefault="007B2A95" w:rsidP="00FF78D0">
            <w:pPr>
              <w:rPr>
                <w:sz w:val="18"/>
                <w:szCs w:val="20"/>
              </w:rPr>
            </w:pPr>
            <w:r>
              <w:rPr>
                <w:sz w:val="18"/>
                <w:szCs w:val="20"/>
              </w:rPr>
              <w:t>F-1.4.3</w:t>
            </w:r>
          </w:p>
        </w:tc>
        <w:sdt>
          <w:sdtPr>
            <w:rPr>
              <w:sz w:val="18"/>
              <w:szCs w:val="18"/>
            </w:rPr>
            <w:id w:val="-97575111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7C84DAC" w14:textId="137F4068" w:rsidR="00E306BA" w:rsidRPr="00083B5A" w:rsidRDefault="00747EE0" w:rsidP="00FF78D0">
                <w:pPr>
                  <w:rPr>
                    <w:sz w:val="18"/>
                    <w:szCs w:val="18"/>
                  </w:rPr>
                </w:pPr>
                <w:r>
                  <w:rPr>
                    <w:sz w:val="18"/>
                    <w:szCs w:val="18"/>
                  </w:rPr>
                  <w:t>Simon</w:t>
                </w:r>
              </w:p>
            </w:tc>
          </w:sdtContent>
        </w:sdt>
        <w:tc>
          <w:tcPr>
            <w:tcW w:w="2676" w:type="dxa"/>
          </w:tcPr>
          <w:p w14:paraId="2A58798E" w14:textId="77777777" w:rsidR="00E306BA" w:rsidRPr="00EA759C" w:rsidRDefault="00E306BA" w:rsidP="00FF78D0">
            <w:pPr>
              <w:rPr>
                <w:sz w:val="18"/>
              </w:rPr>
            </w:pPr>
          </w:p>
        </w:tc>
      </w:tr>
      <w:tr w:rsidR="00E306BA" w:rsidRPr="00EA759C" w14:paraId="2EAC8A21" w14:textId="77777777" w:rsidTr="00F15C05">
        <w:trPr>
          <w:jc w:val="left"/>
        </w:trPr>
        <w:tc>
          <w:tcPr>
            <w:tcW w:w="846" w:type="dxa"/>
          </w:tcPr>
          <w:p w14:paraId="5DE4D466" w14:textId="77777777" w:rsidR="00E306BA" w:rsidRPr="00EA759C" w:rsidRDefault="00E306BA" w:rsidP="00FF78D0">
            <w:pPr>
              <w:rPr>
                <w:sz w:val="18"/>
              </w:rPr>
            </w:pPr>
            <w:r>
              <w:rPr>
                <w:sz w:val="18"/>
              </w:rPr>
              <w:t>A-1.023</w:t>
            </w:r>
          </w:p>
        </w:tc>
        <w:tc>
          <w:tcPr>
            <w:tcW w:w="3260" w:type="dxa"/>
          </w:tcPr>
          <w:p w14:paraId="2EB53C40" w14:textId="77777777" w:rsidR="00E306BA" w:rsidRDefault="00E306BA" w:rsidP="00FF78D0">
            <w:pPr>
              <w:jc w:val="left"/>
              <w:rPr>
                <w:sz w:val="18"/>
              </w:rPr>
            </w:pPr>
            <w:r>
              <w:rPr>
                <w:sz w:val="18"/>
              </w:rPr>
              <w:t>Arrêter l‘enregistrement et générer la partition</w:t>
            </w:r>
          </w:p>
        </w:tc>
        <w:tc>
          <w:tcPr>
            <w:tcW w:w="1530" w:type="dxa"/>
          </w:tcPr>
          <w:p w14:paraId="02060A85" w14:textId="77777777" w:rsidR="00E306BA" w:rsidRPr="00EA759C" w:rsidRDefault="00E306BA" w:rsidP="00FF78D0">
            <w:pPr>
              <w:rPr>
                <w:sz w:val="18"/>
                <w:szCs w:val="20"/>
              </w:rPr>
            </w:pPr>
            <w:r>
              <w:rPr>
                <w:sz w:val="18"/>
                <w:szCs w:val="20"/>
              </w:rPr>
              <w:t>F-1.4.4</w:t>
            </w:r>
          </w:p>
        </w:tc>
        <w:sdt>
          <w:sdtPr>
            <w:rPr>
              <w:sz w:val="18"/>
              <w:szCs w:val="18"/>
            </w:rPr>
            <w:id w:val="-98902059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3CCE3003" w14:textId="71EB6DF3" w:rsidR="00E306BA" w:rsidRPr="00083B5A" w:rsidRDefault="00747EE0" w:rsidP="00FF78D0">
                <w:pPr>
                  <w:rPr>
                    <w:sz w:val="18"/>
                    <w:szCs w:val="18"/>
                  </w:rPr>
                </w:pPr>
                <w:r>
                  <w:rPr>
                    <w:sz w:val="18"/>
                    <w:szCs w:val="18"/>
                  </w:rPr>
                  <w:t>Simon</w:t>
                </w:r>
              </w:p>
            </w:tc>
          </w:sdtContent>
        </w:sdt>
        <w:tc>
          <w:tcPr>
            <w:tcW w:w="2676" w:type="dxa"/>
          </w:tcPr>
          <w:p w14:paraId="4D14B690" w14:textId="77777777" w:rsidR="00E306BA" w:rsidRPr="00EA759C" w:rsidRDefault="00E306BA" w:rsidP="00FF78D0">
            <w:pPr>
              <w:rPr>
                <w:sz w:val="18"/>
              </w:rPr>
            </w:pPr>
            <w:r>
              <w:rPr>
                <w:sz w:val="18"/>
              </w:rPr>
              <w:t>La partition est générée à partir des notes précédemment enregistrées.</w:t>
            </w:r>
          </w:p>
        </w:tc>
      </w:tr>
    </w:tbl>
    <w:p w14:paraId="622F9584" w14:textId="77777777" w:rsidR="00E306BA" w:rsidRDefault="00E306BA" w:rsidP="00186F9B"/>
    <w:tbl>
      <w:tblPr>
        <w:tblStyle w:val="Grilledutableau"/>
        <w:tblW w:w="9387" w:type="dxa"/>
        <w:tblLook w:val="04A0" w:firstRow="1" w:lastRow="0" w:firstColumn="1" w:lastColumn="0" w:noHBand="0" w:noVBand="1"/>
      </w:tblPr>
      <w:tblGrid>
        <w:gridCol w:w="988"/>
        <w:gridCol w:w="2664"/>
        <w:gridCol w:w="1398"/>
        <w:gridCol w:w="4337"/>
      </w:tblGrid>
      <w:tr w:rsidR="00E306BA" w:rsidRPr="00EA759C" w14:paraId="2220ECD0" w14:textId="77777777" w:rsidTr="00FF78D0">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7F97165F" w14:textId="77777777" w:rsidR="00E306BA" w:rsidRPr="00EA759C" w:rsidRDefault="00E306BA"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62423CBC" w14:textId="77777777" w:rsidR="00E306BA" w:rsidRPr="00EA759C" w:rsidRDefault="00E306BA" w:rsidP="00FF78D0">
            <w:pPr>
              <w:jc w:val="center"/>
            </w:pPr>
            <w:r w:rsidRPr="00EA759C">
              <w:t>Résultat des tests</w:t>
            </w:r>
          </w:p>
        </w:tc>
      </w:tr>
      <w:tr w:rsidR="00E306BA" w:rsidRPr="00EA759C" w14:paraId="750F3E19" w14:textId="77777777" w:rsidTr="00FF78D0">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6429AC58" w14:textId="77777777" w:rsidR="00E306BA" w:rsidRPr="00EA759C" w:rsidRDefault="00E306BA"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2DC5A26F" w14:textId="77777777" w:rsidR="00E306BA" w:rsidRPr="00EA759C" w:rsidRDefault="00E306BA"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11F53679" w14:textId="77777777" w:rsidR="00E306BA" w:rsidRPr="00EA759C" w:rsidRDefault="00E306BA"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073771A3" w14:textId="77777777" w:rsidR="00E306BA" w:rsidRPr="00EA759C" w:rsidRDefault="00E306BA" w:rsidP="00FF78D0">
            <w:pPr>
              <w:jc w:val="center"/>
              <w:rPr>
                <w:sz w:val="20"/>
              </w:rPr>
            </w:pPr>
            <w:r w:rsidRPr="00EA759C">
              <w:rPr>
                <w:sz w:val="20"/>
              </w:rPr>
              <w:t>Commentaires</w:t>
            </w:r>
          </w:p>
        </w:tc>
      </w:tr>
      <w:tr w:rsidR="00462ABF" w:rsidRPr="00EA759C" w14:paraId="540CCA95" w14:textId="77777777" w:rsidTr="00462ABF">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4CE34A6" w14:textId="77777777" w:rsidR="00462ABF" w:rsidRPr="00EA759C" w:rsidRDefault="00462ABF" w:rsidP="00FF78D0">
            <w:pPr>
              <w:jc w:val="center"/>
              <w:rPr>
                <w:sz w:val="20"/>
                <w:szCs w:val="20"/>
              </w:rPr>
            </w:pPr>
            <w:r w:rsidRPr="00EA759C">
              <w:rPr>
                <w:sz w:val="20"/>
                <w:szCs w:val="20"/>
              </w:rPr>
              <w:t>F-1.</w:t>
            </w:r>
            <w:r>
              <w:rPr>
                <w:sz w:val="20"/>
                <w:szCs w:val="20"/>
              </w:rPr>
              <w:t>4</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0D997AE8" w14:textId="2359A529" w:rsidR="00462ABF" w:rsidRPr="00EA759C" w:rsidRDefault="003A40C0" w:rsidP="003A40C0">
            <w:pPr>
              <w:jc w:val="left"/>
              <w:rPr>
                <w:sz w:val="20"/>
                <w:szCs w:val="20"/>
              </w:rPr>
            </w:pPr>
            <w:r>
              <w:rPr>
                <w:sz w:val="20"/>
                <w:szCs w:val="20"/>
              </w:rPr>
              <w:t>Génération de p</w:t>
            </w:r>
            <w:r w:rsidR="00462ABF">
              <w:rPr>
                <w:sz w:val="20"/>
                <w:szCs w:val="20"/>
              </w:rPr>
              <w:t>artition par port MIDI</w:t>
            </w:r>
          </w:p>
        </w:tc>
      </w:tr>
      <w:tr w:rsidR="00E306BA" w:rsidRPr="00EA759C" w14:paraId="78B45DB4"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09C487BB" w14:textId="77777777" w:rsidR="00E306BA" w:rsidRPr="00EA759C" w:rsidRDefault="00E306BA" w:rsidP="00FF78D0">
            <w:pPr>
              <w:jc w:val="center"/>
              <w:rPr>
                <w:sz w:val="18"/>
                <w:szCs w:val="18"/>
              </w:rPr>
            </w:pPr>
            <w:r>
              <w:rPr>
                <w:sz w:val="18"/>
                <w:szCs w:val="18"/>
              </w:rPr>
              <w:t>F-1.4.1</w:t>
            </w:r>
          </w:p>
        </w:tc>
        <w:tc>
          <w:tcPr>
            <w:tcW w:w="2664" w:type="dxa"/>
            <w:tcBorders>
              <w:top w:val="single" w:sz="4" w:space="0" w:color="auto"/>
              <w:left w:val="single" w:sz="4" w:space="0" w:color="auto"/>
              <w:bottom w:val="single" w:sz="4" w:space="0" w:color="auto"/>
              <w:right w:val="single" w:sz="4" w:space="0" w:color="auto"/>
            </w:tcBorders>
          </w:tcPr>
          <w:p w14:paraId="5397BCFE" w14:textId="77777777" w:rsidR="00E306BA" w:rsidRPr="00EA759C" w:rsidRDefault="00E306BA" w:rsidP="00FF78D0">
            <w:pPr>
              <w:jc w:val="left"/>
              <w:rPr>
                <w:sz w:val="18"/>
                <w:szCs w:val="18"/>
              </w:rPr>
            </w:pPr>
            <w:r>
              <w:rPr>
                <w:sz w:val="18"/>
                <w:szCs w:val="18"/>
              </w:rPr>
              <w:t>Lancer le métronome</w:t>
            </w:r>
          </w:p>
        </w:tc>
        <w:tc>
          <w:tcPr>
            <w:tcW w:w="1398" w:type="dxa"/>
            <w:tcBorders>
              <w:top w:val="single" w:sz="4" w:space="0" w:color="auto"/>
              <w:left w:val="single" w:sz="4" w:space="0" w:color="auto"/>
              <w:bottom w:val="single" w:sz="4" w:space="0" w:color="auto"/>
              <w:right w:val="single" w:sz="4" w:space="0" w:color="auto"/>
            </w:tcBorders>
          </w:tcPr>
          <w:p w14:paraId="7F3A2E9E" w14:textId="77777777" w:rsidR="00E306BA" w:rsidRDefault="00D0071C" w:rsidP="00FF78D0">
            <w:pPr>
              <w:jc w:val="left"/>
              <w:rPr>
                <w:sz w:val="18"/>
                <w:szCs w:val="18"/>
              </w:rPr>
            </w:pPr>
            <w:sdt>
              <w:sdtPr>
                <w:rPr>
                  <w:sz w:val="18"/>
                  <w:szCs w:val="18"/>
                </w:rPr>
                <w:id w:val="-1626612676"/>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OK     </w:t>
            </w:r>
            <w:sdt>
              <w:sdtPr>
                <w:rPr>
                  <w:sz w:val="18"/>
                  <w:szCs w:val="18"/>
                </w:rPr>
                <w:id w:val="1617480050"/>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KO</w:t>
            </w:r>
          </w:p>
          <w:p w14:paraId="761B5523" w14:textId="77777777" w:rsidR="00E306BA" w:rsidRPr="00EA759C" w:rsidRDefault="00D0071C" w:rsidP="00FF78D0">
            <w:pPr>
              <w:rPr>
                <w:sz w:val="18"/>
                <w:szCs w:val="18"/>
              </w:rPr>
            </w:pPr>
            <w:sdt>
              <w:sdtPr>
                <w:rPr>
                  <w:sz w:val="18"/>
                  <w:szCs w:val="18"/>
                </w:rPr>
                <w:id w:val="2033072284"/>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NT     </w:t>
            </w:r>
            <w:sdt>
              <w:sdtPr>
                <w:rPr>
                  <w:sz w:val="18"/>
                  <w:szCs w:val="18"/>
                </w:rPr>
                <w:id w:val="373200830"/>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119E15BB" w14:textId="77777777" w:rsidR="00E306BA" w:rsidRPr="00EA759C" w:rsidRDefault="00E306BA" w:rsidP="00FF78D0">
            <w:pPr>
              <w:rPr>
                <w:sz w:val="18"/>
                <w:szCs w:val="18"/>
              </w:rPr>
            </w:pPr>
          </w:p>
        </w:tc>
      </w:tr>
      <w:tr w:rsidR="00E306BA" w:rsidRPr="00EA759C" w14:paraId="5844E208"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3A7BBA20" w14:textId="77777777" w:rsidR="00E306BA" w:rsidRPr="00EA759C" w:rsidRDefault="00E306BA" w:rsidP="00FF78D0">
            <w:pPr>
              <w:jc w:val="center"/>
              <w:rPr>
                <w:sz w:val="18"/>
                <w:szCs w:val="18"/>
              </w:rPr>
            </w:pPr>
            <w:r>
              <w:rPr>
                <w:sz w:val="18"/>
                <w:szCs w:val="18"/>
              </w:rPr>
              <w:t>F-1.4.2</w:t>
            </w:r>
          </w:p>
        </w:tc>
        <w:tc>
          <w:tcPr>
            <w:tcW w:w="2664" w:type="dxa"/>
            <w:tcBorders>
              <w:top w:val="single" w:sz="4" w:space="0" w:color="auto"/>
              <w:left w:val="single" w:sz="4" w:space="0" w:color="auto"/>
              <w:bottom w:val="single" w:sz="4" w:space="0" w:color="auto"/>
              <w:right w:val="single" w:sz="4" w:space="0" w:color="auto"/>
            </w:tcBorders>
          </w:tcPr>
          <w:p w14:paraId="37A041A8" w14:textId="77777777" w:rsidR="00E306BA" w:rsidRPr="00EA759C" w:rsidRDefault="00E306BA" w:rsidP="00FF78D0">
            <w:pPr>
              <w:jc w:val="left"/>
              <w:rPr>
                <w:sz w:val="18"/>
                <w:szCs w:val="18"/>
              </w:rPr>
            </w:pPr>
            <w:r>
              <w:rPr>
                <w:sz w:val="18"/>
                <w:szCs w:val="18"/>
              </w:rPr>
              <w:t>Enregistrer le morceau</w:t>
            </w:r>
          </w:p>
        </w:tc>
        <w:tc>
          <w:tcPr>
            <w:tcW w:w="1398" w:type="dxa"/>
            <w:tcBorders>
              <w:top w:val="single" w:sz="4" w:space="0" w:color="auto"/>
              <w:left w:val="single" w:sz="4" w:space="0" w:color="auto"/>
              <w:bottom w:val="single" w:sz="4" w:space="0" w:color="auto"/>
              <w:right w:val="single" w:sz="4" w:space="0" w:color="auto"/>
            </w:tcBorders>
          </w:tcPr>
          <w:p w14:paraId="1A039051" w14:textId="77777777" w:rsidR="00E306BA" w:rsidRDefault="00D0071C" w:rsidP="00FF78D0">
            <w:pPr>
              <w:jc w:val="left"/>
              <w:rPr>
                <w:sz w:val="18"/>
                <w:szCs w:val="18"/>
              </w:rPr>
            </w:pPr>
            <w:sdt>
              <w:sdtPr>
                <w:rPr>
                  <w:sz w:val="18"/>
                  <w:szCs w:val="18"/>
                </w:rPr>
                <w:id w:val="259569212"/>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OK     </w:t>
            </w:r>
            <w:sdt>
              <w:sdtPr>
                <w:rPr>
                  <w:sz w:val="18"/>
                  <w:szCs w:val="18"/>
                </w:rPr>
                <w:id w:val="2000532729"/>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KO</w:t>
            </w:r>
          </w:p>
          <w:p w14:paraId="15C43571" w14:textId="77777777" w:rsidR="00E306BA" w:rsidRPr="00EA759C" w:rsidRDefault="00D0071C" w:rsidP="00FF78D0">
            <w:pPr>
              <w:rPr>
                <w:sz w:val="18"/>
                <w:szCs w:val="18"/>
              </w:rPr>
            </w:pPr>
            <w:sdt>
              <w:sdtPr>
                <w:rPr>
                  <w:sz w:val="18"/>
                  <w:szCs w:val="18"/>
                </w:rPr>
                <w:id w:val="450986802"/>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NT     </w:t>
            </w:r>
            <w:sdt>
              <w:sdtPr>
                <w:rPr>
                  <w:sz w:val="18"/>
                  <w:szCs w:val="18"/>
                </w:rPr>
                <w:id w:val="1792393985"/>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2342E481" w14:textId="77777777" w:rsidR="00E306BA" w:rsidRPr="00EA759C" w:rsidRDefault="00E306BA" w:rsidP="00FF78D0">
            <w:pPr>
              <w:rPr>
                <w:sz w:val="18"/>
                <w:szCs w:val="18"/>
              </w:rPr>
            </w:pPr>
          </w:p>
        </w:tc>
      </w:tr>
      <w:tr w:rsidR="00E306BA" w:rsidRPr="00EA759C" w14:paraId="14EF487C"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65A03D72" w14:textId="77777777" w:rsidR="00E306BA" w:rsidRPr="00EA759C" w:rsidRDefault="00E306BA" w:rsidP="00FF78D0">
            <w:pPr>
              <w:jc w:val="center"/>
              <w:rPr>
                <w:sz w:val="18"/>
                <w:szCs w:val="18"/>
              </w:rPr>
            </w:pPr>
            <w:r>
              <w:rPr>
                <w:sz w:val="18"/>
                <w:szCs w:val="18"/>
              </w:rPr>
              <w:t>F-1.4.3</w:t>
            </w:r>
          </w:p>
        </w:tc>
        <w:tc>
          <w:tcPr>
            <w:tcW w:w="2664" w:type="dxa"/>
            <w:tcBorders>
              <w:top w:val="single" w:sz="4" w:space="0" w:color="auto"/>
              <w:left w:val="single" w:sz="4" w:space="0" w:color="auto"/>
              <w:bottom w:val="single" w:sz="4" w:space="0" w:color="auto"/>
              <w:right w:val="single" w:sz="4" w:space="0" w:color="auto"/>
            </w:tcBorders>
          </w:tcPr>
          <w:p w14:paraId="4F6237DF" w14:textId="77777777" w:rsidR="00E306BA" w:rsidRPr="00EA759C" w:rsidRDefault="00E306BA" w:rsidP="00FF78D0">
            <w:pPr>
              <w:jc w:val="left"/>
              <w:rPr>
                <w:sz w:val="18"/>
                <w:szCs w:val="18"/>
              </w:rPr>
            </w:pPr>
            <w:r>
              <w:rPr>
                <w:sz w:val="18"/>
                <w:szCs w:val="18"/>
              </w:rPr>
              <w:t>Récupérer les notes</w:t>
            </w:r>
          </w:p>
        </w:tc>
        <w:tc>
          <w:tcPr>
            <w:tcW w:w="1398" w:type="dxa"/>
            <w:tcBorders>
              <w:top w:val="single" w:sz="4" w:space="0" w:color="auto"/>
              <w:left w:val="single" w:sz="4" w:space="0" w:color="auto"/>
              <w:bottom w:val="single" w:sz="4" w:space="0" w:color="auto"/>
              <w:right w:val="single" w:sz="4" w:space="0" w:color="auto"/>
            </w:tcBorders>
          </w:tcPr>
          <w:p w14:paraId="060650B7" w14:textId="77777777" w:rsidR="00E306BA" w:rsidRDefault="00D0071C" w:rsidP="00FF78D0">
            <w:pPr>
              <w:jc w:val="left"/>
              <w:rPr>
                <w:sz w:val="18"/>
                <w:szCs w:val="18"/>
              </w:rPr>
            </w:pPr>
            <w:sdt>
              <w:sdtPr>
                <w:rPr>
                  <w:sz w:val="18"/>
                  <w:szCs w:val="18"/>
                </w:rPr>
                <w:id w:val="-256288482"/>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OK     </w:t>
            </w:r>
            <w:sdt>
              <w:sdtPr>
                <w:rPr>
                  <w:sz w:val="18"/>
                  <w:szCs w:val="18"/>
                </w:rPr>
                <w:id w:val="825011379"/>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KO</w:t>
            </w:r>
          </w:p>
          <w:p w14:paraId="3B5322C5" w14:textId="77777777" w:rsidR="00E306BA" w:rsidRPr="00EA759C" w:rsidRDefault="00D0071C" w:rsidP="00FF78D0">
            <w:pPr>
              <w:rPr>
                <w:sz w:val="18"/>
                <w:szCs w:val="18"/>
              </w:rPr>
            </w:pPr>
            <w:sdt>
              <w:sdtPr>
                <w:rPr>
                  <w:sz w:val="18"/>
                  <w:szCs w:val="18"/>
                </w:rPr>
                <w:id w:val="-1319954270"/>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NT     </w:t>
            </w:r>
            <w:sdt>
              <w:sdtPr>
                <w:rPr>
                  <w:sz w:val="18"/>
                  <w:szCs w:val="18"/>
                </w:rPr>
                <w:id w:val="974027756"/>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7F69B26F" w14:textId="77777777" w:rsidR="00E306BA" w:rsidRPr="00EA759C" w:rsidRDefault="00E306BA" w:rsidP="00FF78D0">
            <w:pPr>
              <w:rPr>
                <w:sz w:val="18"/>
                <w:szCs w:val="18"/>
              </w:rPr>
            </w:pPr>
          </w:p>
        </w:tc>
      </w:tr>
      <w:tr w:rsidR="00E306BA" w:rsidRPr="00EA759C" w14:paraId="4D87EBFF" w14:textId="77777777" w:rsidTr="00FF78D0">
        <w:trPr>
          <w:trHeight w:val="737"/>
        </w:trPr>
        <w:tc>
          <w:tcPr>
            <w:tcW w:w="988" w:type="dxa"/>
            <w:tcBorders>
              <w:top w:val="single" w:sz="4" w:space="0" w:color="auto"/>
              <w:left w:val="single" w:sz="4" w:space="0" w:color="auto"/>
              <w:bottom w:val="single" w:sz="8" w:space="0" w:color="auto"/>
              <w:right w:val="single" w:sz="4" w:space="0" w:color="auto"/>
            </w:tcBorders>
          </w:tcPr>
          <w:p w14:paraId="3ABC6FC6" w14:textId="77777777" w:rsidR="00E306BA" w:rsidRPr="00EA759C" w:rsidRDefault="00E306BA" w:rsidP="00FF78D0">
            <w:pPr>
              <w:jc w:val="center"/>
              <w:rPr>
                <w:sz w:val="18"/>
                <w:szCs w:val="18"/>
              </w:rPr>
            </w:pPr>
            <w:r>
              <w:rPr>
                <w:sz w:val="18"/>
                <w:szCs w:val="18"/>
              </w:rPr>
              <w:t>F-1.4.4</w:t>
            </w:r>
          </w:p>
        </w:tc>
        <w:tc>
          <w:tcPr>
            <w:tcW w:w="2664" w:type="dxa"/>
            <w:tcBorders>
              <w:top w:val="single" w:sz="4" w:space="0" w:color="auto"/>
              <w:left w:val="single" w:sz="4" w:space="0" w:color="auto"/>
              <w:bottom w:val="single" w:sz="8" w:space="0" w:color="auto"/>
              <w:right w:val="single" w:sz="4" w:space="0" w:color="auto"/>
            </w:tcBorders>
          </w:tcPr>
          <w:p w14:paraId="6A18D7A4" w14:textId="77777777" w:rsidR="00E306BA" w:rsidRPr="00EA759C" w:rsidRDefault="00E306BA" w:rsidP="00FF78D0">
            <w:pPr>
              <w:jc w:val="left"/>
              <w:rPr>
                <w:sz w:val="18"/>
                <w:szCs w:val="18"/>
              </w:rPr>
            </w:pPr>
            <w:r>
              <w:rPr>
                <w:sz w:val="18"/>
                <w:szCs w:val="18"/>
              </w:rPr>
              <w:t>Ajouter les notes à la partition</w:t>
            </w:r>
          </w:p>
        </w:tc>
        <w:tc>
          <w:tcPr>
            <w:tcW w:w="1398" w:type="dxa"/>
            <w:tcBorders>
              <w:top w:val="single" w:sz="4" w:space="0" w:color="auto"/>
              <w:left w:val="single" w:sz="4" w:space="0" w:color="auto"/>
              <w:bottom w:val="single" w:sz="8" w:space="0" w:color="auto"/>
              <w:right w:val="single" w:sz="4" w:space="0" w:color="auto"/>
            </w:tcBorders>
          </w:tcPr>
          <w:p w14:paraId="5615B12D" w14:textId="77777777" w:rsidR="00E306BA" w:rsidRDefault="00D0071C" w:rsidP="00FF78D0">
            <w:pPr>
              <w:jc w:val="left"/>
              <w:rPr>
                <w:sz w:val="18"/>
                <w:szCs w:val="18"/>
              </w:rPr>
            </w:pPr>
            <w:sdt>
              <w:sdtPr>
                <w:rPr>
                  <w:sz w:val="18"/>
                  <w:szCs w:val="18"/>
                </w:rPr>
                <w:id w:val="896476184"/>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OK     </w:t>
            </w:r>
            <w:sdt>
              <w:sdtPr>
                <w:rPr>
                  <w:sz w:val="18"/>
                  <w:szCs w:val="18"/>
                </w:rPr>
                <w:id w:val="1278297296"/>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KO</w:t>
            </w:r>
          </w:p>
          <w:p w14:paraId="193AFC31" w14:textId="77777777" w:rsidR="00E306BA" w:rsidRPr="00EA759C" w:rsidRDefault="00D0071C" w:rsidP="00FF78D0">
            <w:pPr>
              <w:rPr>
                <w:sz w:val="18"/>
                <w:szCs w:val="18"/>
              </w:rPr>
            </w:pPr>
            <w:sdt>
              <w:sdtPr>
                <w:rPr>
                  <w:sz w:val="18"/>
                  <w:szCs w:val="18"/>
                </w:rPr>
                <w:id w:val="746857200"/>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NT     </w:t>
            </w:r>
            <w:sdt>
              <w:sdtPr>
                <w:rPr>
                  <w:sz w:val="18"/>
                  <w:szCs w:val="18"/>
                </w:rPr>
                <w:id w:val="-1501502301"/>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06E9AC69" w14:textId="77777777" w:rsidR="00E306BA" w:rsidRPr="00EA759C" w:rsidRDefault="00E306BA" w:rsidP="00FF78D0">
            <w:pPr>
              <w:rPr>
                <w:sz w:val="18"/>
                <w:szCs w:val="18"/>
              </w:rPr>
            </w:pPr>
          </w:p>
        </w:tc>
      </w:tr>
    </w:tbl>
    <w:p w14:paraId="3B5A0BF3" w14:textId="1E9CBB84" w:rsidR="00F031EF" w:rsidRDefault="00F031EF" w:rsidP="003056D4"/>
    <w:p w14:paraId="7DD26E2C" w14:textId="77777777" w:rsidR="00F031EF" w:rsidRDefault="00F031EF">
      <w:pPr>
        <w:jc w:val="left"/>
      </w:pPr>
      <w:r>
        <w:br w:type="page"/>
      </w:r>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2A5F57" w:rsidRPr="00EA759C" w14:paraId="7D3C4822"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0C608FA1" w14:textId="77777777" w:rsidR="002A5F57" w:rsidRPr="00EA759C" w:rsidRDefault="002A5F57" w:rsidP="00F829E1">
            <w:r w:rsidRPr="00EA759C">
              <w:lastRenderedPageBreak/>
              <w:t>No.</w:t>
            </w:r>
          </w:p>
        </w:tc>
        <w:tc>
          <w:tcPr>
            <w:tcW w:w="3260" w:type="dxa"/>
          </w:tcPr>
          <w:p w14:paraId="6F72C0AB" w14:textId="77777777" w:rsidR="002A5F57" w:rsidRPr="00EA759C" w:rsidRDefault="002A5F57" w:rsidP="00F829E1">
            <w:r w:rsidRPr="00EA759C">
              <w:t>Action</w:t>
            </w:r>
          </w:p>
        </w:tc>
        <w:tc>
          <w:tcPr>
            <w:tcW w:w="1530" w:type="dxa"/>
          </w:tcPr>
          <w:p w14:paraId="20564E45" w14:textId="77777777" w:rsidR="002A5F57" w:rsidRPr="00EA759C" w:rsidRDefault="002A5F57" w:rsidP="00F829E1">
            <w:r w:rsidRPr="00EA759C">
              <w:t xml:space="preserve">No. Fonction </w:t>
            </w:r>
          </w:p>
        </w:tc>
        <w:tc>
          <w:tcPr>
            <w:tcW w:w="1039" w:type="dxa"/>
          </w:tcPr>
          <w:p w14:paraId="2A056125" w14:textId="77777777" w:rsidR="002A5F57" w:rsidRPr="00EA759C" w:rsidRDefault="002A5F57" w:rsidP="00F829E1">
            <w:r w:rsidRPr="00EA759C">
              <w:t>Sujet</w:t>
            </w:r>
          </w:p>
        </w:tc>
        <w:tc>
          <w:tcPr>
            <w:tcW w:w="2676" w:type="dxa"/>
          </w:tcPr>
          <w:p w14:paraId="2B6C8523" w14:textId="77777777" w:rsidR="002A5F57" w:rsidRPr="00EA759C" w:rsidRDefault="002A5F57" w:rsidP="00F829E1">
            <w:r w:rsidRPr="00EA759C">
              <w:t>Commentaire</w:t>
            </w:r>
          </w:p>
        </w:tc>
      </w:tr>
      <w:tr w:rsidR="002A5F57" w:rsidRPr="00EA759C" w14:paraId="1C9E9CE6" w14:textId="77777777" w:rsidTr="00F15C05">
        <w:trPr>
          <w:jc w:val="left"/>
        </w:trPr>
        <w:tc>
          <w:tcPr>
            <w:tcW w:w="846" w:type="dxa"/>
          </w:tcPr>
          <w:p w14:paraId="0CA837F1" w14:textId="7F746343" w:rsidR="002A5F57" w:rsidRPr="00EA759C" w:rsidRDefault="00F05C29" w:rsidP="00F829E1">
            <w:pPr>
              <w:rPr>
                <w:sz w:val="18"/>
              </w:rPr>
            </w:pPr>
            <w:r>
              <w:rPr>
                <w:sz w:val="18"/>
              </w:rPr>
              <w:t>A-1.024</w:t>
            </w:r>
          </w:p>
        </w:tc>
        <w:tc>
          <w:tcPr>
            <w:tcW w:w="3260" w:type="dxa"/>
          </w:tcPr>
          <w:p w14:paraId="2C76C822" w14:textId="77777777" w:rsidR="002A5F57" w:rsidRDefault="002A5F57" w:rsidP="00F829E1">
            <w:pPr>
              <w:jc w:val="left"/>
              <w:rPr>
                <w:sz w:val="18"/>
              </w:rPr>
            </w:pPr>
            <w:r>
              <w:rPr>
                <w:sz w:val="18"/>
              </w:rPr>
              <w:t>Créer un nouveau projet et le sélectionner</w:t>
            </w:r>
          </w:p>
          <w:p w14:paraId="63E880F0" w14:textId="7F84F442" w:rsidR="002A5F57" w:rsidRPr="003F57B3" w:rsidRDefault="002A5F57" w:rsidP="00F829E1">
            <w:pPr>
              <w:jc w:val="left"/>
              <w:rPr>
                <w:sz w:val="18"/>
              </w:rPr>
            </w:pPr>
            <w:r>
              <w:rPr>
                <w:sz w:val="18"/>
              </w:rPr>
              <w:t xml:space="preserve">- </w:t>
            </w:r>
            <w:r w:rsidRPr="003F57B3">
              <w:rPr>
                <w:sz w:val="18"/>
              </w:rPr>
              <w:t>Nom du projet :</w:t>
            </w:r>
            <w:r>
              <w:rPr>
                <w:sz w:val="18"/>
              </w:rPr>
              <w:t xml:space="preserve"> Génération Audio</w:t>
            </w:r>
          </w:p>
          <w:p w14:paraId="69A7670E" w14:textId="77777777" w:rsidR="002A5F57" w:rsidRDefault="002A5F57" w:rsidP="00F829E1">
            <w:pPr>
              <w:jc w:val="left"/>
              <w:rPr>
                <w:sz w:val="18"/>
              </w:rPr>
            </w:pPr>
            <w:r>
              <w:rPr>
                <w:sz w:val="18"/>
              </w:rPr>
              <w:t>- Créer dans : H:/Documents/</w:t>
            </w:r>
          </w:p>
        </w:tc>
        <w:tc>
          <w:tcPr>
            <w:tcW w:w="1530" w:type="dxa"/>
          </w:tcPr>
          <w:p w14:paraId="56296531" w14:textId="77777777" w:rsidR="002A5F57" w:rsidRDefault="002A5F57" w:rsidP="00F829E1">
            <w:pPr>
              <w:rPr>
                <w:sz w:val="18"/>
                <w:szCs w:val="20"/>
              </w:rPr>
            </w:pPr>
            <w:r>
              <w:rPr>
                <w:sz w:val="18"/>
                <w:szCs w:val="20"/>
              </w:rPr>
              <w:t>F-1.1.1</w:t>
            </w:r>
          </w:p>
        </w:tc>
        <w:sdt>
          <w:sdtPr>
            <w:rPr>
              <w:sz w:val="18"/>
              <w:szCs w:val="18"/>
            </w:rPr>
            <w:id w:val="-135557262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D1BF23A" w14:textId="6D82D08C" w:rsidR="002A5F57" w:rsidRPr="00083B5A" w:rsidRDefault="00747EE0" w:rsidP="00F829E1">
                <w:pPr>
                  <w:rPr>
                    <w:sz w:val="18"/>
                    <w:szCs w:val="18"/>
                  </w:rPr>
                </w:pPr>
                <w:r>
                  <w:rPr>
                    <w:sz w:val="18"/>
                    <w:szCs w:val="18"/>
                  </w:rPr>
                  <w:t>Jeremy</w:t>
                </w:r>
              </w:p>
            </w:tc>
          </w:sdtContent>
        </w:sdt>
        <w:tc>
          <w:tcPr>
            <w:tcW w:w="2676" w:type="dxa"/>
          </w:tcPr>
          <w:p w14:paraId="0428645B" w14:textId="77777777" w:rsidR="002A5F57" w:rsidRPr="00EA759C" w:rsidRDefault="002A5F57" w:rsidP="00F829E1">
            <w:pPr>
              <w:rPr>
                <w:sz w:val="18"/>
              </w:rPr>
            </w:pPr>
          </w:p>
        </w:tc>
      </w:tr>
      <w:tr w:rsidR="002A5F57" w:rsidRPr="00EA759C" w14:paraId="02DD172B" w14:textId="77777777" w:rsidTr="00F15C05">
        <w:trPr>
          <w:jc w:val="left"/>
        </w:trPr>
        <w:tc>
          <w:tcPr>
            <w:tcW w:w="846" w:type="dxa"/>
          </w:tcPr>
          <w:p w14:paraId="0BF5F2FB" w14:textId="08B7BB4C" w:rsidR="002A5F57" w:rsidRPr="00EA759C" w:rsidRDefault="00F05C29" w:rsidP="00F829E1">
            <w:pPr>
              <w:rPr>
                <w:sz w:val="18"/>
              </w:rPr>
            </w:pPr>
            <w:r>
              <w:rPr>
                <w:sz w:val="18"/>
              </w:rPr>
              <w:t>A-1.025</w:t>
            </w:r>
          </w:p>
        </w:tc>
        <w:tc>
          <w:tcPr>
            <w:tcW w:w="3260" w:type="dxa"/>
          </w:tcPr>
          <w:p w14:paraId="75774F56" w14:textId="77777777" w:rsidR="002A5F57" w:rsidRDefault="002A5F57" w:rsidP="00F829E1">
            <w:pPr>
              <w:jc w:val="left"/>
              <w:rPr>
                <w:sz w:val="18"/>
              </w:rPr>
            </w:pPr>
            <w:r>
              <w:rPr>
                <w:sz w:val="18"/>
              </w:rPr>
              <w:t>Lancer l’enregistrement</w:t>
            </w:r>
          </w:p>
        </w:tc>
        <w:tc>
          <w:tcPr>
            <w:tcW w:w="1530" w:type="dxa"/>
          </w:tcPr>
          <w:p w14:paraId="7D2B935E" w14:textId="5BC2E8A6" w:rsidR="002A5F57" w:rsidRPr="00EA759C" w:rsidRDefault="00F05C29" w:rsidP="00F829E1">
            <w:pPr>
              <w:rPr>
                <w:sz w:val="18"/>
                <w:szCs w:val="20"/>
              </w:rPr>
            </w:pPr>
            <w:r>
              <w:rPr>
                <w:sz w:val="18"/>
                <w:szCs w:val="20"/>
              </w:rPr>
              <w:t>F-1.5</w:t>
            </w:r>
            <w:r w:rsidR="002A5F57">
              <w:rPr>
                <w:sz w:val="18"/>
                <w:szCs w:val="20"/>
              </w:rPr>
              <w:t>.1</w:t>
            </w:r>
          </w:p>
        </w:tc>
        <w:sdt>
          <w:sdtPr>
            <w:rPr>
              <w:sz w:val="18"/>
              <w:szCs w:val="18"/>
            </w:rPr>
            <w:id w:val="24569100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BC18A8B" w14:textId="4E6190F4" w:rsidR="002A5F57" w:rsidRPr="00083B5A" w:rsidRDefault="00747EE0" w:rsidP="00F829E1">
                <w:pPr>
                  <w:rPr>
                    <w:sz w:val="18"/>
                    <w:szCs w:val="18"/>
                  </w:rPr>
                </w:pPr>
                <w:r>
                  <w:rPr>
                    <w:sz w:val="18"/>
                    <w:szCs w:val="18"/>
                  </w:rPr>
                  <w:t>Jeremy</w:t>
                </w:r>
              </w:p>
            </w:tc>
          </w:sdtContent>
        </w:sdt>
        <w:tc>
          <w:tcPr>
            <w:tcW w:w="2676" w:type="dxa"/>
          </w:tcPr>
          <w:p w14:paraId="1AECA0AF" w14:textId="77777777" w:rsidR="002A5F57" w:rsidRPr="00EA759C" w:rsidRDefault="002A5F57" w:rsidP="00F829E1">
            <w:pPr>
              <w:rPr>
                <w:sz w:val="18"/>
              </w:rPr>
            </w:pPr>
            <w:r>
              <w:rPr>
                <w:sz w:val="18"/>
              </w:rPr>
              <w:t>Le métronome doit être visible et audible.</w:t>
            </w:r>
          </w:p>
        </w:tc>
      </w:tr>
      <w:tr w:rsidR="002A5F57" w:rsidRPr="00EA759C" w14:paraId="7FCD1BB5" w14:textId="77777777" w:rsidTr="00F15C05">
        <w:trPr>
          <w:jc w:val="left"/>
        </w:trPr>
        <w:tc>
          <w:tcPr>
            <w:tcW w:w="846" w:type="dxa"/>
          </w:tcPr>
          <w:p w14:paraId="76CE8BEF" w14:textId="1B346627" w:rsidR="002A5F57" w:rsidRPr="00EA759C" w:rsidRDefault="00F05C29" w:rsidP="00F829E1">
            <w:pPr>
              <w:rPr>
                <w:sz w:val="18"/>
              </w:rPr>
            </w:pPr>
            <w:r>
              <w:rPr>
                <w:sz w:val="18"/>
              </w:rPr>
              <w:t>A-1.026</w:t>
            </w:r>
          </w:p>
        </w:tc>
        <w:tc>
          <w:tcPr>
            <w:tcW w:w="3260" w:type="dxa"/>
          </w:tcPr>
          <w:p w14:paraId="6CDB3C52" w14:textId="77777777" w:rsidR="002A5F57" w:rsidRDefault="002A5F57" w:rsidP="00F829E1">
            <w:pPr>
              <w:jc w:val="left"/>
              <w:rPr>
                <w:sz w:val="18"/>
              </w:rPr>
            </w:pPr>
            <w:r>
              <w:rPr>
                <w:sz w:val="18"/>
              </w:rPr>
              <w:t>Jouer quelques notes</w:t>
            </w:r>
          </w:p>
        </w:tc>
        <w:tc>
          <w:tcPr>
            <w:tcW w:w="1530" w:type="dxa"/>
          </w:tcPr>
          <w:p w14:paraId="1005B094" w14:textId="77777777" w:rsidR="002A5F57" w:rsidRDefault="00F05C29" w:rsidP="00F829E1">
            <w:pPr>
              <w:rPr>
                <w:sz w:val="18"/>
                <w:szCs w:val="20"/>
              </w:rPr>
            </w:pPr>
            <w:r>
              <w:rPr>
                <w:sz w:val="18"/>
                <w:szCs w:val="20"/>
              </w:rPr>
              <w:t>F-1.5</w:t>
            </w:r>
            <w:r w:rsidR="002A5F57">
              <w:rPr>
                <w:sz w:val="18"/>
                <w:szCs w:val="20"/>
              </w:rPr>
              <w:t>.2</w:t>
            </w:r>
          </w:p>
          <w:p w14:paraId="31A6074E" w14:textId="6FF10F0C" w:rsidR="004E2D75" w:rsidRPr="00EA759C" w:rsidRDefault="004E2D75" w:rsidP="00F829E1">
            <w:pPr>
              <w:rPr>
                <w:sz w:val="18"/>
                <w:szCs w:val="20"/>
              </w:rPr>
            </w:pPr>
            <w:r>
              <w:rPr>
                <w:sz w:val="18"/>
                <w:szCs w:val="20"/>
              </w:rPr>
              <w:t>F-1.5</w:t>
            </w:r>
            <w:r w:rsidR="00521BE2">
              <w:rPr>
                <w:sz w:val="18"/>
                <w:szCs w:val="20"/>
              </w:rPr>
              <w:t>.3</w:t>
            </w:r>
          </w:p>
        </w:tc>
        <w:sdt>
          <w:sdtPr>
            <w:rPr>
              <w:sz w:val="18"/>
              <w:szCs w:val="18"/>
            </w:rPr>
            <w:id w:val="7856752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9731C5E" w14:textId="5AC6F882" w:rsidR="002A5F57" w:rsidRPr="00083B5A" w:rsidRDefault="00747EE0" w:rsidP="00F829E1">
                <w:pPr>
                  <w:rPr>
                    <w:sz w:val="18"/>
                    <w:szCs w:val="18"/>
                  </w:rPr>
                </w:pPr>
                <w:r>
                  <w:rPr>
                    <w:sz w:val="18"/>
                    <w:szCs w:val="18"/>
                  </w:rPr>
                  <w:t>Jeremy</w:t>
                </w:r>
              </w:p>
            </w:tc>
          </w:sdtContent>
        </w:sdt>
        <w:tc>
          <w:tcPr>
            <w:tcW w:w="2676" w:type="dxa"/>
          </w:tcPr>
          <w:p w14:paraId="6014249A" w14:textId="77777777" w:rsidR="002A5F57" w:rsidRPr="00EA759C" w:rsidRDefault="002A5F57" w:rsidP="00F829E1">
            <w:pPr>
              <w:rPr>
                <w:sz w:val="18"/>
              </w:rPr>
            </w:pPr>
          </w:p>
        </w:tc>
      </w:tr>
      <w:tr w:rsidR="002A5F57" w:rsidRPr="00EA759C" w14:paraId="289EE8A9" w14:textId="77777777" w:rsidTr="00F15C05">
        <w:trPr>
          <w:jc w:val="left"/>
        </w:trPr>
        <w:tc>
          <w:tcPr>
            <w:tcW w:w="846" w:type="dxa"/>
          </w:tcPr>
          <w:p w14:paraId="7AACE0F1" w14:textId="5C837251" w:rsidR="002A5F57" w:rsidRPr="00EA759C" w:rsidRDefault="00F05C29" w:rsidP="00F829E1">
            <w:pPr>
              <w:rPr>
                <w:sz w:val="18"/>
              </w:rPr>
            </w:pPr>
            <w:r>
              <w:rPr>
                <w:sz w:val="18"/>
              </w:rPr>
              <w:t>A-1.027</w:t>
            </w:r>
          </w:p>
        </w:tc>
        <w:tc>
          <w:tcPr>
            <w:tcW w:w="3260" w:type="dxa"/>
          </w:tcPr>
          <w:p w14:paraId="553E76DC" w14:textId="77777777" w:rsidR="002A5F57" w:rsidRDefault="002A5F57" w:rsidP="00F829E1">
            <w:pPr>
              <w:jc w:val="left"/>
              <w:rPr>
                <w:sz w:val="18"/>
              </w:rPr>
            </w:pPr>
            <w:r>
              <w:rPr>
                <w:sz w:val="18"/>
              </w:rPr>
              <w:t>Arrêter l‘enregistrement et générer la partition</w:t>
            </w:r>
          </w:p>
        </w:tc>
        <w:tc>
          <w:tcPr>
            <w:tcW w:w="1530" w:type="dxa"/>
          </w:tcPr>
          <w:p w14:paraId="5D709856" w14:textId="0279C137" w:rsidR="002A5F57" w:rsidRPr="00EA759C" w:rsidRDefault="00F05C29" w:rsidP="00F829E1">
            <w:pPr>
              <w:rPr>
                <w:sz w:val="18"/>
                <w:szCs w:val="20"/>
              </w:rPr>
            </w:pPr>
            <w:r>
              <w:rPr>
                <w:sz w:val="18"/>
                <w:szCs w:val="20"/>
              </w:rPr>
              <w:t>F-1.5</w:t>
            </w:r>
            <w:r w:rsidR="002A5F57">
              <w:rPr>
                <w:sz w:val="18"/>
                <w:szCs w:val="20"/>
              </w:rPr>
              <w:t>.4</w:t>
            </w:r>
          </w:p>
        </w:tc>
        <w:sdt>
          <w:sdtPr>
            <w:rPr>
              <w:sz w:val="18"/>
              <w:szCs w:val="18"/>
            </w:rPr>
            <w:id w:val="-15245818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43910F9B" w14:textId="3E63997F" w:rsidR="002A5F57" w:rsidRPr="00083B5A" w:rsidRDefault="00747EE0" w:rsidP="00F829E1">
                <w:pPr>
                  <w:rPr>
                    <w:sz w:val="18"/>
                    <w:szCs w:val="18"/>
                  </w:rPr>
                </w:pPr>
                <w:r>
                  <w:rPr>
                    <w:sz w:val="18"/>
                    <w:szCs w:val="18"/>
                  </w:rPr>
                  <w:t>Jeremy</w:t>
                </w:r>
              </w:p>
            </w:tc>
          </w:sdtContent>
        </w:sdt>
        <w:tc>
          <w:tcPr>
            <w:tcW w:w="2676" w:type="dxa"/>
          </w:tcPr>
          <w:p w14:paraId="2F108A85" w14:textId="77777777" w:rsidR="002A5F57" w:rsidRPr="00EA759C" w:rsidRDefault="002A5F57" w:rsidP="00F829E1">
            <w:pPr>
              <w:rPr>
                <w:sz w:val="18"/>
              </w:rPr>
            </w:pPr>
            <w:r>
              <w:rPr>
                <w:sz w:val="18"/>
              </w:rPr>
              <w:t>La partition est générée à partir des notes précédemment enregistrées.</w:t>
            </w:r>
          </w:p>
        </w:tc>
      </w:tr>
    </w:tbl>
    <w:p w14:paraId="735054C9" w14:textId="77777777" w:rsidR="002A5F57" w:rsidRDefault="002A5F57" w:rsidP="002A5F57"/>
    <w:tbl>
      <w:tblPr>
        <w:tblStyle w:val="Grilledutableau"/>
        <w:tblW w:w="9387" w:type="dxa"/>
        <w:tblLook w:val="04A0" w:firstRow="1" w:lastRow="0" w:firstColumn="1" w:lastColumn="0" w:noHBand="0" w:noVBand="1"/>
      </w:tblPr>
      <w:tblGrid>
        <w:gridCol w:w="988"/>
        <w:gridCol w:w="2664"/>
        <w:gridCol w:w="1398"/>
        <w:gridCol w:w="4337"/>
      </w:tblGrid>
      <w:tr w:rsidR="002A5F57" w:rsidRPr="00EA759C" w14:paraId="4EB99DEB" w14:textId="77777777" w:rsidTr="00F829E1">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6BD1A877" w14:textId="77777777" w:rsidR="002A5F57" w:rsidRPr="00EA759C" w:rsidRDefault="002A5F57" w:rsidP="00F829E1">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6538CA66" w14:textId="77777777" w:rsidR="002A5F57" w:rsidRPr="00EA759C" w:rsidRDefault="002A5F57" w:rsidP="00F829E1">
            <w:pPr>
              <w:jc w:val="center"/>
            </w:pPr>
            <w:r w:rsidRPr="00EA759C">
              <w:t>Résultat des tests</w:t>
            </w:r>
          </w:p>
        </w:tc>
      </w:tr>
      <w:tr w:rsidR="002A5F57" w:rsidRPr="00EA759C" w14:paraId="6AC573C2" w14:textId="77777777" w:rsidTr="00F829E1">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41EC2BAB" w14:textId="77777777" w:rsidR="002A5F57" w:rsidRPr="00EA759C" w:rsidRDefault="002A5F57" w:rsidP="00F829E1">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1C541D29" w14:textId="77777777" w:rsidR="002A5F57" w:rsidRPr="00EA759C" w:rsidRDefault="002A5F57" w:rsidP="00F829E1">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61EF5FCC" w14:textId="77777777" w:rsidR="002A5F57" w:rsidRPr="00EA759C" w:rsidRDefault="002A5F57" w:rsidP="00F829E1">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373AEDE6" w14:textId="77777777" w:rsidR="002A5F57" w:rsidRPr="00EA759C" w:rsidRDefault="002A5F57" w:rsidP="00F829E1">
            <w:pPr>
              <w:jc w:val="center"/>
              <w:rPr>
                <w:sz w:val="20"/>
              </w:rPr>
            </w:pPr>
            <w:r w:rsidRPr="00EA759C">
              <w:rPr>
                <w:sz w:val="20"/>
              </w:rPr>
              <w:t>Commentaires</w:t>
            </w:r>
          </w:p>
        </w:tc>
      </w:tr>
      <w:tr w:rsidR="00547F05" w:rsidRPr="00EA759C" w14:paraId="03229C05" w14:textId="77777777" w:rsidTr="00462ABF">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33F6C633" w14:textId="6C17ABCF" w:rsidR="00547F05" w:rsidRPr="00EA759C" w:rsidRDefault="00547F05" w:rsidP="00547F05">
            <w:pPr>
              <w:jc w:val="center"/>
              <w:rPr>
                <w:sz w:val="20"/>
                <w:szCs w:val="20"/>
              </w:rPr>
            </w:pPr>
            <w:r w:rsidRPr="00EA759C">
              <w:rPr>
                <w:sz w:val="20"/>
                <w:szCs w:val="20"/>
              </w:rPr>
              <w:t>F-1.</w:t>
            </w:r>
            <w:r>
              <w:rPr>
                <w:sz w:val="20"/>
                <w:szCs w:val="20"/>
              </w:rPr>
              <w:t>5</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B3E612B" w14:textId="0BCE0D1A" w:rsidR="00547F05" w:rsidRPr="00EA759C" w:rsidRDefault="00547F05" w:rsidP="00547F05">
            <w:pPr>
              <w:jc w:val="left"/>
              <w:rPr>
                <w:sz w:val="20"/>
                <w:szCs w:val="20"/>
              </w:rPr>
            </w:pPr>
            <w:r>
              <w:rPr>
                <w:sz w:val="20"/>
                <w:szCs w:val="20"/>
              </w:rPr>
              <w:t>Génération de partition par port Jack</w:t>
            </w:r>
          </w:p>
        </w:tc>
      </w:tr>
      <w:tr w:rsidR="002A5F57" w:rsidRPr="00EA759C" w14:paraId="670C5254"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61C826C9" w14:textId="59775B30" w:rsidR="002A5F57" w:rsidRPr="00EA759C" w:rsidRDefault="00F05C29" w:rsidP="00F829E1">
            <w:pPr>
              <w:jc w:val="center"/>
              <w:rPr>
                <w:sz w:val="18"/>
                <w:szCs w:val="18"/>
              </w:rPr>
            </w:pPr>
            <w:r>
              <w:rPr>
                <w:sz w:val="18"/>
                <w:szCs w:val="18"/>
              </w:rPr>
              <w:t>F-1.5</w:t>
            </w:r>
            <w:r w:rsidR="002A5F57">
              <w:rPr>
                <w:sz w:val="18"/>
                <w:szCs w:val="18"/>
              </w:rPr>
              <w:t>.1</w:t>
            </w:r>
          </w:p>
        </w:tc>
        <w:tc>
          <w:tcPr>
            <w:tcW w:w="2664" w:type="dxa"/>
            <w:tcBorders>
              <w:top w:val="single" w:sz="4" w:space="0" w:color="auto"/>
              <w:left w:val="single" w:sz="4" w:space="0" w:color="auto"/>
              <w:bottom w:val="single" w:sz="4" w:space="0" w:color="auto"/>
              <w:right w:val="single" w:sz="4" w:space="0" w:color="auto"/>
            </w:tcBorders>
          </w:tcPr>
          <w:p w14:paraId="5684C4FD" w14:textId="77777777" w:rsidR="002A5F57" w:rsidRPr="00EA759C" w:rsidRDefault="002A5F57" w:rsidP="00F829E1">
            <w:pPr>
              <w:jc w:val="left"/>
              <w:rPr>
                <w:sz w:val="18"/>
                <w:szCs w:val="18"/>
              </w:rPr>
            </w:pPr>
            <w:r>
              <w:rPr>
                <w:sz w:val="18"/>
                <w:szCs w:val="18"/>
              </w:rPr>
              <w:t>Lancer le métronome</w:t>
            </w:r>
          </w:p>
        </w:tc>
        <w:tc>
          <w:tcPr>
            <w:tcW w:w="1398" w:type="dxa"/>
            <w:tcBorders>
              <w:top w:val="single" w:sz="4" w:space="0" w:color="auto"/>
              <w:left w:val="single" w:sz="4" w:space="0" w:color="auto"/>
              <w:bottom w:val="single" w:sz="4" w:space="0" w:color="auto"/>
              <w:right w:val="single" w:sz="4" w:space="0" w:color="auto"/>
            </w:tcBorders>
          </w:tcPr>
          <w:p w14:paraId="3E85F1D5" w14:textId="77777777" w:rsidR="002A5F57" w:rsidRDefault="00D0071C" w:rsidP="00F829E1">
            <w:pPr>
              <w:jc w:val="left"/>
              <w:rPr>
                <w:sz w:val="18"/>
                <w:szCs w:val="18"/>
              </w:rPr>
            </w:pPr>
            <w:sdt>
              <w:sdtPr>
                <w:rPr>
                  <w:sz w:val="18"/>
                  <w:szCs w:val="18"/>
                </w:rPr>
                <w:id w:val="-686597488"/>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OK     </w:t>
            </w:r>
            <w:sdt>
              <w:sdtPr>
                <w:rPr>
                  <w:sz w:val="18"/>
                  <w:szCs w:val="18"/>
                </w:rPr>
                <w:id w:val="-1974045456"/>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KO</w:t>
            </w:r>
          </w:p>
          <w:p w14:paraId="339B3CA4" w14:textId="77777777" w:rsidR="002A5F57" w:rsidRPr="00EA759C" w:rsidRDefault="00D0071C" w:rsidP="00F829E1">
            <w:pPr>
              <w:rPr>
                <w:sz w:val="18"/>
                <w:szCs w:val="18"/>
              </w:rPr>
            </w:pPr>
            <w:sdt>
              <w:sdtPr>
                <w:rPr>
                  <w:sz w:val="18"/>
                  <w:szCs w:val="18"/>
                </w:rPr>
                <w:id w:val="2127810205"/>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NT     </w:t>
            </w:r>
            <w:sdt>
              <w:sdtPr>
                <w:rPr>
                  <w:sz w:val="18"/>
                  <w:szCs w:val="18"/>
                </w:rPr>
                <w:id w:val="-883565194"/>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65722542" w14:textId="77777777" w:rsidR="002A5F57" w:rsidRPr="00EA759C" w:rsidRDefault="002A5F57" w:rsidP="00F829E1">
            <w:pPr>
              <w:rPr>
                <w:sz w:val="18"/>
                <w:szCs w:val="18"/>
              </w:rPr>
            </w:pPr>
          </w:p>
        </w:tc>
      </w:tr>
      <w:tr w:rsidR="002A5F57" w:rsidRPr="00EA759C" w14:paraId="419B07A6"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5EBF5C4C" w14:textId="101F5DAF" w:rsidR="002A5F57" w:rsidRPr="00EA759C" w:rsidRDefault="00F05C29" w:rsidP="00F829E1">
            <w:pPr>
              <w:jc w:val="center"/>
              <w:rPr>
                <w:sz w:val="18"/>
                <w:szCs w:val="18"/>
              </w:rPr>
            </w:pPr>
            <w:r>
              <w:rPr>
                <w:sz w:val="18"/>
                <w:szCs w:val="18"/>
              </w:rPr>
              <w:t>F-1.5</w:t>
            </w:r>
            <w:r w:rsidR="002A5F57">
              <w:rPr>
                <w:sz w:val="18"/>
                <w:szCs w:val="18"/>
              </w:rPr>
              <w:t>.2</w:t>
            </w:r>
          </w:p>
        </w:tc>
        <w:tc>
          <w:tcPr>
            <w:tcW w:w="2664" w:type="dxa"/>
            <w:tcBorders>
              <w:top w:val="single" w:sz="4" w:space="0" w:color="auto"/>
              <w:left w:val="single" w:sz="4" w:space="0" w:color="auto"/>
              <w:bottom w:val="single" w:sz="4" w:space="0" w:color="auto"/>
              <w:right w:val="single" w:sz="4" w:space="0" w:color="auto"/>
            </w:tcBorders>
          </w:tcPr>
          <w:p w14:paraId="6E44AC25" w14:textId="77777777" w:rsidR="002A5F57" w:rsidRPr="00EA759C" w:rsidRDefault="002A5F57" w:rsidP="00F829E1">
            <w:pPr>
              <w:jc w:val="left"/>
              <w:rPr>
                <w:sz w:val="18"/>
                <w:szCs w:val="18"/>
              </w:rPr>
            </w:pPr>
            <w:r>
              <w:rPr>
                <w:sz w:val="18"/>
                <w:szCs w:val="18"/>
              </w:rPr>
              <w:t>Enregistrer le morceau</w:t>
            </w:r>
          </w:p>
        </w:tc>
        <w:tc>
          <w:tcPr>
            <w:tcW w:w="1398" w:type="dxa"/>
            <w:tcBorders>
              <w:top w:val="single" w:sz="4" w:space="0" w:color="auto"/>
              <w:left w:val="single" w:sz="4" w:space="0" w:color="auto"/>
              <w:bottom w:val="single" w:sz="4" w:space="0" w:color="auto"/>
              <w:right w:val="single" w:sz="4" w:space="0" w:color="auto"/>
            </w:tcBorders>
          </w:tcPr>
          <w:p w14:paraId="5B8CEDCB" w14:textId="77777777" w:rsidR="002A5F57" w:rsidRDefault="00D0071C" w:rsidP="00F829E1">
            <w:pPr>
              <w:jc w:val="left"/>
              <w:rPr>
                <w:sz w:val="18"/>
                <w:szCs w:val="18"/>
              </w:rPr>
            </w:pPr>
            <w:sdt>
              <w:sdtPr>
                <w:rPr>
                  <w:sz w:val="18"/>
                  <w:szCs w:val="18"/>
                </w:rPr>
                <w:id w:val="1479721034"/>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OK     </w:t>
            </w:r>
            <w:sdt>
              <w:sdtPr>
                <w:rPr>
                  <w:sz w:val="18"/>
                  <w:szCs w:val="18"/>
                </w:rPr>
                <w:id w:val="742998993"/>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KO</w:t>
            </w:r>
          </w:p>
          <w:p w14:paraId="488B6361" w14:textId="77777777" w:rsidR="002A5F57" w:rsidRPr="00EA759C" w:rsidRDefault="00D0071C" w:rsidP="00F829E1">
            <w:pPr>
              <w:rPr>
                <w:sz w:val="18"/>
                <w:szCs w:val="18"/>
              </w:rPr>
            </w:pPr>
            <w:sdt>
              <w:sdtPr>
                <w:rPr>
                  <w:sz w:val="18"/>
                  <w:szCs w:val="18"/>
                </w:rPr>
                <w:id w:val="142945549"/>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NT     </w:t>
            </w:r>
            <w:sdt>
              <w:sdtPr>
                <w:rPr>
                  <w:sz w:val="18"/>
                  <w:szCs w:val="18"/>
                </w:rPr>
                <w:id w:val="-1804540363"/>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267069E4" w14:textId="77777777" w:rsidR="002A5F57" w:rsidRPr="00EA759C" w:rsidRDefault="002A5F57" w:rsidP="00F829E1">
            <w:pPr>
              <w:rPr>
                <w:sz w:val="18"/>
                <w:szCs w:val="18"/>
              </w:rPr>
            </w:pPr>
          </w:p>
        </w:tc>
      </w:tr>
      <w:tr w:rsidR="002A5F57" w:rsidRPr="00EA759C" w14:paraId="4C2B9419" w14:textId="77777777" w:rsidTr="00C27A24">
        <w:trPr>
          <w:trHeight w:val="737"/>
        </w:trPr>
        <w:tc>
          <w:tcPr>
            <w:tcW w:w="988" w:type="dxa"/>
            <w:tcBorders>
              <w:top w:val="single" w:sz="4" w:space="0" w:color="auto"/>
              <w:left w:val="single" w:sz="4" w:space="0" w:color="auto"/>
              <w:bottom w:val="single" w:sz="4" w:space="0" w:color="auto"/>
              <w:right w:val="single" w:sz="4" w:space="0" w:color="auto"/>
            </w:tcBorders>
          </w:tcPr>
          <w:p w14:paraId="73815181" w14:textId="2C45269E" w:rsidR="002A5F57" w:rsidRPr="00EA759C" w:rsidRDefault="00F05C29" w:rsidP="00F829E1">
            <w:pPr>
              <w:jc w:val="center"/>
              <w:rPr>
                <w:sz w:val="18"/>
                <w:szCs w:val="18"/>
              </w:rPr>
            </w:pPr>
            <w:r>
              <w:rPr>
                <w:sz w:val="18"/>
                <w:szCs w:val="18"/>
              </w:rPr>
              <w:t>F-1.5</w:t>
            </w:r>
            <w:r w:rsidR="002A5F57">
              <w:rPr>
                <w:sz w:val="18"/>
                <w:szCs w:val="18"/>
              </w:rPr>
              <w:t>.3</w:t>
            </w:r>
          </w:p>
        </w:tc>
        <w:tc>
          <w:tcPr>
            <w:tcW w:w="2664" w:type="dxa"/>
            <w:tcBorders>
              <w:top w:val="single" w:sz="4" w:space="0" w:color="auto"/>
              <w:left w:val="single" w:sz="4" w:space="0" w:color="auto"/>
              <w:bottom w:val="single" w:sz="4" w:space="0" w:color="auto"/>
              <w:right w:val="single" w:sz="4" w:space="0" w:color="auto"/>
            </w:tcBorders>
          </w:tcPr>
          <w:p w14:paraId="4320B8C6" w14:textId="77777777" w:rsidR="002A5F57" w:rsidRPr="00EA759C" w:rsidRDefault="002A5F57" w:rsidP="00F829E1">
            <w:pPr>
              <w:jc w:val="left"/>
              <w:rPr>
                <w:sz w:val="18"/>
                <w:szCs w:val="18"/>
              </w:rPr>
            </w:pPr>
            <w:r>
              <w:rPr>
                <w:sz w:val="18"/>
                <w:szCs w:val="18"/>
              </w:rPr>
              <w:t>Récupérer les notes</w:t>
            </w:r>
          </w:p>
        </w:tc>
        <w:tc>
          <w:tcPr>
            <w:tcW w:w="1398" w:type="dxa"/>
            <w:tcBorders>
              <w:top w:val="single" w:sz="4" w:space="0" w:color="auto"/>
              <w:left w:val="single" w:sz="4" w:space="0" w:color="auto"/>
              <w:bottom w:val="single" w:sz="4" w:space="0" w:color="auto"/>
              <w:right w:val="single" w:sz="4" w:space="0" w:color="auto"/>
            </w:tcBorders>
          </w:tcPr>
          <w:p w14:paraId="595D67F5" w14:textId="77777777" w:rsidR="002A5F57" w:rsidRDefault="00D0071C" w:rsidP="00F829E1">
            <w:pPr>
              <w:jc w:val="left"/>
              <w:rPr>
                <w:sz w:val="18"/>
                <w:szCs w:val="18"/>
              </w:rPr>
            </w:pPr>
            <w:sdt>
              <w:sdtPr>
                <w:rPr>
                  <w:sz w:val="18"/>
                  <w:szCs w:val="18"/>
                </w:rPr>
                <w:id w:val="-599418178"/>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OK     </w:t>
            </w:r>
            <w:sdt>
              <w:sdtPr>
                <w:rPr>
                  <w:sz w:val="18"/>
                  <w:szCs w:val="18"/>
                </w:rPr>
                <w:id w:val="-561481641"/>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KO</w:t>
            </w:r>
          </w:p>
          <w:p w14:paraId="6F6A0EA6" w14:textId="77777777" w:rsidR="002A5F57" w:rsidRPr="00EA759C" w:rsidRDefault="00D0071C" w:rsidP="00F829E1">
            <w:pPr>
              <w:rPr>
                <w:sz w:val="18"/>
                <w:szCs w:val="18"/>
              </w:rPr>
            </w:pPr>
            <w:sdt>
              <w:sdtPr>
                <w:rPr>
                  <w:sz w:val="18"/>
                  <w:szCs w:val="18"/>
                </w:rPr>
                <w:id w:val="-75980780"/>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NT     </w:t>
            </w:r>
            <w:sdt>
              <w:sdtPr>
                <w:rPr>
                  <w:sz w:val="18"/>
                  <w:szCs w:val="18"/>
                </w:rPr>
                <w:id w:val="2003004253"/>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NA</w:t>
            </w:r>
          </w:p>
        </w:tc>
        <w:tc>
          <w:tcPr>
            <w:tcW w:w="4337" w:type="dxa"/>
            <w:tcBorders>
              <w:top w:val="single" w:sz="4" w:space="0" w:color="auto"/>
              <w:left w:val="single" w:sz="4" w:space="0" w:color="auto"/>
              <w:bottom w:val="single" w:sz="4" w:space="0" w:color="auto"/>
              <w:right w:val="single" w:sz="4" w:space="0" w:color="auto"/>
            </w:tcBorders>
          </w:tcPr>
          <w:p w14:paraId="52C0DEAE" w14:textId="77777777" w:rsidR="002A5F57" w:rsidRPr="00EA759C" w:rsidRDefault="002A5F57" w:rsidP="00F829E1">
            <w:pPr>
              <w:rPr>
                <w:sz w:val="18"/>
                <w:szCs w:val="18"/>
              </w:rPr>
            </w:pPr>
          </w:p>
        </w:tc>
      </w:tr>
      <w:tr w:rsidR="002A5F57" w:rsidRPr="00EA759C" w14:paraId="007276AF" w14:textId="77777777" w:rsidTr="00F829E1">
        <w:trPr>
          <w:trHeight w:val="737"/>
        </w:trPr>
        <w:tc>
          <w:tcPr>
            <w:tcW w:w="988" w:type="dxa"/>
            <w:tcBorders>
              <w:top w:val="single" w:sz="4" w:space="0" w:color="auto"/>
              <w:left w:val="single" w:sz="4" w:space="0" w:color="auto"/>
              <w:bottom w:val="single" w:sz="8" w:space="0" w:color="auto"/>
              <w:right w:val="single" w:sz="4" w:space="0" w:color="auto"/>
            </w:tcBorders>
          </w:tcPr>
          <w:p w14:paraId="3EDD6996" w14:textId="1A6A8666" w:rsidR="002A5F57" w:rsidRPr="00EA759C" w:rsidRDefault="00F05C29" w:rsidP="00F829E1">
            <w:pPr>
              <w:jc w:val="center"/>
              <w:rPr>
                <w:sz w:val="18"/>
                <w:szCs w:val="18"/>
              </w:rPr>
            </w:pPr>
            <w:r>
              <w:rPr>
                <w:sz w:val="18"/>
                <w:szCs w:val="18"/>
              </w:rPr>
              <w:t>F-1.5</w:t>
            </w:r>
            <w:r w:rsidR="002A5F57">
              <w:rPr>
                <w:sz w:val="18"/>
                <w:szCs w:val="18"/>
              </w:rPr>
              <w:t>.4</w:t>
            </w:r>
          </w:p>
        </w:tc>
        <w:tc>
          <w:tcPr>
            <w:tcW w:w="2664" w:type="dxa"/>
            <w:tcBorders>
              <w:top w:val="single" w:sz="4" w:space="0" w:color="auto"/>
              <w:left w:val="single" w:sz="4" w:space="0" w:color="auto"/>
              <w:bottom w:val="single" w:sz="8" w:space="0" w:color="auto"/>
              <w:right w:val="single" w:sz="4" w:space="0" w:color="auto"/>
            </w:tcBorders>
          </w:tcPr>
          <w:p w14:paraId="4F28658D" w14:textId="77777777" w:rsidR="002A5F57" w:rsidRPr="00EA759C" w:rsidRDefault="002A5F57" w:rsidP="00F829E1">
            <w:pPr>
              <w:jc w:val="left"/>
              <w:rPr>
                <w:sz w:val="18"/>
                <w:szCs w:val="18"/>
              </w:rPr>
            </w:pPr>
            <w:r>
              <w:rPr>
                <w:sz w:val="18"/>
                <w:szCs w:val="18"/>
              </w:rPr>
              <w:t>Ajouter les notes à la partition</w:t>
            </w:r>
          </w:p>
        </w:tc>
        <w:tc>
          <w:tcPr>
            <w:tcW w:w="1398" w:type="dxa"/>
            <w:tcBorders>
              <w:top w:val="single" w:sz="4" w:space="0" w:color="auto"/>
              <w:left w:val="single" w:sz="4" w:space="0" w:color="auto"/>
              <w:bottom w:val="single" w:sz="8" w:space="0" w:color="auto"/>
              <w:right w:val="single" w:sz="4" w:space="0" w:color="auto"/>
            </w:tcBorders>
          </w:tcPr>
          <w:p w14:paraId="5BCCA5B1" w14:textId="77777777" w:rsidR="002A5F57" w:rsidRDefault="00D0071C" w:rsidP="00F829E1">
            <w:pPr>
              <w:jc w:val="left"/>
              <w:rPr>
                <w:sz w:val="18"/>
                <w:szCs w:val="18"/>
              </w:rPr>
            </w:pPr>
            <w:sdt>
              <w:sdtPr>
                <w:rPr>
                  <w:sz w:val="18"/>
                  <w:szCs w:val="18"/>
                </w:rPr>
                <w:id w:val="660823159"/>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OK     </w:t>
            </w:r>
            <w:sdt>
              <w:sdtPr>
                <w:rPr>
                  <w:sz w:val="18"/>
                  <w:szCs w:val="18"/>
                </w:rPr>
                <w:id w:val="-1615657750"/>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KO</w:t>
            </w:r>
          </w:p>
          <w:p w14:paraId="54FD5E7A" w14:textId="77777777" w:rsidR="002A5F57" w:rsidRPr="00EA759C" w:rsidRDefault="00D0071C" w:rsidP="00F829E1">
            <w:pPr>
              <w:rPr>
                <w:sz w:val="18"/>
                <w:szCs w:val="18"/>
              </w:rPr>
            </w:pPr>
            <w:sdt>
              <w:sdtPr>
                <w:rPr>
                  <w:sz w:val="18"/>
                  <w:szCs w:val="18"/>
                </w:rPr>
                <w:id w:val="-1004358813"/>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Pr>
                <w:sz w:val="18"/>
                <w:szCs w:val="18"/>
              </w:rPr>
              <w:t xml:space="preserve"> NT     </w:t>
            </w:r>
            <w:sdt>
              <w:sdtPr>
                <w:rPr>
                  <w:sz w:val="18"/>
                  <w:szCs w:val="18"/>
                </w:rPr>
                <w:id w:val="1269051801"/>
                <w14:checkbox>
                  <w14:checked w14:val="0"/>
                  <w14:checkedState w14:val="2612" w14:font="MS Gothic"/>
                  <w14:uncheckedState w14:val="2610" w14:font="MS Gothic"/>
                </w14:checkbox>
              </w:sdtPr>
              <w:sdtEndPr/>
              <w:sdtContent>
                <w:r w:rsidR="002A5F57">
                  <w:rPr>
                    <w:rFonts w:ascii="MS Gothic" w:eastAsia="MS Gothic" w:hAnsi="MS Gothic" w:hint="eastAsia"/>
                    <w:sz w:val="18"/>
                    <w:szCs w:val="18"/>
                  </w:rPr>
                  <w:t>☐</w:t>
                </w:r>
              </w:sdtContent>
            </w:sdt>
            <w:r w:rsidR="002A5F57" w:rsidRPr="00EA759C">
              <w:rPr>
                <w:sz w:val="18"/>
                <w:szCs w:val="18"/>
              </w:rPr>
              <w:t xml:space="preserve"> </w:t>
            </w:r>
            <w:r w:rsidR="002A5F57">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171E4CBC" w14:textId="77777777" w:rsidR="002A5F57" w:rsidRPr="00EA759C" w:rsidRDefault="002A5F57" w:rsidP="00F829E1">
            <w:pPr>
              <w:rPr>
                <w:sz w:val="18"/>
                <w:szCs w:val="18"/>
              </w:rPr>
            </w:pPr>
          </w:p>
        </w:tc>
      </w:tr>
    </w:tbl>
    <w:p w14:paraId="149B99C5" w14:textId="7FAAA604" w:rsidR="00F031EF" w:rsidRDefault="00F031EF">
      <w:pPr>
        <w:jc w:val="left"/>
      </w:pPr>
    </w:p>
    <w:p w14:paraId="50AFE8B4" w14:textId="77777777" w:rsidR="00F031EF" w:rsidRDefault="00F031EF">
      <w:pPr>
        <w:jc w:val="left"/>
      </w:pPr>
    </w:p>
    <w:tbl>
      <w:tblPr>
        <w:tblStyle w:val="MusicSheetWriterTableHeadingRow"/>
        <w:tblW w:w="9351" w:type="dxa"/>
        <w:jc w:val="left"/>
        <w:tblLook w:val="04A0" w:firstRow="1" w:lastRow="0" w:firstColumn="1" w:lastColumn="0" w:noHBand="0" w:noVBand="1"/>
      </w:tblPr>
      <w:tblGrid>
        <w:gridCol w:w="846"/>
        <w:gridCol w:w="3260"/>
        <w:gridCol w:w="1530"/>
        <w:gridCol w:w="1039"/>
        <w:gridCol w:w="2676"/>
      </w:tblGrid>
      <w:tr w:rsidR="00994A5A" w:rsidRPr="00EA759C" w14:paraId="18E079C0"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6" w:type="dxa"/>
          </w:tcPr>
          <w:p w14:paraId="64FAAF5F" w14:textId="77777777" w:rsidR="00994A5A" w:rsidRPr="00EA759C" w:rsidRDefault="00994A5A" w:rsidP="003913B5">
            <w:r w:rsidRPr="00EA759C">
              <w:t>No.</w:t>
            </w:r>
          </w:p>
        </w:tc>
        <w:tc>
          <w:tcPr>
            <w:tcW w:w="3260" w:type="dxa"/>
          </w:tcPr>
          <w:p w14:paraId="0026ADB3" w14:textId="77777777" w:rsidR="00994A5A" w:rsidRPr="00EA759C" w:rsidRDefault="00994A5A" w:rsidP="003913B5">
            <w:r w:rsidRPr="00EA759C">
              <w:t>Action</w:t>
            </w:r>
          </w:p>
        </w:tc>
        <w:tc>
          <w:tcPr>
            <w:tcW w:w="1530" w:type="dxa"/>
          </w:tcPr>
          <w:p w14:paraId="66E26BDD" w14:textId="77777777" w:rsidR="00994A5A" w:rsidRPr="00EA759C" w:rsidRDefault="00994A5A" w:rsidP="003913B5">
            <w:r w:rsidRPr="00EA759C">
              <w:t xml:space="preserve">No. Fonction </w:t>
            </w:r>
          </w:p>
        </w:tc>
        <w:tc>
          <w:tcPr>
            <w:tcW w:w="1039" w:type="dxa"/>
          </w:tcPr>
          <w:p w14:paraId="1750F433" w14:textId="77777777" w:rsidR="00994A5A" w:rsidRPr="00EA759C" w:rsidRDefault="00994A5A" w:rsidP="003913B5">
            <w:r w:rsidRPr="00EA759C">
              <w:t>Sujet</w:t>
            </w:r>
          </w:p>
        </w:tc>
        <w:tc>
          <w:tcPr>
            <w:tcW w:w="2676" w:type="dxa"/>
          </w:tcPr>
          <w:p w14:paraId="17B51482" w14:textId="77777777" w:rsidR="00994A5A" w:rsidRPr="00EA759C" w:rsidRDefault="00994A5A" w:rsidP="003913B5">
            <w:r w:rsidRPr="00EA759C">
              <w:t>Commentaire</w:t>
            </w:r>
          </w:p>
        </w:tc>
      </w:tr>
      <w:tr w:rsidR="00CC0300" w:rsidRPr="00EA759C" w14:paraId="6F91A141" w14:textId="77777777" w:rsidTr="00F15C05">
        <w:trPr>
          <w:jc w:val="left"/>
        </w:trPr>
        <w:tc>
          <w:tcPr>
            <w:tcW w:w="846" w:type="dxa"/>
          </w:tcPr>
          <w:p w14:paraId="581E93C4" w14:textId="1FF21A4C" w:rsidR="00CC0300" w:rsidRPr="00EA759C" w:rsidRDefault="00F05C29" w:rsidP="00611C8A">
            <w:pPr>
              <w:rPr>
                <w:sz w:val="18"/>
              </w:rPr>
            </w:pPr>
            <w:r>
              <w:rPr>
                <w:sz w:val="18"/>
              </w:rPr>
              <w:t>A-1.028</w:t>
            </w:r>
          </w:p>
        </w:tc>
        <w:tc>
          <w:tcPr>
            <w:tcW w:w="3260" w:type="dxa"/>
          </w:tcPr>
          <w:p w14:paraId="281798DA" w14:textId="4F24FD91" w:rsidR="00CC0300" w:rsidRDefault="00B855BE" w:rsidP="00611C8A">
            <w:pPr>
              <w:jc w:val="left"/>
              <w:rPr>
                <w:sz w:val="18"/>
              </w:rPr>
            </w:pPr>
            <w:r>
              <w:rPr>
                <w:sz w:val="18"/>
              </w:rPr>
              <w:t>Importer une partition</w:t>
            </w:r>
            <w:r w:rsidR="00CC0300">
              <w:rPr>
                <w:sz w:val="18"/>
              </w:rPr>
              <w:t xml:space="preserve"> </w:t>
            </w:r>
            <w:r>
              <w:rPr>
                <w:sz w:val="18"/>
              </w:rPr>
              <w:t xml:space="preserve">au format </w:t>
            </w:r>
            <w:proofErr w:type="spellStart"/>
            <w:r w:rsidR="003C0798">
              <w:rPr>
                <w:sz w:val="18"/>
              </w:rPr>
              <w:t>Music</w:t>
            </w:r>
            <w:r w:rsidR="00CC0300">
              <w:rPr>
                <w:sz w:val="18"/>
              </w:rPr>
              <w:t>XML</w:t>
            </w:r>
            <w:proofErr w:type="spellEnd"/>
          </w:p>
        </w:tc>
        <w:tc>
          <w:tcPr>
            <w:tcW w:w="1530" w:type="dxa"/>
          </w:tcPr>
          <w:p w14:paraId="2C4FA416" w14:textId="1480A806" w:rsidR="00CC0300" w:rsidRPr="00EA759C" w:rsidRDefault="00CC0300" w:rsidP="00611C8A">
            <w:pPr>
              <w:rPr>
                <w:sz w:val="18"/>
                <w:szCs w:val="20"/>
              </w:rPr>
            </w:pPr>
            <w:r>
              <w:rPr>
                <w:sz w:val="18"/>
                <w:szCs w:val="20"/>
              </w:rPr>
              <w:t>F-1.1.5</w:t>
            </w:r>
          </w:p>
        </w:tc>
        <w:sdt>
          <w:sdtPr>
            <w:rPr>
              <w:sz w:val="18"/>
              <w:szCs w:val="18"/>
            </w:rPr>
            <w:id w:val="-102540446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1039" w:type="dxa"/>
              </w:tcPr>
              <w:p w14:paraId="06569F03" w14:textId="77777777" w:rsidR="00CC0300" w:rsidRPr="00083B5A" w:rsidRDefault="00CC0300" w:rsidP="00611C8A">
                <w:pPr>
                  <w:rPr>
                    <w:sz w:val="18"/>
                    <w:szCs w:val="18"/>
                  </w:rPr>
                </w:pPr>
                <w:r>
                  <w:rPr>
                    <w:sz w:val="18"/>
                    <w:szCs w:val="18"/>
                  </w:rPr>
                  <w:t>Julien</w:t>
                </w:r>
              </w:p>
            </w:tc>
          </w:sdtContent>
        </w:sdt>
        <w:tc>
          <w:tcPr>
            <w:tcW w:w="2676" w:type="dxa"/>
          </w:tcPr>
          <w:p w14:paraId="441EE059" w14:textId="0825133F" w:rsidR="00CC0300" w:rsidRPr="00EA759C" w:rsidRDefault="00CC0300" w:rsidP="00611C8A">
            <w:pPr>
              <w:rPr>
                <w:sz w:val="18"/>
              </w:rPr>
            </w:pPr>
            <w:r>
              <w:rPr>
                <w:sz w:val="18"/>
              </w:rPr>
              <w:t>La liste des projets ouverts doit maintenant contenir 3 projets : beta, génération MIDI et le nom du projet importer. Ce dernier doit être visible dans l’éditeur de partition.</w:t>
            </w:r>
          </w:p>
        </w:tc>
      </w:tr>
    </w:tbl>
    <w:p w14:paraId="65CEBFF0" w14:textId="2301E242" w:rsidR="005D386B" w:rsidRPr="00E306BA" w:rsidRDefault="005D386B" w:rsidP="00E306BA"/>
    <w:tbl>
      <w:tblPr>
        <w:tblStyle w:val="Grilledutableau"/>
        <w:tblW w:w="9387" w:type="dxa"/>
        <w:tblLook w:val="04A0" w:firstRow="1" w:lastRow="0" w:firstColumn="1" w:lastColumn="0" w:noHBand="0" w:noVBand="1"/>
      </w:tblPr>
      <w:tblGrid>
        <w:gridCol w:w="988"/>
        <w:gridCol w:w="2664"/>
        <w:gridCol w:w="1398"/>
        <w:gridCol w:w="4337"/>
      </w:tblGrid>
      <w:tr w:rsidR="009D6A93" w:rsidRPr="00EA759C" w14:paraId="109E4BB2" w14:textId="77777777" w:rsidTr="00E306BA">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6A51D08C" w14:textId="77777777" w:rsidR="009D6A93" w:rsidRPr="00EA759C" w:rsidRDefault="009D6A93" w:rsidP="00FF78D0">
            <w:pPr>
              <w:jc w:val="center"/>
            </w:pPr>
            <w:r w:rsidRPr="00EA759C">
              <w:t>Fonctionnalités</w:t>
            </w:r>
          </w:p>
        </w:tc>
        <w:tc>
          <w:tcPr>
            <w:tcW w:w="5735" w:type="dxa"/>
            <w:gridSpan w:val="2"/>
            <w:tcBorders>
              <w:top w:val="single" w:sz="12" w:space="0" w:color="auto"/>
              <w:left w:val="single" w:sz="4" w:space="0" w:color="auto"/>
              <w:bottom w:val="single" w:sz="4" w:space="0" w:color="auto"/>
              <w:right w:val="single" w:sz="4" w:space="0" w:color="auto"/>
            </w:tcBorders>
            <w:vAlign w:val="center"/>
          </w:tcPr>
          <w:p w14:paraId="5FBA7EC6" w14:textId="77777777" w:rsidR="009D6A93" w:rsidRPr="00EA759C" w:rsidRDefault="009D6A93" w:rsidP="00FF78D0">
            <w:pPr>
              <w:jc w:val="center"/>
            </w:pPr>
            <w:r w:rsidRPr="00EA759C">
              <w:t>Résultat des tests</w:t>
            </w:r>
          </w:p>
        </w:tc>
      </w:tr>
      <w:tr w:rsidR="009D6A93" w:rsidRPr="00EA759C" w14:paraId="3C0C837B" w14:textId="77777777" w:rsidTr="00E306BA">
        <w:trPr>
          <w:trHeight w:val="380"/>
        </w:trPr>
        <w:tc>
          <w:tcPr>
            <w:tcW w:w="988" w:type="dxa"/>
            <w:tcBorders>
              <w:top w:val="single" w:sz="4" w:space="0" w:color="auto"/>
              <w:left w:val="single" w:sz="4" w:space="0" w:color="auto"/>
              <w:bottom w:val="single" w:sz="12" w:space="0" w:color="auto"/>
              <w:right w:val="single" w:sz="4" w:space="0" w:color="auto"/>
            </w:tcBorders>
            <w:vAlign w:val="center"/>
          </w:tcPr>
          <w:p w14:paraId="23CAB65F" w14:textId="77777777" w:rsidR="009D6A93" w:rsidRPr="00EA759C" w:rsidRDefault="009D6A93" w:rsidP="00FF78D0">
            <w:pPr>
              <w:jc w:val="center"/>
              <w:rPr>
                <w:sz w:val="20"/>
              </w:rPr>
            </w:pPr>
            <w:r w:rsidRPr="00EA759C">
              <w:rPr>
                <w:sz w:val="20"/>
              </w:rPr>
              <w:t>No.</w:t>
            </w:r>
          </w:p>
        </w:tc>
        <w:tc>
          <w:tcPr>
            <w:tcW w:w="2664" w:type="dxa"/>
            <w:tcBorders>
              <w:top w:val="single" w:sz="4" w:space="0" w:color="auto"/>
              <w:left w:val="single" w:sz="4" w:space="0" w:color="auto"/>
              <w:bottom w:val="single" w:sz="12" w:space="0" w:color="auto"/>
              <w:right w:val="single" w:sz="4" w:space="0" w:color="auto"/>
            </w:tcBorders>
            <w:vAlign w:val="center"/>
          </w:tcPr>
          <w:p w14:paraId="32C311A9" w14:textId="77777777" w:rsidR="009D6A93" w:rsidRPr="00EA759C" w:rsidRDefault="009D6A93" w:rsidP="00FF78D0">
            <w:pPr>
              <w:jc w:val="center"/>
              <w:rPr>
                <w:sz w:val="20"/>
              </w:rPr>
            </w:pPr>
            <w:r w:rsidRPr="00EA759C">
              <w:rPr>
                <w:sz w:val="20"/>
              </w:rPr>
              <w:t>Nom</w:t>
            </w:r>
          </w:p>
        </w:tc>
        <w:tc>
          <w:tcPr>
            <w:tcW w:w="1398" w:type="dxa"/>
            <w:tcBorders>
              <w:top w:val="single" w:sz="4" w:space="0" w:color="auto"/>
              <w:left w:val="single" w:sz="4" w:space="0" w:color="auto"/>
              <w:bottom w:val="single" w:sz="12" w:space="0" w:color="auto"/>
              <w:right w:val="single" w:sz="4" w:space="0" w:color="auto"/>
            </w:tcBorders>
            <w:vAlign w:val="center"/>
          </w:tcPr>
          <w:p w14:paraId="00894E40" w14:textId="77777777" w:rsidR="009D6A93" w:rsidRPr="00EA759C" w:rsidRDefault="009D6A93" w:rsidP="00FF78D0">
            <w:pPr>
              <w:jc w:val="center"/>
              <w:rPr>
                <w:sz w:val="20"/>
              </w:rPr>
            </w:pPr>
            <w:r w:rsidRPr="00EA759C">
              <w:rPr>
                <w:sz w:val="20"/>
              </w:rPr>
              <w:t>Statut*</w:t>
            </w:r>
          </w:p>
        </w:tc>
        <w:tc>
          <w:tcPr>
            <w:tcW w:w="4337" w:type="dxa"/>
            <w:tcBorders>
              <w:top w:val="single" w:sz="4" w:space="0" w:color="auto"/>
              <w:left w:val="single" w:sz="4" w:space="0" w:color="auto"/>
              <w:bottom w:val="single" w:sz="12" w:space="0" w:color="auto"/>
              <w:right w:val="single" w:sz="4" w:space="0" w:color="auto"/>
            </w:tcBorders>
            <w:vAlign w:val="center"/>
          </w:tcPr>
          <w:p w14:paraId="2E8B962A" w14:textId="77777777" w:rsidR="009D6A93" w:rsidRPr="00EA759C" w:rsidRDefault="009D6A93" w:rsidP="00FF78D0">
            <w:pPr>
              <w:jc w:val="center"/>
              <w:rPr>
                <w:sz w:val="20"/>
              </w:rPr>
            </w:pPr>
            <w:r w:rsidRPr="00EA759C">
              <w:rPr>
                <w:sz w:val="20"/>
              </w:rPr>
              <w:t>Commentaires</w:t>
            </w:r>
          </w:p>
        </w:tc>
      </w:tr>
      <w:tr w:rsidR="00462ABF" w:rsidRPr="00EA759C" w14:paraId="500BFFAC" w14:textId="77777777" w:rsidTr="006C1A14">
        <w:trPr>
          <w:trHeight w:val="227"/>
        </w:trPr>
        <w:tc>
          <w:tcPr>
            <w:tcW w:w="988"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471CC9D5" w14:textId="77777777" w:rsidR="00462ABF" w:rsidRPr="00EA759C" w:rsidRDefault="00462ABF" w:rsidP="00FF78D0">
            <w:pPr>
              <w:jc w:val="center"/>
              <w:rPr>
                <w:sz w:val="20"/>
                <w:szCs w:val="20"/>
              </w:rPr>
            </w:pPr>
            <w:r w:rsidRPr="00EA759C">
              <w:rPr>
                <w:sz w:val="20"/>
                <w:szCs w:val="20"/>
              </w:rPr>
              <w:t>F-1.1</w:t>
            </w:r>
          </w:p>
        </w:tc>
        <w:tc>
          <w:tcPr>
            <w:tcW w:w="8399"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19E06193" w14:textId="6981581C" w:rsidR="00462ABF" w:rsidRPr="00EA759C" w:rsidRDefault="003A2536" w:rsidP="003A2536">
            <w:pPr>
              <w:jc w:val="left"/>
              <w:rPr>
                <w:sz w:val="20"/>
                <w:szCs w:val="20"/>
              </w:rPr>
            </w:pPr>
            <w:r>
              <w:rPr>
                <w:sz w:val="20"/>
                <w:szCs w:val="20"/>
              </w:rPr>
              <w:t>Gestion de</w:t>
            </w:r>
            <w:r w:rsidR="00462ABF">
              <w:rPr>
                <w:sz w:val="20"/>
                <w:szCs w:val="20"/>
              </w:rPr>
              <w:t xml:space="preserve"> projet</w:t>
            </w:r>
          </w:p>
        </w:tc>
      </w:tr>
      <w:tr w:rsidR="00E306BA" w:rsidRPr="00EA759C" w14:paraId="5B281FDB" w14:textId="77777777" w:rsidTr="00E306BA">
        <w:trPr>
          <w:trHeight w:val="737"/>
        </w:trPr>
        <w:tc>
          <w:tcPr>
            <w:tcW w:w="988" w:type="dxa"/>
            <w:tcBorders>
              <w:top w:val="single" w:sz="4" w:space="0" w:color="auto"/>
              <w:left w:val="single" w:sz="4" w:space="0" w:color="auto"/>
              <w:bottom w:val="single" w:sz="8" w:space="0" w:color="auto"/>
              <w:right w:val="single" w:sz="4" w:space="0" w:color="auto"/>
            </w:tcBorders>
          </w:tcPr>
          <w:p w14:paraId="7969017C" w14:textId="77777777" w:rsidR="00E306BA" w:rsidRPr="00EA759C" w:rsidRDefault="00E306BA" w:rsidP="00FF78D0">
            <w:pPr>
              <w:jc w:val="center"/>
              <w:rPr>
                <w:sz w:val="18"/>
                <w:szCs w:val="18"/>
              </w:rPr>
            </w:pPr>
            <w:r>
              <w:rPr>
                <w:sz w:val="18"/>
                <w:szCs w:val="18"/>
              </w:rPr>
              <w:t>F-1.1.5</w:t>
            </w:r>
          </w:p>
        </w:tc>
        <w:tc>
          <w:tcPr>
            <w:tcW w:w="2664" w:type="dxa"/>
            <w:tcBorders>
              <w:top w:val="single" w:sz="4" w:space="0" w:color="auto"/>
              <w:left w:val="single" w:sz="4" w:space="0" w:color="auto"/>
              <w:bottom w:val="single" w:sz="8" w:space="0" w:color="auto"/>
              <w:right w:val="single" w:sz="4" w:space="0" w:color="auto"/>
            </w:tcBorders>
          </w:tcPr>
          <w:p w14:paraId="4C6ADA46" w14:textId="77777777" w:rsidR="00E306BA" w:rsidRPr="00EA759C" w:rsidRDefault="00E306BA" w:rsidP="00FF78D0">
            <w:pPr>
              <w:jc w:val="left"/>
              <w:rPr>
                <w:sz w:val="18"/>
                <w:szCs w:val="18"/>
              </w:rPr>
            </w:pPr>
            <w:r>
              <w:rPr>
                <w:sz w:val="18"/>
                <w:szCs w:val="18"/>
              </w:rPr>
              <w:t>Importer un projet</w:t>
            </w:r>
          </w:p>
        </w:tc>
        <w:tc>
          <w:tcPr>
            <w:tcW w:w="1398" w:type="dxa"/>
            <w:tcBorders>
              <w:top w:val="single" w:sz="4" w:space="0" w:color="auto"/>
              <w:left w:val="single" w:sz="4" w:space="0" w:color="auto"/>
              <w:bottom w:val="single" w:sz="8" w:space="0" w:color="auto"/>
              <w:right w:val="single" w:sz="4" w:space="0" w:color="auto"/>
            </w:tcBorders>
          </w:tcPr>
          <w:p w14:paraId="2FFA9D86" w14:textId="77777777" w:rsidR="00E306BA" w:rsidRDefault="00D0071C" w:rsidP="00FF78D0">
            <w:pPr>
              <w:jc w:val="left"/>
              <w:rPr>
                <w:sz w:val="18"/>
                <w:szCs w:val="18"/>
              </w:rPr>
            </w:pPr>
            <w:sdt>
              <w:sdtPr>
                <w:rPr>
                  <w:sz w:val="18"/>
                  <w:szCs w:val="18"/>
                </w:rPr>
                <w:id w:val="337274676"/>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OK     </w:t>
            </w:r>
            <w:sdt>
              <w:sdtPr>
                <w:rPr>
                  <w:sz w:val="18"/>
                  <w:szCs w:val="18"/>
                </w:rPr>
                <w:id w:val="-1639874409"/>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KO</w:t>
            </w:r>
          </w:p>
          <w:p w14:paraId="3A447C62" w14:textId="3AA0FAAF" w:rsidR="00E306BA" w:rsidRPr="00EA759C" w:rsidRDefault="00D0071C" w:rsidP="00E306BA">
            <w:pPr>
              <w:rPr>
                <w:sz w:val="18"/>
                <w:szCs w:val="18"/>
              </w:rPr>
            </w:pPr>
            <w:sdt>
              <w:sdtPr>
                <w:rPr>
                  <w:sz w:val="18"/>
                  <w:szCs w:val="18"/>
                </w:rPr>
                <w:id w:val="-1970577808"/>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Pr>
                <w:sz w:val="18"/>
                <w:szCs w:val="18"/>
              </w:rPr>
              <w:t xml:space="preserve"> NT     </w:t>
            </w:r>
            <w:sdt>
              <w:sdtPr>
                <w:rPr>
                  <w:sz w:val="18"/>
                  <w:szCs w:val="18"/>
                </w:rPr>
                <w:id w:val="1414672021"/>
                <w14:checkbox>
                  <w14:checked w14:val="0"/>
                  <w14:checkedState w14:val="2612" w14:font="MS Gothic"/>
                  <w14:uncheckedState w14:val="2610" w14:font="MS Gothic"/>
                </w14:checkbox>
              </w:sdtPr>
              <w:sdtEndPr/>
              <w:sdtContent>
                <w:r w:rsidR="00E306BA">
                  <w:rPr>
                    <w:rFonts w:ascii="MS Gothic" w:eastAsia="MS Gothic" w:hAnsi="MS Gothic" w:hint="eastAsia"/>
                    <w:sz w:val="18"/>
                    <w:szCs w:val="18"/>
                  </w:rPr>
                  <w:t>☐</w:t>
                </w:r>
              </w:sdtContent>
            </w:sdt>
            <w:r w:rsidR="00E306BA" w:rsidRPr="00EA759C">
              <w:rPr>
                <w:sz w:val="18"/>
                <w:szCs w:val="18"/>
              </w:rPr>
              <w:t xml:space="preserve"> </w:t>
            </w:r>
            <w:r w:rsidR="00E306BA">
              <w:rPr>
                <w:sz w:val="18"/>
                <w:szCs w:val="18"/>
              </w:rPr>
              <w:t>NA</w:t>
            </w:r>
          </w:p>
        </w:tc>
        <w:tc>
          <w:tcPr>
            <w:tcW w:w="4337" w:type="dxa"/>
            <w:tcBorders>
              <w:top w:val="single" w:sz="4" w:space="0" w:color="auto"/>
              <w:left w:val="single" w:sz="4" w:space="0" w:color="auto"/>
              <w:bottom w:val="single" w:sz="8" w:space="0" w:color="auto"/>
              <w:right w:val="single" w:sz="4" w:space="0" w:color="auto"/>
            </w:tcBorders>
          </w:tcPr>
          <w:p w14:paraId="706483FB" w14:textId="62813360" w:rsidR="00E306BA" w:rsidRPr="00EA759C" w:rsidRDefault="00E306BA" w:rsidP="00FF78D0">
            <w:pPr>
              <w:rPr>
                <w:sz w:val="18"/>
                <w:szCs w:val="18"/>
              </w:rPr>
            </w:pPr>
          </w:p>
        </w:tc>
      </w:tr>
    </w:tbl>
    <w:p w14:paraId="4CBDE989" w14:textId="28CE7230" w:rsidR="00462ABF" w:rsidRDefault="00462ABF" w:rsidP="009D6A93"/>
    <w:p w14:paraId="12FF5DAD" w14:textId="77777777" w:rsidR="00462ABF" w:rsidRDefault="00462ABF">
      <w:pPr>
        <w:jc w:val="left"/>
      </w:pPr>
      <w:r>
        <w:br w:type="page"/>
      </w:r>
    </w:p>
    <w:p w14:paraId="356CC354" w14:textId="0C6E6476" w:rsidR="001C0A06" w:rsidRPr="00EA759C" w:rsidRDefault="00B855BE" w:rsidP="001C0A06">
      <w:pPr>
        <w:pStyle w:val="Titre2"/>
      </w:pPr>
      <w:bookmarkStart w:id="40" w:name="_Toc453543124"/>
      <w:r>
        <w:lastRenderedPageBreak/>
        <w:t>Site internet et applications mobiles</w:t>
      </w:r>
      <w:bookmarkEnd w:id="40"/>
    </w:p>
    <w:p w14:paraId="288E317A" w14:textId="77777777" w:rsidR="00C20FB0" w:rsidRPr="00EA759C" w:rsidRDefault="007F11E0" w:rsidP="007F11E0">
      <w:pPr>
        <w:pStyle w:val="Titre3"/>
      </w:pPr>
      <w:bookmarkStart w:id="41" w:name="_Toc453543125"/>
      <w:r w:rsidRPr="00EA759C">
        <w:t>Prérequis</w:t>
      </w:r>
      <w:bookmarkEnd w:id="41"/>
    </w:p>
    <w:p w14:paraId="720CE57E" w14:textId="77777777" w:rsidR="00987F5A" w:rsidRPr="00EA759C" w:rsidRDefault="00987F5A" w:rsidP="00987F5A">
      <w:r w:rsidRPr="00EA759C">
        <w:t>Données dans la base de données :</w:t>
      </w:r>
    </w:p>
    <w:p w14:paraId="73CCFA3F" w14:textId="3C2943E4" w:rsidR="007F11E0" w:rsidRDefault="00B116E5" w:rsidP="00605928">
      <w:pPr>
        <w:pStyle w:val="Paragraphedeliste"/>
        <w:numPr>
          <w:ilvl w:val="0"/>
          <w:numId w:val="19"/>
        </w:numPr>
      </w:pPr>
      <w:r>
        <w:t>Une partition (fichier</w:t>
      </w:r>
      <w:r w:rsidR="00981D4E">
        <w:t xml:space="preserve"> au </w:t>
      </w:r>
      <w:proofErr w:type="gramStart"/>
      <w:r w:rsidR="00981D4E">
        <w:t>format</w:t>
      </w:r>
      <w:r>
        <w:t xml:space="preserve"> .msw</w:t>
      </w:r>
      <w:proofErr w:type="gramEnd"/>
      <w:r>
        <w:t>) générée à partir du logiciel</w:t>
      </w:r>
      <w:r w:rsidR="007E6C8A">
        <w:t xml:space="preserve"> et s’appelant « Le retour »</w:t>
      </w:r>
    </w:p>
    <w:p w14:paraId="3BB48088" w14:textId="50558544" w:rsidR="006D6B09" w:rsidRPr="00EA759C" w:rsidRDefault="006D6B09" w:rsidP="00605928">
      <w:pPr>
        <w:pStyle w:val="Paragraphedeliste"/>
        <w:numPr>
          <w:ilvl w:val="0"/>
          <w:numId w:val="19"/>
        </w:numPr>
      </w:pPr>
      <w:r>
        <w:t>Un utilisateur « Dionysos » ayant partagé une partition</w:t>
      </w:r>
      <w:r w:rsidR="00E52622">
        <w:t xml:space="preserve"> s’appelant « J’arrive »</w:t>
      </w:r>
    </w:p>
    <w:p w14:paraId="19A93D3F" w14:textId="109D3FC3" w:rsidR="00987F5A" w:rsidRPr="00EA759C" w:rsidRDefault="00700894" w:rsidP="00987F5A">
      <w:r>
        <w:t>Logiciel</w:t>
      </w:r>
      <w:r w:rsidR="00D73FC2" w:rsidRPr="00EA759C">
        <w:t xml:space="preserve"> :</w:t>
      </w:r>
    </w:p>
    <w:p w14:paraId="0C9F6531" w14:textId="77777777" w:rsidR="00987F5A" w:rsidRPr="00EA759C" w:rsidRDefault="002F52A1" w:rsidP="002F52A1">
      <w:pPr>
        <w:pStyle w:val="Paragraphedeliste"/>
        <w:numPr>
          <w:ilvl w:val="0"/>
          <w:numId w:val="19"/>
        </w:numPr>
      </w:pPr>
      <w:r w:rsidRPr="00EA759C">
        <w:t>Emulateur/</w:t>
      </w:r>
      <w:r w:rsidR="00EA759C">
        <w:t>Appareil</w:t>
      </w:r>
      <w:r w:rsidRPr="00EA759C">
        <w:t xml:space="preserve"> Android avec l’application Music Sheet Writer</w:t>
      </w:r>
    </w:p>
    <w:p w14:paraId="59F9D155" w14:textId="77777777" w:rsidR="002F52A1" w:rsidRPr="00EA759C" w:rsidRDefault="002F52A1" w:rsidP="002F52A1">
      <w:pPr>
        <w:pStyle w:val="Paragraphedeliste"/>
        <w:numPr>
          <w:ilvl w:val="0"/>
          <w:numId w:val="19"/>
        </w:numPr>
      </w:pPr>
      <w:r w:rsidRPr="00EA759C">
        <w:t>Emulateur/</w:t>
      </w:r>
      <w:r w:rsidR="00EA759C">
        <w:t>Appareil</w:t>
      </w:r>
      <w:r w:rsidR="00EA759C" w:rsidRPr="00EA759C">
        <w:t xml:space="preserve"> </w:t>
      </w:r>
      <w:r w:rsidRPr="00EA759C">
        <w:t>iPhone avec l’application Music Sheet Writer</w:t>
      </w:r>
    </w:p>
    <w:p w14:paraId="64AB2726" w14:textId="46BB6332" w:rsidR="00534F19" w:rsidRDefault="002F52A1" w:rsidP="00534F19">
      <w:pPr>
        <w:pStyle w:val="Paragraphedeliste"/>
        <w:numPr>
          <w:ilvl w:val="0"/>
          <w:numId w:val="19"/>
        </w:numPr>
      </w:pPr>
      <w:r w:rsidRPr="00EA759C">
        <w:t>Emulateur/</w:t>
      </w:r>
      <w:r w:rsidR="00EA759C">
        <w:t>Appareil</w:t>
      </w:r>
      <w:r w:rsidR="00EA759C" w:rsidRPr="00EA759C">
        <w:t xml:space="preserve"> </w:t>
      </w:r>
      <w:r w:rsidRPr="00EA759C">
        <w:t>Windows Phone avec l’application Music Sheet Writer</w:t>
      </w:r>
    </w:p>
    <w:p w14:paraId="422D06E5" w14:textId="77777777" w:rsidR="00D73FC2" w:rsidRDefault="0070733C" w:rsidP="00D73FC2">
      <w:r>
        <w:t>Connexion</w:t>
      </w:r>
      <w:r w:rsidR="00AB5758">
        <w:t xml:space="preserve"> </w:t>
      </w:r>
      <w:r w:rsidR="00D73FC2">
        <w:t>:</w:t>
      </w:r>
    </w:p>
    <w:p w14:paraId="546E69F7" w14:textId="25EA4C00" w:rsidR="00AB5758" w:rsidRDefault="00B116E5" w:rsidP="00AB5758">
      <w:pPr>
        <w:pStyle w:val="Paragraphedeliste"/>
        <w:numPr>
          <w:ilvl w:val="0"/>
          <w:numId w:val="22"/>
        </w:numPr>
      </w:pPr>
      <w:r>
        <w:t>Connecté à la</w:t>
      </w:r>
      <w:r w:rsidR="00AB5758">
        <w:t xml:space="preserve"> base de données Music Sheet Writer</w:t>
      </w:r>
      <w:r>
        <w:t>.</w:t>
      </w:r>
    </w:p>
    <w:p w14:paraId="2AE3FC5A" w14:textId="77777777" w:rsidR="00AB5758" w:rsidRDefault="00AB5758" w:rsidP="00AB5758">
      <w:pPr>
        <w:pStyle w:val="Paragraphedeliste"/>
        <w:numPr>
          <w:ilvl w:val="0"/>
          <w:numId w:val="22"/>
        </w:numPr>
      </w:pPr>
      <w:r>
        <w:t>Connecté au compte email « jeremyharrault@hotmail.fr »</w:t>
      </w:r>
    </w:p>
    <w:p w14:paraId="0754D773" w14:textId="2E775B1C" w:rsidR="00454B5E" w:rsidRPr="00EA759C" w:rsidRDefault="00454B5E" w:rsidP="00454B5E">
      <w:pPr>
        <w:pStyle w:val="Paragraphedeliste"/>
        <w:numPr>
          <w:ilvl w:val="0"/>
          <w:numId w:val="22"/>
        </w:numPr>
      </w:pPr>
      <w:r>
        <w:t>Connecté au compte email « </w:t>
      </w:r>
      <w:r w:rsidR="00193032">
        <w:t>jonathan.racaud@epitech.eu</w:t>
      </w:r>
      <w:r>
        <w:t> »</w:t>
      </w:r>
    </w:p>
    <w:p w14:paraId="5CDA0695" w14:textId="77777777" w:rsidR="007F11E0" w:rsidRDefault="007F11E0" w:rsidP="007F11E0">
      <w:pPr>
        <w:pStyle w:val="Titre3"/>
      </w:pPr>
      <w:bookmarkStart w:id="42" w:name="_Toc453543126"/>
      <w:r w:rsidRPr="00EA759C">
        <w:t>Déroulement du scénario</w:t>
      </w:r>
      <w:bookmarkEnd w:id="42"/>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D10B8C" w:rsidRPr="00EA759C" w14:paraId="0D9F6D0F" w14:textId="77777777" w:rsidTr="00F15C05">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390C6E83" w14:textId="77777777" w:rsidR="00D10B8C" w:rsidRPr="00EA759C" w:rsidRDefault="00D10B8C" w:rsidP="00FF78D0">
            <w:r w:rsidRPr="00EA759C">
              <w:t>No.</w:t>
            </w:r>
          </w:p>
        </w:tc>
        <w:tc>
          <w:tcPr>
            <w:tcW w:w="3233" w:type="dxa"/>
          </w:tcPr>
          <w:p w14:paraId="2CF87BB2" w14:textId="77777777" w:rsidR="00D10B8C" w:rsidRPr="00EA759C" w:rsidRDefault="00D10B8C" w:rsidP="00FF78D0">
            <w:r w:rsidRPr="00EA759C">
              <w:t>Action</w:t>
            </w:r>
          </w:p>
        </w:tc>
        <w:tc>
          <w:tcPr>
            <w:tcW w:w="1992" w:type="dxa"/>
          </w:tcPr>
          <w:p w14:paraId="53AE28EA" w14:textId="77777777" w:rsidR="00D10B8C" w:rsidRPr="00EA759C" w:rsidRDefault="00D10B8C" w:rsidP="00FF78D0">
            <w:r w:rsidRPr="00EA759C">
              <w:t xml:space="preserve">No. Fonction </w:t>
            </w:r>
          </w:p>
        </w:tc>
        <w:tc>
          <w:tcPr>
            <w:tcW w:w="885" w:type="dxa"/>
          </w:tcPr>
          <w:p w14:paraId="5B647D43" w14:textId="77777777" w:rsidR="00D10B8C" w:rsidRPr="00EA759C" w:rsidRDefault="00D10B8C" w:rsidP="00FF78D0">
            <w:r w:rsidRPr="00EA759C">
              <w:t>Sujet</w:t>
            </w:r>
          </w:p>
        </w:tc>
        <w:tc>
          <w:tcPr>
            <w:tcW w:w="2401" w:type="dxa"/>
          </w:tcPr>
          <w:p w14:paraId="39264E87" w14:textId="77777777" w:rsidR="00D10B8C" w:rsidRPr="00EA759C" w:rsidRDefault="00D10B8C" w:rsidP="00FF78D0">
            <w:r w:rsidRPr="00EA759C">
              <w:t>Commentaire</w:t>
            </w:r>
          </w:p>
        </w:tc>
      </w:tr>
      <w:tr w:rsidR="00D10B8C" w:rsidRPr="00EA759C" w14:paraId="38036237" w14:textId="77777777" w:rsidTr="00F15C05">
        <w:trPr>
          <w:jc w:val="left"/>
        </w:trPr>
        <w:tc>
          <w:tcPr>
            <w:tcW w:w="840" w:type="dxa"/>
          </w:tcPr>
          <w:p w14:paraId="38278E06" w14:textId="77777777" w:rsidR="00D10B8C" w:rsidRPr="00EA759C" w:rsidRDefault="00D10B8C" w:rsidP="00FF78D0">
            <w:pPr>
              <w:rPr>
                <w:sz w:val="18"/>
              </w:rPr>
            </w:pPr>
            <w:r>
              <w:rPr>
                <w:sz w:val="18"/>
              </w:rPr>
              <w:t>A-2.001</w:t>
            </w:r>
          </w:p>
        </w:tc>
        <w:tc>
          <w:tcPr>
            <w:tcW w:w="3233" w:type="dxa"/>
          </w:tcPr>
          <w:p w14:paraId="60805126" w14:textId="77777777" w:rsidR="00D10B8C" w:rsidRDefault="00D10B8C" w:rsidP="00FF78D0">
            <w:pPr>
              <w:jc w:val="left"/>
              <w:rPr>
                <w:sz w:val="18"/>
              </w:rPr>
            </w:pPr>
            <w:r w:rsidRPr="00EA759C">
              <w:rPr>
                <w:sz w:val="18"/>
              </w:rPr>
              <w:t>Créer un compte</w:t>
            </w:r>
            <w:r>
              <w:rPr>
                <w:sz w:val="18"/>
              </w:rPr>
              <w:t> :</w:t>
            </w:r>
          </w:p>
          <w:p w14:paraId="35B5F7E5" w14:textId="77777777" w:rsidR="00D10B8C" w:rsidRDefault="00D10B8C" w:rsidP="00FF78D0">
            <w:pPr>
              <w:jc w:val="left"/>
              <w:rPr>
                <w:sz w:val="18"/>
              </w:rPr>
            </w:pPr>
          </w:p>
          <w:p w14:paraId="20F3E4E9" w14:textId="77777777" w:rsidR="00D10B8C" w:rsidRDefault="00D10B8C" w:rsidP="00FF78D0">
            <w:pPr>
              <w:pStyle w:val="Paragraphedeliste"/>
              <w:numPr>
                <w:ilvl w:val="0"/>
                <w:numId w:val="21"/>
              </w:numPr>
              <w:ind w:left="113" w:hanging="113"/>
              <w:jc w:val="left"/>
              <w:rPr>
                <w:sz w:val="18"/>
              </w:rPr>
            </w:pPr>
            <w:r w:rsidRPr="00D73FC2">
              <w:rPr>
                <w:sz w:val="18"/>
              </w:rPr>
              <w:t>Nom d’utilisateur : Damras610</w:t>
            </w:r>
          </w:p>
          <w:p w14:paraId="47A17485" w14:textId="77777777" w:rsidR="00D10B8C" w:rsidRDefault="00D10B8C" w:rsidP="00FF78D0">
            <w:pPr>
              <w:pStyle w:val="Paragraphedeliste"/>
              <w:numPr>
                <w:ilvl w:val="0"/>
                <w:numId w:val="21"/>
              </w:numPr>
              <w:ind w:left="113" w:hanging="113"/>
              <w:jc w:val="left"/>
              <w:rPr>
                <w:sz w:val="18"/>
              </w:rPr>
            </w:pPr>
            <w:r w:rsidRPr="00D73FC2">
              <w:rPr>
                <w:sz w:val="18"/>
              </w:rPr>
              <w:t>Mot de passe : azerty123</w:t>
            </w:r>
          </w:p>
          <w:p w14:paraId="17FFDCCC" w14:textId="77777777" w:rsidR="00D10B8C" w:rsidRPr="00D73FC2" w:rsidRDefault="00D10B8C" w:rsidP="00FF78D0">
            <w:pPr>
              <w:pStyle w:val="Paragraphedeliste"/>
              <w:numPr>
                <w:ilvl w:val="0"/>
                <w:numId w:val="21"/>
              </w:numPr>
              <w:ind w:left="113" w:hanging="113"/>
              <w:jc w:val="left"/>
              <w:rPr>
                <w:sz w:val="18"/>
              </w:rPr>
            </w:pPr>
            <w:r w:rsidRPr="00D73FC2">
              <w:rPr>
                <w:sz w:val="18"/>
              </w:rPr>
              <w:t>Email :</w:t>
            </w:r>
            <w:r>
              <w:rPr>
                <w:sz w:val="18"/>
              </w:rPr>
              <w:t xml:space="preserve"> jeremy</w:t>
            </w:r>
            <w:r w:rsidRPr="00D73FC2">
              <w:rPr>
                <w:sz w:val="18"/>
              </w:rPr>
              <w:t>harrault@hotmail.fr</w:t>
            </w:r>
          </w:p>
          <w:p w14:paraId="4DC646B7" w14:textId="77777777" w:rsidR="00D10B8C" w:rsidRPr="00EA759C" w:rsidRDefault="00D10B8C" w:rsidP="00FF78D0">
            <w:pPr>
              <w:ind w:left="708"/>
              <w:jc w:val="left"/>
              <w:rPr>
                <w:sz w:val="18"/>
              </w:rPr>
            </w:pPr>
          </w:p>
        </w:tc>
        <w:tc>
          <w:tcPr>
            <w:tcW w:w="1992" w:type="dxa"/>
          </w:tcPr>
          <w:p w14:paraId="4A93B4B2" w14:textId="7B92525B" w:rsidR="00D10B8C" w:rsidRPr="00EA759C" w:rsidRDefault="00933A73" w:rsidP="00FF78D0">
            <w:pPr>
              <w:rPr>
                <w:sz w:val="18"/>
                <w:szCs w:val="20"/>
              </w:rPr>
            </w:pPr>
            <w:r>
              <w:rPr>
                <w:sz w:val="18"/>
                <w:szCs w:val="20"/>
              </w:rPr>
              <w:t>F-3.1.1</w:t>
            </w:r>
            <w:r w:rsidR="00D10B8C" w:rsidRPr="00EA759C">
              <w:rPr>
                <w:sz w:val="18"/>
                <w:szCs w:val="20"/>
              </w:rPr>
              <w:t xml:space="preserve"> – </w:t>
            </w:r>
            <w:r w:rsidR="00D10B8C">
              <w:rPr>
                <w:sz w:val="18"/>
                <w:szCs w:val="20"/>
              </w:rPr>
              <w:t>iPhone</w:t>
            </w:r>
          </w:p>
        </w:tc>
        <w:sdt>
          <w:sdtPr>
            <w:rPr>
              <w:sz w:val="18"/>
              <w:szCs w:val="20"/>
            </w:rPr>
            <w:id w:val="205835959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F87DED1" w14:textId="77777777" w:rsidR="00D10B8C" w:rsidRPr="00EA759C" w:rsidRDefault="00D10B8C" w:rsidP="00FF78D0">
                <w:pPr>
                  <w:rPr>
                    <w:sz w:val="18"/>
                    <w:szCs w:val="20"/>
                  </w:rPr>
                </w:pPr>
                <w:r>
                  <w:rPr>
                    <w:sz w:val="18"/>
                    <w:szCs w:val="20"/>
                  </w:rPr>
                  <w:t>Antoine</w:t>
                </w:r>
              </w:p>
            </w:tc>
          </w:sdtContent>
        </w:sdt>
        <w:tc>
          <w:tcPr>
            <w:tcW w:w="2401" w:type="dxa"/>
          </w:tcPr>
          <w:p w14:paraId="3A7BBCB6" w14:textId="77777777" w:rsidR="00D10B8C" w:rsidRPr="00EA759C" w:rsidRDefault="00D10B8C" w:rsidP="00FF78D0">
            <w:pPr>
              <w:jc w:val="left"/>
              <w:rPr>
                <w:sz w:val="18"/>
              </w:rPr>
            </w:pPr>
          </w:p>
        </w:tc>
      </w:tr>
      <w:tr w:rsidR="00D10B8C" w:rsidRPr="00EA759C" w14:paraId="40EB5F4C" w14:textId="77777777" w:rsidTr="00F15C05">
        <w:trPr>
          <w:jc w:val="left"/>
        </w:trPr>
        <w:tc>
          <w:tcPr>
            <w:tcW w:w="840" w:type="dxa"/>
          </w:tcPr>
          <w:p w14:paraId="74DBB87C" w14:textId="77777777" w:rsidR="00D10B8C" w:rsidRPr="00EA759C" w:rsidRDefault="00D10B8C" w:rsidP="00FF78D0">
            <w:pPr>
              <w:rPr>
                <w:sz w:val="18"/>
              </w:rPr>
            </w:pPr>
            <w:r>
              <w:rPr>
                <w:sz w:val="18"/>
              </w:rPr>
              <w:t>A-2.002</w:t>
            </w:r>
          </w:p>
        </w:tc>
        <w:tc>
          <w:tcPr>
            <w:tcW w:w="3233" w:type="dxa"/>
          </w:tcPr>
          <w:p w14:paraId="2C416B74" w14:textId="77777777" w:rsidR="00D10B8C" w:rsidRPr="00EA759C" w:rsidRDefault="00D10B8C" w:rsidP="00FF78D0">
            <w:pPr>
              <w:jc w:val="left"/>
              <w:rPr>
                <w:sz w:val="18"/>
              </w:rPr>
            </w:pPr>
            <w:r>
              <w:rPr>
                <w:sz w:val="18"/>
              </w:rPr>
              <w:t>Se connecter au compte « Damras610 »</w:t>
            </w:r>
          </w:p>
        </w:tc>
        <w:tc>
          <w:tcPr>
            <w:tcW w:w="1992" w:type="dxa"/>
          </w:tcPr>
          <w:p w14:paraId="64C40519" w14:textId="2293F84A" w:rsidR="00D10B8C" w:rsidRPr="00EA759C" w:rsidRDefault="00933A73" w:rsidP="00FF78D0">
            <w:pPr>
              <w:rPr>
                <w:sz w:val="18"/>
                <w:szCs w:val="20"/>
              </w:rPr>
            </w:pPr>
            <w:r>
              <w:rPr>
                <w:sz w:val="18"/>
                <w:szCs w:val="20"/>
              </w:rPr>
              <w:t>F-3.1.2</w:t>
            </w:r>
            <w:r w:rsidR="00D10B8C">
              <w:rPr>
                <w:sz w:val="18"/>
                <w:szCs w:val="20"/>
              </w:rPr>
              <w:t xml:space="preserve"> – iPhone</w:t>
            </w:r>
          </w:p>
        </w:tc>
        <w:sdt>
          <w:sdtPr>
            <w:rPr>
              <w:sz w:val="18"/>
              <w:szCs w:val="20"/>
            </w:rPr>
            <w:id w:val="92222664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4F04869E" w14:textId="77777777" w:rsidR="00D10B8C" w:rsidRPr="00EA759C" w:rsidRDefault="00D10B8C" w:rsidP="00FF78D0">
                <w:pPr>
                  <w:rPr>
                    <w:sz w:val="18"/>
                    <w:szCs w:val="20"/>
                  </w:rPr>
                </w:pPr>
                <w:r>
                  <w:rPr>
                    <w:sz w:val="18"/>
                    <w:szCs w:val="20"/>
                  </w:rPr>
                  <w:t>Antoine</w:t>
                </w:r>
              </w:p>
            </w:tc>
          </w:sdtContent>
        </w:sdt>
        <w:tc>
          <w:tcPr>
            <w:tcW w:w="2401" w:type="dxa"/>
          </w:tcPr>
          <w:p w14:paraId="7BAD42DF" w14:textId="77777777" w:rsidR="00D10B8C" w:rsidRPr="00EA759C" w:rsidRDefault="00D10B8C" w:rsidP="00FF78D0">
            <w:pPr>
              <w:jc w:val="left"/>
              <w:rPr>
                <w:sz w:val="18"/>
              </w:rPr>
            </w:pPr>
            <w:r>
              <w:rPr>
                <w:sz w:val="18"/>
              </w:rPr>
              <w:t>La connexion doit échouer car le compte n’est pas validé.</w:t>
            </w:r>
          </w:p>
        </w:tc>
      </w:tr>
      <w:tr w:rsidR="00D10B8C" w:rsidRPr="00EA759C" w14:paraId="33384E6A" w14:textId="77777777" w:rsidTr="00F15C05">
        <w:trPr>
          <w:jc w:val="left"/>
        </w:trPr>
        <w:tc>
          <w:tcPr>
            <w:tcW w:w="840" w:type="dxa"/>
          </w:tcPr>
          <w:p w14:paraId="20B3AADF" w14:textId="77777777" w:rsidR="00D10B8C" w:rsidRPr="00EA759C" w:rsidRDefault="00D10B8C" w:rsidP="00FF78D0">
            <w:pPr>
              <w:rPr>
                <w:sz w:val="18"/>
              </w:rPr>
            </w:pPr>
            <w:r>
              <w:rPr>
                <w:sz w:val="18"/>
              </w:rPr>
              <w:t>A-2.003</w:t>
            </w:r>
          </w:p>
        </w:tc>
        <w:tc>
          <w:tcPr>
            <w:tcW w:w="3233" w:type="dxa"/>
          </w:tcPr>
          <w:p w14:paraId="27AEF2B2" w14:textId="77777777" w:rsidR="00D10B8C" w:rsidRDefault="00D10B8C" w:rsidP="00FF78D0">
            <w:pPr>
              <w:jc w:val="left"/>
              <w:rPr>
                <w:sz w:val="18"/>
              </w:rPr>
            </w:pPr>
            <w:r>
              <w:rPr>
                <w:sz w:val="18"/>
              </w:rPr>
              <w:t>Valider le compte « Damras610 »</w:t>
            </w:r>
          </w:p>
        </w:tc>
        <w:tc>
          <w:tcPr>
            <w:tcW w:w="1992" w:type="dxa"/>
          </w:tcPr>
          <w:p w14:paraId="7DA16DA7" w14:textId="77777777" w:rsidR="00D10B8C" w:rsidRDefault="00D10B8C" w:rsidP="00FF78D0">
            <w:pPr>
              <w:rPr>
                <w:sz w:val="18"/>
                <w:szCs w:val="20"/>
              </w:rPr>
            </w:pPr>
          </w:p>
        </w:tc>
        <w:sdt>
          <w:sdtPr>
            <w:rPr>
              <w:sz w:val="18"/>
              <w:szCs w:val="20"/>
            </w:rPr>
            <w:id w:val="131152568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4F89B73" w14:textId="77777777" w:rsidR="00D10B8C" w:rsidRDefault="00D10B8C" w:rsidP="00FF78D0">
                <w:r>
                  <w:rPr>
                    <w:sz w:val="18"/>
                    <w:szCs w:val="20"/>
                  </w:rPr>
                  <w:t>Jeremy</w:t>
                </w:r>
              </w:p>
            </w:tc>
          </w:sdtContent>
        </w:sdt>
        <w:tc>
          <w:tcPr>
            <w:tcW w:w="2401" w:type="dxa"/>
          </w:tcPr>
          <w:p w14:paraId="40706750" w14:textId="77777777" w:rsidR="00D10B8C" w:rsidRPr="00EA759C" w:rsidRDefault="00D10B8C" w:rsidP="00FF78D0">
            <w:pPr>
              <w:jc w:val="left"/>
              <w:rPr>
                <w:sz w:val="18"/>
              </w:rPr>
            </w:pPr>
            <w:r>
              <w:rPr>
                <w:sz w:val="18"/>
              </w:rPr>
              <w:t>Valider le compte depuis le mail reçu après l’inscription.</w:t>
            </w:r>
          </w:p>
        </w:tc>
      </w:tr>
      <w:tr w:rsidR="00D10B8C" w:rsidRPr="00EA759C" w14:paraId="7D698198" w14:textId="77777777" w:rsidTr="00F15C05">
        <w:trPr>
          <w:jc w:val="left"/>
        </w:trPr>
        <w:tc>
          <w:tcPr>
            <w:tcW w:w="840" w:type="dxa"/>
          </w:tcPr>
          <w:p w14:paraId="122516FF" w14:textId="77777777" w:rsidR="00D10B8C" w:rsidRPr="00EA759C" w:rsidRDefault="00D10B8C" w:rsidP="00FF78D0">
            <w:pPr>
              <w:rPr>
                <w:sz w:val="18"/>
              </w:rPr>
            </w:pPr>
            <w:r>
              <w:rPr>
                <w:sz w:val="18"/>
              </w:rPr>
              <w:t>A-2.004</w:t>
            </w:r>
          </w:p>
        </w:tc>
        <w:tc>
          <w:tcPr>
            <w:tcW w:w="3233" w:type="dxa"/>
          </w:tcPr>
          <w:p w14:paraId="33EFE9FD" w14:textId="77777777" w:rsidR="00D10B8C" w:rsidRDefault="00D10B8C" w:rsidP="00FF78D0">
            <w:pPr>
              <w:jc w:val="left"/>
              <w:rPr>
                <w:sz w:val="18"/>
              </w:rPr>
            </w:pPr>
            <w:r>
              <w:rPr>
                <w:sz w:val="18"/>
              </w:rPr>
              <w:t>Se connecter au compte « Damras610 »</w:t>
            </w:r>
          </w:p>
        </w:tc>
        <w:tc>
          <w:tcPr>
            <w:tcW w:w="1992" w:type="dxa"/>
          </w:tcPr>
          <w:p w14:paraId="15F04EFA" w14:textId="55C730D4" w:rsidR="00D10B8C" w:rsidRPr="00EA759C" w:rsidRDefault="00933A73" w:rsidP="00FF78D0">
            <w:pPr>
              <w:rPr>
                <w:sz w:val="18"/>
                <w:szCs w:val="20"/>
              </w:rPr>
            </w:pPr>
            <w:r>
              <w:rPr>
                <w:sz w:val="18"/>
                <w:szCs w:val="20"/>
              </w:rPr>
              <w:t>F-3.1.2</w:t>
            </w:r>
            <w:r w:rsidR="00D10B8C">
              <w:rPr>
                <w:sz w:val="18"/>
                <w:szCs w:val="20"/>
              </w:rPr>
              <w:t xml:space="preserve"> – iPhone</w:t>
            </w:r>
          </w:p>
        </w:tc>
        <w:sdt>
          <w:sdtPr>
            <w:rPr>
              <w:sz w:val="18"/>
              <w:szCs w:val="20"/>
            </w:rPr>
            <w:id w:val="-125742980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F128BE9" w14:textId="77777777" w:rsidR="00D10B8C" w:rsidRDefault="00D10B8C" w:rsidP="00FF78D0">
                <w:r>
                  <w:rPr>
                    <w:sz w:val="18"/>
                    <w:szCs w:val="20"/>
                  </w:rPr>
                  <w:t>Antoine</w:t>
                </w:r>
              </w:p>
            </w:tc>
          </w:sdtContent>
        </w:sdt>
        <w:tc>
          <w:tcPr>
            <w:tcW w:w="2401" w:type="dxa"/>
          </w:tcPr>
          <w:p w14:paraId="458E413C" w14:textId="77777777" w:rsidR="00D10B8C" w:rsidRPr="00EA759C" w:rsidRDefault="00D10B8C" w:rsidP="00FF78D0">
            <w:pPr>
              <w:jc w:val="left"/>
              <w:rPr>
                <w:sz w:val="18"/>
              </w:rPr>
            </w:pPr>
          </w:p>
        </w:tc>
      </w:tr>
    </w:tbl>
    <w:p w14:paraId="1CF3AE60" w14:textId="77777777" w:rsidR="00D10B8C" w:rsidRDefault="00D10B8C" w:rsidP="00D10B8C"/>
    <w:tbl>
      <w:tblPr>
        <w:tblStyle w:val="Grilledutableau"/>
        <w:tblW w:w="9387" w:type="dxa"/>
        <w:tblLayout w:type="fixed"/>
        <w:tblLook w:val="04A0" w:firstRow="1" w:lastRow="0" w:firstColumn="1" w:lastColumn="0" w:noHBand="0" w:noVBand="1"/>
      </w:tblPr>
      <w:tblGrid>
        <w:gridCol w:w="989"/>
        <w:gridCol w:w="2521"/>
        <w:gridCol w:w="1418"/>
        <w:gridCol w:w="1304"/>
        <w:gridCol w:w="3155"/>
      </w:tblGrid>
      <w:tr w:rsidR="00D10B8C" w:rsidRPr="00EA759C" w14:paraId="5D3D1CA4" w14:textId="77777777" w:rsidTr="006750E6">
        <w:trPr>
          <w:gridAfter w:val="3"/>
          <w:wAfter w:w="5877" w:type="dxa"/>
          <w:trHeight w:val="75"/>
        </w:trPr>
        <w:tc>
          <w:tcPr>
            <w:tcW w:w="3510" w:type="dxa"/>
            <w:gridSpan w:val="2"/>
            <w:tcBorders>
              <w:top w:val="single" w:sz="4" w:space="0" w:color="auto"/>
              <w:left w:val="single" w:sz="4" w:space="0" w:color="auto"/>
              <w:bottom w:val="single" w:sz="4" w:space="0" w:color="auto"/>
              <w:right w:val="single" w:sz="4" w:space="0" w:color="auto"/>
            </w:tcBorders>
          </w:tcPr>
          <w:p w14:paraId="4C39B763" w14:textId="77777777" w:rsidR="00D10B8C" w:rsidRPr="00EA759C" w:rsidRDefault="00D10B8C" w:rsidP="00FF78D0">
            <w:pPr>
              <w:jc w:val="left"/>
              <w:rPr>
                <w:sz w:val="24"/>
              </w:rPr>
            </w:pPr>
            <w:r w:rsidRPr="00EA759C">
              <w:t xml:space="preserve">Livrable : </w:t>
            </w:r>
            <w:r w:rsidRPr="00D10B8C">
              <w:rPr>
                <w:b/>
              </w:rPr>
              <w:t>Applications Mobiles</w:t>
            </w:r>
          </w:p>
        </w:tc>
      </w:tr>
      <w:tr w:rsidR="00D10B8C" w:rsidRPr="00EA759C" w14:paraId="0CF0788D" w14:textId="77777777" w:rsidTr="00C27A24">
        <w:trPr>
          <w:trHeight w:val="370"/>
        </w:trPr>
        <w:tc>
          <w:tcPr>
            <w:tcW w:w="3510" w:type="dxa"/>
            <w:gridSpan w:val="2"/>
            <w:tcBorders>
              <w:top w:val="single" w:sz="12" w:space="0" w:color="auto"/>
              <w:left w:val="single" w:sz="4" w:space="0" w:color="auto"/>
              <w:bottom w:val="single" w:sz="4" w:space="0" w:color="auto"/>
              <w:right w:val="single" w:sz="4" w:space="0" w:color="auto"/>
            </w:tcBorders>
            <w:vAlign w:val="center"/>
          </w:tcPr>
          <w:p w14:paraId="7242CB4C" w14:textId="77777777" w:rsidR="00D10B8C" w:rsidRPr="00EA759C" w:rsidRDefault="00D10B8C" w:rsidP="00FF78D0">
            <w:pPr>
              <w:jc w:val="center"/>
            </w:pPr>
            <w:r w:rsidRPr="00EA759C">
              <w:t>Fonctionnalités</w:t>
            </w:r>
          </w:p>
        </w:tc>
        <w:tc>
          <w:tcPr>
            <w:tcW w:w="5877" w:type="dxa"/>
            <w:gridSpan w:val="3"/>
            <w:tcBorders>
              <w:top w:val="single" w:sz="12" w:space="0" w:color="auto"/>
              <w:left w:val="single" w:sz="4" w:space="0" w:color="auto"/>
              <w:bottom w:val="single" w:sz="4" w:space="0" w:color="auto"/>
              <w:right w:val="single" w:sz="4" w:space="0" w:color="auto"/>
            </w:tcBorders>
            <w:vAlign w:val="center"/>
          </w:tcPr>
          <w:p w14:paraId="077E2224" w14:textId="77777777" w:rsidR="00D10B8C" w:rsidRPr="00EA759C" w:rsidRDefault="00D10B8C" w:rsidP="00FF78D0">
            <w:pPr>
              <w:jc w:val="center"/>
            </w:pPr>
            <w:r w:rsidRPr="00EA759C">
              <w:t>Résultat des tests</w:t>
            </w:r>
          </w:p>
        </w:tc>
      </w:tr>
      <w:tr w:rsidR="00D10B8C" w:rsidRPr="00EA759C" w14:paraId="23730F7B" w14:textId="77777777" w:rsidTr="00D10B8C">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004D78EA" w14:textId="77777777" w:rsidR="00D10B8C" w:rsidRPr="00EA759C" w:rsidRDefault="00D10B8C" w:rsidP="00FF78D0">
            <w:pPr>
              <w:jc w:val="center"/>
              <w:rPr>
                <w:sz w:val="20"/>
              </w:rPr>
            </w:pPr>
            <w:r w:rsidRPr="00EA759C">
              <w:rPr>
                <w:sz w:val="20"/>
              </w:rPr>
              <w:t>No.</w:t>
            </w:r>
          </w:p>
        </w:tc>
        <w:tc>
          <w:tcPr>
            <w:tcW w:w="2521" w:type="dxa"/>
            <w:tcBorders>
              <w:top w:val="single" w:sz="4" w:space="0" w:color="auto"/>
              <w:left w:val="single" w:sz="4" w:space="0" w:color="auto"/>
              <w:bottom w:val="single" w:sz="12" w:space="0" w:color="auto"/>
              <w:right w:val="single" w:sz="4" w:space="0" w:color="auto"/>
            </w:tcBorders>
            <w:vAlign w:val="center"/>
          </w:tcPr>
          <w:p w14:paraId="37246B9F" w14:textId="77777777" w:rsidR="00D10B8C" w:rsidRPr="00EA759C" w:rsidRDefault="00D10B8C" w:rsidP="00FF78D0">
            <w:pPr>
              <w:jc w:val="center"/>
              <w:rPr>
                <w:sz w:val="20"/>
              </w:rPr>
            </w:pPr>
            <w:r w:rsidRPr="00EA759C">
              <w:rPr>
                <w:sz w:val="20"/>
              </w:rPr>
              <w:t>Nom</w:t>
            </w:r>
          </w:p>
        </w:tc>
        <w:tc>
          <w:tcPr>
            <w:tcW w:w="1418" w:type="dxa"/>
            <w:tcBorders>
              <w:top w:val="single" w:sz="4" w:space="0" w:color="auto"/>
              <w:left w:val="single" w:sz="4" w:space="0" w:color="auto"/>
              <w:bottom w:val="single" w:sz="12" w:space="0" w:color="auto"/>
              <w:right w:val="single" w:sz="4" w:space="0" w:color="auto"/>
            </w:tcBorders>
            <w:vAlign w:val="center"/>
          </w:tcPr>
          <w:p w14:paraId="0B41789A" w14:textId="77777777" w:rsidR="00D10B8C" w:rsidRPr="00EA759C" w:rsidRDefault="00D10B8C" w:rsidP="00FF78D0">
            <w:pPr>
              <w:jc w:val="center"/>
              <w:rPr>
                <w:sz w:val="20"/>
              </w:rPr>
            </w:pPr>
            <w:r w:rsidRPr="00EA759C">
              <w:rPr>
                <w:sz w:val="20"/>
              </w:rPr>
              <w:t>Version</w:t>
            </w:r>
          </w:p>
        </w:tc>
        <w:tc>
          <w:tcPr>
            <w:tcW w:w="1304" w:type="dxa"/>
            <w:tcBorders>
              <w:top w:val="single" w:sz="4" w:space="0" w:color="auto"/>
              <w:left w:val="single" w:sz="4" w:space="0" w:color="auto"/>
              <w:bottom w:val="single" w:sz="12" w:space="0" w:color="auto"/>
              <w:right w:val="single" w:sz="4" w:space="0" w:color="auto"/>
            </w:tcBorders>
            <w:vAlign w:val="center"/>
          </w:tcPr>
          <w:p w14:paraId="69BC5288" w14:textId="34C674A6" w:rsidR="00D10B8C" w:rsidRPr="00EA759C" w:rsidRDefault="00C37FF4" w:rsidP="00FF78D0">
            <w:pPr>
              <w:jc w:val="center"/>
              <w:rPr>
                <w:sz w:val="20"/>
              </w:rPr>
            </w:pPr>
            <w:r>
              <w:rPr>
                <w:sz w:val="20"/>
              </w:rPr>
              <w:t>Statut</w:t>
            </w:r>
            <w:r w:rsidR="00D10B8C" w:rsidRPr="00EA759C">
              <w:rPr>
                <w:sz w:val="20"/>
              </w:rPr>
              <w:t>*</w:t>
            </w:r>
          </w:p>
        </w:tc>
        <w:tc>
          <w:tcPr>
            <w:tcW w:w="3155" w:type="dxa"/>
            <w:tcBorders>
              <w:top w:val="single" w:sz="4" w:space="0" w:color="auto"/>
              <w:left w:val="single" w:sz="4" w:space="0" w:color="auto"/>
              <w:bottom w:val="single" w:sz="12" w:space="0" w:color="auto"/>
              <w:right w:val="single" w:sz="4" w:space="0" w:color="auto"/>
            </w:tcBorders>
            <w:vAlign w:val="center"/>
          </w:tcPr>
          <w:p w14:paraId="78B71A26" w14:textId="77777777" w:rsidR="00D10B8C" w:rsidRPr="00EA759C" w:rsidRDefault="00D10B8C" w:rsidP="00FF78D0">
            <w:pPr>
              <w:jc w:val="center"/>
              <w:rPr>
                <w:sz w:val="20"/>
              </w:rPr>
            </w:pPr>
            <w:r w:rsidRPr="00EA759C">
              <w:rPr>
                <w:sz w:val="20"/>
              </w:rPr>
              <w:t>Commentaires</w:t>
            </w:r>
          </w:p>
        </w:tc>
      </w:tr>
      <w:tr w:rsidR="00933A73" w:rsidRPr="00EA759C" w14:paraId="088DC508" w14:textId="77777777" w:rsidTr="00933A73">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2595E9" w14:textId="49AA68D3" w:rsidR="00933A73" w:rsidRPr="00EA759C" w:rsidRDefault="00933A73" w:rsidP="00FF78D0">
            <w:pPr>
              <w:jc w:val="center"/>
              <w:rPr>
                <w:sz w:val="20"/>
                <w:szCs w:val="20"/>
              </w:rPr>
            </w:pPr>
            <w:r>
              <w:rPr>
                <w:sz w:val="20"/>
                <w:szCs w:val="20"/>
              </w:rPr>
              <w:t>F-3.1</w:t>
            </w:r>
          </w:p>
        </w:tc>
        <w:tc>
          <w:tcPr>
            <w:tcW w:w="8398"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EEFDDC" w14:textId="083E239B" w:rsidR="00933A73" w:rsidRPr="00EA759C" w:rsidRDefault="00933A73" w:rsidP="00FF78D0">
            <w:pPr>
              <w:jc w:val="left"/>
              <w:rPr>
                <w:sz w:val="20"/>
                <w:szCs w:val="20"/>
              </w:rPr>
            </w:pPr>
            <w:r w:rsidRPr="00EA759C">
              <w:rPr>
                <w:sz w:val="20"/>
                <w:szCs w:val="20"/>
              </w:rPr>
              <w:t>Accès aux services</w:t>
            </w:r>
          </w:p>
        </w:tc>
      </w:tr>
      <w:tr w:rsidR="00D10B8C" w:rsidRPr="00EA759C" w14:paraId="58EE64CD" w14:textId="77777777" w:rsidTr="00D10B8C">
        <w:trPr>
          <w:trHeight w:val="737"/>
        </w:trPr>
        <w:tc>
          <w:tcPr>
            <w:tcW w:w="989" w:type="dxa"/>
            <w:tcBorders>
              <w:top w:val="single" w:sz="4" w:space="0" w:color="auto"/>
              <w:left w:val="single" w:sz="4" w:space="0" w:color="auto"/>
              <w:bottom w:val="single" w:sz="4" w:space="0" w:color="auto"/>
              <w:right w:val="single" w:sz="4" w:space="0" w:color="auto"/>
            </w:tcBorders>
          </w:tcPr>
          <w:p w14:paraId="41CC7642" w14:textId="797A9576" w:rsidR="00D10B8C" w:rsidRPr="00EA759C" w:rsidRDefault="00D10B8C" w:rsidP="00FF78D0">
            <w:pPr>
              <w:jc w:val="center"/>
              <w:rPr>
                <w:sz w:val="18"/>
                <w:szCs w:val="18"/>
              </w:rPr>
            </w:pPr>
            <w:r>
              <w:rPr>
                <w:sz w:val="18"/>
                <w:szCs w:val="18"/>
              </w:rPr>
              <w:t>F-3</w:t>
            </w:r>
            <w:r w:rsidR="00933A73">
              <w:rPr>
                <w:sz w:val="18"/>
                <w:szCs w:val="18"/>
              </w:rPr>
              <w:t>.1.1</w:t>
            </w:r>
          </w:p>
        </w:tc>
        <w:tc>
          <w:tcPr>
            <w:tcW w:w="2521" w:type="dxa"/>
            <w:tcBorders>
              <w:top w:val="single" w:sz="4" w:space="0" w:color="auto"/>
              <w:left w:val="single" w:sz="4" w:space="0" w:color="auto"/>
              <w:bottom w:val="single" w:sz="4" w:space="0" w:color="auto"/>
              <w:right w:val="single" w:sz="4" w:space="0" w:color="auto"/>
            </w:tcBorders>
          </w:tcPr>
          <w:p w14:paraId="5BE19E36" w14:textId="77777777" w:rsidR="00D10B8C" w:rsidRPr="00EA759C" w:rsidRDefault="00D10B8C" w:rsidP="00FF78D0">
            <w:pPr>
              <w:jc w:val="left"/>
              <w:rPr>
                <w:sz w:val="18"/>
                <w:szCs w:val="18"/>
              </w:rPr>
            </w:pPr>
            <w:r>
              <w:rPr>
                <w:sz w:val="18"/>
                <w:szCs w:val="18"/>
              </w:rPr>
              <w:t>Créer un</w:t>
            </w:r>
            <w:r w:rsidRPr="00EA759C">
              <w:rPr>
                <w:sz w:val="18"/>
                <w:szCs w:val="18"/>
              </w:rPr>
              <w:t xml:space="preserve"> compte</w:t>
            </w:r>
          </w:p>
        </w:tc>
        <w:tc>
          <w:tcPr>
            <w:tcW w:w="1418" w:type="dxa"/>
            <w:tcBorders>
              <w:top w:val="single" w:sz="4" w:space="0" w:color="auto"/>
              <w:left w:val="single" w:sz="4" w:space="0" w:color="auto"/>
              <w:bottom w:val="single" w:sz="4" w:space="0" w:color="auto"/>
              <w:right w:val="single" w:sz="4" w:space="0" w:color="auto"/>
            </w:tcBorders>
          </w:tcPr>
          <w:p w14:paraId="797F6E75" w14:textId="017E6F8E" w:rsidR="00D10B8C" w:rsidRPr="00EA759C" w:rsidRDefault="00D10B8C" w:rsidP="00FF78D0">
            <w:pPr>
              <w:jc w:val="left"/>
              <w:rPr>
                <w:sz w:val="18"/>
                <w:szCs w:val="18"/>
              </w:rPr>
            </w:pPr>
            <w:r>
              <w:rPr>
                <w:rFonts w:ascii="MS Gothic" w:eastAsia="MS Gothic" w:hAnsi="MS Gothic" w:hint="eastAsia"/>
                <w:sz w:val="18"/>
                <w:szCs w:val="18"/>
              </w:rPr>
              <w:t>☐</w:t>
            </w:r>
            <w:r w:rsidRPr="00EA759C">
              <w:rPr>
                <w:sz w:val="18"/>
                <w:szCs w:val="18"/>
              </w:rPr>
              <w:t xml:space="preserve"> Android</w:t>
            </w:r>
          </w:p>
          <w:p w14:paraId="28BD6D79" w14:textId="3B302185" w:rsidR="00D10B8C" w:rsidRPr="00EA759C" w:rsidRDefault="00D10B8C"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061D9540" w14:textId="2104E679" w:rsidR="00D10B8C" w:rsidRPr="00EA759C" w:rsidRDefault="00D10B8C"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4DD617F4" w14:textId="77777777" w:rsidR="006750E6" w:rsidRDefault="00D0071C" w:rsidP="006750E6">
            <w:pPr>
              <w:jc w:val="left"/>
              <w:rPr>
                <w:sz w:val="18"/>
                <w:szCs w:val="18"/>
              </w:rPr>
            </w:pPr>
            <w:sdt>
              <w:sdtPr>
                <w:rPr>
                  <w:sz w:val="18"/>
                  <w:szCs w:val="18"/>
                </w:rPr>
                <w:id w:val="1566220522"/>
                <w14:checkbox>
                  <w14:checked w14:val="0"/>
                  <w14:checkedState w14:val="2612" w14:font="MS Gothic"/>
                  <w14:uncheckedState w14:val="2610" w14:font="MS Gothic"/>
                </w14:checkbox>
              </w:sdtPr>
              <w:sdtEndPr/>
              <w:sdtContent>
                <w:r w:rsidR="006750E6" w:rsidRPr="00EA759C">
                  <w:rPr>
                    <w:rFonts w:ascii="MS Gothic" w:eastAsia="MS Gothic" w:hAnsi="MS Gothic"/>
                    <w:sz w:val="18"/>
                    <w:szCs w:val="18"/>
                  </w:rPr>
                  <w:t>☐</w:t>
                </w:r>
              </w:sdtContent>
            </w:sdt>
            <w:r w:rsidR="006750E6">
              <w:rPr>
                <w:sz w:val="18"/>
                <w:szCs w:val="18"/>
              </w:rPr>
              <w:t xml:space="preserve"> OK     </w:t>
            </w:r>
            <w:sdt>
              <w:sdtPr>
                <w:rPr>
                  <w:sz w:val="18"/>
                  <w:szCs w:val="18"/>
                </w:rPr>
                <w:id w:val="-1739087354"/>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sidRPr="00EA759C">
              <w:rPr>
                <w:sz w:val="18"/>
                <w:szCs w:val="18"/>
              </w:rPr>
              <w:t xml:space="preserve"> </w:t>
            </w:r>
            <w:r w:rsidR="006750E6">
              <w:rPr>
                <w:sz w:val="18"/>
                <w:szCs w:val="18"/>
              </w:rPr>
              <w:t>KO</w:t>
            </w:r>
          </w:p>
          <w:p w14:paraId="37F36702" w14:textId="2961C33C" w:rsidR="00D10B8C" w:rsidRPr="00EA759C" w:rsidRDefault="00D0071C" w:rsidP="006750E6">
            <w:pPr>
              <w:rPr>
                <w:sz w:val="18"/>
                <w:szCs w:val="18"/>
              </w:rPr>
            </w:pPr>
            <w:sdt>
              <w:sdtPr>
                <w:rPr>
                  <w:sz w:val="18"/>
                  <w:szCs w:val="18"/>
                </w:rPr>
                <w:id w:val="707607935"/>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Pr>
                <w:sz w:val="18"/>
                <w:szCs w:val="18"/>
              </w:rPr>
              <w:t xml:space="preserve"> NT     </w:t>
            </w:r>
            <w:sdt>
              <w:sdtPr>
                <w:rPr>
                  <w:sz w:val="18"/>
                  <w:szCs w:val="18"/>
                </w:rPr>
                <w:id w:val="1932155723"/>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sidRPr="00EA759C">
              <w:rPr>
                <w:sz w:val="18"/>
                <w:szCs w:val="18"/>
              </w:rPr>
              <w:t xml:space="preserve"> </w:t>
            </w:r>
            <w:r w:rsidR="006750E6">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0FC37865" w14:textId="404AB492" w:rsidR="00D10B8C" w:rsidRPr="00EA759C" w:rsidRDefault="00D10B8C" w:rsidP="00FF78D0">
            <w:pPr>
              <w:rPr>
                <w:sz w:val="18"/>
                <w:szCs w:val="18"/>
              </w:rPr>
            </w:pPr>
          </w:p>
        </w:tc>
      </w:tr>
      <w:tr w:rsidR="00D10B8C" w:rsidRPr="00EA759C" w14:paraId="258920D1" w14:textId="77777777" w:rsidTr="00D10B8C">
        <w:trPr>
          <w:trHeight w:val="737"/>
        </w:trPr>
        <w:tc>
          <w:tcPr>
            <w:tcW w:w="989" w:type="dxa"/>
            <w:tcBorders>
              <w:top w:val="single" w:sz="4" w:space="0" w:color="auto"/>
              <w:left w:val="single" w:sz="4" w:space="0" w:color="auto"/>
              <w:bottom w:val="single" w:sz="4" w:space="0" w:color="auto"/>
              <w:right w:val="single" w:sz="4" w:space="0" w:color="auto"/>
            </w:tcBorders>
          </w:tcPr>
          <w:p w14:paraId="4C9DE975" w14:textId="6B6F215A" w:rsidR="00D10B8C" w:rsidRPr="00EA759C" w:rsidRDefault="00D10B8C" w:rsidP="00FF78D0">
            <w:pPr>
              <w:jc w:val="center"/>
              <w:rPr>
                <w:sz w:val="18"/>
                <w:szCs w:val="18"/>
              </w:rPr>
            </w:pPr>
            <w:r>
              <w:rPr>
                <w:sz w:val="18"/>
                <w:szCs w:val="18"/>
              </w:rPr>
              <w:t>F-3</w:t>
            </w:r>
            <w:r w:rsidR="00933A73">
              <w:rPr>
                <w:sz w:val="18"/>
                <w:szCs w:val="18"/>
              </w:rPr>
              <w:t>.1.2</w:t>
            </w:r>
          </w:p>
        </w:tc>
        <w:tc>
          <w:tcPr>
            <w:tcW w:w="2521" w:type="dxa"/>
            <w:tcBorders>
              <w:top w:val="single" w:sz="4" w:space="0" w:color="auto"/>
              <w:left w:val="single" w:sz="4" w:space="0" w:color="auto"/>
              <w:bottom w:val="single" w:sz="4" w:space="0" w:color="auto"/>
              <w:right w:val="single" w:sz="4" w:space="0" w:color="auto"/>
            </w:tcBorders>
          </w:tcPr>
          <w:p w14:paraId="6112174D" w14:textId="77777777" w:rsidR="00D10B8C" w:rsidRPr="00EA759C" w:rsidRDefault="00D10B8C" w:rsidP="00FF78D0">
            <w:pPr>
              <w:jc w:val="left"/>
              <w:rPr>
                <w:sz w:val="18"/>
                <w:szCs w:val="18"/>
              </w:rPr>
            </w:pPr>
            <w:r>
              <w:rPr>
                <w:sz w:val="18"/>
                <w:szCs w:val="18"/>
              </w:rPr>
              <w:t>Se connecter</w:t>
            </w:r>
          </w:p>
        </w:tc>
        <w:tc>
          <w:tcPr>
            <w:tcW w:w="1418" w:type="dxa"/>
            <w:tcBorders>
              <w:top w:val="single" w:sz="4" w:space="0" w:color="auto"/>
              <w:left w:val="single" w:sz="4" w:space="0" w:color="auto"/>
              <w:bottom w:val="single" w:sz="4" w:space="0" w:color="auto"/>
              <w:right w:val="single" w:sz="4" w:space="0" w:color="auto"/>
            </w:tcBorders>
          </w:tcPr>
          <w:p w14:paraId="0E14D119" w14:textId="2AA76EFE" w:rsidR="00D10B8C" w:rsidRPr="00EA759C" w:rsidRDefault="00D10B8C" w:rsidP="00FF78D0">
            <w:pPr>
              <w:jc w:val="left"/>
              <w:rPr>
                <w:sz w:val="18"/>
                <w:szCs w:val="18"/>
              </w:rPr>
            </w:pPr>
            <w:r>
              <w:rPr>
                <w:rFonts w:ascii="MS Gothic" w:eastAsia="MS Gothic" w:hAnsi="MS Gothic" w:hint="eastAsia"/>
                <w:sz w:val="18"/>
                <w:szCs w:val="18"/>
              </w:rPr>
              <w:t>☐</w:t>
            </w:r>
            <w:r w:rsidRPr="00EA759C">
              <w:rPr>
                <w:sz w:val="18"/>
                <w:szCs w:val="18"/>
              </w:rPr>
              <w:t xml:space="preserve"> Android</w:t>
            </w:r>
          </w:p>
          <w:p w14:paraId="4FA663AE" w14:textId="1D48288E" w:rsidR="00D10B8C" w:rsidRPr="00EA759C" w:rsidRDefault="00D10B8C"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3D4ADB82" w14:textId="20F7EB65" w:rsidR="00D10B8C" w:rsidRPr="00EA759C" w:rsidRDefault="00D10B8C"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262A3D5D" w14:textId="77777777" w:rsidR="006750E6" w:rsidRDefault="00D0071C" w:rsidP="006750E6">
            <w:pPr>
              <w:jc w:val="left"/>
              <w:rPr>
                <w:sz w:val="18"/>
                <w:szCs w:val="18"/>
              </w:rPr>
            </w:pPr>
            <w:sdt>
              <w:sdtPr>
                <w:rPr>
                  <w:sz w:val="18"/>
                  <w:szCs w:val="18"/>
                </w:rPr>
                <w:id w:val="1293330385"/>
                <w14:checkbox>
                  <w14:checked w14:val="0"/>
                  <w14:checkedState w14:val="2612" w14:font="MS Gothic"/>
                  <w14:uncheckedState w14:val="2610" w14:font="MS Gothic"/>
                </w14:checkbox>
              </w:sdtPr>
              <w:sdtEndPr/>
              <w:sdtContent>
                <w:r w:rsidR="006750E6" w:rsidRPr="00EA759C">
                  <w:rPr>
                    <w:rFonts w:ascii="MS Gothic" w:eastAsia="MS Gothic" w:hAnsi="MS Gothic"/>
                    <w:sz w:val="18"/>
                    <w:szCs w:val="18"/>
                  </w:rPr>
                  <w:t>☐</w:t>
                </w:r>
              </w:sdtContent>
            </w:sdt>
            <w:r w:rsidR="006750E6">
              <w:rPr>
                <w:sz w:val="18"/>
                <w:szCs w:val="18"/>
              </w:rPr>
              <w:t xml:space="preserve"> OK     </w:t>
            </w:r>
            <w:sdt>
              <w:sdtPr>
                <w:rPr>
                  <w:sz w:val="18"/>
                  <w:szCs w:val="18"/>
                </w:rPr>
                <w:id w:val="1503386434"/>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sidRPr="00EA759C">
              <w:rPr>
                <w:sz w:val="18"/>
                <w:szCs w:val="18"/>
              </w:rPr>
              <w:t xml:space="preserve"> </w:t>
            </w:r>
            <w:r w:rsidR="006750E6">
              <w:rPr>
                <w:sz w:val="18"/>
                <w:szCs w:val="18"/>
              </w:rPr>
              <w:t>KO</w:t>
            </w:r>
          </w:p>
          <w:p w14:paraId="7BD3E722" w14:textId="3D80ED4E" w:rsidR="00D10B8C" w:rsidRPr="00EA759C" w:rsidRDefault="00D0071C" w:rsidP="006750E6">
            <w:pPr>
              <w:rPr>
                <w:sz w:val="18"/>
                <w:szCs w:val="18"/>
              </w:rPr>
            </w:pPr>
            <w:sdt>
              <w:sdtPr>
                <w:rPr>
                  <w:sz w:val="18"/>
                  <w:szCs w:val="18"/>
                </w:rPr>
                <w:id w:val="-452481386"/>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Pr>
                <w:sz w:val="18"/>
                <w:szCs w:val="18"/>
              </w:rPr>
              <w:t xml:space="preserve"> NT     </w:t>
            </w:r>
            <w:sdt>
              <w:sdtPr>
                <w:rPr>
                  <w:sz w:val="18"/>
                  <w:szCs w:val="18"/>
                </w:rPr>
                <w:id w:val="522209813"/>
                <w14:checkbox>
                  <w14:checked w14:val="0"/>
                  <w14:checkedState w14:val="2612" w14:font="MS Gothic"/>
                  <w14:uncheckedState w14:val="2610" w14:font="MS Gothic"/>
                </w14:checkbox>
              </w:sdtPr>
              <w:sdtEndPr/>
              <w:sdtContent>
                <w:r w:rsidR="006750E6">
                  <w:rPr>
                    <w:rFonts w:ascii="MS Gothic" w:eastAsia="MS Gothic" w:hAnsi="MS Gothic" w:hint="eastAsia"/>
                    <w:sz w:val="18"/>
                    <w:szCs w:val="18"/>
                  </w:rPr>
                  <w:t>☐</w:t>
                </w:r>
              </w:sdtContent>
            </w:sdt>
            <w:r w:rsidR="006750E6" w:rsidRPr="00EA759C">
              <w:rPr>
                <w:sz w:val="18"/>
                <w:szCs w:val="18"/>
              </w:rPr>
              <w:t xml:space="preserve"> </w:t>
            </w:r>
            <w:r w:rsidR="006750E6">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0B570C8C" w14:textId="0C0FD2AC" w:rsidR="00D10B8C" w:rsidRPr="00EA759C" w:rsidRDefault="00D10B8C" w:rsidP="00FF78D0">
            <w:pPr>
              <w:rPr>
                <w:sz w:val="18"/>
                <w:szCs w:val="18"/>
              </w:rPr>
            </w:pPr>
          </w:p>
        </w:tc>
      </w:tr>
    </w:tbl>
    <w:p w14:paraId="11D1EC07" w14:textId="5A8E432A" w:rsidR="005F1F35" w:rsidRDefault="005F1F35" w:rsidP="00D10B8C"/>
    <w:p w14:paraId="1EB37F8C" w14:textId="77777777" w:rsidR="005F1F35" w:rsidRDefault="005F1F35">
      <w:pPr>
        <w:jc w:val="left"/>
      </w:pPr>
      <w:r>
        <w:br w:type="page"/>
      </w: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C37FF4" w:rsidRPr="00EA759C" w14:paraId="7E8ADCFA" w14:textId="77777777" w:rsidTr="00EC37E2">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73C36A36" w14:textId="77777777" w:rsidR="00C37FF4" w:rsidRPr="00EA759C" w:rsidRDefault="00C37FF4" w:rsidP="00FF78D0">
            <w:r w:rsidRPr="00EA759C">
              <w:lastRenderedPageBreak/>
              <w:t>No.</w:t>
            </w:r>
          </w:p>
        </w:tc>
        <w:tc>
          <w:tcPr>
            <w:tcW w:w="3233" w:type="dxa"/>
          </w:tcPr>
          <w:p w14:paraId="2ACE8571" w14:textId="77777777" w:rsidR="00C37FF4" w:rsidRPr="00EA759C" w:rsidRDefault="00C37FF4" w:rsidP="00FF78D0">
            <w:r w:rsidRPr="00EA759C">
              <w:t>Action</w:t>
            </w:r>
          </w:p>
        </w:tc>
        <w:tc>
          <w:tcPr>
            <w:tcW w:w="1992" w:type="dxa"/>
          </w:tcPr>
          <w:p w14:paraId="4FE20236" w14:textId="77777777" w:rsidR="00C37FF4" w:rsidRPr="00EA759C" w:rsidRDefault="00C37FF4" w:rsidP="00FF78D0">
            <w:r w:rsidRPr="00EA759C">
              <w:t xml:space="preserve">No. Fonction </w:t>
            </w:r>
          </w:p>
        </w:tc>
        <w:tc>
          <w:tcPr>
            <w:tcW w:w="885" w:type="dxa"/>
          </w:tcPr>
          <w:p w14:paraId="2C7BBA5E" w14:textId="77777777" w:rsidR="00C37FF4" w:rsidRPr="00EA759C" w:rsidRDefault="00C37FF4" w:rsidP="00FF78D0">
            <w:r w:rsidRPr="00EA759C">
              <w:t>Sujet</w:t>
            </w:r>
          </w:p>
        </w:tc>
        <w:tc>
          <w:tcPr>
            <w:tcW w:w="2401" w:type="dxa"/>
          </w:tcPr>
          <w:p w14:paraId="21A97F71" w14:textId="77777777" w:rsidR="00C37FF4" w:rsidRPr="00EA759C" w:rsidRDefault="00C37FF4" w:rsidP="00FF78D0">
            <w:r w:rsidRPr="00EA759C">
              <w:t>Commentaire</w:t>
            </w:r>
          </w:p>
        </w:tc>
      </w:tr>
      <w:tr w:rsidR="00C37FF4" w:rsidRPr="00EA759C" w14:paraId="45CFFD84" w14:textId="77777777" w:rsidTr="00EC37E2">
        <w:trPr>
          <w:jc w:val="left"/>
        </w:trPr>
        <w:tc>
          <w:tcPr>
            <w:tcW w:w="840" w:type="dxa"/>
          </w:tcPr>
          <w:p w14:paraId="304C553D" w14:textId="77777777" w:rsidR="00C37FF4" w:rsidRPr="00EA759C" w:rsidRDefault="00C37FF4" w:rsidP="00FF78D0">
            <w:pPr>
              <w:rPr>
                <w:sz w:val="18"/>
              </w:rPr>
            </w:pPr>
            <w:r>
              <w:rPr>
                <w:sz w:val="18"/>
              </w:rPr>
              <w:t>A-2.005</w:t>
            </w:r>
          </w:p>
        </w:tc>
        <w:tc>
          <w:tcPr>
            <w:tcW w:w="3233" w:type="dxa"/>
          </w:tcPr>
          <w:p w14:paraId="7B6EC6B8" w14:textId="77777777" w:rsidR="00C37FF4" w:rsidRDefault="00C37FF4" w:rsidP="00FF78D0">
            <w:pPr>
              <w:jc w:val="left"/>
              <w:rPr>
                <w:sz w:val="18"/>
              </w:rPr>
            </w:pPr>
            <w:r>
              <w:rPr>
                <w:sz w:val="18"/>
              </w:rPr>
              <w:t>Créer de compte :</w:t>
            </w:r>
          </w:p>
          <w:p w14:paraId="63CA7E92" w14:textId="77777777" w:rsidR="00C37FF4" w:rsidRDefault="00C37FF4" w:rsidP="00FF78D0">
            <w:pPr>
              <w:jc w:val="left"/>
              <w:rPr>
                <w:sz w:val="18"/>
              </w:rPr>
            </w:pPr>
          </w:p>
          <w:p w14:paraId="6A669F72" w14:textId="77777777" w:rsidR="00C37FF4" w:rsidRDefault="00C37FF4" w:rsidP="00FF78D0">
            <w:pPr>
              <w:pStyle w:val="Paragraphedeliste"/>
              <w:numPr>
                <w:ilvl w:val="0"/>
                <w:numId w:val="21"/>
              </w:numPr>
              <w:ind w:left="113" w:hanging="113"/>
              <w:jc w:val="left"/>
              <w:rPr>
                <w:sz w:val="18"/>
              </w:rPr>
            </w:pPr>
            <w:r w:rsidRPr="00D73FC2">
              <w:rPr>
                <w:sz w:val="18"/>
              </w:rPr>
              <w:t xml:space="preserve">Nom d’utilisateur : </w:t>
            </w:r>
            <w:r>
              <w:rPr>
                <w:sz w:val="18"/>
              </w:rPr>
              <w:t>Damras610</w:t>
            </w:r>
          </w:p>
          <w:p w14:paraId="7DFFD4A4" w14:textId="77777777" w:rsidR="00C37FF4" w:rsidRDefault="00C37FF4" w:rsidP="00FF78D0">
            <w:pPr>
              <w:pStyle w:val="Paragraphedeliste"/>
              <w:numPr>
                <w:ilvl w:val="0"/>
                <w:numId w:val="21"/>
              </w:numPr>
              <w:ind w:left="113" w:hanging="113"/>
              <w:jc w:val="left"/>
              <w:rPr>
                <w:sz w:val="18"/>
              </w:rPr>
            </w:pPr>
            <w:r w:rsidRPr="00D73FC2">
              <w:rPr>
                <w:sz w:val="18"/>
              </w:rPr>
              <w:t>Mot de passe : a</w:t>
            </w:r>
            <w:r>
              <w:rPr>
                <w:sz w:val="18"/>
              </w:rPr>
              <w:t>zerty456</w:t>
            </w:r>
          </w:p>
          <w:p w14:paraId="5A8D9DEC" w14:textId="77777777" w:rsidR="00C37FF4" w:rsidRPr="00C1756F" w:rsidRDefault="00C37FF4" w:rsidP="00FF78D0">
            <w:pPr>
              <w:pStyle w:val="Paragraphedeliste"/>
              <w:numPr>
                <w:ilvl w:val="0"/>
                <w:numId w:val="21"/>
              </w:numPr>
              <w:ind w:left="113" w:hanging="113"/>
              <w:jc w:val="left"/>
              <w:rPr>
                <w:sz w:val="18"/>
              </w:rPr>
            </w:pPr>
            <w:r w:rsidRPr="00D73FC2">
              <w:rPr>
                <w:sz w:val="18"/>
              </w:rPr>
              <w:t>Email :</w:t>
            </w:r>
            <w:r>
              <w:rPr>
                <w:sz w:val="18"/>
              </w:rPr>
              <w:t xml:space="preserve"> jonathan.racaud@epitech.eu</w:t>
            </w:r>
          </w:p>
        </w:tc>
        <w:tc>
          <w:tcPr>
            <w:tcW w:w="1992" w:type="dxa"/>
          </w:tcPr>
          <w:p w14:paraId="05F05ACD" w14:textId="2E89CA01" w:rsidR="00C37FF4" w:rsidRDefault="00933A73" w:rsidP="00FF78D0">
            <w:pPr>
              <w:rPr>
                <w:sz w:val="18"/>
                <w:szCs w:val="20"/>
              </w:rPr>
            </w:pPr>
            <w:r>
              <w:rPr>
                <w:sz w:val="18"/>
                <w:szCs w:val="20"/>
              </w:rPr>
              <w:t>F-2.1.1</w:t>
            </w:r>
            <w:r w:rsidR="00C37FF4">
              <w:rPr>
                <w:sz w:val="18"/>
                <w:szCs w:val="20"/>
              </w:rPr>
              <w:t xml:space="preserve"> – Site web</w:t>
            </w:r>
          </w:p>
        </w:tc>
        <w:sdt>
          <w:sdtPr>
            <w:rPr>
              <w:sz w:val="18"/>
              <w:szCs w:val="20"/>
            </w:rPr>
            <w:id w:val="-205167843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0D82BCF" w14:textId="77777777" w:rsidR="00C37FF4" w:rsidRDefault="00C37FF4" w:rsidP="00FF78D0">
                <w:r>
                  <w:rPr>
                    <w:sz w:val="18"/>
                    <w:szCs w:val="20"/>
                  </w:rPr>
                  <w:t>Jonathan</w:t>
                </w:r>
              </w:p>
            </w:tc>
          </w:sdtContent>
        </w:sdt>
        <w:tc>
          <w:tcPr>
            <w:tcW w:w="2401" w:type="dxa"/>
          </w:tcPr>
          <w:p w14:paraId="30158D06" w14:textId="77777777" w:rsidR="00C37FF4" w:rsidRPr="00EA759C" w:rsidRDefault="00C37FF4" w:rsidP="00FF78D0">
            <w:pPr>
              <w:jc w:val="left"/>
              <w:rPr>
                <w:sz w:val="18"/>
              </w:rPr>
            </w:pPr>
            <w:r>
              <w:rPr>
                <w:sz w:val="18"/>
              </w:rPr>
              <w:t>La création doit échouer car le nom d’utilisateur est déjà utilisé.</w:t>
            </w:r>
          </w:p>
        </w:tc>
      </w:tr>
      <w:tr w:rsidR="00C37FF4" w:rsidRPr="00EA759C" w14:paraId="55582388" w14:textId="77777777" w:rsidTr="00EC37E2">
        <w:trPr>
          <w:jc w:val="left"/>
        </w:trPr>
        <w:tc>
          <w:tcPr>
            <w:tcW w:w="840" w:type="dxa"/>
          </w:tcPr>
          <w:p w14:paraId="573D7EBA" w14:textId="77777777" w:rsidR="00C37FF4" w:rsidRPr="00EA759C" w:rsidRDefault="00C37FF4" w:rsidP="00FF78D0">
            <w:pPr>
              <w:rPr>
                <w:sz w:val="18"/>
              </w:rPr>
            </w:pPr>
            <w:r>
              <w:rPr>
                <w:sz w:val="18"/>
              </w:rPr>
              <w:t>A-2.006</w:t>
            </w:r>
          </w:p>
        </w:tc>
        <w:tc>
          <w:tcPr>
            <w:tcW w:w="3233" w:type="dxa"/>
          </w:tcPr>
          <w:p w14:paraId="6D33943D" w14:textId="77777777" w:rsidR="00C37FF4" w:rsidRDefault="00C37FF4" w:rsidP="00FF78D0">
            <w:pPr>
              <w:jc w:val="left"/>
              <w:rPr>
                <w:sz w:val="18"/>
              </w:rPr>
            </w:pPr>
            <w:r>
              <w:rPr>
                <w:sz w:val="18"/>
              </w:rPr>
              <w:t>Ressayer de créer de compte :</w:t>
            </w:r>
          </w:p>
          <w:p w14:paraId="6ECACCDC" w14:textId="77777777" w:rsidR="00C37FF4" w:rsidRDefault="00C37FF4" w:rsidP="00FF78D0">
            <w:pPr>
              <w:jc w:val="left"/>
              <w:rPr>
                <w:sz w:val="18"/>
              </w:rPr>
            </w:pPr>
          </w:p>
          <w:p w14:paraId="752218EB" w14:textId="77777777" w:rsidR="00C37FF4" w:rsidRDefault="00C37FF4" w:rsidP="00FF78D0">
            <w:pPr>
              <w:pStyle w:val="Paragraphedeliste"/>
              <w:numPr>
                <w:ilvl w:val="0"/>
                <w:numId w:val="21"/>
              </w:numPr>
              <w:ind w:left="113" w:hanging="113"/>
              <w:jc w:val="left"/>
              <w:rPr>
                <w:sz w:val="18"/>
              </w:rPr>
            </w:pPr>
            <w:r w:rsidRPr="00D73FC2">
              <w:rPr>
                <w:sz w:val="18"/>
              </w:rPr>
              <w:t xml:space="preserve">Nom d’utilisateur : </w:t>
            </w:r>
            <w:proofErr w:type="spellStart"/>
            <w:r>
              <w:rPr>
                <w:sz w:val="18"/>
              </w:rPr>
              <w:t>Vendinois</w:t>
            </w:r>
            <w:proofErr w:type="spellEnd"/>
          </w:p>
          <w:p w14:paraId="3822D919" w14:textId="77777777" w:rsidR="00C37FF4" w:rsidRDefault="00C37FF4" w:rsidP="00FF78D0">
            <w:pPr>
              <w:pStyle w:val="Paragraphedeliste"/>
              <w:numPr>
                <w:ilvl w:val="0"/>
                <w:numId w:val="21"/>
              </w:numPr>
              <w:ind w:left="113" w:hanging="113"/>
              <w:jc w:val="left"/>
              <w:rPr>
                <w:sz w:val="18"/>
              </w:rPr>
            </w:pPr>
            <w:r w:rsidRPr="00D73FC2">
              <w:rPr>
                <w:sz w:val="18"/>
              </w:rPr>
              <w:t>Mot de passe : a</w:t>
            </w:r>
            <w:r>
              <w:rPr>
                <w:sz w:val="18"/>
              </w:rPr>
              <w:t>zerty456</w:t>
            </w:r>
          </w:p>
          <w:p w14:paraId="2BEF52F3" w14:textId="77777777" w:rsidR="00C37FF4" w:rsidRPr="00B945F5" w:rsidRDefault="00C37FF4" w:rsidP="00FF78D0">
            <w:pPr>
              <w:pStyle w:val="Paragraphedeliste"/>
              <w:numPr>
                <w:ilvl w:val="0"/>
                <w:numId w:val="21"/>
              </w:numPr>
              <w:ind w:left="113" w:hanging="113"/>
              <w:jc w:val="left"/>
              <w:rPr>
                <w:sz w:val="18"/>
              </w:rPr>
            </w:pPr>
            <w:r w:rsidRPr="00D73FC2">
              <w:rPr>
                <w:sz w:val="18"/>
              </w:rPr>
              <w:t>Email :</w:t>
            </w:r>
            <w:r>
              <w:rPr>
                <w:sz w:val="18"/>
              </w:rPr>
              <w:t xml:space="preserve"> jonathan.racaud@epitech.eu</w:t>
            </w:r>
          </w:p>
        </w:tc>
        <w:tc>
          <w:tcPr>
            <w:tcW w:w="1992" w:type="dxa"/>
          </w:tcPr>
          <w:p w14:paraId="174DF6F7" w14:textId="06393EB2" w:rsidR="00C37FF4" w:rsidRDefault="00933A73" w:rsidP="00FF78D0">
            <w:pPr>
              <w:rPr>
                <w:sz w:val="18"/>
                <w:szCs w:val="20"/>
              </w:rPr>
            </w:pPr>
            <w:r>
              <w:rPr>
                <w:sz w:val="18"/>
                <w:szCs w:val="20"/>
              </w:rPr>
              <w:t>F-2.1.1</w:t>
            </w:r>
            <w:r w:rsidR="00C37FF4">
              <w:rPr>
                <w:sz w:val="18"/>
                <w:szCs w:val="20"/>
              </w:rPr>
              <w:t xml:space="preserve"> – Site web</w:t>
            </w:r>
          </w:p>
        </w:tc>
        <w:sdt>
          <w:sdtPr>
            <w:rPr>
              <w:sz w:val="18"/>
              <w:szCs w:val="20"/>
            </w:rPr>
            <w:id w:val="-29537649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5082E89" w14:textId="77777777" w:rsidR="00C37FF4" w:rsidRDefault="00C37FF4" w:rsidP="00FF78D0">
                <w:r>
                  <w:rPr>
                    <w:sz w:val="18"/>
                    <w:szCs w:val="20"/>
                  </w:rPr>
                  <w:t>Jonathan</w:t>
                </w:r>
              </w:p>
            </w:tc>
          </w:sdtContent>
        </w:sdt>
        <w:tc>
          <w:tcPr>
            <w:tcW w:w="2401" w:type="dxa"/>
          </w:tcPr>
          <w:p w14:paraId="45EDF837" w14:textId="77777777" w:rsidR="00C37FF4" w:rsidRPr="00EA759C" w:rsidRDefault="00C37FF4" w:rsidP="00FF78D0">
            <w:pPr>
              <w:jc w:val="left"/>
              <w:rPr>
                <w:sz w:val="18"/>
              </w:rPr>
            </w:pPr>
          </w:p>
        </w:tc>
      </w:tr>
      <w:tr w:rsidR="00C37FF4" w:rsidRPr="00EA759C" w14:paraId="7F193A6B" w14:textId="77777777" w:rsidTr="00EC37E2">
        <w:trPr>
          <w:jc w:val="left"/>
        </w:trPr>
        <w:tc>
          <w:tcPr>
            <w:tcW w:w="840" w:type="dxa"/>
          </w:tcPr>
          <w:p w14:paraId="3157F22C" w14:textId="77777777" w:rsidR="00C37FF4" w:rsidRPr="00EA759C" w:rsidRDefault="00C37FF4" w:rsidP="00FF78D0">
            <w:pPr>
              <w:rPr>
                <w:sz w:val="18"/>
              </w:rPr>
            </w:pPr>
            <w:r>
              <w:rPr>
                <w:sz w:val="18"/>
              </w:rPr>
              <w:t>A-2.007</w:t>
            </w:r>
          </w:p>
        </w:tc>
        <w:tc>
          <w:tcPr>
            <w:tcW w:w="3233" w:type="dxa"/>
          </w:tcPr>
          <w:p w14:paraId="15F24CB1" w14:textId="77777777" w:rsidR="00C37FF4" w:rsidRDefault="00C37FF4" w:rsidP="00FF78D0">
            <w:pPr>
              <w:jc w:val="left"/>
              <w:rPr>
                <w:sz w:val="18"/>
              </w:rPr>
            </w:pPr>
            <w:r>
              <w:rPr>
                <w:sz w:val="18"/>
              </w:rPr>
              <w:t>Valider le compte « </w:t>
            </w:r>
            <w:proofErr w:type="spellStart"/>
            <w:r>
              <w:rPr>
                <w:sz w:val="18"/>
              </w:rPr>
              <w:t>Vendinois</w:t>
            </w:r>
            <w:proofErr w:type="spellEnd"/>
            <w:r>
              <w:rPr>
                <w:sz w:val="18"/>
              </w:rPr>
              <w:t> »</w:t>
            </w:r>
          </w:p>
        </w:tc>
        <w:tc>
          <w:tcPr>
            <w:tcW w:w="1992" w:type="dxa"/>
          </w:tcPr>
          <w:p w14:paraId="0B74D974" w14:textId="77777777" w:rsidR="00C37FF4" w:rsidRDefault="00C37FF4" w:rsidP="00FF78D0">
            <w:pPr>
              <w:rPr>
                <w:sz w:val="18"/>
                <w:szCs w:val="20"/>
              </w:rPr>
            </w:pPr>
          </w:p>
        </w:tc>
        <w:sdt>
          <w:sdtPr>
            <w:rPr>
              <w:sz w:val="18"/>
              <w:szCs w:val="20"/>
            </w:rPr>
            <w:id w:val="76658927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CC6DEA1" w14:textId="77777777" w:rsidR="00C37FF4" w:rsidRDefault="00C37FF4" w:rsidP="00FF78D0">
                <w:r>
                  <w:rPr>
                    <w:sz w:val="18"/>
                    <w:szCs w:val="20"/>
                  </w:rPr>
                  <w:t>Jonathan</w:t>
                </w:r>
              </w:p>
            </w:tc>
          </w:sdtContent>
        </w:sdt>
        <w:tc>
          <w:tcPr>
            <w:tcW w:w="2401" w:type="dxa"/>
          </w:tcPr>
          <w:p w14:paraId="145795C4" w14:textId="77777777" w:rsidR="00C37FF4" w:rsidRPr="00EA759C" w:rsidRDefault="00C37FF4" w:rsidP="00FF78D0">
            <w:pPr>
              <w:jc w:val="left"/>
              <w:rPr>
                <w:sz w:val="18"/>
              </w:rPr>
            </w:pPr>
          </w:p>
        </w:tc>
      </w:tr>
      <w:tr w:rsidR="00C37FF4" w:rsidRPr="00EA759C" w14:paraId="3287B5DE" w14:textId="77777777" w:rsidTr="00EC37E2">
        <w:trPr>
          <w:jc w:val="left"/>
        </w:trPr>
        <w:tc>
          <w:tcPr>
            <w:tcW w:w="840" w:type="dxa"/>
          </w:tcPr>
          <w:p w14:paraId="05E3203F" w14:textId="77777777" w:rsidR="00C37FF4" w:rsidRPr="00EA759C" w:rsidRDefault="00C37FF4" w:rsidP="00FF78D0">
            <w:pPr>
              <w:rPr>
                <w:sz w:val="18"/>
              </w:rPr>
            </w:pPr>
            <w:r>
              <w:rPr>
                <w:sz w:val="18"/>
              </w:rPr>
              <w:t>A-2.008</w:t>
            </w:r>
          </w:p>
        </w:tc>
        <w:tc>
          <w:tcPr>
            <w:tcW w:w="3233" w:type="dxa"/>
          </w:tcPr>
          <w:p w14:paraId="7558D0A6" w14:textId="77777777" w:rsidR="00C37FF4" w:rsidRDefault="00C37FF4" w:rsidP="00FF78D0">
            <w:pPr>
              <w:jc w:val="left"/>
              <w:rPr>
                <w:sz w:val="18"/>
              </w:rPr>
            </w:pPr>
            <w:r>
              <w:rPr>
                <w:sz w:val="18"/>
              </w:rPr>
              <w:t>Se connecter au compte « </w:t>
            </w:r>
            <w:proofErr w:type="spellStart"/>
            <w:r>
              <w:rPr>
                <w:sz w:val="18"/>
              </w:rPr>
              <w:t>Vendinois</w:t>
            </w:r>
            <w:proofErr w:type="spellEnd"/>
            <w:r>
              <w:rPr>
                <w:sz w:val="18"/>
              </w:rPr>
              <w:t> »</w:t>
            </w:r>
          </w:p>
        </w:tc>
        <w:tc>
          <w:tcPr>
            <w:tcW w:w="1992" w:type="dxa"/>
          </w:tcPr>
          <w:p w14:paraId="6B49603F" w14:textId="44515D5F" w:rsidR="00C37FF4" w:rsidRDefault="00933A73" w:rsidP="00FF78D0">
            <w:pPr>
              <w:rPr>
                <w:sz w:val="18"/>
                <w:szCs w:val="20"/>
              </w:rPr>
            </w:pPr>
            <w:r>
              <w:rPr>
                <w:sz w:val="18"/>
                <w:szCs w:val="20"/>
              </w:rPr>
              <w:t>F-2.1.2</w:t>
            </w:r>
            <w:r w:rsidR="00C37FF4">
              <w:rPr>
                <w:sz w:val="18"/>
                <w:szCs w:val="20"/>
              </w:rPr>
              <w:t xml:space="preserve"> – Site web</w:t>
            </w:r>
          </w:p>
        </w:tc>
        <w:sdt>
          <w:sdtPr>
            <w:rPr>
              <w:sz w:val="18"/>
              <w:szCs w:val="20"/>
            </w:rPr>
            <w:id w:val="-160109259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8FE391C" w14:textId="77777777" w:rsidR="00C37FF4" w:rsidRDefault="00C37FF4" w:rsidP="00FF78D0">
                <w:r>
                  <w:rPr>
                    <w:sz w:val="18"/>
                    <w:szCs w:val="20"/>
                  </w:rPr>
                  <w:t>Jonathan</w:t>
                </w:r>
              </w:p>
            </w:tc>
          </w:sdtContent>
        </w:sdt>
        <w:tc>
          <w:tcPr>
            <w:tcW w:w="2401" w:type="dxa"/>
          </w:tcPr>
          <w:p w14:paraId="4BE1DA7C" w14:textId="77777777" w:rsidR="00C37FF4" w:rsidRPr="00EA759C" w:rsidRDefault="00C37FF4" w:rsidP="00FF78D0">
            <w:pPr>
              <w:jc w:val="left"/>
              <w:rPr>
                <w:sz w:val="18"/>
              </w:rPr>
            </w:pPr>
          </w:p>
        </w:tc>
      </w:tr>
    </w:tbl>
    <w:p w14:paraId="3EA78F5D" w14:textId="77777777" w:rsidR="00C37FF4" w:rsidRDefault="00C37FF4" w:rsidP="00D10B8C"/>
    <w:tbl>
      <w:tblPr>
        <w:tblStyle w:val="Grilledutableau"/>
        <w:tblW w:w="9446" w:type="dxa"/>
        <w:tblLook w:val="04A0" w:firstRow="1" w:lastRow="0" w:firstColumn="1" w:lastColumn="0" w:noHBand="0" w:noVBand="1"/>
      </w:tblPr>
      <w:tblGrid>
        <w:gridCol w:w="994"/>
        <w:gridCol w:w="2658"/>
        <w:gridCol w:w="1462"/>
        <w:gridCol w:w="4332"/>
      </w:tblGrid>
      <w:tr w:rsidR="00C37FF4" w:rsidRPr="00EA759C" w14:paraId="10B44792" w14:textId="77777777" w:rsidTr="00C37FF4">
        <w:trPr>
          <w:gridAfter w:val="2"/>
          <w:wAfter w:w="5794" w:type="dxa"/>
        </w:trPr>
        <w:tc>
          <w:tcPr>
            <w:tcW w:w="3652" w:type="dxa"/>
            <w:gridSpan w:val="2"/>
            <w:tcBorders>
              <w:top w:val="single" w:sz="4" w:space="0" w:color="auto"/>
              <w:left w:val="single" w:sz="4" w:space="0" w:color="auto"/>
              <w:bottom w:val="single" w:sz="4" w:space="0" w:color="auto"/>
              <w:right w:val="single" w:sz="4" w:space="0" w:color="auto"/>
            </w:tcBorders>
          </w:tcPr>
          <w:p w14:paraId="4C310C5E" w14:textId="77777777" w:rsidR="00C37FF4" w:rsidRPr="00EA759C" w:rsidRDefault="00C37FF4" w:rsidP="00FF78D0">
            <w:pPr>
              <w:jc w:val="left"/>
              <w:rPr>
                <w:sz w:val="24"/>
              </w:rPr>
            </w:pPr>
            <w:r w:rsidRPr="00EA759C">
              <w:t xml:space="preserve">Livrable : </w:t>
            </w:r>
            <w:r w:rsidRPr="00C37FF4">
              <w:rPr>
                <w:b/>
              </w:rPr>
              <w:t>Site Web</w:t>
            </w:r>
          </w:p>
        </w:tc>
      </w:tr>
      <w:tr w:rsidR="00C37FF4" w:rsidRPr="00EA759C" w14:paraId="4C058287" w14:textId="77777777" w:rsidTr="00C27A24">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4000E3BA" w14:textId="77777777" w:rsidR="00C37FF4" w:rsidRPr="00EA759C" w:rsidRDefault="00C37FF4" w:rsidP="00FF78D0">
            <w:pPr>
              <w:jc w:val="center"/>
            </w:pPr>
            <w:r w:rsidRPr="00EA759C">
              <w:t>Fonctionnalités</w:t>
            </w:r>
          </w:p>
        </w:tc>
        <w:tc>
          <w:tcPr>
            <w:tcW w:w="5794" w:type="dxa"/>
            <w:gridSpan w:val="2"/>
            <w:tcBorders>
              <w:top w:val="single" w:sz="12" w:space="0" w:color="auto"/>
              <w:left w:val="single" w:sz="4" w:space="0" w:color="auto"/>
              <w:bottom w:val="single" w:sz="4" w:space="0" w:color="auto"/>
              <w:right w:val="single" w:sz="4" w:space="0" w:color="auto"/>
            </w:tcBorders>
            <w:vAlign w:val="center"/>
          </w:tcPr>
          <w:p w14:paraId="7D2D4037" w14:textId="77777777" w:rsidR="00C37FF4" w:rsidRPr="00EA759C" w:rsidRDefault="00C37FF4" w:rsidP="00FF78D0">
            <w:pPr>
              <w:jc w:val="center"/>
            </w:pPr>
            <w:r w:rsidRPr="00EA759C">
              <w:t>Résultat des tests</w:t>
            </w:r>
          </w:p>
        </w:tc>
      </w:tr>
      <w:tr w:rsidR="00C37FF4" w:rsidRPr="00EA759C" w14:paraId="67DA4A9B" w14:textId="77777777" w:rsidTr="00C37FF4">
        <w:trPr>
          <w:trHeight w:val="380"/>
        </w:trPr>
        <w:tc>
          <w:tcPr>
            <w:tcW w:w="994" w:type="dxa"/>
            <w:tcBorders>
              <w:top w:val="single" w:sz="4" w:space="0" w:color="auto"/>
              <w:left w:val="single" w:sz="4" w:space="0" w:color="auto"/>
              <w:bottom w:val="single" w:sz="12" w:space="0" w:color="auto"/>
              <w:right w:val="single" w:sz="4" w:space="0" w:color="auto"/>
            </w:tcBorders>
            <w:vAlign w:val="center"/>
          </w:tcPr>
          <w:p w14:paraId="0A6D5B53" w14:textId="77777777" w:rsidR="00C37FF4" w:rsidRPr="00EA759C" w:rsidRDefault="00C37FF4" w:rsidP="00FF78D0">
            <w:pPr>
              <w:jc w:val="center"/>
              <w:rPr>
                <w:sz w:val="20"/>
              </w:rPr>
            </w:pPr>
            <w:r w:rsidRPr="00EA759C">
              <w:rPr>
                <w:sz w:val="20"/>
              </w:rPr>
              <w:t>No.</w:t>
            </w:r>
          </w:p>
        </w:tc>
        <w:tc>
          <w:tcPr>
            <w:tcW w:w="2658" w:type="dxa"/>
            <w:tcBorders>
              <w:top w:val="single" w:sz="4" w:space="0" w:color="auto"/>
              <w:left w:val="single" w:sz="4" w:space="0" w:color="auto"/>
              <w:bottom w:val="single" w:sz="12" w:space="0" w:color="auto"/>
              <w:right w:val="single" w:sz="4" w:space="0" w:color="auto"/>
            </w:tcBorders>
            <w:vAlign w:val="center"/>
          </w:tcPr>
          <w:p w14:paraId="2055304F" w14:textId="77777777" w:rsidR="00C37FF4" w:rsidRPr="00EA759C" w:rsidRDefault="00C37FF4" w:rsidP="00FF78D0">
            <w:pPr>
              <w:jc w:val="center"/>
              <w:rPr>
                <w:sz w:val="20"/>
              </w:rPr>
            </w:pPr>
            <w:r w:rsidRPr="00EA759C">
              <w:rPr>
                <w:sz w:val="20"/>
              </w:rPr>
              <w:t>Nom</w:t>
            </w:r>
          </w:p>
        </w:tc>
        <w:tc>
          <w:tcPr>
            <w:tcW w:w="1462" w:type="dxa"/>
            <w:tcBorders>
              <w:top w:val="single" w:sz="4" w:space="0" w:color="auto"/>
              <w:left w:val="single" w:sz="4" w:space="0" w:color="auto"/>
              <w:bottom w:val="single" w:sz="12" w:space="0" w:color="auto"/>
              <w:right w:val="single" w:sz="4" w:space="0" w:color="auto"/>
            </w:tcBorders>
            <w:vAlign w:val="center"/>
          </w:tcPr>
          <w:p w14:paraId="7F2B002A" w14:textId="77777777" w:rsidR="00C37FF4" w:rsidRPr="00EA759C" w:rsidRDefault="00C37FF4" w:rsidP="00FF78D0">
            <w:pPr>
              <w:jc w:val="center"/>
              <w:rPr>
                <w:sz w:val="20"/>
              </w:rPr>
            </w:pPr>
            <w:r w:rsidRPr="00EA759C">
              <w:rPr>
                <w:sz w:val="20"/>
              </w:rPr>
              <w:t>Statut*</w:t>
            </w:r>
          </w:p>
        </w:tc>
        <w:tc>
          <w:tcPr>
            <w:tcW w:w="4332" w:type="dxa"/>
            <w:tcBorders>
              <w:top w:val="single" w:sz="4" w:space="0" w:color="auto"/>
              <w:left w:val="single" w:sz="4" w:space="0" w:color="auto"/>
              <w:bottom w:val="single" w:sz="12" w:space="0" w:color="auto"/>
              <w:right w:val="single" w:sz="4" w:space="0" w:color="auto"/>
            </w:tcBorders>
            <w:vAlign w:val="center"/>
          </w:tcPr>
          <w:p w14:paraId="2FB257AD" w14:textId="77777777" w:rsidR="00C37FF4" w:rsidRPr="00EA759C" w:rsidRDefault="00C37FF4" w:rsidP="00FF78D0">
            <w:pPr>
              <w:jc w:val="center"/>
              <w:rPr>
                <w:sz w:val="20"/>
              </w:rPr>
            </w:pPr>
            <w:r w:rsidRPr="00EA759C">
              <w:rPr>
                <w:sz w:val="20"/>
              </w:rPr>
              <w:t>Commentaires</w:t>
            </w:r>
          </w:p>
        </w:tc>
      </w:tr>
      <w:tr w:rsidR="00933A73" w:rsidRPr="00EA759C" w14:paraId="5CDD25C2" w14:textId="77777777" w:rsidTr="00933A73">
        <w:trPr>
          <w:trHeight w:val="227"/>
        </w:trPr>
        <w:tc>
          <w:tcPr>
            <w:tcW w:w="994"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3C6D1671" w14:textId="0885F3F5" w:rsidR="00933A73" w:rsidRPr="00EA759C" w:rsidRDefault="00933A73" w:rsidP="00FF78D0">
            <w:pPr>
              <w:jc w:val="center"/>
              <w:rPr>
                <w:sz w:val="20"/>
                <w:szCs w:val="20"/>
              </w:rPr>
            </w:pPr>
            <w:r>
              <w:rPr>
                <w:sz w:val="20"/>
                <w:szCs w:val="20"/>
              </w:rPr>
              <w:t>F-2.1</w:t>
            </w:r>
          </w:p>
        </w:tc>
        <w:tc>
          <w:tcPr>
            <w:tcW w:w="8452"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5B68C1BC" w14:textId="534A8262" w:rsidR="00933A73" w:rsidRPr="00EA759C" w:rsidRDefault="00933A73" w:rsidP="00FF78D0">
            <w:pPr>
              <w:jc w:val="left"/>
              <w:rPr>
                <w:sz w:val="20"/>
                <w:szCs w:val="20"/>
              </w:rPr>
            </w:pPr>
            <w:r w:rsidRPr="00EA759C">
              <w:rPr>
                <w:sz w:val="20"/>
                <w:szCs w:val="20"/>
              </w:rPr>
              <w:t>Accès au service</w:t>
            </w:r>
          </w:p>
        </w:tc>
      </w:tr>
      <w:tr w:rsidR="00C37FF4" w:rsidRPr="00EA759C" w14:paraId="66AB3613" w14:textId="77777777" w:rsidTr="00C37FF4">
        <w:trPr>
          <w:trHeight w:val="737"/>
        </w:trPr>
        <w:tc>
          <w:tcPr>
            <w:tcW w:w="994" w:type="dxa"/>
            <w:tcBorders>
              <w:top w:val="single" w:sz="4" w:space="0" w:color="auto"/>
              <w:left w:val="single" w:sz="4" w:space="0" w:color="auto"/>
              <w:bottom w:val="single" w:sz="4" w:space="0" w:color="auto"/>
              <w:right w:val="single" w:sz="4" w:space="0" w:color="auto"/>
            </w:tcBorders>
          </w:tcPr>
          <w:p w14:paraId="2AFE62DD" w14:textId="1B1A8DBB" w:rsidR="00C37FF4" w:rsidRPr="00EA759C" w:rsidRDefault="00933A73" w:rsidP="00FF78D0">
            <w:pPr>
              <w:jc w:val="center"/>
              <w:rPr>
                <w:sz w:val="18"/>
                <w:szCs w:val="18"/>
              </w:rPr>
            </w:pPr>
            <w:r>
              <w:rPr>
                <w:sz w:val="18"/>
                <w:szCs w:val="18"/>
              </w:rPr>
              <w:t>F-2.1.1</w:t>
            </w:r>
          </w:p>
        </w:tc>
        <w:tc>
          <w:tcPr>
            <w:tcW w:w="2658" w:type="dxa"/>
            <w:tcBorders>
              <w:top w:val="single" w:sz="4" w:space="0" w:color="auto"/>
              <w:left w:val="single" w:sz="4" w:space="0" w:color="auto"/>
              <w:bottom w:val="single" w:sz="4" w:space="0" w:color="auto"/>
              <w:right w:val="single" w:sz="4" w:space="0" w:color="auto"/>
            </w:tcBorders>
          </w:tcPr>
          <w:p w14:paraId="7C237486" w14:textId="77777777" w:rsidR="00C37FF4" w:rsidRPr="00EA759C" w:rsidRDefault="00C37FF4" w:rsidP="00FF78D0">
            <w:pPr>
              <w:jc w:val="left"/>
              <w:rPr>
                <w:sz w:val="18"/>
                <w:szCs w:val="18"/>
              </w:rPr>
            </w:pPr>
            <w:r>
              <w:rPr>
                <w:sz w:val="18"/>
                <w:szCs w:val="18"/>
              </w:rPr>
              <w:t>Créer un</w:t>
            </w:r>
            <w:r w:rsidRPr="00EA759C">
              <w:rPr>
                <w:sz w:val="18"/>
                <w:szCs w:val="18"/>
              </w:rPr>
              <w:t xml:space="preserve"> compte</w:t>
            </w:r>
          </w:p>
        </w:tc>
        <w:tc>
          <w:tcPr>
            <w:tcW w:w="1462" w:type="dxa"/>
            <w:tcBorders>
              <w:top w:val="single" w:sz="4" w:space="0" w:color="auto"/>
              <w:left w:val="single" w:sz="4" w:space="0" w:color="auto"/>
              <w:bottom w:val="single" w:sz="4" w:space="0" w:color="auto"/>
              <w:right w:val="single" w:sz="4" w:space="0" w:color="auto"/>
            </w:tcBorders>
          </w:tcPr>
          <w:p w14:paraId="352C7558" w14:textId="77777777" w:rsidR="00C37FF4" w:rsidRDefault="00D0071C" w:rsidP="00FF78D0">
            <w:pPr>
              <w:jc w:val="left"/>
              <w:rPr>
                <w:sz w:val="18"/>
                <w:szCs w:val="18"/>
              </w:rPr>
            </w:pPr>
            <w:sdt>
              <w:sdtPr>
                <w:rPr>
                  <w:sz w:val="18"/>
                  <w:szCs w:val="18"/>
                </w:rPr>
                <w:id w:val="-1473058587"/>
                <w14:checkbox>
                  <w14:checked w14:val="0"/>
                  <w14:checkedState w14:val="2612" w14:font="MS Gothic"/>
                  <w14:uncheckedState w14:val="2610" w14:font="MS Gothic"/>
                </w14:checkbox>
              </w:sdtPr>
              <w:sdtEndPr/>
              <w:sdtContent>
                <w:r w:rsidR="00C37FF4" w:rsidRPr="00EA759C">
                  <w:rPr>
                    <w:rFonts w:ascii="MS Gothic" w:eastAsia="MS Gothic" w:hAnsi="MS Gothic"/>
                    <w:sz w:val="18"/>
                    <w:szCs w:val="18"/>
                  </w:rPr>
                  <w:t>☐</w:t>
                </w:r>
              </w:sdtContent>
            </w:sdt>
            <w:r w:rsidR="00C37FF4">
              <w:rPr>
                <w:sz w:val="18"/>
                <w:szCs w:val="18"/>
              </w:rPr>
              <w:t xml:space="preserve"> OK     </w:t>
            </w:r>
            <w:sdt>
              <w:sdtPr>
                <w:rPr>
                  <w:sz w:val="18"/>
                  <w:szCs w:val="18"/>
                </w:rPr>
                <w:id w:val="1331954839"/>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sidRPr="00EA759C">
              <w:rPr>
                <w:sz w:val="18"/>
                <w:szCs w:val="18"/>
              </w:rPr>
              <w:t xml:space="preserve"> </w:t>
            </w:r>
            <w:r w:rsidR="00C37FF4">
              <w:rPr>
                <w:sz w:val="18"/>
                <w:szCs w:val="18"/>
              </w:rPr>
              <w:t>KO</w:t>
            </w:r>
          </w:p>
          <w:p w14:paraId="773A3A61" w14:textId="55C4399D" w:rsidR="00C37FF4" w:rsidRPr="00EA759C" w:rsidRDefault="00D0071C" w:rsidP="00C37FF4">
            <w:pPr>
              <w:rPr>
                <w:sz w:val="18"/>
                <w:szCs w:val="18"/>
              </w:rPr>
            </w:pPr>
            <w:sdt>
              <w:sdtPr>
                <w:rPr>
                  <w:sz w:val="18"/>
                  <w:szCs w:val="18"/>
                </w:rPr>
                <w:id w:val="1614469072"/>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Pr>
                <w:sz w:val="18"/>
                <w:szCs w:val="18"/>
              </w:rPr>
              <w:t xml:space="preserve"> NT     </w:t>
            </w:r>
            <w:sdt>
              <w:sdtPr>
                <w:rPr>
                  <w:sz w:val="18"/>
                  <w:szCs w:val="18"/>
                </w:rPr>
                <w:id w:val="-1442449859"/>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sidRPr="00EA759C">
              <w:rPr>
                <w:sz w:val="18"/>
                <w:szCs w:val="18"/>
              </w:rPr>
              <w:t xml:space="preserve"> </w:t>
            </w:r>
            <w:r w:rsidR="00C37FF4">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0FDE8544" w14:textId="4985BBDD" w:rsidR="00C37FF4" w:rsidRPr="00EA759C" w:rsidRDefault="00C37FF4" w:rsidP="00FF78D0">
            <w:pPr>
              <w:rPr>
                <w:sz w:val="18"/>
                <w:szCs w:val="18"/>
              </w:rPr>
            </w:pPr>
          </w:p>
        </w:tc>
      </w:tr>
      <w:tr w:rsidR="00C37FF4" w:rsidRPr="00EA759C" w14:paraId="5CF91B77" w14:textId="77777777" w:rsidTr="00C37FF4">
        <w:trPr>
          <w:trHeight w:val="737"/>
        </w:trPr>
        <w:tc>
          <w:tcPr>
            <w:tcW w:w="994" w:type="dxa"/>
            <w:tcBorders>
              <w:top w:val="single" w:sz="4" w:space="0" w:color="auto"/>
              <w:left w:val="single" w:sz="4" w:space="0" w:color="auto"/>
              <w:bottom w:val="single" w:sz="4" w:space="0" w:color="auto"/>
              <w:right w:val="single" w:sz="4" w:space="0" w:color="auto"/>
            </w:tcBorders>
          </w:tcPr>
          <w:p w14:paraId="514675D5" w14:textId="3B73FDCD" w:rsidR="00C37FF4" w:rsidRPr="00EA759C" w:rsidRDefault="00933A73" w:rsidP="00FF78D0">
            <w:pPr>
              <w:jc w:val="center"/>
              <w:rPr>
                <w:sz w:val="18"/>
                <w:szCs w:val="18"/>
              </w:rPr>
            </w:pPr>
            <w:r>
              <w:rPr>
                <w:sz w:val="18"/>
                <w:szCs w:val="18"/>
              </w:rPr>
              <w:t>F-2.1.2</w:t>
            </w:r>
          </w:p>
        </w:tc>
        <w:tc>
          <w:tcPr>
            <w:tcW w:w="2658" w:type="dxa"/>
            <w:tcBorders>
              <w:top w:val="single" w:sz="4" w:space="0" w:color="auto"/>
              <w:left w:val="single" w:sz="4" w:space="0" w:color="auto"/>
              <w:bottom w:val="single" w:sz="4" w:space="0" w:color="auto"/>
              <w:right w:val="single" w:sz="4" w:space="0" w:color="auto"/>
            </w:tcBorders>
          </w:tcPr>
          <w:p w14:paraId="17233AAF" w14:textId="77777777" w:rsidR="00C37FF4" w:rsidRPr="00EA759C" w:rsidRDefault="00C37FF4" w:rsidP="00FF78D0">
            <w:pPr>
              <w:jc w:val="left"/>
              <w:rPr>
                <w:sz w:val="18"/>
                <w:szCs w:val="18"/>
              </w:rPr>
            </w:pPr>
            <w:r>
              <w:rPr>
                <w:sz w:val="18"/>
                <w:szCs w:val="18"/>
              </w:rPr>
              <w:t>Se connecter</w:t>
            </w:r>
          </w:p>
        </w:tc>
        <w:tc>
          <w:tcPr>
            <w:tcW w:w="1462" w:type="dxa"/>
            <w:tcBorders>
              <w:top w:val="single" w:sz="4" w:space="0" w:color="auto"/>
              <w:left w:val="single" w:sz="4" w:space="0" w:color="auto"/>
              <w:bottom w:val="single" w:sz="4" w:space="0" w:color="auto"/>
              <w:right w:val="single" w:sz="4" w:space="0" w:color="auto"/>
            </w:tcBorders>
          </w:tcPr>
          <w:p w14:paraId="63249A21" w14:textId="77777777" w:rsidR="00C37FF4" w:rsidRDefault="00D0071C" w:rsidP="00FF78D0">
            <w:pPr>
              <w:jc w:val="left"/>
              <w:rPr>
                <w:sz w:val="18"/>
                <w:szCs w:val="18"/>
              </w:rPr>
            </w:pPr>
            <w:sdt>
              <w:sdtPr>
                <w:rPr>
                  <w:sz w:val="18"/>
                  <w:szCs w:val="18"/>
                </w:rPr>
                <w:id w:val="-883087650"/>
                <w14:checkbox>
                  <w14:checked w14:val="0"/>
                  <w14:checkedState w14:val="2612" w14:font="MS Gothic"/>
                  <w14:uncheckedState w14:val="2610" w14:font="MS Gothic"/>
                </w14:checkbox>
              </w:sdtPr>
              <w:sdtEndPr/>
              <w:sdtContent>
                <w:r w:rsidR="00C37FF4" w:rsidRPr="00EA759C">
                  <w:rPr>
                    <w:rFonts w:ascii="MS Gothic" w:eastAsia="MS Gothic" w:hAnsi="MS Gothic"/>
                    <w:sz w:val="18"/>
                    <w:szCs w:val="18"/>
                  </w:rPr>
                  <w:t>☐</w:t>
                </w:r>
              </w:sdtContent>
            </w:sdt>
            <w:r w:rsidR="00C37FF4">
              <w:rPr>
                <w:sz w:val="18"/>
                <w:szCs w:val="18"/>
              </w:rPr>
              <w:t xml:space="preserve"> OK     </w:t>
            </w:r>
            <w:sdt>
              <w:sdtPr>
                <w:rPr>
                  <w:sz w:val="18"/>
                  <w:szCs w:val="18"/>
                </w:rPr>
                <w:id w:val="1320537900"/>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sidRPr="00EA759C">
              <w:rPr>
                <w:sz w:val="18"/>
                <w:szCs w:val="18"/>
              </w:rPr>
              <w:t xml:space="preserve"> </w:t>
            </w:r>
            <w:r w:rsidR="00C37FF4">
              <w:rPr>
                <w:sz w:val="18"/>
                <w:szCs w:val="18"/>
              </w:rPr>
              <w:t>KO</w:t>
            </w:r>
          </w:p>
          <w:p w14:paraId="3D8EF7EF" w14:textId="0E39D3C9" w:rsidR="00C37FF4" w:rsidRPr="00EA759C" w:rsidRDefault="00D0071C" w:rsidP="00C37FF4">
            <w:pPr>
              <w:rPr>
                <w:sz w:val="18"/>
                <w:szCs w:val="18"/>
              </w:rPr>
            </w:pPr>
            <w:sdt>
              <w:sdtPr>
                <w:rPr>
                  <w:sz w:val="18"/>
                  <w:szCs w:val="18"/>
                </w:rPr>
                <w:id w:val="979585817"/>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Pr>
                <w:sz w:val="18"/>
                <w:szCs w:val="18"/>
              </w:rPr>
              <w:t xml:space="preserve"> NT     </w:t>
            </w:r>
            <w:sdt>
              <w:sdtPr>
                <w:rPr>
                  <w:sz w:val="18"/>
                  <w:szCs w:val="18"/>
                </w:rPr>
                <w:id w:val="1566917198"/>
                <w14:checkbox>
                  <w14:checked w14:val="0"/>
                  <w14:checkedState w14:val="2612" w14:font="MS Gothic"/>
                  <w14:uncheckedState w14:val="2610" w14:font="MS Gothic"/>
                </w14:checkbox>
              </w:sdtPr>
              <w:sdtEndPr/>
              <w:sdtContent>
                <w:r w:rsidR="00C37FF4">
                  <w:rPr>
                    <w:rFonts w:ascii="MS Gothic" w:eastAsia="MS Gothic" w:hAnsi="MS Gothic" w:hint="eastAsia"/>
                    <w:sz w:val="18"/>
                    <w:szCs w:val="18"/>
                  </w:rPr>
                  <w:t>☐</w:t>
                </w:r>
              </w:sdtContent>
            </w:sdt>
            <w:r w:rsidR="00C37FF4" w:rsidRPr="00EA759C">
              <w:rPr>
                <w:sz w:val="18"/>
                <w:szCs w:val="18"/>
              </w:rPr>
              <w:t xml:space="preserve"> </w:t>
            </w:r>
            <w:r w:rsidR="00C37FF4">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30CA53AF" w14:textId="5D0BE4BC" w:rsidR="00C37FF4" w:rsidRPr="00EA759C" w:rsidRDefault="00C37FF4" w:rsidP="00FF78D0">
            <w:pPr>
              <w:rPr>
                <w:sz w:val="18"/>
                <w:szCs w:val="18"/>
              </w:rPr>
            </w:pPr>
          </w:p>
        </w:tc>
      </w:tr>
    </w:tbl>
    <w:p w14:paraId="61767FC5" w14:textId="07291E9D" w:rsidR="00002808" w:rsidRDefault="00002808">
      <w:pPr>
        <w:jc w:val="left"/>
      </w:pPr>
    </w:p>
    <w:p w14:paraId="4F881007" w14:textId="77777777" w:rsidR="00002808" w:rsidRDefault="00002808">
      <w:pPr>
        <w:jc w:val="left"/>
      </w:pPr>
      <w:r>
        <w:br w:type="page"/>
      </w: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C37FF4" w:rsidRPr="00EA759C" w14:paraId="01FFA684" w14:textId="77777777" w:rsidTr="00EC37E2">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40C0734C" w14:textId="77777777" w:rsidR="00C37FF4" w:rsidRPr="00EA759C" w:rsidRDefault="00C37FF4" w:rsidP="00FF78D0">
            <w:r w:rsidRPr="00EA759C">
              <w:lastRenderedPageBreak/>
              <w:t>No.</w:t>
            </w:r>
          </w:p>
        </w:tc>
        <w:tc>
          <w:tcPr>
            <w:tcW w:w="3233" w:type="dxa"/>
          </w:tcPr>
          <w:p w14:paraId="3213F431" w14:textId="77777777" w:rsidR="00C37FF4" w:rsidRPr="00EA759C" w:rsidRDefault="00C37FF4" w:rsidP="00FF78D0">
            <w:r w:rsidRPr="00EA759C">
              <w:t>Action</w:t>
            </w:r>
          </w:p>
        </w:tc>
        <w:tc>
          <w:tcPr>
            <w:tcW w:w="1992" w:type="dxa"/>
          </w:tcPr>
          <w:p w14:paraId="428BBD83" w14:textId="77777777" w:rsidR="00C37FF4" w:rsidRPr="00EA759C" w:rsidRDefault="00C37FF4" w:rsidP="00FF78D0">
            <w:r w:rsidRPr="00EA759C">
              <w:t xml:space="preserve">No. Fonction </w:t>
            </w:r>
          </w:p>
        </w:tc>
        <w:tc>
          <w:tcPr>
            <w:tcW w:w="885" w:type="dxa"/>
          </w:tcPr>
          <w:p w14:paraId="05F22FE6" w14:textId="77777777" w:rsidR="00C37FF4" w:rsidRPr="00EA759C" w:rsidRDefault="00C37FF4" w:rsidP="00FF78D0">
            <w:r w:rsidRPr="00EA759C">
              <w:t>Sujet</w:t>
            </w:r>
          </w:p>
        </w:tc>
        <w:tc>
          <w:tcPr>
            <w:tcW w:w="2401" w:type="dxa"/>
          </w:tcPr>
          <w:p w14:paraId="37242DD9" w14:textId="77777777" w:rsidR="00C37FF4" w:rsidRPr="00EA759C" w:rsidRDefault="00C37FF4" w:rsidP="00FF78D0">
            <w:r w:rsidRPr="00EA759C">
              <w:t>Commentaire</w:t>
            </w:r>
          </w:p>
        </w:tc>
      </w:tr>
      <w:tr w:rsidR="00C37FF4" w:rsidRPr="00EA759C" w14:paraId="56E4D6B4" w14:textId="77777777" w:rsidTr="00EC37E2">
        <w:trPr>
          <w:jc w:val="left"/>
        </w:trPr>
        <w:tc>
          <w:tcPr>
            <w:tcW w:w="840" w:type="dxa"/>
          </w:tcPr>
          <w:p w14:paraId="47A3D0C6" w14:textId="77777777" w:rsidR="00C37FF4" w:rsidRPr="00EA759C" w:rsidRDefault="00C37FF4" w:rsidP="00FF78D0">
            <w:pPr>
              <w:rPr>
                <w:sz w:val="18"/>
              </w:rPr>
            </w:pPr>
            <w:r>
              <w:rPr>
                <w:sz w:val="18"/>
              </w:rPr>
              <w:t>A-2.009</w:t>
            </w:r>
          </w:p>
        </w:tc>
        <w:tc>
          <w:tcPr>
            <w:tcW w:w="3233" w:type="dxa"/>
          </w:tcPr>
          <w:p w14:paraId="728D05F5" w14:textId="77777777" w:rsidR="00C37FF4" w:rsidRDefault="00C37FF4" w:rsidP="00FF78D0">
            <w:pPr>
              <w:jc w:val="left"/>
              <w:rPr>
                <w:sz w:val="18"/>
              </w:rPr>
            </w:pPr>
            <w:r>
              <w:rPr>
                <w:sz w:val="18"/>
              </w:rPr>
              <w:t>Consulter les informations personnelles</w:t>
            </w:r>
          </w:p>
        </w:tc>
        <w:tc>
          <w:tcPr>
            <w:tcW w:w="1992" w:type="dxa"/>
          </w:tcPr>
          <w:p w14:paraId="272A8A88" w14:textId="1014589D" w:rsidR="00C37FF4" w:rsidRPr="00EA759C" w:rsidRDefault="00C37FF4" w:rsidP="00FF78D0">
            <w:pPr>
              <w:rPr>
                <w:sz w:val="18"/>
                <w:szCs w:val="18"/>
              </w:rPr>
            </w:pPr>
            <w:r>
              <w:rPr>
                <w:sz w:val="18"/>
                <w:szCs w:val="18"/>
              </w:rPr>
              <w:t>F-2</w:t>
            </w:r>
            <w:r w:rsidR="00933A73">
              <w:rPr>
                <w:sz w:val="18"/>
                <w:szCs w:val="18"/>
              </w:rPr>
              <w:t>.2.1</w:t>
            </w:r>
            <w:r>
              <w:rPr>
                <w:sz w:val="18"/>
                <w:szCs w:val="20"/>
              </w:rPr>
              <w:t xml:space="preserve"> – Site web</w:t>
            </w:r>
          </w:p>
        </w:tc>
        <w:sdt>
          <w:sdtPr>
            <w:rPr>
              <w:sz w:val="18"/>
              <w:szCs w:val="20"/>
            </w:rPr>
            <w:id w:val="-97282931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6114712" w14:textId="77777777" w:rsidR="00C37FF4" w:rsidRDefault="00C37FF4" w:rsidP="00FF78D0">
                <w:r>
                  <w:rPr>
                    <w:sz w:val="18"/>
                    <w:szCs w:val="20"/>
                  </w:rPr>
                  <w:t>Jonathan</w:t>
                </w:r>
              </w:p>
            </w:tc>
          </w:sdtContent>
        </w:sdt>
        <w:tc>
          <w:tcPr>
            <w:tcW w:w="2401" w:type="dxa"/>
          </w:tcPr>
          <w:p w14:paraId="7FE031D6" w14:textId="77777777" w:rsidR="00C37FF4" w:rsidRPr="00EA759C" w:rsidRDefault="00C37FF4" w:rsidP="00FF78D0">
            <w:pPr>
              <w:jc w:val="left"/>
              <w:rPr>
                <w:sz w:val="18"/>
              </w:rPr>
            </w:pPr>
          </w:p>
        </w:tc>
      </w:tr>
      <w:tr w:rsidR="00C37FF4" w:rsidRPr="00EA759C" w14:paraId="69519914" w14:textId="77777777" w:rsidTr="00EC37E2">
        <w:trPr>
          <w:jc w:val="left"/>
        </w:trPr>
        <w:tc>
          <w:tcPr>
            <w:tcW w:w="840" w:type="dxa"/>
          </w:tcPr>
          <w:p w14:paraId="240D89E4" w14:textId="77777777" w:rsidR="00C37FF4" w:rsidRPr="00EA759C" w:rsidRDefault="00C37FF4" w:rsidP="00FF78D0">
            <w:pPr>
              <w:rPr>
                <w:sz w:val="18"/>
              </w:rPr>
            </w:pPr>
            <w:r>
              <w:rPr>
                <w:sz w:val="18"/>
              </w:rPr>
              <w:t>A-2.010</w:t>
            </w:r>
          </w:p>
        </w:tc>
        <w:tc>
          <w:tcPr>
            <w:tcW w:w="3233" w:type="dxa"/>
          </w:tcPr>
          <w:p w14:paraId="366FA2C8" w14:textId="77777777" w:rsidR="00C37FF4" w:rsidRDefault="00C37FF4" w:rsidP="00FF78D0">
            <w:pPr>
              <w:jc w:val="left"/>
              <w:rPr>
                <w:sz w:val="18"/>
              </w:rPr>
            </w:pPr>
            <w:r>
              <w:rPr>
                <w:sz w:val="18"/>
              </w:rPr>
              <w:t>Modifie les informations personnelles :</w:t>
            </w:r>
          </w:p>
          <w:p w14:paraId="73C499E9" w14:textId="77777777" w:rsidR="00C37FF4" w:rsidRDefault="00C37FF4" w:rsidP="00FF78D0">
            <w:pPr>
              <w:jc w:val="left"/>
              <w:rPr>
                <w:sz w:val="18"/>
              </w:rPr>
            </w:pPr>
          </w:p>
          <w:p w14:paraId="585175E1" w14:textId="77777777" w:rsidR="00C37FF4" w:rsidRDefault="00C37FF4" w:rsidP="00FF78D0">
            <w:pPr>
              <w:pStyle w:val="Paragraphedeliste"/>
              <w:numPr>
                <w:ilvl w:val="0"/>
                <w:numId w:val="21"/>
              </w:numPr>
              <w:ind w:left="113" w:hanging="113"/>
              <w:jc w:val="left"/>
              <w:rPr>
                <w:sz w:val="18"/>
              </w:rPr>
            </w:pPr>
            <w:r>
              <w:rPr>
                <w:sz w:val="18"/>
              </w:rPr>
              <w:t>Prénom : Jonathan</w:t>
            </w:r>
          </w:p>
          <w:p w14:paraId="48242ADB" w14:textId="77777777" w:rsidR="00C37FF4" w:rsidRPr="00E24BD6" w:rsidRDefault="00C37FF4" w:rsidP="00FF78D0">
            <w:pPr>
              <w:pStyle w:val="Paragraphedeliste"/>
              <w:numPr>
                <w:ilvl w:val="0"/>
                <w:numId w:val="21"/>
              </w:numPr>
              <w:ind w:left="113" w:hanging="113"/>
              <w:jc w:val="left"/>
              <w:rPr>
                <w:sz w:val="18"/>
              </w:rPr>
            </w:pPr>
            <w:r>
              <w:rPr>
                <w:sz w:val="18"/>
              </w:rPr>
              <w:t>Nom : Racaud</w:t>
            </w:r>
          </w:p>
        </w:tc>
        <w:tc>
          <w:tcPr>
            <w:tcW w:w="1992" w:type="dxa"/>
          </w:tcPr>
          <w:p w14:paraId="2E8CDF8A" w14:textId="722178FA" w:rsidR="00C37FF4" w:rsidRPr="00EA759C" w:rsidRDefault="00C37FF4" w:rsidP="00933A73">
            <w:pPr>
              <w:rPr>
                <w:sz w:val="18"/>
                <w:szCs w:val="18"/>
              </w:rPr>
            </w:pPr>
            <w:r>
              <w:rPr>
                <w:sz w:val="18"/>
                <w:szCs w:val="18"/>
              </w:rPr>
              <w:t>F-2.2.2</w:t>
            </w:r>
            <w:r>
              <w:rPr>
                <w:sz w:val="18"/>
                <w:szCs w:val="20"/>
              </w:rPr>
              <w:t xml:space="preserve"> – Site web</w:t>
            </w:r>
          </w:p>
        </w:tc>
        <w:sdt>
          <w:sdtPr>
            <w:rPr>
              <w:sz w:val="18"/>
              <w:szCs w:val="20"/>
            </w:rPr>
            <w:id w:val="-37662233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6D686BA6" w14:textId="77777777" w:rsidR="00C37FF4" w:rsidRDefault="00C37FF4" w:rsidP="00FF78D0">
                <w:r>
                  <w:rPr>
                    <w:sz w:val="18"/>
                    <w:szCs w:val="20"/>
                  </w:rPr>
                  <w:t>Jonathan</w:t>
                </w:r>
              </w:p>
            </w:tc>
          </w:sdtContent>
        </w:sdt>
        <w:tc>
          <w:tcPr>
            <w:tcW w:w="2401" w:type="dxa"/>
          </w:tcPr>
          <w:p w14:paraId="59F6BA30" w14:textId="77777777" w:rsidR="00C37FF4" w:rsidRPr="00EA759C" w:rsidRDefault="00C37FF4" w:rsidP="00FF78D0">
            <w:pPr>
              <w:jc w:val="left"/>
              <w:rPr>
                <w:sz w:val="18"/>
              </w:rPr>
            </w:pPr>
          </w:p>
        </w:tc>
      </w:tr>
      <w:tr w:rsidR="000557B2" w:rsidRPr="00EA759C" w14:paraId="31AB32E3" w14:textId="77777777" w:rsidTr="00EC37E2">
        <w:trPr>
          <w:jc w:val="left"/>
        </w:trPr>
        <w:tc>
          <w:tcPr>
            <w:tcW w:w="840" w:type="dxa"/>
          </w:tcPr>
          <w:p w14:paraId="1B900309" w14:textId="17B313FB" w:rsidR="000557B2" w:rsidRDefault="000557B2" w:rsidP="000557B2">
            <w:pPr>
              <w:rPr>
                <w:sz w:val="18"/>
              </w:rPr>
            </w:pPr>
            <w:r>
              <w:rPr>
                <w:sz w:val="18"/>
              </w:rPr>
              <w:t>A-2.011</w:t>
            </w:r>
          </w:p>
        </w:tc>
        <w:tc>
          <w:tcPr>
            <w:tcW w:w="3233" w:type="dxa"/>
          </w:tcPr>
          <w:p w14:paraId="7ED12A56" w14:textId="1B7C0088" w:rsidR="000557B2" w:rsidRDefault="000557B2" w:rsidP="00BB1193">
            <w:pPr>
              <w:jc w:val="left"/>
              <w:rPr>
                <w:sz w:val="18"/>
              </w:rPr>
            </w:pPr>
            <w:r>
              <w:rPr>
                <w:sz w:val="18"/>
              </w:rPr>
              <w:t xml:space="preserve">Ajoute une partition </w:t>
            </w:r>
            <w:r w:rsidR="00BB1193">
              <w:rPr>
                <w:sz w:val="18"/>
              </w:rPr>
              <w:t xml:space="preserve">à partager </w:t>
            </w:r>
            <w:r w:rsidR="00DB2C2B">
              <w:rPr>
                <w:sz w:val="18"/>
              </w:rPr>
              <w:t>s’</w:t>
            </w:r>
            <w:r w:rsidR="00BE633C">
              <w:rPr>
                <w:sz w:val="18"/>
              </w:rPr>
              <w:t>appelant</w:t>
            </w:r>
            <w:r w:rsidR="00DB2C2B">
              <w:rPr>
                <w:sz w:val="18"/>
              </w:rPr>
              <w:t xml:space="preserve"> « Le retour »</w:t>
            </w:r>
          </w:p>
        </w:tc>
        <w:tc>
          <w:tcPr>
            <w:tcW w:w="1992" w:type="dxa"/>
          </w:tcPr>
          <w:p w14:paraId="39521CAE" w14:textId="38A56A68" w:rsidR="000557B2" w:rsidRDefault="000557B2" w:rsidP="00933A73">
            <w:pPr>
              <w:rPr>
                <w:sz w:val="18"/>
                <w:szCs w:val="18"/>
              </w:rPr>
            </w:pPr>
            <w:r>
              <w:rPr>
                <w:sz w:val="18"/>
                <w:szCs w:val="20"/>
              </w:rPr>
              <w:t>F-2.4.1 – Site web</w:t>
            </w:r>
          </w:p>
        </w:tc>
        <w:sdt>
          <w:sdtPr>
            <w:rPr>
              <w:sz w:val="18"/>
              <w:szCs w:val="20"/>
            </w:rPr>
            <w:id w:val="20213776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E23075F" w14:textId="7C37DC29" w:rsidR="000557B2" w:rsidRDefault="000557B2" w:rsidP="000557B2">
                <w:pPr>
                  <w:rPr>
                    <w:sz w:val="18"/>
                    <w:szCs w:val="20"/>
                  </w:rPr>
                </w:pPr>
                <w:r>
                  <w:rPr>
                    <w:sz w:val="18"/>
                    <w:szCs w:val="20"/>
                  </w:rPr>
                  <w:t>Jonathan</w:t>
                </w:r>
              </w:p>
            </w:tc>
          </w:sdtContent>
        </w:sdt>
        <w:tc>
          <w:tcPr>
            <w:tcW w:w="2401" w:type="dxa"/>
          </w:tcPr>
          <w:p w14:paraId="40DE77EA" w14:textId="594DE531" w:rsidR="000557B2" w:rsidRPr="00EA759C" w:rsidRDefault="000557B2" w:rsidP="000557B2">
            <w:pPr>
              <w:jc w:val="left"/>
              <w:rPr>
                <w:sz w:val="18"/>
              </w:rPr>
            </w:pPr>
            <w:r>
              <w:rPr>
                <w:sz w:val="18"/>
              </w:rPr>
              <w:t>La partition doit avoir été générée depuis le logiciel Music Sheet Writer.</w:t>
            </w:r>
          </w:p>
        </w:tc>
      </w:tr>
      <w:tr w:rsidR="000557B2" w:rsidRPr="00EA759C" w14:paraId="79C45830" w14:textId="77777777" w:rsidTr="00EC37E2">
        <w:trPr>
          <w:jc w:val="left"/>
        </w:trPr>
        <w:tc>
          <w:tcPr>
            <w:tcW w:w="840" w:type="dxa"/>
          </w:tcPr>
          <w:p w14:paraId="3A176DD7" w14:textId="66E708DA" w:rsidR="000557B2" w:rsidRDefault="000557B2" w:rsidP="000557B2">
            <w:pPr>
              <w:rPr>
                <w:sz w:val="18"/>
              </w:rPr>
            </w:pPr>
            <w:r>
              <w:rPr>
                <w:sz w:val="18"/>
              </w:rPr>
              <w:t>A-2.012</w:t>
            </w:r>
          </w:p>
        </w:tc>
        <w:tc>
          <w:tcPr>
            <w:tcW w:w="3233" w:type="dxa"/>
          </w:tcPr>
          <w:p w14:paraId="2FDDA0FB" w14:textId="75A0F6A0" w:rsidR="000557B2" w:rsidRDefault="000557B2" w:rsidP="000557B2">
            <w:pPr>
              <w:jc w:val="left"/>
              <w:rPr>
                <w:sz w:val="18"/>
              </w:rPr>
            </w:pPr>
            <w:r>
              <w:rPr>
                <w:sz w:val="18"/>
              </w:rPr>
              <w:t>Consulter sa liste de partition partagées</w:t>
            </w:r>
          </w:p>
        </w:tc>
        <w:tc>
          <w:tcPr>
            <w:tcW w:w="1992" w:type="dxa"/>
          </w:tcPr>
          <w:p w14:paraId="647588C9" w14:textId="0B6F6DE7" w:rsidR="000557B2" w:rsidRDefault="000557B2" w:rsidP="00933A73">
            <w:pPr>
              <w:rPr>
                <w:sz w:val="18"/>
                <w:szCs w:val="20"/>
              </w:rPr>
            </w:pPr>
            <w:r>
              <w:rPr>
                <w:sz w:val="18"/>
                <w:szCs w:val="20"/>
              </w:rPr>
              <w:t>F-2.2.3</w:t>
            </w:r>
            <w:r w:rsidR="00933A73">
              <w:rPr>
                <w:sz w:val="18"/>
                <w:szCs w:val="20"/>
              </w:rPr>
              <w:t xml:space="preserve"> </w:t>
            </w:r>
            <w:r>
              <w:rPr>
                <w:sz w:val="18"/>
                <w:szCs w:val="20"/>
              </w:rPr>
              <w:t>– Site web</w:t>
            </w:r>
          </w:p>
        </w:tc>
        <w:sdt>
          <w:sdtPr>
            <w:rPr>
              <w:sz w:val="18"/>
              <w:szCs w:val="20"/>
            </w:rPr>
            <w:id w:val="-42141738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C0D6B6D" w14:textId="4C5BA90D" w:rsidR="000557B2" w:rsidRDefault="000557B2" w:rsidP="000557B2">
                <w:pPr>
                  <w:rPr>
                    <w:sz w:val="18"/>
                    <w:szCs w:val="20"/>
                  </w:rPr>
                </w:pPr>
                <w:r>
                  <w:rPr>
                    <w:sz w:val="18"/>
                    <w:szCs w:val="20"/>
                  </w:rPr>
                  <w:t>Jonathan</w:t>
                </w:r>
              </w:p>
            </w:tc>
          </w:sdtContent>
        </w:sdt>
        <w:tc>
          <w:tcPr>
            <w:tcW w:w="2401" w:type="dxa"/>
          </w:tcPr>
          <w:p w14:paraId="79DEF75B" w14:textId="6DDA7874" w:rsidR="000557B2" w:rsidRPr="00EA759C" w:rsidRDefault="000557B2" w:rsidP="000557B2">
            <w:pPr>
              <w:jc w:val="left"/>
              <w:rPr>
                <w:sz w:val="18"/>
              </w:rPr>
            </w:pPr>
            <w:r>
              <w:rPr>
                <w:sz w:val="18"/>
              </w:rPr>
              <w:t>Il devrait y avoir une.</w:t>
            </w:r>
          </w:p>
        </w:tc>
      </w:tr>
    </w:tbl>
    <w:p w14:paraId="63E32E99" w14:textId="77777777" w:rsidR="00C37FF4" w:rsidRDefault="00C37FF4" w:rsidP="00D10B8C"/>
    <w:tbl>
      <w:tblPr>
        <w:tblStyle w:val="Grilledutableau"/>
        <w:tblW w:w="9446" w:type="dxa"/>
        <w:tblLook w:val="04A0" w:firstRow="1" w:lastRow="0" w:firstColumn="1" w:lastColumn="0" w:noHBand="0" w:noVBand="1"/>
      </w:tblPr>
      <w:tblGrid>
        <w:gridCol w:w="994"/>
        <w:gridCol w:w="2658"/>
        <w:gridCol w:w="1462"/>
        <w:gridCol w:w="4332"/>
      </w:tblGrid>
      <w:tr w:rsidR="000D6936" w:rsidRPr="00EA759C" w14:paraId="10235743" w14:textId="77777777" w:rsidTr="00FF78D0">
        <w:trPr>
          <w:gridAfter w:val="2"/>
          <w:wAfter w:w="5794" w:type="dxa"/>
        </w:trPr>
        <w:tc>
          <w:tcPr>
            <w:tcW w:w="3652" w:type="dxa"/>
            <w:gridSpan w:val="2"/>
            <w:tcBorders>
              <w:top w:val="single" w:sz="4" w:space="0" w:color="auto"/>
              <w:left w:val="single" w:sz="4" w:space="0" w:color="auto"/>
              <w:bottom w:val="single" w:sz="4" w:space="0" w:color="auto"/>
              <w:right w:val="single" w:sz="4" w:space="0" w:color="auto"/>
            </w:tcBorders>
          </w:tcPr>
          <w:p w14:paraId="7B128272" w14:textId="77777777" w:rsidR="000D6936" w:rsidRPr="00EA759C" w:rsidRDefault="000D6936" w:rsidP="00FF78D0">
            <w:pPr>
              <w:jc w:val="left"/>
              <w:rPr>
                <w:sz w:val="24"/>
              </w:rPr>
            </w:pPr>
            <w:r w:rsidRPr="00EA759C">
              <w:t xml:space="preserve">Livrable : </w:t>
            </w:r>
            <w:r w:rsidRPr="00C37FF4">
              <w:rPr>
                <w:b/>
              </w:rPr>
              <w:t>Site Web</w:t>
            </w:r>
          </w:p>
        </w:tc>
      </w:tr>
      <w:tr w:rsidR="000D6936" w:rsidRPr="00EA759C" w14:paraId="02F99843" w14:textId="77777777" w:rsidTr="009B70F1">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36D764F4" w14:textId="77777777" w:rsidR="000D6936" w:rsidRPr="00EA759C" w:rsidRDefault="000D6936" w:rsidP="00FF78D0">
            <w:pPr>
              <w:jc w:val="center"/>
            </w:pPr>
            <w:r w:rsidRPr="00EA759C">
              <w:t>Fonctionnalités</w:t>
            </w:r>
          </w:p>
        </w:tc>
        <w:tc>
          <w:tcPr>
            <w:tcW w:w="5794" w:type="dxa"/>
            <w:gridSpan w:val="2"/>
            <w:tcBorders>
              <w:top w:val="single" w:sz="12" w:space="0" w:color="auto"/>
              <w:left w:val="single" w:sz="4" w:space="0" w:color="auto"/>
              <w:bottom w:val="single" w:sz="4" w:space="0" w:color="auto"/>
              <w:right w:val="single" w:sz="4" w:space="0" w:color="auto"/>
            </w:tcBorders>
            <w:vAlign w:val="center"/>
          </w:tcPr>
          <w:p w14:paraId="0048C6A7" w14:textId="77777777" w:rsidR="000D6936" w:rsidRPr="00EA759C" w:rsidRDefault="000D6936" w:rsidP="00FF78D0">
            <w:pPr>
              <w:jc w:val="center"/>
            </w:pPr>
            <w:r w:rsidRPr="00EA759C">
              <w:t>Résultat des tests</w:t>
            </w:r>
          </w:p>
        </w:tc>
      </w:tr>
      <w:tr w:rsidR="000D6936" w:rsidRPr="00EA759C" w14:paraId="70759BDB" w14:textId="77777777" w:rsidTr="00FF78D0">
        <w:trPr>
          <w:trHeight w:val="380"/>
        </w:trPr>
        <w:tc>
          <w:tcPr>
            <w:tcW w:w="994" w:type="dxa"/>
            <w:tcBorders>
              <w:top w:val="single" w:sz="4" w:space="0" w:color="auto"/>
              <w:left w:val="single" w:sz="4" w:space="0" w:color="auto"/>
              <w:bottom w:val="single" w:sz="12" w:space="0" w:color="auto"/>
              <w:right w:val="single" w:sz="4" w:space="0" w:color="auto"/>
            </w:tcBorders>
            <w:vAlign w:val="center"/>
          </w:tcPr>
          <w:p w14:paraId="3C530088" w14:textId="77777777" w:rsidR="000D6936" w:rsidRPr="00EA759C" w:rsidRDefault="000D6936" w:rsidP="00FF78D0">
            <w:pPr>
              <w:jc w:val="center"/>
              <w:rPr>
                <w:sz w:val="20"/>
              </w:rPr>
            </w:pPr>
            <w:r w:rsidRPr="00EA759C">
              <w:rPr>
                <w:sz w:val="20"/>
              </w:rPr>
              <w:t>No.</w:t>
            </w:r>
          </w:p>
        </w:tc>
        <w:tc>
          <w:tcPr>
            <w:tcW w:w="2658" w:type="dxa"/>
            <w:tcBorders>
              <w:top w:val="single" w:sz="4" w:space="0" w:color="auto"/>
              <w:left w:val="single" w:sz="4" w:space="0" w:color="auto"/>
              <w:bottom w:val="single" w:sz="12" w:space="0" w:color="auto"/>
              <w:right w:val="single" w:sz="4" w:space="0" w:color="auto"/>
            </w:tcBorders>
            <w:vAlign w:val="center"/>
          </w:tcPr>
          <w:p w14:paraId="5748407A" w14:textId="77777777" w:rsidR="000D6936" w:rsidRPr="00EA759C" w:rsidRDefault="000D6936" w:rsidP="00FF78D0">
            <w:pPr>
              <w:jc w:val="center"/>
              <w:rPr>
                <w:sz w:val="20"/>
              </w:rPr>
            </w:pPr>
            <w:r w:rsidRPr="00EA759C">
              <w:rPr>
                <w:sz w:val="20"/>
              </w:rPr>
              <w:t>Nom</w:t>
            </w:r>
          </w:p>
        </w:tc>
        <w:tc>
          <w:tcPr>
            <w:tcW w:w="1462" w:type="dxa"/>
            <w:tcBorders>
              <w:top w:val="single" w:sz="4" w:space="0" w:color="auto"/>
              <w:left w:val="single" w:sz="4" w:space="0" w:color="auto"/>
              <w:bottom w:val="single" w:sz="12" w:space="0" w:color="auto"/>
              <w:right w:val="single" w:sz="4" w:space="0" w:color="auto"/>
            </w:tcBorders>
            <w:vAlign w:val="center"/>
          </w:tcPr>
          <w:p w14:paraId="09DE757F" w14:textId="77777777" w:rsidR="000D6936" w:rsidRPr="00EA759C" w:rsidRDefault="000D6936" w:rsidP="00FF78D0">
            <w:pPr>
              <w:jc w:val="center"/>
              <w:rPr>
                <w:sz w:val="20"/>
              </w:rPr>
            </w:pPr>
            <w:r w:rsidRPr="00EA759C">
              <w:rPr>
                <w:sz w:val="20"/>
              </w:rPr>
              <w:t>Statut*</w:t>
            </w:r>
          </w:p>
        </w:tc>
        <w:tc>
          <w:tcPr>
            <w:tcW w:w="4332" w:type="dxa"/>
            <w:tcBorders>
              <w:top w:val="single" w:sz="4" w:space="0" w:color="auto"/>
              <w:left w:val="single" w:sz="4" w:space="0" w:color="auto"/>
              <w:bottom w:val="single" w:sz="12" w:space="0" w:color="auto"/>
              <w:right w:val="single" w:sz="4" w:space="0" w:color="auto"/>
            </w:tcBorders>
            <w:vAlign w:val="center"/>
          </w:tcPr>
          <w:p w14:paraId="364E2F34" w14:textId="77777777" w:rsidR="000D6936" w:rsidRPr="00EA759C" w:rsidRDefault="000D6936" w:rsidP="00FF78D0">
            <w:pPr>
              <w:jc w:val="center"/>
              <w:rPr>
                <w:sz w:val="20"/>
              </w:rPr>
            </w:pPr>
            <w:r w:rsidRPr="00EA759C">
              <w:rPr>
                <w:sz w:val="20"/>
              </w:rPr>
              <w:t>Commentaires</w:t>
            </w:r>
          </w:p>
        </w:tc>
      </w:tr>
      <w:tr w:rsidR="00933A73" w:rsidRPr="00EA759C" w14:paraId="09A4323B" w14:textId="77777777" w:rsidTr="00E67179">
        <w:trPr>
          <w:trHeight w:val="227"/>
        </w:trPr>
        <w:tc>
          <w:tcPr>
            <w:tcW w:w="994" w:type="dxa"/>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AE902B6" w14:textId="300A8FD4" w:rsidR="00933A73" w:rsidRPr="00EA759C" w:rsidRDefault="00933A73" w:rsidP="00FF78D0">
            <w:pPr>
              <w:jc w:val="center"/>
              <w:rPr>
                <w:sz w:val="20"/>
                <w:szCs w:val="20"/>
              </w:rPr>
            </w:pPr>
            <w:r w:rsidRPr="00EA759C">
              <w:rPr>
                <w:sz w:val="20"/>
                <w:szCs w:val="20"/>
              </w:rPr>
              <w:t>F-</w:t>
            </w:r>
            <w:r>
              <w:rPr>
                <w:sz w:val="20"/>
                <w:szCs w:val="20"/>
              </w:rPr>
              <w:t>2.2</w:t>
            </w:r>
          </w:p>
        </w:tc>
        <w:tc>
          <w:tcPr>
            <w:tcW w:w="8452" w:type="dxa"/>
            <w:gridSpan w:val="3"/>
            <w:tcBorders>
              <w:top w:val="single" w:sz="12" w:space="0" w:color="auto"/>
              <w:left w:val="single" w:sz="4" w:space="0" w:color="auto"/>
              <w:bottom w:val="single" w:sz="4" w:space="0" w:color="auto"/>
              <w:right w:val="single" w:sz="4" w:space="0" w:color="auto"/>
            </w:tcBorders>
            <w:shd w:val="clear" w:color="auto" w:fill="D0CECE" w:themeFill="background2" w:themeFillShade="E6"/>
          </w:tcPr>
          <w:p w14:paraId="651249C0" w14:textId="11B789F5" w:rsidR="00933A73" w:rsidRPr="00EA759C" w:rsidRDefault="00933A73" w:rsidP="00FF78D0">
            <w:pPr>
              <w:jc w:val="left"/>
              <w:rPr>
                <w:sz w:val="20"/>
                <w:szCs w:val="20"/>
              </w:rPr>
            </w:pPr>
            <w:r>
              <w:rPr>
                <w:sz w:val="20"/>
                <w:szCs w:val="20"/>
              </w:rPr>
              <w:t>Gestion du compte</w:t>
            </w:r>
          </w:p>
        </w:tc>
      </w:tr>
      <w:tr w:rsidR="000D6936" w:rsidRPr="00EA759C" w14:paraId="5515374E"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7B27AEFD" w14:textId="0F34ADF4" w:rsidR="000D6936" w:rsidRPr="00EA759C" w:rsidRDefault="000D6936" w:rsidP="00FF78D0">
            <w:pPr>
              <w:jc w:val="center"/>
              <w:rPr>
                <w:sz w:val="18"/>
                <w:szCs w:val="18"/>
              </w:rPr>
            </w:pPr>
            <w:r w:rsidRPr="00EA759C">
              <w:rPr>
                <w:sz w:val="18"/>
                <w:szCs w:val="18"/>
              </w:rPr>
              <w:t>F-2</w:t>
            </w:r>
            <w:r>
              <w:rPr>
                <w:sz w:val="18"/>
                <w:szCs w:val="18"/>
              </w:rPr>
              <w:t>.2.1</w:t>
            </w:r>
          </w:p>
        </w:tc>
        <w:tc>
          <w:tcPr>
            <w:tcW w:w="2658" w:type="dxa"/>
            <w:tcBorders>
              <w:top w:val="single" w:sz="4" w:space="0" w:color="auto"/>
              <w:left w:val="single" w:sz="4" w:space="0" w:color="auto"/>
              <w:bottom w:val="single" w:sz="4" w:space="0" w:color="auto"/>
              <w:right w:val="single" w:sz="4" w:space="0" w:color="auto"/>
            </w:tcBorders>
          </w:tcPr>
          <w:p w14:paraId="3C710A89" w14:textId="7AAFE07B" w:rsidR="000D6936" w:rsidRPr="00EA759C" w:rsidRDefault="000D6936" w:rsidP="00FF78D0">
            <w:pPr>
              <w:jc w:val="left"/>
              <w:rPr>
                <w:sz w:val="18"/>
                <w:szCs w:val="18"/>
              </w:rPr>
            </w:pPr>
            <w:r w:rsidRPr="00EA759C">
              <w:rPr>
                <w:sz w:val="18"/>
                <w:szCs w:val="18"/>
              </w:rPr>
              <w:t>Consulter les informations personnelles. Cela inclus nom, prénom, adresse email, une des</w:t>
            </w:r>
            <w:r>
              <w:rPr>
                <w:sz w:val="18"/>
                <w:szCs w:val="18"/>
              </w:rPr>
              <w:t>cription et une photo de profil</w:t>
            </w:r>
            <w:r w:rsidRPr="00EA759C">
              <w:rPr>
                <w:sz w:val="18"/>
                <w:szCs w:val="18"/>
              </w:rPr>
              <w:t>.</w:t>
            </w:r>
          </w:p>
        </w:tc>
        <w:tc>
          <w:tcPr>
            <w:tcW w:w="1462" w:type="dxa"/>
            <w:tcBorders>
              <w:top w:val="single" w:sz="4" w:space="0" w:color="auto"/>
              <w:left w:val="single" w:sz="4" w:space="0" w:color="auto"/>
              <w:bottom w:val="single" w:sz="4" w:space="0" w:color="auto"/>
              <w:right w:val="single" w:sz="4" w:space="0" w:color="auto"/>
            </w:tcBorders>
          </w:tcPr>
          <w:p w14:paraId="57ADEF87" w14:textId="77777777" w:rsidR="000D6936" w:rsidRDefault="00D0071C" w:rsidP="00FF78D0">
            <w:pPr>
              <w:jc w:val="left"/>
              <w:rPr>
                <w:sz w:val="18"/>
                <w:szCs w:val="18"/>
              </w:rPr>
            </w:pPr>
            <w:sdt>
              <w:sdtPr>
                <w:rPr>
                  <w:sz w:val="18"/>
                  <w:szCs w:val="18"/>
                </w:rPr>
                <w:id w:val="1849596355"/>
                <w14:checkbox>
                  <w14:checked w14:val="0"/>
                  <w14:checkedState w14:val="2612" w14:font="MS Gothic"/>
                  <w14:uncheckedState w14:val="2610" w14:font="MS Gothic"/>
                </w14:checkbox>
              </w:sdtPr>
              <w:sdtEndPr/>
              <w:sdtContent>
                <w:r w:rsidR="000D6936" w:rsidRPr="00EA759C">
                  <w:rPr>
                    <w:rFonts w:ascii="MS Gothic" w:eastAsia="MS Gothic" w:hAnsi="MS Gothic"/>
                    <w:sz w:val="18"/>
                    <w:szCs w:val="18"/>
                  </w:rPr>
                  <w:t>☐</w:t>
                </w:r>
              </w:sdtContent>
            </w:sdt>
            <w:r w:rsidR="000D6936">
              <w:rPr>
                <w:sz w:val="18"/>
                <w:szCs w:val="18"/>
              </w:rPr>
              <w:t xml:space="preserve"> OK     </w:t>
            </w:r>
            <w:sdt>
              <w:sdtPr>
                <w:rPr>
                  <w:sz w:val="18"/>
                  <w:szCs w:val="18"/>
                </w:rPr>
                <w:id w:val="471788773"/>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sidRPr="00EA759C">
              <w:rPr>
                <w:sz w:val="18"/>
                <w:szCs w:val="18"/>
              </w:rPr>
              <w:t xml:space="preserve"> </w:t>
            </w:r>
            <w:r w:rsidR="000D6936">
              <w:rPr>
                <w:sz w:val="18"/>
                <w:szCs w:val="18"/>
              </w:rPr>
              <w:t>KO</w:t>
            </w:r>
          </w:p>
          <w:p w14:paraId="46CAEC01" w14:textId="77777777" w:rsidR="000D6936" w:rsidRPr="00EA759C" w:rsidRDefault="00D0071C" w:rsidP="00FF78D0">
            <w:pPr>
              <w:rPr>
                <w:sz w:val="18"/>
                <w:szCs w:val="18"/>
              </w:rPr>
            </w:pPr>
            <w:sdt>
              <w:sdtPr>
                <w:rPr>
                  <w:sz w:val="18"/>
                  <w:szCs w:val="18"/>
                </w:rPr>
                <w:id w:val="1936944821"/>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Pr>
                <w:sz w:val="18"/>
                <w:szCs w:val="18"/>
              </w:rPr>
              <w:t xml:space="preserve"> NT     </w:t>
            </w:r>
            <w:sdt>
              <w:sdtPr>
                <w:rPr>
                  <w:sz w:val="18"/>
                  <w:szCs w:val="18"/>
                </w:rPr>
                <w:id w:val="1906415070"/>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sidRPr="00EA759C">
              <w:rPr>
                <w:sz w:val="18"/>
                <w:szCs w:val="18"/>
              </w:rPr>
              <w:t xml:space="preserve"> </w:t>
            </w:r>
            <w:r w:rsidR="000D6936">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71CCB3A8" w14:textId="77777777" w:rsidR="000D6936" w:rsidRPr="00EA759C" w:rsidRDefault="000D6936" w:rsidP="00FF78D0">
            <w:pPr>
              <w:rPr>
                <w:sz w:val="18"/>
                <w:szCs w:val="18"/>
              </w:rPr>
            </w:pPr>
          </w:p>
        </w:tc>
      </w:tr>
      <w:tr w:rsidR="000D6936" w:rsidRPr="00EA759C" w14:paraId="5ED4A883"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29F78E2B" w14:textId="718717AA" w:rsidR="000D6936" w:rsidRPr="00EA759C" w:rsidRDefault="000D6936" w:rsidP="00FF78D0">
            <w:pPr>
              <w:jc w:val="center"/>
              <w:rPr>
                <w:sz w:val="18"/>
                <w:szCs w:val="18"/>
              </w:rPr>
            </w:pPr>
            <w:r w:rsidRPr="00EA759C">
              <w:rPr>
                <w:sz w:val="18"/>
                <w:szCs w:val="18"/>
              </w:rPr>
              <w:t>F-2</w:t>
            </w:r>
            <w:r>
              <w:rPr>
                <w:sz w:val="18"/>
                <w:szCs w:val="18"/>
              </w:rPr>
              <w:t>.2</w:t>
            </w:r>
            <w:r w:rsidRPr="00EA759C">
              <w:rPr>
                <w:sz w:val="18"/>
                <w:szCs w:val="18"/>
              </w:rPr>
              <w:t>.</w:t>
            </w:r>
            <w:r>
              <w:rPr>
                <w:sz w:val="18"/>
                <w:szCs w:val="18"/>
              </w:rPr>
              <w:t>2</w:t>
            </w:r>
          </w:p>
        </w:tc>
        <w:tc>
          <w:tcPr>
            <w:tcW w:w="2658" w:type="dxa"/>
            <w:tcBorders>
              <w:top w:val="single" w:sz="4" w:space="0" w:color="auto"/>
              <w:left w:val="single" w:sz="4" w:space="0" w:color="auto"/>
              <w:bottom w:val="single" w:sz="4" w:space="0" w:color="auto"/>
              <w:right w:val="single" w:sz="4" w:space="0" w:color="auto"/>
            </w:tcBorders>
          </w:tcPr>
          <w:p w14:paraId="1915D181" w14:textId="36414142" w:rsidR="000D6936" w:rsidRPr="00EA759C" w:rsidRDefault="000D6936" w:rsidP="00FF78D0">
            <w:pPr>
              <w:jc w:val="left"/>
              <w:rPr>
                <w:sz w:val="18"/>
                <w:szCs w:val="18"/>
              </w:rPr>
            </w:pPr>
            <w:r w:rsidRPr="00EA759C">
              <w:rPr>
                <w:sz w:val="18"/>
                <w:szCs w:val="18"/>
              </w:rPr>
              <w:t>Modifier les informations personnelles. Cela inclus nom, prénom, adresse email, une des</w:t>
            </w:r>
            <w:r>
              <w:rPr>
                <w:sz w:val="18"/>
                <w:szCs w:val="18"/>
              </w:rPr>
              <w:t>cription et une photo de profil</w:t>
            </w:r>
            <w:r w:rsidRPr="00EA759C">
              <w:rPr>
                <w:sz w:val="18"/>
                <w:szCs w:val="18"/>
              </w:rPr>
              <w:t>.</w:t>
            </w:r>
          </w:p>
        </w:tc>
        <w:tc>
          <w:tcPr>
            <w:tcW w:w="1462" w:type="dxa"/>
            <w:tcBorders>
              <w:top w:val="single" w:sz="4" w:space="0" w:color="auto"/>
              <w:left w:val="single" w:sz="4" w:space="0" w:color="auto"/>
              <w:bottom w:val="single" w:sz="4" w:space="0" w:color="auto"/>
              <w:right w:val="single" w:sz="4" w:space="0" w:color="auto"/>
            </w:tcBorders>
          </w:tcPr>
          <w:p w14:paraId="7512F915" w14:textId="77777777" w:rsidR="000D6936" w:rsidRDefault="00D0071C" w:rsidP="00FF78D0">
            <w:pPr>
              <w:jc w:val="left"/>
              <w:rPr>
                <w:sz w:val="18"/>
                <w:szCs w:val="18"/>
              </w:rPr>
            </w:pPr>
            <w:sdt>
              <w:sdtPr>
                <w:rPr>
                  <w:sz w:val="18"/>
                  <w:szCs w:val="18"/>
                </w:rPr>
                <w:id w:val="-1141967458"/>
                <w14:checkbox>
                  <w14:checked w14:val="0"/>
                  <w14:checkedState w14:val="2612" w14:font="MS Gothic"/>
                  <w14:uncheckedState w14:val="2610" w14:font="MS Gothic"/>
                </w14:checkbox>
              </w:sdtPr>
              <w:sdtEndPr/>
              <w:sdtContent>
                <w:r w:rsidR="000D6936" w:rsidRPr="00EA759C">
                  <w:rPr>
                    <w:rFonts w:ascii="MS Gothic" w:eastAsia="MS Gothic" w:hAnsi="MS Gothic"/>
                    <w:sz w:val="18"/>
                    <w:szCs w:val="18"/>
                  </w:rPr>
                  <w:t>☐</w:t>
                </w:r>
              </w:sdtContent>
            </w:sdt>
            <w:r w:rsidR="000D6936">
              <w:rPr>
                <w:sz w:val="18"/>
                <w:szCs w:val="18"/>
              </w:rPr>
              <w:t xml:space="preserve"> OK     </w:t>
            </w:r>
            <w:sdt>
              <w:sdtPr>
                <w:rPr>
                  <w:sz w:val="18"/>
                  <w:szCs w:val="18"/>
                </w:rPr>
                <w:id w:val="513044207"/>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sidRPr="00EA759C">
              <w:rPr>
                <w:sz w:val="18"/>
                <w:szCs w:val="18"/>
              </w:rPr>
              <w:t xml:space="preserve"> </w:t>
            </w:r>
            <w:r w:rsidR="000D6936">
              <w:rPr>
                <w:sz w:val="18"/>
                <w:szCs w:val="18"/>
              </w:rPr>
              <w:t>KO</w:t>
            </w:r>
          </w:p>
          <w:p w14:paraId="73EA95CF" w14:textId="77777777" w:rsidR="000D6936" w:rsidRPr="00EA759C" w:rsidRDefault="00D0071C" w:rsidP="00FF78D0">
            <w:pPr>
              <w:rPr>
                <w:sz w:val="18"/>
                <w:szCs w:val="18"/>
              </w:rPr>
            </w:pPr>
            <w:sdt>
              <w:sdtPr>
                <w:rPr>
                  <w:sz w:val="18"/>
                  <w:szCs w:val="18"/>
                </w:rPr>
                <w:id w:val="405892451"/>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Pr>
                <w:sz w:val="18"/>
                <w:szCs w:val="18"/>
              </w:rPr>
              <w:t xml:space="preserve"> NT     </w:t>
            </w:r>
            <w:sdt>
              <w:sdtPr>
                <w:rPr>
                  <w:sz w:val="18"/>
                  <w:szCs w:val="18"/>
                </w:rPr>
                <w:id w:val="-719974067"/>
                <w14:checkbox>
                  <w14:checked w14:val="0"/>
                  <w14:checkedState w14:val="2612" w14:font="MS Gothic"/>
                  <w14:uncheckedState w14:val="2610" w14:font="MS Gothic"/>
                </w14:checkbox>
              </w:sdtPr>
              <w:sdtEndPr/>
              <w:sdtContent>
                <w:r w:rsidR="000D6936">
                  <w:rPr>
                    <w:rFonts w:ascii="MS Gothic" w:eastAsia="MS Gothic" w:hAnsi="MS Gothic" w:hint="eastAsia"/>
                    <w:sz w:val="18"/>
                    <w:szCs w:val="18"/>
                  </w:rPr>
                  <w:t>☐</w:t>
                </w:r>
              </w:sdtContent>
            </w:sdt>
            <w:r w:rsidR="000D6936" w:rsidRPr="00EA759C">
              <w:rPr>
                <w:sz w:val="18"/>
                <w:szCs w:val="18"/>
              </w:rPr>
              <w:t xml:space="preserve"> </w:t>
            </w:r>
            <w:r w:rsidR="000D6936">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098217B8" w14:textId="77777777" w:rsidR="000D6936" w:rsidRPr="00EA759C" w:rsidRDefault="000D6936" w:rsidP="00FF78D0">
            <w:pPr>
              <w:rPr>
                <w:sz w:val="18"/>
                <w:szCs w:val="18"/>
              </w:rPr>
            </w:pPr>
          </w:p>
        </w:tc>
      </w:tr>
      <w:tr w:rsidR="006060FF" w:rsidRPr="00EA759C" w14:paraId="5A967C57"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7A605B5E" w14:textId="5145494A" w:rsidR="006060FF" w:rsidRPr="00EA759C" w:rsidRDefault="00933A73" w:rsidP="006060FF">
            <w:pPr>
              <w:jc w:val="center"/>
              <w:rPr>
                <w:sz w:val="18"/>
                <w:szCs w:val="18"/>
              </w:rPr>
            </w:pPr>
            <w:r>
              <w:rPr>
                <w:sz w:val="18"/>
                <w:szCs w:val="18"/>
              </w:rPr>
              <w:t>F-2.2.3</w:t>
            </w:r>
          </w:p>
        </w:tc>
        <w:tc>
          <w:tcPr>
            <w:tcW w:w="2658" w:type="dxa"/>
            <w:tcBorders>
              <w:top w:val="single" w:sz="4" w:space="0" w:color="auto"/>
              <w:left w:val="single" w:sz="4" w:space="0" w:color="auto"/>
              <w:bottom w:val="single" w:sz="4" w:space="0" w:color="auto"/>
              <w:right w:val="single" w:sz="4" w:space="0" w:color="auto"/>
            </w:tcBorders>
          </w:tcPr>
          <w:p w14:paraId="5D9E122B" w14:textId="05E80359" w:rsidR="006060FF" w:rsidRPr="00EA759C" w:rsidRDefault="006060FF" w:rsidP="006060FF">
            <w:pPr>
              <w:jc w:val="left"/>
              <w:rPr>
                <w:sz w:val="18"/>
                <w:szCs w:val="18"/>
              </w:rPr>
            </w:pPr>
            <w:r w:rsidRPr="00EA759C">
              <w:rPr>
                <w:sz w:val="18"/>
                <w:szCs w:val="18"/>
              </w:rPr>
              <w:t>Consulter les partitions partagées.</w:t>
            </w:r>
          </w:p>
        </w:tc>
        <w:tc>
          <w:tcPr>
            <w:tcW w:w="1462" w:type="dxa"/>
            <w:tcBorders>
              <w:top w:val="single" w:sz="4" w:space="0" w:color="auto"/>
              <w:left w:val="single" w:sz="4" w:space="0" w:color="auto"/>
              <w:bottom w:val="single" w:sz="4" w:space="0" w:color="auto"/>
              <w:right w:val="single" w:sz="4" w:space="0" w:color="auto"/>
            </w:tcBorders>
          </w:tcPr>
          <w:p w14:paraId="168C6626" w14:textId="77777777" w:rsidR="006060FF" w:rsidRDefault="00D0071C" w:rsidP="006060FF">
            <w:pPr>
              <w:jc w:val="left"/>
              <w:rPr>
                <w:sz w:val="18"/>
                <w:szCs w:val="18"/>
              </w:rPr>
            </w:pPr>
            <w:sdt>
              <w:sdtPr>
                <w:rPr>
                  <w:sz w:val="18"/>
                  <w:szCs w:val="18"/>
                </w:rPr>
                <w:id w:val="752322366"/>
                <w14:checkbox>
                  <w14:checked w14:val="0"/>
                  <w14:checkedState w14:val="2612" w14:font="MS Gothic"/>
                  <w14:uncheckedState w14:val="2610" w14:font="MS Gothic"/>
                </w14:checkbox>
              </w:sdtPr>
              <w:sdtEndPr/>
              <w:sdtContent>
                <w:r w:rsidR="006060FF" w:rsidRPr="00EA759C">
                  <w:rPr>
                    <w:rFonts w:ascii="MS Gothic" w:eastAsia="MS Gothic" w:hAnsi="MS Gothic"/>
                    <w:sz w:val="18"/>
                    <w:szCs w:val="18"/>
                  </w:rPr>
                  <w:t>☐</w:t>
                </w:r>
              </w:sdtContent>
            </w:sdt>
            <w:r w:rsidR="006060FF">
              <w:rPr>
                <w:sz w:val="18"/>
                <w:szCs w:val="18"/>
              </w:rPr>
              <w:t xml:space="preserve"> OK     </w:t>
            </w:r>
            <w:sdt>
              <w:sdtPr>
                <w:rPr>
                  <w:sz w:val="18"/>
                  <w:szCs w:val="18"/>
                </w:rPr>
                <w:id w:val="-1489696640"/>
                <w14:checkbox>
                  <w14:checked w14:val="0"/>
                  <w14:checkedState w14:val="2612" w14:font="MS Gothic"/>
                  <w14:uncheckedState w14:val="2610" w14:font="MS Gothic"/>
                </w14:checkbox>
              </w:sdtPr>
              <w:sdtEndPr/>
              <w:sdtContent>
                <w:r w:rsidR="006060FF">
                  <w:rPr>
                    <w:rFonts w:ascii="MS Gothic" w:eastAsia="MS Gothic" w:hAnsi="MS Gothic" w:hint="eastAsia"/>
                    <w:sz w:val="18"/>
                    <w:szCs w:val="18"/>
                  </w:rPr>
                  <w:t>☐</w:t>
                </w:r>
              </w:sdtContent>
            </w:sdt>
            <w:r w:rsidR="006060FF" w:rsidRPr="00EA759C">
              <w:rPr>
                <w:sz w:val="18"/>
                <w:szCs w:val="18"/>
              </w:rPr>
              <w:t xml:space="preserve"> </w:t>
            </w:r>
            <w:r w:rsidR="006060FF">
              <w:rPr>
                <w:sz w:val="18"/>
                <w:szCs w:val="18"/>
              </w:rPr>
              <w:t>KO</w:t>
            </w:r>
          </w:p>
          <w:p w14:paraId="142BE08D" w14:textId="23378B1C" w:rsidR="006060FF" w:rsidRDefault="00D0071C" w:rsidP="006060FF">
            <w:pPr>
              <w:jc w:val="left"/>
              <w:rPr>
                <w:sz w:val="18"/>
                <w:szCs w:val="18"/>
              </w:rPr>
            </w:pPr>
            <w:sdt>
              <w:sdtPr>
                <w:rPr>
                  <w:sz w:val="18"/>
                  <w:szCs w:val="18"/>
                </w:rPr>
                <w:id w:val="1630658346"/>
                <w14:checkbox>
                  <w14:checked w14:val="0"/>
                  <w14:checkedState w14:val="2612" w14:font="MS Gothic"/>
                  <w14:uncheckedState w14:val="2610" w14:font="MS Gothic"/>
                </w14:checkbox>
              </w:sdtPr>
              <w:sdtEndPr/>
              <w:sdtContent>
                <w:r w:rsidR="006060FF">
                  <w:rPr>
                    <w:rFonts w:ascii="MS Gothic" w:eastAsia="MS Gothic" w:hAnsi="MS Gothic" w:hint="eastAsia"/>
                    <w:sz w:val="18"/>
                    <w:szCs w:val="18"/>
                  </w:rPr>
                  <w:t>☐</w:t>
                </w:r>
              </w:sdtContent>
            </w:sdt>
            <w:r w:rsidR="006060FF">
              <w:rPr>
                <w:sz w:val="18"/>
                <w:szCs w:val="18"/>
              </w:rPr>
              <w:t xml:space="preserve"> NT     </w:t>
            </w:r>
            <w:sdt>
              <w:sdtPr>
                <w:rPr>
                  <w:sz w:val="18"/>
                  <w:szCs w:val="18"/>
                </w:rPr>
                <w:id w:val="-1371136666"/>
                <w14:checkbox>
                  <w14:checked w14:val="0"/>
                  <w14:checkedState w14:val="2612" w14:font="MS Gothic"/>
                  <w14:uncheckedState w14:val="2610" w14:font="MS Gothic"/>
                </w14:checkbox>
              </w:sdtPr>
              <w:sdtEndPr/>
              <w:sdtContent>
                <w:r w:rsidR="006060FF">
                  <w:rPr>
                    <w:rFonts w:ascii="MS Gothic" w:eastAsia="MS Gothic" w:hAnsi="MS Gothic" w:hint="eastAsia"/>
                    <w:sz w:val="18"/>
                    <w:szCs w:val="18"/>
                  </w:rPr>
                  <w:t>☐</w:t>
                </w:r>
              </w:sdtContent>
            </w:sdt>
            <w:r w:rsidR="006060FF" w:rsidRPr="00EA759C">
              <w:rPr>
                <w:sz w:val="18"/>
                <w:szCs w:val="18"/>
              </w:rPr>
              <w:t xml:space="preserve"> </w:t>
            </w:r>
            <w:r w:rsidR="006060FF">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72524E65" w14:textId="77777777" w:rsidR="006060FF" w:rsidRPr="00EA759C" w:rsidRDefault="006060FF" w:rsidP="006060FF">
            <w:pPr>
              <w:rPr>
                <w:sz w:val="18"/>
                <w:szCs w:val="18"/>
              </w:rPr>
            </w:pPr>
          </w:p>
        </w:tc>
      </w:tr>
      <w:tr w:rsidR="00933A73" w:rsidRPr="008345FB" w14:paraId="399E168E" w14:textId="77777777" w:rsidTr="00EF5D5E">
        <w:trPr>
          <w:trHeight w:val="227"/>
        </w:trPr>
        <w:tc>
          <w:tcPr>
            <w:tcW w:w="994" w:type="dxa"/>
            <w:shd w:val="clear" w:color="auto" w:fill="D0CECE" w:themeFill="background2" w:themeFillShade="E6"/>
          </w:tcPr>
          <w:p w14:paraId="28CAC1DC" w14:textId="332BB0DD" w:rsidR="00933A73" w:rsidRPr="008345FB" w:rsidRDefault="00CC4162" w:rsidP="007F3424">
            <w:pPr>
              <w:jc w:val="center"/>
              <w:rPr>
                <w:sz w:val="20"/>
                <w:szCs w:val="20"/>
              </w:rPr>
            </w:pPr>
            <w:r>
              <w:rPr>
                <w:sz w:val="20"/>
                <w:szCs w:val="20"/>
              </w:rPr>
              <w:t>F-</w:t>
            </w:r>
            <w:r w:rsidR="00933A73">
              <w:rPr>
                <w:sz w:val="20"/>
                <w:szCs w:val="20"/>
              </w:rPr>
              <w:t>2.4</w:t>
            </w:r>
          </w:p>
        </w:tc>
        <w:tc>
          <w:tcPr>
            <w:tcW w:w="8452" w:type="dxa"/>
            <w:gridSpan w:val="3"/>
            <w:shd w:val="clear" w:color="auto" w:fill="D0CECE" w:themeFill="background2" w:themeFillShade="E6"/>
          </w:tcPr>
          <w:p w14:paraId="61168FF8" w14:textId="2E615717" w:rsidR="00933A73" w:rsidRPr="008345FB" w:rsidRDefault="00933A73" w:rsidP="007F3424">
            <w:pPr>
              <w:rPr>
                <w:sz w:val="20"/>
                <w:szCs w:val="20"/>
              </w:rPr>
            </w:pPr>
            <w:r w:rsidRPr="008345FB">
              <w:rPr>
                <w:sz w:val="20"/>
                <w:szCs w:val="20"/>
              </w:rPr>
              <w:t>Partage de partitions</w:t>
            </w:r>
          </w:p>
        </w:tc>
      </w:tr>
      <w:tr w:rsidR="008E39A3" w:rsidRPr="00EA759C" w14:paraId="2F57600A" w14:textId="77777777" w:rsidTr="008E39A3">
        <w:trPr>
          <w:trHeight w:val="737"/>
        </w:trPr>
        <w:tc>
          <w:tcPr>
            <w:tcW w:w="994" w:type="dxa"/>
          </w:tcPr>
          <w:p w14:paraId="00D409ED" w14:textId="20101803" w:rsidR="008E39A3" w:rsidRPr="00B9319D" w:rsidRDefault="008E39A3" w:rsidP="007F3424">
            <w:pPr>
              <w:jc w:val="center"/>
              <w:rPr>
                <w:sz w:val="18"/>
                <w:szCs w:val="18"/>
              </w:rPr>
            </w:pPr>
            <w:r w:rsidRPr="00B9319D">
              <w:rPr>
                <w:sz w:val="18"/>
                <w:szCs w:val="18"/>
              </w:rPr>
              <w:t>F-2.4.1</w:t>
            </w:r>
          </w:p>
        </w:tc>
        <w:tc>
          <w:tcPr>
            <w:tcW w:w="2658" w:type="dxa"/>
          </w:tcPr>
          <w:p w14:paraId="618D6F62" w14:textId="77777777" w:rsidR="008E39A3" w:rsidRPr="00B9319D" w:rsidRDefault="008E39A3" w:rsidP="007F3424">
            <w:pPr>
              <w:jc w:val="left"/>
              <w:rPr>
                <w:sz w:val="18"/>
                <w:szCs w:val="18"/>
              </w:rPr>
            </w:pPr>
            <w:r w:rsidRPr="00B9319D">
              <w:rPr>
                <w:sz w:val="18"/>
                <w:szCs w:val="18"/>
              </w:rPr>
              <w:t>Ajouter une partition à partager.</w:t>
            </w:r>
          </w:p>
        </w:tc>
        <w:tc>
          <w:tcPr>
            <w:tcW w:w="1462" w:type="dxa"/>
          </w:tcPr>
          <w:p w14:paraId="09F6FBD7" w14:textId="77777777" w:rsidR="008E39A3" w:rsidRPr="00B9319D" w:rsidRDefault="00D0071C" w:rsidP="007F3424">
            <w:pPr>
              <w:rPr>
                <w:sz w:val="18"/>
                <w:szCs w:val="18"/>
              </w:rPr>
            </w:pPr>
            <w:sdt>
              <w:sdtPr>
                <w:rPr>
                  <w:sz w:val="18"/>
                  <w:szCs w:val="18"/>
                </w:rPr>
                <w:id w:val="1753553256"/>
                <w14:checkbox>
                  <w14:checked w14:val="0"/>
                  <w14:checkedState w14:val="2612" w14:font="MS Gothic"/>
                  <w14:uncheckedState w14:val="2610" w14:font="MS Gothic"/>
                </w14:checkbox>
              </w:sdtPr>
              <w:sdtEndPr/>
              <w:sdtContent>
                <w:r w:rsidR="008E39A3" w:rsidRPr="00B9319D">
                  <w:rPr>
                    <w:rFonts w:ascii="MS Gothic" w:eastAsia="MS Gothic" w:hAnsi="MS Gothic"/>
                    <w:sz w:val="18"/>
                    <w:szCs w:val="18"/>
                  </w:rPr>
                  <w:t>☐</w:t>
                </w:r>
              </w:sdtContent>
            </w:sdt>
            <w:r w:rsidR="008E39A3" w:rsidRPr="00B9319D">
              <w:rPr>
                <w:sz w:val="18"/>
                <w:szCs w:val="18"/>
              </w:rPr>
              <w:t xml:space="preserve"> OK     </w:t>
            </w:r>
            <w:sdt>
              <w:sdtPr>
                <w:rPr>
                  <w:sz w:val="18"/>
                  <w:szCs w:val="18"/>
                </w:rPr>
                <w:id w:val="-161706913"/>
                <w14:checkbox>
                  <w14:checked w14:val="0"/>
                  <w14:checkedState w14:val="2612" w14:font="MS Gothic"/>
                  <w14:uncheckedState w14:val="2610" w14:font="MS Gothic"/>
                </w14:checkbox>
              </w:sdtPr>
              <w:sdtEndPr/>
              <w:sdtContent>
                <w:r w:rsidR="008E39A3" w:rsidRPr="00B9319D">
                  <w:rPr>
                    <w:rFonts w:ascii="MS Gothic" w:eastAsia="MS Gothic" w:hAnsi="MS Gothic" w:hint="eastAsia"/>
                    <w:sz w:val="18"/>
                    <w:szCs w:val="18"/>
                  </w:rPr>
                  <w:t>☐</w:t>
                </w:r>
              </w:sdtContent>
            </w:sdt>
            <w:r w:rsidR="008E39A3" w:rsidRPr="00B9319D">
              <w:rPr>
                <w:sz w:val="18"/>
                <w:szCs w:val="18"/>
              </w:rPr>
              <w:t xml:space="preserve"> KO</w:t>
            </w:r>
          </w:p>
          <w:p w14:paraId="632821FF" w14:textId="77777777" w:rsidR="008E39A3" w:rsidRPr="00B9319D" w:rsidRDefault="00D0071C" w:rsidP="007F3424">
            <w:pPr>
              <w:jc w:val="left"/>
              <w:rPr>
                <w:sz w:val="18"/>
                <w:szCs w:val="18"/>
              </w:rPr>
            </w:pPr>
            <w:sdt>
              <w:sdtPr>
                <w:rPr>
                  <w:sz w:val="18"/>
                  <w:szCs w:val="18"/>
                </w:rPr>
                <w:id w:val="2024050839"/>
                <w14:checkbox>
                  <w14:checked w14:val="0"/>
                  <w14:checkedState w14:val="2612" w14:font="MS Gothic"/>
                  <w14:uncheckedState w14:val="2610" w14:font="MS Gothic"/>
                </w14:checkbox>
              </w:sdtPr>
              <w:sdtEndPr/>
              <w:sdtContent>
                <w:r w:rsidR="008E39A3" w:rsidRPr="00B9319D">
                  <w:rPr>
                    <w:rFonts w:ascii="MS Gothic" w:eastAsia="MS Gothic" w:hAnsi="MS Gothic" w:hint="eastAsia"/>
                    <w:sz w:val="18"/>
                    <w:szCs w:val="18"/>
                  </w:rPr>
                  <w:t>☐</w:t>
                </w:r>
              </w:sdtContent>
            </w:sdt>
            <w:r w:rsidR="008E39A3" w:rsidRPr="00B9319D">
              <w:rPr>
                <w:sz w:val="18"/>
                <w:szCs w:val="18"/>
              </w:rPr>
              <w:t xml:space="preserve"> NT     </w:t>
            </w:r>
            <w:sdt>
              <w:sdtPr>
                <w:rPr>
                  <w:sz w:val="18"/>
                  <w:szCs w:val="18"/>
                </w:rPr>
                <w:id w:val="1381822877"/>
                <w14:checkbox>
                  <w14:checked w14:val="0"/>
                  <w14:checkedState w14:val="2612" w14:font="MS Gothic"/>
                  <w14:uncheckedState w14:val="2610" w14:font="MS Gothic"/>
                </w14:checkbox>
              </w:sdtPr>
              <w:sdtEndPr/>
              <w:sdtContent>
                <w:r w:rsidR="008E39A3" w:rsidRPr="00B9319D">
                  <w:rPr>
                    <w:rFonts w:ascii="MS Gothic" w:eastAsia="MS Gothic" w:hAnsi="MS Gothic" w:hint="eastAsia"/>
                    <w:sz w:val="18"/>
                    <w:szCs w:val="18"/>
                  </w:rPr>
                  <w:t>☐</w:t>
                </w:r>
              </w:sdtContent>
            </w:sdt>
            <w:r w:rsidR="008E39A3" w:rsidRPr="00B9319D">
              <w:rPr>
                <w:sz w:val="18"/>
                <w:szCs w:val="18"/>
              </w:rPr>
              <w:t xml:space="preserve"> NA</w:t>
            </w:r>
          </w:p>
        </w:tc>
        <w:tc>
          <w:tcPr>
            <w:tcW w:w="4332" w:type="dxa"/>
          </w:tcPr>
          <w:p w14:paraId="15AD2B00" w14:textId="2BD0C6F5" w:rsidR="008E39A3" w:rsidRPr="00B9319D" w:rsidRDefault="008E39A3" w:rsidP="007F3424">
            <w:pPr>
              <w:rPr>
                <w:sz w:val="18"/>
                <w:szCs w:val="18"/>
              </w:rPr>
            </w:pPr>
          </w:p>
        </w:tc>
      </w:tr>
    </w:tbl>
    <w:p w14:paraId="633A7A05" w14:textId="606C479F" w:rsidR="005F1F35" w:rsidRDefault="005F1F35" w:rsidP="00D10B8C"/>
    <w:p w14:paraId="35048DA8" w14:textId="77777777" w:rsidR="005F1F35" w:rsidRDefault="005F1F35">
      <w:pPr>
        <w:jc w:val="left"/>
      </w:pPr>
      <w:r>
        <w:br w:type="page"/>
      </w: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0D6936" w:rsidRPr="00EA759C" w14:paraId="77DACF7A" w14:textId="77777777" w:rsidTr="00EC37E2">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7838A7FB" w14:textId="77777777" w:rsidR="000D6936" w:rsidRPr="00EA759C" w:rsidRDefault="000D6936" w:rsidP="00FF78D0">
            <w:r w:rsidRPr="00EA759C">
              <w:lastRenderedPageBreak/>
              <w:t>No.</w:t>
            </w:r>
          </w:p>
        </w:tc>
        <w:tc>
          <w:tcPr>
            <w:tcW w:w="3233" w:type="dxa"/>
          </w:tcPr>
          <w:p w14:paraId="30913056" w14:textId="77777777" w:rsidR="000D6936" w:rsidRPr="00EA759C" w:rsidRDefault="000D6936" w:rsidP="00FF78D0">
            <w:r w:rsidRPr="00EA759C">
              <w:t>Action</w:t>
            </w:r>
          </w:p>
        </w:tc>
        <w:tc>
          <w:tcPr>
            <w:tcW w:w="1992" w:type="dxa"/>
          </w:tcPr>
          <w:p w14:paraId="4CF8194D" w14:textId="77777777" w:rsidR="000D6936" w:rsidRPr="00EA759C" w:rsidRDefault="000D6936" w:rsidP="00FF78D0">
            <w:r w:rsidRPr="00EA759C">
              <w:t xml:space="preserve">No. Fonction </w:t>
            </w:r>
          </w:p>
        </w:tc>
        <w:tc>
          <w:tcPr>
            <w:tcW w:w="885" w:type="dxa"/>
          </w:tcPr>
          <w:p w14:paraId="64EF7271" w14:textId="77777777" w:rsidR="000D6936" w:rsidRPr="00EA759C" w:rsidRDefault="000D6936" w:rsidP="00FF78D0">
            <w:r w:rsidRPr="00EA759C">
              <w:t>Sujet</w:t>
            </w:r>
          </w:p>
        </w:tc>
        <w:tc>
          <w:tcPr>
            <w:tcW w:w="2401" w:type="dxa"/>
          </w:tcPr>
          <w:p w14:paraId="5106403A" w14:textId="77777777" w:rsidR="000D6936" w:rsidRPr="00EA759C" w:rsidRDefault="000D6936" w:rsidP="00FF78D0">
            <w:r w:rsidRPr="00EA759C">
              <w:t>Commentaire</w:t>
            </w:r>
          </w:p>
        </w:tc>
      </w:tr>
      <w:tr w:rsidR="000D6936" w:rsidRPr="00EA759C" w14:paraId="16ADC9CB" w14:textId="77777777" w:rsidTr="00EC37E2">
        <w:trPr>
          <w:jc w:val="left"/>
        </w:trPr>
        <w:tc>
          <w:tcPr>
            <w:tcW w:w="840" w:type="dxa"/>
          </w:tcPr>
          <w:p w14:paraId="2056766E" w14:textId="486378D5" w:rsidR="000D6936" w:rsidRPr="00EA759C" w:rsidRDefault="00C6744D" w:rsidP="00FF78D0">
            <w:pPr>
              <w:rPr>
                <w:sz w:val="18"/>
              </w:rPr>
            </w:pPr>
            <w:r>
              <w:rPr>
                <w:sz w:val="18"/>
              </w:rPr>
              <w:t>A-2.013</w:t>
            </w:r>
          </w:p>
        </w:tc>
        <w:tc>
          <w:tcPr>
            <w:tcW w:w="3233" w:type="dxa"/>
          </w:tcPr>
          <w:p w14:paraId="300A1E39" w14:textId="77777777" w:rsidR="000D6936" w:rsidRDefault="000D6936" w:rsidP="00FF78D0">
            <w:pPr>
              <w:jc w:val="left"/>
              <w:rPr>
                <w:sz w:val="18"/>
              </w:rPr>
            </w:pPr>
            <w:r>
              <w:rPr>
                <w:sz w:val="18"/>
              </w:rPr>
              <w:t>Rechercher l’utilisateur « Damras610 »</w:t>
            </w:r>
          </w:p>
        </w:tc>
        <w:tc>
          <w:tcPr>
            <w:tcW w:w="1992" w:type="dxa"/>
          </w:tcPr>
          <w:p w14:paraId="0F363665" w14:textId="7710CB19" w:rsidR="000D6936" w:rsidRDefault="00933A73" w:rsidP="00FF78D0">
            <w:pPr>
              <w:rPr>
                <w:sz w:val="18"/>
                <w:szCs w:val="20"/>
              </w:rPr>
            </w:pPr>
            <w:r>
              <w:rPr>
                <w:sz w:val="18"/>
                <w:szCs w:val="20"/>
              </w:rPr>
              <w:t>F-2.3.2</w:t>
            </w:r>
            <w:r w:rsidR="000D6936">
              <w:rPr>
                <w:sz w:val="18"/>
                <w:szCs w:val="20"/>
              </w:rPr>
              <w:t xml:space="preserve"> – Site web</w:t>
            </w:r>
          </w:p>
        </w:tc>
        <w:sdt>
          <w:sdtPr>
            <w:rPr>
              <w:sz w:val="18"/>
              <w:szCs w:val="20"/>
            </w:rPr>
            <w:id w:val="-146357822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DD17152" w14:textId="77777777" w:rsidR="000D6936" w:rsidRDefault="000D6936" w:rsidP="00FF78D0">
                <w:r>
                  <w:rPr>
                    <w:sz w:val="18"/>
                    <w:szCs w:val="20"/>
                  </w:rPr>
                  <w:t>Jonathan</w:t>
                </w:r>
              </w:p>
            </w:tc>
          </w:sdtContent>
        </w:sdt>
        <w:tc>
          <w:tcPr>
            <w:tcW w:w="2401" w:type="dxa"/>
          </w:tcPr>
          <w:p w14:paraId="56F52C35" w14:textId="77777777" w:rsidR="000D6936" w:rsidRPr="00EA759C" w:rsidRDefault="000D6936" w:rsidP="00FF78D0">
            <w:pPr>
              <w:jc w:val="left"/>
              <w:rPr>
                <w:sz w:val="18"/>
              </w:rPr>
            </w:pPr>
          </w:p>
        </w:tc>
      </w:tr>
      <w:tr w:rsidR="000D6936" w:rsidRPr="00EA759C" w14:paraId="72F1FF26" w14:textId="77777777" w:rsidTr="00EC37E2">
        <w:trPr>
          <w:jc w:val="left"/>
        </w:trPr>
        <w:tc>
          <w:tcPr>
            <w:tcW w:w="840" w:type="dxa"/>
          </w:tcPr>
          <w:p w14:paraId="242330BD" w14:textId="10CEE160" w:rsidR="000D6936" w:rsidRPr="00EA759C" w:rsidRDefault="00C6744D" w:rsidP="00FF78D0">
            <w:pPr>
              <w:rPr>
                <w:sz w:val="18"/>
              </w:rPr>
            </w:pPr>
            <w:r>
              <w:rPr>
                <w:sz w:val="18"/>
              </w:rPr>
              <w:t>A-2.014</w:t>
            </w:r>
          </w:p>
        </w:tc>
        <w:tc>
          <w:tcPr>
            <w:tcW w:w="3233" w:type="dxa"/>
          </w:tcPr>
          <w:p w14:paraId="75117AC7" w14:textId="77777777" w:rsidR="000D6936" w:rsidRDefault="000D6936" w:rsidP="00FF78D0">
            <w:pPr>
              <w:jc w:val="left"/>
              <w:rPr>
                <w:sz w:val="18"/>
              </w:rPr>
            </w:pPr>
            <w:r>
              <w:rPr>
                <w:sz w:val="18"/>
              </w:rPr>
              <w:t>Consulter le profil de « Damras610 »</w:t>
            </w:r>
          </w:p>
        </w:tc>
        <w:tc>
          <w:tcPr>
            <w:tcW w:w="1992" w:type="dxa"/>
          </w:tcPr>
          <w:p w14:paraId="3AA0265E" w14:textId="68AE4EFA" w:rsidR="000D6936" w:rsidRDefault="00933A73" w:rsidP="00FF78D0">
            <w:pPr>
              <w:rPr>
                <w:sz w:val="18"/>
                <w:szCs w:val="20"/>
              </w:rPr>
            </w:pPr>
            <w:r>
              <w:rPr>
                <w:sz w:val="18"/>
                <w:szCs w:val="20"/>
              </w:rPr>
              <w:t>F-2.3.4</w:t>
            </w:r>
            <w:r w:rsidR="000D6936">
              <w:rPr>
                <w:sz w:val="18"/>
                <w:szCs w:val="20"/>
              </w:rPr>
              <w:t xml:space="preserve"> – Site web</w:t>
            </w:r>
          </w:p>
        </w:tc>
        <w:sdt>
          <w:sdtPr>
            <w:rPr>
              <w:sz w:val="18"/>
              <w:szCs w:val="20"/>
            </w:rPr>
            <w:id w:val="-202855921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CECCA94" w14:textId="77777777" w:rsidR="000D6936" w:rsidRDefault="000D6936" w:rsidP="00FF78D0">
                <w:r>
                  <w:rPr>
                    <w:sz w:val="18"/>
                    <w:szCs w:val="20"/>
                  </w:rPr>
                  <w:t>Jonathan</w:t>
                </w:r>
              </w:p>
            </w:tc>
          </w:sdtContent>
        </w:sdt>
        <w:tc>
          <w:tcPr>
            <w:tcW w:w="2401" w:type="dxa"/>
          </w:tcPr>
          <w:p w14:paraId="13244EDC" w14:textId="77777777" w:rsidR="000D6936" w:rsidRPr="00EA759C" w:rsidRDefault="000D6936" w:rsidP="00FF78D0">
            <w:pPr>
              <w:jc w:val="left"/>
              <w:rPr>
                <w:sz w:val="18"/>
              </w:rPr>
            </w:pPr>
          </w:p>
        </w:tc>
      </w:tr>
      <w:tr w:rsidR="000D6936" w:rsidRPr="00EA759C" w14:paraId="1C278693" w14:textId="77777777" w:rsidTr="00EC37E2">
        <w:trPr>
          <w:jc w:val="left"/>
        </w:trPr>
        <w:tc>
          <w:tcPr>
            <w:tcW w:w="840" w:type="dxa"/>
          </w:tcPr>
          <w:p w14:paraId="48D63B9B" w14:textId="1707E6CE" w:rsidR="000D6936" w:rsidRPr="00EA759C" w:rsidRDefault="00C6744D" w:rsidP="00FF78D0">
            <w:pPr>
              <w:rPr>
                <w:sz w:val="18"/>
              </w:rPr>
            </w:pPr>
            <w:r>
              <w:rPr>
                <w:sz w:val="18"/>
              </w:rPr>
              <w:t>A-2.015</w:t>
            </w:r>
          </w:p>
        </w:tc>
        <w:tc>
          <w:tcPr>
            <w:tcW w:w="3233" w:type="dxa"/>
          </w:tcPr>
          <w:p w14:paraId="5DB98B3D" w14:textId="77777777" w:rsidR="000D6936" w:rsidRDefault="000D6936" w:rsidP="00FF78D0">
            <w:pPr>
              <w:jc w:val="left"/>
              <w:rPr>
                <w:sz w:val="18"/>
              </w:rPr>
            </w:pPr>
            <w:r>
              <w:rPr>
                <w:sz w:val="18"/>
              </w:rPr>
              <w:t>S’abonner à « Damras610 »</w:t>
            </w:r>
          </w:p>
        </w:tc>
        <w:tc>
          <w:tcPr>
            <w:tcW w:w="1992" w:type="dxa"/>
          </w:tcPr>
          <w:p w14:paraId="321F8C83" w14:textId="75D48C75" w:rsidR="000D6936" w:rsidRDefault="00933A73" w:rsidP="00FF78D0">
            <w:pPr>
              <w:rPr>
                <w:sz w:val="18"/>
                <w:szCs w:val="20"/>
              </w:rPr>
            </w:pPr>
            <w:r>
              <w:rPr>
                <w:sz w:val="18"/>
                <w:szCs w:val="20"/>
              </w:rPr>
              <w:t>F-2.2.10</w:t>
            </w:r>
            <w:r w:rsidR="000D6936">
              <w:rPr>
                <w:sz w:val="18"/>
                <w:szCs w:val="20"/>
              </w:rPr>
              <w:t xml:space="preserve"> – Site web</w:t>
            </w:r>
          </w:p>
        </w:tc>
        <w:sdt>
          <w:sdtPr>
            <w:rPr>
              <w:sz w:val="18"/>
              <w:szCs w:val="20"/>
            </w:rPr>
            <w:id w:val="2100368727"/>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F5E3FE6" w14:textId="77777777" w:rsidR="000D6936" w:rsidRDefault="000D6936" w:rsidP="00FF78D0">
                <w:r>
                  <w:rPr>
                    <w:sz w:val="18"/>
                    <w:szCs w:val="20"/>
                  </w:rPr>
                  <w:t>Jonathan</w:t>
                </w:r>
              </w:p>
            </w:tc>
          </w:sdtContent>
        </w:sdt>
        <w:tc>
          <w:tcPr>
            <w:tcW w:w="2401" w:type="dxa"/>
          </w:tcPr>
          <w:p w14:paraId="5DC6513D" w14:textId="77777777" w:rsidR="000D6936" w:rsidRPr="00EA759C" w:rsidRDefault="000D6936" w:rsidP="00FF78D0">
            <w:pPr>
              <w:jc w:val="left"/>
              <w:rPr>
                <w:sz w:val="18"/>
              </w:rPr>
            </w:pPr>
          </w:p>
        </w:tc>
      </w:tr>
    </w:tbl>
    <w:p w14:paraId="2AB0A76E" w14:textId="77777777" w:rsidR="000D6936" w:rsidRDefault="000D6936" w:rsidP="00D10B8C"/>
    <w:tbl>
      <w:tblPr>
        <w:tblStyle w:val="Grilledutableau"/>
        <w:tblW w:w="9446" w:type="dxa"/>
        <w:tblLook w:val="04A0" w:firstRow="1" w:lastRow="0" w:firstColumn="1" w:lastColumn="0" w:noHBand="0" w:noVBand="1"/>
      </w:tblPr>
      <w:tblGrid>
        <w:gridCol w:w="994"/>
        <w:gridCol w:w="2658"/>
        <w:gridCol w:w="1462"/>
        <w:gridCol w:w="4332"/>
      </w:tblGrid>
      <w:tr w:rsidR="00F81AAA" w:rsidRPr="00EA759C" w14:paraId="245F8E94" w14:textId="77777777" w:rsidTr="00FF78D0">
        <w:trPr>
          <w:gridAfter w:val="2"/>
          <w:wAfter w:w="5794" w:type="dxa"/>
        </w:trPr>
        <w:tc>
          <w:tcPr>
            <w:tcW w:w="3652" w:type="dxa"/>
            <w:gridSpan w:val="2"/>
            <w:tcBorders>
              <w:top w:val="single" w:sz="4" w:space="0" w:color="auto"/>
              <w:left w:val="single" w:sz="4" w:space="0" w:color="auto"/>
              <w:bottom w:val="single" w:sz="4" w:space="0" w:color="auto"/>
              <w:right w:val="single" w:sz="4" w:space="0" w:color="auto"/>
            </w:tcBorders>
          </w:tcPr>
          <w:p w14:paraId="4A9DD775" w14:textId="77777777" w:rsidR="00F81AAA" w:rsidRPr="00EA759C" w:rsidRDefault="00F81AAA" w:rsidP="00FF78D0">
            <w:pPr>
              <w:jc w:val="left"/>
              <w:rPr>
                <w:sz w:val="24"/>
              </w:rPr>
            </w:pPr>
            <w:r w:rsidRPr="00EA759C">
              <w:t xml:space="preserve">Livrable : </w:t>
            </w:r>
            <w:r w:rsidRPr="000D6936">
              <w:rPr>
                <w:b/>
              </w:rPr>
              <w:t>Site Web</w:t>
            </w:r>
          </w:p>
        </w:tc>
      </w:tr>
      <w:tr w:rsidR="00F81AAA" w:rsidRPr="00EA759C" w14:paraId="0C0F7CF6" w14:textId="77777777" w:rsidTr="00C27A24">
        <w:trPr>
          <w:trHeight w:val="370"/>
        </w:trPr>
        <w:tc>
          <w:tcPr>
            <w:tcW w:w="3652" w:type="dxa"/>
            <w:gridSpan w:val="2"/>
            <w:tcBorders>
              <w:top w:val="single" w:sz="12" w:space="0" w:color="auto"/>
              <w:left w:val="single" w:sz="4" w:space="0" w:color="auto"/>
              <w:bottom w:val="single" w:sz="4" w:space="0" w:color="auto"/>
              <w:right w:val="single" w:sz="4" w:space="0" w:color="auto"/>
            </w:tcBorders>
            <w:vAlign w:val="center"/>
          </w:tcPr>
          <w:p w14:paraId="00ED8CE6" w14:textId="77777777" w:rsidR="00F81AAA" w:rsidRPr="00EA759C" w:rsidRDefault="00F81AAA" w:rsidP="00FF78D0">
            <w:pPr>
              <w:jc w:val="center"/>
            </w:pPr>
            <w:r w:rsidRPr="00EA759C">
              <w:t>Fonctionnalités</w:t>
            </w:r>
          </w:p>
        </w:tc>
        <w:tc>
          <w:tcPr>
            <w:tcW w:w="5794" w:type="dxa"/>
            <w:gridSpan w:val="2"/>
            <w:tcBorders>
              <w:top w:val="single" w:sz="12" w:space="0" w:color="auto"/>
              <w:left w:val="single" w:sz="4" w:space="0" w:color="auto"/>
              <w:bottom w:val="single" w:sz="4" w:space="0" w:color="auto"/>
              <w:right w:val="single" w:sz="4" w:space="0" w:color="auto"/>
            </w:tcBorders>
            <w:vAlign w:val="center"/>
          </w:tcPr>
          <w:p w14:paraId="344311D2" w14:textId="77777777" w:rsidR="00F81AAA" w:rsidRPr="00EA759C" w:rsidRDefault="00F81AAA" w:rsidP="00FF78D0">
            <w:pPr>
              <w:jc w:val="center"/>
            </w:pPr>
            <w:r w:rsidRPr="00EA759C">
              <w:t>Résultat des tests</w:t>
            </w:r>
          </w:p>
        </w:tc>
      </w:tr>
      <w:tr w:rsidR="00F81AAA" w:rsidRPr="00EA759C" w14:paraId="41373C77" w14:textId="77777777" w:rsidTr="00FF78D0">
        <w:trPr>
          <w:trHeight w:val="380"/>
        </w:trPr>
        <w:tc>
          <w:tcPr>
            <w:tcW w:w="994" w:type="dxa"/>
            <w:tcBorders>
              <w:top w:val="single" w:sz="4" w:space="0" w:color="auto"/>
              <w:left w:val="single" w:sz="4" w:space="0" w:color="auto"/>
              <w:bottom w:val="single" w:sz="12" w:space="0" w:color="auto"/>
              <w:right w:val="single" w:sz="4" w:space="0" w:color="auto"/>
            </w:tcBorders>
            <w:vAlign w:val="center"/>
          </w:tcPr>
          <w:p w14:paraId="493995E9" w14:textId="77777777" w:rsidR="00F81AAA" w:rsidRPr="00EA759C" w:rsidRDefault="00F81AAA" w:rsidP="00FF78D0">
            <w:pPr>
              <w:jc w:val="center"/>
              <w:rPr>
                <w:sz w:val="20"/>
              </w:rPr>
            </w:pPr>
            <w:r w:rsidRPr="00EA759C">
              <w:rPr>
                <w:sz w:val="20"/>
              </w:rPr>
              <w:t>No.</w:t>
            </w:r>
          </w:p>
        </w:tc>
        <w:tc>
          <w:tcPr>
            <w:tcW w:w="2658" w:type="dxa"/>
            <w:tcBorders>
              <w:top w:val="single" w:sz="4" w:space="0" w:color="auto"/>
              <w:left w:val="single" w:sz="4" w:space="0" w:color="auto"/>
              <w:bottom w:val="single" w:sz="12" w:space="0" w:color="auto"/>
              <w:right w:val="single" w:sz="4" w:space="0" w:color="auto"/>
            </w:tcBorders>
            <w:vAlign w:val="center"/>
          </w:tcPr>
          <w:p w14:paraId="4138F81A" w14:textId="77777777" w:rsidR="00F81AAA" w:rsidRPr="00EA759C" w:rsidRDefault="00F81AAA" w:rsidP="00FF78D0">
            <w:pPr>
              <w:jc w:val="center"/>
              <w:rPr>
                <w:sz w:val="20"/>
              </w:rPr>
            </w:pPr>
            <w:r w:rsidRPr="00EA759C">
              <w:rPr>
                <w:sz w:val="20"/>
              </w:rPr>
              <w:t>Nom</w:t>
            </w:r>
          </w:p>
        </w:tc>
        <w:tc>
          <w:tcPr>
            <w:tcW w:w="1462" w:type="dxa"/>
            <w:tcBorders>
              <w:top w:val="single" w:sz="4" w:space="0" w:color="auto"/>
              <w:left w:val="single" w:sz="4" w:space="0" w:color="auto"/>
              <w:bottom w:val="single" w:sz="12" w:space="0" w:color="auto"/>
              <w:right w:val="single" w:sz="4" w:space="0" w:color="auto"/>
            </w:tcBorders>
            <w:vAlign w:val="center"/>
          </w:tcPr>
          <w:p w14:paraId="4192E78B" w14:textId="77777777" w:rsidR="00F81AAA" w:rsidRPr="00EA759C" w:rsidRDefault="00F81AAA" w:rsidP="00FF78D0">
            <w:pPr>
              <w:jc w:val="center"/>
              <w:rPr>
                <w:sz w:val="20"/>
              </w:rPr>
            </w:pPr>
            <w:r w:rsidRPr="00EA759C">
              <w:rPr>
                <w:sz w:val="20"/>
              </w:rPr>
              <w:t>Statut*</w:t>
            </w:r>
          </w:p>
        </w:tc>
        <w:tc>
          <w:tcPr>
            <w:tcW w:w="4332" w:type="dxa"/>
            <w:tcBorders>
              <w:top w:val="single" w:sz="4" w:space="0" w:color="auto"/>
              <w:left w:val="single" w:sz="4" w:space="0" w:color="auto"/>
              <w:bottom w:val="single" w:sz="12" w:space="0" w:color="auto"/>
              <w:right w:val="single" w:sz="4" w:space="0" w:color="auto"/>
            </w:tcBorders>
            <w:vAlign w:val="center"/>
          </w:tcPr>
          <w:p w14:paraId="3BC9A121" w14:textId="77777777" w:rsidR="00F81AAA" w:rsidRPr="00EA759C" w:rsidRDefault="00F81AAA" w:rsidP="00FF78D0">
            <w:pPr>
              <w:jc w:val="center"/>
              <w:rPr>
                <w:sz w:val="20"/>
              </w:rPr>
            </w:pPr>
            <w:r w:rsidRPr="00EA759C">
              <w:rPr>
                <w:sz w:val="20"/>
              </w:rPr>
              <w:t>Commentaires</w:t>
            </w:r>
          </w:p>
        </w:tc>
      </w:tr>
      <w:tr w:rsidR="00933A73" w:rsidRPr="00EA759C" w14:paraId="0134F1B6" w14:textId="77777777" w:rsidTr="004C66A5">
        <w:trPr>
          <w:trHeight w:val="227"/>
        </w:trPr>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177406" w14:textId="77777777" w:rsidR="00933A73" w:rsidRPr="00EA759C" w:rsidRDefault="00933A73" w:rsidP="00FF78D0">
            <w:pPr>
              <w:jc w:val="center"/>
              <w:rPr>
                <w:sz w:val="20"/>
                <w:szCs w:val="20"/>
              </w:rPr>
            </w:pPr>
            <w:r>
              <w:rPr>
                <w:sz w:val="20"/>
                <w:szCs w:val="20"/>
              </w:rPr>
              <w:t>F-2.2</w:t>
            </w:r>
          </w:p>
        </w:tc>
        <w:tc>
          <w:tcPr>
            <w:tcW w:w="8452"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993FE4" w14:textId="259587E4" w:rsidR="00933A73" w:rsidRPr="00EA759C" w:rsidRDefault="00933A73" w:rsidP="00FF78D0">
            <w:pPr>
              <w:jc w:val="left"/>
              <w:rPr>
                <w:sz w:val="20"/>
                <w:szCs w:val="20"/>
              </w:rPr>
            </w:pPr>
            <w:r w:rsidRPr="00EA759C">
              <w:rPr>
                <w:sz w:val="20"/>
                <w:szCs w:val="20"/>
              </w:rPr>
              <w:t>Gestion du compte</w:t>
            </w:r>
          </w:p>
        </w:tc>
      </w:tr>
      <w:tr w:rsidR="00F81AAA" w:rsidRPr="00EA759C" w14:paraId="4B881BAA"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67298B76" w14:textId="636081C4" w:rsidR="00F81AAA" w:rsidRPr="00EA759C" w:rsidRDefault="00933A73" w:rsidP="00FF78D0">
            <w:pPr>
              <w:jc w:val="center"/>
              <w:rPr>
                <w:sz w:val="18"/>
                <w:szCs w:val="18"/>
              </w:rPr>
            </w:pPr>
            <w:r>
              <w:rPr>
                <w:sz w:val="18"/>
                <w:szCs w:val="18"/>
              </w:rPr>
              <w:t>F-2.2.10</w:t>
            </w:r>
          </w:p>
        </w:tc>
        <w:tc>
          <w:tcPr>
            <w:tcW w:w="2658" w:type="dxa"/>
            <w:tcBorders>
              <w:top w:val="single" w:sz="4" w:space="0" w:color="auto"/>
              <w:left w:val="single" w:sz="4" w:space="0" w:color="auto"/>
              <w:bottom w:val="single" w:sz="4" w:space="0" w:color="auto"/>
              <w:right w:val="single" w:sz="4" w:space="0" w:color="auto"/>
            </w:tcBorders>
          </w:tcPr>
          <w:p w14:paraId="3FD81E7C" w14:textId="77777777" w:rsidR="00F81AAA" w:rsidRPr="00EA759C" w:rsidRDefault="00F81AAA" w:rsidP="00FF78D0">
            <w:pPr>
              <w:jc w:val="left"/>
              <w:rPr>
                <w:sz w:val="18"/>
                <w:szCs w:val="18"/>
              </w:rPr>
            </w:pPr>
            <w:r w:rsidRPr="00EA759C">
              <w:rPr>
                <w:sz w:val="18"/>
                <w:szCs w:val="18"/>
              </w:rPr>
              <w:t>Ajouter un abonnement.</w:t>
            </w:r>
          </w:p>
        </w:tc>
        <w:tc>
          <w:tcPr>
            <w:tcW w:w="1462" w:type="dxa"/>
            <w:tcBorders>
              <w:top w:val="single" w:sz="4" w:space="0" w:color="auto"/>
              <w:left w:val="single" w:sz="4" w:space="0" w:color="auto"/>
              <w:bottom w:val="single" w:sz="4" w:space="0" w:color="auto"/>
              <w:right w:val="single" w:sz="4" w:space="0" w:color="auto"/>
            </w:tcBorders>
          </w:tcPr>
          <w:p w14:paraId="61166093" w14:textId="77777777" w:rsidR="00F81AAA" w:rsidRDefault="00D0071C" w:rsidP="00FF78D0">
            <w:pPr>
              <w:jc w:val="left"/>
              <w:rPr>
                <w:sz w:val="18"/>
                <w:szCs w:val="18"/>
              </w:rPr>
            </w:pPr>
            <w:sdt>
              <w:sdtPr>
                <w:rPr>
                  <w:sz w:val="18"/>
                  <w:szCs w:val="18"/>
                </w:rPr>
                <w:id w:val="1182858488"/>
                <w14:checkbox>
                  <w14:checked w14:val="0"/>
                  <w14:checkedState w14:val="2612" w14:font="MS Gothic"/>
                  <w14:uncheckedState w14:val="2610" w14:font="MS Gothic"/>
                </w14:checkbox>
              </w:sdtPr>
              <w:sdtEndPr/>
              <w:sdtContent>
                <w:r w:rsidR="00F81AAA" w:rsidRPr="00EA759C">
                  <w:rPr>
                    <w:rFonts w:ascii="MS Gothic" w:eastAsia="MS Gothic" w:hAnsi="MS Gothic"/>
                    <w:sz w:val="18"/>
                    <w:szCs w:val="18"/>
                  </w:rPr>
                  <w:t>☐</w:t>
                </w:r>
              </w:sdtContent>
            </w:sdt>
            <w:r w:rsidR="00F81AAA">
              <w:rPr>
                <w:sz w:val="18"/>
                <w:szCs w:val="18"/>
              </w:rPr>
              <w:t xml:space="preserve"> OK     </w:t>
            </w:r>
            <w:sdt>
              <w:sdtPr>
                <w:rPr>
                  <w:sz w:val="18"/>
                  <w:szCs w:val="18"/>
                </w:rPr>
                <w:id w:val="498312313"/>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KO</w:t>
            </w:r>
          </w:p>
          <w:p w14:paraId="3283C5F7" w14:textId="77777777" w:rsidR="00F81AAA" w:rsidRPr="00EA759C" w:rsidRDefault="00D0071C" w:rsidP="00FF78D0">
            <w:pPr>
              <w:rPr>
                <w:sz w:val="18"/>
                <w:szCs w:val="18"/>
              </w:rPr>
            </w:pPr>
            <w:sdt>
              <w:sdtPr>
                <w:rPr>
                  <w:sz w:val="18"/>
                  <w:szCs w:val="18"/>
                </w:rPr>
                <w:id w:val="461545385"/>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Pr>
                <w:sz w:val="18"/>
                <w:szCs w:val="18"/>
              </w:rPr>
              <w:t xml:space="preserve"> NT     </w:t>
            </w:r>
            <w:sdt>
              <w:sdtPr>
                <w:rPr>
                  <w:sz w:val="18"/>
                  <w:szCs w:val="18"/>
                </w:rPr>
                <w:id w:val="-2110033481"/>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044E510D" w14:textId="77777777" w:rsidR="00F81AAA" w:rsidRPr="00EA759C" w:rsidRDefault="00F81AAA" w:rsidP="00FF78D0">
            <w:pPr>
              <w:rPr>
                <w:sz w:val="18"/>
                <w:szCs w:val="18"/>
              </w:rPr>
            </w:pPr>
          </w:p>
        </w:tc>
      </w:tr>
      <w:tr w:rsidR="00933A73" w:rsidRPr="00EA759C" w14:paraId="2D3CB7A6" w14:textId="77777777" w:rsidTr="000C5E78">
        <w:trPr>
          <w:trHeight w:val="227"/>
        </w:trPr>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9A2E96" w14:textId="32675041" w:rsidR="00933A73" w:rsidRPr="00EA759C" w:rsidRDefault="00933A73" w:rsidP="00FF78D0">
            <w:pPr>
              <w:jc w:val="center"/>
              <w:rPr>
                <w:sz w:val="20"/>
                <w:szCs w:val="20"/>
              </w:rPr>
            </w:pPr>
            <w:r>
              <w:rPr>
                <w:sz w:val="20"/>
                <w:szCs w:val="20"/>
              </w:rPr>
              <w:t>F-2.3</w:t>
            </w:r>
          </w:p>
        </w:tc>
        <w:tc>
          <w:tcPr>
            <w:tcW w:w="8452"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049108" w14:textId="6FFEFFE3" w:rsidR="00933A73" w:rsidRPr="00EA759C" w:rsidRDefault="00933A73" w:rsidP="00FF78D0">
            <w:pPr>
              <w:jc w:val="left"/>
              <w:rPr>
                <w:sz w:val="20"/>
                <w:szCs w:val="20"/>
              </w:rPr>
            </w:pPr>
            <w:r w:rsidRPr="00EA759C">
              <w:rPr>
                <w:sz w:val="20"/>
                <w:szCs w:val="20"/>
              </w:rPr>
              <w:t>Accès à la communauté</w:t>
            </w:r>
          </w:p>
        </w:tc>
      </w:tr>
      <w:tr w:rsidR="00F81AAA" w:rsidRPr="00EA759C" w14:paraId="2BA25793"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0D5E29AF" w14:textId="687EFDA2" w:rsidR="00F81AAA" w:rsidRPr="00EA759C" w:rsidRDefault="00933A73" w:rsidP="00FF78D0">
            <w:pPr>
              <w:jc w:val="center"/>
              <w:rPr>
                <w:sz w:val="18"/>
                <w:szCs w:val="18"/>
              </w:rPr>
            </w:pPr>
            <w:r>
              <w:rPr>
                <w:sz w:val="18"/>
                <w:szCs w:val="18"/>
              </w:rPr>
              <w:t>F-2.3.2</w:t>
            </w:r>
          </w:p>
        </w:tc>
        <w:tc>
          <w:tcPr>
            <w:tcW w:w="2658" w:type="dxa"/>
            <w:tcBorders>
              <w:top w:val="single" w:sz="4" w:space="0" w:color="auto"/>
              <w:left w:val="single" w:sz="4" w:space="0" w:color="auto"/>
              <w:bottom w:val="single" w:sz="4" w:space="0" w:color="auto"/>
              <w:right w:val="single" w:sz="4" w:space="0" w:color="auto"/>
            </w:tcBorders>
          </w:tcPr>
          <w:p w14:paraId="7071D1E6" w14:textId="77777777" w:rsidR="00F81AAA" w:rsidRPr="00EA759C" w:rsidRDefault="00F81AAA" w:rsidP="00FF78D0">
            <w:pPr>
              <w:jc w:val="left"/>
              <w:rPr>
                <w:sz w:val="18"/>
                <w:szCs w:val="18"/>
              </w:rPr>
            </w:pPr>
            <w:r w:rsidRPr="00EA759C">
              <w:rPr>
                <w:sz w:val="18"/>
                <w:szCs w:val="18"/>
              </w:rPr>
              <w:t>Rechercher un utilisateur.</w:t>
            </w:r>
          </w:p>
        </w:tc>
        <w:tc>
          <w:tcPr>
            <w:tcW w:w="1462" w:type="dxa"/>
            <w:tcBorders>
              <w:top w:val="single" w:sz="4" w:space="0" w:color="auto"/>
              <w:left w:val="single" w:sz="4" w:space="0" w:color="auto"/>
              <w:bottom w:val="single" w:sz="4" w:space="0" w:color="auto"/>
              <w:right w:val="single" w:sz="4" w:space="0" w:color="auto"/>
            </w:tcBorders>
          </w:tcPr>
          <w:p w14:paraId="598E4EA7" w14:textId="77777777" w:rsidR="00F81AAA" w:rsidRDefault="00D0071C" w:rsidP="00FF78D0">
            <w:pPr>
              <w:jc w:val="left"/>
              <w:rPr>
                <w:sz w:val="18"/>
                <w:szCs w:val="18"/>
              </w:rPr>
            </w:pPr>
            <w:sdt>
              <w:sdtPr>
                <w:rPr>
                  <w:sz w:val="18"/>
                  <w:szCs w:val="18"/>
                </w:rPr>
                <w:id w:val="-662705877"/>
                <w14:checkbox>
                  <w14:checked w14:val="0"/>
                  <w14:checkedState w14:val="2612" w14:font="MS Gothic"/>
                  <w14:uncheckedState w14:val="2610" w14:font="MS Gothic"/>
                </w14:checkbox>
              </w:sdtPr>
              <w:sdtEndPr/>
              <w:sdtContent>
                <w:r w:rsidR="00F81AAA" w:rsidRPr="00EA759C">
                  <w:rPr>
                    <w:rFonts w:ascii="MS Gothic" w:eastAsia="MS Gothic" w:hAnsi="MS Gothic"/>
                    <w:sz w:val="18"/>
                    <w:szCs w:val="18"/>
                  </w:rPr>
                  <w:t>☐</w:t>
                </w:r>
              </w:sdtContent>
            </w:sdt>
            <w:r w:rsidR="00F81AAA">
              <w:rPr>
                <w:sz w:val="18"/>
                <w:szCs w:val="18"/>
              </w:rPr>
              <w:t xml:space="preserve"> OK     </w:t>
            </w:r>
            <w:sdt>
              <w:sdtPr>
                <w:rPr>
                  <w:sz w:val="18"/>
                  <w:szCs w:val="18"/>
                </w:rPr>
                <w:id w:val="-1806307417"/>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KO</w:t>
            </w:r>
          </w:p>
          <w:p w14:paraId="436C3E4D" w14:textId="77777777" w:rsidR="00F81AAA" w:rsidRPr="00EA759C" w:rsidRDefault="00D0071C" w:rsidP="00FF78D0">
            <w:pPr>
              <w:rPr>
                <w:sz w:val="18"/>
                <w:szCs w:val="18"/>
              </w:rPr>
            </w:pPr>
            <w:sdt>
              <w:sdtPr>
                <w:rPr>
                  <w:sz w:val="18"/>
                  <w:szCs w:val="18"/>
                </w:rPr>
                <w:id w:val="1378197170"/>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Pr>
                <w:sz w:val="18"/>
                <w:szCs w:val="18"/>
              </w:rPr>
              <w:t xml:space="preserve"> NT     </w:t>
            </w:r>
            <w:sdt>
              <w:sdtPr>
                <w:rPr>
                  <w:sz w:val="18"/>
                  <w:szCs w:val="18"/>
                </w:rPr>
                <w:id w:val="-2107101387"/>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2A9EDD73" w14:textId="77777777" w:rsidR="00F81AAA" w:rsidRPr="00EA759C" w:rsidRDefault="00F81AAA" w:rsidP="00FF78D0">
            <w:pPr>
              <w:rPr>
                <w:sz w:val="18"/>
                <w:szCs w:val="18"/>
              </w:rPr>
            </w:pPr>
          </w:p>
        </w:tc>
      </w:tr>
      <w:tr w:rsidR="00F81AAA" w:rsidRPr="00EA759C" w14:paraId="3A061728" w14:textId="77777777" w:rsidTr="00FF78D0">
        <w:trPr>
          <w:trHeight w:val="737"/>
        </w:trPr>
        <w:tc>
          <w:tcPr>
            <w:tcW w:w="994" w:type="dxa"/>
            <w:tcBorders>
              <w:top w:val="single" w:sz="4" w:space="0" w:color="auto"/>
              <w:left w:val="single" w:sz="4" w:space="0" w:color="auto"/>
              <w:bottom w:val="single" w:sz="4" w:space="0" w:color="auto"/>
              <w:right w:val="single" w:sz="4" w:space="0" w:color="auto"/>
            </w:tcBorders>
          </w:tcPr>
          <w:p w14:paraId="0E06713B" w14:textId="509EE1D3" w:rsidR="00F81AAA" w:rsidRPr="00EA759C" w:rsidRDefault="00933A73" w:rsidP="00FF78D0">
            <w:pPr>
              <w:jc w:val="center"/>
              <w:rPr>
                <w:sz w:val="18"/>
                <w:szCs w:val="18"/>
              </w:rPr>
            </w:pPr>
            <w:r>
              <w:rPr>
                <w:sz w:val="18"/>
                <w:szCs w:val="18"/>
              </w:rPr>
              <w:t>F-2.3.4</w:t>
            </w:r>
          </w:p>
        </w:tc>
        <w:tc>
          <w:tcPr>
            <w:tcW w:w="2658" w:type="dxa"/>
            <w:tcBorders>
              <w:top w:val="single" w:sz="4" w:space="0" w:color="auto"/>
              <w:left w:val="single" w:sz="4" w:space="0" w:color="auto"/>
              <w:bottom w:val="single" w:sz="4" w:space="0" w:color="auto"/>
              <w:right w:val="single" w:sz="4" w:space="0" w:color="auto"/>
            </w:tcBorders>
          </w:tcPr>
          <w:p w14:paraId="28329B35" w14:textId="77777777" w:rsidR="00F81AAA" w:rsidRPr="00EA759C" w:rsidRDefault="00F81AAA" w:rsidP="00FF78D0">
            <w:pPr>
              <w:jc w:val="left"/>
              <w:rPr>
                <w:sz w:val="18"/>
                <w:szCs w:val="18"/>
              </w:rPr>
            </w:pPr>
            <w:r w:rsidRPr="00EA759C">
              <w:rPr>
                <w:sz w:val="18"/>
                <w:szCs w:val="18"/>
              </w:rPr>
              <w:t>Consulter le profil d’un utilisateur. Cela inclus ses partitions partagées, favorites, ses abonnements et ses abonnés.</w:t>
            </w:r>
          </w:p>
        </w:tc>
        <w:tc>
          <w:tcPr>
            <w:tcW w:w="1462" w:type="dxa"/>
            <w:tcBorders>
              <w:top w:val="single" w:sz="4" w:space="0" w:color="auto"/>
              <w:left w:val="single" w:sz="4" w:space="0" w:color="auto"/>
              <w:bottom w:val="single" w:sz="4" w:space="0" w:color="auto"/>
              <w:right w:val="single" w:sz="4" w:space="0" w:color="auto"/>
            </w:tcBorders>
          </w:tcPr>
          <w:p w14:paraId="387911A0" w14:textId="77777777" w:rsidR="00F81AAA" w:rsidRDefault="00D0071C" w:rsidP="00FF78D0">
            <w:pPr>
              <w:jc w:val="left"/>
              <w:rPr>
                <w:sz w:val="18"/>
                <w:szCs w:val="18"/>
              </w:rPr>
            </w:pPr>
            <w:sdt>
              <w:sdtPr>
                <w:rPr>
                  <w:sz w:val="18"/>
                  <w:szCs w:val="18"/>
                </w:rPr>
                <w:id w:val="-916551331"/>
                <w14:checkbox>
                  <w14:checked w14:val="0"/>
                  <w14:checkedState w14:val="2612" w14:font="MS Gothic"/>
                  <w14:uncheckedState w14:val="2610" w14:font="MS Gothic"/>
                </w14:checkbox>
              </w:sdtPr>
              <w:sdtEndPr/>
              <w:sdtContent>
                <w:r w:rsidR="00F81AAA" w:rsidRPr="00EA759C">
                  <w:rPr>
                    <w:rFonts w:ascii="MS Gothic" w:eastAsia="MS Gothic" w:hAnsi="MS Gothic"/>
                    <w:sz w:val="18"/>
                    <w:szCs w:val="18"/>
                  </w:rPr>
                  <w:t>☐</w:t>
                </w:r>
              </w:sdtContent>
            </w:sdt>
            <w:r w:rsidR="00F81AAA">
              <w:rPr>
                <w:sz w:val="18"/>
                <w:szCs w:val="18"/>
              </w:rPr>
              <w:t xml:space="preserve"> OK     </w:t>
            </w:r>
            <w:sdt>
              <w:sdtPr>
                <w:rPr>
                  <w:sz w:val="18"/>
                  <w:szCs w:val="18"/>
                </w:rPr>
                <w:id w:val="347600571"/>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KO</w:t>
            </w:r>
          </w:p>
          <w:p w14:paraId="17A60B02" w14:textId="77777777" w:rsidR="00F81AAA" w:rsidRPr="00EA759C" w:rsidRDefault="00D0071C" w:rsidP="00FF78D0">
            <w:pPr>
              <w:rPr>
                <w:sz w:val="18"/>
                <w:szCs w:val="18"/>
              </w:rPr>
            </w:pPr>
            <w:sdt>
              <w:sdtPr>
                <w:rPr>
                  <w:sz w:val="18"/>
                  <w:szCs w:val="18"/>
                </w:rPr>
                <w:id w:val="-557938261"/>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Pr>
                <w:sz w:val="18"/>
                <w:szCs w:val="18"/>
              </w:rPr>
              <w:t xml:space="preserve"> NT     </w:t>
            </w:r>
            <w:sdt>
              <w:sdtPr>
                <w:rPr>
                  <w:sz w:val="18"/>
                  <w:szCs w:val="18"/>
                </w:rPr>
                <w:id w:val="-995649766"/>
                <w14:checkbox>
                  <w14:checked w14:val="0"/>
                  <w14:checkedState w14:val="2612" w14:font="MS Gothic"/>
                  <w14:uncheckedState w14:val="2610" w14:font="MS Gothic"/>
                </w14:checkbox>
              </w:sdtPr>
              <w:sdtEndPr/>
              <w:sdtContent>
                <w:r w:rsidR="00F81AAA">
                  <w:rPr>
                    <w:rFonts w:ascii="MS Gothic" w:eastAsia="MS Gothic" w:hAnsi="MS Gothic" w:hint="eastAsia"/>
                    <w:sz w:val="18"/>
                    <w:szCs w:val="18"/>
                  </w:rPr>
                  <w:t>☐</w:t>
                </w:r>
              </w:sdtContent>
            </w:sdt>
            <w:r w:rsidR="00F81AAA" w:rsidRPr="00EA759C">
              <w:rPr>
                <w:sz w:val="18"/>
                <w:szCs w:val="18"/>
              </w:rPr>
              <w:t xml:space="preserve"> </w:t>
            </w:r>
            <w:r w:rsidR="00F81AAA">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58010412" w14:textId="77777777" w:rsidR="00F81AAA" w:rsidRPr="00EA759C" w:rsidRDefault="00F81AAA" w:rsidP="00FF78D0">
            <w:pPr>
              <w:rPr>
                <w:sz w:val="18"/>
                <w:szCs w:val="18"/>
              </w:rPr>
            </w:pPr>
          </w:p>
        </w:tc>
      </w:tr>
    </w:tbl>
    <w:p w14:paraId="33628115" w14:textId="77777777" w:rsidR="000D6936" w:rsidRDefault="000D6936" w:rsidP="00D10B8C"/>
    <w:p w14:paraId="7AD1F1E9" w14:textId="77777777" w:rsidR="00FF78D0" w:rsidRDefault="00FF78D0" w:rsidP="00D10B8C"/>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F81AAA" w:rsidRPr="00EA759C" w14:paraId="4748C052" w14:textId="77777777" w:rsidTr="00EC37E2">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60EF4055" w14:textId="77777777" w:rsidR="00F81AAA" w:rsidRPr="00EA759C" w:rsidRDefault="00F81AAA" w:rsidP="00FF78D0">
            <w:r w:rsidRPr="00EA759C">
              <w:t>No.</w:t>
            </w:r>
          </w:p>
        </w:tc>
        <w:tc>
          <w:tcPr>
            <w:tcW w:w="3233" w:type="dxa"/>
          </w:tcPr>
          <w:p w14:paraId="5583E913" w14:textId="77777777" w:rsidR="00F81AAA" w:rsidRPr="00EA759C" w:rsidRDefault="00F81AAA" w:rsidP="00FF78D0">
            <w:r w:rsidRPr="00EA759C">
              <w:t>Action</w:t>
            </w:r>
          </w:p>
        </w:tc>
        <w:tc>
          <w:tcPr>
            <w:tcW w:w="1992" w:type="dxa"/>
          </w:tcPr>
          <w:p w14:paraId="409162D5" w14:textId="77777777" w:rsidR="00F81AAA" w:rsidRPr="00EA759C" w:rsidRDefault="00F81AAA" w:rsidP="00FF78D0">
            <w:r w:rsidRPr="00EA759C">
              <w:t xml:space="preserve">No. Fonction </w:t>
            </w:r>
          </w:p>
        </w:tc>
        <w:tc>
          <w:tcPr>
            <w:tcW w:w="885" w:type="dxa"/>
          </w:tcPr>
          <w:p w14:paraId="2489528F" w14:textId="77777777" w:rsidR="00F81AAA" w:rsidRPr="00EA759C" w:rsidRDefault="00F81AAA" w:rsidP="00FF78D0">
            <w:r w:rsidRPr="00EA759C">
              <w:t>Sujet</w:t>
            </w:r>
          </w:p>
        </w:tc>
        <w:tc>
          <w:tcPr>
            <w:tcW w:w="2401" w:type="dxa"/>
          </w:tcPr>
          <w:p w14:paraId="4330EEDF" w14:textId="77777777" w:rsidR="00F81AAA" w:rsidRPr="00EA759C" w:rsidRDefault="00F81AAA" w:rsidP="00FF78D0">
            <w:r w:rsidRPr="00EA759C">
              <w:t>Commentaire</w:t>
            </w:r>
          </w:p>
        </w:tc>
      </w:tr>
      <w:tr w:rsidR="00F81AAA" w:rsidRPr="00EA759C" w14:paraId="1DEB32D0" w14:textId="77777777" w:rsidTr="00EC37E2">
        <w:trPr>
          <w:jc w:val="left"/>
        </w:trPr>
        <w:tc>
          <w:tcPr>
            <w:tcW w:w="840" w:type="dxa"/>
          </w:tcPr>
          <w:p w14:paraId="4D06E56D" w14:textId="22BD0FDF" w:rsidR="00F81AAA" w:rsidRPr="00EA759C" w:rsidRDefault="00C6744D" w:rsidP="00FF78D0">
            <w:pPr>
              <w:rPr>
                <w:sz w:val="18"/>
              </w:rPr>
            </w:pPr>
            <w:r>
              <w:rPr>
                <w:sz w:val="18"/>
              </w:rPr>
              <w:t>A-2.016</w:t>
            </w:r>
          </w:p>
        </w:tc>
        <w:tc>
          <w:tcPr>
            <w:tcW w:w="3233" w:type="dxa"/>
          </w:tcPr>
          <w:p w14:paraId="1C9C660F" w14:textId="77777777" w:rsidR="00F81AAA" w:rsidRDefault="00F81AAA" w:rsidP="00FF78D0">
            <w:pPr>
              <w:jc w:val="left"/>
              <w:rPr>
                <w:sz w:val="18"/>
              </w:rPr>
            </w:pPr>
            <w:r>
              <w:rPr>
                <w:sz w:val="18"/>
              </w:rPr>
              <w:t>Se connecter en tant que « </w:t>
            </w:r>
            <w:proofErr w:type="spellStart"/>
            <w:r>
              <w:rPr>
                <w:sz w:val="18"/>
              </w:rPr>
              <w:t>Vendinois</w:t>
            </w:r>
            <w:proofErr w:type="spellEnd"/>
            <w:r>
              <w:rPr>
                <w:sz w:val="18"/>
              </w:rPr>
              <w:t> »</w:t>
            </w:r>
          </w:p>
        </w:tc>
        <w:tc>
          <w:tcPr>
            <w:tcW w:w="1992" w:type="dxa"/>
          </w:tcPr>
          <w:p w14:paraId="370410A9" w14:textId="12A32ABB" w:rsidR="00F81AAA" w:rsidRDefault="00F81AAA" w:rsidP="00EA6316">
            <w:pPr>
              <w:rPr>
                <w:sz w:val="18"/>
                <w:szCs w:val="20"/>
              </w:rPr>
            </w:pPr>
            <w:r>
              <w:rPr>
                <w:sz w:val="18"/>
                <w:szCs w:val="20"/>
              </w:rPr>
              <w:t>F-3.1.2 – Win. Phone</w:t>
            </w:r>
          </w:p>
        </w:tc>
        <w:sdt>
          <w:sdtPr>
            <w:rPr>
              <w:sz w:val="18"/>
              <w:szCs w:val="20"/>
            </w:rPr>
            <w:id w:val="129718637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1FFFA9D" w14:textId="77777777" w:rsidR="00F81AAA" w:rsidRDefault="00F81AAA" w:rsidP="00FF78D0">
                <w:r>
                  <w:rPr>
                    <w:sz w:val="18"/>
                    <w:szCs w:val="20"/>
                  </w:rPr>
                  <w:t>Simon</w:t>
                </w:r>
              </w:p>
            </w:tc>
          </w:sdtContent>
        </w:sdt>
        <w:tc>
          <w:tcPr>
            <w:tcW w:w="2401" w:type="dxa"/>
          </w:tcPr>
          <w:p w14:paraId="443E1CFF" w14:textId="77777777" w:rsidR="00F81AAA" w:rsidRPr="00EA759C" w:rsidRDefault="00F81AAA" w:rsidP="00FF78D0">
            <w:pPr>
              <w:jc w:val="left"/>
              <w:rPr>
                <w:sz w:val="18"/>
              </w:rPr>
            </w:pPr>
          </w:p>
        </w:tc>
      </w:tr>
      <w:tr w:rsidR="00BB0DA3" w:rsidRPr="00EA759C" w14:paraId="4522A620" w14:textId="77777777" w:rsidTr="00EC37E2">
        <w:trPr>
          <w:trHeight w:val="112"/>
          <w:jc w:val="left"/>
        </w:trPr>
        <w:tc>
          <w:tcPr>
            <w:tcW w:w="840" w:type="dxa"/>
          </w:tcPr>
          <w:p w14:paraId="630916AC" w14:textId="43C41A5D" w:rsidR="00BB0DA3" w:rsidRPr="00EA759C" w:rsidRDefault="00C6744D" w:rsidP="00BB0DA3">
            <w:pPr>
              <w:rPr>
                <w:sz w:val="18"/>
              </w:rPr>
            </w:pPr>
            <w:r>
              <w:rPr>
                <w:sz w:val="18"/>
              </w:rPr>
              <w:t>A-2.017</w:t>
            </w:r>
          </w:p>
        </w:tc>
        <w:tc>
          <w:tcPr>
            <w:tcW w:w="3233" w:type="dxa"/>
          </w:tcPr>
          <w:p w14:paraId="6EB7BEC4" w14:textId="1CA3B6EC" w:rsidR="00BB0DA3" w:rsidRPr="00EA759C" w:rsidRDefault="00BB0DA3" w:rsidP="00BB0DA3">
            <w:pPr>
              <w:jc w:val="left"/>
              <w:rPr>
                <w:sz w:val="18"/>
              </w:rPr>
            </w:pPr>
            <w:r>
              <w:rPr>
                <w:sz w:val="18"/>
              </w:rPr>
              <w:t>Rechercher l’utilisateur « Dionysos »</w:t>
            </w:r>
          </w:p>
        </w:tc>
        <w:tc>
          <w:tcPr>
            <w:tcW w:w="1992" w:type="dxa"/>
          </w:tcPr>
          <w:p w14:paraId="1A1E4FD4" w14:textId="340291E5" w:rsidR="00BB0DA3" w:rsidRPr="00EA759C" w:rsidRDefault="00BB0DA3" w:rsidP="00EA6316">
            <w:pPr>
              <w:rPr>
                <w:sz w:val="18"/>
              </w:rPr>
            </w:pPr>
            <w:r>
              <w:rPr>
                <w:sz w:val="18"/>
              </w:rPr>
              <w:t>F-3.3.2 – Win. Phone</w:t>
            </w:r>
          </w:p>
        </w:tc>
        <w:sdt>
          <w:sdtPr>
            <w:rPr>
              <w:sz w:val="18"/>
              <w:szCs w:val="20"/>
            </w:rPr>
            <w:id w:val="1224563564"/>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7E93DC7" w14:textId="3908EE74" w:rsidR="00BB0DA3" w:rsidRDefault="00BB0DA3" w:rsidP="00BB0DA3">
                <w:r>
                  <w:rPr>
                    <w:sz w:val="18"/>
                    <w:szCs w:val="20"/>
                  </w:rPr>
                  <w:t>Simon</w:t>
                </w:r>
              </w:p>
            </w:tc>
          </w:sdtContent>
        </w:sdt>
        <w:tc>
          <w:tcPr>
            <w:tcW w:w="2401" w:type="dxa"/>
          </w:tcPr>
          <w:p w14:paraId="69F3B2E3" w14:textId="0050F514" w:rsidR="00BB0DA3" w:rsidRPr="00EA759C" w:rsidRDefault="00BB0DA3" w:rsidP="00BB0DA3">
            <w:pPr>
              <w:jc w:val="left"/>
              <w:rPr>
                <w:sz w:val="18"/>
              </w:rPr>
            </w:pPr>
            <w:r>
              <w:rPr>
                <w:sz w:val="18"/>
                <w:szCs w:val="18"/>
              </w:rPr>
              <w:t>Il doit y avoir un résultat</w:t>
            </w:r>
          </w:p>
        </w:tc>
      </w:tr>
      <w:tr w:rsidR="00E31C73" w:rsidRPr="00EA759C" w14:paraId="4DBA7556" w14:textId="77777777" w:rsidTr="00EC37E2">
        <w:trPr>
          <w:trHeight w:val="112"/>
          <w:jc w:val="left"/>
        </w:trPr>
        <w:tc>
          <w:tcPr>
            <w:tcW w:w="840" w:type="dxa"/>
          </w:tcPr>
          <w:p w14:paraId="5D4BF689" w14:textId="54C3BDF4" w:rsidR="00E31C73" w:rsidRPr="00EA759C" w:rsidRDefault="00C6744D" w:rsidP="00E31C73">
            <w:pPr>
              <w:rPr>
                <w:sz w:val="18"/>
              </w:rPr>
            </w:pPr>
            <w:r>
              <w:rPr>
                <w:sz w:val="18"/>
              </w:rPr>
              <w:t>A-2.018</w:t>
            </w:r>
          </w:p>
        </w:tc>
        <w:tc>
          <w:tcPr>
            <w:tcW w:w="3233" w:type="dxa"/>
          </w:tcPr>
          <w:p w14:paraId="463DC89A" w14:textId="77777777" w:rsidR="00E31C73" w:rsidRPr="00EA759C" w:rsidRDefault="00E31C73" w:rsidP="00E31C73">
            <w:pPr>
              <w:jc w:val="left"/>
              <w:rPr>
                <w:sz w:val="18"/>
              </w:rPr>
            </w:pPr>
            <w:r>
              <w:rPr>
                <w:sz w:val="18"/>
              </w:rPr>
              <w:t>S’abonner à « Dionysos »</w:t>
            </w:r>
          </w:p>
        </w:tc>
        <w:tc>
          <w:tcPr>
            <w:tcW w:w="1992" w:type="dxa"/>
          </w:tcPr>
          <w:p w14:paraId="4B4585D3" w14:textId="54D80758" w:rsidR="00E31C73" w:rsidRPr="00EA759C" w:rsidRDefault="00E31C73" w:rsidP="00EA6316">
            <w:pPr>
              <w:rPr>
                <w:sz w:val="18"/>
              </w:rPr>
            </w:pPr>
            <w:r>
              <w:rPr>
                <w:sz w:val="18"/>
              </w:rPr>
              <w:t>F-3.2.10 – Win. Phone</w:t>
            </w:r>
          </w:p>
        </w:tc>
        <w:sdt>
          <w:sdtPr>
            <w:rPr>
              <w:sz w:val="18"/>
              <w:szCs w:val="20"/>
            </w:rPr>
            <w:id w:val="125801415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452BCD3D" w14:textId="77777777" w:rsidR="00E31C73" w:rsidRDefault="00E31C73" w:rsidP="00E31C73">
                <w:r w:rsidRPr="00AD3E27">
                  <w:rPr>
                    <w:sz w:val="18"/>
                    <w:szCs w:val="20"/>
                  </w:rPr>
                  <w:t>Simon</w:t>
                </w:r>
              </w:p>
            </w:tc>
          </w:sdtContent>
        </w:sdt>
        <w:tc>
          <w:tcPr>
            <w:tcW w:w="2401" w:type="dxa"/>
          </w:tcPr>
          <w:p w14:paraId="3C6D71FB" w14:textId="77777777" w:rsidR="00E31C73" w:rsidRPr="00EA759C" w:rsidRDefault="00E31C73" w:rsidP="00E31C73">
            <w:pPr>
              <w:jc w:val="left"/>
              <w:rPr>
                <w:sz w:val="18"/>
              </w:rPr>
            </w:pPr>
          </w:p>
        </w:tc>
      </w:tr>
      <w:tr w:rsidR="00E31C73" w:rsidRPr="00EA759C" w14:paraId="3D0676F0" w14:textId="77777777" w:rsidTr="00EC37E2">
        <w:trPr>
          <w:trHeight w:val="112"/>
          <w:jc w:val="left"/>
        </w:trPr>
        <w:tc>
          <w:tcPr>
            <w:tcW w:w="840" w:type="dxa"/>
          </w:tcPr>
          <w:p w14:paraId="5C9C6058" w14:textId="78BA9081" w:rsidR="00E31C73" w:rsidRDefault="00C6744D" w:rsidP="00E31C73">
            <w:pPr>
              <w:rPr>
                <w:sz w:val="18"/>
              </w:rPr>
            </w:pPr>
            <w:r>
              <w:rPr>
                <w:sz w:val="18"/>
              </w:rPr>
              <w:t>A-2.019</w:t>
            </w:r>
          </w:p>
        </w:tc>
        <w:tc>
          <w:tcPr>
            <w:tcW w:w="3233" w:type="dxa"/>
          </w:tcPr>
          <w:p w14:paraId="762902D5" w14:textId="0307B363" w:rsidR="00E31C73" w:rsidRDefault="00E31C73" w:rsidP="00E31C73">
            <w:pPr>
              <w:jc w:val="left"/>
              <w:rPr>
                <w:sz w:val="18"/>
              </w:rPr>
            </w:pPr>
            <w:r>
              <w:rPr>
                <w:sz w:val="18"/>
              </w:rPr>
              <w:t>Consulter ses abonnements</w:t>
            </w:r>
          </w:p>
        </w:tc>
        <w:tc>
          <w:tcPr>
            <w:tcW w:w="1992" w:type="dxa"/>
          </w:tcPr>
          <w:p w14:paraId="1E5E90AE" w14:textId="4DFF872F" w:rsidR="00E31C73" w:rsidRDefault="00E31C73" w:rsidP="00E31C73">
            <w:pPr>
              <w:rPr>
                <w:sz w:val="18"/>
              </w:rPr>
            </w:pPr>
            <w:r>
              <w:rPr>
                <w:sz w:val="18"/>
              </w:rPr>
              <w:t>F-3.2.</w:t>
            </w:r>
            <w:r w:rsidR="00EA6316">
              <w:rPr>
                <w:sz w:val="18"/>
              </w:rPr>
              <w:t>8</w:t>
            </w:r>
            <w:r>
              <w:rPr>
                <w:sz w:val="18"/>
              </w:rPr>
              <w:t xml:space="preserve"> – Win. Phone</w:t>
            </w:r>
          </w:p>
        </w:tc>
        <w:sdt>
          <w:sdtPr>
            <w:rPr>
              <w:sz w:val="18"/>
              <w:szCs w:val="20"/>
            </w:rPr>
            <w:id w:val="-1418935751"/>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2CE11AE2" w14:textId="1EF26FC6" w:rsidR="00E31C73" w:rsidRDefault="00E31C73" w:rsidP="00E31C73">
                <w:pPr>
                  <w:rPr>
                    <w:sz w:val="18"/>
                    <w:szCs w:val="20"/>
                  </w:rPr>
                </w:pPr>
                <w:r w:rsidRPr="00AD3E27">
                  <w:rPr>
                    <w:sz w:val="18"/>
                    <w:szCs w:val="20"/>
                  </w:rPr>
                  <w:t>Simon</w:t>
                </w:r>
              </w:p>
            </w:tc>
          </w:sdtContent>
        </w:sdt>
        <w:tc>
          <w:tcPr>
            <w:tcW w:w="2401" w:type="dxa"/>
          </w:tcPr>
          <w:p w14:paraId="52D1285E" w14:textId="77777777" w:rsidR="00E31C73" w:rsidRPr="00EA759C" w:rsidRDefault="00E31C73" w:rsidP="00E31C73">
            <w:pPr>
              <w:jc w:val="left"/>
              <w:rPr>
                <w:sz w:val="18"/>
              </w:rPr>
            </w:pPr>
          </w:p>
        </w:tc>
      </w:tr>
    </w:tbl>
    <w:p w14:paraId="58C20790" w14:textId="77777777" w:rsidR="00F81AAA" w:rsidRDefault="00F81AAA" w:rsidP="00D10B8C"/>
    <w:tbl>
      <w:tblPr>
        <w:tblStyle w:val="Grilledutableau"/>
        <w:tblW w:w="9387" w:type="dxa"/>
        <w:tblLayout w:type="fixed"/>
        <w:tblLook w:val="04A0" w:firstRow="1" w:lastRow="0" w:firstColumn="1" w:lastColumn="0" w:noHBand="0" w:noVBand="1"/>
      </w:tblPr>
      <w:tblGrid>
        <w:gridCol w:w="989"/>
        <w:gridCol w:w="2380"/>
        <w:gridCol w:w="1417"/>
        <w:gridCol w:w="1446"/>
        <w:gridCol w:w="3155"/>
      </w:tblGrid>
      <w:tr w:rsidR="00F81AAA" w:rsidRPr="00EA759C" w14:paraId="7969C59D" w14:textId="77777777" w:rsidTr="00FF78D0">
        <w:trPr>
          <w:gridAfter w:val="3"/>
          <w:wAfter w:w="6018" w:type="dxa"/>
        </w:trPr>
        <w:tc>
          <w:tcPr>
            <w:tcW w:w="3369" w:type="dxa"/>
            <w:gridSpan w:val="2"/>
            <w:tcBorders>
              <w:top w:val="single" w:sz="4" w:space="0" w:color="auto"/>
              <w:left w:val="single" w:sz="4" w:space="0" w:color="auto"/>
              <w:bottom w:val="single" w:sz="4" w:space="0" w:color="auto"/>
              <w:right w:val="single" w:sz="4" w:space="0" w:color="auto"/>
            </w:tcBorders>
          </w:tcPr>
          <w:p w14:paraId="39FB5146" w14:textId="77777777" w:rsidR="00F81AAA" w:rsidRPr="00EA759C" w:rsidRDefault="00F81AAA" w:rsidP="00FF78D0">
            <w:pPr>
              <w:jc w:val="left"/>
              <w:rPr>
                <w:sz w:val="24"/>
              </w:rPr>
            </w:pPr>
            <w:r w:rsidRPr="00EA759C">
              <w:t xml:space="preserve">Livrable : </w:t>
            </w:r>
            <w:r w:rsidRPr="00FF78D0">
              <w:rPr>
                <w:b/>
              </w:rPr>
              <w:t>Applications Mobiles</w:t>
            </w:r>
          </w:p>
        </w:tc>
      </w:tr>
      <w:tr w:rsidR="00F81AAA" w:rsidRPr="00EA759C" w14:paraId="73800932" w14:textId="77777777" w:rsidTr="00C27A24">
        <w:trPr>
          <w:trHeight w:val="370"/>
        </w:trPr>
        <w:tc>
          <w:tcPr>
            <w:tcW w:w="3369" w:type="dxa"/>
            <w:gridSpan w:val="2"/>
            <w:tcBorders>
              <w:top w:val="single" w:sz="12" w:space="0" w:color="auto"/>
              <w:left w:val="single" w:sz="4" w:space="0" w:color="auto"/>
              <w:bottom w:val="single" w:sz="4" w:space="0" w:color="auto"/>
              <w:right w:val="single" w:sz="4" w:space="0" w:color="auto"/>
            </w:tcBorders>
            <w:vAlign w:val="center"/>
          </w:tcPr>
          <w:p w14:paraId="12D09C9A" w14:textId="77777777" w:rsidR="00F81AAA" w:rsidRPr="00EA759C" w:rsidRDefault="00F81AAA" w:rsidP="00FF78D0">
            <w:pPr>
              <w:jc w:val="center"/>
            </w:pPr>
            <w:r w:rsidRPr="00EA759C">
              <w:t>Fonctionnalités</w:t>
            </w:r>
          </w:p>
        </w:tc>
        <w:tc>
          <w:tcPr>
            <w:tcW w:w="6018" w:type="dxa"/>
            <w:gridSpan w:val="3"/>
            <w:tcBorders>
              <w:top w:val="single" w:sz="12" w:space="0" w:color="auto"/>
              <w:left w:val="single" w:sz="4" w:space="0" w:color="auto"/>
              <w:bottom w:val="single" w:sz="4" w:space="0" w:color="auto"/>
              <w:right w:val="single" w:sz="4" w:space="0" w:color="auto"/>
            </w:tcBorders>
            <w:vAlign w:val="center"/>
          </w:tcPr>
          <w:p w14:paraId="681472AB" w14:textId="77777777" w:rsidR="00F81AAA" w:rsidRPr="00EA759C" w:rsidRDefault="00F81AAA" w:rsidP="00FF78D0">
            <w:pPr>
              <w:jc w:val="center"/>
            </w:pPr>
            <w:r w:rsidRPr="00EA759C">
              <w:t>Résultat des tests</w:t>
            </w:r>
          </w:p>
        </w:tc>
      </w:tr>
      <w:tr w:rsidR="00F81AAA" w:rsidRPr="00EA759C" w14:paraId="4D400F67" w14:textId="77777777" w:rsidTr="00FF78D0">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11EDC5C4" w14:textId="77777777" w:rsidR="00F81AAA" w:rsidRPr="00EA759C" w:rsidRDefault="00F81AAA" w:rsidP="00FF78D0">
            <w:pPr>
              <w:jc w:val="center"/>
              <w:rPr>
                <w:sz w:val="20"/>
              </w:rPr>
            </w:pPr>
            <w:r w:rsidRPr="00EA759C">
              <w:rPr>
                <w:sz w:val="20"/>
              </w:rPr>
              <w:t>No.</w:t>
            </w:r>
          </w:p>
        </w:tc>
        <w:tc>
          <w:tcPr>
            <w:tcW w:w="2380" w:type="dxa"/>
            <w:tcBorders>
              <w:top w:val="single" w:sz="4" w:space="0" w:color="auto"/>
              <w:left w:val="single" w:sz="4" w:space="0" w:color="auto"/>
              <w:bottom w:val="single" w:sz="12" w:space="0" w:color="auto"/>
              <w:right w:val="single" w:sz="4" w:space="0" w:color="auto"/>
            </w:tcBorders>
            <w:vAlign w:val="center"/>
          </w:tcPr>
          <w:p w14:paraId="69C8BAC1" w14:textId="77777777" w:rsidR="00F81AAA" w:rsidRPr="00EA759C" w:rsidRDefault="00F81AAA" w:rsidP="00FF78D0">
            <w:pPr>
              <w:jc w:val="center"/>
              <w:rPr>
                <w:sz w:val="20"/>
              </w:rPr>
            </w:pPr>
            <w:r w:rsidRPr="00EA759C">
              <w:rPr>
                <w:sz w:val="20"/>
              </w:rPr>
              <w:t>Nom</w:t>
            </w:r>
          </w:p>
        </w:tc>
        <w:tc>
          <w:tcPr>
            <w:tcW w:w="1417" w:type="dxa"/>
            <w:tcBorders>
              <w:top w:val="single" w:sz="4" w:space="0" w:color="auto"/>
              <w:left w:val="single" w:sz="4" w:space="0" w:color="auto"/>
              <w:bottom w:val="single" w:sz="12" w:space="0" w:color="auto"/>
              <w:right w:val="single" w:sz="4" w:space="0" w:color="auto"/>
            </w:tcBorders>
            <w:vAlign w:val="center"/>
          </w:tcPr>
          <w:p w14:paraId="54B1740D" w14:textId="77777777" w:rsidR="00F81AAA" w:rsidRPr="00EA759C" w:rsidRDefault="00F81AAA" w:rsidP="00FF78D0">
            <w:pPr>
              <w:jc w:val="center"/>
              <w:rPr>
                <w:sz w:val="20"/>
              </w:rPr>
            </w:pPr>
            <w:r w:rsidRPr="00EA759C">
              <w:rPr>
                <w:sz w:val="20"/>
              </w:rPr>
              <w:t>Version</w:t>
            </w:r>
          </w:p>
        </w:tc>
        <w:tc>
          <w:tcPr>
            <w:tcW w:w="1446" w:type="dxa"/>
            <w:tcBorders>
              <w:top w:val="single" w:sz="4" w:space="0" w:color="auto"/>
              <w:left w:val="single" w:sz="4" w:space="0" w:color="auto"/>
              <w:bottom w:val="single" w:sz="12" w:space="0" w:color="auto"/>
              <w:right w:val="single" w:sz="4" w:space="0" w:color="auto"/>
            </w:tcBorders>
            <w:vAlign w:val="center"/>
          </w:tcPr>
          <w:p w14:paraId="36BDECD1" w14:textId="5115CCBF" w:rsidR="00F81AAA" w:rsidRPr="00EA759C" w:rsidRDefault="00F81AAA" w:rsidP="00FF78D0">
            <w:pPr>
              <w:jc w:val="center"/>
              <w:rPr>
                <w:sz w:val="20"/>
              </w:rPr>
            </w:pPr>
            <w:r w:rsidRPr="00EA759C">
              <w:rPr>
                <w:sz w:val="20"/>
              </w:rPr>
              <w:t>Stat</w:t>
            </w:r>
            <w:r w:rsidR="00FF78D0">
              <w:rPr>
                <w:sz w:val="20"/>
              </w:rPr>
              <w:t>ut</w:t>
            </w:r>
            <w:r w:rsidRPr="00EA759C">
              <w:rPr>
                <w:sz w:val="20"/>
              </w:rPr>
              <w:t>*</w:t>
            </w:r>
          </w:p>
        </w:tc>
        <w:tc>
          <w:tcPr>
            <w:tcW w:w="3155" w:type="dxa"/>
            <w:tcBorders>
              <w:top w:val="single" w:sz="4" w:space="0" w:color="auto"/>
              <w:left w:val="single" w:sz="4" w:space="0" w:color="auto"/>
              <w:bottom w:val="single" w:sz="12" w:space="0" w:color="auto"/>
              <w:right w:val="single" w:sz="4" w:space="0" w:color="auto"/>
            </w:tcBorders>
            <w:vAlign w:val="center"/>
          </w:tcPr>
          <w:p w14:paraId="2F32DC74" w14:textId="77777777" w:rsidR="00F81AAA" w:rsidRPr="00EA759C" w:rsidRDefault="00F81AAA" w:rsidP="00FF78D0">
            <w:pPr>
              <w:jc w:val="center"/>
              <w:rPr>
                <w:sz w:val="20"/>
              </w:rPr>
            </w:pPr>
            <w:r w:rsidRPr="00EA759C">
              <w:rPr>
                <w:sz w:val="20"/>
              </w:rPr>
              <w:t>Commentaires</w:t>
            </w:r>
          </w:p>
        </w:tc>
      </w:tr>
      <w:tr w:rsidR="00F81AAA" w:rsidRPr="00EA759C" w14:paraId="4DA73C03" w14:textId="77777777" w:rsidTr="00EA6316">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4F1FB3" w14:textId="03B9D66A" w:rsidR="00F81AAA" w:rsidRPr="00EA759C" w:rsidRDefault="00FF78D0" w:rsidP="00FF78D0">
            <w:pPr>
              <w:jc w:val="center"/>
              <w:rPr>
                <w:sz w:val="20"/>
                <w:szCs w:val="20"/>
              </w:rPr>
            </w:pPr>
            <w:r>
              <w:rPr>
                <w:sz w:val="20"/>
                <w:szCs w:val="20"/>
              </w:rPr>
              <w:t>F-</w:t>
            </w:r>
            <w:r w:rsidR="00EA6316">
              <w:rPr>
                <w:sz w:val="20"/>
                <w:szCs w:val="20"/>
              </w:rPr>
              <w:t>3.2</w:t>
            </w:r>
          </w:p>
        </w:tc>
        <w:tc>
          <w:tcPr>
            <w:tcW w:w="23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7FE5F9" w14:textId="77777777" w:rsidR="00F81AAA" w:rsidRPr="00EA759C" w:rsidRDefault="00F81AAA" w:rsidP="00FF78D0">
            <w:pPr>
              <w:jc w:val="left"/>
              <w:rPr>
                <w:sz w:val="20"/>
                <w:szCs w:val="20"/>
              </w:rPr>
            </w:pPr>
            <w:r w:rsidRPr="00EA759C">
              <w:rPr>
                <w:sz w:val="20"/>
                <w:szCs w:val="20"/>
              </w:rPr>
              <w:t>Gestion du compte</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A67A65" w14:textId="77777777" w:rsidR="00F81AAA" w:rsidRPr="00EA759C" w:rsidRDefault="00F81AAA" w:rsidP="00FF78D0">
            <w:pPr>
              <w:jc w:val="left"/>
              <w:rPr>
                <w:sz w:val="20"/>
                <w:szCs w:val="20"/>
              </w:rPr>
            </w:pPr>
          </w:p>
        </w:tc>
        <w:tc>
          <w:tcPr>
            <w:tcW w:w="144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B22EC3" w14:textId="77777777" w:rsidR="00F81AAA" w:rsidRPr="00EA759C" w:rsidRDefault="00F81AAA" w:rsidP="00FF78D0">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B8BFE9" w14:textId="77777777" w:rsidR="00F81AAA" w:rsidRPr="00EA759C" w:rsidRDefault="00F81AAA" w:rsidP="00FF78D0">
            <w:pPr>
              <w:jc w:val="left"/>
              <w:rPr>
                <w:sz w:val="20"/>
                <w:szCs w:val="20"/>
              </w:rPr>
            </w:pPr>
          </w:p>
        </w:tc>
      </w:tr>
      <w:tr w:rsidR="00D5132B" w:rsidRPr="00EA759C" w14:paraId="6D14F92D" w14:textId="77777777" w:rsidTr="00D5132B">
        <w:trPr>
          <w:trHeight w:val="737"/>
        </w:trPr>
        <w:tc>
          <w:tcPr>
            <w:tcW w:w="989" w:type="dxa"/>
            <w:tcBorders>
              <w:top w:val="single" w:sz="4" w:space="0" w:color="auto"/>
              <w:left w:val="single" w:sz="4" w:space="0" w:color="auto"/>
              <w:bottom w:val="single" w:sz="4" w:space="0" w:color="auto"/>
              <w:right w:val="single" w:sz="4" w:space="0" w:color="auto"/>
            </w:tcBorders>
            <w:shd w:val="clear" w:color="auto" w:fill="auto"/>
          </w:tcPr>
          <w:p w14:paraId="355DE2E5" w14:textId="7A8481BD" w:rsidR="00D5132B" w:rsidRPr="00B9319D" w:rsidRDefault="00D5132B" w:rsidP="00D5132B">
            <w:pPr>
              <w:jc w:val="center"/>
              <w:rPr>
                <w:sz w:val="18"/>
                <w:szCs w:val="18"/>
              </w:rPr>
            </w:pPr>
            <w:r w:rsidRPr="00B9319D">
              <w:rPr>
                <w:sz w:val="18"/>
                <w:szCs w:val="18"/>
              </w:rPr>
              <w:t>F-3.2.8</w:t>
            </w:r>
          </w:p>
        </w:tc>
        <w:tc>
          <w:tcPr>
            <w:tcW w:w="2380" w:type="dxa"/>
            <w:tcBorders>
              <w:top w:val="single" w:sz="4" w:space="0" w:color="auto"/>
              <w:left w:val="single" w:sz="4" w:space="0" w:color="auto"/>
              <w:bottom w:val="single" w:sz="4" w:space="0" w:color="auto"/>
              <w:right w:val="single" w:sz="4" w:space="0" w:color="auto"/>
            </w:tcBorders>
            <w:shd w:val="clear" w:color="auto" w:fill="auto"/>
          </w:tcPr>
          <w:p w14:paraId="6DD6299B" w14:textId="5D6A6B8D" w:rsidR="00D5132B" w:rsidRPr="00B9319D" w:rsidRDefault="00D5132B" w:rsidP="00D5132B">
            <w:pPr>
              <w:jc w:val="left"/>
              <w:rPr>
                <w:sz w:val="18"/>
                <w:szCs w:val="18"/>
              </w:rPr>
            </w:pPr>
            <w:r w:rsidRPr="00B9319D">
              <w:rPr>
                <w:sz w:val="18"/>
                <w:szCs w:val="18"/>
              </w:rPr>
              <w:t>Consulter ses abonnements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037795E" w14:textId="77777777" w:rsidR="00D5132B" w:rsidRPr="00B9319D" w:rsidRDefault="00D5132B" w:rsidP="00D5132B">
            <w:pPr>
              <w:rPr>
                <w:sz w:val="18"/>
                <w:szCs w:val="18"/>
              </w:rPr>
            </w:pPr>
            <w:r w:rsidRPr="00B9319D">
              <w:rPr>
                <w:rFonts w:ascii="MS Gothic" w:eastAsia="MS Gothic" w:hAnsi="MS Gothic"/>
                <w:sz w:val="18"/>
                <w:szCs w:val="18"/>
              </w:rPr>
              <w:t>☐</w:t>
            </w:r>
            <w:r w:rsidRPr="00B9319D">
              <w:rPr>
                <w:sz w:val="18"/>
                <w:szCs w:val="18"/>
              </w:rPr>
              <w:t xml:space="preserve"> Android</w:t>
            </w:r>
          </w:p>
          <w:p w14:paraId="5B37D6E6" w14:textId="77777777" w:rsidR="00D5132B" w:rsidRPr="00B9319D" w:rsidRDefault="00D5132B" w:rsidP="00D5132B">
            <w:pPr>
              <w:rPr>
                <w:sz w:val="18"/>
                <w:szCs w:val="18"/>
              </w:rPr>
            </w:pPr>
            <w:r w:rsidRPr="00B9319D">
              <w:rPr>
                <w:rFonts w:ascii="MS Gothic" w:eastAsia="MS Gothic" w:hAnsi="MS Gothic"/>
                <w:sz w:val="18"/>
                <w:szCs w:val="18"/>
              </w:rPr>
              <w:t>☐</w:t>
            </w:r>
            <w:r w:rsidRPr="00B9319D">
              <w:rPr>
                <w:sz w:val="18"/>
                <w:szCs w:val="18"/>
              </w:rPr>
              <w:t xml:space="preserve"> iPhone</w:t>
            </w:r>
          </w:p>
          <w:p w14:paraId="4C0704E9" w14:textId="083C27E6" w:rsidR="00D5132B" w:rsidRPr="00B9319D" w:rsidRDefault="00D5132B" w:rsidP="00D5132B">
            <w:pPr>
              <w:rPr>
                <w:sz w:val="18"/>
                <w:szCs w:val="18"/>
              </w:rPr>
            </w:pPr>
            <w:r w:rsidRPr="00B9319D">
              <w:rPr>
                <w:rFonts w:ascii="MS Gothic" w:eastAsia="MS Gothic" w:hAnsi="MS Gothic"/>
                <w:sz w:val="18"/>
                <w:szCs w:val="18"/>
              </w:rPr>
              <w:t>☐</w:t>
            </w:r>
            <w:r w:rsidRPr="00B9319D">
              <w:rPr>
                <w:sz w:val="18"/>
                <w:szCs w:val="18"/>
              </w:rPr>
              <w:t xml:space="preserve"> Win. Phone</w:t>
            </w:r>
          </w:p>
        </w:tc>
        <w:tc>
          <w:tcPr>
            <w:tcW w:w="1446" w:type="dxa"/>
            <w:tcBorders>
              <w:top w:val="single" w:sz="4" w:space="0" w:color="auto"/>
              <w:left w:val="single" w:sz="4" w:space="0" w:color="auto"/>
              <w:bottom w:val="single" w:sz="4" w:space="0" w:color="auto"/>
              <w:right w:val="single" w:sz="4" w:space="0" w:color="auto"/>
            </w:tcBorders>
            <w:shd w:val="clear" w:color="auto" w:fill="auto"/>
          </w:tcPr>
          <w:p w14:paraId="24D5435C" w14:textId="77777777" w:rsidR="00D5132B" w:rsidRPr="00B9319D" w:rsidRDefault="00D0071C" w:rsidP="00D5132B">
            <w:pPr>
              <w:rPr>
                <w:sz w:val="18"/>
                <w:szCs w:val="18"/>
              </w:rPr>
            </w:pPr>
            <w:sdt>
              <w:sdtPr>
                <w:rPr>
                  <w:sz w:val="18"/>
                  <w:szCs w:val="18"/>
                </w:rPr>
                <w:id w:val="229043020"/>
                <w14:checkbox>
                  <w14:checked w14:val="0"/>
                  <w14:checkedState w14:val="2612" w14:font="MS Gothic"/>
                  <w14:uncheckedState w14:val="2610" w14:font="MS Gothic"/>
                </w14:checkbox>
              </w:sdtPr>
              <w:sdtEndPr/>
              <w:sdtContent>
                <w:r w:rsidR="00D5132B" w:rsidRPr="00B9319D">
                  <w:rPr>
                    <w:rFonts w:ascii="MS Gothic" w:eastAsia="MS Gothic" w:hAnsi="MS Gothic"/>
                    <w:sz w:val="18"/>
                    <w:szCs w:val="18"/>
                  </w:rPr>
                  <w:t>☐</w:t>
                </w:r>
              </w:sdtContent>
            </w:sdt>
            <w:r w:rsidR="00D5132B" w:rsidRPr="00B9319D">
              <w:rPr>
                <w:sz w:val="18"/>
                <w:szCs w:val="18"/>
              </w:rPr>
              <w:t xml:space="preserve"> OK     </w:t>
            </w:r>
            <w:sdt>
              <w:sdtPr>
                <w:rPr>
                  <w:sz w:val="18"/>
                  <w:szCs w:val="18"/>
                </w:rPr>
                <w:id w:val="473113667"/>
                <w14:checkbox>
                  <w14:checked w14:val="0"/>
                  <w14:checkedState w14:val="2612" w14:font="MS Gothic"/>
                  <w14:uncheckedState w14:val="2610" w14:font="MS Gothic"/>
                </w14:checkbox>
              </w:sdtPr>
              <w:sdtEndPr/>
              <w:sdtContent>
                <w:r w:rsidR="00D5132B" w:rsidRPr="00B9319D">
                  <w:rPr>
                    <w:rFonts w:ascii="MS Gothic" w:eastAsia="MS Gothic" w:hAnsi="MS Gothic" w:hint="eastAsia"/>
                    <w:sz w:val="18"/>
                    <w:szCs w:val="18"/>
                  </w:rPr>
                  <w:t>☐</w:t>
                </w:r>
              </w:sdtContent>
            </w:sdt>
            <w:r w:rsidR="00D5132B" w:rsidRPr="00B9319D">
              <w:rPr>
                <w:sz w:val="18"/>
                <w:szCs w:val="18"/>
              </w:rPr>
              <w:t xml:space="preserve"> KO</w:t>
            </w:r>
          </w:p>
          <w:p w14:paraId="4454442C" w14:textId="2485EB6E" w:rsidR="00D5132B" w:rsidRPr="00B9319D" w:rsidRDefault="00D0071C" w:rsidP="00D5132B">
            <w:pPr>
              <w:rPr>
                <w:sz w:val="18"/>
                <w:szCs w:val="18"/>
              </w:rPr>
            </w:pPr>
            <w:sdt>
              <w:sdtPr>
                <w:rPr>
                  <w:sz w:val="18"/>
                  <w:szCs w:val="18"/>
                </w:rPr>
                <w:id w:val="1561972454"/>
                <w14:checkbox>
                  <w14:checked w14:val="0"/>
                  <w14:checkedState w14:val="2612" w14:font="MS Gothic"/>
                  <w14:uncheckedState w14:val="2610" w14:font="MS Gothic"/>
                </w14:checkbox>
              </w:sdtPr>
              <w:sdtEndPr/>
              <w:sdtContent>
                <w:r w:rsidR="00D5132B" w:rsidRPr="00B9319D">
                  <w:rPr>
                    <w:rFonts w:ascii="MS Gothic" w:eastAsia="MS Gothic" w:hAnsi="MS Gothic" w:hint="eastAsia"/>
                    <w:sz w:val="18"/>
                    <w:szCs w:val="18"/>
                  </w:rPr>
                  <w:t>☐</w:t>
                </w:r>
              </w:sdtContent>
            </w:sdt>
            <w:r w:rsidR="00D5132B" w:rsidRPr="00B9319D">
              <w:rPr>
                <w:sz w:val="18"/>
                <w:szCs w:val="18"/>
              </w:rPr>
              <w:t xml:space="preserve"> NT     </w:t>
            </w:r>
            <w:sdt>
              <w:sdtPr>
                <w:rPr>
                  <w:sz w:val="18"/>
                  <w:szCs w:val="18"/>
                </w:rPr>
                <w:id w:val="-1495398806"/>
                <w14:checkbox>
                  <w14:checked w14:val="0"/>
                  <w14:checkedState w14:val="2612" w14:font="MS Gothic"/>
                  <w14:uncheckedState w14:val="2610" w14:font="MS Gothic"/>
                </w14:checkbox>
              </w:sdtPr>
              <w:sdtEndPr/>
              <w:sdtContent>
                <w:r w:rsidR="00D5132B" w:rsidRPr="00B9319D">
                  <w:rPr>
                    <w:rFonts w:ascii="MS Gothic" w:eastAsia="MS Gothic" w:hAnsi="MS Gothic" w:hint="eastAsia"/>
                    <w:sz w:val="18"/>
                    <w:szCs w:val="18"/>
                  </w:rPr>
                  <w:t>☐</w:t>
                </w:r>
              </w:sdtContent>
            </w:sdt>
            <w:r w:rsidR="00D5132B" w:rsidRPr="00B9319D">
              <w:rPr>
                <w:sz w:val="18"/>
                <w:szCs w:val="18"/>
              </w:rPr>
              <w:t xml:space="preserve"> NA</w:t>
            </w:r>
          </w:p>
        </w:tc>
        <w:tc>
          <w:tcPr>
            <w:tcW w:w="3155" w:type="dxa"/>
            <w:tcBorders>
              <w:top w:val="single" w:sz="4" w:space="0" w:color="auto"/>
              <w:left w:val="single" w:sz="4" w:space="0" w:color="auto"/>
              <w:bottom w:val="single" w:sz="4" w:space="0" w:color="auto"/>
              <w:right w:val="single" w:sz="4" w:space="0" w:color="auto"/>
            </w:tcBorders>
            <w:shd w:val="clear" w:color="auto" w:fill="auto"/>
          </w:tcPr>
          <w:p w14:paraId="6FC82A8B" w14:textId="77777777" w:rsidR="00D5132B" w:rsidRPr="00B9319D" w:rsidRDefault="00D5132B" w:rsidP="00D5132B">
            <w:pPr>
              <w:jc w:val="left"/>
              <w:rPr>
                <w:sz w:val="18"/>
                <w:szCs w:val="18"/>
              </w:rPr>
            </w:pPr>
          </w:p>
        </w:tc>
      </w:tr>
      <w:tr w:rsidR="00D5132B" w:rsidRPr="00EA759C" w14:paraId="027704B7"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2014B211" w14:textId="7DE1DCD6" w:rsidR="00D5132B" w:rsidRPr="00EA759C" w:rsidRDefault="00EA6316" w:rsidP="00D5132B">
            <w:pPr>
              <w:jc w:val="center"/>
              <w:rPr>
                <w:sz w:val="18"/>
                <w:szCs w:val="18"/>
              </w:rPr>
            </w:pPr>
            <w:r>
              <w:rPr>
                <w:sz w:val="18"/>
                <w:szCs w:val="18"/>
              </w:rPr>
              <w:t>F-3.2.10</w:t>
            </w:r>
          </w:p>
        </w:tc>
        <w:tc>
          <w:tcPr>
            <w:tcW w:w="2380" w:type="dxa"/>
            <w:tcBorders>
              <w:top w:val="single" w:sz="4" w:space="0" w:color="auto"/>
              <w:left w:val="single" w:sz="4" w:space="0" w:color="auto"/>
              <w:bottom w:val="single" w:sz="4" w:space="0" w:color="auto"/>
              <w:right w:val="single" w:sz="4" w:space="0" w:color="auto"/>
            </w:tcBorders>
          </w:tcPr>
          <w:p w14:paraId="55000659" w14:textId="77777777" w:rsidR="00D5132B" w:rsidRPr="00EA759C" w:rsidRDefault="00D5132B" w:rsidP="00D5132B">
            <w:pPr>
              <w:jc w:val="left"/>
              <w:rPr>
                <w:sz w:val="18"/>
                <w:szCs w:val="18"/>
              </w:rPr>
            </w:pPr>
            <w:r w:rsidRPr="00EA759C">
              <w:rPr>
                <w:sz w:val="18"/>
                <w:szCs w:val="18"/>
              </w:rPr>
              <w:t>Ajouter un abonnement.</w:t>
            </w:r>
          </w:p>
        </w:tc>
        <w:tc>
          <w:tcPr>
            <w:tcW w:w="1417" w:type="dxa"/>
            <w:tcBorders>
              <w:top w:val="single" w:sz="4" w:space="0" w:color="auto"/>
              <w:left w:val="single" w:sz="4" w:space="0" w:color="auto"/>
              <w:bottom w:val="single" w:sz="4" w:space="0" w:color="auto"/>
              <w:right w:val="single" w:sz="4" w:space="0" w:color="auto"/>
            </w:tcBorders>
          </w:tcPr>
          <w:p w14:paraId="7D006BCE" w14:textId="5A4ABA63"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1434B81F" w14:textId="0C737BAB"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45884185" w14:textId="2265FC6D"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446" w:type="dxa"/>
            <w:tcBorders>
              <w:top w:val="single" w:sz="4" w:space="0" w:color="auto"/>
              <w:left w:val="single" w:sz="4" w:space="0" w:color="auto"/>
              <w:bottom w:val="single" w:sz="4" w:space="0" w:color="auto"/>
              <w:right w:val="single" w:sz="4" w:space="0" w:color="auto"/>
            </w:tcBorders>
          </w:tcPr>
          <w:p w14:paraId="766C3A95" w14:textId="77777777" w:rsidR="00D5132B" w:rsidRDefault="00D0071C" w:rsidP="00D5132B">
            <w:pPr>
              <w:jc w:val="left"/>
              <w:rPr>
                <w:sz w:val="18"/>
                <w:szCs w:val="18"/>
              </w:rPr>
            </w:pPr>
            <w:sdt>
              <w:sdtPr>
                <w:rPr>
                  <w:sz w:val="18"/>
                  <w:szCs w:val="18"/>
                </w:rPr>
                <w:id w:val="1423678146"/>
                <w14:checkbox>
                  <w14:checked w14:val="0"/>
                  <w14:checkedState w14:val="2612" w14:font="MS Gothic"/>
                  <w14:uncheckedState w14:val="2610" w14:font="MS Gothic"/>
                </w14:checkbox>
              </w:sdtPr>
              <w:sdtEndPr/>
              <w:sdtContent>
                <w:r w:rsidR="00D5132B" w:rsidRPr="00EA759C">
                  <w:rPr>
                    <w:rFonts w:ascii="MS Gothic" w:eastAsia="MS Gothic" w:hAnsi="MS Gothic"/>
                    <w:sz w:val="18"/>
                    <w:szCs w:val="18"/>
                  </w:rPr>
                  <w:t>☐</w:t>
                </w:r>
              </w:sdtContent>
            </w:sdt>
            <w:r w:rsidR="00D5132B">
              <w:rPr>
                <w:sz w:val="18"/>
                <w:szCs w:val="18"/>
              </w:rPr>
              <w:t xml:space="preserve"> OK     </w:t>
            </w:r>
            <w:sdt>
              <w:sdtPr>
                <w:rPr>
                  <w:sz w:val="18"/>
                  <w:szCs w:val="18"/>
                </w:rPr>
                <w:id w:val="1387922140"/>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sidRPr="00EA759C">
              <w:rPr>
                <w:sz w:val="18"/>
                <w:szCs w:val="18"/>
              </w:rPr>
              <w:t xml:space="preserve"> </w:t>
            </w:r>
            <w:r w:rsidR="00D5132B">
              <w:rPr>
                <w:sz w:val="18"/>
                <w:szCs w:val="18"/>
              </w:rPr>
              <w:t>KO</w:t>
            </w:r>
          </w:p>
          <w:p w14:paraId="1746775E" w14:textId="31105C71" w:rsidR="00D5132B" w:rsidRPr="00EA759C" w:rsidRDefault="00D0071C" w:rsidP="00D5132B">
            <w:pPr>
              <w:rPr>
                <w:sz w:val="18"/>
                <w:szCs w:val="18"/>
              </w:rPr>
            </w:pPr>
            <w:sdt>
              <w:sdtPr>
                <w:rPr>
                  <w:sz w:val="18"/>
                  <w:szCs w:val="18"/>
                </w:rPr>
                <w:id w:val="-55086383"/>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Pr>
                <w:sz w:val="18"/>
                <w:szCs w:val="18"/>
              </w:rPr>
              <w:t xml:space="preserve"> NT     </w:t>
            </w:r>
            <w:sdt>
              <w:sdtPr>
                <w:rPr>
                  <w:sz w:val="18"/>
                  <w:szCs w:val="18"/>
                </w:rPr>
                <w:id w:val="446825513"/>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sidRPr="00EA759C">
              <w:rPr>
                <w:sz w:val="18"/>
                <w:szCs w:val="18"/>
              </w:rPr>
              <w:t xml:space="preserve"> </w:t>
            </w:r>
            <w:r w:rsidR="00D5132B">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055E01C8" w14:textId="68CA851C" w:rsidR="00D5132B" w:rsidRPr="00EA759C" w:rsidRDefault="00D5132B" w:rsidP="00D5132B">
            <w:pPr>
              <w:rPr>
                <w:sz w:val="18"/>
                <w:szCs w:val="18"/>
              </w:rPr>
            </w:pPr>
          </w:p>
        </w:tc>
      </w:tr>
      <w:tr w:rsidR="00D5132B" w:rsidRPr="00EA759C" w14:paraId="2ACE5EA2" w14:textId="77777777" w:rsidTr="00EA6316">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20B38A" w14:textId="01E81D13" w:rsidR="00D5132B" w:rsidRPr="00EA759C" w:rsidRDefault="00D5132B" w:rsidP="00D5132B">
            <w:pPr>
              <w:jc w:val="center"/>
              <w:rPr>
                <w:sz w:val="20"/>
                <w:szCs w:val="20"/>
              </w:rPr>
            </w:pPr>
            <w:r>
              <w:rPr>
                <w:sz w:val="20"/>
                <w:szCs w:val="20"/>
              </w:rPr>
              <w:t>F-</w:t>
            </w:r>
            <w:r w:rsidR="00EA6316">
              <w:rPr>
                <w:sz w:val="20"/>
                <w:szCs w:val="20"/>
              </w:rPr>
              <w:t>3.3</w:t>
            </w:r>
          </w:p>
        </w:tc>
        <w:tc>
          <w:tcPr>
            <w:tcW w:w="23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5947C05" w14:textId="77777777" w:rsidR="00D5132B" w:rsidRPr="00EA759C" w:rsidRDefault="00D5132B" w:rsidP="00D5132B">
            <w:pPr>
              <w:jc w:val="left"/>
              <w:rPr>
                <w:sz w:val="20"/>
                <w:szCs w:val="20"/>
              </w:rPr>
            </w:pPr>
            <w:r w:rsidRPr="00EA759C">
              <w:rPr>
                <w:sz w:val="20"/>
                <w:szCs w:val="20"/>
              </w:rPr>
              <w:t>Accès à la communauté</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6678D8" w14:textId="77777777" w:rsidR="00D5132B" w:rsidRPr="00EA759C" w:rsidRDefault="00D5132B" w:rsidP="00D5132B">
            <w:pPr>
              <w:jc w:val="left"/>
              <w:rPr>
                <w:sz w:val="20"/>
                <w:szCs w:val="20"/>
              </w:rPr>
            </w:pPr>
          </w:p>
        </w:tc>
        <w:tc>
          <w:tcPr>
            <w:tcW w:w="144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36FD0B" w14:textId="77777777" w:rsidR="00D5132B" w:rsidRPr="00EA759C" w:rsidRDefault="00D5132B" w:rsidP="00D5132B">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2964B2B" w14:textId="77777777" w:rsidR="00D5132B" w:rsidRPr="00EA759C" w:rsidRDefault="00D5132B" w:rsidP="00D5132B">
            <w:pPr>
              <w:jc w:val="left"/>
              <w:rPr>
                <w:sz w:val="20"/>
                <w:szCs w:val="20"/>
              </w:rPr>
            </w:pPr>
          </w:p>
        </w:tc>
      </w:tr>
      <w:tr w:rsidR="00D5132B" w:rsidRPr="00EA759C" w14:paraId="3283E73C"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0EE1521D" w14:textId="216CE04E" w:rsidR="00D5132B" w:rsidRPr="00EA759C" w:rsidRDefault="00EA6316" w:rsidP="00D5132B">
            <w:pPr>
              <w:jc w:val="center"/>
              <w:rPr>
                <w:sz w:val="18"/>
                <w:szCs w:val="18"/>
              </w:rPr>
            </w:pPr>
            <w:r>
              <w:rPr>
                <w:sz w:val="18"/>
                <w:szCs w:val="18"/>
              </w:rPr>
              <w:t>F-3.3.2</w:t>
            </w:r>
          </w:p>
        </w:tc>
        <w:tc>
          <w:tcPr>
            <w:tcW w:w="2380" w:type="dxa"/>
            <w:tcBorders>
              <w:top w:val="single" w:sz="4" w:space="0" w:color="auto"/>
              <w:left w:val="single" w:sz="4" w:space="0" w:color="auto"/>
              <w:bottom w:val="single" w:sz="4" w:space="0" w:color="auto"/>
              <w:right w:val="single" w:sz="4" w:space="0" w:color="auto"/>
            </w:tcBorders>
          </w:tcPr>
          <w:p w14:paraId="7517E897" w14:textId="77777777" w:rsidR="00D5132B" w:rsidRPr="00EA759C" w:rsidRDefault="00D5132B" w:rsidP="00D5132B">
            <w:pPr>
              <w:jc w:val="left"/>
              <w:rPr>
                <w:sz w:val="18"/>
                <w:szCs w:val="18"/>
              </w:rPr>
            </w:pPr>
            <w:r w:rsidRPr="00EA759C">
              <w:rPr>
                <w:sz w:val="18"/>
                <w:szCs w:val="18"/>
              </w:rPr>
              <w:t>Rechercher un utilisateur.</w:t>
            </w:r>
          </w:p>
        </w:tc>
        <w:tc>
          <w:tcPr>
            <w:tcW w:w="1417" w:type="dxa"/>
            <w:tcBorders>
              <w:top w:val="single" w:sz="4" w:space="0" w:color="auto"/>
              <w:left w:val="single" w:sz="4" w:space="0" w:color="auto"/>
              <w:bottom w:val="single" w:sz="4" w:space="0" w:color="auto"/>
              <w:right w:val="single" w:sz="4" w:space="0" w:color="auto"/>
            </w:tcBorders>
          </w:tcPr>
          <w:p w14:paraId="3142E2B1" w14:textId="4849E248"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6DFF6143" w14:textId="118F9BEE"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794333AF" w14:textId="364A2ADA" w:rsidR="00D5132B" w:rsidRPr="00EA759C" w:rsidRDefault="00D5132B" w:rsidP="00D5132B">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446" w:type="dxa"/>
            <w:tcBorders>
              <w:top w:val="single" w:sz="4" w:space="0" w:color="auto"/>
              <w:left w:val="single" w:sz="4" w:space="0" w:color="auto"/>
              <w:bottom w:val="single" w:sz="4" w:space="0" w:color="auto"/>
              <w:right w:val="single" w:sz="4" w:space="0" w:color="auto"/>
            </w:tcBorders>
          </w:tcPr>
          <w:p w14:paraId="024DFA53" w14:textId="77777777" w:rsidR="00D5132B" w:rsidRDefault="00D0071C" w:rsidP="00D5132B">
            <w:pPr>
              <w:jc w:val="left"/>
              <w:rPr>
                <w:sz w:val="18"/>
                <w:szCs w:val="18"/>
              </w:rPr>
            </w:pPr>
            <w:sdt>
              <w:sdtPr>
                <w:rPr>
                  <w:sz w:val="18"/>
                  <w:szCs w:val="18"/>
                </w:rPr>
                <w:id w:val="434563790"/>
                <w14:checkbox>
                  <w14:checked w14:val="0"/>
                  <w14:checkedState w14:val="2612" w14:font="MS Gothic"/>
                  <w14:uncheckedState w14:val="2610" w14:font="MS Gothic"/>
                </w14:checkbox>
              </w:sdtPr>
              <w:sdtEndPr/>
              <w:sdtContent>
                <w:r w:rsidR="00D5132B" w:rsidRPr="00EA759C">
                  <w:rPr>
                    <w:rFonts w:ascii="MS Gothic" w:eastAsia="MS Gothic" w:hAnsi="MS Gothic"/>
                    <w:sz w:val="18"/>
                    <w:szCs w:val="18"/>
                  </w:rPr>
                  <w:t>☐</w:t>
                </w:r>
              </w:sdtContent>
            </w:sdt>
            <w:r w:rsidR="00D5132B">
              <w:rPr>
                <w:sz w:val="18"/>
                <w:szCs w:val="18"/>
              </w:rPr>
              <w:t xml:space="preserve"> OK     </w:t>
            </w:r>
            <w:sdt>
              <w:sdtPr>
                <w:rPr>
                  <w:sz w:val="18"/>
                  <w:szCs w:val="18"/>
                </w:rPr>
                <w:id w:val="1572926765"/>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sidRPr="00EA759C">
              <w:rPr>
                <w:sz w:val="18"/>
                <w:szCs w:val="18"/>
              </w:rPr>
              <w:t xml:space="preserve"> </w:t>
            </w:r>
            <w:r w:rsidR="00D5132B">
              <w:rPr>
                <w:sz w:val="18"/>
                <w:szCs w:val="18"/>
              </w:rPr>
              <w:t>KO</w:t>
            </w:r>
          </w:p>
          <w:p w14:paraId="2222B397" w14:textId="0488F362" w:rsidR="00D5132B" w:rsidRPr="00EA759C" w:rsidRDefault="00D0071C" w:rsidP="00D5132B">
            <w:pPr>
              <w:rPr>
                <w:sz w:val="18"/>
                <w:szCs w:val="18"/>
              </w:rPr>
            </w:pPr>
            <w:sdt>
              <w:sdtPr>
                <w:rPr>
                  <w:sz w:val="18"/>
                  <w:szCs w:val="18"/>
                </w:rPr>
                <w:id w:val="762341337"/>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Pr>
                <w:sz w:val="18"/>
                <w:szCs w:val="18"/>
              </w:rPr>
              <w:t xml:space="preserve"> NT     </w:t>
            </w:r>
            <w:sdt>
              <w:sdtPr>
                <w:rPr>
                  <w:sz w:val="18"/>
                  <w:szCs w:val="18"/>
                </w:rPr>
                <w:id w:val="1320848195"/>
                <w14:checkbox>
                  <w14:checked w14:val="0"/>
                  <w14:checkedState w14:val="2612" w14:font="MS Gothic"/>
                  <w14:uncheckedState w14:val="2610" w14:font="MS Gothic"/>
                </w14:checkbox>
              </w:sdtPr>
              <w:sdtEndPr/>
              <w:sdtContent>
                <w:r w:rsidR="00D5132B">
                  <w:rPr>
                    <w:rFonts w:ascii="MS Gothic" w:eastAsia="MS Gothic" w:hAnsi="MS Gothic" w:hint="eastAsia"/>
                    <w:sz w:val="18"/>
                    <w:szCs w:val="18"/>
                  </w:rPr>
                  <w:t>☐</w:t>
                </w:r>
              </w:sdtContent>
            </w:sdt>
            <w:r w:rsidR="00D5132B" w:rsidRPr="00EA759C">
              <w:rPr>
                <w:sz w:val="18"/>
                <w:szCs w:val="18"/>
              </w:rPr>
              <w:t xml:space="preserve"> </w:t>
            </w:r>
            <w:r w:rsidR="00D5132B">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28507ACE" w14:textId="0849FEDF" w:rsidR="00D5132B" w:rsidRPr="00EA759C" w:rsidRDefault="00D5132B" w:rsidP="00D5132B">
            <w:pPr>
              <w:rPr>
                <w:sz w:val="18"/>
                <w:szCs w:val="18"/>
              </w:rPr>
            </w:pPr>
          </w:p>
        </w:tc>
      </w:tr>
    </w:tbl>
    <w:p w14:paraId="31F7ADA6" w14:textId="79C382E5" w:rsidR="005F1F35" w:rsidRDefault="005F1F35" w:rsidP="00B0663D">
      <w:pPr>
        <w:jc w:val="left"/>
      </w:pPr>
    </w:p>
    <w:p w14:paraId="5C8196DB" w14:textId="77777777" w:rsidR="005F1F35" w:rsidRDefault="005F1F35">
      <w:pPr>
        <w:jc w:val="left"/>
      </w:pPr>
      <w:r>
        <w:br w:type="page"/>
      </w: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FF78D0" w:rsidRPr="00EA759C" w14:paraId="0173C95B" w14:textId="77777777" w:rsidTr="00EC37E2">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4FD69C60" w14:textId="77777777" w:rsidR="00FF78D0" w:rsidRPr="00EA759C" w:rsidRDefault="00FF78D0" w:rsidP="00FF78D0">
            <w:r w:rsidRPr="00EA759C">
              <w:lastRenderedPageBreak/>
              <w:t>No.</w:t>
            </w:r>
          </w:p>
        </w:tc>
        <w:tc>
          <w:tcPr>
            <w:tcW w:w="3233" w:type="dxa"/>
          </w:tcPr>
          <w:p w14:paraId="7739EF4E" w14:textId="77777777" w:rsidR="00FF78D0" w:rsidRPr="00EA759C" w:rsidRDefault="00FF78D0" w:rsidP="00FF78D0">
            <w:r w:rsidRPr="00EA759C">
              <w:t>Action</w:t>
            </w:r>
          </w:p>
        </w:tc>
        <w:tc>
          <w:tcPr>
            <w:tcW w:w="1992" w:type="dxa"/>
          </w:tcPr>
          <w:p w14:paraId="049E7AC7" w14:textId="77777777" w:rsidR="00FF78D0" w:rsidRPr="00EA759C" w:rsidRDefault="00FF78D0" w:rsidP="00FF78D0">
            <w:r w:rsidRPr="00EA759C">
              <w:t xml:space="preserve">No. Fonction </w:t>
            </w:r>
          </w:p>
        </w:tc>
        <w:tc>
          <w:tcPr>
            <w:tcW w:w="885" w:type="dxa"/>
          </w:tcPr>
          <w:p w14:paraId="4ED8C616" w14:textId="77777777" w:rsidR="00FF78D0" w:rsidRPr="00EA759C" w:rsidRDefault="00FF78D0" w:rsidP="00FF78D0">
            <w:r w:rsidRPr="00EA759C">
              <w:t>Sujet</w:t>
            </w:r>
          </w:p>
        </w:tc>
        <w:tc>
          <w:tcPr>
            <w:tcW w:w="2401" w:type="dxa"/>
          </w:tcPr>
          <w:p w14:paraId="6D3410C2" w14:textId="77777777" w:rsidR="00FF78D0" w:rsidRPr="00EA759C" w:rsidRDefault="00FF78D0" w:rsidP="00FF78D0">
            <w:r w:rsidRPr="00EA759C">
              <w:t>Commentaire</w:t>
            </w:r>
          </w:p>
        </w:tc>
      </w:tr>
      <w:tr w:rsidR="00FF78D0" w:rsidRPr="00EA759C" w14:paraId="2456E8D5" w14:textId="77777777" w:rsidTr="00EC37E2">
        <w:trPr>
          <w:trHeight w:val="112"/>
          <w:jc w:val="left"/>
        </w:trPr>
        <w:tc>
          <w:tcPr>
            <w:tcW w:w="840" w:type="dxa"/>
          </w:tcPr>
          <w:p w14:paraId="52006AAB" w14:textId="6D694760" w:rsidR="00FF78D0" w:rsidRPr="00EA759C" w:rsidRDefault="00C6744D" w:rsidP="00FF78D0">
            <w:pPr>
              <w:rPr>
                <w:sz w:val="18"/>
              </w:rPr>
            </w:pPr>
            <w:r>
              <w:rPr>
                <w:sz w:val="18"/>
              </w:rPr>
              <w:t>A-2.020</w:t>
            </w:r>
          </w:p>
        </w:tc>
        <w:tc>
          <w:tcPr>
            <w:tcW w:w="3233" w:type="dxa"/>
          </w:tcPr>
          <w:p w14:paraId="75090E51" w14:textId="77777777" w:rsidR="00FF78D0" w:rsidRPr="00EA759C" w:rsidRDefault="00FF78D0" w:rsidP="00FF78D0">
            <w:pPr>
              <w:jc w:val="left"/>
              <w:rPr>
                <w:sz w:val="18"/>
              </w:rPr>
            </w:pPr>
            <w:r>
              <w:rPr>
                <w:sz w:val="18"/>
              </w:rPr>
              <w:t>Se connecter en tant que « Damras610 »</w:t>
            </w:r>
          </w:p>
        </w:tc>
        <w:tc>
          <w:tcPr>
            <w:tcW w:w="1992" w:type="dxa"/>
          </w:tcPr>
          <w:p w14:paraId="777729D1" w14:textId="6E9FDAA9" w:rsidR="00FF78D0" w:rsidRPr="00EA759C" w:rsidRDefault="00FF78D0" w:rsidP="00EA6316">
            <w:pPr>
              <w:rPr>
                <w:sz w:val="18"/>
              </w:rPr>
            </w:pPr>
            <w:r>
              <w:rPr>
                <w:sz w:val="18"/>
              </w:rPr>
              <w:t>F-3.1.2 – Android</w:t>
            </w:r>
          </w:p>
        </w:tc>
        <w:sdt>
          <w:sdtPr>
            <w:rPr>
              <w:sz w:val="18"/>
              <w:szCs w:val="20"/>
            </w:rPr>
            <w:id w:val="-1561938088"/>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18C2273" w14:textId="77777777" w:rsidR="00FF78D0" w:rsidRDefault="00FF78D0" w:rsidP="00FF78D0">
                <w:r>
                  <w:rPr>
                    <w:sz w:val="18"/>
                    <w:szCs w:val="20"/>
                  </w:rPr>
                  <w:t>Jeremy</w:t>
                </w:r>
              </w:p>
            </w:tc>
          </w:sdtContent>
        </w:sdt>
        <w:tc>
          <w:tcPr>
            <w:tcW w:w="2401" w:type="dxa"/>
          </w:tcPr>
          <w:p w14:paraId="6812626D" w14:textId="77777777" w:rsidR="00FF78D0" w:rsidRPr="00EA759C" w:rsidRDefault="00FF78D0" w:rsidP="00FF78D0">
            <w:pPr>
              <w:jc w:val="left"/>
              <w:rPr>
                <w:sz w:val="18"/>
              </w:rPr>
            </w:pPr>
          </w:p>
        </w:tc>
      </w:tr>
      <w:tr w:rsidR="00FF78D0" w:rsidRPr="00EA759C" w14:paraId="161E34FA" w14:textId="77777777" w:rsidTr="00EC37E2">
        <w:trPr>
          <w:trHeight w:val="112"/>
          <w:jc w:val="left"/>
        </w:trPr>
        <w:tc>
          <w:tcPr>
            <w:tcW w:w="840" w:type="dxa"/>
          </w:tcPr>
          <w:p w14:paraId="352F092C" w14:textId="3D1500EE" w:rsidR="00FF78D0" w:rsidRPr="00EA759C" w:rsidRDefault="00C6744D" w:rsidP="00FF78D0">
            <w:pPr>
              <w:rPr>
                <w:sz w:val="18"/>
              </w:rPr>
            </w:pPr>
            <w:r>
              <w:rPr>
                <w:sz w:val="18"/>
              </w:rPr>
              <w:t>A-2.021</w:t>
            </w:r>
          </w:p>
        </w:tc>
        <w:tc>
          <w:tcPr>
            <w:tcW w:w="3233" w:type="dxa"/>
          </w:tcPr>
          <w:p w14:paraId="687FB5FF" w14:textId="77777777" w:rsidR="00FF78D0" w:rsidRPr="00EA759C" w:rsidRDefault="00FF78D0" w:rsidP="00FF78D0">
            <w:pPr>
              <w:jc w:val="left"/>
              <w:rPr>
                <w:sz w:val="18"/>
              </w:rPr>
            </w:pPr>
            <w:r>
              <w:rPr>
                <w:sz w:val="18"/>
              </w:rPr>
              <w:t>Consulter la liste des abonnés</w:t>
            </w:r>
          </w:p>
        </w:tc>
        <w:tc>
          <w:tcPr>
            <w:tcW w:w="1992" w:type="dxa"/>
          </w:tcPr>
          <w:p w14:paraId="0675EFC0" w14:textId="5DEF81DA" w:rsidR="00FF78D0" w:rsidRPr="00EA759C" w:rsidRDefault="00FF78D0" w:rsidP="00EA6316">
            <w:pPr>
              <w:rPr>
                <w:sz w:val="18"/>
              </w:rPr>
            </w:pPr>
            <w:r>
              <w:rPr>
                <w:sz w:val="18"/>
              </w:rPr>
              <w:t>F-3.2.9 – Android</w:t>
            </w:r>
          </w:p>
        </w:tc>
        <w:sdt>
          <w:sdtPr>
            <w:rPr>
              <w:sz w:val="18"/>
              <w:szCs w:val="20"/>
            </w:rPr>
            <w:id w:val="430942766"/>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57B52BE" w14:textId="77777777" w:rsidR="00FF78D0" w:rsidRDefault="00FF78D0" w:rsidP="00FF78D0">
                <w:r>
                  <w:rPr>
                    <w:sz w:val="18"/>
                    <w:szCs w:val="20"/>
                  </w:rPr>
                  <w:t>Jeremy</w:t>
                </w:r>
              </w:p>
            </w:tc>
          </w:sdtContent>
        </w:sdt>
        <w:tc>
          <w:tcPr>
            <w:tcW w:w="2401" w:type="dxa"/>
          </w:tcPr>
          <w:p w14:paraId="1722337E" w14:textId="77777777" w:rsidR="00FF78D0" w:rsidRPr="00EA759C" w:rsidRDefault="00FF78D0" w:rsidP="00FF78D0">
            <w:pPr>
              <w:jc w:val="left"/>
              <w:rPr>
                <w:sz w:val="18"/>
              </w:rPr>
            </w:pPr>
            <w:r>
              <w:rPr>
                <w:sz w:val="18"/>
              </w:rPr>
              <w:t>Il devrait y avoir « </w:t>
            </w:r>
            <w:proofErr w:type="spellStart"/>
            <w:r>
              <w:rPr>
                <w:sz w:val="18"/>
              </w:rPr>
              <w:t>Vendinois</w:t>
            </w:r>
            <w:proofErr w:type="spellEnd"/>
            <w:r>
              <w:rPr>
                <w:sz w:val="18"/>
              </w:rPr>
              <w:t> »</w:t>
            </w:r>
          </w:p>
        </w:tc>
      </w:tr>
      <w:tr w:rsidR="00FF78D0" w:rsidRPr="00EA759C" w14:paraId="21B77D78" w14:textId="77777777" w:rsidTr="00EC37E2">
        <w:trPr>
          <w:trHeight w:val="112"/>
          <w:jc w:val="left"/>
        </w:trPr>
        <w:tc>
          <w:tcPr>
            <w:tcW w:w="840" w:type="dxa"/>
          </w:tcPr>
          <w:p w14:paraId="1FE32A3F" w14:textId="52D5CB7A" w:rsidR="00FF78D0" w:rsidRPr="00EA759C" w:rsidRDefault="00C6744D" w:rsidP="00FF78D0">
            <w:pPr>
              <w:rPr>
                <w:sz w:val="18"/>
              </w:rPr>
            </w:pPr>
            <w:r>
              <w:rPr>
                <w:sz w:val="18"/>
              </w:rPr>
              <w:t>A-2.022</w:t>
            </w:r>
          </w:p>
        </w:tc>
        <w:tc>
          <w:tcPr>
            <w:tcW w:w="3233" w:type="dxa"/>
          </w:tcPr>
          <w:p w14:paraId="68D87B0A" w14:textId="77777777" w:rsidR="00FF78D0" w:rsidRPr="00EA759C" w:rsidRDefault="00FF78D0" w:rsidP="00FF78D0">
            <w:pPr>
              <w:jc w:val="left"/>
              <w:rPr>
                <w:sz w:val="18"/>
              </w:rPr>
            </w:pPr>
            <w:r>
              <w:rPr>
                <w:sz w:val="18"/>
              </w:rPr>
              <w:t>Consulter le profil de « </w:t>
            </w:r>
            <w:proofErr w:type="spellStart"/>
            <w:r>
              <w:rPr>
                <w:sz w:val="18"/>
              </w:rPr>
              <w:t>Vendinois</w:t>
            </w:r>
            <w:proofErr w:type="spellEnd"/>
            <w:r>
              <w:rPr>
                <w:sz w:val="18"/>
              </w:rPr>
              <w:t> » et consulter ses abonnements</w:t>
            </w:r>
          </w:p>
        </w:tc>
        <w:tc>
          <w:tcPr>
            <w:tcW w:w="1992" w:type="dxa"/>
          </w:tcPr>
          <w:p w14:paraId="53F52BC3" w14:textId="3B5A81FC" w:rsidR="00FF78D0" w:rsidRPr="00EA759C" w:rsidRDefault="00FF78D0" w:rsidP="00FF78D0">
            <w:pPr>
              <w:rPr>
                <w:sz w:val="18"/>
              </w:rPr>
            </w:pPr>
            <w:r>
              <w:rPr>
                <w:sz w:val="18"/>
              </w:rPr>
              <w:t>F-3.</w:t>
            </w:r>
            <w:r w:rsidR="00EA6316">
              <w:rPr>
                <w:sz w:val="18"/>
              </w:rPr>
              <w:t>3.4</w:t>
            </w:r>
            <w:r>
              <w:rPr>
                <w:sz w:val="18"/>
              </w:rPr>
              <w:t xml:space="preserve"> – Android</w:t>
            </w:r>
          </w:p>
        </w:tc>
        <w:sdt>
          <w:sdtPr>
            <w:rPr>
              <w:sz w:val="18"/>
              <w:szCs w:val="20"/>
            </w:rPr>
            <w:id w:val="174386466"/>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7F9CBEB6" w14:textId="77777777" w:rsidR="00FF78D0" w:rsidRDefault="00FF78D0" w:rsidP="00FF78D0">
                <w:r>
                  <w:rPr>
                    <w:sz w:val="18"/>
                    <w:szCs w:val="20"/>
                  </w:rPr>
                  <w:t>Jeremy</w:t>
                </w:r>
              </w:p>
            </w:tc>
          </w:sdtContent>
        </w:sdt>
        <w:tc>
          <w:tcPr>
            <w:tcW w:w="2401" w:type="dxa"/>
          </w:tcPr>
          <w:p w14:paraId="3B4D5B61" w14:textId="77777777" w:rsidR="00FF78D0" w:rsidRPr="00EA759C" w:rsidRDefault="00FF78D0" w:rsidP="00FF78D0">
            <w:pPr>
              <w:jc w:val="left"/>
              <w:rPr>
                <w:sz w:val="18"/>
              </w:rPr>
            </w:pPr>
            <w:r>
              <w:rPr>
                <w:sz w:val="18"/>
              </w:rPr>
              <w:t>Il devrait y avoir « Damras610 » et « Dionysos »</w:t>
            </w:r>
          </w:p>
        </w:tc>
      </w:tr>
    </w:tbl>
    <w:p w14:paraId="13B75203" w14:textId="77777777" w:rsidR="00FF78D0" w:rsidRDefault="00FF78D0" w:rsidP="00D10B8C"/>
    <w:tbl>
      <w:tblPr>
        <w:tblStyle w:val="Grilledutableau"/>
        <w:tblW w:w="9387" w:type="dxa"/>
        <w:tblLayout w:type="fixed"/>
        <w:tblLook w:val="04A0" w:firstRow="1" w:lastRow="0" w:firstColumn="1" w:lastColumn="0" w:noHBand="0" w:noVBand="1"/>
      </w:tblPr>
      <w:tblGrid>
        <w:gridCol w:w="989"/>
        <w:gridCol w:w="2521"/>
        <w:gridCol w:w="1418"/>
        <w:gridCol w:w="1304"/>
        <w:gridCol w:w="3155"/>
      </w:tblGrid>
      <w:tr w:rsidR="00FF78D0" w:rsidRPr="00EA759C" w14:paraId="37C4D618" w14:textId="77777777" w:rsidTr="00FF78D0">
        <w:trPr>
          <w:gridAfter w:val="3"/>
          <w:wAfter w:w="5877" w:type="dxa"/>
        </w:trPr>
        <w:tc>
          <w:tcPr>
            <w:tcW w:w="3510" w:type="dxa"/>
            <w:gridSpan w:val="2"/>
            <w:tcBorders>
              <w:top w:val="single" w:sz="4" w:space="0" w:color="auto"/>
              <w:left w:val="single" w:sz="4" w:space="0" w:color="auto"/>
              <w:bottom w:val="single" w:sz="4" w:space="0" w:color="auto"/>
              <w:right w:val="single" w:sz="4" w:space="0" w:color="auto"/>
            </w:tcBorders>
          </w:tcPr>
          <w:p w14:paraId="63470CD9" w14:textId="77777777" w:rsidR="00FF78D0" w:rsidRPr="00EA759C" w:rsidRDefault="00FF78D0" w:rsidP="00FF78D0">
            <w:pPr>
              <w:jc w:val="left"/>
              <w:rPr>
                <w:sz w:val="24"/>
              </w:rPr>
            </w:pPr>
            <w:r w:rsidRPr="00EA759C">
              <w:t xml:space="preserve">Livrable : </w:t>
            </w:r>
            <w:r w:rsidRPr="00FF78D0">
              <w:rPr>
                <w:b/>
              </w:rPr>
              <w:t>Applications Mobiles</w:t>
            </w:r>
          </w:p>
        </w:tc>
      </w:tr>
      <w:tr w:rsidR="00FF78D0" w:rsidRPr="00EA759C" w14:paraId="06AEBE00" w14:textId="77777777" w:rsidTr="00C27A24">
        <w:trPr>
          <w:trHeight w:val="370"/>
        </w:trPr>
        <w:tc>
          <w:tcPr>
            <w:tcW w:w="3510" w:type="dxa"/>
            <w:gridSpan w:val="2"/>
            <w:tcBorders>
              <w:top w:val="single" w:sz="12" w:space="0" w:color="auto"/>
              <w:left w:val="single" w:sz="4" w:space="0" w:color="auto"/>
              <w:bottom w:val="single" w:sz="4" w:space="0" w:color="auto"/>
              <w:right w:val="single" w:sz="4" w:space="0" w:color="auto"/>
            </w:tcBorders>
            <w:vAlign w:val="center"/>
          </w:tcPr>
          <w:p w14:paraId="41B9EB2C" w14:textId="77777777" w:rsidR="00FF78D0" w:rsidRPr="00EA759C" w:rsidRDefault="00FF78D0" w:rsidP="00FF78D0">
            <w:pPr>
              <w:jc w:val="center"/>
            </w:pPr>
            <w:r w:rsidRPr="00EA759C">
              <w:t>Fonctionnalités</w:t>
            </w:r>
          </w:p>
        </w:tc>
        <w:tc>
          <w:tcPr>
            <w:tcW w:w="5877" w:type="dxa"/>
            <w:gridSpan w:val="3"/>
            <w:tcBorders>
              <w:top w:val="single" w:sz="12" w:space="0" w:color="auto"/>
              <w:left w:val="single" w:sz="4" w:space="0" w:color="auto"/>
              <w:bottom w:val="single" w:sz="4" w:space="0" w:color="auto"/>
              <w:right w:val="single" w:sz="4" w:space="0" w:color="auto"/>
            </w:tcBorders>
            <w:vAlign w:val="center"/>
          </w:tcPr>
          <w:p w14:paraId="147FD22D" w14:textId="77777777" w:rsidR="00FF78D0" w:rsidRPr="00EA759C" w:rsidRDefault="00FF78D0" w:rsidP="00FF78D0">
            <w:pPr>
              <w:jc w:val="center"/>
            </w:pPr>
            <w:r w:rsidRPr="00EA759C">
              <w:t>Résultat des tests</w:t>
            </w:r>
          </w:p>
        </w:tc>
      </w:tr>
      <w:tr w:rsidR="00FF78D0" w:rsidRPr="00EA759C" w14:paraId="7C1034BC" w14:textId="77777777" w:rsidTr="00FF78D0">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78BBBB92" w14:textId="77777777" w:rsidR="00FF78D0" w:rsidRPr="00EA759C" w:rsidRDefault="00FF78D0" w:rsidP="00FF78D0">
            <w:pPr>
              <w:jc w:val="center"/>
              <w:rPr>
                <w:sz w:val="20"/>
              </w:rPr>
            </w:pPr>
            <w:r w:rsidRPr="00EA759C">
              <w:rPr>
                <w:sz w:val="20"/>
              </w:rPr>
              <w:t>No.</w:t>
            </w:r>
          </w:p>
        </w:tc>
        <w:tc>
          <w:tcPr>
            <w:tcW w:w="2521" w:type="dxa"/>
            <w:tcBorders>
              <w:top w:val="single" w:sz="4" w:space="0" w:color="auto"/>
              <w:left w:val="single" w:sz="4" w:space="0" w:color="auto"/>
              <w:bottom w:val="single" w:sz="12" w:space="0" w:color="auto"/>
              <w:right w:val="single" w:sz="4" w:space="0" w:color="auto"/>
            </w:tcBorders>
            <w:vAlign w:val="center"/>
          </w:tcPr>
          <w:p w14:paraId="5517CB5F" w14:textId="77777777" w:rsidR="00FF78D0" w:rsidRPr="00EA759C" w:rsidRDefault="00FF78D0" w:rsidP="00FF78D0">
            <w:pPr>
              <w:jc w:val="center"/>
              <w:rPr>
                <w:sz w:val="20"/>
              </w:rPr>
            </w:pPr>
            <w:r w:rsidRPr="00EA759C">
              <w:rPr>
                <w:sz w:val="20"/>
              </w:rPr>
              <w:t>Nom</w:t>
            </w:r>
          </w:p>
        </w:tc>
        <w:tc>
          <w:tcPr>
            <w:tcW w:w="1418" w:type="dxa"/>
            <w:tcBorders>
              <w:top w:val="single" w:sz="4" w:space="0" w:color="auto"/>
              <w:left w:val="single" w:sz="4" w:space="0" w:color="auto"/>
              <w:bottom w:val="single" w:sz="12" w:space="0" w:color="auto"/>
              <w:right w:val="single" w:sz="4" w:space="0" w:color="auto"/>
            </w:tcBorders>
            <w:vAlign w:val="center"/>
          </w:tcPr>
          <w:p w14:paraId="0CE1D4C1" w14:textId="77777777" w:rsidR="00FF78D0" w:rsidRPr="00EA759C" w:rsidRDefault="00FF78D0" w:rsidP="00FF78D0">
            <w:pPr>
              <w:jc w:val="center"/>
              <w:rPr>
                <w:sz w:val="20"/>
              </w:rPr>
            </w:pPr>
            <w:r w:rsidRPr="00EA759C">
              <w:rPr>
                <w:sz w:val="20"/>
              </w:rPr>
              <w:t>Version</w:t>
            </w:r>
          </w:p>
        </w:tc>
        <w:tc>
          <w:tcPr>
            <w:tcW w:w="1304" w:type="dxa"/>
            <w:tcBorders>
              <w:top w:val="single" w:sz="4" w:space="0" w:color="auto"/>
              <w:left w:val="single" w:sz="4" w:space="0" w:color="auto"/>
              <w:bottom w:val="single" w:sz="12" w:space="0" w:color="auto"/>
              <w:right w:val="single" w:sz="4" w:space="0" w:color="auto"/>
            </w:tcBorders>
            <w:vAlign w:val="center"/>
          </w:tcPr>
          <w:p w14:paraId="4EABB067" w14:textId="717B1365" w:rsidR="00FF78D0" w:rsidRPr="00EA759C" w:rsidRDefault="00FF78D0" w:rsidP="00FF78D0">
            <w:pPr>
              <w:jc w:val="center"/>
              <w:rPr>
                <w:sz w:val="20"/>
              </w:rPr>
            </w:pPr>
            <w:r>
              <w:rPr>
                <w:sz w:val="20"/>
              </w:rPr>
              <w:t>Statut</w:t>
            </w:r>
            <w:r w:rsidRPr="00EA759C">
              <w:rPr>
                <w:sz w:val="20"/>
              </w:rPr>
              <w:t>*</w:t>
            </w:r>
          </w:p>
        </w:tc>
        <w:tc>
          <w:tcPr>
            <w:tcW w:w="3155" w:type="dxa"/>
            <w:tcBorders>
              <w:top w:val="single" w:sz="4" w:space="0" w:color="auto"/>
              <w:left w:val="single" w:sz="4" w:space="0" w:color="auto"/>
              <w:bottom w:val="single" w:sz="12" w:space="0" w:color="auto"/>
              <w:right w:val="single" w:sz="4" w:space="0" w:color="auto"/>
            </w:tcBorders>
            <w:vAlign w:val="center"/>
          </w:tcPr>
          <w:p w14:paraId="2B9B336A" w14:textId="77777777" w:rsidR="00FF78D0" w:rsidRPr="00EA759C" w:rsidRDefault="00FF78D0" w:rsidP="00FF78D0">
            <w:pPr>
              <w:jc w:val="center"/>
              <w:rPr>
                <w:sz w:val="20"/>
              </w:rPr>
            </w:pPr>
            <w:r w:rsidRPr="00EA759C">
              <w:rPr>
                <w:sz w:val="20"/>
              </w:rPr>
              <w:t>Commentaires</w:t>
            </w:r>
          </w:p>
        </w:tc>
      </w:tr>
      <w:tr w:rsidR="00FF78D0" w:rsidRPr="00EA759C" w14:paraId="5AEE04AF" w14:textId="77777777" w:rsidTr="00284558">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6D6775C" w14:textId="2FD8EDC2" w:rsidR="00FF78D0" w:rsidRPr="00EA759C" w:rsidRDefault="00FF78D0" w:rsidP="00FF78D0">
            <w:pPr>
              <w:jc w:val="center"/>
              <w:rPr>
                <w:sz w:val="20"/>
                <w:szCs w:val="20"/>
              </w:rPr>
            </w:pPr>
            <w:r>
              <w:rPr>
                <w:sz w:val="20"/>
                <w:szCs w:val="20"/>
              </w:rPr>
              <w:t>F-</w:t>
            </w:r>
            <w:r w:rsidR="002D5794">
              <w:rPr>
                <w:sz w:val="20"/>
                <w:szCs w:val="20"/>
              </w:rPr>
              <w:t>3.2</w:t>
            </w:r>
          </w:p>
        </w:tc>
        <w:tc>
          <w:tcPr>
            <w:tcW w:w="252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CADCCA7" w14:textId="77777777" w:rsidR="00FF78D0" w:rsidRPr="00EA759C" w:rsidRDefault="00FF78D0" w:rsidP="00FF78D0">
            <w:pPr>
              <w:jc w:val="left"/>
              <w:rPr>
                <w:sz w:val="20"/>
                <w:szCs w:val="20"/>
              </w:rPr>
            </w:pPr>
            <w:r w:rsidRPr="00EA759C">
              <w:rPr>
                <w:sz w:val="20"/>
                <w:szCs w:val="20"/>
              </w:rPr>
              <w:t>Gestion du compte</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2910068" w14:textId="77777777" w:rsidR="00FF78D0" w:rsidRPr="00EA759C" w:rsidRDefault="00FF78D0" w:rsidP="00FF78D0">
            <w:pPr>
              <w:jc w:val="left"/>
              <w:rPr>
                <w:sz w:val="20"/>
                <w:szCs w:val="20"/>
              </w:rPr>
            </w:pPr>
          </w:p>
        </w:tc>
        <w:tc>
          <w:tcPr>
            <w:tcW w:w="13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C9522C" w14:textId="77777777" w:rsidR="00FF78D0" w:rsidRPr="00EA759C" w:rsidRDefault="00FF78D0" w:rsidP="00FF78D0">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624B42" w14:textId="77777777" w:rsidR="00FF78D0" w:rsidRPr="00EA759C" w:rsidRDefault="00FF78D0" w:rsidP="00FF78D0">
            <w:pPr>
              <w:jc w:val="left"/>
              <w:rPr>
                <w:sz w:val="20"/>
                <w:szCs w:val="20"/>
              </w:rPr>
            </w:pPr>
          </w:p>
        </w:tc>
      </w:tr>
      <w:tr w:rsidR="00FF78D0" w:rsidRPr="00EA759C" w14:paraId="68668085"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303DC6F6" w14:textId="675D766D" w:rsidR="00FF78D0" w:rsidRPr="00EA759C" w:rsidRDefault="002D5794" w:rsidP="00FF78D0">
            <w:pPr>
              <w:jc w:val="center"/>
              <w:rPr>
                <w:sz w:val="18"/>
                <w:szCs w:val="18"/>
              </w:rPr>
            </w:pPr>
            <w:r>
              <w:rPr>
                <w:sz w:val="18"/>
                <w:szCs w:val="18"/>
              </w:rPr>
              <w:t>F-3.2.9</w:t>
            </w:r>
          </w:p>
        </w:tc>
        <w:tc>
          <w:tcPr>
            <w:tcW w:w="2521" w:type="dxa"/>
            <w:tcBorders>
              <w:top w:val="single" w:sz="4" w:space="0" w:color="auto"/>
              <w:left w:val="single" w:sz="4" w:space="0" w:color="auto"/>
              <w:bottom w:val="single" w:sz="4" w:space="0" w:color="auto"/>
              <w:right w:val="single" w:sz="4" w:space="0" w:color="auto"/>
            </w:tcBorders>
          </w:tcPr>
          <w:p w14:paraId="4D06A821" w14:textId="77777777" w:rsidR="00FF78D0" w:rsidRPr="00EA759C" w:rsidRDefault="00FF78D0" w:rsidP="00FF78D0">
            <w:pPr>
              <w:jc w:val="left"/>
              <w:rPr>
                <w:sz w:val="18"/>
                <w:szCs w:val="18"/>
              </w:rPr>
            </w:pPr>
            <w:r w:rsidRPr="00EA759C">
              <w:rPr>
                <w:sz w:val="18"/>
                <w:szCs w:val="18"/>
              </w:rPr>
              <w:t>Consulter les abonnées.</w:t>
            </w:r>
          </w:p>
        </w:tc>
        <w:tc>
          <w:tcPr>
            <w:tcW w:w="1418" w:type="dxa"/>
            <w:tcBorders>
              <w:top w:val="single" w:sz="4" w:space="0" w:color="auto"/>
              <w:left w:val="single" w:sz="4" w:space="0" w:color="auto"/>
              <w:bottom w:val="single" w:sz="4" w:space="0" w:color="auto"/>
              <w:right w:val="single" w:sz="4" w:space="0" w:color="auto"/>
            </w:tcBorders>
          </w:tcPr>
          <w:p w14:paraId="136CCEE3" w14:textId="104A7EE2"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50498639" w14:textId="22733863"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2FAF158B" w14:textId="50ED0002"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52059577" w14:textId="77777777" w:rsidR="00FF78D0" w:rsidRDefault="00D0071C" w:rsidP="00FF78D0">
            <w:pPr>
              <w:jc w:val="left"/>
              <w:rPr>
                <w:sz w:val="18"/>
                <w:szCs w:val="18"/>
              </w:rPr>
            </w:pPr>
            <w:sdt>
              <w:sdtPr>
                <w:rPr>
                  <w:sz w:val="18"/>
                  <w:szCs w:val="18"/>
                </w:rPr>
                <w:id w:val="-692613849"/>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1812675871"/>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6ADA515B" w14:textId="3B43E50D" w:rsidR="00FF78D0" w:rsidRPr="00EA759C" w:rsidRDefault="00D0071C" w:rsidP="00FF78D0">
            <w:pPr>
              <w:jc w:val="center"/>
              <w:rPr>
                <w:sz w:val="18"/>
                <w:szCs w:val="18"/>
              </w:rPr>
            </w:pPr>
            <w:sdt>
              <w:sdtPr>
                <w:rPr>
                  <w:sz w:val="18"/>
                  <w:szCs w:val="18"/>
                </w:rPr>
                <w:id w:val="742535378"/>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1109866088"/>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5470046C" w14:textId="57389110" w:rsidR="00FF78D0" w:rsidRPr="00EA759C" w:rsidRDefault="00FF78D0" w:rsidP="00FF78D0">
            <w:pPr>
              <w:rPr>
                <w:sz w:val="18"/>
                <w:szCs w:val="18"/>
              </w:rPr>
            </w:pPr>
          </w:p>
        </w:tc>
      </w:tr>
      <w:tr w:rsidR="00FF78D0" w:rsidRPr="00EA759C" w14:paraId="1BAA64E3" w14:textId="77777777" w:rsidTr="00284558">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FE8203" w14:textId="5B0DE4DF" w:rsidR="00FF78D0" w:rsidRPr="00EA759C" w:rsidRDefault="002D5794" w:rsidP="00FF78D0">
            <w:pPr>
              <w:jc w:val="center"/>
              <w:rPr>
                <w:sz w:val="20"/>
                <w:szCs w:val="20"/>
              </w:rPr>
            </w:pPr>
            <w:r>
              <w:rPr>
                <w:sz w:val="20"/>
                <w:szCs w:val="20"/>
              </w:rPr>
              <w:t>F-3.3</w:t>
            </w:r>
          </w:p>
        </w:tc>
        <w:tc>
          <w:tcPr>
            <w:tcW w:w="252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FCE7745" w14:textId="77777777" w:rsidR="00FF78D0" w:rsidRPr="00EA759C" w:rsidRDefault="00FF78D0" w:rsidP="00FF78D0">
            <w:pPr>
              <w:jc w:val="left"/>
              <w:rPr>
                <w:sz w:val="20"/>
                <w:szCs w:val="20"/>
              </w:rPr>
            </w:pPr>
            <w:r w:rsidRPr="00EA759C">
              <w:rPr>
                <w:sz w:val="20"/>
                <w:szCs w:val="20"/>
              </w:rPr>
              <w:t>Accès à la communauté</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C2652A" w14:textId="77777777" w:rsidR="00FF78D0" w:rsidRPr="00EA759C" w:rsidRDefault="00FF78D0" w:rsidP="00FF78D0">
            <w:pPr>
              <w:jc w:val="left"/>
              <w:rPr>
                <w:sz w:val="20"/>
                <w:szCs w:val="20"/>
              </w:rPr>
            </w:pPr>
          </w:p>
        </w:tc>
        <w:tc>
          <w:tcPr>
            <w:tcW w:w="13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AFC098" w14:textId="77777777" w:rsidR="00FF78D0" w:rsidRPr="00EA759C" w:rsidRDefault="00FF78D0" w:rsidP="00FF78D0">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7C53DE" w14:textId="77777777" w:rsidR="00FF78D0" w:rsidRPr="00EA759C" w:rsidRDefault="00FF78D0" w:rsidP="00FF78D0">
            <w:pPr>
              <w:jc w:val="left"/>
              <w:rPr>
                <w:sz w:val="20"/>
                <w:szCs w:val="20"/>
              </w:rPr>
            </w:pPr>
          </w:p>
        </w:tc>
      </w:tr>
      <w:tr w:rsidR="00FF78D0" w:rsidRPr="00EA759C" w14:paraId="79709836"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26C6684B" w14:textId="1DBFBF2D" w:rsidR="00FF78D0" w:rsidRPr="00EA759C" w:rsidRDefault="002D5794" w:rsidP="00FF78D0">
            <w:pPr>
              <w:jc w:val="center"/>
              <w:rPr>
                <w:sz w:val="18"/>
                <w:szCs w:val="18"/>
              </w:rPr>
            </w:pPr>
            <w:r>
              <w:rPr>
                <w:sz w:val="18"/>
                <w:szCs w:val="18"/>
              </w:rPr>
              <w:t>F-3.3.4</w:t>
            </w:r>
          </w:p>
        </w:tc>
        <w:tc>
          <w:tcPr>
            <w:tcW w:w="2521" w:type="dxa"/>
            <w:tcBorders>
              <w:top w:val="single" w:sz="4" w:space="0" w:color="auto"/>
              <w:left w:val="single" w:sz="4" w:space="0" w:color="auto"/>
              <w:bottom w:val="single" w:sz="4" w:space="0" w:color="auto"/>
              <w:right w:val="single" w:sz="4" w:space="0" w:color="auto"/>
            </w:tcBorders>
          </w:tcPr>
          <w:p w14:paraId="249BD2CD" w14:textId="77777777" w:rsidR="00FF78D0" w:rsidRPr="00EA759C" w:rsidRDefault="00FF78D0" w:rsidP="00FF78D0">
            <w:pPr>
              <w:jc w:val="left"/>
              <w:rPr>
                <w:sz w:val="18"/>
                <w:szCs w:val="18"/>
              </w:rPr>
            </w:pPr>
            <w:r w:rsidRPr="00EA759C">
              <w:rPr>
                <w:sz w:val="18"/>
                <w:szCs w:val="18"/>
              </w:rPr>
              <w:t>Consulter le profil d’un utilisateur. Cela inclus ses partitions partagées, favorites, ses abonnements et ses abonnés.</w:t>
            </w:r>
          </w:p>
        </w:tc>
        <w:tc>
          <w:tcPr>
            <w:tcW w:w="1418" w:type="dxa"/>
            <w:tcBorders>
              <w:top w:val="single" w:sz="4" w:space="0" w:color="auto"/>
              <w:left w:val="single" w:sz="4" w:space="0" w:color="auto"/>
              <w:bottom w:val="single" w:sz="4" w:space="0" w:color="auto"/>
              <w:right w:val="single" w:sz="4" w:space="0" w:color="auto"/>
            </w:tcBorders>
          </w:tcPr>
          <w:p w14:paraId="08F2B5E1" w14:textId="080A8A27"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62381D14" w14:textId="0A692D10"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1DC065C7" w14:textId="440EECD5"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0FE3981D" w14:textId="77777777" w:rsidR="00FF78D0" w:rsidRDefault="00D0071C" w:rsidP="00FF78D0">
            <w:pPr>
              <w:jc w:val="left"/>
              <w:rPr>
                <w:sz w:val="18"/>
                <w:szCs w:val="18"/>
              </w:rPr>
            </w:pPr>
            <w:sdt>
              <w:sdtPr>
                <w:rPr>
                  <w:sz w:val="18"/>
                  <w:szCs w:val="18"/>
                </w:rPr>
                <w:id w:val="-679822487"/>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570933294"/>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790D5124" w14:textId="294F5373" w:rsidR="00FF78D0" w:rsidRPr="00EA759C" w:rsidRDefault="00D0071C" w:rsidP="00FF78D0">
            <w:pPr>
              <w:jc w:val="center"/>
              <w:rPr>
                <w:sz w:val="18"/>
                <w:szCs w:val="18"/>
              </w:rPr>
            </w:pPr>
            <w:sdt>
              <w:sdtPr>
                <w:rPr>
                  <w:sz w:val="18"/>
                  <w:szCs w:val="18"/>
                </w:rPr>
                <w:id w:val="161666237"/>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903295895"/>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0EEEC7B8" w14:textId="5E4346CE" w:rsidR="00FF78D0" w:rsidRPr="00EA759C" w:rsidRDefault="00FF78D0" w:rsidP="00FF78D0">
            <w:pPr>
              <w:rPr>
                <w:sz w:val="18"/>
                <w:szCs w:val="18"/>
              </w:rPr>
            </w:pPr>
          </w:p>
        </w:tc>
      </w:tr>
    </w:tbl>
    <w:p w14:paraId="097F615D" w14:textId="06E3D864" w:rsidR="005F1F35" w:rsidRDefault="005F1F35" w:rsidP="00D10B8C"/>
    <w:p w14:paraId="6DF128DA" w14:textId="77777777" w:rsidR="005F1F35" w:rsidRDefault="005F1F35">
      <w:pPr>
        <w:jc w:val="left"/>
      </w:pPr>
      <w:r>
        <w:br w:type="page"/>
      </w: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FF78D0" w:rsidRPr="00EA759C" w14:paraId="22D524D0" w14:textId="77777777" w:rsidTr="00EC37E2">
        <w:trPr>
          <w:cnfStyle w:val="100000000000" w:firstRow="1" w:lastRow="0" w:firstColumn="0" w:lastColumn="0" w:oddVBand="0" w:evenVBand="0" w:oddHBand="0" w:evenHBand="0" w:firstRowFirstColumn="0" w:firstRowLastColumn="0" w:lastRowFirstColumn="0" w:lastRowLastColumn="0"/>
          <w:jc w:val="left"/>
        </w:trPr>
        <w:tc>
          <w:tcPr>
            <w:tcW w:w="840" w:type="dxa"/>
          </w:tcPr>
          <w:p w14:paraId="5D59C437" w14:textId="77777777" w:rsidR="00FF78D0" w:rsidRPr="00EA759C" w:rsidRDefault="00FF78D0" w:rsidP="00FF78D0">
            <w:r w:rsidRPr="00EA759C">
              <w:lastRenderedPageBreak/>
              <w:t>No.</w:t>
            </w:r>
          </w:p>
        </w:tc>
        <w:tc>
          <w:tcPr>
            <w:tcW w:w="3233" w:type="dxa"/>
          </w:tcPr>
          <w:p w14:paraId="57C949B8" w14:textId="77777777" w:rsidR="00FF78D0" w:rsidRPr="00EA759C" w:rsidRDefault="00FF78D0" w:rsidP="00FF78D0">
            <w:r w:rsidRPr="00EA759C">
              <w:t>Action</w:t>
            </w:r>
          </w:p>
        </w:tc>
        <w:tc>
          <w:tcPr>
            <w:tcW w:w="1992" w:type="dxa"/>
          </w:tcPr>
          <w:p w14:paraId="601E0C95" w14:textId="77777777" w:rsidR="00FF78D0" w:rsidRPr="00EA759C" w:rsidRDefault="00FF78D0" w:rsidP="00FF78D0">
            <w:r w:rsidRPr="00EA759C">
              <w:t xml:space="preserve">No. Fonction </w:t>
            </w:r>
          </w:p>
        </w:tc>
        <w:tc>
          <w:tcPr>
            <w:tcW w:w="885" w:type="dxa"/>
          </w:tcPr>
          <w:p w14:paraId="7BD589D1" w14:textId="77777777" w:rsidR="00FF78D0" w:rsidRPr="00EA759C" w:rsidRDefault="00FF78D0" w:rsidP="00FF78D0">
            <w:r w:rsidRPr="00EA759C">
              <w:t>Sujet</w:t>
            </w:r>
          </w:p>
        </w:tc>
        <w:tc>
          <w:tcPr>
            <w:tcW w:w="2401" w:type="dxa"/>
          </w:tcPr>
          <w:p w14:paraId="4A150106" w14:textId="77777777" w:rsidR="00FF78D0" w:rsidRPr="00EA759C" w:rsidRDefault="00FF78D0" w:rsidP="00FF78D0">
            <w:r w:rsidRPr="00EA759C">
              <w:t>Commentaire</w:t>
            </w:r>
          </w:p>
        </w:tc>
      </w:tr>
      <w:tr w:rsidR="00930C9A" w:rsidRPr="00EA759C" w14:paraId="0B16E1A2" w14:textId="77777777" w:rsidTr="00EC37E2">
        <w:trPr>
          <w:jc w:val="left"/>
        </w:trPr>
        <w:tc>
          <w:tcPr>
            <w:tcW w:w="840" w:type="dxa"/>
          </w:tcPr>
          <w:p w14:paraId="1CA43773" w14:textId="372280CD" w:rsidR="00930C9A" w:rsidRPr="00930C9A" w:rsidRDefault="00C6744D" w:rsidP="00930C9A">
            <w:pPr>
              <w:rPr>
                <w:sz w:val="18"/>
                <w:szCs w:val="18"/>
              </w:rPr>
            </w:pPr>
            <w:r>
              <w:rPr>
                <w:sz w:val="18"/>
                <w:szCs w:val="18"/>
              </w:rPr>
              <w:t>A-2.023</w:t>
            </w:r>
          </w:p>
        </w:tc>
        <w:tc>
          <w:tcPr>
            <w:tcW w:w="3233" w:type="dxa"/>
          </w:tcPr>
          <w:p w14:paraId="62EFED79" w14:textId="7C38DD05" w:rsidR="00930C9A" w:rsidRPr="00930C9A" w:rsidRDefault="00930C9A" w:rsidP="00930C9A">
            <w:pPr>
              <w:rPr>
                <w:sz w:val="18"/>
                <w:szCs w:val="18"/>
              </w:rPr>
            </w:pPr>
            <w:r>
              <w:rPr>
                <w:sz w:val="18"/>
                <w:szCs w:val="18"/>
              </w:rPr>
              <w:t>Rechercher la partition « J’arrive »</w:t>
            </w:r>
          </w:p>
        </w:tc>
        <w:tc>
          <w:tcPr>
            <w:tcW w:w="1992" w:type="dxa"/>
          </w:tcPr>
          <w:p w14:paraId="29762BBA" w14:textId="686BDDE4" w:rsidR="00930C9A" w:rsidRPr="00930C9A" w:rsidRDefault="00930C9A" w:rsidP="00076681">
            <w:pPr>
              <w:rPr>
                <w:sz w:val="18"/>
                <w:szCs w:val="18"/>
              </w:rPr>
            </w:pPr>
            <w:r>
              <w:rPr>
                <w:sz w:val="18"/>
                <w:szCs w:val="18"/>
              </w:rPr>
              <w:t>F-3.3.1 – Android</w:t>
            </w:r>
          </w:p>
        </w:tc>
        <w:sdt>
          <w:sdtPr>
            <w:rPr>
              <w:sz w:val="18"/>
              <w:szCs w:val="20"/>
            </w:rPr>
            <w:id w:val="-1422336729"/>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5784035" w14:textId="3DFAC040" w:rsidR="00930C9A" w:rsidRPr="00930C9A" w:rsidRDefault="00930C9A" w:rsidP="00930C9A">
                <w:pPr>
                  <w:rPr>
                    <w:sz w:val="18"/>
                    <w:szCs w:val="18"/>
                  </w:rPr>
                </w:pPr>
                <w:r>
                  <w:rPr>
                    <w:sz w:val="18"/>
                    <w:szCs w:val="20"/>
                  </w:rPr>
                  <w:t>Jeremy</w:t>
                </w:r>
              </w:p>
            </w:tc>
          </w:sdtContent>
        </w:sdt>
        <w:tc>
          <w:tcPr>
            <w:tcW w:w="2401" w:type="dxa"/>
          </w:tcPr>
          <w:p w14:paraId="61440F96" w14:textId="218810DD" w:rsidR="00930C9A" w:rsidRPr="00930C9A" w:rsidRDefault="00083CAC" w:rsidP="00930C9A">
            <w:pPr>
              <w:rPr>
                <w:sz w:val="18"/>
                <w:szCs w:val="18"/>
              </w:rPr>
            </w:pPr>
            <w:r>
              <w:rPr>
                <w:sz w:val="18"/>
                <w:szCs w:val="18"/>
              </w:rPr>
              <w:t xml:space="preserve">Il doit y avoir un </w:t>
            </w:r>
            <w:r w:rsidR="00BB0DA3">
              <w:rPr>
                <w:sz w:val="18"/>
                <w:szCs w:val="18"/>
              </w:rPr>
              <w:t>résultat</w:t>
            </w:r>
          </w:p>
        </w:tc>
      </w:tr>
      <w:tr w:rsidR="00930C9A" w:rsidRPr="00EA759C" w14:paraId="4A3E094C" w14:textId="77777777" w:rsidTr="00EC37E2">
        <w:trPr>
          <w:trHeight w:val="112"/>
          <w:jc w:val="left"/>
        </w:trPr>
        <w:tc>
          <w:tcPr>
            <w:tcW w:w="840" w:type="dxa"/>
          </w:tcPr>
          <w:p w14:paraId="65F20D09" w14:textId="78C31385" w:rsidR="00930C9A" w:rsidRPr="00EA759C" w:rsidRDefault="00C6744D" w:rsidP="00930C9A">
            <w:pPr>
              <w:rPr>
                <w:sz w:val="18"/>
              </w:rPr>
            </w:pPr>
            <w:r>
              <w:rPr>
                <w:sz w:val="18"/>
              </w:rPr>
              <w:t>A-2.024</w:t>
            </w:r>
          </w:p>
        </w:tc>
        <w:tc>
          <w:tcPr>
            <w:tcW w:w="3233" w:type="dxa"/>
          </w:tcPr>
          <w:p w14:paraId="11EB0B6F" w14:textId="02F6EDEB" w:rsidR="00930C9A" w:rsidRPr="00EA759C" w:rsidRDefault="00930C9A" w:rsidP="00083CAC">
            <w:pPr>
              <w:jc w:val="left"/>
              <w:rPr>
                <w:sz w:val="18"/>
              </w:rPr>
            </w:pPr>
            <w:r>
              <w:rPr>
                <w:sz w:val="18"/>
              </w:rPr>
              <w:t xml:space="preserve">Consulter </w:t>
            </w:r>
            <w:r w:rsidR="00083CAC">
              <w:rPr>
                <w:sz w:val="18"/>
              </w:rPr>
              <w:t>la</w:t>
            </w:r>
            <w:r>
              <w:rPr>
                <w:sz w:val="18"/>
              </w:rPr>
              <w:t xml:space="preserve"> partition</w:t>
            </w:r>
            <w:r w:rsidR="00083CAC">
              <w:rPr>
                <w:sz w:val="18"/>
              </w:rPr>
              <w:t>  « J’arrive »</w:t>
            </w:r>
          </w:p>
        </w:tc>
        <w:tc>
          <w:tcPr>
            <w:tcW w:w="1992" w:type="dxa"/>
          </w:tcPr>
          <w:p w14:paraId="012249CA" w14:textId="2D653996" w:rsidR="00930C9A" w:rsidRPr="00EA759C" w:rsidRDefault="00930C9A" w:rsidP="00076681">
            <w:pPr>
              <w:rPr>
                <w:sz w:val="18"/>
              </w:rPr>
            </w:pPr>
            <w:r>
              <w:rPr>
                <w:sz w:val="18"/>
              </w:rPr>
              <w:t>F-3.3.3 – Android</w:t>
            </w:r>
          </w:p>
        </w:tc>
        <w:sdt>
          <w:sdtPr>
            <w:rPr>
              <w:sz w:val="18"/>
              <w:szCs w:val="20"/>
            </w:rPr>
            <w:id w:val="120891471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1B758128" w14:textId="77777777" w:rsidR="00930C9A" w:rsidRDefault="00930C9A" w:rsidP="00930C9A">
                <w:r>
                  <w:rPr>
                    <w:sz w:val="18"/>
                    <w:szCs w:val="20"/>
                  </w:rPr>
                  <w:t>Jeremy</w:t>
                </w:r>
              </w:p>
            </w:tc>
          </w:sdtContent>
        </w:sdt>
        <w:tc>
          <w:tcPr>
            <w:tcW w:w="2401" w:type="dxa"/>
          </w:tcPr>
          <w:p w14:paraId="05E8ACE9" w14:textId="77777777" w:rsidR="00930C9A" w:rsidRPr="00EA759C" w:rsidRDefault="00930C9A" w:rsidP="00930C9A">
            <w:pPr>
              <w:jc w:val="left"/>
              <w:rPr>
                <w:sz w:val="18"/>
              </w:rPr>
            </w:pPr>
          </w:p>
        </w:tc>
      </w:tr>
      <w:tr w:rsidR="00930C9A" w:rsidRPr="00EA759C" w14:paraId="3434D6FD" w14:textId="77777777" w:rsidTr="00EC37E2">
        <w:trPr>
          <w:trHeight w:val="112"/>
          <w:jc w:val="left"/>
        </w:trPr>
        <w:tc>
          <w:tcPr>
            <w:tcW w:w="840" w:type="dxa"/>
          </w:tcPr>
          <w:p w14:paraId="48F795F8" w14:textId="00CD6F65" w:rsidR="00930C9A" w:rsidRPr="00EA759C" w:rsidRDefault="00C6744D" w:rsidP="00930C9A">
            <w:pPr>
              <w:rPr>
                <w:sz w:val="18"/>
              </w:rPr>
            </w:pPr>
            <w:r>
              <w:rPr>
                <w:sz w:val="18"/>
              </w:rPr>
              <w:t>A-2.025</w:t>
            </w:r>
          </w:p>
        </w:tc>
        <w:tc>
          <w:tcPr>
            <w:tcW w:w="3233" w:type="dxa"/>
          </w:tcPr>
          <w:p w14:paraId="5D4115B9" w14:textId="77777777" w:rsidR="00930C9A" w:rsidRPr="00EA759C" w:rsidRDefault="00930C9A" w:rsidP="00930C9A">
            <w:pPr>
              <w:jc w:val="left"/>
              <w:rPr>
                <w:sz w:val="18"/>
              </w:rPr>
            </w:pPr>
            <w:r>
              <w:rPr>
                <w:sz w:val="18"/>
              </w:rPr>
              <w:t>Ajouter une partition en favoris</w:t>
            </w:r>
          </w:p>
        </w:tc>
        <w:tc>
          <w:tcPr>
            <w:tcW w:w="1992" w:type="dxa"/>
          </w:tcPr>
          <w:p w14:paraId="24EB30C0" w14:textId="11DA3434" w:rsidR="00930C9A" w:rsidRPr="00EA759C" w:rsidRDefault="00930C9A" w:rsidP="00076681">
            <w:pPr>
              <w:rPr>
                <w:sz w:val="18"/>
              </w:rPr>
            </w:pPr>
            <w:r>
              <w:rPr>
                <w:sz w:val="18"/>
              </w:rPr>
              <w:t xml:space="preserve">F-3.2.5 – Android </w:t>
            </w:r>
          </w:p>
        </w:tc>
        <w:sdt>
          <w:sdtPr>
            <w:rPr>
              <w:sz w:val="18"/>
              <w:szCs w:val="20"/>
            </w:rPr>
            <w:id w:val="315621475"/>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6DBA07B8" w14:textId="77777777" w:rsidR="00930C9A" w:rsidRDefault="00930C9A" w:rsidP="00930C9A">
                <w:r>
                  <w:rPr>
                    <w:sz w:val="18"/>
                    <w:szCs w:val="20"/>
                  </w:rPr>
                  <w:t>Jeremy</w:t>
                </w:r>
              </w:p>
            </w:tc>
          </w:sdtContent>
        </w:sdt>
        <w:tc>
          <w:tcPr>
            <w:tcW w:w="2401" w:type="dxa"/>
          </w:tcPr>
          <w:p w14:paraId="14C7131C" w14:textId="77777777" w:rsidR="00930C9A" w:rsidRPr="00EA759C" w:rsidRDefault="00930C9A" w:rsidP="00930C9A">
            <w:pPr>
              <w:jc w:val="left"/>
              <w:rPr>
                <w:sz w:val="18"/>
              </w:rPr>
            </w:pPr>
          </w:p>
        </w:tc>
      </w:tr>
      <w:tr w:rsidR="00930C9A" w:rsidRPr="00EA759C" w14:paraId="1EAF79C6" w14:textId="77777777" w:rsidTr="00EC37E2">
        <w:trPr>
          <w:trHeight w:val="112"/>
          <w:jc w:val="left"/>
        </w:trPr>
        <w:tc>
          <w:tcPr>
            <w:tcW w:w="840" w:type="dxa"/>
          </w:tcPr>
          <w:p w14:paraId="6A287C21" w14:textId="403E98C6" w:rsidR="00930C9A" w:rsidRPr="00EA759C" w:rsidRDefault="00C6744D" w:rsidP="00930C9A">
            <w:pPr>
              <w:rPr>
                <w:sz w:val="18"/>
              </w:rPr>
            </w:pPr>
            <w:r>
              <w:rPr>
                <w:sz w:val="18"/>
              </w:rPr>
              <w:t>A-2.026</w:t>
            </w:r>
          </w:p>
        </w:tc>
        <w:tc>
          <w:tcPr>
            <w:tcW w:w="3233" w:type="dxa"/>
          </w:tcPr>
          <w:p w14:paraId="2E2EDE1F" w14:textId="77777777" w:rsidR="00930C9A" w:rsidRPr="00EA759C" w:rsidRDefault="00930C9A" w:rsidP="00930C9A">
            <w:pPr>
              <w:jc w:val="left"/>
              <w:rPr>
                <w:sz w:val="18"/>
              </w:rPr>
            </w:pPr>
            <w:r>
              <w:rPr>
                <w:sz w:val="18"/>
              </w:rPr>
              <w:t>Consulter la liste de partitions favorites</w:t>
            </w:r>
          </w:p>
        </w:tc>
        <w:tc>
          <w:tcPr>
            <w:tcW w:w="1992" w:type="dxa"/>
          </w:tcPr>
          <w:p w14:paraId="570C26D3" w14:textId="38EDB695" w:rsidR="00930C9A" w:rsidRPr="00EA759C" w:rsidRDefault="00930C9A" w:rsidP="00076681">
            <w:pPr>
              <w:rPr>
                <w:sz w:val="18"/>
              </w:rPr>
            </w:pPr>
            <w:r>
              <w:rPr>
                <w:sz w:val="18"/>
              </w:rPr>
              <w:t xml:space="preserve">F-3.2.4 – iPhone </w:t>
            </w:r>
          </w:p>
        </w:tc>
        <w:sdt>
          <w:sdtPr>
            <w:rPr>
              <w:sz w:val="18"/>
              <w:szCs w:val="20"/>
            </w:rPr>
            <w:id w:val="30767063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083A4525" w14:textId="77777777" w:rsidR="00930C9A" w:rsidRDefault="00930C9A" w:rsidP="00930C9A">
                <w:r>
                  <w:rPr>
                    <w:sz w:val="18"/>
                    <w:szCs w:val="20"/>
                  </w:rPr>
                  <w:t>Antoine</w:t>
                </w:r>
              </w:p>
            </w:tc>
          </w:sdtContent>
        </w:sdt>
        <w:tc>
          <w:tcPr>
            <w:tcW w:w="2401" w:type="dxa"/>
          </w:tcPr>
          <w:p w14:paraId="3E7B63C6" w14:textId="77777777" w:rsidR="00930C9A" w:rsidRPr="00EA759C" w:rsidRDefault="00930C9A" w:rsidP="00930C9A">
            <w:pPr>
              <w:jc w:val="left"/>
              <w:rPr>
                <w:sz w:val="18"/>
              </w:rPr>
            </w:pPr>
            <w:r>
              <w:rPr>
                <w:sz w:val="18"/>
              </w:rPr>
              <w:t>Il devrait y en avoir une</w:t>
            </w:r>
          </w:p>
        </w:tc>
      </w:tr>
      <w:tr w:rsidR="00930C9A" w:rsidRPr="00EA759C" w14:paraId="5371414E" w14:textId="77777777" w:rsidTr="00EC37E2">
        <w:trPr>
          <w:trHeight w:val="112"/>
          <w:jc w:val="left"/>
        </w:trPr>
        <w:tc>
          <w:tcPr>
            <w:tcW w:w="840" w:type="dxa"/>
          </w:tcPr>
          <w:p w14:paraId="4CDF6869" w14:textId="12D12513" w:rsidR="00930C9A" w:rsidRPr="00EA759C" w:rsidRDefault="00C6744D" w:rsidP="00930C9A">
            <w:pPr>
              <w:rPr>
                <w:sz w:val="18"/>
              </w:rPr>
            </w:pPr>
            <w:r>
              <w:rPr>
                <w:sz w:val="18"/>
              </w:rPr>
              <w:t>A-2.027</w:t>
            </w:r>
          </w:p>
        </w:tc>
        <w:tc>
          <w:tcPr>
            <w:tcW w:w="3233" w:type="dxa"/>
          </w:tcPr>
          <w:p w14:paraId="31B568ED" w14:textId="77777777" w:rsidR="00930C9A" w:rsidRPr="00EA759C" w:rsidRDefault="00930C9A" w:rsidP="00930C9A">
            <w:pPr>
              <w:jc w:val="left"/>
              <w:rPr>
                <w:sz w:val="18"/>
              </w:rPr>
            </w:pPr>
            <w:r>
              <w:rPr>
                <w:sz w:val="18"/>
              </w:rPr>
              <w:t>Supprimer la partition favorite</w:t>
            </w:r>
          </w:p>
        </w:tc>
        <w:tc>
          <w:tcPr>
            <w:tcW w:w="1992" w:type="dxa"/>
          </w:tcPr>
          <w:p w14:paraId="17870B57" w14:textId="453E6796" w:rsidR="00930C9A" w:rsidRPr="00EA759C" w:rsidRDefault="00076681" w:rsidP="00930C9A">
            <w:pPr>
              <w:rPr>
                <w:sz w:val="18"/>
              </w:rPr>
            </w:pPr>
            <w:r>
              <w:rPr>
                <w:sz w:val="18"/>
              </w:rPr>
              <w:t>F-3.2.7</w:t>
            </w:r>
            <w:r w:rsidR="00930C9A">
              <w:rPr>
                <w:sz w:val="18"/>
              </w:rPr>
              <w:t xml:space="preserve"> – iPhone</w:t>
            </w:r>
          </w:p>
        </w:tc>
        <w:sdt>
          <w:sdtPr>
            <w:rPr>
              <w:sz w:val="18"/>
              <w:szCs w:val="20"/>
            </w:rPr>
            <w:id w:val="1000467160"/>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32CAC7C5" w14:textId="77777777" w:rsidR="00930C9A" w:rsidRDefault="00930C9A" w:rsidP="00930C9A">
                <w:r>
                  <w:rPr>
                    <w:sz w:val="18"/>
                    <w:szCs w:val="20"/>
                  </w:rPr>
                  <w:t>Antoine</w:t>
                </w:r>
              </w:p>
            </w:tc>
          </w:sdtContent>
        </w:sdt>
        <w:tc>
          <w:tcPr>
            <w:tcW w:w="2401" w:type="dxa"/>
          </w:tcPr>
          <w:p w14:paraId="285EAF21" w14:textId="77777777" w:rsidR="00930C9A" w:rsidRPr="00EA759C" w:rsidRDefault="00930C9A" w:rsidP="00930C9A">
            <w:pPr>
              <w:jc w:val="left"/>
              <w:rPr>
                <w:sz w:val="18"/>
              </w:rPr>
            </w:pPr>
          </w:p>
        </w:tc>
      </w:tr>
    </w:tbl>
    <w:p w14:paraId="1F5315AF" w14:textId="77777777" w:rsidR="00FF78D0" w:rsidRDefault="00FF78D0" w:rsidP="00D10B8C"/>
    <w:tbl>
      <w:tblPr>
        <w:tblStyle w:val="Grilledutableau"/>
        <w:tblW w:w="9387" w:type="dxa"/>
        <w:tblLayout w:type="fixed"/>
        <w:tblLook w:val="04A0" w:firstRow="1" w:lastRow="0" w:firstColumn="1" w:lastColumn="0" w:noHBand="0" w:noVBand="1"/>
      </w:tblPr>
      <w:tblGrid>
        <w:gridCol w:w="989"/>
        <w:gridCol w:w="2521"/>
        <w:gridCol w:w="1418"/>
        <w:gridCol w:w="1304"/>
        <w:gridCol w:w="3155"/>
      </w:tblGrid>
      <w:tr w:rsidR="00FF78D0" w:rsidRPr="00EA759C" w14:paraId="63B4F42B" w14:textId="77777777" w:rsidTr="00FF78D0">
        <w:trPr>
          <w:gridAfter w:val="3"/>
          <w:wAfter w:w="5877" w:type="dxa"/>
        </w:trPr>
        <w:tc>
          <w:tcPr>
            <w:tcW w:w="3510" w:type="dxa"/>
            <w:gridSpan w:val="2"/>
            <w:tcBorders>
              <w:top w:val="single" w:sz="4" w:space="0" w:color="auto"/>
              <w:left w:val="single" w:sz="4" w:space="0" w:color="auto"/>
              <w:bottom w:val="single" w:sz="4" w:space="0" w:color="auto"/>
              <w:right w:val="single" w:sz="4" w:space="0" w:color="auto"/>
            </w:tcBorders>
          </w:tcPr>
          <w:p w14:paraId="3542EE19" w14:textId="77777777" w:rsidR="00FF78D0" w:rsidRPr="00EA759C" w:rsidRDefault="00FF78D0" w:rsidP="00FF78D0">
            <w:pPr>
              <w:jc w:val="left"/>
              <w:rPr>
                <w:sz w:val="24"/>
              </w:rPr>
            </w:pPr>
            <w:r w:rsidRPr="00EA759C">
              <w:t xml:space="preserve">Livrable : </w:t>
            </w:r>
            <w:r w:rsidRPr="00FF78D0">
              <w:rPr>
                <w:b/>
              </w:rPr>
              <w:t>Applications Mobiles</w:t>
            </w:r>
          </w:p>
        </w:tc>
      </w:tr>
      <w:tr w:rsidR="00FF78D0" w:rsidRPr="00EA759C" w14:paraId="3CBCC80A" w14:textId="77777777" w:rsidTr="009B70F1">
        <w:trPr>
          <w:trHeight w:val="370"/>
        </w:trPr>
        <w:tc>
          <w:tcPr>
            <w:tcW w:w="3510" w:type="dxa"/>
            <w:gridSpan w:val="2"/>
            <w:tcBorders>
              <w:top w:val="single" w:sz="12" w:space="0" w:color="auto"/>
              <w:left w:val="single" w:sz="4" w:space="0" w:color="auto"/>
              <w:bottom w:val="single" w:sz="4" w:space="0" w:color="auto"/>
              <w:right w:val="single" w:sz="4" w:space="0" w:color="auto"/>
            </w:tcBorders>
            <w:vAlign w:val="center"/>
          </w:tcPr>
          <w:p w14:paraId="7F770DD1" w14:textId="77777777" w:rsidR="00FF78D0" w:rsidRPr="00EA759C" w:rsidRDefault="00FF78D0" w:rsidP="00FF78D0">
            <w:pPr>
              <w:jc w:val="center"/>
            </w:pPr>
            <w:r w:rsidRPr="00EA759C">
              <w:t>Fonctionnalités</w:t>
            </w:r>
          </w:p>
        </w:tc>
        <w:tc>
          <w:tcPr>
            <w:tcW w:w="5877" w:type="dxa"/>
            <w:gridSpan w:val="3"/>
            <w:tcBorders>
              <w:top w:val="single" w:sz="12" w:space="0" w:color="auto"/>
              <w:left w:val="single" w:sz="4" w:space="0" w:color="auto"/>
              <w:bottom w:val="single" w:sz="4" w:space="0" w:color="auto"/>
              <w:right w:val="single" w:sz="4" w:space="0" w:color="auto"/>
            </w:tcBorders>
            <w:vAlign w:val="center"/>
          </w:tcPr>
          <w:p w14:paraId="155A1AA4" w14:textId="77777777" w:rsidR="00FF78D0" w:rsidRPr="00EA759C" w:rsidRDefault="00FF78D0" w:rsidP="00FF78D0">
            <w:pPr>
              <w:jc w:val="center"/>
            </w:pPr>
            <w:r w:rsidRPr="00EA759C">
              <w:t>Résultat des tests</w:t>
            </w:r>
          </w:p>
        </w:tc>
      </w:tr>
      <w:tr w:rsidR="00FF78D0" w:rsidRPr="00EA759C" w14:paraId="65189981" w14:textId="77777777" w:rsidTr="00FF78D0">
        <w:trPr>
          <w:trHeight w:val="380"/>
        </w:trPr>
        <w:tc>
          <w:tcPr>
            <w:tcW w:w="989" w:type="dxa"/>
            <w:tcBorders>
              <w:top w:val="single" w:sz="4" w:space="0" w:color="auto"/>
              <w:left w:val="single" w:sz="4" w:space="0" w:color="auto"/>
              <w:bottom w:val="single" w:sz="12" w:space="0" w:color="auto"/>
              <w:right w:val="single" w:sz="4" w:space="0" w:color="auto"/>
            </w:tcBorders>
            <w:vAlign w:val="center"/>
          </w:tcPr>
          <w:p w14:paraId="315305E5" w14:textId="77777777" w:rsidR="00FF78D0" w:rsidRPr="00EA759C" w:rsidRDefault="00FF78D0" w:rsidP="00FF78D0">
            <w:pPr>
              <w:jc w:val="center"/>
              <w:rPr>
                <w:sz w:val="20"/>
              </w:rPr>
            </w:pPr>
            <w:r w:rsidRPr="00EA759C">
              <w:rPr>
                <w:sz w:val="20"/>
              </w:rPr>
              <w:t>No.</w:t>
            </w:r>
          </w:p>
        </w:tc>
        <w:tc>
          <w:tcPr>
            <w:tcW w:w="2521" w:type="dxa"/>
            <w:tcBorders>
              <w:top w:val="single" w:sz="4" w:space="0" w:color="auto"/>
              <w:left w:val="single" w:sz="4" w:space="0" w:color="auto"/>
              <w:bottom w:val="single" w:sz="12" w:space="0" w:color="auto"/>
              <w:right w:val="single" w:sz="4" w:space="0" w:color="auto"/>
            </w:tcBorders>
            <w:vAlign w:val="center"/>
          </w:tcPr>
          <w:p w14:paraId="5915E8FF" w14:textId="77777777" w:rsidR="00FF78D0" w:rsidRPr="00EA759C" w:rsidRDefault="00FF78D0" w:rsidP="00FF78D0">
            <w:pPr>
              <w:jc w:val="center"/>
              <w:rPr>
                <w:sz w:val="20"/>
              </w:rPr>
            </w:pPr>
            <w:r w:rsidRPr="00EA759C">
              <w:rPr>
                <w:sz w:val="20"/>
              </w:rPr>
              <w:t>Nom</w:t>
            </w:r>
          </w:p>
        </w:tc>
        <w:tc>
          <w:tcPr>
            <w:tcW w:w="1418" w:type="dxa"/>
            <w:tcBorders>
              <w:top w:val="single" w:sz="4" w:space="0" w:color="auto"/>
              <w:left w:val="single" w:sz="4" w:space="0" w:color="auto"/>
              <w:bottom w:val="single" w:sz="12" w:space="0" w:color="auto"/>
              <w:right w:val="single" w:sz="4" w:space="0" w:color="auto"/>
            </w:tcBorders>
            <w:vAlign w:val="center"/>
          </w:tcPr>
          <w:p w14:paraId="3898716D" w14:textId="77777777" w:rsidR="00FF78D0" w:rsidRPr="00EA759C" w:rsidRDefault="00FF78D0" w:rsidP="00FF78D0">
            <w:pPr>
              <w:jc w:val="center"/>
              <w:rPr>
                <w:sz w:val="20"/>
              </w:rPr>
            </w:pPr>
            <w:r w:rsidRPr="00EA759C">
              <w:rPr>
                <w:sz w:val="20"/>
              </w:rPr>
              <w:t>Version</w:t>
            </w:r>
          </w:p>
        </w:tc>
        <w:tc>
          <w:tcPr>
            <w:tcW w:w="1304" w:type="dxa"/>
            <w:tcBorders>
              <w:top w:val="single" w:sz="4" w:space="0" w:color="auto"/>
              <w:left w:val="single" w:sz="4" w:space="0" w:color="auto"/>
              <w:bottom w:val="single" w:sz="12" w:space="0" w:color="auto"/>
              <w:right w:val="single" w:sz="4" w:space="0" w:color="auto"/>
            </w:tcBorders>
            <w:vAlign w:val="center"/>
          </w:tcPr>
          <w:p w14:paraId="4B4446ED" w14:textId="08F245F2" w:rsidR="00FF78D0" w:rsidRPr="00EA759C" w:rsidRDefault="00FF78D0" w:rsidP="00FF78D0">
            <w:pPr>
              <w:jc w:val="center"/>
              <w:rPr>
                <w:sz w:val="20"/>
              </w:rPr>
            </w:pPr>
            <w:r w:rsidRPr="00EA759C">
              <w:rPr>
                <w:sz w:val="20"/>
              </w:rPr>
              <w:t>Stat</w:t>
            </w:r>
            <w:r>
              <w:rPr>
                <w:sz w:val="20"/>
              </w:rPr>
              <w:t>ut</w:t>
            </w:r>
            <w:r w:rsidRPr="00EA759C">
              <w:rPr>
                <w:sz w:val="20"/>
              </w:rPr>
              <w:t>*</w:t>
            </w:r>
          </w:p>
        </w:tc>
        <w:tc>
          <w:tcPr>
            <w:tcW w:w="3155" w:type="dxa"/>
            <w:tcBorders>
              <w:top w:val="single" w:sz="4" w:space="0" w:color="auto"/>
              <w:left w:val="single" w:sz="4" w:space="0" w:color="auto"/>
              <w:bottom w:val="single" w:sz="12" w:space="0" w:color="auto"/>
              <w:right w:val="single" w:sz="4" w:space="0" w:color="auto"/>
            </w:tcBorders>
            <w:vAlign w:val="center"/>
          </w:tcPr>
          <w:p w14:paraId="1561D442" w14:textId="77777777" w:rsidR="00FF78D0" w:rsidRPr="00EA759C" w:rsidRDefault="00FF78D0" w:rsidP="00FF78D0">
            <w:pPr>
              <w:jc w:val="center"/>
              <w:rPr>
                <w:sz w:val="20"/>
              </w:rPr>
            </w:pPr>
            <w:r w:rsidRPr="00EA759C">
              <w:rPr>
                <w:sz w:val="20"/>
              </w:rPr>
              <w:t>Commentaires</w:t>
            </w:r>
          </w:p>
        </w:tc>
      </w:tr>
      <w:tr w:rsidR="00FF78D0" w:rsidRPr="00EA759C" w14:paraId="27108E9D" w14:textId="77777777" w:rsidTr="009A3D04">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C8DC0D6" w14:textId="3C41D4F1" w:rsidR="00FF78D0" w:rsidRPr="00EA759C" w:rsidRDefault="000825D1" w:rsidP="00FF78D0">
            <w:pPr>
              <w:jc w:val="center"/>
              <w:rPr>
                <w:sz w:val="20"/>
                <w:szCs w:val="20"/>
              </w:rPr>
            </w:pPr>
            <w:r>
              <w:rPr>
                <w:sz w:val="20"/>
                <w:szCs w:val="20"/>
              </w:rPr>
              <w:t>F-</w:t>
            </w:r>
            <w:r w:rsidR="00FF78D0" w:rsidRPr="00EA759C">
              <w:rPr>
                <w:sz w:val="20"/>
                <w:szCs w:val="20"/>
              </w:rPr>
              <w:t>3.2.</w:t>
            </w:r>
          </w:p>
        </w:tc>
        <w:tc>
          <w:tcPr>
            <w:tcW w:w="252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52BB420" w14:textId="77777777" w:rsidR="00FF78D0" w:rsidRPr="00EA759C" w:rsidRDefault="00FF78D0" w:rsidP="00FF78D0">
            <w:pPr>
              <w:jc w:val="left"/>
              <w:rPr>
                <w:sz w:val="20"/>
                <w:szCs w:val="20"/>
              </w:rPr>
            </w:pPr>
            <w:r w:rsidRPr="00EA759C">
              <w:rPr>
                <w:sz w:val="20"/>
                <w:szCs w:val="20"/>
              </w:rPr>
              <w:t>Gestion du compte</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A9F622" w14:textId="77777777" w:rsidR="00FF78D0" w:rsidRPr="00EA759C" w:rsidRDefault="00FF78D0" w:rsidP="00FF78D0">
            <w:pPr>
              <w:jc w:val="left"/>
              <w:rPr>
                <w:sz w:val="20"/>
                <w:szCs w:val="20"/>
              </w:rPr>
            </w:pPr>
          </w:p>
        </w:tc>
        <w:tc>
          <w:tcPr>
            <w:tcW w:w="13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544D45" w14:textId="77777777" w:rsidR="00FF78D0" w:rsidRPr="00EA759C" w:rsidRDefault="00FF78D0" w:rsidP="00FF78D0">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251E85" w14:textId="77777777" w:rsidR="00FF78D0" w:rsidRPr="00EA759C" w:rsidRDefault="00FF78D0" w:rsidP="00FF78D0">
            <w:pPr>
              <w:jc w:val="left"/>
              <w:rPr>
                <w:sz w:val="20"/>
                <w:szCs w:val="20"/>
              </w:rPr>
            </w:pPr>
          </w:p>
        </w:tc>
      </w:tr>
      <w:tr w:rsidR="00FF78D0" w:rsidRPr="00EA759C" w14:paraId="5460F454"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0E3A961E" w14:textId="4CA5E2C7" w:rsidR="00FF78D0" w:rsidRPr="00EA759C" w:rsidRDefault="00076681" w:rsidP="00FF78D0">
            <w:pPr>
              <w:jc w:val="center"/>
              <w:rPr>
                <w:sz w:val="18"/>
                <w:szCs w:val="18"/>
              </w:rPr>
            </w:pPr>
            <w:r>
              <w:rPr>
                <w:sz w:val="18"/>
                <w:szCs w:val="18"/>
              </w:rPr>
              <w:t>F-3.2.4</w:t>
            </w:r>
          </w:p>
        </w:tc>
        <w:tc>
          <w:tcPr>
            <w:tcW w:w="2521" w:type="dxa"/>
            <w:tcBorders>
              <w:top w:val="single" w:sz="4" w:space="0" w:color="auto"/>
              <w:left w:val="single" w:sz="4" w:space="0" w:color="auto"/>
              <w:bottom w:val="single" w:sz="4" w:space="0" w:color="auto"/>
              <w:right w:val="single" w:sz="4" w:space="0" w:color="auto"/>
            </w:tcBorders>
          </w:tcPr>
          <w:p w14:paraId="789DBDA2" w14:textId="77777777" w:rsidR="00FF78D0" w:rsidRPr="00EA759C" w:rsidRDefault="00FF78D0" w:rsidP="00FF78D0">
            <w:pPr>
              <w:jc w:val="left"/>
              <w:rPr>
                <w:sz w:val="18"/>
                <w:szCs w:val="18"/>
              </w:rPr>
            </w:pPr>
            <w:r w:rsidRPr="00EA759C">
              <w:rPr>
                <w:sz w:val="18"/>
                <w:szCs w:val="18"/>
              </w:rPr>
              <w:t>Consulter les partitions favorites</w:t>
            </w:r>
            <w:r>
              <w:rPr>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680EDA8" w14:textId="25402851"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2B2A1EF9" w14:textId="5C9F2346"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09F3013D" w14:textId="4C9BF30F"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7C812BDE" w14:textId="77777777" w:rsidR="00FF78D0" w:rsidRDefault="00D0071C" w:rsidP="00FF78D0">
            <w:pPr>
              <w:jc w:val="left"/>
              <w:rPr>
                <w:sz w:val="18"/>
                <w:szCs w:val="18"/>
              </w:rPr>
            </w:pPr>
            <w:sdt>
              <w:sdtPr>
                <w:rPr>
                  <w:sz w:val="18"/>
                  <w:szCs w:val="18"/>
                </w:rPr>
                <w:id w:val="1256558735"/>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706527450"/>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4A833F47" w14:textId="5670E3BC" w:rsidR="00FF78D0" w:rsidRPr="00EA759C" w:rsidRDefault="00D0071C" w:rsidP="00FF78D0">
            <w:pPr>
              <w:rPr>
                <w:sz w:val="18"/>
                <w:szCs w:val="18"/>
              </w:rPr>
            </w:pPr>
            <w:sdt>
              <w:sdtPr>
                <w:rPr>
                  <w:sz w:val="18"/>
                  <w:szCs w:val="18"/>
                </w:rPr>
                <w:id w:val="-1002811157"/>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1412778939"/>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281F5086" w14:textId="35C47DAB" w:rsidR="00FF78D0" w:rsidRPr="00EA759C" w:rsidRDefault="00FF78D0" w:rsidP="00FF78D0">
            <w:pPr>
              <w:rPr>
                <w:sz w:val="18"/>
                <w:szCs w:val="18"/>
              </w:rPr>
            </w:pPr>
          </w:p>
        </w:tc>
      </w:tr>
      <w:tr w:rsidR="00FF78D0" w:rsidRPr="00EA759C" w14:paraId="7BAE108E"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268A1794" w14:textId="7722CAFD" w:rsidR="00FF78D0" w:rsidRPr="00EA759C" w:rsidRDefault="00076681" w:rsidP="00FF78D0">
            <w:pPr>
              <w:jc w:val="center"/>
              <w:rPr>
                <w:sz w:val="18"/>
                <w:szCs w:val="18"/>
              </w:rPr>
            </w:pPr>
            <w:r>
              <w:rPr>
                <w:sz w:val="18"/>
                <w:szCs w:val="18"/>
              </w:rPr>
              <w:t>F-3.2.5</w:t>
            </w:r>
          </w:p>
        </w:tc>
        <w:tc>
          <w:tcPr>
            <w:tcW w:w="2521" w:type="dxa"/>
            <w:tcBorders>
              <w:top w:val="single" w:sz="4" w:space="0" w:color="auto"/>
              <w:left w:val="single" w:sz="4" w:space="0" w:color="auto"/>
              <w:bottom w:val="single" w:sz="4" w:space="0" w:color="auto"/>
              <w:right w:val="single" w:sz="4" w:space="0" w:color="auto"/>
            </w:tcBorders>
          </w:tcPr>
          <w:p w14:paraId="1AB7532C" w14:textId="77777777" w:rsidR="00FF78D0" w:rsidRPr="00EA759C" w:rsidRDefault="00FF78D0" w:rsidP="00FF78D0">
            <w:pPr>
              <w:jc w:val="left"/>
              <w:rPr>
                <w:sz w:val="18"/>
                <w:szCs w:val="18"/>
              </w:rPr>
            </w:pPr>
            <w:r>
              <w:rPr>
                <w:sz w:val="18"/>
                <w:szCs w:val="18"/>
              </w:rPr>
              <w:t>Ajouter une partition</w:t>
            </w:r>
            <w:r w:rsidRPr="00EA759C">
              <w:rPr>
                <w:sz w:val="18"/>
                <w:szCs w:val="18"/>
              </w:rPr>
              <w:t xml:space="preserve"> à la liste des favoris.</w:t>
            </w:r>
          </w:p>
        </w:tc>
        <w:tc>
          <w:tcPr>
            <w:tcW w:w="1418" w:type="dxa"/>
            <w:tcBorders>
              <w:top w:val="single" w:sz="4" w:space="0" w:color="auto"/>
              <w:left w:val="single" w:sz="4" w:space="0" w:color="auto"/>
              <w:bottom w:val="single" w:sz="4" w:space="0" w:color="auto"/>
              <w:right w:val="single" w:sz="4" w:space="0" w:color="auto"/>
            </w:tcBorders>
          </w:tcPr>
          <w:p w14:paraId="05FE80A0" w14:textId="090AE33D"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0F99321A" w14:textId="7947B493"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0323B6DD" w14:textId="6AB7F4B7"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47453F64" w14:textId="77777777" w:rsidR="00FF78D0" w:rsidRDefault="00D0071C" w:rsidP="00FF78D0">
            <w:pPr>
              <w:jc w:val="left"/>
              <w:rPr>
                <w:sz w:val="18"/>
                <w:szCs w:val="18"/>
              </w:rPr>
            </w:pPr>
            <w:sdt>
              <w:sdtPr>
                <w:rPr>
                  <w:sz w:val="18"/>
                  <w:szCs w:val="18"/>
                </w:rPr>
                <w:id w:val="442426026"/>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253368602"/>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0C2ADE3B" w14:textId="469DB053" w:rsidR="00FF78D0" w:rsidRPr="00EA759C" w:rsidRDefault="00D0071C" w:rsidP="00FF78D0">
            <w:pPr>
              <w:rPr>
                <w:sz w:val="18"/>
                <w:szCs w:val="18"/>
              </w:rPr>
            </w:pPr>
            <w:sdt>
              <w:sdtPr>
                <w:rPr>
                  <w:sz w:val="18"/>
                  <w:szCs w:val="18"/>
                </w:rPr>
                <w:id w:val="1620413240"/>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1011495183"/>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639C3BC6" w14:textId="00511487" w:rsidR="00FF78D0" w:rsidRPr="00EA759C" w:rsidRDefault="00FF78D0" w:rsidP="00FF78D0">
            <w:pPr>
              <w:rPr>
                <w:sz w:val="18"/>
                <w:szCs w:val="18"/>
              </w:rPr>
            </w:pPr>
          </w:p>
        </w:tc>
      </w:tr>
      <w:tr w:rsidR="00FF78D0" w:rsidRPr="00EA759C" w14:paraId="2FB50B63"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3C3659CE" w14:textId="0C51286D" w:rsidR="00FF78D0" w:rsidRPr="00EA759C" w:rsidRDefault="00076681" w:rsidP="00FF78D0">
            <w:pPr>
              <w:jc w:val="center"/>
              <w:rPr>
                <w:sz w:val="18"/>
                <w:szCs w:val="18"/>
              </w:rPr>
            </w:pPr>
            <w:r>
              <w:rPr>
                <w:sz w:val="18"/>
                <w:szCs w:val="18"/>
              </w:rPr>
              <w:t>F-3.2.7</w:t>
            </w:r>
          </w:p>
        </w:tc>
        <w:tc>
          <w:tcPr>
            <w:tcW w:w="2521" w:type="dxa"/>
            <w:tcBorders>
              <w:top w:val="single" w:sz="4" w:space="0" w:color="auto"/>
              <w:left w:val="single" w:sz="4" w:space="0" w:color="auto"/>
              <w:bottom w:val="single" w:sz="4" w:space="0" w:color="auto"/>
              <w:right w:val="single" w:sz="4" w:space="0" w:color="auto"/>
            </w:tcBorders>
          </w:tcPr>
          <w:p w14:paraId="0C1FFCD2" w14:textId="77777777" w:rsidR="00FF78D0" w:rsidRPr="00EA759C" w:rsidRDefault="00FF78D0" w:rsidP="00FF78D0">
            <w:pPr>
              <w:jc w:val="left"/>
              <w:rPr>
                <w:sz w:val="18"/>
                <w:szCs w:val="18"/>
              </w:rPr>
            </w:pPr>
            <w:r>
              <w:rPr>
                <w:sz w:val="18"/>
                <w:szCs w:val="18"/>
              </w:rPr>
              <w:t>Supprimer une partition</w:t>
            </w:r>
            <w:r w:rsidRPr="00EA759C">
              <w:rPr>
                <w:sz w:val="18"/>
                <w:szCs w:val="18"/>
              </w:rPr>
              <w:t xml:space="preserve"> de la liste des favoris.</w:t>
            </w:r>
          </w:p>
        </w:tc>
        <w:tc>
          <w:tcPr>
            <w:tcW w:w="1418" w:type="dxa"/>
            <w:tcBorders>
              <w:top w:val="single" w:sz="4" w:space="0" w:color="auto"/>
              <w:left w:val="single" w:sz="4" w:space="0" w:color="auto"/>
              <w:bottom w:val="single" w:sz="4" w:space="0" w:color="auto"/>
              <w:right w:val="single" w:sz="4" w:space="0" w:color="auto"/>
            </w:tcBorders>
          </w:tcPr>
          <w:p w14:paraId="4232B49E" w14:textId="2CF27586"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2E47F14F" w14:textId="5BF0D9EF"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19012A5C" w14:textId="4F11741D"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1B0B098F" w14:textId="77777777" w:rsidR="00FF78D0" w:rsidRDefault="00D0071C" w:rsidP="00FF78D0">
            <w:pPr>
              <w:jc w:val="left"/>
              <w:rPr>
                <w:sz w:val="18"/>
                <w:szCs w:val="18"/>
              </w:rPr>
            </w:pPr>
            <w:sdt>
              <w:sdtPr>
                <w:rPr>
                  <w:sz w:val="18"/>
                  <w:szCs w:val="18"/>
                </w:rPr>
                <w:id w:val="895473554"/>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1421672103"/>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5CC2C9E9" w14:textId="117A6800" w:rsidR="00FF78D0" w:rsidRPr="00EA759C" w:rsidRDefault="00D0071C" w:rsidP="00FF78D0">
            <w:pPr>
              <w:rPr>
                <w:sz w:val="18"/>
                <w:szCs w:val="18"/>
              </w:rPr>
            </w:pPr>
            <w:sdt>
              <w:sdtPr>
                <w:rPr>
                  <w:sz w:val="18"/>
                  <w:szCs w:val="18"/>
                </w:rPr>
                <w:id w:val="-993796491"/>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1426646439"/>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37C8DC37" w14:textId="6EF19FA0" w:rsidR="00FF78D0" w:rsidRPr="00EA759C" w:rsidRDefault="00FF78D0" w:rsidP="00FF78D0">
            <w:pPr>
              <w:rPr>
                <w:sz w:val="18"/>
                <w:szCs w:val="18"/>
              </w:rPr>
            </w:pPr>
          </w:p>
        </w:tc>
      </w:tr>
      <w:tr w:rsidR="00FF78D0" w:rsidRPr="00EA759C" w14:paraId="6C0A6709" w14:textId="77777777" w:rsidTr="009A3D04">
        <w:trPr>
          <w:trHeight w:val="227"/>
        </w:trPr>
        <w:tc>
          <w:tcPr>
            <w:tcW w:w="9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61DB612" w14:textId="30947E13" w:rsidR="00FF78D0" w:rsidRPr="00EA759C" w:rsidRDefault="00076681" w:rsidP="00FF78D0">
            <w:pPr>
              <w:jc w:val="center"/>
              <w:rPr>
                <w:sz w:val="20"/>
                <w:szCs w:val="20"/>
              </w:rPr>
            </w:pPr>
            <w:r>
              <w:rPr>
                <w:sz w:val="20"/>
                <w:szCs w:val="20"/>
              </w:rPr>
              <w:t>F-3.3</w:t>
            </w:r>
          </w:p>
        </w:tc>
        <w:tc>
          <w:tcPr>
            <w:tcW w:w="252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CDEBF81" w14:textId="77777777" w:rsidR="00FF78D0" w:rsidRPr="00EA759C" w:rsidRDefault="00FF78D0" w:rsidP="00FF78D0">
            <w:pPr>
              <w:jc w:val="left"/>
              <w:rPr>
                <w:sz w:val="20"/>
                <w:szCs w:val="20"/>
              </w:rPr>
            </w:pPr>
            <w:r w:rsidRPr="00EA759C">
              <w:rPr>
                <w:sz w:val="20"/>
                <w:szCs w:val="20"/>
              </w:rPr>
              <w:t>Accès à la communauté</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65B884" w14:textId="77777777" w:rsidR="00FF78D0" w:rsidRPr="00EA759C" w:rsidRDefault="00FF78D0" w:rsidP="00FF78D0">
            <w:pPr>
              <w:jc w:val="left"/>
              <w:rPr>
                <w:sz w:val="20"/>
                <w:szCs w:val="20"/>
              </w:rPr>
            </w:pPr>
          </w:p>
        </w:tc>
        <w:tc>
          <w:tcPr>
            <w:tcW w:w="13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1647526" w14:textId="77777777" w:rsidR="00FF78D0" w:rsidRPr="00EA759C" w:rsidRDefault="00FF78D0" w:rsidP="00FF78D0">
            <w:pPr>
              <w:jc w:val="center"/>
              <w:rPr>
                <w:sz w:val="20"/>
                <w:szCs w:val="20"/>
              </w:rPr>
            </w:pPr>
          </w:p>
        </w:tc>
        <w:tc>
          <w:tcPr>
            <w:tcW w:w="31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EEFA6F" w14:textId="77777777" w:rsidR="00FF78D0" w:rsidRPr="00EA759C" w:rsidRDefault="00FF78D0" w:rsidP="00FF78D0">
            <w:pPr>
              <w:jc w:val="left"/>
              <w:rPr>
                <w:sz w:val="20"/>
                <w:szCs w:val="20"/>
              </w:rPr>
            </w:pPr>
          </w:p>
        </w:tc>
      </w:tr>
      <w:tr w:rsidR="00F60564" w:rsidRPr="00EA759C" w14:paraId="087E3E99" w14:textId="77777777" w:rsidTr="00F60564">
        <w:trPr>
          <w:trHeight w:val="737"/>
        </w:trPr>
        <w:tc>
          <w:tcPr>
            <w:tcW w:w="989" w:type="dxa"/>
            <w:tcBorders>
              <w:top w:val="single" w:sz="4" w:space="0" w:color="auto"/>
              <w:left w:val="single" w:sz="4" w:space="0" w:color="auto"/>
              <w:bottom w:val="single" w:sz="4" w:space="0" w:color="auto"/>
              <w:right w:val="single" w:sz="4" w:space="0" w:color="auto"/>
            </w:tcBorders>
            <w:shd w:val="clear" w:color="auto" w:fill="auto"/>
          </w:tcPr>
          <w:p w14:paraId="35D6487D" w14:textId="36787E30" w:rsidR="00F60564" w:rsidRPr="00EA759C" w:rsidRDefault="00F60564" w:rsidP="00F60564">
            <w:pPr>
              <w:jc w:val="center"/>
              <w:rPr>
                <w:sz w:val="20"/>
                <w:szCs w:val="20"/>
              </w:rPr>
            </w:pPr>
            <w:r>
              <w:rPr>
                <w:sz w:val="18"/>
                <w:szCs w:val="18"/>
              </w:rPr>
              <w:t>F-3.3.1</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8A7B275" w14:textId="4600370D" w:rsidR="00F60564" w:rsidRPr="00EA759C" w:rsidRDefault="00F60564" w:rsidP="00F60564">
            <w:pPr>
              <w:jc w:val="left"/>
              <w:rPr>
                <w:sz w:val="20"/>
                <w:szCs w:val="20"/>
              </w:rPr>
            </w:pPr>
            <w:r>
              <w:rPr>
                <w:sz w:val="18"/>
                <w:szCs w:val="18"/>
              </w:rPr>
              <w:t>Rechercher</w:t>
            </w:r>
            <w:r w:rsidRPr="00EA759C">
              <w:rPr>
                <w:sz w:val="18"/>
                <w:szCs w:val="18"/>
              </w:rPr>
              <w:t xml:space="preserve"> une partition.</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97A6E09" w14:textId="77777777" w:rsidR="00F60564" w:rsidRPr="00EA759C" w:rsidRDefault="00F60564" w:rsidP="00F60564">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08DC1F5F" w14:textId="77777777" w:rsidR="00F60564" w:rsidRPr="00EA759C" w:rsidRDefault="00F60564" w:rsidP="00F60564">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5476248B" w14:textId="7FAC39A7" w:rsidR="00F60564" w:rsidRPr="00EA759C" w:rsidRDefault="00F60564" w:rsidP="00F60564">
            <w:pPr>
              <w:jc w:val="left"/>
              <w:rPr>
                <w:sz w:val="20"/>
                <w:szCs w:val="20"/>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shd w:val="clear" w:color="auto" w:fill="auto"/>
          </w:tcPr>
          <w:p w14:paraId="0D2CBA13" w14:textId="77777777" w:rsidR="00F60564" w:rsidRDefault="00D0071C" w:rsidP="00F60564">
            <w:pPr>
              <w:jc w:val="left"/>
              <w:rPr>
                <w:sz w:val="18"/>
                <w:szCs w:val="18"/>
              </w:rPr>
            </w:pPr>
            <w:sdt>
              <w:sdtPr>
                <w:rPr>
                  <w:sz w:val="18"/>
                  <w:szCs w:val="18"/>
                </w:rPr>
                <w:id w:val="-924652163"/>
                <w14:checkbox>
                  <w14:checked w14:val="0"/>
                  <w14:checkedState w14:val="2612" w14:font="MS Gothic"/>
                  <w14:uncheckedState w14:val="2610" w14:font="MS Gothic"/>
                </w14:checkbox>
              </w:sdtPr>
              <w:sdtEndPr/>
              <w:sdtContent>
                <w:r w:rsidR="00F60564" w:rsidRPr="00EA759C">
                  <w:rPr>
                    <w:rFonts w:ascii="MS Gothic" w:eastAsia="MS Gothic" w:hAnsi="MS Gothic"/>
                    <w:sz w:val="18"/>
                    <w:szCs w:val="18"/>
                  </w:rPr>
                  <w:t>☐</w:t>
                </w:r>
              </w:sdtContent>
            </w:sdt>
            <w:r w:rsidR="00F60564">
              <w:rPr>
                <w:sz w:val="18"/>
                <w:szCs w:val="18"/>
              </w:rPr>
              <w:t xml:space="preserve"> OK     </w:t>
            </w:r>
            <w:sdt>
              <w:sdtPr>
                <w:rPr>
                  <w:sz w:val="18"/>
                  <w:szCs w:val="18"/>
                </w:rPr>
                <w:id w:val="839970483"/>
                <w14:checkbox>
                  <w14:checked w14:val="0"/>
                  <w14:checkedState w14:val="2612" w14:font="MS Gothic"/>
                  <w14:uncheckedState w14:val="2610" w14:font="MS Gothic"/>
                </w14:checkbox>
              </w:sdtPr>
              <w:sdtEndPr/>
              <w:sdtContent>
                <w:r w:rsidR="00F60564">
                  <w:rPr>
                    <w:rFonts w:ascii="MS Gothic" w:eastAsia="MS Gothic" w:hAnsi="MS Gothic" w:hint="eastAsia"/>
                    <w:sz w:val="18"/>
                    <w:szCs w:val="18"/>
                  </w:rPr>
                  <w:t>☐</w:t>
                </w:r>
              </w:sdtContent>
            </w:sdt>
            <w:r w:rsidR="00F60564" w:rsidRPr="00EA759C">
              <w:rPr>
                <w:sz w:val="18"/>
                <w:szCs w:val="18"/>
              </w:rPr>
              <w:t xml:space="preserve"> </w:t>
            </w:r>
            <w:r w:rsidR="00F60564">
              <w:rPr>
                <w:sz w:val="18"/>
                <w:szCs w:val="18"/>
              </w:rPr>
              <w:t>KO</w:t>
            </w:r>
          </w:p>
          <w:p w14:paraId="5364D404" w14:textId="07EB2EDE" w:rsidR="00F60564" w:rsidRPr="00EA759C" w:rsidRDefault="00D0071C" w:rsidP="00F60564">
            <w:pPr>
              <w:jc w:val="center"/>
              <w:rPr>
                <w:sz w:val="20"/>
                <w:szCs w:val="20"/>
              </w:rPr>
            </w:pPr>
            <w:sdt>
              <w:sdtPr>
                <w:rPr>
                  <w:sz w:val="18"/>
                  <w:szCs w:val="18"/>
                </w:rPr>
                <w:id w:val="-1236620957"/>
                <w14:checkbox>
                  <w14:checked w14:val="0"/>
                  <w14:checkedState w14:val="2612" w14:font="MS Gothic"/>
                  <w14:uncheckedState w14:val="2610" w14:font="MS Gothic"/>
                </w14:checkbox>
              </w:sdtPr>
              <w:sdtEndPr/>
              <w:sdtContent>
                <w:r w:rsidR="00F60564">
                  <w:rPr>
                    <w:rFonts w:ascii="MS Gothic" w:eastAsia="MS Gothic" w:hAnsi="MS Gothic" w:hint="eastAsia"/>
                    <w:sz w:val="18"/>
                    <w:szCs w:val="18"/>
                  </w:rPr>
                  <w:t>☐</w:t>
                </w:r>
              </w:sdtContent>
            </w:sdt>
            <w:r w:rsidR="00F60564">
              <w:rPr>
                <w:sz w:val="18"/>
                <w:szCs w:val="18"/>
              </w:rPr>
              <w:t xml:space="preserve"> NT     </w:t>
            </w:r>
            <w:sdt>
              <w:sdtPr>
                <w:rPr>
                  <w:sz w:val="18"/>
                  <w:szCs w:val="18"/>
                </w:rPr>
                <w:id w:val="-1825584309"/>
                <w14:checkbox>
                  <w14:checked w14:val="0"/>
                  <w14:checkedState w14:val="2612" w14:font="MS Gothic"/>
                  <w14:uncheckedState w14:val="2610" w14:font="MS Gothic"/>
                </w14:checkbox>
              </w:sdtPr>
              <w:sdtEndPr/>
              <w:sdtContent>
                <w:r w:rsidR="00F60564">
                  <w:rPr>
                    <w:rFonts w:ascii="MS Gothic" w:eastAsia="MS Gothic" w:hAnsi="MS Gothic" w:hint="eastAsia"/>
                    <w:sz w:val="18"/>
                    <w:szCs w:val="18"/>
                  </w:rPr>
                  <w:t>☐</w:t>
                </w:r>
              </w:sdtContent>
            </w:sdt>
            <w:r w:rsidR="00F60564" w:rsidRPr="00EA759C">
              <w:rPr>
                <w:sz w:val="18"/>
                <w:szCs w:val="18"/>
              </w:rPr>
              <w:t xml:space="preserve"> </w:t>
            </w:r>
            <w:r w:rsidR="00F60564">
              <w:rPr>
                <w:sz w:val="18"/>
                <w:szCs w:val="18"/>
              </w:rPr>
              <w:t>NA</w:t>
            </w:r>
          </w:p>
        </w:tc>
        <w:tc>
          <w:tcPr>
            <w:tcW w:w="3155" w:type="dxa"/>
            <w:tcBorders>
              <w:top w:val="single" w:sz="4" w:space="0" w:color="auto"/>
              <w:left w:val="single" w:sz="4" w:space="0" w:color="auto"/>
              <w:bottom w:val="single" w:sz="4" w:space="0" w:color="auto"/>
              <w:right w:val="single" w:sz="4" w:space="0" w:color="auto"/>
            </w:tcBorders>
            <w:shd w:val="clear" w:color="auto" w:fill="auto"/>
          </w:tcPr>
          <w:p w14:paraId="5E269064" w14:textId="77777777" w:rsidR="00F60564" w:rsidRPr="00EA759C" w:rsidRDefault="00F60564" w:rsidP="00F60564">
            <w:pPr>
              <w:jc w:val="left"/>
              <w:rPr>
                <w:sz w:val="20"/>
                <w:szCs w:val="20"/>
              </w:rPr>
            </w:pPr>
          </w:p>
        </w:tc>
      </w:tr>
      <w:tr w:rsidR="00FF78D0" w:rsidRPr="00EA759C" w14:paraId="4EB689F0" w14:textId="77777777" w:rsidTr="00FF78D0">
        <w:trPr>
          <w:trHeight w:val="737"/>
        </w:trPr>
        <w:tc>
          <w:tcPr>
            <w:tcW w:w="989" w:type="dxa"/>
            <w:tcBorders>
              <w:top w:val="single" w:sz="4" w:space="0" w:color="auto"/>
              <w:left w:val="single" w:sz="4" w:space="0" w:color="auto"/>
              <w:bottom w:val="single" w:sz="4" w:space="0" w:color="auto"/>
              <w:right w:val="single" w:sz="4" w:space="0" w:color="auto"/>
            </w:tcBorders>
          </w:tcPr>
          <w:p w14:paraId="140AFD3D" w14:textId="77777777" w:rsidR="00FF78D0" w:rsidRPr="00EA759C" w:rsidRDefault="00FF78D0" w:rsidP="00FF78D0">
            <w:pPr>
              <w:jc w:val="center"/>
              <w:rPr>
                <w:sz w:val="18"/>
                <w:szCs w:val="18"/>
              </w:rPr>
            </w:pPr>
            <w:r w:rsidRPr="00EA759C">
              <w:rPr>
                <w:sz w:val="18"/>
                <w:szCs w:val="18"/>
              </w:rPr>
              <w:t>F-3.3.3.</w:t>
            </w:r>
          </w:p>
        </w:tc>
        <w:tc>
          <w:tcPr>
            <w:tcW w:w="2521" w:type="dxa"/>
            <w:tcBorders>
              <w:top w:val="single" w:sz="4" w:space="0" w:color="auto"/>
              <w:left w:val="single" w:sz="4" w:space="0" w:color="auto"/>
              <w:bottom w:val="single" w:sz="4" w:space="0" w:color="auto"/>
              <w:right w:val="single" w:sz="4" w:space="0" w:color="auto"/>
            </w:tcBorders>
          </w:tcPr>
          <w:p w14:paraId="04A1C177" w14:textId="77777777" w:rsidR="00FF78D0" w:rsidRPr="00EA759C" w:rsidRDefault="00FF78D0" w:rsidP="00FF78D0">
            <w:pPr>
              <w:jc w:val="left"/>
              <w:rPr>
                <w:sz w:val="18"/>
                <w:szCs w:val="18"/>
              </w:rPr>
            </w:pPr>
            <w:r w:rsidRPr="00EA759C">
              <w:rPr>
                <w:sz w:val="18"/>
                <w:szCs w:val="18"/>
              </w:rPr>
              <w:t>Consulter une partition.</w:t>
            </w:r>
          </w:p>
        </w:tc>
        <w:tc>
          <w:tcPr>
            <w:tcW w:w="1418" w:type="dxa"/>
            <w:tcBorders>
              <w:top w:val="single" w:sz="4" w:space="0" w:color="auto"/>
              <w:left w:val="single" w:sz="4" w:space="0" w:color="auto"/>
              <w:bottom w:val="single" w:sz="4" w:space="0" w:color="auto"/>
              <w:right w:val="single" w:sz="4" w:space="0" w:color="auto"/>
            </w:tcBorders>
          </w:tcPr>
          <w:p w14:paraId="4C879D77" w14:textId="01B9D4A4"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Android</w:t>
            </w:r>
          </w:p>
          <w:p w14:paraId="09B0B0A8" w14:textId="1DDA36B6"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iPhone</w:t>
            </w:r>
          </w:p>
          <w:p w14:paraId="5A75C903" w14:textId="514057BA" w:rsidR="00FF78D0" w:rsidRPr="00EA759C" w:rsidRDefault="00FF78D0" w:rsidP="00FF78D0">
            <w:pPr>
              <w:jc w:val="left"/>
              <w:rPr>
                <w:sz w:val="18"/>
                <w:szCs w:val="18"/>
              </w:rPr>
            </w:pPr>
            <w:r w:rsidRPr="00EA759C">
              <w:rPr>
                <w:rFonts w:ascii="MS Gothic" w:eastAsia="MS Gothic" w:hAnsi="MS Gothic"/>
                <w:sz w:val="18"/>
                <w:szCs w:val="18"/>
              </w:rPr>
              <w:t>☐</w:t>
            </w:r>
            <w:r w:rsidRPr="00EA759C">
              <w:rPr>
                <w:sz w:val="18"/>
                <w:szCs w:val="18"/>
              </w:rPr>
              <w:t xml:space="preserve"> Win. Phone</w:t>
            </w:r>
          </w:p>
        </w:tc>
        <w:tc>
          <w:tcPr>
            <w:tcW w:w="1304" w:type="dxa"/>
            <w:tcBorders>
              <w:top w:val="single" w:sz="4" w:space="0" w:color="auto"/>
              <w:left w:val="single" w:sz="4" w:space="0" w:color="auto"/>
              <w:bottom w:val="single" w:sz="4" w:space="0" w:color="auto"/>
              <w:right w:val="single" w:sz="4" w:space="0" w:color="auto"/>
            </w:tcBorders>
          </w:tcPr>
          <w:p w14:paraId="15AD5A68" w14:textId="77777777" w:rsidR="00FF78D0" w:rsidRDefault="00D0071C" w:rsidP="00FF78D0">
            <w:pPr>
              <w:jc w:val="left"/>
              <w:rPr>
                <w:sz w:val="18"/>
                <w:szCs w:val="18"/>
              </w:rPr>
            </w:pPr>
            <w:sdt>
              <w:sdtPr>
                <w:rPr>
                  <w:sz w:val="18"/>
                  <w:szCs w:val="18"/>
                </w:rPr>
                <w:id w:val="279768167"/>
                <w14:checkbox>
                  <w14:checked w14:val="0"/>
                  <w14:checkedState w14:val="2612" w14:font="MS Gothic"/>
                  <w14:uncheckedState w14:val="2610" w14:font="MS Gothic"/>
                </w14:checkbox>
              </w:sdtPr>
              <w:sdtEndPr/>
              <w:sdtContent>
                <w:r w:rsidR="00FF78D0" w:rsidRPr="00EA759C">
                  <w:rPr>
                    <w:rFonts w:ascii="MS Gothic" w:eastAsia="MS Gothic" w:hAnsi="MS Gothic"/>
                    <w:sz w:val="18"/>
                    <w:szCs w:val="18"/>
                  </w:rPr>
                  <w:t>☐</w:t>
                </w:r>
              </w:sdtContent>
            </w:sdt>
            <w:r w:rsidR="00FF78D0">
              <w:rPr>
                <w:sz w:val="18"/>
                <w:szCs w:val="18"/>
              </w:rPr>
              <w:t xml:space="preserve"> OK     </w:t>
            </w:r>
            <w:sdt>
              <w:sdtPr>
                <w:rPr>
                  <w:sz w:val="18"/>
                  <w:szCs w:val="18"/>
                </w:rPr>
                <w:id w:val="-1924709426"/>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KO</w:t>
            </w:r>
          </w:p>
          <w:p w14:paraId="73AD69D4" w14:textId="6680423F" w:rsidR="00FF78D0" w:rsidRPr="00EA759C" w:rsidRDefault="00D0071C" w:rsidP="00FF78D0">
            <w:pPr>
              <w:rPr>
                <w:sz w:val="18"/>
                <w:szCs w:val="18"/>
              </w:rPr>
            </w:pPr>
            <w:sdt>
              <w:sdtPr>
                <w:rPr>
                  <w:sz w:val="18"/>
                  <w:szCs w:val="18"/>
                </w:rPr>
                <w:id w:val="-1888017821"/>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Pr>
                <w:sz w:val="18"/>
                <w:szCs w:val="18"/>
              </w:rPr>
              <w:t xml:space="preserve"> NT     </w:t>
            </w:r>
            <w:sdt>
              <w:sdtPr>
                <w:rPr>
                  <w:sz w:val="18"/>
                  <w:szCs w:val="18"/>
                </w:rPr>
                <w:id w:val="1986661335"/>
                <w14:checkbox>
                  <w14:checked w14:val="0"/>
                  <w14:checkedState w14:val="2612" w14:font="MS Gothic"/>
                  <w14:uncheckedState w14:val="2610" w14:font="MS Gothic"/>
                </w14:checkbox>
              </w:sdtPr>
              <w:sdtEndPr/>
              <w:sdtContent>
                <w:r w:rsidR="00FF78D0">
                  <w:rPr>
                    <w:rFonts w:ascii="MS Gothic" w:eastAsia="MS Gothic" w:hAnsi="MS Gothic" w:hint="eastAsia"/>
                    <w:sz w:val="18"/>
                    <w:szCs w:val="18"/>
                  </w:rPr>
                  <w:t>☐</w:t>
                </w:r>
              </w:sdtContent>
            </w:sdt>
            <w:r w:rsidR="00FF78D0" w:rsidRPr="00EA759C">
              <w:rPr>
                <w:sz w:val="18"/>
                <w:szCs w:val="18"/>
              </w:rPr>
              <w:t xml:space="preserve"> </w:t>
            </w:r>
            <w:r w:rsidR="00FF78D0">
              <w:rPr>
                <w:sz w:val="18"/>
                <w:szCs w:val="18"/>
              </w:rPr>
              <w:t>NA</w:t>
            </w:r>
          </w:p>
        </w:tc>
        <w:tc>
          <w:tcPr>
            <w:tcW w:w="3155" w:type="dxa"/>
            <w:tcBorders>
              <w:top w:val="single" w:sz="4" w:space="0" w:color="auto"/>
              <w:left w:val="single" w:sz="4" w:space="0" w:color="auto"/>
              <w:bottom w:val="single" w:sz="4" w:space="0" w:color="auto"/>
              <w:right w:val="single" w:sz="4" w:space="0" w:color="auto"/>
            </w:tcBorders>
          </w:tcPr>
          <w:p w14:paraId="5EC1DFE0" w14:textId="67FE7C33" w:rsidR="00FF78D0" w:rsidRPr="00EA759C" w:rsidRDefault="00FF78D0" w:rsidP="00FF78D0">
            <w:pPr>
              <w:rPr>
                <w:sz w:val="18"/>
                <w:szCs w:val="18"/>
              </w:rPr>
            </w:pPr>
          </w:p>
        </w:tc>
      </w:tr>
    </w:tbl>
    <w:p w14:paraId="3AE32FA4" w14:textId="77777777" w:rsidR="00FF78D0" w:rsidRDefault="00FF78D0" w:rsidP="00D10B8C"/>
    <w:p w14:paraId="4632C048" w14:textId="77777777" w:rsidR="00FF78D0" w:rsidRPr="00D10B8C" w:rsidRDefault="00FF78D0" w:rsidP="00EC37E2">
      <w:pPr>
        <w:jc w:val="left"/>
      </w:pPr>
    </w:p>
    <w:tbl>
      <w:tblPr>
        <w:tblStyle w:val="MusicSheetWriterTableHeadingRow"/>
        <w:tblW w:w="9351" w:type="dxa"/>
        <w:jc w:val="left"/>
        <w:tblLook w:val="04A0" w:firstRow="1" w:lastRow="0" w:firstColumn="1" w:lastColumn="0" w:noHBand="0" w:noVBand="1"/>
      </w:tblPr>
      <w:tblGrid>
        <w:gridCol w:w="840"/>
        <w:gridCol w:w="3233"/>
        <w:gridCol w:w="1992"/>
        <w:gridCol w:w="885"/>
        <w:gridCol w:w="2401"/>
      </w:tblGrid>
      <w:tr w:rsidR="00FA6429" w:rsidRPr="00EA759C" w14:paraId="763F1106" w14:textId="77777777" w:rsidTr="00FC785A">
        <w:trPr>
          <w:cnfStyle w:val="100000000000" w:firstRow="1" w:lastRow="0" w:firstColumn="0" w:lastColumn="0" w:oddVBand="0" w:evenVBand="0" w:oddHBand="0" w:evenHBand="0" w:firstRowFirstColumn="0" w:firstRowLastColumn="0" w:lastRowFirstColumn="0" w:lastRowLastColumn="0"/>
          <w:trHeight w:val="227"/>
          <w:jc w:val="left"/>
        </w:trPr>
        <w:tc>
          <w:tcPr>
            <w:tcW w:w="840" w:type="dxa"/>
          </w:tcPr>
          <w:p w14:paraId="333B57A0" w14:textId="77777777" w:rsidR="0053681D" w:rsidRPr="00EA759C" w:rsidRDefault="0053681D" w:rsidP="007F11E0">
            <w:r w:rsidRPr="00EA759C">
              <w:t>No.</w:t>
            </w:r>
          </w:p>
        </w:tc>
        <w:tc>
          <w:tcPr>
            <w:tcW w:w="3233" w:type="dxa"/>
          </w:tcPr>
          <w:p w14:paraId="069D5245" w14:textId="77777777" w:rsidR="0053681D" w:rsidRPr="00EA759C" w:rsidRDefault="0053681D" w:rsidP="007F11E0">
            <w:r w:rsidRPr="00EA759C">
              <w:t>Action</w:t>
            </w:r>
          </w:p>
        </w:tc>
        <w:tc>
          <w:tcPr>
            <w:tcW w:w="1992" w:type="dxa"/>
          </w:tcPr>
          <w:p w14:paraId="5C69DCEF" w14:textId="77777777" w:rsidR="0053681D" w:rsidRPr="00EA759C" w:rsidRDefault="007C5455" w:rsidP="007F11E0">
            <w:r w:rsidRPr="00EA759C">
              <w:t xml:space="preserve">No. </w:t>
            </w:r>
            <w:r w:rsidR="0053681D" w:rsidRPr="00EA759C">
              <w:t xml:space="preserve">Fonction </w:t>
            </w:r>
          </w:p>
        </w:tc>
        <w:tc>
          <w:tcPr>
            <w:tcW w:w="885" w:type="dxa"/>
          </w:tcPr>
          <w:p w14:paraId="644D9BAE" w14:textId="77777777" w:rsidR="0053681D" w:rsidRPr="00EA759C" w:rsidRDefault="0053681D" w:rsidP="007F11E0">
            <w:r w:rsidRPr="00EA759C">
              <w:t>Sujet</w:t>
            </w:r>
          </w:p>
        </w:tc>
        <w:tc>
          <w:tcPr>
            <w:tcW w:w="2401" w:type="dxa"/>
          </w:tcPr>
          <w:p w14:paraId="105A60C5" w14:textId="77777777" w:rsidR="0053681D" w:rsidRPr="00EA759C" w:rsidRDefault="0053681D" w:rsidP="007F11E0">
            <w:r w:rsidRPr="00EA759C">
              <w:t>Commentaire</w:t>
            </w:r>
          </w:p>
        </w:tc>
      </w:tr>
      <w:tr w:rsidR="00662015" w:rsidRPr="00EA759C" w14:paraId="6AAE81D6" w14:textId="77777777" w:rsidTr="00FC785A">
        <w:trPr>
          <w:trHeight w:val="112"/>
          <w:jc w:val="left"/>
        </w:trPr>
        <w:tc>
          <w:tcPr>
            <w:tcW w:w="840" w:type="dxa"/>
          </w:tcPr>
          <w:p w14:paraId="51E51035" w14:textId="1A647874" w:rsidR="00662015" w:rsidRPr="00EA759C" w:rsidRDefault="00C6744D" w:rsidP="00662015">
            <w:pPr>
              <w:rPr>
                <w:sz w:val="18"/>
              </w:rPr>
            </w:pPr>
            <w:r>
              <w:rPr>
                <w:sz w:val="18"/>
              </w:rPr>
              <w:t>A-2.028</w:t>
            </w:r>
          </w:p>
        </w:tc>
        <w:tc>
          <w:tcPr>
            <w:tcW w:w="3233" w:type="dxa"/>
          </w:tcPr>
          <w:p w14:paraId="5BABABA7" w14:textId="77777777" w:rsidR="00662015" w:rsidRPr="00EA759C" w:rsidRDefault="00662015" w:rsidP="00662015">
            <w:pPr>
              <w:jc w:val="left"/>
              <w:rPr>
                <w:sz w:val="18"/>
              </w:rPr>
            </w:pPr>
            <w:r>
              <w:rPr>
                <w:sz w:val="18"/>
              </w:rPr>
              <w:t>Supprimer les deux abonnements « Damras610 » et « </w:t>
            </w:r>
            <w:proofErr w:type="spellStart"/>
            <w:r>
              <w:rPr>
                <w:sz w:val="18"/>
              </w:rPr>
              <w:t>Vendinois</w:t>
            </w:r>
            <w:proofErr w:type="spellEnd"/>
            <w:r>
              <w:rPr>
                <w:sz w:val="18"/>
              </w:rPr>
              <w:t> »</w:t>
            </w:r>
          </w:p>
        </w:tc>
        <w:tc>
          <w:tcPr>
            <w:tcW w:w="1992" w:type="dxa"/>
          </w:tcPr>
          <w:p w14:paraId="63E4FCCF" w14:textId="2BDA9311" w:rsidR="00662015" w:rsidRPr="00EA759C" w:rsidRDefault="00AD4D71" w:rsidP="00662015">
            <w:pPr>
              <w:rPr>
                <w:sz w:val="18"/>
              </w:rPr>
            </w:pPr>
            <w:r>
              <w:rPr>
                <w:sz w:val="18"/>
              </w:rPr>
              <w:t>F-2.2.11</w:t>
            </w:r>
            <w:r w:rsidR="00B855BE">
              <w:rPr>
                <w:sz w:val="18"/>
                <w:szCs w:val="20"/>
              </w:rPr>
              <w:t xml:space="preserve"> – Site web</w:t>
            </w:r>
          </w:p>
        </w:tc>
        <w:sdt>
          <w:sdtPr>
            <w:rPr>
              <w:sz w:val="18"/>
              <w:szCs w:val="20"/>
            </w:rPr>
            <w:id w:val="264200902"/>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62C3748D" w14:textId="77777777" w:rsidR="00662015" w:rsidRDefault="00662015" w:rsidP="00662015">
                <w:r>
                  <w:rPr>
                    <w:sz w:val="18"/>
                    <w:szCs w:val="20"/>
                  </w:rPr>
                  <w:t>Jonathan</w:t>
                </w:r>
              </w:p>
            </w:tc>
          </w:sdtContent>
        </w:sdt>
        <w:tc>
          <w:tcPr>
            <w:tcW w:w="2401" w:type="dxa"/>
          </w:tcPr>
          <w:p w14:paraId="7F5B3FE0" w14:textId="77777777" w:rsidR="00662015" w:rsidRPr="00EA759C" w:rsidRDefault="00662015" w:rsidP="00662015">
            <w:pPr>
              <w:jc w:val="left"/>
              <w:rPr>
                <w:sz w:val="18"/>
              </w:rPr>
            </w:pPr>
          </w:p>
        </w:tc>
      </w:tr>
      <w:tr w:rsidR="00AD4D71" w:rsidRPr="00EA759C" w14:paraId="1F9E9475" w14:textId="77777777" w:rsidTr="00FC785A">
        <w:trPr>
          <w:trHeight w:val="112"/>
          <w:jc w:val="left"/>
        </w:trPr>
        <w:tc>
          <w:tcPr>
            <w:tcW w:w="840" w:type="dxa"/>
          </w:tcPr>
          <w:p w14:paraId="12A2F68D" w14:textId="71AFCDDA" w:rsidR="00AD4D71" w:rsidRDefault="00AD4D71" w:rsidP="00AD4D71">
            <w:pPr>
              <w:rPr>
                <w:sz w:val="18"/>
              </w:rPr>
            </w:pPr>
            <w:r>
              <w:rPr>
                <w:sz w:val="18"/>
              </w:rPr>
              <w:t>A-2.029</w:t>
            </w:r>
          </w:p>
        </w:tc>
        <w:tc>
          <w:tcPr>
            <w:tcW w:w="3233" w:type="dxa"/>
          </w:tcPr>
          <w:p w14:paraId="10D94249" w14:textId="7AE4686E" w:rsidR="00AD4D71" w:rsidRDefault="00AD4D71" w:rsidP="00AD4D71">
            <w:pPr>
              <w:jc w:val="left"/>
              <w:rPr>
                <w:sz w:val="18"/>
              </w:rPr>
            </w:pPr>
            <w:r>
              <w:rPr>
                <w:sz w:val="18"/>
              </w:rPr>
              <w:t>Supprimer la partition « Le retour »</w:t>
            </w:r>
          </w:p>
        </w:tc>
        <w:tc>
          <w:tcPr>
            <w:tcW w:w="1992" w:type="dxa"/>
          </w:tcPr>
          <w:p w14:paraId="79D0B3CC" w14:textId="56537A99" w:rsidR="00AD4D71" w:rsidRDefault="00AD4D71" w:rsidP="00AD4D71">
            <w:pPr>
              <w:rPr>
                <w:sz w:val="18"/>
              </w:rPr>
            </w:pPr>
            <w:r>
              <w:rPr>
                <w:sz w:val="18"/>
              </w:rPr>
              <w:t>F-2.4.2 – Site web</w:t>
            </w:r>
          </w:p>
        </w:tc>
        <w:sdt>
          <w:sdtPr>
            <w:rPr>
              <w:sz w:val="18"/>
              <w:szCs w:val="20"/>
            </w:rPr>
            <w:id w:val="2107684473"/>
            <w:dropDownList>
              <w:listItem w:value="Choisissez un élément."/>
              <w:listItem w:displayText="Antoine" w:value="Antoine"/>
              <w:listItem w:displayText="Florian" w:value="Florian"/>
              <w:listItem w:displayText="Jeremy" w:value="Jeremy"/>
              <w:listItem w:displayText="Jonathan" w:value="Jonathan"/>
              <w:listItem w:displayText="Julien" w:value="Julien"/>
              <w:listItem w:displayText="Simon" w:value="Simon"/>
            </w:dropDownList>
          </w:sdtPr>
          <w:sdtEndPr/>
          <w:sdtContent>
            <w:tc>
              <w:tcPr>
                <w:tcW w:w="885" w:type="dxa"/>
              </w:tcPr>
              <w:p w14:paraId="568E8BAC" w14:textId="5D1D0EDF" w:rsidR="00AD4D71" w:rsidRDefault="00AD4D71" w:rsidP="00AD4D71">
                <w:pPr>
                  <w:rPr>
                    <w:sz w:val="18"/>
                    <w:szCs w:val="20"/>
                  </w:rPr>
                </w:pPr>
                <w:r>
                  <w:rPr>
                    <w:sz w:val="18"/>
                    <w:szCs w:val="20"/>
                  </w:rPr>
                  <w:t>Jonathan</w:t>
                </w:r>
              </w:p>
            </w:tc>
          </w:sdtContent>
        </w:sdt>
        <w:tc>
          <w:tcPr>
            <w:tcW w:w="2401" w:type="dxa"/>
          </w:tcPr>
          <w:p w14:paraId="35913B59" w14:textId="77777777" w:rsidR="00AD4D71" w:rsidRPr="00EA759C" w:rsidRDefault="00AD4D71" w:rsidP="00AD4D71">
            <w:pPr>
              <w:jc w:val="left"/>
              <w:rPr>
                <w:sz w:val="18"/>
              </w:rPr>
            </w:pPr>
          </w:p>
        </w:tc>
      </w:tr>
    </w:tbl>
    <w:p w14:paraId="43B7EC8C" w14:textId="1C1995CF" w:rsidR="007F11E0" w:rsidRDefault="007F11E0" w:rsidP="00792E37">
      <w:pPr>
        <w:pStyle w:val="Lgende"/>
      </w:pPr>
    </w:p>
    <w:tbl>
      <w:tblPr>
        <w:tblStyle w:val="Grilledutableau"/>
        <w:tblW w:w="9446" w:type="dxa"/>
        <w:tblLook w:val="04A0" w:firstRow="1" w:lastRow="0" w:firstColumn="1" w:lastColumn="0" w:noHBand="0" w:noVBand="1"/>
      </w:tblPr>
      <w:tblGrid>
        <w:gridCol w:w="994"/>
        <w:gridCol w:w="2800"/>
        <w:gridCol w:w="1320"/>
        <w:gridCol w:w="4332"/>
      </w:tblGrid>
      <w:tr w:rsidR="00792E37" w:rsidRPr="00EA759C" w14:paraId="49A04A5A" w14:textId="77777777" w:rsidTr="00792E37">
        <w:trPr>
          <w:gridAfter w:val="2"/>
          <w:wAfter w:w="5652" w:type="dxa"/>
        </w:trPr>
        <w:tc>
          <w:tcPr>
            <w:tcW w:w="3794" w:type="dxa"/>
            <w:gridSpan w:val="2"/>
            <w:tcBorders>
              <w:top w:val="single" w:sz="4" w:space="0" w:color="auto"/>
              <w:left w:val="single" w:sz="4" w:space="0" w:color="auto"/>
              <w:bottom w:val="single" w:sz="4" w:space="0" w:color="auto"/>
              <w:right w:val="single" w:sz="4" w:space="0" w:color="auto"/>
            </w:tcBorders>
          </w:tcPr>
          <w:p w14:paraId="31ACB4C9" w14:textId="77777777" w:rsidR="00792E37" w:rsidRPr="00EA759C" w:rsidRDefault="00792E37" w:rsidP="00AF6F27">
            <w:pPr>
              <w:jc w:val="left"/>
              <w:rPr>
                <w:sz w:val="24"/>
              </w:rPr>
            </w:pPr>
            <w:r w:rsidRPr="00EA759C">
              <w:t xml:space="preserve">Livrable : </w:t>
            </w:r>
            <w:r w:rsidRPr="00792E37">
              <w:rPr>
                <w:b/>
              </w:rPr>
              <w:t>Site Web</w:t>
            </w:r>
          </w:p>
        </w:tc>
      </w:tr>
      <w:tr w:rsidR="00792E37" w:rsidRPr="00EA759C" w14:paraId="69E0EEC9" w14:textId="77777777" w:rsidTr="00C27A24">
        <w:trPr>
          <w:trHeight w:val="370"/>
        </w:trPr>
        <w:tc>
          <w:tcPr>
            <w:tcW w:w="3794" w:type="dxa"/>
            <w:gridSpan w:val="2"/>
            <w:tcBorders>
              <w:top w:val="single" w:sz="12" w:space="0" w:color="auto"/>
              <w:left w:val="single" w:sz="4" w:space="0" w:color="auto"/>
              <w:bottom w:val="single" w:sz="4" w:space="0" w:color="auto"/>
              <w:right w:val="single" w:sz="4" w:space="0" w:color="auto"/>
            </w:tcBorders>
            <w:vAlign w:val="center"/>
          </w:tcPr>
          <w:p w14:paraId="398D89D0" w14:textId="77777777" w:rsidR="00792E37" w:rsidRPr="00EA759C" w:rsidRDefault="00792E37" w:rsidP="00AF6F27">
            <w:pPr>
              <w:jc w:val="center"/>
            </w:pPr>
            <w:r w:rsidRPr="00EA759C">
              <w:t>Fonctionnalités</w:t>
            </w:r>
          </w:p>
        </w:tc>
        <w:tc>
          <w:tcPr>
            <w:tcW w:w="5652" w:type="dxa"/>
            <w:gridSpan w:val="2"/>
            <w:tcBorders>
              <w:top w:val="single" w:sz="12" w:space="0" w:color="auto"/>
              <w:left w:val="single" w:sz="4" w:space="0" w:color="auto"/>
              <w:bottom w:val="single" w:sz="4" w:space="0" w:color="auto"/>
              <w:right w:val="single" w:sz="4" w:space="0" w:color="auto"/>
            </w:tcBorders>
            <w:vAlign w:val="center"/>
          </w:tcPr>
          <w:p w14:paraId="05ECD62B" w14:textId="77777777" w:rsidR="00792E37" w:rsidRPr="00EA759C" w:rsidRDefault="00792E37" w:rsidP="00AF6F27">
            <w:pPr>
              <w:jc w:val="center"/>
            </w:pPr>
            <w:r w:rsidRPr="00EA759C">
              <w:t>Résultat des tests</w:t>
            </w:r>
          </w:p>
        </w:tc>
      </w:tr>
      <w:tr w:rsidR="00792E37" w:rsidRPr="00EA759C" w14:paraId="49E9BE72" w14:textId="77777777" w:rsidTr="00792E37">
        <w:trPr>
          <w:trHeight w:val="380"/>
        </w:trPr>
        <w:tc>
          <w:tcPr>
            <w:tcW w:w="994" w:type="dxa"/>
            <w:tcBorders>
              <w:top w:val="single" w:sz="4" w:space="0" w:color="auto"/>
              <w:left w:val="single" w:sz="4" w:space="0" w:color="auto"/>
              <w:bottom w:val="single" w:sz="12" w:space="0" w:color="auto"/>
              <w:right w:val="single" w:sz="4" w:space="0" w:color="auto"/>
            </w:tcBorders>
            <w:vAlign w:val="center"/>
          </w:tcPr>
          <w:p w14:paraId="75357393" w14:textId="77777777" w:rsidR="00792E37" w:rsidRPr="00EA759C" w:rsidRDefault="00792E37" w:rsidP="00AF6F27">
            <w:pPr>
              <w:jc w:val="center"/>
              <w:rPr>
                <w:sz w:val="20"/>
              </w:rPr>
            </w:pPr>
            <w:r w:rsidRPr="00EA759C">
              <w:rPr>
                <w:sz w:val="20"/>
              </w:rPr>
              <w:t>No.</w:t>
            </w:r>
          </w:p>
        </w:tc>
        <w:tc>
          <w:tcPr>
            <w:tcW w:w="2800" w:type="dxa"/>
            <w:tcBorders>
              <w:top w:val="single" w:sz="4" w:space="0" w:color="auto"/>
              <w:left w:val="single" w:sz="4" w:space="0" w:color="auto"/>
              <w:bottom w:val="single" w:sz="12" w:space="0" w:color="auto"/>
              <w:right w:val="single" w:sz="4" w:space="0" w:color="auto"/>
            </w:tcBorders>
            <w:vAlign w:val="center"/>
          </w:tcPr>
          <w:p w14:paraId="1E9FD773" w14:textId="77777777" w:rsidR="00792E37" w:rsidRPr="00EA759C" w:rsidRDefault="00792E37" w:rsidP="00AF6F27">
            <w:pPr>
              <w:jc w:val="center"/>
              <w:rPr>
                <w:sz w:val="20"/>
              </w:rPr>
            </w:pPr>
            <w:r w:rsidRPr="00EA759C">
              <w:rPr>
                <w:sz w:val="20"/>
              </w:rPr>
              <w:t>Nom</w:t>
            </w:r>
          </w:p>
        </w:tc>
        <w:tc>
          <w:tcPr>
            <w:tcW w:w="1320" w:type="dxa"/>
            <w:tcBorders>
              <w:top w:val="single" w:sz="4" w:space="0" w:color="auto"/>
              <w:left w:val="single" w:sz="4" w:space="0" w:color="auto"/>
              <w:bottom w:val="single" w:sz="12" w:space="0" w:color="auto"/>
              <w:right w:val="single" w:sz="4" w:space="0" w:color="auto"/>
            </w:tcBorders>
            <w:vAlign w:val="center"/>
          </w:tcPr>
          <w:p w14:paraId="751912CB" w14:textId="77777777" w:rsidR="00792E37" w:rsidRPr="00EA759C" w:rsidRDefault="00792E37" w:rsidP="00AF6F27">
            <w:pPr>
              <w:jc w:val="center"/>
              <w:rPr>
                <w:sz w:val="20"/>
              </w:rPr>
            </w:pPr>
            <w:r w:rsidRPr="00EA759C">
              <w:rPr>
                <w:sz w:val="20"/>
              </w:rPr>
              <w:t>Statut*</w:t>
            </w:r>
          </w:p>
        </w:tc>
        <w:tc>
          <w:tcPr>
            <w:tcW w:w="4332" w:type="dxa"/>
            <w:tcBorders>
              <w:top w:val="single" w:sz="4" w:space="0" w:color="auto"/>
              <w:left w:val="single" w:sz="4" w:space="0" w:color="auto"/>
              <w:bottom w:val="single" w:sz="12" w:space="0" w:color="auto"/>
              <w:right w:val="single" w:sz="4" w:space="0" w:color="auto"/>
            </w:tcBorders>
            <w:vAlign w:val="center"/>
          </w:tcPr>
          <w:p w14:paraId="5DF2E28A" w14:textId="77777777" w:rsidR="00792E37" w:rsidRPr="00EA759C" w:rsidRDefault="00792E37" w:rsidP="00AF6F27">
            <w:pPr>
              <w:jc w:val="center"/>
              <w:rPr>
                <w:sz w:val="20"/>
              </w:rPr>
            </w:pPr>
            <w:r w:rsidRPr="00EA759C">
              <w:rPr>
                <w:sz w:val="20"/>
              </w:rPr>
              <w:t>Commentaires</w:t>
            </w:r>
          </w:p>
        </w:tc>
      </w:tr>
      <w:tr w:rsidR="00792E37" w:rsidRPr="00EA759C" w14:paraId="57687B66" w14:textId="77777777" w:rsidTr="00AD4D71">
        <w:trPr>
          <w:trHeight w:val="227"/>
        </w:trPr>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48ED78" w14:textId="45E842F7" w:rsidR="00792E37" w:rsidRPr="00EA759C" w:rsidRDefault="00E42C4E" w:rsidP="00AF6F27">
            <w:pPr>
              <w:jc w:val="center"/>
              <w:rPr>
                <w:sz w:val="20"/>
                <w:szCs w:val="20"/>
              </w:rPr>
            </w:pPr>
            <w:r>
              <w:rPr>
                <w:sz w:val="20"/>
                <w:szCs w:val="20"/>
              </w:rPr>
              <w:t>F-</w:t>
            </w:r>
            <w:r w:rsidR="009660A1">
              <w:rPr>
                <w:sz w:val="20"/>
                <w:szCs w:val="20"/>
              </w:rPr>
              <w:t>2</w:t>
            </w:r>
            <w:r w:rsidR="00AD4D71">
              <w:rPr>
                <w:sz w:val="20"/>
                <w:szCs w:val="20"/>
              </w:rPr>
              <w:t>.2</w:t>
            </w:r>
          </w:p>
        </w:tc>
        <w:tc>
          <w:tcPr>
            <w:tcW w:w="28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BCAFA20" w14:textId="77777777" w:rsidR="00792E37" w:rsidRPr="00EA759C" w:rsidRDefault="00792E37" w:rsidP="00AF6F27">
            <w:pPr>
              <w:jc w:val="left"/>
              <w:rPr>
                <w:sz w:val="20"/>
                <w:szCs w:val="20"/>
              </w:rPr>
            </w:pPr>
            <w:r w:rsidRPr="00EA759C">
              <w:rPr>
                <w:sz w:val="20"/>
                <w:szCs w:val="20"/>
              </w:rPr>
              <w:t>Gestion du compte</w:t>
            </w:r>
          </w:p>
        </w:tc>
        <w:tc>
          <w:tcPr>
            <w:tcW w:w="13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EA55D3" w14:textId="77777777" w:rsidR="00792E37" w:rsidRPr="00EA759C" w:rsidRDefault="00792E37" w:rsidP="00AF6F27">
            <w:pPr>
              <w:jc w:val="center"/>
              <w:rPr>
                <w:sz w:val="20"/>
                <w:szCs w:val="20"/>
              </w:rPr>
            </w:pPr>
          </w:p>
        </w:tc>
        <w:tc>
          <w:tcPr>
            <w:tcW w:w="433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EB3BF9" w14:textId="77777777" w:rsidR="00792E37" w:rsidRPr="00EA759C" w:rsidRDefault="00792E37" w:rsidP="00AF6F27">
            <w:pPr>
              <w:jc w:val="left"/>
              <w:rPr>
                <w:sz w:val="20"/>
                <w:szCs w:val="20"/>
              </w:rPr>
            </w:pPr>
          </w:p>
        </w:tc>
      </w:tr>
      <w:tr w:rsidR="00792E37" w:rsidRPr="00EA759C" w14:paraId="3AF9154D" w14:textId="77777777" w:rsidTr="00792E37">
        <w:trPr>
          <w:trHeight w:val="737"/>
        </w:trPr>
        <w:tc>
          <w:tcPr>
            <w:tcW w:w="994" w:type="dxa"/>
            <w:tcBorders>
              <w:top w:val="single" w:sz="4" w:space="0" w:color="auto"/>
              <w:left w:val="single" w:sz="4" w:space="0" w:color="auto"/>
              <w:bottom w:val="single" w:sz="4" w:space="0" w:color="auto"/>
              <w:right w:val="single" w:sz="4" w:space="0" w:color="auto"/>
            </w:tcBorders>
          </w:tcPr>
          <w:p w14:paraId="4DBE70E4" w14:textId="46BD04A4" w:rsidR="00792E37" w:rsidRPr="00EA759C" w:rsidRDefault="00AD4D71" w:rsidP="00AF6F27">
            <w:pPr>
              <w:jc w:val="center"/>
              <w:rPr>
                <w:sz w:val="18"/>
                <w:szCs w:val="18"/>
              </w:rPr>
            </w:pPr>
            <w:r>
              <w:rPr>
                <w:sz w:val="18"/>
                <w:szCs w:val="18"/>
              </w:rPr>
              <w:t>F-2.2.11</w:t>
            </w:r>
          </w:p>
        </w:tc>
        <w:tc>
          <w:tcPr>
            <w:tcW w:w="2800" w:type="dxa"/>
            <w:tcBorders>
              <w:top w:val="single" w:sz="4" w:space="0" w:color="auto"/>
              <w:left w:val="single" w:sz="4" w:space="0" w:color="auto"/>
              <w:bottom w:val="single" w:sz="4" w:space="0" w:color="auto"/>
              <w:right w:val="single" w:sz="4" w:space="0" w:color="auto"/>
            </w:tcBorders>
          </w:tcPr>
          <w:p w14:paraId="1DFDBE69" w14:textId="77777777" w:rsidR="00792E37" w:rsidRPr="00EA759C" w:rsidRDefault="00792E37" w:rsidP="00AF6F27">
            <w:pPr>
              <w:jc w:val="left"/>
              <w:rPr>
                <w:sz w:val="18"/>
                <w:szCs w:val="18"/>
              </w:rPr>
            </w:pPr>
            <w:r w:rsidRPr="00EA759C">
              <w:rPr>
                <w:sz w:val="18"/>
                <w:szCs w:val="18"/>
              </w:rPr>
              <w:t>Supprimer un abonnement.</w:t>
            </w:r>
          </w:p>
        </w:tc>
        <w:tc>
          <w:tcPr>
            <w:tcW w:w="1320" w:type="dxa"/>
            <w:tcBorders>
              <w:top w:val="single" w:sz="4" w:space="0" w:color="auto"/>
              <w:left w:val="single" w:sz="4" w:space="0" w:color="auto"/>
              <w:bottom w:val="single" w:sz="4" w:space="0" w:color="auto"/>
              <w:right w:val="single" w:sz="4" w:space="0" w:color="auto"/>
            </w:tcBorders>
          </w:tcPr>
          <w:p w14:paraId="445D972A" w14:textId="77777777" w:rsidR="00792E37" w:rsidRDefault="00D0071C" w:rsidP="00AF6F27">
            <w:pPr>
              <w:jc w:val="left"/>
              <w:rPr>
                <w:sz w:val="18"/>
                <w:szCs w:val="18"/>
              </w:rPr>
            </w:pPr>
            <w:sdt>
              <w:sdtPr>
                <w:rPr>
                  <w:sz w:val="18"/>
                  <w:szCs w:val="18"/>
                </w:rPr>
                <w:id w:val="599841578"/>
                <w14:checkbox>
                  <w14:checked w14:val="0"/>
                  <w14:checkedState w14:val="2612" w14:font="MS Gothic"/>
                  <w14:uncheckedState w14:val="2610" w14:font="MS Gothic"/>
                </w14:checkbox>
              </w:sdtPr>
              <w:sdtEndPr/>
              <w:sdtContent>
                <w:r w:rsidR="00792E37" w:rsidRPr="00EA759C">
                  <w:rPr>
                    <w:rFonts w:ascii="MS Gothic" w:eastAsia="MS Gothic" w:hAnsi="MS Gothic"/>
                    <w:sz w:val="18"/>
                    <w:szCs w:val="18"/>
                  </w:rPr>
                  <w:t>☐</w:t>
                </w:r>
              </w:sdtContent>
            </w:sdt>
            <w:r w:rsidR="00792E37">
              <w:rPr>
                <w:sz w:val="18"/>
                <w:szCs w:val="18"/>
              </w:rPr>
              <w:t xml:space="preserve"> OK     </w:t>
            </w:r>
            <w:sdt>
              <w:sdtPr>
                <w:rPr>
                  <w:sz w:val="18"/>
                  <w:szCs w:val="18"/>
                </w:rPr>
                <w:id w:val="971023908"/>
                <w14:checkbox>
                  <w14:checked w14:val="0"/>
                  <w14:checkedState w14:val="2612" w14:font="MS Gothic"/>
                  <w14:uncheckedState w14:val="2610" w14:font="MS Gothic"/>
                </w14:checkbox>
              </w:sdtPr>
              <w:sdtEndPr/>
              <w:sdtContent>
                <w:r w:rsidR="00792E37">
                  <w:rPr>
                    <w:rFonts w:ascii="MS Gothic" w:eastAsia="MS Gothic" w:hAnsi="MS Gothic" w:hint="eastAsia"/>
                    <w:sz w:val="18"/>
                    <w:szCs w:val="18"/>
                  </w:rPr>
                  <w:t>☐</w:t>
                </w:r>
              </w:sdtContent>
            </w:sdt>
            <w:r w:rsidR="00792E37" w:rsidRPr="00EA759C">
              <w:rPr>
                <w:sz w:val="18"/>
                <w:szCs w:val="18"/>
              </w:rPr>
              <w:t xml:space="preserve"> </w:t>
            </w:r>
            <w:r w:rsidR="00792E37">
              <w:rPr>
                <w:sz w:val="18"/>
                <w:szCs w:val="18"/>
              </w:rPr>
              <w:t>KO</w:t>
            </w:r>
          </w:p>
          <w:p w14:paraId="2A7E84FB" w14:textId="5453717F" w:rsidR="00792E37" w:rsidRPr="00EA759C" w:rsidRDefault="00D0071C" w:rsidP="00792E37">
            <w:pPr>
              <w:rPr>
                <w:sz w:val="18"/>
                <w:szCs w:val="18"/>
              </w:rPr>
            </w:pPr>
            <w:sdt>
              <w:sdtPr>
                <w:rPr>
                  <w:sz w:val="18"/>
                  <w:szCs w:val="18"/>
                </w:rPr>
                <w:id w:val="83195050"/>
                <w14:checkbox>
                  <w14:checked w14:val="0"/>
                  <w14:checkedState w14:val="2612" w14:font="MS Gothic"/>
                  <w14:uncheckedState w14:val="2610" w14:font="MS Gothic"/>
                </w14:checkbox>
              </w:sdtPr>
              <w:sdtEndPr/>
              <w:sdtContent>
                <w:r w:rsidR="00792E37">
                  <w:rPr>
                    <w:rFonts w:ascii="MS Gothic" w:eastAsia="MS Gothic" w:hAnsi="MS Gothic" w:hint="eastAsia"/>
                    <w:sz w:val="18"/>
                    <w:szCs w:val="18"/>
                  </w:rPr>
                  <w:t>☐</w:t>
                </w:r>
              </w:sdtContent>
            </w:sdt>
            <w:r w:rsidR="00792E37">
              <w:rPr>
                <w:sz w:val="18"/>
                <w:szCs w:val="18"/>
              </w:rPr>
              <w:t xml:space="preserve"> NT     </w:t>
            </w:r>
            <w:sdt>
              <w:sdtPr>
                <w:rPr>
                  <w:sz w:val="18"/>
                  <w:szCs w:val="18"/>
                </w:rPr>
                <w:id w:val="-69350653"/>
                <w14:checkbox>
                  <w14:checked w14:val="0"/>
                  <w14:checkedState w14:val="2612" w14:font="MS Gothic"/>
                  <w14:uncheckedState w14:val="2610" w14:font="MS Gothic"/>
                </w14:checkbox>
              </w:sdtPr>
              <w:sdtEndPr/>
              <w:sdtContent>
                <w:r w:rsidR="00AD4D71">
                  <w:rPr>
                    <w:rFonts w:ascii="MS Gothic" w:eastAsia="MS Gothic" w:hAnsi="MS Gothic" w:hint="eastAsia"/>
                    <w:sz w:val="18"/>
                    <w:szCs w:val="18"/>
                  </w:rPr>
                  <w:t>☐</w:t>
                </w:r>
              </w:sdtContent>
            </w:sdt>
            <w:r w:rsidR="00792E37" w:rsidRPr="00EA759C">
              <w:rPr>
                <w:sz w:val="18"/>
                <w:szCs w:val="18"/>
              </w:rPr>
              <w:t xml:space="preserve"> </w:t>
            </w:r>
            <w:r w:rsidR="00792E37">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52C06BEC" w14:textId="7B9EBF46" w:rsidR="00792E37" w:rsidRPr="00EA759C" w:rsidRDefault="00792E37" w:rsidP="00AF6F27">
            <w:pPr>
              <w:rPr>
                <w:sz w:val="18"/>
                <w:szCs w:val="18"/>
              </w:rPr>
            </w:pPr>
          </w:p>
        </w:tc>
      </w:tr>
      <w:tr w:rsidR="00AD4D71" w:rsidRPr="00EA759C" w14:paraId="3F1183E7" w14:textId="77777777" w:rsidTr="00AD4D71">
        <w:trPr>
          <w:trHeight w:val="227"/>
        </w:trPr>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BE0C3C" w14:textId="043788A8" w:rsidR="00AD4D71" w:rsidRDefault="00F43DF7" w:rsidP="00AD4D71">
            <w:pPr>
              <w:jc w:val="center"/>
              <w:rPr>
                <w:sz w:val="18"/>
                <w:szCs w:val="18"/>
              </w:rPr>
            </w:pPr>
            <w:r>
              <w:rPr>
                <w:sz w:val="20"/>
                <w:szCs w:val="20"/>
              </w:rPr>
              <w:t>F-</w:t>
            </w:r>
            <w:r w:rsidR="009660A1">
              <w:rPr>
                <w:sz w:val="20"/>
                <w:szCs w:val="20"/>
              </w:rPr>
              <w:t>2</w:t>
            </w:r>
            <w:r w:rsidR="00AD4D71">
              <w:rPr>
                <w:sz w:val="20"/>
                <w:szCs w:val="20"/>
              </w:rPr>
              <w:t>.4</w:t>
            </w:r>
          </w:p>
        </w:tc>
        <w:tc>
          <w:tcPr>
            <w:tcW w:w="280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4E82134" w14:textId="5856C477" w:rsidR="00AD4D71" w:rsidRPr="00EA759C" w:rsidRDefault="00AD4D71" w:rsidP="00AD4D71">
            <w:pPr>
              <w:jc w:val="left"/>
              <w:rPr>
                <w:sz w:val="18"/>
                <w:szCs w:val="18"/>
              </w:rPr>
            </w:pPr>
            <w:r>
              <w:rPr>
                <w:sz w:val="18"/>
                <w:szCs w:val="18"/>
              </w:rPr>
              <w:t>Partage de partition</w:t>
            </w:r>
          </w:p>
        </w:tc>
        <w:tc>
          <w:tcPr>
            <w:tcW w:w="13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4EA5B4" w14:textId="77777777" w:rsidR="00AD4D71" w:rsidRDefault="00AD4D71" w:rsidP="00AD4D71">
            <w:pPr>
              <w:jc w:val="left"/>
              <w:rPr>
                <w:sz w:val="18"/>
                <w:szCs w:val="18"/>
              </w:rPr>
            </w:pPr>
          </w:p>
        </w:tc>
        <w:tc>
          <w:tcPr>
            <w:tcW w:w="433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C37ADC0" w14:textId="77777777" w:rsidR="00AD4D71" w:rsidRPr="00EA759C" w:rsidRDefault="00AD4D71" w:rsidP="00AD4D71">
            <w:pPr>
              <w:rPr>
                <w:sz w:val="18"/>
                <w:szCs w:val="18"/>
              </w:rPr>
            </w:pPr>
          </w:p>
        </w:tc>
      </w:tr>
      <w:tr w:rsidR="00AD4D71" w:rsidRPr="00EA759C" w14:paraId="796BD320" w14:textId="77777777" w:rsidTr="00792E37">
        <w:trPr>
          <w:trHeight w:val="737"/>
        </w:trPr>
        <w:tc>
          <w:tcPr>
            <w:tcW w:w="994" w:type="dxa"/>
            <w:tcBorders>
              <w:top w:val="single" w:sz="4" w:space="0" w:color="auto"/>
              <w:left w:val="single" w:sz="4" w:space="0" w:color="auto"/>
              <w:bottom w:val="single" w:sz="4" w:space="0" w:color="auto"/>
              <w:right w:val="single" w:sz="4" w:space="0" w:color="auto"/>
            </w:tcBorders>
          </w:tcPr>
          <w:p w14:paraId="29A09563" w14:textId="465135F6" w:rsidR="00AD4D71" w:rsidRDefault="00AD4D71" w:rsidP="00AD4D71">
            <w:pPr>
              <w:jc w:val="center"/>
              <w:rPr>
                <w:sz w:val="18"/>
                <w:szCs w:val="18"/>
              </w:rPr>
            </w:pPr>
            <w:r>
              <w:rPr>
                <w:sz w:val="18"/>
                <w:szCs w:val="18"/>
              </w:rPr>
              <w:t>F</w:t>
            </w:r>
            <w:r w:rsidR="009660A1">
              <w:rPr>
                <w:sz w:val="18"/>
                <w:szCs w:val="18"/>
              </w:rPr>
              <w:t>-2</w:t>
            </w:r>
            <w:r>
              <w:rPr>
                <w:sz w:val="18"/>
                <w:szCs w:val="18"/>
              </w:rPr>
              <w:t>.4.2</w:t>
            </w:r>
          </w:p>
        </w:tc>
        <w:tc>
          <w:tcPr>
            <w:tcW w:w="2800" w:type="dxa"/>
            <w:tcBorders>
              <w:top w:val="single" w:sz="4" w:space="0" w:color="auto"/>
              <w:left w:val="single" w:sz="4" w:space="0" w:color="auto"/>
              <w:bottom w:val="single" w:sz="4" w:space="0" w:color="auto"/>
              <w:right w:val="single" w:sz="4" w:space="0" w:color="auto"/>
            </w:tcBorders>
          </w:tcPr>
          <w:p w14:paraId="108FCC29" w14:textId="2CC3090C" w:rsidR="00AD4D71" w:rsidRPr="00EA759C" w:rsidRDefault="00AD4D71" w:rsidP="00AD4D71">
            <w:pPr>
              <w:jc w:val="left"/>
              <w:rPr>
                <w:sz w:val="18"/>
                <w:szCs w:val="18"/>
              </w:rPr>
            </w:pPr>
            <w:r>
              <w:rPr>
                <w:sz w:val="18"/>
                <w:szCs w:val="18"/>
              </w:rPr>
              <w:t>Supprimer une partition à partager</w:t>
            </w:r>
          </w:p>
        </w:tc>
        <w:tc>
          <w:tcPr>
            <w:tcW w:w="1320" w:type="dxa"/>
            <w:tcBorders>
              <w:top w:val="single" w:sz="4" w:space="0" w:color="auto"/>
              <w:left w:val="single" w:sz="4" w:space="0" w:color="auto"/>
              <w:bottom w:val="single" w:sz="4" w:space="0" w:color="auto"/>
              <w:right w:val="single" w:sz="4" w:space="0" w:color="auto"/>
            </w:tcBorders>
          </w:tcPr>
          <w:p w14:paraId="6CBFE86B" w14:textId="77777777" w:rsidR="00AD4D71" w:rsidRDefault="00D0071C" w:rsidP="00AD4D71">
            <w:pPr>
              <w:jc w:val="left"/>
              <w:rPr>
                <w:sz w:val="18"/>
                <w:szCs w:val="18"/>
              </w:rPr>
            </w:pPr>
            <w:sdt>
              <w:sdtPr>
                <w:rPr>
                  <w:sz w:val="18"/>
                  <w:szCs w:val="18"/>
                </w:rPr>
                <w:id w:val="-637104507"/>
                <w14:checkbox>
                  <w14:checked w14:val="0"/>
                  <w14:checkedState w14:val="2612" w14:font="MS Gothic"/>
                  <w14:uncheckedState w14:val="2610" w14:font="MS Gothic"/>
                </w14:checkbox>
              </w:sdtPr>
              <w:sdtEndPr/>
              <w:sdtContent>
                <w:r w:rsidR="00AD4D71" w:rsidRPr="00EA759C">
                  <w:rPr>
                    <w:rFonts w:ascii="MS Gothic" w:eastAsia="MS Gothic" w:hAnsi="MS Gothic"/>
                    <w:sz w:val="18"/>
                    <w:szCs w:val="18"/>
                  </w:rPr>
                  <w:t>☐</w:t>
                </w:r>
              </w:sdtContent>
            </w:sdt>
            <w:r w:rsidR="00AD4D71">
              <w:rPr>
                <w:sz w:val="18"/>
                <w:szCs w:val="18"/>
              </w:rPr>
              <w:t xml:space="preserve"> OK     </w:t>
            </w:r>
            <w:sdt>
              <w:sdtPr>
                <w:rPr>
                  <w:sz w:val="18"/>
                  <w:szCs w:val="18"/>
                </w:rPr>
                <w:id w:val="-209195430"/>
                <w14:checkbox>
                  <w14:checked w14:val="0"/>
                  <w14:checkedState w14:val="2612" w14:font="MS Gothic"/>
                  <w14:uncheckedState w14:val="2610" w14:font="MS Gothic"/>
                </w14:checkbox>
              </w:sdtPr>
              <w:sdtEndPr/>
              <w:sdtContent>
                <w:r w:rsidR="00AD4D71">
                  <w:rPr>
                    <w:rFonts w:ascii="MS Gothic" w:eastAsia="MS Gothic" w:hAnsi="MS Gothic" w:hint="eastAsia"/>
                    <w:sz w:val="18"/>
                    <w:szCs w:val="18"/>
                  </w:rPr>
                  <w:t>☐</w:t>
                </w:r>
              </w:sdtContent>
            </w:sdt>
            <w:r w:rsidR="00AD4D71" w:rsidRPr="00EA759C">
              <w:rPr>
                <w:sz w:val="18"/>
                <w:szCs w:val="18"/>
              </w:rPr>
              <w:t xml:space="preserve"> </w:t>
            </w:r>
            <w:r w:rsidR="00AD4D71">
              <w:rPr>
                <w:sz w:val="18"/>
                <w:szCs w:val="18"/>
              </w:rPr>
              <w:t>KO</w:t>
            </w:r>
          </w:p>
          <w:p w14:paraId="77980886" w14:textId="194451D3" w:rsidR="00AD4D71" w:rsidRDefault="00D0071C" w:rsidP="00AD4D71">
            <w:pPr>
              <w:jc w:val="left"/>
              <w:rPr>
                <w:sz w:val="18"/>
                <w:szCs w:val="18"/>
              </w:rPr>
            </w:pPr>
            <w:sdt>
              <w:sdtPr>
                <w:rPr>
                  <w:sz w:val="18"/>
                  <w:szCs w:val="18"/>
                </w:rPr>
                <w:id w:val="1801256688"/>
                <w14:checkbox>
                  <w14:checked w14:val="0"/>
                  <w14:checkedState w14:val="2612" w14:font="MS Gothic"/>
                  <w14:uncheckedState w14:val="2610" w14:font="MS Gothic"/>
                </w14:checkbox>
              </w:sdtPr>
              <w:sdtEndPr/>
              <w:sdtContent>
                <w:r w:rsidR="00AD4D71">
                  <w:rPr>
                    <w:rFonts w:ascii="MS Gothic" w:eastAsia="MS Gothic" w:hAnsi="MS Gothic" w:hint="eastAsia"/>
                    <w:sz w:val="18"/>
                    <w:szCs w:val="18"/>
                  </w:rPr>
                  <w:t>☐</w:t>
                </w:r>
              </w:sdtContent>
            </w:sdt>
            <w:r w:rsidR="00AD4D71">
              <w:rPr>
                <w:sz w:val="18"/>
                <w:szCs w:val="18"/>
              </w:rPr>
              <w:t xml:space="preserve"> NT     </w:t>
            </w:r>
            <w:sdt>
              <w:sdtPr>
                <w:rPr>
                  <w:sz w:val="18"/>
                  <w:szCs w:val="18"/>
                </w:rPr>
                <w:id w:val="-1197388504"/>
                <w14:checkbox>
                  <w14:checked w14:val="0"/>
                  <w14:checkedState w14:val="2612" w14:font="MS Gothic"/>
                  <w14:uncheckedState w14:val="2610" w14:font="MS Gothic"/>
                </w14:checkbox>
              </w:sdtPr>
              <w:sdtEndPr/>
              <w:sdtContent>
                <w:r w:rsidR="00AD4D71">
                  <w:rPr>
                    <w:rFonts w:ascii="MS Gothic" w:eastAsia="MS Gothic" w:hAnsi="MS Gothic" w:hint="eastAsia"/>
                    <w:sz w:val="18"/>
                    <w:szCs w:val="18"/>
                  </w:rPr>
                  <w:t>☐</w:t>
                </w:r>
              </w:sdtContent>
            </w:sdt>
            <w:r w:rsidR="00AD4D71" w:rsidRPr="00EA759C">
              <w:rPr>
                <w:sz w:val="18"/>
                <w:szCs w:val="18"/>
              </w:rPr>
              <w:t xml:space="preserve"> </w:t>
            </w:r>
            <w:r w:rsidR="00AD4D71">
              <w:rPr>
                <w:sz w:val="18"/>
                <w:szCs w:val="18"/>
              </w:rPr>
              <w:t>NA</w:t>
            </w:r>
          </w:p>
        </w:tc>
        <w:tc>
          <w:tcPr>
            <w:tcW w:w="4332" w:type="dxa"/>
            <w:tcBorders>
              <w:top w:val="single" w:sz="4" w:space="0" w:color="auto"/>
              <w:left w:val="single" w:sz="4" w:space="0" w:color="auto"/>
              <w:bottom w:val="single" w:sz="4" w:space="0" w:color="auto"/>
              <w:right w:val="single" w:sz="4" w:space="0" w:color="auto"/>
            </w:tcBorders>
          </w:tcPr>
          <w:p w14:paraId="1E8BEF66" w14:textId="77777777" w:rsidR="00AD4D71" w:rsidRPr="00EA759C" w:rsidRDefault="00AD4D71" w:rsidP="00AD4D71">
            <w:pPr>
              <w:rPr>
                <w:sz w:val="18"/>
                <w:szCs w:val="18"/>
              </w:rPr>
            </w:pPr>
          </w:p>
        </w:tc>
      </w:tr>
    </w:tbl>
    <w:p w14:paraId="1C94D64E" w14:textId="77777777" w:rsidR="00792E37" w:rsidRPr="00792E37" w:rsidRDefault="00792E37" w:rsidP="00792E37"/>
    <w:sectPr w:rsidR="00792E37" w:rsidRPr="00792E37" w:rsidSect="00270418">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16607" w14:textId="77777777" w:rsidR="00D0071C" w:rsidRDefault="00D0071C" w:rsidP="00147043">
      <w:pPr>
        <w:spacing w:after="0" w:line="240" w:lineRule="auto"/>
      </w:pPr>
      <w:r>
        <w:separator/>
      </w:r>
    </w:p>
  </w:endnote>
  <w:endnote w:type="continuationSeparator" w:id="0">
    <w:p w14:paraId="4BFF86F5" w14:textId="77777777" w:rsidR="00D0071C" w:rsidRDefault="00D0071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5BB2" w14:textId="77777777" w:rsidR="00553710" w:rsidRDefault="00553710" w:rsidP="00B13AA6">
    <w:pPr>
      <w:tabs>
        <w:tab w:val="center" w:pos="4550"/>
        <w:tab w:val="left" w:pos="5818"/>
      </w:tabs>
      <w:ind w:right="740"/>
      <w:rPr>
        <w:color w:val="222A35" w:themeColor="text2" w:themeShade="80"/>
        <w:sz w:val="24"/>
        <w:szCs w:val="24"/>
      </w:rPr>
    </w:pPr>
  </w:p>
  <w:p w14:paraId="54DFA71C" w14:textId="77777777" w:rsidR="00553710" w:rsidRDefault="005537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F7BA" w14:textId="74A6A1D0" w:rsidR="00553710" w:rsidRPr="00444E1D" w:rsidRDefault="009D1093" w:rsidP="00444E1D">
    <w:pPr>
      <w:pStyle w:val="Pieddepage1"/>
    </w:pPr>
    <w:fldSimple w:instr=" SUBJECT   \* MERGEFORMAT ">
      <w:r w:rsidR="002609E5">
        <w:t>Plan de Beta</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F3ED3" w14:textId="472B727B" w:rsidR="00553710" w:rsidRPr="009B451F" w:rsidRDefault="009D1093" w:rsidP="00444E1D">
    <w:pPr>
      <w:pStyle w:val="Pieddepage1"/>
    </w:pPr>
    <w:fldSimple w:instr=" SUBJECT   \* MERGEFORMAT ">
      <w:r w:rsidR="002609E5">
        <w:t>Plan de Beta</w:t>
      </w:r>
    </w:fldSimple>
    <w:r w:rsidR="00553710">
      <w:ptab w:relativeTo="margin" w:alignment="right" w:leader="none"/>
    </w:r>
    <w:r w:rsidR="00553710" w:rsidRPr="009B451F">
      <w:t xml:space="preserve">Page </w:t>
    </w:r>
    <w:r w:rsidR="00553710">
      <w:rPr>
        <w:color w:val="323E4F" w:themeColor="text2" w:themeShade="BF"/>
      </w:rPr>
      <w:fldChar w:fldCharType="begin"/>
    </w:r>
    <w:r w:rsidR="00553710" w:rsidRPr="009B451F">
      <w:rPr>
        <w:color w:val="323E4F" w:themeColor="text2" w:themeShade="BF"/>
      </w:rPr>
      <w:instrText>PAGE   \* MERGEFORMAT</w:instrText>
    </w:r>
    <w:r w:rsidR="00553710">
      <w:rPr>
        <w:color w:val="323E4F" w:themeColor="text2" w:themeShade="BF"/>
      </w:rPr>
      <w:fldChar w:fldCharType="separate"/>
    </w:r>
    <w:r w:rsidR="002609E5">
      <w:rPr>
        <w:color w:val="323E4F" w:themeColor="text2" w:themeShade="BF"/>
      </w:rPr>
      <w:t>17</w:t>
    </w:r>
    <w:r w:rsidR="00553710">
      <w:rPr>
        <w:color w:val="323E4F" w:themeColor="text2" w:themeShade="B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BE17" w14:textId="77777777" w:rsidR="00553710" w:rsidRDefault="005537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C6689" w14:textId="77777777" w:rsidR="00D0071C" w:rsidRDefault="00D0071C" w:rsidP="00147043">
      <w:pPr>
        <w:spacing w:after="0" w:line="240" w:lineRule="auto"/>
      </w:pPr>
      <w:r>
        <w:separator/>
      </w:r>
    </w:p>
  </w:footnote>
  <w:footnote w:type="continuationSeparator" w:id="0">
    <w:p w14:paraId="2C53241A" w14:textId="77777777" w:rsidR="00D0071C" w:rsidRDefault="00D0071C"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3710" w14:paraId="5305068C" w14:textId="77777777" w:rsidTr="00AE09C2">
      <w:trPr>
        <w:jc w:val="center"/>
      </w:trPr>
      <w:tc>
        <w:tcPr>
          <w:tcW w:w="2269" w:type="dxa"/>
          <w:vMerge w:val="restart"/>
          <w:tcBorders>
            <w:top w:val="single" w:sz="4" w:space="0" w:color="auto"/>
            <w:left w:val="single" w:sz="4" w:space="0" w:color="auto"/>
            <w:right w:val="single" w:sz="4" w:space="0" w:color="auto"/>
          </w:tcBorders>
        </w:tcPr>
        <w:p w14:paraId="227ACB66" w14:textId="77777777" w:rsidR="00553710" w:rsidRPr="00E92B0C" w:rsidRDefault="00553710" w:rsidP="00991748">
          <w:pPr>
            <w:pStyle w:val="En-tte"/>
            <w:tabs>
              <w:tab w:val="left" w:pos="510"/>
            </w:tabs>
          </w:pPr>
          <w:r w:rsidRPr="00E92B0C">
            <w:rPr>
              <w:noProof/>
              <w:lang w:val="en-US" w:eastAsia="zh-CN"/>
            </w:rPr>
            <w:drawing>
              <wp:anchor distT="0" distB="0" distL="114300" distR="114300" simplePos="0" relativeHeight="251656192" behindDoc="0" locked="0" layoutInCell="1" allowOverlap="1" wp14:anchorId="71068720" wp14:editId="227AD99A">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BD9D3A8" w14:textId="77777777" w:rsidR="00553710" w:rsidRDefault="00553710" w:rsidP="00991748">
          <w:pPr>
            <w:pStyle w:val="En-tte"/>
            <w:tabs>
              <w:tab w:val="left" w:pos="510"/>
            </w:tabs>
          </w:pPr>
          <w:r>
            <w:t>Date de publication</w:t>
          </w:r>
        </w:p>
      </w:tc>
      <w:tc>
        <w:tcPr>
          <w:tcW w:w="3710" w:type="dxa"/>
          <w:tcBorders>
            <w:right w:val="single" w:sz="4" w:space="0" w:color="auto"/>
          </w:tcBorders>
        </w:tcPr>
        <w:p w14:paraId="4E99B86F" w14:textId="04AE328C" w:rsidR="00553710" w:rsidRDefault="00D0071C"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5-15T00:00:00Z">
                <w:dateFormat w:val="dd/MM/yyyy"/>
                <w:lid w:val="fr-FR"/>
                <w:storeMappedDataAs w:val="dateTime"/>
                <w:calendar w:val="gregorian"/>
              </w:date>
            </w:sdtPr>
            <w:sdtEndPr/>
            <w:sdtContent>
              <w:r w:rsidR="00553710">
                <w:t>15/05/2016</w:t>
              </w:r>
            </w:sdtContent>
          </w:sdt>
        </w:p>
      </w:tc>
      <w:tc>
        <w:tcPr>
          <w:tcW w:w="2952" w:type="dxa"/>
          <w:vMerge w:val="restart"/>
          <w:tcBorders>
            <w:top w:val="single" w:sz="4" w:space="0" w:color="auto"/>
            <w:left w:val="single" w:sz="4" w:space="0" w:color="auto"/>
            <w:right w:val="single" w:sz="4" w:space="0" w:color="auto"/>
          </w:tcBorders>
        </w:tcPr>
        <w:p w14:paraId="7A456372" w14:textId="77777777" w:rsidR="00553710" w:rsidRDefault="00553710" w:rsidP="00991748">
          <w:pPr>
            <w:pStyle w:val="En-tte"/>
            <w:tabs>
              <w:tab w:val="left" w:pos="510"/>
            </w:tabs>
          </w:pPr>
          <w:r w:rsidRPr="006E66E2">
            <w:rPr>
              <w:i/>
              <w:noProof/>
              <w:lang w:val="en-US" w:eastAsia="zh-CN"/>
            </w:rPr>
            <w:drawing>
              <wp:anchor distT="0" distB="0" distL="114300" distR="114300" simplePos="0" relativeHeight="251654144" behindDoc="0" locked="0" layoutInCell="1" allowOverlap="1" wp14:anchorId="5DFAAFE7" wp14:editId="753B0B47">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53710" w14:paraId="0FFBC037" w14:textId="77777777" w:rsidTr="00AE09C2">
      <w:trPr>
        <w:trHeight w:val="270"/>
        <w:jc w:val="center"/>
      </w:trPr>
      <w:tc>
        <w:tcPr>
          <w:tcW w:w="2269" w:type="dxa"/>
          <w:vMerge/>
          <w:tcBorders>
            <w:left w:val="single" w:sz="4" w:space="0" w:color="auto"/>
            <w:right w:val="single" w:sz="4" w:space="0" w:color="auto"/>
          </w:tcBorders>
        </w:tcPr>
        <w:p w14:paraId="02D905B3" w14:textId="77777777" w:rsidR="00553710" w:rsidRPr="00E92B0C" w:rsidRDefault="00553710" w:rsidP="00991748">
          <w:pPr>
            <w:pStyle w:val="En-tte"/>
            <w:tabs>
              <w:tab w:val="left" w:pos="510"/>
            </w:tabs>
          </w:pPr>
        </w:p>
      </w:tc>
      <w:tc>
        <w:tcPr>
          <w:tcW w:w="5836" w:type="dxa"/>
          <w:gridSpan w:val="2"/>
          <w:tcBorders>
            <w:left w:val="single" w:sz="4" w:space="0" w:color="auto"/>
            <w:right w:val="single" w:sz="4" w:space="0" w:color="auto"/>
          </w:tcBorders>
        </w:tcPr>
        <w:p w14:paraId="5ABC5986" w14:textId="77777777" w:rsidR="00553710" w:rsidRPr="00991748" w:rsidRDefault="00553710" w:rsidP="00991748">
          <w:pPr>
            <w:jc w:val="right"/>
            <w:rPr>
              <w:lang w:val="en-GB"/>
            </w:rPr>
          </w:pPr>
        </w:p>
      </w:tc>
      <w:tc>
        <w:tcPr>
          <w:tcW w:w="2952" w:type="dxa"/>
          <w:vMerge/>
          <w:tcBorders>
            <w:left w:val="single" w:sz="4" w:space="0" w:color="auto"/>
            <w:right w:val="single" w:sz="4" w:space="0" w:color="auto"/>
          </w:tcBorders>
        </w:tcPr>
        <w:p w14:paraId="06C35E0D" w14:textId="77777777" w:rsidR="00553710" w:rsidRDefault="00553710" w:rsidP="009B451F"/>
      </w:tc>
    </w:tr>
    <w:tr w:rsidR="00553710" w:rsidRPr="000B5889" w14:paraId="112DA344" w14:textId="77777777" w:rsidTr="00AE09C2">
      <w:trPr>
        <w:trHeight w:val="270"/>
        <w:jc w:val="center"/>
      </w:trPr>
      <w:tc>
        <w:tcPr>
          <w:tcW w:w="2269" w:type="dxa"/>
          <w:vMerge/>
          <w:tcBorders>
            <w:left w:val="single" w:sz="4" w:space="0" w:color="auto"/>
            <w:right w:val="single" w:sz="4" w:space="0" w:color="auto"/>
          </w:tcBorders>
        </w:tcPr>
        <w:p w14:paraId="4809A6E4" w14:textId="77777777" w:rsidR="00553710" w:rsidRPr="00E92B0C" w:rsidRDefault="00553710" w:rsidP="000B5889">
          <w:pPr>
            <w:pStyle w:val="En-tte"/>
            <w:tabs>
              <w:tab w:val="left" w:pos="510"/>
            </w:tabs>
          </w:pPr>
        </w:p>
      </w:tc>
      <w:tc>
        <w:tcPr>
          <w:tcW w:w="2126" w:type="dxa"/>
          <w:tcBorders>
            <w:left w:val="single" w:sz="4" w:space="0" w:color="auto"/>
            <w:right w:val="single" w:sz="4" w:space="0" w:color="auto"/>
          </w:tcBorders>
        </w:tcPr>
        <w:p w14:paraId="35545969" w14:textId="77777777" w:rsidR="00553710" w:rsidRDefault="00553710" w:rsidP="000B5889">
          <w:pPr>
            <w:pStyle w:val="En-tte"/>
            <w:tabs>
              <w:tab w:val="left" w:pos="510"/>
            </w:tabs>
          </w:pPr>
          <w:r>
            <w:t>Nom du projet</w:t>
          </w:r>
        </w:p>
      </w:tc>
      <w:tc>
        <w:tcPr>
          <w:tcW w:w="3710" w:type="dxa"/>
          <w:tcBorders>
            <w:left w:val="single" w:sz="4" w:space="0" w:color="auto"/>
            <w:right w:val="single" w:sz="4" w:space="0" w:color="auto"/>
          </w:tcBorders>
        </w:tcPr>
        <w:p w14:paraId="7FF6F026" w14:textId="77777777" w:rsidR="00553710" w:rsidRDefault="00D0071C"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53710" w:rsidRPr="00FA513D">
                <w:rPr>
                  <w:rStyle w:val="lev"/>
                </w:rPr>
                <w:t>Music Sheet Writer</w:t>
              </w:r>
            </w:sdtContent>
          </w:sdt>
        </w:p>
      </w:tc>
      <w:tc>
        <w:tcPr>
          <w:tcW w:w="2952" w:type="dxa"/>
          <w:vMerge/>
          <w:tcBorders>
            <w:left w:val="single" w:sz="4" w:space="0" w:color="auto"/>
            <w:right w:val="single" w:sz="4" w:space="0" w:color="auto"/>
          </w:tcBorders>
        </w:tcPr>
        <w:p w14:paraId="3F67EE4C" w14:textId="77777777" w:rsidR="00553710" w:rsidRPr="000B5889" w:rsidRDefault="00553710" w:rsidP="000B5889">
          <w:pPr>
            <w:rPr>
              <w:lang w:val="en-US"/>
            </w:rPr>
          </w:pPr>
        </w:p>
      </w:tc>
    </w:tr>
    <w:tr w:rsidR="00553710" w14:paraId="695516AD" w14:textId="77777777" w:rsidTr="00AE09C2">
      <w:trPr>
        <w:jc w:val="center"/>
      </w:trPr>
      <w:tc>
        <w:tcPr>
          <w:tcW w:w="2269" w:type="dxa"/>
          <w:vMerge/>
          <w:tcBorders>
            <w:left w:val="single" w:sz="4" w:space="0" w:color="auto"/>
            <w:bottom w:val="nil"/>
            <w:right w:val="single" w:sz="4" w:space="0" w:color="auto"/>
          </w:tcBorders>
        </w:tcPr>
        <w:p w14:paraId="1EDD3063" w14:textId="77777777" w:rsidR="00553710" w:rsidRPr="000B5889" w:rsidRDefault="00553710" w:rsidP="000B5889">
          <w:pPr>
            <w:pStyle w:val="En-tte"/>
            <w:tabs>
              <w:tab w:val="left" w:pos="510"/>
            </w:tabs>
            <w:rPr>
              <w:lang w:val="en-US"/>
            </w:rPr>
          </w:pPr>
        </w:p>
      </w:tc>
      <w:tc>
        <w:tcPr>
          <w:tcW w:w="2126" w:type="dxa"/>
          <w:tcBorders>
            <w:left w:val="single" w:sz="4" w:space="0" w:color="auto"/>
          </w:tcBorders>
        </w:tcPr>
        <w:p w14:paraId="269600C9" w14:textId="77777777" w:rsidR="00553710" w:rsidRDefault="00553710" w:rsidP="000B5889">
          <w:pPr>
            <w:pStyle w:val="En-tte"/>
            <w:tabs>
              <w:tab w:val="left" w:pos="510"/>
            </w:tabs>
          </w:pPr>
          <w:r>
            <w:t>Objet du document</w:t>
          </w:r>
        </w:p>
      </w:tc>
      <w:tc>
        <w:tcPr>
          <w:tcW w:w="3710" w:type="dxa"/>
          <w:tcBorders>
            <w:right w:val="single" w:sz="4" w:space="0" w:color="auto"/>
          </w:tcBorders>
        </w:tcPr>
        <w:p w14:paraId="63A8E90C" w14:textId="77777777" w:rsidR="00553710" w:rsidRPr="000D7472" w:rsidRDefault="00D0071C"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53710">
                <w:rPr>
                  <w:rStyle w:val="Accentuation"/>
                  <w:i w:val="0"/>
                </w:rPr>
                <w:t>Plan de Beta</w:t>
              </w:r>
            </w:sdtContent>
          </w:sdt>
        </w:p>
      </w:tc>
      <w:tc>
        <w:tcPr>
          <w:tcW w:w="2952" w:type="dxa"/>
          <w:vMerge/>
          <w:tcBorders>
            <w:left w:val="single" w:sz="4" w:space="0" w:color="auto"/>
            <w:bottom w:val="nil"/>
            <w:right w:val="single" w:sz="4" w:space="0" w:color="auto"/>
          </w:tcBorders>
        </w:tcPr>
        <w:p w14:paraId="62015CE1" w14:textId="77777777" w:rsidR="00553710" w:rsidRDefault="00553710" w:rsidP="000B5889">
          <w:pPr>
            <w:pStyle w:val="En-tte"/>
            <w:tabs>
              <w:tab w:val="left" w:pos="510"/>
            </w:tabs>
          </w:pPr>
        </w:p>
      </w:tc>
    </w:tr>
    <w:tr w:rsidR="00553710" w14:paraId="79D4DBD8" w14:textId="77777777" w:rsidTr="00AE09C2">
      <w:trPr>
        <w:jc w:val="center"/>
      </w:trPr>
      <w:sdt>
        <w:sdtPr>
          <w:rPr>
            <w:lang w:val="en-GB"/>
          </w:rPr>
          <w:alias w:val="Company"/>
          <w:tag w:val=""/>
          <w:id w:val="1837500267"/>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0053DD1E" w14:textId="77777777" w:rsidR="00553710" w:rsidRPr="00E92B0C" w:rsidRDefault="00553710" w:rsidP="000B5889">
              <w:pPr>
                <w:pStyle w:val="Sous-titre"/>
              </w:pPr>
              <w:r w:rsidRPr="00E92B0C">
                <w:t>Music Sheet Writer</w:t>
              </w:r>
            </w:p>
          </w:tc>
        </w:sdtContent>
      </w:sdt>
      <w:tc>
        <w:tcPr>
          <w:tcW w:w="2126" w:type="dxa"/>
          <w:tcBorders>
            <w:left w:val="single" w:sz="4" w:space="0" w:color="auto"/>
          </w:tcBorders>
        </w:tcPr>
        <w:p w14:paraId="2C567B73" w14:textId="77777777" w:rsidR="00553710" w:rsidRDefault="00553710" w:rsidP="000B5889">
          <w:pPr>
            <w:pStyle w:val="En-tte"/>
            <w:tabs>
              <w:tab w:val="left" w:pos="510"/>
            </w:tabs>
          </w:pPr>
          <w:r>
            <w:t>Nom du chapitre</w:t>
          </w:r>
        </w:p>
      </w:tc>
      <w:tc>
        <w:tcPr>
          <w:tcW w:w="3710" w:type="dxa"/>
          <w:tcBorders>
            <w:right w:val="single" w:sz="4" w:space="0" w:color="auto"/>
          </w:tcBorders>
        </w:tcPr>
        <w:p w14:paraId="0CCAC36C" w14:textId="2EE87E30" w:rsidR="00553710" w:rsidRPr="000D7472" w:rsidRDefault="00553710"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2609E5">
            <w:rPr>
              <w:i/>
              <w:noProof/>
            </w:rPr>
            <w:t>Sommaire</w:t>
          </w:r>
          <w:r>
            <w:rPr>
              <w:i/>
            </w:rPr>
            <w:fldChar w:fldCharType="end"/>
          </w:r>
        </w:p>
      </w:tc>
      <w:sdt>
        <w:sdtPr>
          <w:rPr>
            <w:lang w:val="en-GB"/>
          </w:rPr>
          <w:alias w:val="Category"/>
          <w:tag w:val=""/>
          <w:id w:val="-2082825586"/>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59B7C386" w14:textId="77777777" w:rsidR="00553710" w:rsidRDefault="00553710"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7602EA72" w14:textId="77777777" w:rsidR="00553710" w:rsidRPr="00991748" w:rsidRDefault="00553710"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36077" w14:textId="77777777" w:rsidR="00553710" w:rsidRDefault="00553710"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895F6" w14:textId="77777777" w:rsidR="00553710" w:rsidRPr="005B53B8" w:rsidRDefault="00553710"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3710" w14:paraId="7E38ABF3" w14:textId="77777777" w:rsidTr="00AE09C2">
      <w:trPr>
        <w:jc w:val="center"/>
      </w:trPr>
      <w:tc>
        <w:tcPr>
          <w:tcW w:w="2269" w:type="dxa"/>
          <w:vMerge w:val="restart"/>
          <w:tcBorders>
            <w:top w:val="single" w:sz="4" w:space="0" w:color="auto"/>
            <w:left w:val="single" w:sz="4" w:space="0" w:color="auto"/>
            <w:right w:val="single" w:sz="4" w:space="0" w:color="auto"/>
          </w:tcBorders>
        </w:tcPr>
        <w:p w14:paraId="5FCE7F35" w14:textId="77777777" w:rsidR="00553710" w:rsidRPr="00E92B0C" w:rsidRDefault="00553710" w:rsidP="00991748">
          <w:pPr>
            <w:pStyle w:val="En-tte"/>
            <w:tabs>
              <w:tab w:val="left" w:pos="510"/>
            </w:tabs>
          </w:pPr>
          <w:r w:rsidRPr="00E92B0C">
            <w:rPr>
              <w:noProof/>
              <w:lang w:val="en-US" w:eastAsia="zh-CN"/>
            </w:rPr>
            <w:drawing>
              <wp:anchor distT="0" distB="0" distL="114300" distR="114300" simplePos="0" relativeHeight="251663360" behindDoc="0" locked="0" layoutInCell="1" allowOverlap="1" wp14:anchorId="752CA53D" wp14:editId="4CCC1E81">
                <wp:simplePos x="0" y="0"/>
                <wp:positionH relativeFrom="column">
                  <wp:posOffset>122555</wp:posOffset>
                </wp:positionH>
                <wp:positionV relativeFrom="paragraph">
                  <wp:posOffset>-145801</wp:posOffset>
                </wp:positionV>
                <wp:extent cx="1041179" cy="104117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1041179" cy="1041179"/>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FF3095F" w14:textId="77777777" w:rsidR="00553710" w:rsidRDefault="00553710" w:rsidP="00991748">
          <w:pPr>
            <w:pStyle w:val="En-tte"/>
            <w:tabs>
              <w:tab w:val="left" w:pos="510"/>
            </w:tabs>
          </w:pPr>
          <w:r>
            <w:t>Date de publication</w:t>
          </w:r>
        </w:p>
      </w:tc>
      <w:tc>
        <w:tcPr>
          <w:tcW w:w="3710" w:type="dxa"/>
          <w:tcBorders>
            <w:right w:val="single" w:sz="4" w:space="0" w:color="auto"/>
          </w:tcBorders>
        </w:tcPr>
        <w:p w14:paraId="79BB3150" w14:textId="09D983F0" w:rsidR="00553710" w:rsidRDefault="00D0071C"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5-15T00:00:00Z">
                <w:dateFormat w:val="dd/MM/yyyy"/>
                <w:lid w:val="fr-FR"/>
                <w:storeMappedDataAs w:val="dateTime"/>
                <w:calendar w:val="gregorian"/>
              </w:date>
            </w:sdtPr>
            <w:sdtEndPr/>
            <w:sdtContent>
              <w:r w:rsidR="00553710">
                <w:t>15/05/2016</w:t>
              </w:r>
            </w:sdtContent>
          </w:sdt>
        </w:p>
      </w:tc>
      <w:tc>
        <w:tcPr>
          <w:tcW w:w="2952" w:type="dxa"/>
          <w:vMerge w:val="restart"/>
          <w:tcBorders>
            <w:top w:val="single" w:sz="4" w:space="0" w:color="auto"/>
            <w:left w:val="single" w:sz="4" w:space="0" w:color="auto"/>
            <w:right w:val="single" w:sz="4" w:space="0" w:color="auto"/>
          </w:tcBorders>
        </w:tcPr>
        <w:p w14:paraId="1D5FC5EC" w14:textId="77777777" w:rsidR="00553710" w:rsidRDefault="00553710" w:rsidP="00991748">
          <w:pPr>
            <w:pStyle w:val="En-tte"/>
            <w:tabs>
              <w:tab w:val="left" w:pos="510"/>
            </w:tabs>
          </w:pPr>
          <w:r w:rsidRPr="006E66E2">
            <w:rPr>
              <w:i/>
              <w:noProof/>
              <w:lang w:val="en-US" w:eastAsia="zh-CN"/>
            </w:rPr>
            <w:drawing>
              <wp:anchor distT="0" distB="0" distL="114300" distR="114300" simplePos="0" relativeHeight="251660288" behindDoc="0" locked="0" layoutInCell="1" allowOverlap="1" wp14:anchorId="4DBB12C1" wp14:editId="1CCB526D">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53710" w14:paraId="4541D4C1" w14:textId="77777777" w:rsidTr="00AE09C2">
      <w:trPr>
        <w:trHeight w:val="270"/>
        <w:jc w:val="center"/>
      </w:trPr>
      <w:tc>
        <w:tcPr>
          <w:tcW w:w="2269" w:type="dxa"/>
          <w:vMerge/>
          <w:tcBorders>
            <w:left w:val="single" w:sz="4" w:space="0" w:color="auto"/>
            <w:right w:val="single" w:sz="4" w:space="0" w:color="auto"/>
          </w:tcBorders>
        </w:tcPr>
        <w:p w14:paraId="5F29727A" w14:textId="77777777" w:rsidR="00553710" w:rsidRPr="00E92B0C" w:rsidRDefault="00553710" w:rsidP="00991748">
          <w:pPr>
            <w:pStyle w:val="En-tte"/>
            <w:tabs>
              <w:tab w:val="left" w:pos="510"/>
            </w:tabs>
          </w:pPr>
        </w:p>
      </w:tc>
      <w:tc>
        <w:tcPr>
          <w:tcW w:w="5836" w:type="dxa"/>
          <w:gridSpan w:val="2"/>
          <w:tcBorders>
            <w:left w:val="single" w:sz="4" w:space="0" w:color="auto"/>
            <w:right w:val="single" w:sz="4" w:space="0" w:color="auto"/>
          </w:tcBorders>
        </w:tcPr>
        <w:p w14:paraId="54198D0F" w14:textId="77777777" w:rsidR="00553710" w:rsidRPr="00991748" w:rsidRDefault="00553710" w:rsidP="00991748">
          <w:pPr>
            <w:jc w:val="right"/>
            <w:rPr>
              <w:lang w:val="en-GB"/>
            </w:rPr>
          </w:pPr>
        </w:p>
      </w:tc>
      <w:tc>
        <w:tcPr>
          <w:tcW w:w="2952" w:type="dxa"/>
          <w:vMerge/>
          <w:tcBorders>
            <w:left w:val="single" w:sz="4" w:space="0" w:color="auto"/>
            <w:right w:val="single" w:sz="4" w:space="0" w:color="auto"/>
          </w:tcBorders>
        </w:tcPr>
        <w:p w14:paraId="73455103" w14:textId="77777777" w:rsidR="00553710" w:rsidRDefault="00553710" w:rsidP="009B451F"/>
      </w:tc>
    </w:tr>
    <w:tr w:rsidR="00553710" w:rsidRPr="000B5889" w14:paraId="5326465D" w14:textId="77777777" w:rsidTr="00AE09C2">
      <w:trPr>
        <w:trHeight w:val="270"/>
        <w:jc w:val="center"/>
      </w:trPr>
      <w:tc>
        <w:tcPr>
          <w:tcW w:w="2269" w:type="dxa"/>
          <w:vMerge/>
          <w:tcBorders>
            <w:left w:val="single" w:sz="4" w:space="0" w:color="auto"/>
            <w:right w:val="single" w:sz="4" w:space="0" w:color="auto"/>
          </w:tcBorders>
        </w:tcPr>
        <w:p w14:paraId="098BC2EA" w14:textId="77777777" w:rsidR="00553710" w:rsidRPr="00E92B0C" w:rsidRDefault="00553710" w:rsidP="000B5889">
          <w:pPr>
            <w:pStyle w:val="En-tte"/>
            <w:tabs>
              <w:tab w:val="left" w:pos="510"/>
            </w:tabs>
          </w:pPr>
        </w:p>
      </w:tc>
      <w:tc>
        <w:tcPr>
          <w:tcW w:w="2126" w:type="dxa"/>
          <w:tcBorders>
            <w:left w:val="single" w:sz="4" w:space="0" w:color="auto"/>
            <w:right w:val="single" w:sz="4" w:space="0" w:color="auto"/>
          </w:tcBorders>
        </w:tcPr>
        <w:p w14:paraId="51C13378" w14:textId="77777777" w:rsidR="00553710" w:rsidRDefault="00553710" w:rsidP="000B5889">
          <w:pPr>
            <w:pStyle w:val="En-tte"/>
            <w:tabs>
              <w:tab w:val="left" w:pos="510"/>
            </w:tabs>
          </w:pPr>
          <w:r>
            <w:t>Nom du projet</w:t>
          </w:r>
        </w:p>
      </w:tc>
      <w:tc>
        <w:tcPr>
          <w:tcW w:w="3710" w:type="dxa"/>
          <w:tcBorders>
            <w:left w:val="single" w:sz="4" w:space="0" w:color="auto"/>
            <w:right w:val="single" w:sz="4" w:space="0" w:color="auto"/>
          </w:tcBorders>
        </w:tcPr>
        <w:p w14:paraId="7BE05FBA" w14:textId="77777777" w:rsidR="00553710" w:rsidRDefault="00D0071C"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53710" w:rsidRPr="00FA513D">
                <w:rPr>
                  <w:rStyle w:val="lev"/>
                </w:rPr>
                <w:t>Music Sheet Writer</w:t>
              </w:r>
            </w:sdtContent>
          </w:sdt>
        </w:p>
      </w:tc>
      <w:tc>
        <w:tcPr>
          <w:tcW w:w="2952" w:type="dxa"/>
          <w:vMerge/>
          <w:tcBorders>
            <w:left w:val="single" w:sz="4" w:space="0" w:color="auto"/>
            <w:right w:val="single" w:sz="4" w:space="0" w:color="auto"/>
          </w:tcBorders>
        </w:tcPr>
        <w:p w14:paraId="69C55A4E" w14:textId="77777777" w:rsidR="00553710" w:rsidRPr="000B5889" w:rsidRDefault="00553710" w:rsidP="000B5889">
          <w:pPr>
            <w:rPr>
              <w:lang w:val="en-US"/>
            </w:rPr>
          </w:pPr>
        </w:p>
      </w:tc>
    </w:tr>
    <w:tr w:rsidR="00553710" w14:paraId="2422ABD5" w14:textId="77777777" w:rsidTr="00AE09C2">
      <w:trPr>
        <w:jc w:val="center"/>
      </w:trPr>
      <w:tc>
        <w:tcPr>
          <w:tcW w:w="2269" w:type="dxa"/>
          <w:vMerge/>
          <w:tcBorders>
            <w:left w:val="single" w:sz="4" w:space="0" w:color="auto"/>
            <w:bottom w:val="nil"/>
            <w:right w:val="single" w:sz="4" w:space="0" w:color="auto"/>
          </w:tcBorders>
        </w:tcPr>
        <w:p w14:paraId="7E664A6D" w14:textId="77777777" w:rsidR="00553710" w:rsidRPr="000B5889" w:rsidRDefault="00553710" w:rsidP="000B5889">
          <w:pPr>
            <w:pStyle w:val="En-tte"/>
            <w:tabs>
              <w:tab w:val="left" w:pos="510"/>
            </w:tabs>
            <w:rPr>
              <w:lang w:val="en-US"/>
            </w:rPr>
          </w:pPr>
        </w:p>
      </w:tc>
      <w:tc>
        <w:tcPr>
          <w:tcW w:w="2126" w:type="dxa"/>
          <w:tcBorders>
            <w:left w:val="single" w:sz="4" w:space="0" w:color="auto"/>
          </w:tcBorders>
        </w:tcPr>
        <w:p w14:paraId="35424656" w14:textId="77777777" w:rsidR="00553710" w:rsidRDefault="00553710" w:rsidP="000B5889">
          <w:pPr>
            <w:pStyle w:val="En-tte"/>
            <w:tabs>
              <w:tab w:val="left" w:pos="510"/>
            </w:tabs>
          </w:pPr>
          <w:r>
            <w:t>Objet du document</w:t>
          </w:r>
        </w:p>
      </w:tc>
      <w:tc>
        <w:tcPr>
          <w:tcW w:w="3710" w:type="dxa"/>
          <w:tcBorders>
            <w:right w:val="single" w:sz="4" w:space="0" w:color="auto"/>
          </w:tcBorders>
        </w:tcPr>
        <w:p w14:paraId="4A912C21" w14:textId="77777777" w:rsidR="00553710" w:rsidRPr="000D7472" w:rsidRDefault="00D0071C"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53710">
                <w:rPr>
                  <w:rStyle w:val="Accentuation"/>
                  <w:i w:val="0"/>
                </w:rPr>
                <w:t>Plan de Beta</w:t>
              </w:r>
            </w:sdtContent>
          </w:sdt>
          <w:r w:rsidR="00553710" w:rsidRPr="000D7472">
            <w:rPr>
              <w:rStyle w:val="Accentuation"/>
              <w:i w:val="0"/>
            </w:rPr>
            <w:tab/>
          </w:r>
        </w:p>
      </w:tc>
      <w:tc>
        <w:tcPr>
          <w:tcW w:w="2952" w:type="dxa"/>
          <w:vMerge/>
          <w:tcBorders>
            <w:left w:val="single" w:sz="4" w:space="0" w:color="auto"/>
            <w:bottom w:val="nil"/>
            <w:right w:val="single" w:sz="4" w:space="0" w:color="auto"/>
          </w:tcBorders>
        </w:tcPr>
        <w:p w14:paraId="3E56D47E" w14:textId="77777777" w:rsidR="00553710" w:rsidRDefault="00553710" w:rsidP="000B5889">
          <w:pPr>
            <w:pStyle w:val="En-tte"/>
            <w:tabs>
              <w:tab w:val="left" w:pos="510"/>
            </w:tabs>
          </w:pPr>
        </w:p>
      </w:tc>
    </w:tr>
    <w:tr w:rsidR="00553710" w14:paraId="467FA60D" w14:textId="77777777" w:rsidTr="00AE09C2">
      <w:trPr>
        <w:jc w:val="center"/>
      </w:trPr>
      <w:sdt>
        <w:sdtPr>
          <w:rPr>
            <w:lang w:val="en-GB"/>
          </w:rPr>
          <w:alias w:val="Company"/>
          <w:tag w:val=""/>
          <w:id w:val="-288352013"/>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6126DDD9" w14:textId="77777777" w:rsidR="00553710" w:rsidRPr="00E92B0C" w:rsidRDefault="00553710" w:rsidP="000B5889">
              <w:pPr>
                <w:pStyle w:val="Sous-titre"/>
              </w:pPr>
              <w:r w:rsidRPr="00E92B0C">
                <w:t>Music Sheet Writer</w:t>
              </w:r>
            </w:p>
          </w:tc>
        </w:sdtContent>
      </w:sdt>
      <w:tc>
        <w:tcPr>
          <w:tcW w:w="2126" w:type="dxa"/>
          <w:tcBorders>
            <w:left w:val="single" w:sz="4" w:space="0" w:color="auto"/>
          </w:tcBorders>
        </w:tcPr>
        <w:p w14:paraId="2B19B503" w14:textId="77777777" w:rsidR="00553710" w:rsidRDefault="00553710" w:rsidP="000B5889">
          <w:pPr>
            <w:pStyle w:val="En-tte"/>
            <w:tabs>
              <w:tab w:val="left" w:pos="510"/>
            </w:tabs>
          </w:pPr>
          <w:r>
            <w:t>Nom du chapitre</w:t>
          </w:r>
        </w:p>
      </w:tc>
      <w:tc>
        <w:tcPr>
          <w:tcW w:w="3710" w:type="dxa"/>
          <w:tcBorders>
            <w:right w:val="single" w:sz="4" w:space="0" w:color="auto"/>
          </w:tcBorders>
        </w:tcPr>
        <w:p w14:paraId="1441EC24" w14:textId="0A1753F0" w:rsidR="00553710" w:rsidRPr="000D7472" w:rsidRDefault="00553710"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2609E5">
            <w:rPr>
              <w:i/>
              <w:noProof/>
            </w:rPr>
            <w:t>Descriptions des scénarios</w:t>
          </w:r>
          <w:r>
            <w:rPr>
              <w:i/>
            </w:rPr>
            <w:fldChar w:fldCharType="end"/>
          </w:r>
        </w:p>
      </w:tc>
      <w:sdt>
        <w:sdtPr>
          <w:rPr>
            <w:lang w:val="en-GB"/>
          </w:rPr>
          <w:alias w:val="Category"/>
          <w:tag w:val=""/>
          <w:id w:val="1989049015"/>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400CCF76" w14:textId="77777777" w:rsidR="00553710" w:rsidRDefault="00553710"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2A1225CD" w14:textId="77777777" w:rsidR="00553710" w:rsidRPr="00991748" w:rsidRDefault="00553710"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14007" w14:textId="77777777" w:rsidR="00553710" w:rsidRPr="005B53B8" w:rsidRDefault="00553710"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6BC"/>
    <w:multiLevelType w:val="hybridMultilevel"/>
    <w:tmpl w:val="185615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048D9"/>
    <w:multiLevelType w:val="hybridMultilevel"/>
    <w:tmpl w:val="8B6ACD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30D0F"/>
    <w:multiLevelType w:val="hybridMultilevel"/>
    <w:tmpl w:val="B47C7F2A"/>
    <w:lvl w:ilvl="0" w:tplc="13E69C18">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AB1D29"/>
    <w:multiLevelType w:val="hybridMultilevel"/>
    <w:tmpl w:val="F1086F0C"/>
    <w:lvl w:ilvl="0" w:tplc="9B603306">
      <w:start w:val="1"/>
      <w:numFmt w:val="bullet"/>
      <w:lvlText w:val="-"/>
      <w:lvlJc w:val="left"/>
      <w:pPr>
        <w:ind w:left="360" w:hanging="360"/>
      </w:pPr>
      <w:rPr>
        <w:rFonts w:ascii="Calibri" w:eastAsiaTheme="minorEastAsia"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E667D33"/>
    <w:multiLevelType w:val="hybridMultilevel"/>
    <w:tmpl w:val="5D004018"/>
    <w:lvl w:ilvl="0" w:tplc="B1E6482E">
      <w:start w:val="1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16" w:hanging="432"/>
      </w:pPr>
    </w:lvl>
    <w:lvl w:ilvl="2">
      <w:start w:val="1"/>
      <w:numFmt w:val="decimal"/>
      <w:pStyle w:val="Titre3"/>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15:restartNumberingAfterBreak="0">
    <w:nsid w:val="3FAD20DB"/>
    <w:multiLevelType w:val="hybridMultilevel"/>
    <w:tmpl w:val="5120BE40"/>
    <w:lvl w:ilvl="0" w:tplc="F5E04130">
      <w:start w:val="1"/>
      <w:numFmt w:val="bullet"/>
      <w:lvlText w:val="-"/>
      <w:lvlJc w:val="left"/>
      <w:pPr>
        <w:ind w:left="435" w:hanging="360"/>
      </w:pPr>
      <w:rPr>
        <w:rFonts w:ascii="Calibri" w:eastAsiaTheme="minorEastAsia" w:hAnsi="Calibri"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AF730A9"/>
    <w:multiLevelType w:val="hybridMultilevel"/>
    <w:tmpl w:val="C9AA0E88"/>
    <w:lvl w:ilvl="0" w:tplc="6C428D3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734AB"/>
    <w:multiLevelType w:val="hybridMultilevel"/>
    <w:tmpl w:val="9AB24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403267"/>
    <w:multiLevelType w:val="hybridMultilevel"/>
    <w:tmpl w:val="C0CE2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7C2578"/>
    <w:multiLevelType w:val="hybridMultilevel"/>
    <w:tmpl w:val="1576A810"/>
    <w:lvl w:ilvl="0" w:tplc="2F0C558A">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7"/>
  </w:num>
  <w:num w:numId="8">
    <w:abstractNumId w:val="5"/>
  </w:num>
  <w:num w:numId="9">
    <w:abstractNumId w:val="5"/>
  </w:num>
  <w:num w:numId="10">
    <w:abstractNumId w:val="5"/>
  </w:num>
  <w:num w:numId="11">
    <w:abstractNumId w:val="5"/>
  </w:num>
  <w:num w:numId="12">
    <w:abstractNumId w:val="7"/>
  </w:num>
  <w:num w:numId="13">
    <w:abstractNumId w:val="5"/>
  </w:num>
  <w:num w:numId="14">
    <w:abstractNumId w:val="5"/>
  </w:num>
  <w:num w:numId="15">
    <w:abstractNumId w:val="5"/>
  </w:num>
  <w:num w:numId="16">
    <w:abstractNumId w:val="5"/>
  </w:num>
  <w:num w:numId="17">
    <w:abstractNumId w:val="7"/>
  </w:num>
  <w:num w:numId="18">
    <w:abstractNumId w:val="4"/>
  </w:num>
  <w:num w:numId="19">
    <w:abstractNumId w:val="1"/>
  </w:num>
  <w:num w:numId="20">
    <w:abstractNumId w:val="6"/>
  </w:num>
  <w:num w:numId="21">
    <w:abstractNumId w:val="3"/>
  </w:num>
  <w:num w:numId="22">
    <w:abstractNumId w:val="0"/>
  </w:num>
  <w:num w:numId="23">
    <w:abstractNumId w:val="8"/>
  </w:num>
  <w:num w:numId="24">
    <w:abstractNumId w:val="11"/>
  </w:num>
  <w:num w:numId="25">
    <w:abstractNumId w:val="2"/>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69"/>
    <w:rsid w:val="00001638"/>
    <w:rsid w:val="00002808"/>
    <w:rsid w:val="0000645A"/>
    <w:rsid w:val="00006CE2"/>
    <w:rsid w:val="00010576"/>
    <w:rsid w:val="000115C5"/>
    <w:rsid w:val="00011E11"/>
    <w:rsid w:val="00013AE8"/>
    <w:rsid w:val="00015443"/>
    <w:rsid w:val="00017526"/>
    <w:rsid w:val="00023CD4"/>
    <w:rsid w:val="00037A8F"/>
    <w:rsid w:val="00037D1F"/>
    <w:rsid w:val="00040F2B"/>
    <w:rsid w:val="00042A20"/>
    <w:rsid w:val="00047820"/>
    <w:rsid w:val="000557B2"/>
    <w:rsid w:val="00060F73"/>
    <w:rsid w:val="00066A8C"/>
    <w:rsid w:val="00067C90"/>
    <w:rsid w:val="00070908"/>
    <w:rsid w:val="000738EF"/>
    <w:rsid w:val="00074AE7"/>
    <w:rsid w:val="00076681"/>
    <w:rsid w:val="000825D1"/>
    <w:rsid w:val="00083B5A"/>
    <w:rsid w:val="00083CAC"/>
    <w:rsid w:val="00090E1C"/>
    <w:rsid w:val="000946DC"/>
    <w:rsid w:val="000A0A3A"/>
    <w:rsid w:val="000B4BD4"/>
    <w:rsid w:val="000B5889"/>
    <w:rsid w:val="000C0A3C"/>
    <w:rsid w:val="000D6623"/>
    <w:rsid w:val="000D6936"/>
    <w:rsid w:val="000D7472"/>
    <w:rsid w:val="000E5C60"/>
    <w:rsid w:val="000E5F2F"/>
    <w:rsid w:val="000E60A0"/>
    <w:rsid w:val="000E782C"/>
    <w:rsid w:val="000F1215"/>
    <w:rsid w:val="000F4742"/>
    <w:rsid w:val="001038A8"/>
    <w:rsid w:val="00106EFF"/>
    <w:rsid w:val="00110952"/>
    <w:rsid w:val="001200C4"/>
    <w:rsid w:val="001205D1"/>
    <w:rsid w:val="00125847"/>
    <w:rsid w:val="001309E4"/>
    <w:rsid w:val="00132AE5"/>
    <w:rsid w:val="00137FB2"/>
    <w:rsid w:val="00147043"/>
    <w:rsid w:val="00151D38"/>
    <w:rsid w:val="00151D4D"/>
    <w:rsid w:val="00156B72"/>
    <w:rsid w:val="00157190"/>
    <w:rsid w:val="00162499"/>
    <w:rsid w:val="00171124"/>
    <w:rsid w:val="00175235"/>
    <w:rsid w:val="00181574"/>
    <w:rsid w:val="00185C26"/>
    <w:rsid w:val="00186F9B"/>
    <w:rsid w:val="0019004B"/>
    <w:rsid w:val="00193032"/>
    <w:rsid w:val="001A32E2"/>
    <w:rsid w:val="001A3889"/>
    <w:rsid w:val="001B03C7"/>
    <w:rsid w:val="001B1999"/>
    <w:rsid w:val="001C0A06"/>
    <w:rsid w:val="001C0E27"/>
    <w:rsid w:val="001C2014"/>
    <w:rsid w:val="001C47F0"/>
    <w:rsid w:val="001D1352"/>
    <w:rsid w:val="001D3E62"/>
    <w:rsid w:val="001D43B0"/>
    <w:rsid w:val="001E184D"/>
    <w:rsid w:val="001E3061"/>
    <w:rsid w:val="001E476A"/>
    <w:rsid w:val="001F2E18"/>
    <w:rsid w:val="002000A0"/>
    <w:rsid w:val="00220CB1"/>
    <w:rsid w:val="0023579F"/>
    <w:rsid w:val="00243B7E"/>
    <w:rsid w:val="00246F15"/>
    <w:rsid w:val="002512E8"/>
    <w:rsid w:val="00253388"/>
    <w:rsid w:val="00256446"/>
    <w:rsid w:val="002602BC"/>
    <w:rsid w:val="002609E5"/>
    <w:rsid w:val="00264805"/>
    <w:rsid w:val="00270418"/>
    <w:rsid w:val="00271ACD"/>
    <w:rsid w:val="00272F1E"/>
    <w:rsid w:val="00274B1C"/>
    <w:rsid w:val="00282C1D"/>
    <w:rsid w:val="00284558"/>
    <w:rsid w:val="00291275"/>
    <w:rsid w:val="002942EA"/>
    <w:rsid w:val="00297BC4"/>
    <w:rsid w:val="002A09F8"/>
    <w:rsid w:val="002A2FC0"/>
    <w:rsid w:val="002A5F57"/>
    <w:rsid w:val="002B041D"/>
    <w:rsid w:val="002B4F50"/>
    <w:rsid w:val="002B75B6"/>
    <w:rsid w:val="002C0A4F"/>
    <w:rsid w:val="002D5794"/>
    <w:rsid w:val="002E10D4"/>
    <w:rsid w:val="002E34F7"/>
    <w:rsid w:val="002E5D54"/>
    <w:rsid w:val="002E6F50"/>
    <w:rsid w:val="002E7900"/>
    <w:rsid w:val="002F52A1"/>
    <w:rsid w:val="002F5633"/>
    <w:rsid w:val="002F6454"/>
    <w:rsid w:val="003053AD"/>
    <w:rsid w:val="003056D4"/>
    <w:rsid w:val="003058B2"/>
    <w:rsid w:val="0031206A"/>
    <w:rsid w:val="003139E5"/>
    <w:rsid w:val="003151CF"/>
    <w:rsid w:val="00322DF3"/>
    <w:rsid w:val="00336D07"/>
    <w:rsid w:val="003552EE"/>
    <w:rsid w:val="003561AA"/>
    <w:rsid w:val="003569EF"/>
    <w:rsid w:val="0036661F"/>
    <w:rsid w:val="00371B9B"/>
    <w:rsid w:val="00371E57"/>
    <w:rsid w:val="003732A7"/>
    <w:rsid w:val="003834CC"/>
    <w:rsid w:val="00386A7D"/>
    <w:rsid w:val="00387C3C"/>
    <w:rsid w:val="00387D17"/>
    <w:rsid w:val="00390F7A"/>
    <w:rsid w:val="003913B5"/>
    <w:rsid w:val="003A015B"/>
    <w:rsid w:val="003A1706"/>
    <w:rsid w:val="003A2536"/>
    <w:rsid w:val="003A40C0"/>
    <w:rsid w:val="003B2D4E"/>
    <w:rsid w:val="003B3FE2"/>
    <w:rsid w:val="003B5669"/>
    <w:rsid w:val="003B6578"/>
    <w:rsid w:val="003C0798"/>
    <w:rsid w:val="003D00C9"/>
    <w:rsid w:val="003D022F"/>
    <w:rsid w:val="003D47E6"/>
    <w:rsid w:val="003D6EB0"/>
    <w:rsid w:val="003E3782"/>
    <w:rsid w:val="003E705B"/>
    <w:rsid w:val="003F221F"/>
    <w:rsid w:val="003F57B3"/>
    <w:rsid w:val="003F6923"/>
    <w:rsid w:val="00425A51"/>
    <w:rsid w:val="004335EE"/>
    <w:rsid w:val="00435C4B"/>
    <w:rsid w:val="00435CB2"/>
    <w:rsid w:val="00443492"/>
    <w:rsid w:val="00444E1D"/>
    <w:rsid w:val="00450E5B"/>
    <w:rsid w:val="00453E11"/>
    <w:rsid w:val="00454B5E"/>
    <w:rsid w:val="00454C38"/>
    <w:rsid w:val="00462ABF"/>
    <w:rsid w:val="004656EB"/>
    <w:rsid w:val="00467B62"/>
    <w:rsid w:val="00470749"/>
    <w:rsid w:val="0048232C"/>
    <w:rsid w:val="00482368"/>
    <w:rsid w:val="00484A05"/>
    <w:rsid w:val="0049578E"/>
    <w:rsid w:val="004960E7"/>
    <w:rsid w:val="00497F0B"/>
    <w:rsid w:val="004B02F4"/>
    <w:rsid w:val="004B235A"/>
    <w:rsid w:val="004B29F5"/>
    <w:rsid w:val="004B6FD6"/>
    <w:rsid w:val="004C059D"/>
    <w:rsid w:val="004C6F9A"/>
    <w:rsid w:val="004D6938"/>
    <w:rsid w:val="004D761D"/>
    <w:rsid w:val="004E2D75"/>
    <w:rsid w:val="004E5FB8"/>
    <w:rsid w:val="004F3EA2"/>
    <w:rsid w:val="00501AA9"/>
    <w:rsid w:val="00504B6E"/>
    <w:rsid w:val="00510156"/>
    <w:rsid w:val="00514B1F"/>
    <w:rsid w:val="0052076A"/>
    <w:rsid w:val="00521BE2"/>
    <w:rsid w:val="00531753"/>
    <w:rsid w:val="00534F19"/>
    <w:rsid w:val="0053630E"/>
    <w:rsid w:val="0053681D"/>
    <w:rsid w:val="00540B23"/>
    <w:rsid w:val="00547F05"/>
    <w:rsid w:val="00552E8A"/>
    <w:rsid w:val="00553710"/>
    <w:rsid w:val="00564549"/>
    <w:rsid w:val="00575994"/>
    <w:rsid w:val="005874CB"/>
    <w:rsid w:val="00592143"/>
    <w:rsid w:val="005924AD"/>
    <w:rsid w:val="00592E8E"/>
    <w:rsid w:val="00596760"/>
    <w:rsid w:val="00597210"/>
    <w:rsid w:val="005A4E53"/>
    <w:rsid w:val="005A68D1"/>
    <w:rsid w:val="005A6DB0"/>
    <w:rsid w:val="005B3582"/>
    <w:rsid w:val="005B53B8"/>
    <w:rsid w:val="005B6580"/>
    <w:rsid w:val="005C2DBC"/>
    <w:rsid w:val="005C30C2"/>
    <w:rsid w:val="005C4A65"/>
    <w:rsid w:val="005D386B"/>
    <w:rsid w:val="005E01CB"/>
    <w:rsid w:val="005E37C3"/>
    <w:rsid w:val="005E490C"/>
    <w:rsid w:val="005F0147"/>
    <w:rsid w:val="005F1A7C"/>
    <w:rsid w:val="005F1F35"/>
    <w:rsid w:val="00601C18"/>
    <w:rsid w:val="00603EA3"/>
    <w:rsid w:val="00605928"/>
    <w:rsid w:val="006060FF"/>
    <w:rsid w:val="00606A12"/>
    <w:rsid w:val="00606AFD"/>
    <w:rsid w:val="00607253"/>
    <w:rsid w:val="00611C8A"/>
    <w:rsid w:val="0061403A"/>
    <w:rsid w:val="0061447A"/>
    <w:rsid w:val="006161B5"/>
    <w:rsid w:val="006170A5"/>
    <w:rsid w:val="006177D2"/>
    <w:rsid w:val="00624BFE"/>
    <w:rsid w:val="00624CD8"/>
    <w:rsid w:val="006331FE"/>
    <w:rsid w:val="006349FB"/>
    <w:rsid w:val="006361B6"/>
    <w:rsid w:val="00650522"/>
    <w:rsid w:val="00651864"/>
    <w:rsid w:val="006557B0"/>
    <w:rsid w:val="006557DD"/>
    <w:rsid w:val="00657371"/>
    <w:rsid w:val="00661AFB"/>
    <w:rsid w:val="00662015"/>
    <w:rsid w:val="006632D7"/>
    <w:rsid w:val="00663A41"/>
    <w:rsid w:val="00665A7A"/>
    <w:rsid w:val="006706E0"/>
    <w:rsid w:val="006750E6"/>
    <w:rsid w:val="0068090C"/>
    <w:rsid w:val="0068648D"/>
    <w:rsid w:val="00690BD0"/>
    <w:rsid w:val="0069570B"/>
    <w:rsid w:val="006973C4"/>
    <w:rsid w:val="006A144D"/>
    <w:rsid w:val="006B0A8F"/>
    <w:rsid w:val="006D2F5E"/>
    <w:rsid w:val="006D6B09"/>
    <w:rsid w:val="006E00C8"/>
    <w:rsid w:val="006E10FC"/>
    <w:rsid w:val="006E1765"/>
    <w:rsid w:val="006F1591"/>
    <w:rsid w:val="006F23F4"/>
    <w:rsid w:val="00700894"/>
    <w:rsid w:val="0070733C"/>
    <w:rsid w:val="00710FD2"/>
    <w:rsid w:val="007144D5"/>
    <w:rsid w:val="0071508B"/>
    <w:rsid w:val="00724368"/>
    <w:rsid w:val="00726D3B"/>
    <w:rsid w:val="00730479"/>
    <w:rsid w:val="007417E8"/>
    <w:rsid w:val="00742CAE"/>
    <w:rsid w:val="00745217"/>
    <w:rsid w:val="00747EE0"/>
    <w:rsid w:val="00757BCF"/>
    <w:rsid w:val="00760697"/>
    <w:rsid w:val="00764F4F"/>
    <w:rsid w:val="007729EF"/>
    <w:rsid w:val="0077497D"/>
    <w:rsid w:val="0077526A"/>
    <w:rsid w:val="00775E72"/>
    <w:rsid w:val="00776CC2"/>
    <w:rsid w:val="0078478F"/>
    <w:rsid w:val="007917C5"/>
    <w:rsid w:val="00792E37"/>
    <w:rsid w:val="007A1565"/>
    <w:rsid w:val="007A74D9"/>
    <w:rsid w:val="007B2A95"/>
    <w:rsid w:val="007B30D6"/>
    <w:rsid w:val="007C3848"/>
    <w:rsid w:val="007C386C"/>
    <w:rsid w:val="007C5455"/>
    <w:rsid w:val="007D0BF0"/>
    <w:rsid w:val="007D176F"/>
    <w:rsid w:val="007D4C11"/>
    <w:rsid w:val="007D5A49"/>
    <w:rsid w:val="007E6C8A"/>
    <w:rsid w:val="007F0FD8"/>
    <w:rsid w:val="007F11E0"/>
    <w:rsid w:val="007F14CC"/>
    <w:rsid w:val="007F5D78"/>
    <w:rsid w:val="007F699C"/>
    <w:rsid w:val="00805F81"/>
    <w:rsid w:val="008068E2"/>
    <w:rsid w:val="0081018E"/>
    <w:rsid w:val="00811745"/>
    <w:rsid w:val="00811826"/>
    <w:rsid w:val="00811BA7"/>
    <w:rsid w:val="00815055"/>
    <w:rsid w:val="00817D6A"/>
    <w:rsid w:val="00823A16"/>
    <w:rsid w:val="008255D9"/>
    <w:rsid w:val="008345FB"/>
    <w:rsid w:val="008359AB"/>
    <w:rsid w:val="00836E01"/>
    <w:rsid w:val="00840ECC"/>
    <w:rsid w:val="00846DF5"/>
    <w:rsid w:val="00847815"/>
    <w:rsid w:val="00867846"/>
    <w:rsid w:val="00874ECB"/>
    <w:rsid w:val="00876213"/>
    <w:rsid w:val="00885ED8"/>
    <w:rsid w:val="00890DC2"/>
    <w:rsid w:val="008A1386"/>
    <w:rsid w:val="008A28EB"/>
    <w:rsid w:val="008B0FE3"/>
    <w:rsid w:val="008B64C2"/>
    <w:rsid w:val="008C0458"/>
    <w:rsid w:val="008C1E31"/>
    <w:rsid w:val="008E39A3"/>
    <w:rsid w:val="008F0281"/>
    <w:rsid w:val="008F0A19"/>
    <w:rsid w:val="008F3E58"/>
    <w:rsid w:val="008F758F"/>
    <w:rsid w:val="00900571"/>
    <w:rsid w:val="00913F3D"/>
    <w:rsid w:val="00916A06"/>
    <w:rsid w:val="00917900"/>
    <w:rsid w:val="0092418A"/>
    <w:rsid w:val="0092428D"/>
    <w:rsid w:val="00924CA5"/>
    <w:rsid w:val="00925203"/>
    <w:rsid w:val="009301E7"/>
    <w:rsid w:val="00930C9A"/>
    <w:rsid w:val="00933A73"/>
    <w:rsid w:val="00944083"/>
    <w:rsid w:val="009513BC"/>
    <w:rsid w:val="00952D5E"/>
    <w:rsid w:val="009635E5"/>
    <w:rsid w:val="00964A70"/>
    <w:rsid w:val="009660A1"/>
    <w:rsid w:val="00967A2F"/>
    <w:rsid w:val="00977293"/>
    <w:rsid w:val="00981D4E"/>
    <w:rsid w:val="00985ECF"/>
    <w:rsid w:val="00987F5A"/>
    <w:rsid w:val="00991748"/>
    <w:rsid w:val="00994172"/>
    <w:rsid w:val="00994A5A"/>
    <w:rsid w:val="00994C8C"/>
    <w:rsid w:val="009A3D04"/>
    <w:rsid w:val="009A733F"/>
    <w:rsid w:val="009A79EA"/>
    <w:rsid w:val="009A7B1E"/>
    <w:rsid w:val="009B22A0"/>
    <w:rsid w:val="009B451F"/>
    <w:rsid w:val="009B4F9C"/>
    <w:rsid w:val="009B504C"/>
    <w:rsid w:val="009B5C05"/>
    <w:rsid w:val="009B70F1"/>
    <w:rsid w:val="009B7E52"/>
    <w:rsid w:val="009C6F0C"/>
    <w:rsid w:val="009D1093"/>
    <w:rsid w:val="009D23F3"/>
    <w:rsid w:val="009D2A61"/>
    <w:rsid w:val="009D6A93"/>
    <w:rsid w:val="009E0EB0"/>
    <w:rsid w:val="009E273F"/>
    <w:rsid w:val="009E3BA7"/>
    <w:rsid w:val="009F28D9"/>
    <w:rsid w:val="009F321D"/>
    <w:rsid w:val="009F475E"/>
    <w:rsid w:val="00A00216"/>
    <w:rsid w:val="00A15F19"/>
    <w:rsid w:val="00A2217C"/>
    <w:rsid w:val="00A27406"/>
    <w:rsid w:val="00A32813"/>
    <w:rsid w:val="00A371BF"/>
    <w:rsid w:val="00A40AB6"/>
    <w:rsid w:val="00A42623"/>
    <w:rsid w:val="00A4287C"/>
    <w:rsid w:val="00A43221"/>
    <w:rsid w:val="00A459FC"/>
    <w:rsid w:val="00A50516"/>
    <w:rsid w:val="00A50EF2"/>
    <w:rsid w:val="00A51032"/>
    <w:rsid w:val="00A62BCF"/>
    <w:rsid w:val="00A64B9E"/>
    <w:rsid w:val="00A66645"/>
    <w:rsid w:val="00A73321"/>
    <w:rsid w:val="00A92C3B"/>
    <w:rsid w:val="00AA1626"/>
    <w:rsid w:val="00AA3ECC"/>
    <w:rsid w:val="00AB16BB"/>
    <w:rsid w:val="00AB5758"/>
    <w:rsid w:val="00AB588A"/>
    <w:rsid w:val="00AB7244"/>
    <w:rsid w:val="00AC1C0F"/>
    <w:rsid w:val="00AC1E3B"/>
    <w:rsid w:val="00AC2341"/>
    <w:rsid w:val="00AC3003"/>
    <w:rsid w:val="00AD4D71"/>
    <w:rsid w:val="00AE09C2"/>
    <w:rsid w:val="00AE3B10"/>
    <w:rsid w:val="00AE4187"/>
    <w:rsid w:val="00AF2EEB"/>
    <w:rsid w:val="00AF61AF"/>
    <w:rsid w:val="00AF6F27"/>
    <w:rsid w:val="00B00440"/>
    <w:rsid w:val="00B05EC0"/>
    <w:rsid w:val="00B06173"/>
    <w:rsid w:val="00B0663D"/>
    <w:rsid w:val="00B07B07"/>
    <w:rsid w:val="00B116E5"/>
    <w:rsid w:val="00B1355E"/>
    <w:rsid w:val="00B13AA6"/>
    <w:rsid w:val="00B1481A"/>
    <w:rsid w:val="00B17B6B"/>
    <w:rsid w:val="00B251DE"/>
    <w:rsid w:val="00B2703F"/>
    <w:rsid w:val="00B3550B"/>
    <w:rsid w:val="00B403CA"/>
    <w:rsid w:val="00B4087B"/>
    <w:rsid w:val="00B437E2"/>
    <w:rsid w:val="00B46975"/>
    <w:rsid w:val="00B640EA"/>
    <w:rsid w:val="00B715F1"/>
    <w:rsid w:val="00B724B0"/>
    <w:rsid w:val="00B73A5C"/>
    <w:rsid w:val="00B73E58"/>
    <w:rsid w:val="00B740E1"/>
    <w:rsid w:val="00B76DAA"/>
    <w:rsid w:val="00B81657"/>
    <w:rsid w:val="00B83565"/>
    <w:rsid w:val="00B855BE"/>
    <w:rsid w:val="00B90672"/>
    <w:rsid w:val="00B9319D"/>
    <w:rsid w:val="00B93E43"/>
    <w:rsid w:val="00B945E2"/>
    <w:rsid w:val="00B945F5"/>
    <w:rsid w:val="00BA480E"/>
    <w:rsid w:val="00BB0DA3"/>
    <w:rsid w:val="00BB1193"/>
    <w:rsid w:val="00BB3A46"/>
    <w:rsid w:val="00BB68B4"/>
    <w:rsid w:val="00BB780B"/>
    <w:rsid w:val="00BC1CA1"/>
    <w:rsid w:val="00BC5C05"/>
    <w:rsid w:val="00BC7B59"/>
    <w:rsid w:val="00BD2037"/>
    <w:rsid w:val="00BD4445"/>
    <w:rsid w:val="00BE1106"/>
    <w:rsid w:val="00BE2C05"/>
    <w:rsid w:val="00BE3B3B"/>
    <w:rsid w:val="00BE4102"/>
    <w:rsid w:val="00BE633C"/>
    <w:rsid w:val="00BF2D04"/>
    <w:rsid w:val="00BF3564"/>
    <w:rsid w:val="00C03D1F"/>
    <w:rsid w:val="00C13459"/>
    <w:rsid w:val="00C1451A"/>
    <w:rsid w:val="00C1756F"/>
    <w:rsid w:val="00C20FB0"/>
    <w:rsid w:val="00C24845"/>
    <w:rsid w:val="00C27A24"/>
    <w:rsid w:val="00C336E4"/>
    <w:rsid w:val="00C34099"/>
    <w:rsid w:val="00C37FF4"/>
    <w:rsid w:val="00C41563"/>
    <w:rsid w:val="00C4163A"/>
    <w:rsid w:val="00C43702"/>
    <w:rsid w:val="00C4602A"/>
    <w:rsid w:val="00C468F3"/>
    <w:rsid w:val="00C5030B"/>
    <w:rsid w:val="00C5058B"/>
    <w:rsid w:val="00C530F2"/>
    <w:rsid w:val="00C5682F"/>
    <w:rsid w:val="00C65D42"/>
    <w:rsid w:val="00C6744D"/>
    <w:rsid w:val="00C75286"/>
    <w:rsid w:val="00C75C05"/>
    <w:rsid w:val="00C83BFB"/>
    <w:rsid w:val="00C84245"/>
    <w:rsid w:val="00C862FF"/>
    <w:rsid w:val="00C9243F"/>
    <w:rsid w:val="00C97997"/>
    <w:rsid w:val="00CA1479"/>
    <w:rsid w:val="00CA2A38"/>
    <w:rsid w:val="00CB36E1"/>
    <w:rsid w:val="00CC0300"/>
    <w:rsid w:val="00CC1E38"/>
    <w:rsid w:val="00CC4162"/>
    <w:rsid w:val="00CD1A7F"/>
    <w:rsid w:val="00CD48CD"/>
    <w:rsid w:val="00CE4928"/>
    <w:rsid w:val="00CE4F57"/>
    <w:rsid w:val="00D0071C"/>
    <w:rsid w:val="00D00C5A"/>
    <w:rsid w:val="00D033A8"/>
    <w:rsid w:val="00D10B8C"/>
    <w:rsid w:val="00D11F74"/>
    <w:rsid w:val="00D31DBD"/>
    <w:rsid w:val="00D338A4"/>
    <w:rsid w:val="00D34CE0"/>
    <w:rsid w:val="00D4302C"/>
    <w:rsid w:val="00D439E6"/>
    <w:rsid w:val="00D448B2"/>
    <w:rsid w:val="00D5132B"/>
    <w:rsid w:val="00D53426"/>
    <w:rsid w:val="00D56255"/>
    <w:rsid w:val="00D60867"/>
    <w:rsid w:val="00D67BD1"/>
    <w:rsid w:val="00D720F1"/>
    <w:rsid w:val="00D73FC2"/>
    <w:rsid w:val="00D7743E"/>
    <w:rsid w:val="00D85818"/>
    <w:rsid w:val="00D878E2"/>
    <w:rsid w:val="00D87DC4"/>
    <w:rsid w:val="00D92A4C"/>
    <w:rsid w:val="00D92AED"/>
    <w:rsid w:val="00D945E7"/>
    <w:rsid w:val="00D948FB"/>
    <w:rsid w:val="00DA05FB"/>
    <w:rsid w:val="00DA69CA"/>
    <w:rsid w:val="00DB243D"/>
    <w:rsid w:val="00DB2C2B"/>
    <w:rsid w:val="00DB432D"/>
    <w:rsid w:val="00DC157B"/>
    <w:rsid w:val="00DC3577"/>
    <w:rsid w:val="00DC431B"/>
    <w:rsid w:val="00DD36C4"/>
    <w:rsid w:val="00DD512C"/>
    <w:rsid w:val="00DD72FE"/>
    <w:rsid w:val="00DE0DB8"/>
    <w:rsid w:val="00DE6736"/>
    <w:rsid w:val="00DE69FF"/>
    <w:rsid w:val="00DF4932"/>
    <w:rsid w:val="00E1204D"/>
    <w:rsid w:val="00E237D7"/>
    <w:rsid w:val="00E24BD6"/>
    <w:rsid w:val="00E25192"/>
    <w:rsid w:val="00E2581B"/>
    <w:rsid w:val="00E306BA"/>
    <w:rsid w:val="00E31C73"/>
    <w:rsid w:val="00E328CD"/>
    <w:rsid w:val="00E3320E"/>
    <w:rsid w:val="00E40992"/>
    <w:rsid w:val="00E40A30"/>
    <w:rsid w:val="00E42C4E"/>
    <w:rsid w:val="00E52622"/>
    <w:rsid w:val="00E53576"/>
    <w:rsid w:val="00E54D6B"/>
    <w:rsid w:val="00E62625"/>
    <w:rsid w:val="00E64A20"/>
    <w:rsid w:val="00E66737"/>
    <w:rsid w:val="00E71BAB"/>
    <w:rsid w:val="00E730B4"/>
    <w:rsid w:val="00E74211"/>
    <w:rsid w:val="00E75C10"/>
    <w:rsid w:val="00E75DE6"/>
    <w:rsid w:val="00E76D96"/>
    <w:rsid w:val="00E8141E"/>
    <w:rsid w:val="00E81661"/>
    <w:rsid w:val="00E83422"/>
    <w:rsid w:val="00E92B0C"/>
    <w:rsid w:val="00EA369B"/>
    <w:rsid w:val="00EA6316"/>
    <w:rsid w:val="00EA759C"/>
    <w:rsid w:val="00EC2FC6"/>
    <w:rsid w:val="00EC37E2"/>
    <w:rsid w:val="00ED19F1"/>
    <w:rsid w:val="00ED6AB0"/>
    <w:rsid w:val="00EE328F"/>
    <w:rsid w:val="00EE41FE"/>
    <w:rsid w:val="00EE4D63"/>
    <w:rsid w:val="00EE4E2E"/>
    <w:rsid w:val="00EE74E2"/>
    <w:rsid w:val="00EF1926"/>
    <w:rsid w:val="00F010F9"/>
    <w:rsid w:val="00F02B4D"/>
    <w:rsid w:val="00F031EF"/>
    <w:rsid w:val="00F05C29"/>
    <w:rsid w:val="00F06BAB"/>
    <w:rsid w:val="00F121D1"/>
    <w:rsid w:val="00F14081"/>
    <w:rsid w:val="00F15C05"/>
    <w:rsid w:val="00F20771"/>
    <w:rsid w:val="00F24AA8"/>
    <w:rsid w:val="00F25A29"/>
    <w:rsid w:val="00F26108"/>
    <w:rsid w:val="00F356A5"/>
    <w:rsid w:val="00F411DC"/>
    <w:rsid w:val="00F41F4D"/>
    <w:rsid w:val="00F43DF7"/>
    <w:rsid w:val="00F447E7"/>
    <w:rsid w:val="00F45E54"/>
    <w:rsid w:val="00F5104F"/>
    <w:rsid w:val="00F54C50"/>
    <w:rsid w:val="00F60564"/>
    <w:rsid w:val="00F60D77"/>
    <w:rsid w:val="00F624A1"/>
    <w:rsid w:val="00F64648"/>
    <w:rsid w:val="00F76E17"/>
    <w:rsid w:val="00F81AAA"/>
    <w:rsid w:val="00F829E1"/>
    <w:rsid w:val="00FA1B15"/>
    <w:rsid w:val="00FA4DDE"/>
    <w:rsid w:val="00FA513D"/>
    <w:rsid w:val="00FA6429"/>
    <w:rsid w:val="00FA76A3"/>
    <w:rsid w:val="00FB2936"/>
    <w:rsid w:val="00FB33B1"/>
    <w:rsid w:val="00FB59C2"/>
    <w:rsid w:val="00FC353B"/>
    <w:rsid w:val="00FC3D43"/>
    <w:rsid w:val="00FC3E08"/>
    <w:rsid w:val="00FC785A"/>
    <w:rsid w:val="00FD0407"/>
    <w:rsid w:val="00FD0D5F"/>
    <w:rsid w:val="00FD5265"/>
    <w:rsid w:val="00FE0901"/>
    <w:rsid w:val="00FF650F"/>
    <w:rsid w:val="00FF78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B6E4A"/>
  <w15:docId w15:val="{59B89CEE-6983-4CD4-9AFF-11AA3DF3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1B15"/>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074AE7"/>
    <w:pPr>
      <w:ind w:left="720"/>
      <w:contextualSpacing/>
    </w:pPr>
  </w:style>
  <w:style w:type="character" w:styleId="Marquedecommentaire">
    <w:name w:val="annotation reference"/>
    <w:basedOn w:val="Policepardfaut"/>
    <w:uiPriority w:val="99"/>
    <w:semiHidden/>
    <w:unhideWhenUsed/>
    <w:rsid w:val="00387D17"/>
    <w:rPr>
      <w:sz w:val="16"/>
      <w:szCs w:val="16"/>
    </w:rPr>
  </w:style>
  <w:style w:type="paragraph" w:styleId="Commentaire">
    <w:name w:val="annotation text"/>
    <w:basedOn w:val="Normal"/>
    <w:link w:val="CommentaireCar"/>
    <w:uiPriority w:val="99"/>
    <w:semiHidden/>
    <w:unhideWhenUsed/>
    <w:rsid w:val="00387D17"/>
    <w:pPr>
      <w:spacing w:line="240" w:lineRule="auto"/>
    </w:pPr>
    <w:rPr>
      <w:sz w:val="20"/>
      <w:szCs w:val="20"/>
    </w:rPr>
  </w:style>
  <w:style w:type="character" w:customStyle="1" w:styleId="CommentaireCar">
    <w:name w:val="Commentaire Car"/>
    <w:basedOn w:val="Policepardfaut"/>
    <w:link w:val="Commentaire"/>
    <w:uiPriority w:val="99"/>
    <w:semiHidden/>
    <w:rsid w:val="00387D17"/>
    <w:rPr>
      <w:sz w:val="20"/>
      <w:szCs w:val="20"/>
    </w:rPr>
  </w:style>
  <w:style w:type="paragraph" w:styleId="Objetducommentaire">
    <w:name w:val="annotation subject"/>
    <w:basedOn w:val="Commentaire"/>
    <w:next w:val="Commentaire"/>
    <w:link w:val="ObjetducommentaireCar"/>
    <w:uiPriority w:val="99"/>
    <w:semiHidden/>
    <w:unhideWhenUsed/>
    <w:rsid w:val="00387D17"/>
    <w:rPr>
      <w:b/>
      <w:bCs/>
    </w:rPr>
  </w:style>
  <w:style w:type="character" w:customStyle="1" w:styleId="ObjetducommentaireCar">
    <w:name w:val="Objet du commentaire Car"/>
    <w:basedOn w:val="CommentaireCar"/>
    <w:link w:val="Objetducommentaire"/>
    <w:uiPriority w:val="99"/>
    <w:semiHidden/>
    <w:rsid w:val="00387D17"/>
    <w:rPr>
      <w:b/>
      <w:bCs/>
      <w:sz w:val="20"/>
      <w:szCs w:val="20"/>
    </w:rPr>
  </w:style>
  <w:style w:type="paragraph" w:customStyle="1" w:styleId="Pieddepage1">
    <w:name w:val="Pied de page1"/>
    <w:basedOn w:val="Normal"/>
    <w:link w:val="FooterCar"/>
    <w:qFormat/>
    <w:rsid w:val="00444E1D"/>
    <w:pPr>
      <w:tabs>
        <w:tab w:val="center" w:pos="4550"/>
        <w:tab w:val="left" w:pos="5818"/>
        <w:tab w:val="right" w:pos="8812"/>
      </w:tabs>
      <w:ind w:right="260"/>
    </w:pPr>
    <w:rPr>
      <w:noProof/>
      <w:color w:val="8496B0" w:themeColor="text2" w:themeTint="99"/>
      <w:spacing w:val="60"/>
      <w:sz w:val="24"/>
      <w:szCs w:val="24"/>
      <w:lang w:val="en-GB"/>
    </w:rPr>
  </w:style>
  <w:style w:type="character" w:customStyle="1" w:styleId="FooterCar">
    <w:name w:val="Footer Car"/>
    <w:basedOn w:val="Policepardfaut"/>
    <w:link w:val="Pieddepage1"/>
    <w:rsid w:val="00444E1D"/>
    <w:rPr>
      <w:noProof/>
      <w:color w:val="8496B0" w:themeColor="text2" w:themeTint="99"/>
      <w:spacing w:val="6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P\SVN\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90528A5F8146999D969B68305864F6"/>
        <w:category>
          <w:name w:val="Général"/>
          <w:gallery w:val="placeholder"/>
        </w:category>
        <w:types>
          <w:type w:val="bbPlcHdr"/>
        </w:types>
        <w:behaviors>
          <w:behavior w:val="content"/>
        </w:behaviors>
        <w:guid w:val="{A7E7BA22-824B-4C8F-8C85-4E8C59FD6F40}"/>
      </w:docPartPr>
      <w:docPartBody>
        <w:p w:rsidR="00560A89" w:rsidRDefault="00D92276">
          <w:pPr>
            <w:pStyle w:val="9F90528A5F8146999D969B68305864F6"/>
          </w:pPr>
          <w:r w:rsidRPr="000E47BF">
            <w:rPr>
              <w:rStyle w:val="Textedelespacerserv"/>
            </w:rPr>
            <w:t>[Titre ]</w:t>
          </w:r>
        </w:p>
      </w:docPartBody>
    </w:docPart>
    <w:docPart>
      <w:docPartPr>
        <w:name w:val="EC817C5EA482482994BA89FD22EE6051"/>
        <w:category>
          <w:name w:val="Général"/>
          <w:gallery w:val="placeholder"/>
        </w:category>
        <w:types>
          <w:type w:val="bbPlcHdr"/>
        </w:types>
        <w:behaviors>
          <w:behavior w:val="content"/>
        </w:behaviors>
        <w:guid w:val="{E8A0DA44-D1FD-4255-936D-9BA406913BCC}"/>
      </w:docPartPr>
      <w:docPartBody>
        <w:p w:rsidR="00560A89" w:rsidRDefault="00D92276">
          <w:pPr>
            <w:pStyle w:val="EC817C5EA482482994BA89FD22EE6051"/>
          </w:pPr>
          <w:r w:rsidRPr="00914B25">
            <w:rPr>
              <w:rStyle w:val="Textedelespacerserv"/>
            </w:rPr>
            <w:t>[Objet ]</w:t>
          </w:r>
        </w:p>
      </w:docPartBody>
    </w:docPart>
    <w:docPart>
      <w:docPartPr>
        <w:name w:val="AEE9C65AF1974481B95B9F909C78EFFD"/>
        <w:category>
          <w:name w:val="Général"/>
          <w:gallery w:val="placeholder"/>
        </w:category>
        <w:types>
          <w:type w:val="bbPlcHdr"/>
        </w:types>
        <w:behaviors>
          <w:behavior w:val="content"/>
        </w:behaviors>
        <w:guid w:val="{3714ECE6-6202-464F-9EBB-4ECBB6EA164A}"/>
      </w:docPartPr>
      <w:docPartBody>
        <w:p w:rsidR="00560A89" w:rsidRDefault="00D92276">
          <w:pPr>
            <w:pStyle w:val="AEE9C65AF1974481B95B9F909C78EFFD"/>
          </w:pPr>
          <w:r w:rsidRPr="0003791E">
            <w:rPr>
              <w:rStyle w:val="Textedelespacerserv"/>
            </w:rPr>
            <w:t>Click here to enter a date.</w:t>
          </w:r>
        </w:p>
      </w:docPartBody>
    </w:docPart>
    <w:docPart>
      <w:docPartPr>
        <w:name w:val="A5CEF9A010EB4ED1814328B018F8B09B"/>
        <w:category>
          <w:name w:val="Général"/>
          <w:gallery w:val="placeholder"/>
        </w:category>
        <w:types>
          <w:type w:val="bbPlcHdr"/>
        </w:types>
        <w:behaviors>
          <w:behavior w:val="content"/>
        </w:behaviors>
        <w:guid w:val="{250A6196-6224-42C1-A756-874C16DCD2EB}"/>
      </w:docPartPr>
      <w:docPartBody>
        <w:p w:rsidR="00560A89" w:rsidRDefault="00D92276">
          <w:pPr>
            <w:pStyle w:val="A5CEF9A010EB4ED1814328B018F8B09B"/>
          </w:pPr>
          <w:r w:rsidRPr="000E47BF">
            <w:rPr>
              <w:rStyle w:val="Textedelespacerserv"/>
            </w:rPr>
            <w:t>[Date de publication]</w:t>
          </w:r>
        </w:p>
      </w:docPartBody>
    </w:docPart>
    <w:docPart>
      <w:docPartPr>
        <w:name w:val="8C4E87A85DD34EB586CCF0D7F3BA1A83"/>
        <w:category>
          <w:name w:val="Général"/>
          <w:gallery w:val="placeholder"/>
        </w:category>
        <w:types>
          <w:type w:val="bbPlcHdr"/>
        </w:types>
        <w:behaviors>
          <w:behavior w:val="content"/>
        </w:behaviors>
        <w:guid w:val="{B7E3C99F-9A31-4017-8366-E46D38196D9B}"/>
      </w:docPartPr>
      <w:docPartBody>
        <w:p w:rsidR="00560A89" w:rsidRDefault="00D92276">
          <w:pPr>
            <w:pStyle w:val="8C4E87A85DD34EB586CCF0D7F3BA1A83"/>
          </w:pPr>
          <w:r w:rsidRPr="000E47BF">
            <w:rPr>
              <w:rStyle w:val="Textedelespacerserv"/>
            </w:rPr>
            <w:t>[Responsable]</w:t>
          </w:r>
        </w:p>
      </w:docPartBody>
    </w:docPart>
    <w:docPart>
      <w:docPartPr>
        <w:name w:val="053DD0F47B8B4B3389CE558A9A25F35F"/>
        <w:category>
          <w:name w:val="Général"/>
          <w:gallery w:val="placeholder"/>
        </w:category>
        <w:types>
          <w:type w:val="bbPlcHdr"/>
        </w:types>
        <w:behaviors>
          <w:behavior w:val="content"/>
        </w:behaviors>
        <w:guid w:val="{DC8343D4-8317-437D-940B-BB4BB247D548}"/>
      </w:docPartPr>
      <w:docPartBody>
        <w:p w:rsidR="00560A89" w:rsidRDefault="00D92276">
          <w:pPr>
            <w:pStyle w:val="053DD0F47B8B4B3389CE558A9A25F35F"/>
          </w:pPr>
          <w:r w:rsidRPr="000E47BF">
            <w:rPr>
              <w:rStyle w:val="Textedelespacerserv"/>
            </w:rPr>
            <w:t>[Messagerie société]</w:t>
          </w:r>
        </w:p>
      </w:docPartBody>
    </w:docPart>
    <w:docPart>
      <w:docPartPr>
        <w:name w:val="CEE25268F5AB429189CA74113A06EBAB"/>
        <w:category>
          <w:name w:val="Général"/>
          <w:gallery w:val="placeholder"/>
        </w:category>
        <w:types>
          <w:type w:val="bbPlcHdr"/>
        </w:types>
        <w:behaviors>
          <w:behavior w:val="content"/>
        </w:behaviors>
        <w:guid w:val="{56C3FDAD-95A2-4E60-995F-312FDF7B6072}"/>
      </w:docPartPr>
      <w:docPartBody>
        <w:p w:rsidR="00560A89" w:rsidRDefault="00D92276">
          <w:pPr>
            <w:pStyle w:val="CEE25268F5AB429189CA74113A06EBAB"/>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76"/>
    <w:rsid w:val="000123DE"/>
    <w:rsid w:val="0006494E"/>
    <w:rsid w:val="001141F8"/>
    <w:rsid w:val="002441A2"/>
    <w:rsid w:val="00254D79"/>
    <w:rsid w:val="002925CB"/>
    <w:rsid w:val="002D7A77"/>
    <w:rsid w:val="00370332"/>
    <w:rsid w:val="004007D4"/>
    <w:rsid w:val="00446CCD"/>
    <w:rsid w:val="00461893"/>
    <w:rsid w:val="00497AFE"/>
    <w:rsid w:val="00555FA2"/>
    <w:rsid w:val="00560A89"/>
    <w:rsid w:val="005D20A1"/>
    <w:rsid w:val="005F6EAD"/>
    <w:rsid w:val="00761810"/>
    <w:rsid w:val="00894593"/>
    <w:rsid w:val="00901692"/>
    <w:rsid w:val="00A40308"/>
    <w:rsid w:val="00B46D39"/>
    <w:rsid w:val="00BB1FF9"/>
    <w:rsid w:val="00C56F64"/>
    <w:rsid w:val="00C8282B"/>
    <w:rsid w:val="00CB1341"/>
    <w:rsid w:val="00D92276"/>
    <w:rsid w:val="00F866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141F8"/>
    <w:rPr>
      <w:color w:val="808080"/>
    </w:rPr>
  </w:style>
  <w:style w:type="paragraph" w:customStyle="1" w:styleId="9F90528A5F8146999D969B68305864F6">
    <w:name w:val="9F90528A5F8146999D969B68305864F6"/>
  </w:style>
  <w:style w:type="paragraph" w:customStyle="1" w:styleId="EC817C5EA482482994BA89FD22EE6051">
    <w:name w:val="EC817C5EA482482994BA89FD22EE6051"/>
  </w:style>
  <w:style w:type="paragraph" w:customStyle="1" w:styleId="AEE9C65AF1974481B95B9F909C78EFFD">
    <w:name w:val="AEE9C65AF1974481B95B9F909C78EFFD"/>
  </w:style>
  <w:style w:type="paragraph" w:customStyle="1" w:styleId="A5CEF9A010EB4ED1814328B018F8B09B">
    <w:name w:val="A5CEF9A010EB4ED1814328B018F8B09B"/>
  </w:style>
  <w:style w:type="paragraph" w:customStyle="1" w:styleId="8C4E87A85DD34EB586CCF0D7F3BA1A83">
    <w:name w:val="8C4E87A85DD34EB586CCF0D7F3BA1A83"/>
  </w:style>
  <w:style w:type="paragraph" w:customStyle="1" w:styleId="053DD0F47B8B4B3389CE558A9A25F35F">
    <w:name w:val="053DD0F47B8B4B3389CE558A9A25F35F"/>
  </w:style>
  <w:style w:type="paragraph" w:customStyle="1" w:styleId="CEE25268F5AB429189CA74113A06EBAB">
    <w:name w:val="CEE25268F5AB429189CA74113A06EBAB"/>
  </w:style>
  <w:style w:type="paragraph" w:customStyle="1" w:styleId="E0443D29454842439D5383189CA2FE97">
    <w:name w:val="E0443D29454842439D5383189CA2FE97"/>
  </w:style>
  <w:style w:type="paragraph" w:customStyle="1" w:styleId="01CBA6D61BD940EFA301715E7A69BF4A">
    <w:name w:val="01CBA6D61BD940EFA301715E7A69BF4A"/>
  </w:style>
  <w:style w:type="paragraph" w:customStyle="1" w:styleId="ED9592206CC846129F5A7112636AFBA6">
    <w:name w:val="ED9592206CC846129F5A7112636AFBA6"/>
  </w:style>
  <w:style w:type="paragraph" w:customStyle="1" w:styleId="E0443D29454842439D5383189CA2FE971">
    <w:name w:val="E0443D29454842439D5383189CA2FE971"/>
    <w:rsid w:val="00BB1FF9"/>
    <w:pPr>
      <w:spacing w:after="0" w:line="240" w:lineRule="auto"/>
      <w:jc w:val="both"/>
    </w:pPr>
    <w:rPr>
      <w:lang w:eastAsia="ko-KR"/>
    </w:rPr>
  </w:style>
  <w:style w:type="paragraph" w:customStyle="1" w:styleId="E0443D29454842439D5383189CA2FE972">
    <w:name w:val="E0443D29454842439D5383189CA2FE972"/>
    <w:rsid w:val="00BB1FF9"/>
    <w:pPr>
      <w:spacing w:after="0" w:line="240" w:lineRule="auto"/>
      <w:jc w:val="both"/>
    </w:pPr>
    <w:rPr>
      <w:lang w:eastAsia="ko-KR"/>
    </w:rPr>
  </w:style>
  <w:style w:type="paragraph" w:customStyle="1" w:styleId="83E8E79402B44667AB65F3115B83348B">
    <w:name w:val="83E8E79402B44667AB65F3115B83348B"/>
    <w:rsid w:val="00BB1FF9"/>
  </w:style>
  <w:style w:type="paragraph" w:customStyle="1" w:styleId="7202E3EC9EA943D29AE749C7324D176C">
    <w:name w:val="7202E3EC9EA943D29AE749C7324D176C"/>
    <w:rsid w:val="00BB1FF9"/>
  </w:style>
  <w:style w:type="paragraph" w:customStyle="1" w:styleId="AFD9021647E14A1F97187E8A8B56FC97">
    <w:name w:val="AFD9021647E14A1F97187E8A8B56FC97"/>
    <w:rsid w:val="00BB1FF9"/>
  </w:style>
  <w:style w:type="paragraph" w:customStyle="1" w:styleId="D95652D2466541A99AEE4FDE46396DE4">
    <w:name w:val="D95652D2466541A99AEE4FDE46396DE4"/>
    <w:rsid w:val="00BB1FF9"/>
  </w:style>
  <w:style w:type="paragraph" w:customStyle="1" w:styleId="B988C5AB507B4C98B6DD2AAB39CCB941">
    <w:name w:val="B988C5AB507B4C98B6DD2AAB39CCB941"/>
    <w:rsid w:val="00BB1FF9"/>
  </w:style>
  <w:style w:type="paragraph" w:customStyle="1" w:styleId="4951C119264A4940BAF118BEE52A38D4">
    <w:name w:val="4951C119264A4940BAF118BEE52A38D4"/>
    <w:rsid w:val="00BB1FF9"/>
  </w:style>
  <w:style w:type="paragraph" w:customStyle="1" w:styleId="B528135C1BA6490D9F029AFBE9885F5F">
    <w:name w:val="B528135C1BA6490D9F029AFBE9885F5F"/>
    <w:rsid w:val="00BB1FF9"/>
  </w:style>
  <w:style w:type="paragraph" w:customStyle="1" w:styleId="11610B33B61A4A88BD833DD3DF53BF6B">
    <w:name w:val="11610B33B61A4A88BD833DD3DF53BF6B"/>
    <w:rsid w:val="00BB1FF9"/>
  </w:style>
  <w:style w:type="paragraph" w:customStyle="1" w:styleId="3B3E1F7A6FD945858B738E8B479449B2">
    <w:name w:val="3B3E1F7A6FD945858B738E8B479449B2"/>
    <w:rsid w:val="00BB1FF9"/>
  </w:style>
  <w:style w:type="paragraph" w:customStyle="1" w:styleId="294CFB9776A7483396DADC5D55E97AD7">
    <w:name w:val="294CFB9776A7483396DADC5D55E97AD7"/>
    <w:rsid w:val="00BB1FF9"/>
  </w:style>
  <w:style w:type="paragraph" w:customStyle="1" w:styleId="CC48F6E94AF14728BFB224C86211CCB5">
    <w:name w:val="CC48F6E94AF14728BFB224C86211CCB5"/>
    <w:rsid w:val="00BB1FF9"/>
  </w:style>
  <w:style w:type="paragraph" w:customStyle="1" w:styleId="9DBA619EF8BD46128DE3CA9E2485A39A">
    <w:name w:val="9DBA619EF8BD46128DE3CA9E2485A39A"/>
    <w:rsid w:val="00BB1FF9"/>
  </w:style>
  <w:style w:type="paragraph" w:customStyle="1" w:styleId="E2EC55E69FAF432887ADD5E6E154C7DD">
    <w:name w:val="E2EC55E69FAF432887ADD5E6E154C7DD"/>
    <w:rsid w:val="00BB1FF9"/>
  </w:style>
  <w:style w:type="paragraph" w:customStyle="1" w:styleId="C85082CD9921496DA6CA6D6D52FA2C50">
    <w:name w:val="C85082CD9921496DA6CA6D6D52FA2C50"/>
    <w:rsid w:val="00BB1FF9"/>
  </w:style>
  <w:style w:type="paragraph" w:customStyle="1" w:styleId="D26C35A4871A47BFB1C5F204DC5AFED0">
    <w:name w:val="D26C35A4871A47BFB1C5F204DC5AFED0"/>
    <w:rsid w:val="00BB1FF9"/>
  </w:style>
  <w:style w:type="paragraph" w:customStyle="1" w:styleId="1449C8B2E72D4FBAA92982B4C565E9B9">
    <w:name w:val="1449C8B2E72D4FBAA92982B4C565E9B9"/>
    <w:rsid w:val="00BB1FF9"/>
  </w:style>
  <w:style w:type="paragraph" w:customStyle="1" w:styleId="4E8CA1F619B04D4FACF32FC381AFDD14">
    <w:name w:val="4E8CA1F619B04D4FACF32FC381AFDD14"/>
    <w:rsid w:val="00BB1FF9"/>
  </w:style>
  <w:style w:type="paragraph" w:customStyle="1" w:styleId="67083D2132204FDEB02727C0340E183A">
    <w:name w:val="67083D2132204FDEB02727C0340E183A"/>
    <w:rsid w:val="00BB1FF9"/>
  </w:style>
  <w:style w:type="paragraph" w:customStyle="1" w:styleId="41B65CDD0BD14705A3A90B605C9F20CF">
    <w:name w:val="41B65CDD0BD14705A3A90B605C9F20CF"/>
    <w:rsid w:val="00BB1FF9"/>
  </w:style>
  <w:style w:type="paragraph" w:customStyle="1" w:styleId="76CE3494A9324CB39F2010DD8B53982D">
    <w:name w:val="76CE3494A9324CB39F2010DD8B53982D"/>
    <w:rsid w:val="00BB1FF9"/>
  </w:style>
  <w:style w:type="paragraph" w:customStyle="1" w:styleId="6DBE62DFD2A04810BACA77FE63E9FADE">
    <w:name w:val="6DBE62DFD2A04810BACA77FE63E9FADE"/>
    <w:rsid w:val="00BB1FF9"/>
  </w:style>
  <w:style w:type="paragraph" w:customStyle="1" w:styleId="F0F2B694A3C44BEDBC62EA42590A25CA">
    <w:name w:val="F0F2B694A3C44BEDBC62EA42590A25CA"/>
    <w:rsid w:val="00BB1FF9"/>
  </w:style>
  <w:style w:type="paragraph" w:customStyle="1" w:styleId="EA7504CD42CD4B54AAA1F5F74D4ADF2D">
    <w:name w:val="EA7504CD42CD4B54AAA1F5F74D4ADF2D"/>
    <w:rsid w:val="00BB1FF9"/>
  </w:style>
  <w:style w:type="paragraph" w:customStyle="1" w:styleId="E00C177EE898497CA8B0D035D55C6591">
    <w:name w:val="E00C177EE898497CA8B0D035D55C6591"/>
    <w:rsid w:val="00BB1FF9"/>
  </w:style>
  <w:style w:type="paragraph" w:customStyle="1" w:styleId="0410155802DC4202BD5381A65E470A32">
    <w:name w:val="0410155802DC4202BD5381A65E470A32"/>
    <w:rsid w:val="00BB1FF9"/>
  </w:style>
  <w:style w:type="paragraph" w:customStyle="1" w:styleId="8E33D4708E8042EC846DDBD629F667B6">
    <w:name w:val="8E33D4708E8042EC846DDBD629F667B6"/>
    <w:rsid w:val="00BB1FF9"/>
  </w:style>
  <w:style w:type="paragraph" w:customStyle="1" w:styleId="EF66763791904DEFB3123558139A790B">
    <w:name w:val="EF66763791904DEFB3123558139A790B"/>
    <w:rsid w:val="00BB1FF9"/>
  </w:style>
  <w:style w:type="paragraph" w:customStyle="1" w:styleId="5019A115100D4352A066F725EEC84381">
    <w:name w:val="5019A115100D4352A066F725EEC84381"/>
    <w:rsid w:val="00BB1FF9"/>
  </w:style>
  <w:style w:type="paragraph" w:customStyle="1" w:styleId="82CBEA0CE50E4E8AA2AD0367A0F69692">
    <w:name w:val="82CBEA0CE50E4E8AA2AD0367A0F69692"/>
    <w:rsid w:val="00BB1FF9"/>
  </w:style>
  <w:style w:type="paragraph" w:customStyle="1" w:styleId="202426F8981F4007A25FF1B5FF8D99A5">
    <w:name w:val="202426F8981F4007A25FF1B5FF8D99A5"/>
    <w:rsid w:val="00BB1FF9"/>
  </w:style>
  <w:style w:type="paragraph" w:customStyle="1" w:styleId="4794D774EFCF418CB231B8F450556F1C">
    <w:name w:val="4794D774EFCF418CB231B8F450556F1C"/>
    <w:rsid w:val="00BB1FF9"/>
  </w:style>
  <w:style w:type="paragraph" w:customStyle="1" w:styleId="AC0E713AB5284A6C9204594F3E139AD2">
    <w:name w:val="AC0E713AB5284A6C9204594F3E139AD2"/>
    <w:rsid w:val="00BB1FF9"/>
  </w:style>
  <w:style w:type="paragraph" w:customStyle="1" w:styleId="46B2DA7A9E1E4479850C728094E882B1">
    <w:name w:val="46B2DA7A9E1E4479850C728094E882B1"/>
    <w:rsid w:val="00BB1FF9"/>
  </w:style>
  <w:style w:type="paragraph" w:customStyle="1" w:styleId="DD259B29C4864815ADF8AEE97D6450C0">
    <w:name w:val="DD259B29C4864815ADF8AEE97D6450C0"/>
    <w:rsid w:val="00BB1FF9"/>
  </w:style>
  <w:style w:type="paragraph" w:customStyle="1" w:styleId="E992E70D75954DB398589986594CE15D">
    <w:name w:val="E992E70D75954DB398589986594CE15D"/>
    <w:rsid w:val="00BB1FF9"/>
  </w:style>
  <w:style w:type="paragraph" w:customStyle="1" w:styleId="26EBD388202C41DAB021A30BC0408A3E">
    <w:name w:val="26EBD388202C41DAB021A30BC0408A3E"/>
    <w:rsid w:val="00BB1FF9"/>
  </w:style>
  <w:style w:type="paragraph" w:customStyle="1" w:styleId="6D7D1A10F2A147EFADF9E2FB1B7B6E12">
    <w:name w:val="6D7D1A10F2A147EFADF9E2FB1B7B6E12"/>
    <w:rsid w:val="00BB1FF9"/>
  </w:style>
  <w:style w:type="paragraph" w:customStyle="1" w:styleId="BE7561A6DBF94CCFB94A46DAEE5870C9">
    <w:name w:val="BE7561A6DBF94CCFB94A46DAEE5870C9"/>
    <w:rsid w:val="00BB1FF9"/>
  </w:style>
  <w:style w:type="paragraph" w:customStyle="1" w:styleId="2248D5E7887A47199ECFC7EA282EA873">
    <w:name w:val="2248D5E7887A47199ECFC7EA282EA873"/>
    <w:rsid w:val="00BB1FF9"/>
  </w:style>
  <w:style w:type="paragraph" w:customStyle="1" w:styleId="3E782A613BDB46E296DB49AF25895CF1">
    <w:name w:val="3E782A613BDB46E296DB49AF25895CF1"/>
    <w:rsid w:val="00BB1FF9"/>
  </w:style>
  <w:style w:type="paragraph" w:customStyle="1" w:styleId="61EA7D274D9748DB910C91CFFED87603">
    <w:name w:val="61EA7D274D9748DB910C91CFFED87603"/>
    <w:rsid w:val="00BB1FF9"/>
  </w:style>
  <w:style w:type="paragraph" w:customStyle="1" w:styleId="98E52C8A985E4C9AB2C06A2DFE95577C">
    <w:name w:val="98E52C8A985E4C9AB2C06A2DFE95577C"/>
    <w:rsid w:val="00BB1FF9"/>
  </w:style>
  <w:style w:type="paragraph" w:customStyle="1" w:styleId="D791BD1E704B4AAEA77E6BACAE28A68A">
    <w:name w:val="D791BD1E704B4AAEA77E6BACAE28A68A"/>
    <w:rsid w:val="00BB1FF9"/>
  </w:style>
  <w:style w:type="paragraph" w:customStyle="1" w:styleId="BE7561A6DBF94CCFB94A46DAEE5870C91">
    <w:name w:val="BE7561A6DBF94CCFB94A46DAEE5870C91"/>
    <w:rsid w:val="00BB1FF9"/>
    <w:pPr>
      <w:jc w:val="both"/>
    </w:pPr>
    <w:rPr>
      <w:lang w:eastAsia="ja-JP"/>
    </w:rPr>
  </w:style>
  <w:style w:type="paragraph" w:customStyle="1" w:styleId="2248D5E7887A47199ECFC7EA282EA8731">
    <w:name w:val="2248D5E7887A47199ECFC7EA282EA8731"/>
    <w:rsid w:val="00BB1FF9"/>
    <w:pPr>
      <w:jc w:val="both"/>
    </w:pPr>
    <w:rPr>
      <w:lang w:eastAsia="ja-JP"/>
    </w:rPr>
  </w:style>
  <w:style w:type="paragraph" w:customStyle="1" w:styleId="3E782A613BDB46E296DB49AF25895CF11">
    <w:name w:val="3E782A613BDB46E296DB49AF25895CF11"/>
    <w:rsid w:val="00BB1FF9"/>
    <w:pPr>
      <w:jc w:val="both"/>
    </w:pPr>
    <w:rPr>
      <w:lang w:eastAsia="ja-JP"/>
    </w:rPr>
  </w:style>
  <w:style w:type="paragraph" w:customStyle="1" w:styleId="61EA7D274D9748DB910C91CFFED876031">
    <w:name w:val="61EA7D274D9748DB910C91CFFED876031"/>
    <w:rsid w:val="00BB1FF9"/>
    <w:pPr>
      <w:jc w:val="both"/>
    </w:pPr>
    <w:rPr>
      <w:lang w:eastAsia="ja-JP"/>
    </w:rPr>
  </w:style>
  <w:style w:type="paragraph" w:customStyle="1" w:styleId="98E52C8A985E4C9AB2C06A2DFE95577C1">
    <w:name w:val="98E52C8A985E4C9AB2C06A2DFE95577C1"/>
    <w:rsid w:val="00BB1FF9"/>
    <w:pPr>
      <w:jc w:val="both"/>
    </w:pPr>
    <w:rPr>
      <w:lang w:eastAsia="ja-JP"/>
    </w:rPr>
  </w:style>
  <w:style w:type="paragraph" w:customStyle="1" w:styleId="D791BD1E704B4AAEA77E6BACAE28A68A1">
    <w:name w:val="D791BD1E704B4AAEA77E6BACAE28A68A1"/>
    <w:rsid w:val="00BB1FF9"/>
    <w:pPr>
      <w:jc w:val="both"/>
    </w:pPr>
    <w:rPr>
      <w:lang w:eastAsia="ja-JP"/>
    </w:rPr>
  </w:style>
  <w:style w:type="paragraph" w:customStyle="1" w:styleId="3C7CD918F5974F7CB7BC27F4732DF07F">
    <w:name w:val="3C7CD918F5974F7CB7BC27F4732DF07F"/>
    <w:rsid w:val="00BB1FF9"/>
    <w:pPr>
      <w:jc w:val="both"/>
    </w:pPr>
    <w:rPr>
      <w:lang w:eastAsia="ja-JP"/>
    </w:rPr>
  </w:style>
  <w:style w:type="paragraph" w:customStyle="1" w:styleId="83E8E79402B44667AB65F3115B83348B1">
    <w:name w:val="83E8E79402B44667AB65F3115B83348B1"/>
    <w:rsid w:val="00BB1FF9"/>
    <w:pPr>
      <w:jc w:val="both"/>
    </w:pPr>
    <w:rPr>
      <w:lang w:eastAsia="ja-JP"/>
    </w:rPr>
  </w:style>
  <w:style w:type="paragraph" w:customStyle="1" w:styleId="7202E3EC9EA943D29AE749C7324D176C1">
    <w:name w:val="7202E3EC9EA943D29AE749C7324D176C1"/>
    <w:rsid w:val="00BB1FF9"/>
    <w:pPr>
      <w:jc w:val="both"/>
    </w:pPr>
    <w:rPr>
      <w:lang w:eastAsia="ja-JP"/>
    </w:rPr>
  </w:style>
  <w:style w:type="paragraph" w:customStyle="1" w:styleId="AFD9021647E14A1F97187E8A8B56FC971">
    <w:name w:val="AFD9021647E14A1F97187E8A8B56FC971"/>
    <w:rsid w:val="00BB1FF9"/>
    <w:pPr>
      <w:jc w:val="both"/>
    </w:pPr>
    <w:rPr>
      <w:lang w:eastAsia="ja-JP"/>
    </w:rPr>
  </w:style>
  <w:style w:type="paragraph" w:customStyle="1" w:styleId="D95652D2466541A99AEE4FDE46396DE41">
    <w:name w:val="D95652D2466541A99AEE4FDE46396DE41"/>
    <w:rsid w:val="00BB1FF9"/>
    <w:pPr>
      <w:jc w:val="both"/>
    </w:pPr>
    <w:rPr>
      <w:lang w:eastAsia="ja-JP"/>
    </w:rPr>
  </w:style>
  <w:style w:type="paragraph" w:customStyle="1" w:styleId="B988C5AB507B4C98B6DD2AAB39CCB9411">
    <w:name w:val="B988C5AB507B4C98B6DD2AAB39CCB9411"/>
    <w:rsid w:val="00BB1FF9"/>
    <w:pPr>
      <w:jc w:val="both"/>
    </w:pPr>
    <w:rPr>
      <w:lang w:eastAsia="ja-JP"/>
    </w:rPr>
  </w:style>
  <w:style w:type="paragraph" w:customStyle="1" w:styleId="4951C119264A4940BAF118BEE52A38D41">
    <w:name w:val="4951C119264A4940BAF118BEE52A38D41"/>
    <w:rsid w:val="00BB1FF9"/>
    <w:pPr>
      <w:jc w:val="both"/>
    </w:pPr>
    <w:rPr>
      <w:lang w:eastAsia="ja-JP"/>
    </w:rPr>
  </w:style>
  <w:style w:type="paragraph" w:customStyle="1" w:styleId="B528135C1BA6490D9F029AFBE9885F5F1">
    <w:name w:val="B528135C1BA6490D9F029AFBE9885F5F1"/>
    <w:rsid w:val="00BB1FF9"/>
    <w:pPr>
      <w:jc w:val="both"/>
    </w:pPr>
    <w:rPr>
      <w:lang w:eastAsia="ja-JP"/>
    </w:rPr>
  </w:style>
  <w:style w:type="paragraph" w:customStyle="1" w:styleId="11610B33B61A4A88BD833DD3DF53BF6B1">
    <w:name w:val="11610B33B61A4A88BD833DD3DF53BF6B1"/>
    <w:rsid w:val="00BB1FF9"/>
    <w:pPr>
      <w:jc w:val="both"/>
    </w:pPr>
    <w:rPr>
      <w:lang w:eastAsia="ja-JP"/>
    </w:rPr>
  </w:style>
  <w:style w:type="paragraph" w:customStyle="1" w:styleId="3B3E1F7A6FD945858B738E8B479449B21">
    <w:name w:val="3B3E1F7A6FD945858B738E8B479449B21"/>
    <w:rsid w:val="00BB1FF9"/>
    <w:pPr>
      <w:jc w:val="both"/>
    </w:pPr>
    <w:rPr>
      <w:lang w:eastAsia="ja-JP"/>
    </w:rPr>
  </w:style>
  <w:style w:type="paragraph" w:customStyle="1" w:styleId="294CFB9776A7483396DADC5D55E97AD71">
    <w:name w:val="294CFB9776A7483396DADC5D55E97AD71"/>
    <w:rsid w:val="00BB1FF9"/>
    <w:pPr>
      <w:jc w:val="both"/>
    </w:pPr>
    <w:rPr>
      <w:lang w:eastAsia="ja-JP"/>
    </w:rPr>
  </w:style>
  <w:style w:type="paragraph" w:customStyle="1" w:styleId="CC48F6E94AF14728BFB224C86211CCB51">
    <w:name w:val="CC48F6E94AF14728BFB224C86211CCB51"/>
    <w:rsid w:val="00BB1FF9"/>
    <w:pPr>
      <w:jc w:val="both"/>
    </w:pPr>
    <w:rPr>
      <w:lang w:eastAsia="ja-JP"/>
    </w:rPr>
  </w:style>
  <w:style w:type="paragraph" w:customStyle="1" w:styleId="9DBA619EF8BD46128DE3CA9E2485A39A1">
    <w:name w:val="9DBA619EF8BD46128DE3CA9E2485A39A1"/>
    <w:rsid w:val="00BB1FF9"/>
    <w:pPr>
      <w:jc w:val="both"/>
    </w:pPr>
    <w:rPr>
      <w:lang w:eastAsia="ja-JP"/>
    </w:rPr>
  </w:style>
  <w:style w:type="paragraph" w:customStyle="1" w:styleId="E2EC55E69FAF432887ADD5E6E154C7DD1">
    <w:name w:val="E2EC55E69FAF432887ADD5E6E154C7DD1"/>
    <w:rsid w:val="00BB1FF9"/>
    <w:pPr>
      <w:jc w:val="both"/>
    </w:pPr>
    <w:rPr>
      <w:lang w:eastAsia="ja-JP"/>
    </w:rPr>
  </w:style>
  <w:style w:type="paragraph" w:customStyle="1" w:styleId="C85082CD9921496DA6CA6D6D52FA2C501">
    <w:name w:val="C85082CD9921496DA6CA6D6D52FA2C501"/>
    <w:rsid w:val="00BB1FF9"/>
    <w:pPr>
      <w:jc w:val="both"/>
    </w:pPr>
    <w:rPr>
      <w:lang w:eastAsia="ja-JP"/>
    </w:rPr>
  </w:style>
  <w:style w:type="paragraph" w:customStyle="1" w:styleId="D26C35A4871A47BFB1C5F204DC5AFED01">
    <w:name w:val="D26C35A4871A47BFB1C5F204DC5AFED01"/>
    <w:rsid w:val="00BB1FF9"/>
    <w:pPr>
      <w:jc w:val="both"/>
    </w:pPr>
    <w:rPr>
      <w:lang w:eastAsia="ja-JP"/>
    </w:rPr>
  </w:style>
  <w:style w:type="paragraph" w:customStyle="1" w:styleId="1449C8B2E72D4FBAA92982B4C565E9B91">
    <w:name w:val="1449C8B2E72D4FBAA92982B4C565E9B91"/>
    <w:rsid w:val="00BB1FF9"/>
    <w:pPr>
      <w:jc w:val="both"/>
    </w:pPr>
    <w:rPr>
      <w:lang w:eastAsia="ja-JP"/>
    </w:rPr>
  </w:style>
  <w:style w:type="paragraph" w:customStyle="1" w:styleId="4E8CA1F619B04D4FACF32FC381AFDD141">
    <w:name w:val="4E8CA1F619B04D4FACF32FC381AFDD141"/>
    <w:rsid w:val="00BB1FF9"/>
    <w:pPr>
      <w:jc w:val="both"/>
    </w:pPr>
    <w:rPr>
      <w:lang w:eastAsia="ja-JP"/>
    </w:rPr>
  </w:style>
  <w:style w:type="paragraph" w:customStyle="1" w:styleId="67083D2132204FDEB02727C0340E183A1">
    <w:name w:val="67083D2132204FDEB02727C0340E183A1"/>
    <w:rsid w:val="00BB1FF9"/>
    <w:pPr>
      <w:jc w:val="both"/>
    </w:pPr>
    <w:rPr>
      <w:lang w:eastAsia="ja-JP"/>
    </w:rPr>
  </w:style>
  <w:style w:type="paragraph" w:customStyle="1" w:styleId="41B65CDD0BD14705A3A90B605C9F20CF1">
    <w:name w:val="41B65CDD0BD14705A3A90B605C9F20CF1"/>
    <w:rsid w:val="00BB1FF9"/>
    <w:pPr>
      <w:jc w:val="both"/>
    </w:pPr>
    <w:rPr>
      <w:lang w:eastAsia="ja-JP"/>
    </w:rPr>
  </w:style>
  <w:style w:type="paragraph" w:customStyle="1" w:styleId="76CE3494A9324CB39F2010DD8B53982D1">
    <w:name w:val="76CE3494A9324CB39F2010DD8B53982D1"/>
    <w:rsid w:val="00BB1FF9"/>
    <w:pPr>
      <w:jc w:val="both"/>
    </w:pPr>
    <w:rPr>
      <w:lang w:eastAsia="ja-JP"/>
    </w:rPr>
  </w:style>
  <w:style w:type="paragraph" w:customStyle="1" w:styleId="6DBE62DFD2A04810BACA77FE63E9FADE1">
    <w:name w:val="6DBE62DFD2A04810BACA77FE63E9FADE1"/>
    <w:rsid w:val="00BB1FF9"/>
    <w:pPr>
      <w:jc w:val="both"/>
    </w:pPr>
    <w:rPr>
      <w:lang w:eastAsia="ja-JP"/>
    </w:rPr>
  </w:style>
  <w:style w:type="paragraph" w:customStyle="1" w:styleId="F0F2B694A3C44BEDBC62EA42590A25CA1">
    <w:name w:val="F0F2B694A3C44BEDBC62EA42590A25CA1"/>
    <w:rsid w:val="00BB1FF9"/>
    <w:pPr>
      <w:jc w:val="both"/>
    </w:pPr>
    <w:rPr>
      <w:lang w:eastAsia="ja-JP"/>
    </w:rPr>
  </w:style>
  <w:style w:type="paragraph" w:customStyle="1" w:styleId="EA7504CD42CD4B54AAA1F5F74D4ADF2D1">
    <w:name w:val="EA7504CD42CD4B54AAA1F5F74D4ADF2D1"/>
    <w:rsid w:val="00BB1FF9"/>
    <w:pPr>
      <w:jc w:val="both"/>
    </w:pPr>
    <w:rPr>
      <w:lang w:eastAsia="ja-JP"/>
    </w:rPr>
  </w:style>
  <w:style w:type="paragraph" w:customStyle="1" w:styleId="E00C177EE898497CA8B0D035D55C65911">
    <w:name w:val="E00C177EE898497CA8B0D035D55C65911"/>
    <w:rsid w:val="00BB1FF9"/>
    <w:pPr>
      <w:jc w:val="both"/>
    </w:pPr>
    <w:rPr>
      <w:lang w:eastAsia="ja-JP"/>
    </w:rPr>
  </w:style>
  <w:style w:type="paragraph" w:customStyle="1" w:styleId="0410155802DC4202BD5381A65E470A321">
    <w:name w:val="0410155802DC4202BD5381A65E470A321"/>
    <w:rsid w:val="00BB1FF9"/>
    <w:pPr>
      <w:jc w:val="both"/>
    </w:pPr>
    <w:rPr>
      <w:lang w:eastAsia="ja-JP"/>
    </w:rPr>
  </w:style>
  <w:style w:type="paragraph" w:customStyle="1" w:styleId="8E33D4708E8042EC846DDBD629F667B61">
    <w:name w:val="8E33D4708E8042EC846DDBD629F667B61"/>
    <w:rsid w:val="00BB1FF9"/>
    <w:pPr>
      <w:jc w:val="both"/>
    </w:pPr>
    <w:rPr>
      <w:lang w:eastAsia="ja-JP"/>
    </w:rPr>
  </w:style>
  <w:style w:type="paragraph" w:customStyle="1" w:styleId="EF66763791904DEFB3123558139A790B1">
    <w:name w:val="EF66763791904DEFB3123558139A790B1"/>
    <w:rsid w:val="00BB1FF9"/>
    <w:pPr>
      <w:jc w:val="both"/>
    </w:pPr>
    <w:rPr>
      <w:lang w:eastAsia="ja-JP"/>
    </w:rPr>
  </w:style>
  <w:style w:type="paragraph" w:customStyle="1" w:styleId="5019A115100D4352A066F725EEC843811">
    <w:name w:val="5019A115100D4352A066F725EEC843811"/>
    <w:rsid w:val="00BB1FF9"/>
    <w:pPr>
      <w:jc w:val="both"/>
    </w:pPr>
    <w:rPr>
      <w:lang w:eastAsia="ja-JP"/>
    </w:rPr>
  </w:style>
  <w:style w:type="paragraph" w:customStyle="1" w:styleId="82CBEA0CE50E4E8AA2AD0367A0F696921">
    <w:name w:val="82CBEA0CE50E4E8AA2AD0367A0F696921"/>
    <w:rsid w:val="00BB1FF9"/>
    <w:pPr>
      <w:jc w:val="both"/>
    </w:pPr>
    <w:rPr>
      <w:lang w:eastAsia="ja-JP"/>
    </w:rPr>
  </w:style>
  <w:style w:type="paragraph" w:customStyle="1" w:styleId="202426F8981F4007A25FF1B5FF8D99A51">
    <w:name w:val="202426F8981F4007A25FF1B5FF8D99A51"/>
    <w:rsid w:val="00BB1FF9"/>
    <w:pPr>
      <w:jc w:val="both"/>
    </w:pPr>
    <w:rPr>
      <w:lang w:eastAsia="ja-JP"/>
    </w:rPr>
  </w:style>
  <w:style w:type="paragraph" w:customStyle="1" w:styleId="4794D774EFCF418CB231B8F450556F1C1">
    <w:name w:val="4794D774EFCF418CB231B8F450556F1C1"/>
    <w:rsid w:val="00BB1FF9"/>
    <w:pPr>
      <w:jc w:val="both"/>
    </w:pPr>
    <w:rPr>
      <w:lang w:eastAsia="ja-JP"/>
    </w:rPr>
  </w:style>
  <w:style w:type="paragraph" w:customStyle="1" w:styleId="AC0E713AB5284A6C9204594F3E139AD21">
    <w:name w:val="AC0E713AB5284A6C9204594F3E139AD21"/>
    <w:rsid w:val="00BB1FF9"/>
    <w:pPr>
      <w:jc w:val="both"/>
    </w:pPr>
    <w:rPr>
      <w:lang w:eastAsia="ja-JP"/>
    </w:rPr>
  </w:style>
  <w:style w:type="paragraph" w:customStyle="1" w:styleId="46B2DA7A9E1E4479850C728094E882B11">
    <w:name w:val="46B2DA7A9E1E4479850C728094E882B11"/>
    <w:rsid w:val="00BB1FF9"/>
    <w:pPr>
      <w:jc w:val="both"/>
    </w:pPr>
    <w:rPr>
      <w:lang w:eastAsia="ja-JP"/>
    </w:rPr>
  </w:style>
  <w:style w:type="paragraph" w:customStyle="1" w:styleId="DD259B29C4864815ADF8AEE97D6450C01">
    <w:name w:val="DD259B29C4864815ADF8AEE97D6450C01"/>
    <w:rsid w:val="00BB1FF9"/>
    <w:pPr>
      <w:jc w:val="both"/>
    </w:pPr>
    <w:rPr>
      <w:lang w:eastAsia="ja-JP"/>
    </w:rPr>
  </w:style>
  <w:style w:type="paragraph" w:customStyle="1" w:styleId="E992E70D75954DB398589986594CE15D1">
    <w:name w:val="E992E70D75954DB398589986594CE15D1"/>
    <w:rsid w:val="00BB1FF9"/>
    <w:pPr>
      <w:jc w:val="both"/>
    </w:pPr>
    <w:rPr>
      <w:lang w:eastAsia="ja-JP"/>
    </w:rPr>
  </w:style>
  <w:style w:type="paragraph" w:customStyle="1" w:styleId="26EBD388202C41DAB021A30BC0408A3E1">
    <w:name w:val="26EBD388202C41DAB021A30BC0408A3E1"/>
    <w:rsid w:val="00BB1FF9"/>
    <w:pPr>
      <w:jc w:val="both"/>
    </w:pPr>
    <w:rPr>
      <w:lang w:eastAsia="ja-JP"/>
    </w:rPr>
  </w:style>
  <w:style w:type="paragraph" w:customStyle="1" w:styleId="6D7D1A10F2A147EFADF9E2FB1B7B6E121">
    <w:name w:val="6D7D1A10F2A147EFADF9E2FB1B7B6E121"/>
    <w:rsid w:val="00BB1FF9"/>
    <w:pPr>
      <w:jc w:val="both"/>
    </w:pPr>
    <w:rPr>
      <w:lang w:eastAsia="ja-JP"/>
    </w:rPr>
  </w:style>
  <w:style w:type="paragraph" w:customStyle="1" w:styleId="E0443D29454842439D5383189CA2FE973">
    <w:name w:val="E0443D29454842439D5383189CA2FE973"/>
    <w:rsid w:val="00BB1FF9"/>
    <w:pPr>
      <w:spacing w:after="0" w:line="240" w:lineRule="auto"/>
      <w:jc w:val="both"/>
    </w:pPr>
    <w:rPr>
      <w:lang w:eastAsia="ko-KR"/>
    </w:rPr>
  </w:style>
  <w:style w:type="paragraph" w:customStyle="1" w:styleId="BE7561A6DBF94CCFB94A46DAEE5870C92">
    <w:name w:val="BE7561A6DBF94CCFB94A46DAEE5870C92"/>
    <w:rsid w:val="00BB1FF9"/>
    <w:pPr>
      <w:jc w:val="both"/>
    </w:pPr>
    <w:rPr>
      <w:lang w:eastAsia="ja-JP"/>
    </w:rPr>
  </w:style>
  <w:style w:type="paragraph" w:customStyle="1" w:styleId="2248D5E7887A47199ECFC7EA282EA8732">
    <w:name w:val="2248D5E7887A47199ECFC7EA282EA8732"/>
    <w:rsid w:val="00BB1FF9"/>
    <w:pPr>
      <w:jc w:val="both"/>
    </w:pPr>
    <w:rPr>
      <w:lang w:eastAsia="ja-JP"/>
    </w:rPr>
  </w:style>
  <w:style w:type="paragraph" w:customStyle="1" w:styleId="3E782A613BDB46E296DB49AF25895CF12">
    <w:name w:val="3E782A613BDB46E296DB49AF25895CF12"/>
    <w:rsid w:val="00BB1FF9"/>
    <w:pPr>
      <w:jc w:val="both"/>
    </w:pPr>
    <w:rPr>
      <w:lang w:eastAsia="ja-JP"/>
    </w:rPr>
  </w:style>
  <w:style w:type="paragraph" w:customStyle="1" w:styleId="61EA7D274D9748DB910C91CFFED876032">
    <w:name w:val="61EA7D274D9748DB910C91CFFED876032"/>
    <w:rsid w:val="00BB1FF9"/>
    <w:pPr>
      <w:jc w:val="both"/>
    </w:pPr>
    <w:rPr>
      <w:lang w:eastAsia="ja-JP"/>
    </w:rPr>
  </w:style>
  <w:style w:type="paragraph" w:customStyle="1" w:styleId="98E52C8A985E4C9AB2C06A2DFE95577C2">
    <w:name w:val="98E52C8A985E4C9AB2C06A2DFE95577C2"/>
    <w:rsid w:val="00BB1FF9"/>
    <w:pPr>
      <w:jc w:val="both"/>
    </w:pPr>
    <w:rPr>
      <w:lang w:eastAsia="ja-JP"/>
    </w:rPr>
  </w:style>
  <w:style w:type="paragraph" w:customStyle="1" w:styleId="D791BD1E704B4AAEA77E6BACAE28A68A2">
    <w:name w:val="D791BD1E704B4AAEA77E6BACAE28A68A2"/>
    <w:rsid w:val="00BB1FF9"/>
    <w:pPr>
      <w:jc w:val="both"/>
    </w:pPr>
    <w:rPr>
      <w:lang w:eastAsia="ja-JP"/>
    </w:rPr>
  </w:style>
  <w:style w:type="paragraph" w:customStyle="1" w:styleId="3C7CD918F5974F7CB7BC27F4732DF07F1">
    <w:name w:val="3C7CD918F5974F7CB7BC27F4732DF07F1"/>
    <w:rsid w:val="00BB1FF9"/>
    <w:pPr>
      <w:jc w:val="both"/>
    </w:pPr>
    <w:rPr>
      <w:lang w:eastAsia="ja-JP"/>
    </w:rPr>
  </w:style>
  <w:style w:type="paragraph" w:customStyle="1" w:styleId="83E8E79402B44667AB65F3115B83348B2">
    <w:name w:val="83E8E79402B44667AB65F3115B83348B2"/>
    <w:rsid w:val="00BB1FF9"/>
    <w:pPr>
      <w:jc w:val="both"/>
    </w:pPr>
    <w:rPr>
      <w:lang w:eastAsia="ja-JP"/>
    </w:rPr>
  </w:style>
  <w:style w:type="paragraph" w:customStyle="1" w:styleId="7202E3EC9EA943D29AE749C7324D176C2">
    <w:name w:val="7202E3EC9EA943D29AE749C7324D176C2"/>
    <w:rsid w:val="00BB1FF9"/>
    <w:pPr>
      <w:jc w:val="both"/>
    </w:pPr>
    <w:rPr>
      <w:lang w:eastAsia="ja-JP"/>
    </w:rPr>
  </w:style>
  <w:style w:type="paragraph" w:customStyle="1" w:styleId="AFD9021647E14A1F97187E8A8B56FC972">
    <w:name w:val="AFD9021647E14A1F97187E8A8B56FC972"/>
    <w:rsid w:val="00BB1FF9"/>
    <w:pPr>
      <w:jc w:val="both"/>
    </w:pPr>
    <w:rPr>
      <w:lang w:eastAsia="ja-JP"/>
    </w:rPr>
  </w:style>
  <w:style w:type="paragraph" w:customStyle="1" w:styleId="D95652D2466541A99AEE4FDE46396DE42">
    <w:name w:val="D95652D2466541A99AEE4FDE46396DE42"/>
    <w:rsid w:val="00BB1FF9"/>
    <w:pPr>
      <w:jc w:val="both"/>
    </w:pPr>
    <w:rPr>
      <w:lang w:eastAsia="ja-JP"/>
    </w:rPr>
  </w:style>
  <w:style w:type="paragraph" w:customStyle="1" w:styleId="B988C5AB507B4C98B6DD2AAB39CCB9412">
    <w:name w:val="B988C5AB507B4C98B6DD2AAB39CCB9412"/>
    <w:rsid w:val="00BB1FF9"/>
    <w:pPr>
      <w:jc w:val="both"/>
    </w:pPr>
    <w:rPr>
      <w:lang w:eastAsia="ja-JP"/>
    </w:rPr>
  </w:style>
  <w:style w:type="paragraph" w:customStyle="1" w:styleId="4951C119264A4940BAF118BEE52A38D42">
    <w:name w:val="4951C119264A4940BAF118BEE52A38D42"/>
    <w:rsid w:val="00BB1FF9"/>
    <w:pPr>
      <w:jc w:val="both"/>
    </w:pPr>
    <w:rPr>
      <w:lang w:eastAsia="ja-JP"/>
    </w:rPr>
  </w:style>
  <w:style w:type="paragraph" w:customStyle="1" w:styleId="B528135C1BA6490D9F029AFBE9885F5F2">
    <w:name w:val="B528135C1BA6490D9F029AFBE9885F5F2"/>
    <w:rsid w:val="00BB1FF9"/>
    <w:pPr>
      <w:jc w:val="both"/>
    </w:pPr>
    <w:rPr>
      <w:lang w:eastAsia="ja-JP"/>
    </w:rPr>
  </w:style>
  <w:style w:type="paragraph" w:customStyle="1" w:styleId="11610B33B61A4A88BD833DD3DF53BF6B2">
    <w:name w:val="11610B33B61A4A88BD833DD3DF53BF6B2"/>
    <w:rsid w:val="00BB1FF9"/>
    <w:pPr>
      <w:jc w:val="both"/>
    </w:pPr>
    <w:rPr>
      <w:lang w:eastAsia="ja-JP"/>
    </w:rPr>
  </w:style>
  <w:style w:type="paragraph" w:customStyle="1" w:styleId="3B3E1F7A6FD945858B738E8B479449B22">
    <w:name w:val="3B3E1F7A6FD945858B738E8B479449B22"/>
    <w:rsid w:val="00BB1FF9"/>
    <w:pPr>
      <w:jc w:val="both"/>
    </w:pPr>
    <w:rPr>
      <w:lang w:eastAsia="ja-JP"/>
    </w:rPr>
  </w:style>
  <w:style w:type="paragraph" w:customStyle="1" w:styleId="294CFB9776A7483396DADC5D55E97AD72">
    <w:name w:val="294CFB9776A7483396DADC5D55E97AD72"/>
    <w:rsid w:val="00BB1FF9"/>
    <w:pPr>
      <w:jc w:val="both"/>
    </w:pPr>
    <w:rPr>
      <w:lang w:eastAsia="ja-JP"/>
    </w:rPr>
  </w:style>
  <w:style w:type="paragraph" w:customStyle="1" w:styleId="CC48F6E94AF14728BFB224C86211CCB52">
    <w:name w:val="CC48F6E94AF14728BFB224C86211CCB52"/>
    <w:rsid w:val="00BB1FF9"/>
    <w:pPr>
      <w:jc w:val="both"/>
    </w:pPr>
    <w:rPr>
      <w:lang w:eastAsia="ja-JP"/>
    </w:rPr>
  </w:style>
  <w:style w:type="paragraph" w:customStyle="1" w:styleId="9DBA619EF8BD46128DE3CA9E2485A39A2">
    <w:name w:val="9DBA619EF8BD46128DE3CA9E2485A39A2"/>
    <w:rsid w:val="00BB1FF9"/>
    <w:pPr>
      <w:jc w:val="both"/>
    </w:pPr>
    <w:rPr>
      <w:lang w:eastAsia="ja-JP"/>
    </w:rPr>
  </w:style>
  <w:style w:type="paragraph" w:customStyle="1" w:styleId="E2EC55E69FAF432887ADD5E6E154C7DD2">
    <w:name w:val="E2EC55E69FAF432887ADD5E6E154C7DD2"/>
    <w:rsid w:val="00BB1FF9"/>
    <w:pPr>
      <w:jc w:val="both"/>
    </w:pPr>
    <w:rPr>
      <w:lang w:eastAsia="ja-JP"/>
    </w:rPr>
  </w:style>
  <w:style w:type="paragraph" w:customStyle="1" w:styleId="C85082CD9921496DA6CA6D6D52FA2C502">
    <w:name w:val="C85082CD9921496DA6CA6D6D52FA2C502"/>
    <w:rsid w:val="00BB1FF9"/>
    <w:pPr>
      <w:jc w:val="both"/>
    </w:pPr>
    <w:rPr>
      <w:lang w:eastAsia="ja-JP"/>
    </w:rPr>
  </w:style>
  <w:style w:type="paragraph" w:customStyle="1" w:styleId="D26C35A4871A47BFB1C5F204DC5AFED02">
    <w:name w:val="D26C35A4871A47BFB1C5F204DC5AFED02"/>
    <w:rsid w:val="00BB1FF9"/>
    <w:pPr>
      <w:jc w:val="both"/>
    </w:pPr>
    <w:rPr>
      <w:lang w:eastAsia="ja-JP"/>
    </w:rPr>
  </w:style>
  <w:style w:type="paragraph" w:customStyle="1" w:styleId="1449C8B2E72D4FBAA92982B4C565E9B92">
    <w:name w:val="1449C8B2E72D4FBAA92982B4C565E9B92"/>
    <w:rsid w:val="00BB1FF9"/>
    <w:pPr>
      <w:jc w:val="both"/>
    </w:pPr>
    <w:rPr>
      <w:lang w:eastAsia="ja-JP"/>
    </w:rPr>
  </w:style>
  <w:style w:type="paragraph" w:customStyle="1" w:styleId="4E8CA1F619B04D4FACF32FC381AFDD142">
    <w:name w:val="4E8CA1F619B04D4FACF32FC381AFDD142"/>
    <w:rsid w:val="00BB1FF9"/>
    <w:pPr>
      <w:jc w:val="both"/>
    </w:pPr>
    <w:rPr>
      <w:lang w:eastAsia="ja-JP"/>
    </w:rPr>
  </w:style>
  <w:style w:type="paragraph" w:customStyle="1" w:styleId="67083D2132204FDEB02727C0340E183A2">
    <w:name w:val="67083D2132204FDEB02727C0340E183A2"/>
    <w:rsid w:val="00BB1FF9"/>
    <w:pPr>
      <w:jc w:val="both"/>
    </w:pPr>
    <w:rPr>
      <w:lang w:eastAsia="ja-JP"/>
    </w:rPr>
  </w:style>
  <w:style w:type="paragraph" w:customStyle="1" w:styleId="41B65CDD0BD14705A3A90B605C9F20CF2">
    <w:name w:val="41B65CDD0BD14705A3A90B605C9F20CF2"/>
    <w:rsid w:val="00BB1FF9"/>
    <w:pPr>
      <w:jc w:val="both"/>
    </w:pPr>
    <w:rPr>
      <w:lang w:eastAsia="ja-JP"/>
    </w:rPr>
  </w:style>
  <w:style w:type="paragraph" w:customStyle="1" w:styleId="76CE3494A9324CB39F2010DD8B53982D2">
    <w:name w:val="76CE3494A9324CB39F2010DD8B53982D2"/>
    <w:rsid w:val="00BB1FF9"/>
    <w:pPr>
      <w:jc w:val="both"/>
    </w:pPr>
    <w:rPr>
      <w:lang w:eastAsia="ja-JP"/>
    </w:rPr>
  </w:style>
  <w:style w:type="paragraph" w:customStyle="1" w:styleId="6DBE62DFD2A04810BACA77FE63E9FADE2">
    <w:name w:val="6DBE62DFD2A04810BACA77FE63E9FADE2"/>
    <w:rsid w:val="00BB1FF9"/>
    <w:pPr>
      <w:jc w:val="both"/>
    </w:pPr>
    <w:rPr>
      <w:lang w:eastAsia="ja-JP"/>
    </w:rPr>
  </w:style>
  <w:style w:type="paragraph" w:customStyle="1" w:styleId="F0F2B694A3C44BEDBC62EA42590A25CA2">
    <w:name w:val="F0F2B694A3C44BEDBC62EA42590A25CA2"/>
    <w:rsid w:val="00BB1FF9"/>
    <w:pPr>
      <w:jc w:val="both"/>
    </w:pPr>
    <w:rPr>
      <w:lang w:eastAsia="ja-JP"/>
    </w:rPr>
  </w:style>
  <w:style w:type="paragraph" w:customStyle="1" w:styleId="EA7504CD42CD4B54AAA1F5F74D4ADF2D2">
    <w:name w:val="EA7504CD42CD4B54AAA1F5F74D4ADF2D2"/>
    <w:rsid w:val="00BB1FF9"/>
    <w:pPr>
      <w:jc w:val="both"/>
    </w:pPr>
    <w:rPr>
      <w:lang w:eastAsia="ja-JP"/>
    </w:rPr>
  </w:style>
  <w:style w:type="paragraph" w:customStyle="1" w:styleId="E00C177EE898497CA8B0D035D55C65912">
    <w:name w:val="E00C177EE898497CA8B0D035D55C65912"/>
    <w:rsid w:val="00BB1FF9"/>
    <w:pPr>
      <w:jc w:val="both"/>
    </w:pPr>
    <w:rPr>
      <w:lang w:eastAsia="ja-JP"/>
    </w:rPr>
  </w:style>
  <w:style w:type="paragraph" w:customStyle="1" w:styleId="0410155802DC4202BD5381A65E470A322">
    <w:name w:val="0410155802DC4202BD5381A65E470A322"/>
    <w:rsid w:val="00BB1FF9"/>
    <w:pPr>
      <w:jc w:val="both"/>
    </w:pPr>
    <w:rPr>
      <w:lang w:eastAsia="ja-JP"/>
    </w:rPr>
  </w:style>
  <w:style w:type="paragraph" w:customStyle="1" w:styleId="8E33D4708E8042EC846DDBD629F667B62">
    <w:name w:val="8E33D4708E8042EC846DDBD629F667B62"/>
    <w:rsid w:val="00BB1FF9"/>
    <w:pPr>
      <w:jc w:val="both"/>
    </w:pPr>
    <w:rPr>
      <w:lang w:eastAsia="ja-JP"/>
    </w:rPr>
  </w:style>
  <w:style w:type="paragraph" w:customStyle="1" w:styleId="EF66763791904DEFB3123558139A790B2">
    <w:name w:val="EF66763791904DEFB3123558139A790B2"/>
    <w:rsid w:val="00BB1FF9"/>
    <w:pPr>
      <w:jc w:val="both"/>
    </w:pPr>
    <w:rPr>
      <w:lang w:eastAsia="ja-JP"/>
    </w:rPr>
  </w:style>
  <w:style w:type="paragraph" w:customStyle="1" w:styleId="5019A115100D4352A066F725EEC843812">
    <w:name w:val="5019A115100D4352A066F725EEC843812"/>
    <w:rsid w:val="00BB1FF9"/>
    <w:pPr>
      <w:jc w:val="both"/>
    </w:pPr>
    <w:rPr>
      <w:lang w:eastAsia="ja-JP"/>
    </w:rPr>
  </w:style>
  <w:style w:type="paragraph" w:customStyle="1" w:styleId="82CBEA0CE50E4E8AA2AD0367A0F696922">
    <w:name w:val="82CBEA0CE50E4E8AA2AD0367A0F696922"/>
    <w:rsid w:val="00BB1FF9"/>
    <w:pPr>
      <w:jc w:val="both"/>
    </w:pPr>
    <w:rPr>
      <w:lang w:eastAsia="ja-JP"/>
    </w:rPr>
  </w:style>
  <w:style w:type="paragraph" w:customStyle="1" w:styleId="202426F8981F4007A25FF1B5FF8D99A52">
    <w:name w:val="202426F8981F4007A25FF1B5FF8D99A52"/>
    <w:rsid w:val="00BB1FF9"/>
    <w:pPr>
      <w:jc w:val="both"/>
    </w:pPr>
    <w:rPr>
      <w:lang w:eastAsia="ja-JP"/>
    </w:rPr>
  </w:style>
  <w:style w:type="paragraph" w:customStyle="1" w:styleId="4794D774EFCF418CB231B8F450556F1C2">
    <w:name w:val="4794D774EFCF418CB231B8F450556F1C2"/>
    <w:rsid w:val="00BB1FF9"/>
    <w:pPr>
      <w:jc w:val="both"/>
    </w:pPr>
    <w:rPr>
      <w:lang w:eastAsia="ja-JP"/>
    </w:rPr>
  </w:style>
  <w:style w:type="paragraph" w:customStyle="1" w:styleId="AC0E713AB5284A6C9204594F3E139AD22">
    <w:name w:val="AC0E713AB5284A6C9204594F3E139AD22"/>
    <w:rsid w:val="00BB1FF9"/>
    <w:pPr>
      <w:jc w:val="both"/>
    </w:pPr>
    <w:rPr>
      <w:lang w:eastAsia="ja-JP"/>
    </w:rPr>
  </w:style>
  <w:style w:type="paragraph" w:customStyle="1" w:styleId="46B2DA7A9E1E4479850C728094E882B12">
    <w:name w:val="46B2DA7A9E1E4479850C728094E882B12"/>
    <w:rsid w:val="00BB1FF9"/>
    <w:pPr>
      <w:jc w:val="both"/>
    </w:pPr>
    <w:rPr>
      <w:lang w:eastAsia="ja-JP"/>
    </w:rPr>
  </w:style>
  <w:style w:type="paragraph" w:customStyle="1" w:styleId="DD259B29C4864815ADF8AEE97D6450C02">
    <w:name w:val="DD259B29C4864815ADF8AEE97D6450C02"/>
    <w:rsid w:val="00BB1FF9"/>
    <w:pPr>
      <w:jc w:val="both"/>
    </w:pPr>
    <w:rPr>
      <w:lang w:eastAsia="ja-JP"/>
    </w:rPr>
  </w:style>
  <w:style w:type="paragraph" w:customStyle="1" w:styleId="E992E70D75954DB398589986594CE15D2">
    <w:name w:val="E992E70D75954DB398589986594CE15D2"/>
    <w:rsid w:val="00BB1FF9"/>
    <w:pPr>
      <w:jc w:val="both"/>
    </w:pPr>
    <w:rPr>
      <w:lang w:eastAsia="ja-JP"/>
    </w:rPr>
  </w:style>
  <w:style w:type="paragraph" w:customStyle="1" w:styleId="26EBD388202C41DAB021A30BC0408A3E2">
    <w:name w:val="26EBD388202C41DAB021A30BC0408A3E2"/>
    <w:rsid w:val="00BB1FF9"/>
    <w:pPr>
      <w:jc w:val="both"/>
    </w:pPr>
    <w:rPr>
      <w:lang w:eastAsia="ja-JP"/>
    </w:rPr>
  </w:style>
  <w:style w:type="paragraph" w:customStyle="1" w:styleId="6D7D1A10F2A147EFADF9E2FB1B7B6E122">
    <w:name w:val="6D7D1A10F2A147EFADF9E2FB1B7B6E122"/>
    <w:rsid w:val="00BB1FF9"/>
    <w:pPr>
      <w:jc w:val="both"/>
    </w:pPr>
    <w:rPr>
      <w:lang w:eastAsia="ja-JP"/>
    </w:rPr>
  </w:style>
  <w:style w:type="paragraph" w:customStyle="1" w:styleId="E0443D29454842439D5383189CA2FE974">
    <w:name w:val="E0443D29454842439D5383189CA2FE974"/>
    <w:rsid w:val="00BB1FF9"/>
    <w:pPr>
      <w:spacing w:after="0" w:line="240" w:lineRule="auto"/>
      <w:jc w:val="both"/>
    </w:pPr>
    <w:rPr>
      <w:lang w:eastAsia="ko-KR"/>
    </w:rPr>
  </w:style>
  <w:style w:type="paragraph" w:customStyle="1" w:styleId="BE7561A6DBF94CCFB94A46DAEE5870C93">
    <w:name w:val="BE7561A6DBF94CCFB94A46DAEE5870C93"/>
    <w:rsid w:val="00BB1FF9"/>
    <w:pPr>
      <w:jc w:val="both"/>
    </w:pPr>
    <w:rPr>
      <w:lang w:eastAsia="ja-JP"/>
    </w:rPr>
  </w:style>
  <w:style w:type="paragraph" w:customStyle="1" w:styleId="2248D5E7887A47199ECFC7EA282EA8733">
    <w:name w:val="2248D5E7887A47199ECFC7EA282EA8733"/>
    <w:rsid w:val="00BB1FF9"/>
    <w:pPr>
      <w:jc w:val="both"/>
    </w:pPr>
    <w:rPr>
      <w:lang w:eastAsia="ja-JP"/>
    </w:rPr>
  </w:style>
  <w:style w:type="paragraph" w:customStyle="1" w:styleId="3E782A613BDB46E296DB49AF25895CF13">
    <w:name w:val="3E782A613BDB46E296DB49AF25895CF13"/>
    <w:rsid w:val="00BB1FF9"/>
    <w:pPr>
      <w:jc w:val="both"/>
    </w:pPr>
    <w:rPr>
      <w:lang w:eastAsia="ja-JP"/>
    </w:rPr>
  </w:style>
  <w:style w:type="paragraph" w:customStyle="1" w:styleId="61EA7D274D9748DB910C91CFFED876033">
    <w:name w:val="61EA7D274D9748DB910C91CFFED876033"/>
    <w:rsid w:val="00BB1FF9"/>
    <w:pPr>
      <w:jc w:val="both"/>
    </w:pPr>
    <w:rPr>
      <w:lang w:eastAsia="ja-JP"/>
    </w:rPr>
  </w:style>
  <w:style w:type="paragraph" w:customStyle="1" w:styleId="98E52C8A985E4C9AB2C06A2DFE95577C3">
    <w:name w:val="98E52C8A985E4C9AB2C06A2DFE95577C3"/>
    <w:rsid w:val="00BB1FF9"/>
    <w:pPr>
      <w:jc w:val="both"/>
    </w:pPr>
    <w:rPr>
      <w:lang w:eastAsia="ja-JP"/>
    </w:rPr>
  </w:style>
  <w:style w:type="paragraph" w:customStyle="1" w:styleId="D791BD1E704B4AAEA77E6BACAE28A68A3">
    <w:name w:val="D791BD1E704B4AAEA77E6BACAE28A68A3"/>
    <w:rsid w:val="00BB1FF9"/>
    <w:pPr>
      <w:jc w:val="both"/>
    </w:pPr>
    <w:rPr>
      <w:lang w:eastAsia="ja-JP"/>
    </w:rPr>
  </w:style>
  <w:style w:type="paragraph" w:customStyle="1" w:styleId="3C7CD918F5974F7CB7BC27F4732DF07F2">
    <w:name w:val="3C7CD918F5974F7CB7BC27F4732DF07F2"/>
    <w:rsid w:val="00BB1FF9"/>
    <w:pPr>
      <w:jc w:val="both"/>
    </w:pPr>
    <w:rPr>
      <w:lang w:eastAsia="ja-JP"/>
    </w:rPr>
  </w:style>
  <w:style w:type="paragraph" w:customStyle="1" w:styleId="83E8E79402B44667AB65F3115B83348B3">
    <w:name w:val="83E8E79402B44667AB65F3115B83348B3"/>
    <w:rsid w:val="00BB1FF9"/>
    <w:pPr>
      <w:jc w:val="both"/>
    </w:pPr>
    <w:rPr>
      <w:lang w:eastAsia="ja-JP"/>
    </w:rPr>
  </w:style>
  <w:style w:type="paragraph" w:customStyle="1" w:styleId="7202E3EC9EA943D29AE749C7324D176C3">
    <w:name w:val="7202E3EC9EA943D29AE749C7324D176C3"/>
    <w:rsid w:val="00BB1FF9"/>
    <w:pPr>
      <w:jc w:val="both"/>
    </w:pPr>
    <w:rPr>
      <w:lang w:eastAsia="ja-JP"/>
    </w:rPr>
  </w:style>
  <w:style w:type="paragraph" w:customStyle="1" w:styleId="AFD9021647E14A1F97187E8A8B56FC973">
    <w:name w:val="AFD9021647E14A1F97187E8A8B56FC973"/>
    <w:rsid w:val="00BB1FF9"/>
    <w:pPr>
      <w:jc w:val="both"/>
    </w:pPr>
    <w:rPr>
      <w:lang w:eastAsia="ja-JP"/>
    </w:rPr>
  </w:style>
  <w:style w:type="paragraph" w:customStyle="1" w:styleId="D95652D2466541A99AEE4FDE46396DE43">
    <w:name w:val="D95652D2466541A99AEE4FDE46396DE43"/>
    <w:rsid w:val="00BB1FF9"/>
    <w:pPr>
      <w:jc w:val="both"/>
    </w:pPr>
    <w:rPr>
      <w:lang w:eastAsia="ja-JP"/>
    </w:rPr>
  </w:style>
  <w:style w:type="paragraph" w:customStyle="1" w:styleId="B988C5AB507B4C98B6DD2AAB39CCB9413">
    <w:name w:val="B988C5AB507B4C98B6DD2AAB39CCB9413"/>
    <w:rsid w:val="00BB1FF9"/>
    <w:pPr>
      <w:jc w:val="both"/>
    </w:pPr>
    <w:rPr>
      <w:lang w:eastAsia="ja-JP"/>
    </w:rPr>
  </w:style>
  <w:style w:type="paragraph" w:customStyle="1" w:styleId="4951C119264A4940BAF118BEE52A38D43">
    <w:name w:val="4951C119264A4940BAF118BEE52A38D43"/>
    <w:rsid w:val="00BB1FF9"/>
    <w:pPr>
      <w:jc w:val="both"/>
    </w:pPr>
    <w:rPr>
      <w:lang w:eastAsia="ja-JP"/>
    </w:rPr>
  </w:style>
  <w:style w:type="paragraph" w:customStyle="1" w:styleId="B528135C1BA6490D9F029AFBE9885F5F3">
    <w:name w:val="B528135C1BA6490D9F029AFBE9885F5F3"/>
    <w:rsid w:val="00BB1FF9"/>
    <w:pPr>
      <w:jc w:val="both"/>
    </w:pPr>
    <w:rPr>
      <w:lang w:eastAsia="ja-JP"/>
    </w:rPr>
  </w:style>
  <w:style w:type="paragraph" w:customStyle="1" w:styleId="11610B33B61A4A88BD833DD3DF53BF6B3">
    <w:name w:val="11610B33B61A4A88BD833DD3DF53BF6B3"/>
    <w:rsid w:val="00BB1FF9"/>
    <w:pPr>
      <w:jc w:val="both"/>
    </w:pPr>
    <w:rPr>
      <w:lang w:eastAsia="ja-JP"/>
    </w:rPr>
  </w:style>
  <w:style w:type="paragraph" w:customStyle="1" w:styleId="3B3E1F7A6FD945858B738E8B479449B23">
    <w:name w:val="3B3E1F7A6FD945858B738E8B479449B23"/>
    <w:rsid w:val="00BB1FF9"/>
    <w:pPr>
      <w:jc w:val="both"/>
    </w:pPr>
    <w:rPr>
      <w:lang w:eastAsia="ja-JP"/>
    </w:rPr>
  </w:style>
  <w:style w:type="paragraph" w:customStyle="1" w:styleId="294CFB9776A7483396DADC5D55E97AD73">
    <w:name w:val="294CFB9776A7483396DADC5D55E97AD73"/>
    <w:rsid w:val="00BB1FF9"/>
    <w:pPr>
      <w:jc w:val="both"/>
    </w:pPr>
    <w:rPr>
      <w:lang w:eastAsia="ja-JP"/>
    </w:rPr>
  </w:style>
  <w:style w:type="paragraph" w:customStyle="1" w:styleId="CC48F6E94AF14728BFB224C86211CCB53">
    <w:name w:val="CC48F6E94AF14728BFB224C86211CCB53"/>
    <w:rsid w:val="00BB1FF9"/>
    <w:pPr>
      <w:jc w:val="both"/>
    </w:pPr>
    <w:rPr>
      <w:lang w:eastAsia="ja-JP"/>
    </w:rPr>
  </w:style>
  <w:style w:type="paragraph" w:customStyle="1" w:styleId="9DBA619EF8BD46128DE3CA9E2485A39A3">
    <w:name w:val="9DBA619EF8BD46128DE3CA9E2485A39A3"/>
    <w:rsid w:val="00BB1FF9"/>
    <w:pPr>
      <w:jc w:val="both"/>
    </w:pPr>
    <w:rPr>
      <w:lang w:eastAsia="ja-JP"/>
    </w:rPr>
  </w:style>
  <w:style w:type="paragraph" w:customStyle="1" w:styleId="E2EC55E69FAF432887ADD5E6E154C7DD3">
    <w:name w:val="E2EC55E69FAF432887ADD5E6E154C7DD3"/>
    <w:rsid w:val="00BB1FF9"/>
    <w:pPr>
      <w:jc w:val="both"/>
    </w:pPr>
    <w:rPr>
      <w:lang w:eastAsia="ja-JP"/>
    </w:rPr>
  </w:style>
  <w:style w:type="paragraph" w:customStyle="1" w:styleId="C85082CD9921496DA6CA6D6D52FA2C503">
    <w:name w:val="C85082CD9921496DA6CA6D6D52FA2C503"/>
    <w:rsid w:val="00BB1FF9"/>
    <w:pPr>
      <w:jc w:val="both"/>
    </w:pPr>
    <w:rPr>
      <w:lang w:eastAsia="ja-JP"/>
    </w:rPr>
  </w:style>
  <w:style w:type="paragraph" w:customStyle="1" w:styleId="D26C35A4871A47BFB1C5F204DC5AFED03">
    <w:name w:val="D26C35A4871A47BFB1C5F204DC5AFED03"/>
    <w:rsid w:val="00BB1FF9"/>
    <w:pPr>
      <w:jc w:val="both"/>
    </w:pPr>
    <w:rPr>
      <w:lang w:eastAsia="ja-JP"/>
    </w:rPr>
  </w:style>
  <w:style w:type="paragraph" w:customStyle="1" w:styleId="1449C8B2E72D4FBAA92982B4C565E9B93">
    <w:name w:val="1449C8B2E72D4FBAA92982B4C565E9B93"/>
    <w:rsid w:val="00BB1FF9"/>
    <w:pPr>
      <w:jc w:val="both"/>
    </w:pPr>
    <w:rPr>
      <w:lang w:eastAsia="ja-JP"/>
    </w:rPr>
  </w:style>
  <w:style w:type="paragraph" w:customStyle="1" w:styleId="4E8CA1F619B04D4FACF32FC381AFDD143">
    <w:name w:val="4E8CA1F619B04D4FACF32FC381AFDD143"/>
    <w:rsid w:val="00BB1FF9"/>
    <w:pPr>
      <w:jc w:val="both"/>
    </w:pPr>
    <w:rPr>
      <w:lang w:eastAsia="ja-JP"/>
    </w:rPr>
  </w:style>
  <w:style w:type="paragraph" w:customStyle="1" w:styleId="67083D2132204FDEB02727C0340E183A3">
    <w:name w:val="67083D2132204FDEB02727C0340E183A3"/>
    <w:rsid w:val="00BB1FF9"/>
    <w:pPr>
      <w:jc w:val="both"/>
    </w:pPr>
    <w:rPr>
      <w:lang w:eastAsia="ja-JP"/>
    </w:rPr>
  </w:style>
  <w:style w:type="paragraph" w:customStyle="1" w:styleId="41B65CDD0BD14705A3A90B605C9F20CF3">
    <w:name w:val="41B65CDD0BD14705A3A90B605C9F20CF3"/>
    <w:rsid w:val="00BB1FF9"/>
    <w:pPr>
      <w:jc w:val="both"/>
    </w:pPr>
    <w:rPr>
      <w:lang w:eastAsia="ja-JP"/>
    </w:rPr>
  </w:style>
  <w:style w:type="paragraph" w:customStyle="1" w:styleId="76CE3494A9324CB39F2010DD8B53982D3">
    <w:name w:val="76CE3494A9324CB39F2010DD8B53982D3"/>
    <w:rsid w:val="00BB1FF9"/>
    <w:pPr>
      <w:jc w:val="both"/>
    </w:pPr>
    <w:rPr>
      <w:lang w:eastAsia="ja-JP"/>
    </w:rPr>
  </w:style>
  <w:style w:type="paragraph" w:customStyle="1" w:styleId="6DBE62DFD2A04810BACA77FE63E9FADE3">
    <w:name w:val="6DBE62DFD2A04810BACA77FE63E9FADE3"/>
    <w:rsid w:val="00BB1FF9"/>
    <w:pPr>
      <w:jc w:val="both"/>
    </w:pPr>
    <w:rPr>
      <w:lang w:eastAsia="ja-JP"/>
    </w:rPr>
  </w:style>
  <w:style w:type="paragraph" w:customStyle="1" w:styleId="F0F2B694A3C44BEDBC62EA42590A25CA3">
    <w:name w:val="F0F2B694A3C44BEDBC62EA42590A25CA3"/>
    <w:rsid w:val="00BB1FF9"/>
    <w:pPr>
      <w:jc w:val="both"/>
    </w:pPr>
    <w:rPr>
      <w:lang w:eastAsia="ja-JP"/>
    </w:rPr>
  </w:style>
  <w:style w:type="paragraph" w:customStyle="1" w:styleId="EA7504CD42CD4B54AAA1F5F74D4ADF2D3">
    <w:name w:val="EA7504CD42CD4B54AAA1F5F74D4ADF2D3"/>
    <w:rsid w:val="00BB1FF9"/>
    <w:pPr>
      <w:jc w:val="both"/>
    </w:pPr>
    <w:rPr>
      <w:lang w:eastAsia="ja-JP"/>
    </w:rPr>
  </w:style>
  <w:style w:type="paragraph" w:customStyle="1" w:styleId="E00C177EE898497CA8B0D035D55C65913">
    <w:name w:val="E00C177EE898497CA8B0D035D55C65913"/>
    <w:rsid w:val="00BB1FF9"/>
    <w:pPr>
      <w:jc w:val="both"/>
    </w:pPr>
    <w:rPr>
      <w:lang w:eastAsia="ja-JP"/>
    </w:rPr>
  </w:style>
  <w:style w:type="paragraph" w:customStyle="1" w:styleId="0410155802DC4202BD5381A65E470A323">
    <w:name w:val="0410155802DC4202BD5381A65E470A323"/>
    <w:rsid w:val="00BB1FF9"/>
    <w:pPr>
      <w:jc w:val="both"/>
    </w:pPr>
    <w:rPr>
      <w:lang w:eastAsia="ja-JP"/>
    </w:rPr>
  </w:style>
  <w:style w:type="paragraph" w:customStyle="1" w:styleId="8E33D4708E8042EC846DDBD629F667B63">
    <w:name w:val="8E33D4708E8042EC846DDBD629F667B63"/>
    <w:rsid w:val="00BB1FF9"/>
    <w:pPr>
      <w:jc w:val="both"/>
    </w:pPr>
    <w:rPr>
      <w:lang w:eastAsia="ja-JP"/>
    </w:rPr>
  </w:style>
  <w:style w:type="paragraph" w:customStyle="1" w:styleId="EF66763791904DEFB3123558139A790B3">
    <w:name w:val="EF66763791904DEFB3123558139A790B3"/>
    <w:rsid w:val="00BB1FF9"/>
    <w:pPr>
      <w:jc w:val="both"/>
    </w:pPr>
    <w:rPr>
      <w:lang w:eastAsia="ja-JP"/>
    </w:rPr>
  </w:style>
  <w:style w:type="paragraph" w:customStyle="1" w:styleId="5019A115100D4352A066F725EEC843813">
    <w:name w:val="5019A115100D4352A066F725EEC843813"/>
    <w:rsid w:val="00BB1FF9"/>
    <w:pPr>
      <w:jc w:val="both"/>
    </w:pPr>
    <w:rPr>
      <w:lang w:eastAsia="ja-JP"/>
    </w:rPr>
  </w:style>
  <w:style w:type="paragraph" w:customStyle="1" w:styleId="82CBEA0CE50E4E8AA2AD0367A0F696923">
    <w:name w:val="82CBEA0CE50E4E8AA2AD0367A0F696923"/>
    <w:rsid w:val="00BB1FF9"/>
    <w:pPr>
      <w:jc w:val="both"/>
    </w:pPr>
    <w:rPr>
      <w:lang w:eastAsia="ja-JP"/>
    </w:rPr>
  </w:style>
  <w:style w:type="paragraph" w:customStyle="1" w:styleId="202426F8981F4007A25FF1B5FF8D99A53">
    <w:name w:val="202426F8981F4007A25FF1B5FF8D99A53"/>
    <w:rsid w:val="00BB1FF9"/>
    <w:pPr>
      <w:jc w:val="both"/>
    </w:pPr>
    <w:rPr>
      <w:lang w:eastAsia="ja-JP"/>
    </w:rPr>
  </w:style>
  <w:style w:type="paragraph" w:customStyle="1" w:styleId="4794D774EFCF418CB231B8F450556F1C3">
    <w:name w:val="4794D774EFCF418CB231B8F450556F1C3"/>
    <w:rsid w:val="00BB1FF9"/>
    <w:pPr>
      <w:jc w:val="both"/>
    </w:pPr>
    <w:rPr>
      <w:lang w:eastAsia="ja-JP"/>
    </w:rPr>
  </w:style>
  <w:style w:type="paragraph" w:customStyle="1" w:styleId="AC0E713AB5284A6C9204594F3E139AD23">
    <w:name w:val="AC0E713AB5284A6C9204594F3E139AD23"/>
    <w:rsid w:val="00BB1FF9"/>
    <w:pPr>
      <w:jc w:val="both"/>
    </w:pPr>
    <w:rPr>
      <w:lang w:eastAsia="ja-JP"/>
    </w:rPr>
  </w:style>
  <w:style w:type="paragraph" w:customStyle="1" w:styleId="46B2DA7A9E1E4479850C728094E882B13">
    <w:name w:val="46B2DA7A9E1E4479850C728094E882B13"/>
    <w:rsid w:val="00BB1FF9"/>
    <w:pPr>
      <w:jc w:val="both"/>
    </w:pPr>
    <w:rPr>
      <w:lang w:eastAsia="ja-JP"/>
    </w:rPr>
  </w:style>
  <w:style w:type="paragraph" w:customStyle="1" w:styleId="DD259B29C4864815ADF8AEE97D6450C03">
    <w:name w:val="DD259B29C4864815ADF8AEE97D6450C03"/>
    <w:rsid w:val="00BB1FF9"/>
    <w:pPr>
      <w:jc w:val="both"/>
    </w:pPr>
    <w:rPr>
      <w:lang w:eastAsia="ja-JP"/>
    </w:rPr>
  </w:style>
  <w:style w:type="paragraph" w:customStyle="1" w:styleId="E992E70D75954DB398589986594CE15D3">
    <w:name w:val="E992E70D75954DB398589986594CE15D3"/>
    <w:rsid w:val="00BB1FF9"/>
    <w:pPr>
      <w:jc w:val="both"/>
    </w:pPr>
    <w:rPr>
      <w:lang w:eastAsia="ja-JP"/>
    </w:rPr>
  </w:style>
  <w:style w:type="paragraph" w:customStyle="1" w:styleId="26EBD388202C41DAB021A30BC0408A3E3">
    <w:name w:val="26EBD388202C41DAB021A30BC0408A3E3"/>
    <w:rsid w:val="00BB1FF9"/>
    <w:pPr>
      <w:jc w:val="both"/>
    </w:pPr>
    <w:rPr>
      <w:lang w:eastAsia="ja-JP"/>
    </w:rPr>
  </w:style>
  <w:style w:type="paragraph" w:customStyle="1" w:styleId="6D7D1A10F2A147EFADF9E2FB1B7B6E123">
    <w:name w:val="6D7D1A10F2A147EFADF9E2FB1B7B6E123"/>
    <w:rsid w:val="00BB1FF9"/>
    <w:pPr>
      <w:jc w:val="both"/>
    </w:pPr>
    <w:rPr>
      <w:lang w:eastAsia="ja-JP"/>
    </w:rPr>
  </w:style>
  <w:style w:type="paragraph" w:customStyle="1" w:styleId="E0443D29454842439D5383189CA2FE975">
    <w:name w:val="E0443D29454842439D5383189CA2FE975"/>
    <w:rsid w:val="00BB1FF9"/>
    <w:pPr>
      <w:spacing w:after="0" w:line="240" w:lineRule="auto"/>
      <w:jc w:val="both"/>
    </w:pPr>
    <w:rPr>
      <w:lang w:eastAsia="ko-KR"/>
    </w:rPr>
  </w:style>
  <w:style w:type="paragraph" w:customStyle="1" w:styleId="BE7561A6DBF94CCFB94A46DAEE5870C94">
    <w:name w:val="BE7561A6DBF94CCFB94A46DAEE5870C94"/>
    <w:rsid w:val="00BB1FF9"/>
    <w:pPr>
      <w:jc w:val="both"/>
    </w:pPr>
    <w:rPr>
      <w:lang w:eastAsia="ja-JP"/>
    </w:rPr>
  </w:style>
  <w:style w:type="paragraph" w:customStyle="1" w:styleId="2248D5E7887A47199ECFC7EA282EA8734">
    <w:name w:val="2248D5E7887A47199ECFC7EA282EA8734"/>
    <w:rsid w:val="00BB1FF9"/>
    <w:pPr>
      <w:jc w:val="both"/>
    </w:pPr>
    <w:rPr>
      <w:lang w:eastAsia="ja-JP"/>
    </w:rPr>
  </w:style>
  <w:style w:type="paragraph" w:customStyle="1" w:styleId="3E782A613BDB46E296DB49AF25895CF14">
    <w:name w:val="3E782A613BDB46E296DB49AF25895CF14"/>
    <w:rsid w:val="00BB1FF9"/>
    <w:pPr>
      <w:jc w:val="both"/>
    </w:pPr>
    <w:rPr>
      <w:lang w:eastAsia="ja-JP"/>
    </w:rPr>
  </w:style>
  <w:style w:type="paragraph" w:customStyle="1" w:styleId="61EA7D274D9748DB910C91CFFED876034">
    <w:name w:val="61EA7D274D9748DB910C91CFFED876034"/>
    <w:rsid w:val="00BB1FF9"/>
    <w:pPr>
      <w:jc w:val="both"/>
    </w:pPr>
    <w:rPr>
      <w:lang w:eastAsia="ja-JP"/>
    </w:rPr>
  </w:style>
  <w:style w:type="paragraph" w:customStyle="1" w:styleId="98E52C8A985E4C9AB2C06A2DFE95577C4">
    <w:name w:val="98E52C8A985E4C9AB2C06A2DFE95577C4"/>
    <w:rsid w:val="00BB1FF9"/>
    <w:pPr>
      <w:jc w:val="both"/>
    </w:pPr>
    <w:rPr>
      <w:lang w:eastAsia="ja-JP"/>
    </w:rPr>
  </w:style>
  <w:style w:type="paragraph" w:customStyle="1" w:styleId="D791BD1E704B4AAEA77E6BACAE28A68A4">
    <w:name w:val="D791BD1E704B4AAEA77E6BACAE28A68A4"/>
    <w:rsid w:val="00BB1FF9"/>
    <w:pPr>
      <w:jc w:val="both"/>
    </w:pPr>
    <w:rPr>
      <w:lang w:eastAsia="ja-JP"/>
    </w:rPr>
  </w:style>
  <w:style w:type="paragraph" w:customStyle="1" w:styleId="3C7CD918F5974F7CB7BC27F4732DF07F3">
    <w:name w:val="3C7CD918F5974F7CB7BC27F4732DF07F3"/>
    <w:rsid w:val="00BB1FF9"/>
    <w:pPr>
      <w:jc w:val="both"/>
    </w:pPr>
    <w:rPr>
      <w:lang w:eastAsia="ja-JP"/>
    </w:rPr>
  </w:style>
  <w:style w:type="paragraph" w:customStyle="1" w:styleId="83E8E79402B44667AB65F3115B83348B4">
    <w:name w:val="83E8E79402B44667AB65F3115B83348B4"/>
    <w:rsid w:val="00BB1FF9"/>
    <w:pPr>
      <w:jc w:val="both"/>
    </w:pPr>
    <w:rPr>
      <w:lang w:eastAsia="ja-JP"/>
    </w:rPr>
  </w:style>
  <w:style w:type="paragraph" w:customStyle="1" w:styleId="7202E3EC9EA943D29AE749C7324D176C4">
    <w:name w:val="7202E3EC9EA943D29AE749C7324D176C4"/>
    <w:rsid w:val="00BB1FF9"/>
    <w:pPr>
      <w:jc w:val="both"/>
    </w:pPr>
    <w:rPr>
      <w:lang w:eastAsia="ja-JP"/>
    </w:rPr>
  </w:style>
  <w:style w:type="paragraph" w:customStyle="1" w:styleId="AFD9021647E14A1F97187E8A8B56FC974">
    <w:name w:val="AFD9021647E14A1F97187E8A8B56FC974"/>
    <w:rsid w:val="00BB1FF9"/>
    <w:pPr>
      <w:jc w:val="both"/>
    </w:pPr>
    <w:rPr>
      <w:lang w:eastAsia="ja-JP"/>
    </w:rPr>
  </w:style>
  <w:style w:type="paragraph" w:customStyle="1" w:styleId="D95652D2466541A99AEE4FDE46396DE44">
    <w:name w:val="D95652D2466541A99AEE4FDE46396DE44"/>
    <w:rsid w:val="00BB1FF9"/>
    <w:pPr>
      <w:jc w:val="both"/>
    </w:pPr>
    <w:rPr>
      <w:lang w:eastAsia="ja-JP"/>
    </w:rPr>
  </w:style>
  <w:style w:type="paragraph" w:customStyle="1" w:styleId="B988C5AB507B4C98B6DD2AAB39CCB9414">
    <w:name w:val="B988C5AB507B4C98B6DD2AAB39CCB9414"/>
    <w:rsid w:val="00BB1FF9"/>
    <w:pPr>
      <w:jc w:val="both"/>
    </w:pPr>
    <w:rPr>
      <w:lang w:eastAsia="ja-JP"/>
    </w:rPr>
  </w:style>
  <w:style w:type="paragraph" w:customStyle="1" w:styleId="4951C119264A4940BAF118BEE52A38D44">
    <w:name w:val="4951C119264A4940BAF118BEE52A38D44"/>
    <w:rsid w:val="00BB1FF9"/>
    <w:pPr>
      <w:jc w:val="both"/>
    </w:pPr>
    <w:rPr>
      <w:lang w:eastAsia="ja-JP"/>
    </w:rPr>
  </w:style>
  <w:style w:type="paragraph" w:customStyle="1" w:styleId="B528135C1BA6490D9F029AFBE9885F5F4">
    <w:name w:val="B528135C1BA6490D9F029AFBE9885F5F4"/>
    <w:rsid w:val="00BB1FF9"/>
    <w:pPr>
      <w:jc w:val="both"/>
    </w:pPr>
    <w:rPr>
      <w:lang w:eastAsia="ja-JP"/>
    </w:rPr>
  </w:style>
  <w:style w:type="paragraph" w:customStyle="1" w:styleId="11610B33B61A4A88BD833DD3DF53BF6B4">
    <w:name w:val="11610B33B61A4A88BD833DD3DF53BF6B4"/>
    <w:rsid w:val="00BB1FF9"/>
    <w:pPr>
      <w:jc w:val="both"/>
    </w:pPr>
    <w:rPr>
      <w:lang w:eastAsia="ja-JP"/>
    </w:rPr>
  </w:style>
  <w:style w:type="paragraph" w:customStyle="1" w:styleId="3B3E1F7A6FD945858B738E8B479449B24">
    <w:name w:val="3B3E1F7A6FD945858B738E8B479449B24"/>
    <w:rsid w:val="00BB1FF9"/>
    <w:pPr>
      <w:jc w:val="both"/>
    </w:pPr>
    <w:rPr>
      <w:lang w:eastAsia="ja-JP"/>
    </w:rPr>
  </w:style>
  <w:style w:type="paragraph" w:customStyle="1" w:styleId="294CFB9776A7483396DADC5D55E97AD74">
    <w:name w:val="294CFB9776A7483396DADC5D55E97AD74"/>
    <w:rsid w:val="00BB1FF9"/>
    <w:pPr>
      <w:jc w:val="both"/>
    </w:pPr>
    <w:rPr>
      <w:lang w:eastAsia="ja-JP"/>
    </w:rPr>
  </w:style>
  <w:style w:type="paragraph" w:customStyle="1" w:styleId="CC48F6E94AF14728BFB224C86211CCB54">
    <w:name w:val="CC48F6E94AF14728BFB224C86211CCB54"/>
    <w:rsid w:val="00BB1FF9"/>
    <w:pPr>
      <w:jc w:val="both"/>
    </w:pPr>
    <w:rPr>
      <w:lang w:eastAsia="ja-JP"/>
    </w:rPr>
  </w:style>
  <w:style w:type="paragraph" w:customStyle="1" w:styleId="9DBA619EF8BD46128DE3CA9E2485A39A4">
    <w:name w:val="9DBA619EF8BD46128DE3CA9E2485A39A4"/>
    <w:rsid w:val="00BB1FF9"/>
    <w:pPr>
      <w:jc w:val="both"/>
    </w:pPr>
    <w:rPr>
      <w:lang w:eastAsia="ja-JP"/>
    </w:rPr>
  </w:style>
  <w:style w:type="paragraph" w:customStyle="1" w:styleId="E2EC55E69FAF432887ADD5E6E154C7DD4">
    <w:name w:val="E2EC55E69FAF432887ADD5E6E154C7DD4"/>
    <w:rsid w:val="00BB1FF9"/>
    <w:pPr>
      <w:jc w:val="both"/>
    </w:pPr>
    <w:rPr>
      <w:lang w:eastAsia="ja-JP"/>
    </w:rPr>
  </w:style>
  <w:style w:type="paragraph" w:customStyle="1" w:styleId="C85082CD9921496DA6CA6D6D52FA2C504">
    <w:name w:val="C85082CD9921496DA6CA6D6D52FA2C504"/>
    <w:rsid w:val="00BB1FF9"/>
    <w:pPr>
      <w:jc w:val="both"/>
    </w:pPr>
    <w:rPr>
      <w:lang w:eastAsia="ja-JP"/>
    </w:rPr>
  </w:style>
  <w:style w:type="paragraph" w:customStyle="1" w:styleId="D26C35A4871A47BFB1C5F204DC5AFED04">
    <w:name w:val="D26C35A4871A47BFB1C5F204DC5AFED04"/>
    <w:rsid w:val="00BB1FF9"/>
    <w:pPr>
      <w:jc w:val="both"/>
    </w:pPr>
    <w:rPr>
      <w:lang w:eastAsia="ja-JP"/>
    </w:rPr>
  </w:style>
  <w:style w:type="paragraph" w:customStyle="1" w:styleId="1449C8B2E72D4FBAA92982B4C565E9B94">
    <w:name w:val="1449C8B2E72D4FBAA92982B4C565E9B94"/>
    <w:rsid w:val="00BB1FF9"/>
    <w:pPr>
      <w:jc w:val="both"/>
    </w:pPr>
    <w:rPr>
      <w:lang w:eastAsia="ja-JP"/>
    </w:rPr>
  </w:style>
  <w:style w:type="paragraph" w:customStyle="1" w:styleId="4E8CA1F619B04D4FACF32FC381AFDD144">
    <w:name w:val="4E8CA1F619B04D4FACF32FC381AFDD144"/>
    <w:rsid w:val="00BB1FF9"/>
    <w:pPr>
      <w:jc w:val="both"/>
    </w:pPr>
    <w:rPr>
      <w:lang w:eastAsia="ja-JP"/>
    </w:rPr>
  </w:style>
  <w:style w:type="paragraph" w:customStyle="1" w:styleId="67083D2132204FDEB02727C0340E183A4">
    <w:name w:val="67083D2132204FDEB02727C0340E183A4"/>
    <w:rsid w:val="00BB1FF9"/>
    <w:pPr>
      <w:jc w:val="both"/>
    </w:pPr>
    <w:rPr>
      <w:lang w:eastAsia="ja-JP"/>
    </w:rPr>
  </w:style>
  <w:style w:type="paragraph" w:customStyle="1" w:styleId="41B65CDD0BD14705A3A90B605C9F20CF4">
    <w:name w:val="41B65CDD0BD14705A3A90B605C9F20CF4"/>
    <w:rsid w:val="00BB1FF9"/>
    <w:pPr>
      <w:jc w:val="both"/>
    </w:pPr>
    <w:rPr>
      <w:lang w:eastAsia="ja-JP"/>
    </w:rPr>
  </w:style>
  <w:style w:type="paragraph" w:customStyle="1" w:styleId="76CE3494A9324CB39F2010DD8B53982D4">
    <w:name w:val="76CE3494A9324CB39F2010DD8B53982D4"/>
    <w:rsid w:val="00BB1FF9"/>
    <w:pPr>
      <w:jc w:val="both"/>
    </w:pPr>
    <w:rPr>
      <w:lang w:eastAsia="ja-JP"/>
    </w:rPr>
  </w:style>
  <w:style w:type="paragraph" w:customStyle="1" w:styleId="6DBE62DFD2A04810BACA77FE63E9FADE4">
    <w:name w:val="6DBE62DFD2A04810BACA77FE63E9FADE4"/>
    <w:rsid w:val="00BB1FF9"/>
    <w:pPr>
      <w:jc w:val="both"/>
    </w:pPr>
    <w:rPr>
      <w:lang w:eastAsia="ja-JP"/>
    </w:rPr>
  </w:style>
  <w:style w:type="paragraph" w:customStyle="1" w:styleId="F0F2B694A3C44BEDBC62EA42590A25CA4">
    <w:name w:val="F0F2B694A3C44BEDBC62EA42590A25CA4"/>
    <w:rsid w:val="00BB1FF9"/>
    <w:pPr>
      <w:jc w:val="both"/>
    </w:pPr>
    <w:rPr>
      <w:lang w:eastAsia="ja-JP"/>
    </w:rPr>
  </w:style>
  <w:style w:type="paragraph" w:customStyle="1" w:styleId="EA7504CD42CD4B54AAA1F5F74D4ADF2D4">
    <w:name w:val="EA7504CD42CD4B54AAA1F5F74D4ADF2D4"/>
    <w:rsid w:val="00BB1FF9"/>
    <w:pPr>
      <w:jc w:val="both"/>
    </w:pPr>
    <w:rPr>
      <w:lang w:eastAsia="ja-JP"/>
    </w:rPr>
  </w:style>
  <w:style w:type="paragraph" w:customStyle="1" w:styleId="E00C177EE898497CA8B0D035D55C65914">
    <w:name w:val="E00C177EE898497CA8B0D035D55C65914"/>
    <w:rsid w:val="00BB1FF9"/>
    <w:pPr>
      <w:jc w:val="both"/>
    </w:pPr>
    <w:rPr>
      <w:lang w:eastAsia="ja-JP"/>
    </w:rPr>
  </w:style>
  <w:style w:type="paragraph" w:customStyle="1" w:styleId="0410155802DC4202BD5381A65E470A324">
    <w:name w:val="0410155802DC4202BD5381A65E470A324"/>
    <w:rsid w:val="00BB1FF9"/>
    <w:pPr>
      <w:jc w:val="both"/>
    </w:pPr>
    <w:rPr>
      <w:lang w:eastAsia="ja-JP"/>
    </w:rPr>
  </w:style>
  <w:style w:type="paragraph" w:customStyle="1" w:styleId="8E33D4708E8042EC846DDBD629F667B64">
    <w:name w:val="8E33D4708E8042EC846DDBD629F667B64"/>
    <w:rsid w:val="00BB1FF9"/>
    <w:pPr>
      <w:jc w:val="both"/>
    </w:pPr>
    <w:rPr>
      <w:lang w:eastAsia="ja-JP"/>
    </w:rPr>
  </w:style>
  <w:style w:type="paragraph" w:customStyle="1" w:styleId="EF66763791904DEFB3123558139A790B4">
    <w:name w:val="EF66763791904DEFB3123558139A790B4"/>
    <w:rsid w:val="00BB1FF9"/>
    <w:pPr>
      <w:jc w:val="both"/>
    </w:pPr>
    <w:rPr>
      <w:lang w:eastAsia="ja-JP"/>
    </w:rPr>
  </w:style>
  <w:style w:type="paragraph" w:customStyle="1" w:styleId="5019A115100D4352A066F725EEC843814">
    <w:name w:val="5019A115100D4352A066F725EEC843814"/>
    <w:rsid w:val="00BB1FF9"/>
    <w:pPr>
      <w:jc w:val="both"/>
    </w:pPr>
    <w:rPr>
      <w:lang w:eastAsia="ja-JP"/>
    </w:rPr>
  </w:style>
  <w:style w:type="paragraph" w:customStyle="1" w:styleId="82CBEA0CE50E4E8AA2AD0367A0F696924">
    <w:name w:val="82CBEA0CE50E4E8AA2AD0367A0F696924"/>
    <w:rsid w:val="00BB1FF9"/>
    <w:pPr>
      <w:jc w:val="both"/>
    </w:pPr>
    <w:rPr>
      <w:lang w:eastAsia="ja-JP"/>
    </w:rPr>
  </w:style>
  <w:style w:type="paragraph" w:customStyle="1" w:styleId="202426F8981F4007A25FF1B5FF8D99A54">
    <w:name w:val="202426F8981F4007A25FF1B5FF8D99A54"/>
    <w:rsid w:val="00BB1FF9"/>
    <w:pPr>
      <w:jc w:val="both"/>
    </w:pPr>
    <w:rPr>
      <w:lang w:eastAsia="ja-JP"/>
    </w:rPr>
  </w:style>
  <w:style w:type="paragraph" w:customStyle="1" w:styleId="4794D774EFCF418CB231B8F450556F1C4">
    <w:name w:val="4794D774EFCF418CB231B8F450556F1C4"/>
    <w:rsid w:val="00BB1FF9"/>
    <w:pPr>
      <w:jc w:val="both"/>
    </w:pPr>
    <w:rPr>
      <w:lang w:eastAsia="ja-JP"/>
    </w:rPr>
  </w:style>
  <w:style w:type="paragraph" w:customStyle="1" w:styleId="AC0E713AB5284A6C9204594F3E139AD24">
    <w:name w:val="AC0E713AB5284A6C9204594F3E139AD24"/>
    <w:rsid w:val="00BB1FF9"/>
    <w:pPr>
      <w:jc w:val="both"/>
    </w:pPr>
    <w:rPr>
      <w:lang w:eastAsia="ja-JP"/>
    </w:rPr>
  </w:style>
  <w:style w:type="paragraph" w:customStyle="1" w:styleId="46B2DA7A9E1E4479850C728094E882B14">
    <w:name w:val="46B2DA7A9E1E4479850C728094E882B14"/>
    <w:rsid w:val="00BB1FF9"/>
    <w:pPr>
      <w:jc w:val="both"/>
    </w:pPr>
    <w:rPr>
      <w:lang w:eastAsia="ja-JP"/>
    </w:rPr>
  </w:style>
  <w:style w:type="paragraph" w:customStyle="1" w:styleId="DD259B29C4864815ADF8AEE97D6450C04">
    <w:name w:val="DD259B29C4864815ADF8AEE97D6450C04"/>
    <w:rsid w:val="00BB1FF9"/>
    <w:pPr>
      <w:jc w:val="both"/>
    </w:pPr>
    <w:rPr>
      <w:lang w:eastAsia="ja-JP"/>
    </w:rPr>
  </w:style>
  <w:style w:type="paragraph" w:customStyle="1" w:styleId="E992E70D75954DB398589986594CE15D4">
    <w:name w:val="E992E70D75954DB398589986594CE15D4"/>
    <w:rsid w:val="00BB1FF9"/>
    <w:pPr>
      <w:jc w:val="both"/>
    </w:pPr>
    <w:rPr>
      <w:lang w:eastAsia="ja-JP"/>
    </w:rPr>
  </w:style>
  <w:style w:type="paragraph" w:customStyle="1" w:styleId="26EBD388202C41DAB021A30BC0408A3E4">
    <w:name w:val="26EBD388202C41DAB021A30BC0408A3E4"/>
    <w:rsid w:val="00BB1FF9"/>
    <w:pPr>
      <w:jc w:val="both"/>
    </w:pPr>
    <w:rPr>
      <w:lang w:eastAsia="ja-JP"/>
    </w:rPr>
  </w:style>
  <w:style w:type="paragraph" w:customStyle="1" w:styleId="6D7D1A10F2A147EFADF9E2FB1B7B6E124">
    <w:name w:val="6D7D1A10F2A147EFADF9E2FB1B7B6E124"/>
    <w:rsid w:val="00BB1FF9"/>
    <w:pPr>
      <w:jc w:val="both"/>
    </w:pPr>
    <w:rPr>
      <w:lang w:eastAsia="ja-JP"/>
    </w:rPr>
  </w:style>
  <w:style w:type="paragraph" w:customStyle="1" w:styleId="E0443D29454842439D5383189CA2FE976">
    <w:name w:val="E0443D29454842439D5383189CA2FE976"/>
    <w:rsid w:val="00BB1FF9"/>
    <w:pPr>
      <w:spacing w:after="0" w:line="240" w:lineRule="auto"/>
      <w:jc w:val="both"/>
    </w:pPr>
    <w:rPr>
      <w:lang w:eastAsia="ko-KR"/>
    </w:rPr>
  </w:style>
  <w:style w:type="paragraph" w:customStyle="1" w:styleId="BE7561A6DBF94CCFB94A46DAEE5870C95">
    <w:name w:val="BE7561A6DBF94CCFB94A46DAEE5870C95"/>
    <w:rsid w:val="00BB1FF9"/>
    <w:pPr>
      <w:jc w:val="both"/>
    </w:pPr>
    <w:rPr>
      <w:lang w:eastAsia="ja-JP"/>
    </w:rPr>
  </w:style>
  <w:style w:type="paragraph" w:customStyle="1" w:styleId="2248D5E7887A47199ECFC7EA282EA8735">
    <w:name w:val="2248D5E7887A47199ECFC7EA282EA8735"/>
    <w:rsid w:val="00BB1FF9"/>
    <w:pPr>
      <w:jc w:val="both"/>
    </w:pPr>
    <w:rPr>
      <w:lang w:eastAsia="ja-JP"/>
    </w:rPr>
  </w:style>
  <w:style w:type="paragraph" w:customStyle="1" w:styleId="3E782A613BDB46E296DB49AF25895CF15">
    <w:name w:val="3E782A613BDB46E296DB49AF25895CF15"/>
    <w:rsid w:val="00BB1FF9"/>
    <w:pPr>
      <w:jc w:val="both"/>
    </w:pPr>
    <w:rPr>
      <w:lang w:eastAsia="ja-JP"/>
    </w:rPr>
  </w:style>
  <w:style w:type="paragraph" w:customStyle="1" w:styleId="61EA7D274D9748DB910C91CFFED876035">
    <w:name w:val="61EA7D274D9748DB910C91CFFED876035"/>
    <w:rsid w:val="00BB1FF9"/>
    <w:pPr>
      <w:jc w:val="both"/>
    </w:pPr>
    <w:rPr>
      <w:lang w:eastAsia="ja-JP"/>
    </w:rPr>
  </w:style>
  <w:style w:type="paragraph" w:customStyle="1" w:styleId="98E52C8A985E4C9AB2C06A2DFE95577C5">
    <w:name w:val="98E52C8A985E4C9AB2C06A2DFE95577C5"/>
    <w:rsid w:val="00BB1FF9"/>
    <w:pPr>
      <w:jc w:val="both"/>
    </w:pPr>
    <w:rPr>
      <w:lang w:eastAsia="ja-JP"/>
    </w:rPr>
  </w:style>
  <w:style w:type="paragraph" w:customStyle="1" w:styleId="D791BD1E704B4AAEA77E6BACAE28A68A5">
    <w:name w:val="D791BD1E704B4AAEA77E6BACAE28A68A5"/>
    <w:rsid w:val="00BB1FF9"/>
    <w:pPr>
      <w:jc w:val="both"/>
    </w:pPr>
    <w:rPr>
      <w:lang w:eastAsia="ja-JP"/>
    </w:rPr>
  </w:style>
  <w:style w:type="paragraph" w:customStyle="1" w:styleId="3C7CD918F5974F7CB7BC27F4732DF07F4">
    <w:name w:val="3C7CD918F5974F7CB7BC27F4732DF07F4"/>
    <w:rsid w:val="00BB1FF9"/>
    <w:pPr>
      <w:jc w:val="both"/>
    </w:pPr>
    <w:rPr>
      <w:lang w:eastAsia="ja-JP"/>
    </w:rPr>
  </w:style>
  <w:style w:type="paragraph" w:customStyle="1" w:styleId="83E8E79402B44667AB65F3115B83348B5">
    <w:name w:val="83E8E79402B44667AB65F3115B83348B5"/>
    <w:rsid w:val="00BB1FF9"/>
    <w:pPr>
      <w:jc w:val="both"/>
    </w:pPr>
    <w:rPr>
      <w:lang w:eastAsia="ja-JP"/>
    </w:rPr>
  </w:style>
  <w:style w:type="paragraph" w:customStyle="1" w:styleId="7202E3EC9EA943D29AE749C7324D176C5">
    <w:name w:val="7202E3EC9EA943D29AE749C7324D176C5"/>
    <w:rsid w:val="00BB1FF9"/>
    <w:pPr>
      <w:jc w:val="both"/>
    </w:pPr>
    <w:rPr>
      <w:lang w:eastAsia="ja-JP"/>
    </w:rPr>
  </w:style>
  <w:style w:type="paragraph" w:customStyle="1" w:styleId="AFD9021647E14A1F97187E8A8B56FC975">
    <w:name w:val="AFD9021647E14A1F97187E8A8B56FC975"/>
    <w:rsid w:val="00BB1FF9"/>
    <w:pPr>
      <w:jc w:val="both"/>
    </w:pPr>
    <w:rPr>
      <w:lang w:eastAsia="ja-JP"/>
    </w:rPr>
  </w:style>
  <w:style w:type="paragraph" w:customStyle="1" w:styleId="D95652D2466541A99AEE4FDE46396DE45">
    <w:name w:val="D95652D2466541A99AEE4FDE46396DE45"/>
    <w:rsid w:val="00BB1FF9"/>
    <w:pPr>
      <w:jc w:val="both"/>
    </w:pPr>
    <w:rPr>
      <w:lang w:eastAsia="ja-JP"/>
    </w:rPr>
  </w:style>
  <w:style w:type="paragraph" w:customStyle="1" w:styleId="B988C5AB507B4C98B6DD2AAB39CCB9415">
    <w:name w:val="B988C5AB507B4C98B6DD2AAB39CCB9415"/>
    <w:rsid w:val="00BB1FF9"/>
    <w:pPr>
      <w:jc w:val="both"/>
    </w:pPr>
    <w:rPr>
      <w:lang w:eastAsia="ja-JP"/>
    </w:rPr>
  </w:style>
  <w:style w:type="paragraph" w:customStyle="1" w:styleId="4951C119264A4940BAF118BEE52A38D45">
    <w:name w:val="4951C119264A4940BAF118BEE52A38D45"/>
    <w:rsid w:val="00BB1FF9"/>
    <w:pPr>
      <w:jc w:val="both"/>
    </w:pPr>
    <w:rPr>
      <w:lang w:eastAsia="ja-JP"/>
    </w:rPr>
  </w:style>
  <w:style w:type="paragraph" w:customStyle="1" w:styleId="B528135C1BA6490D9F029AFBE9885F5F5">
    <w:name w:val="B528135C1BA6490D9F029AFBE9885F5F5"/>
    <w:rsid w:val="00BB1FF9"/>
    <w:pPr>
      <w:jc w:val="both"/>
    </w:pPr>
    <w:rPr>
      <w:lang w:eastAsia="ja-JP"/>
    </w:rPr>
  </w:style>
  <w:style w:type="paragraph" w:customStyle="1" w:styleId="11610B33B61A4A88BD833DD3DF53BF6B5">
    <w:name w:val="11610B33B61A4A88BD833DD3DF53BF6B5"/>
    <w:rsid w:val="00BB1FF9"/>
    <w:pPr>
      <w:jc w:val="both"/>
    </w:pPr>
    <w:rPr>
      <w:lang w:eastAsia="ja-JP"/>
    </w:rPr>
  </w:style>
  <w:style w:type="paragraph" w:customStyle="1" w:styleId="3B3E1F7A6FD945858B738E8B479449B25">
    <w:name w:val="3B3E1F7A6FD945858B738E8B479449B25"/>
    <w:rsid w:val="00BB1FF9"/>
    <w:pPr>
      <w:jc w:val="both"/>
    </w:pPr>
    <w:rPr>
      <w:lang w:eastAsia="ja-JP"/>
    </w:rPr>
  </w:style>
  <w:style w:type="paragraph" w:customStyle="1" w:styleId="294CFB9776A7483396DADC5D55E97AD75">
    <w:name w:val="294CFB9776A7483396DADC5D55E97AD75"/>
    <w:rsid w:val="00BB1FF9"/>
    <w:pPr>
      <w:jc w:val="both"/>
    </w:pPr>
    <w:rPr>
      <w:lang w:eastAsia="ja-JP"/>
    </w:rPr>
  </w:style>
  <w:style w:type="paragraph" w:customStyle="1" w:styleId="CC48F6E94AF14728BFB224C86211CCB55">
    <w:name w:val="CC48F6E94AF14728BFB224C86211CCB55"/>
    <w:rsid w:val="00BB1FF9"/>
    <w:pPr>
      <w:jc w:val="both"/>
    </w:pPr>
    <w:rPr>
      <w:lang w:eastAsia="ja-JP"/>
    </w:rPr>
  </w:style>
  <w:style w:type="paragraph" w:customStyle="1" w:styleId="9DBA619EF8BD46128DE3CA9E2485A39A5">
    <w:name w:val="9DBA619EF8BD46128DE3CA9E2485A39A5"/>
    <w:rsid w:val="00BB1FF9"/>
    <w:pPr>
      <w:jc w:val="both"/>
    </w:pPr>
    <w:rPr>
      <w:lang w:eastAsia="ja-JP"/>
    </w:rPr>
  </w:style>
  <w:style w:type="paragraph" w:customStyle="1" w:styleId="E2EC55E69FAF432887ADD5E6E154C7DD5">
    <w:name w:val="E2EC55E69FAF432887ADD5E6E154C7DD5"/>
    <w:rsid w:val="00BB1FF9"/>
    <w:pPr>
      <w:jc w:val="both"/>
    </w:pPr>
    <w:rPr>
      <w:lang w:eastAsia="ja-JP"/>
    </w:rPr>
  </w:style>
  <w:style w:type="paragraph" w:customStyle="1" w:styleId="C85082CD9921496DA6CA6D6D52FA2C505">
    <w:name w:val="C85082CD9921496DA6CA6D6D52FA2C505"/>
    <w:rsid w:val="00BB1FF9"/>
    <w:pPr>
      <w:jc w:val="both"/>
    </w:pPr>
    <w:rPr>
      <w:lang w:eastAsia="ja-JP"/>
    </w:rPr>
  </w:style>
  <w:style w:type="paragraph" w:customStyle="1" w:styleId="D26C35A4871A47BFB1C5F204DC5AFED05">
    <w:name w:val="D26C35A4871A47BFB1C5F204DC5AFED05"/>
    <w:rsid w:val="00BB1FF9"/>
    <w:pPr>
      <w:jc w:val="both"/>
    </w:pPr>
    <w:rPr>
      <w:lang w:eastAsia="ja-JP"/>
    </w:rPr>
  </w:style>
  <w:style w:type="paragraph" w:customStyle="1" w:styleId="1449C8B2E72D4FBAA92982B4C565E9B95">
    <w:name w:val="1449C8B2E72D4FBAA92982B4C565E9B95"/>
    <w:rsid w:val="00BB1FF9"/>
    <w:pPr>
      <w:jc w:val="both"/>
    </w:pPr>
    <w:rPr>
      <w:lang w:eastAsia="ja-JP"/>
    </w:rPr>
  </w:style>
  <w:style w:type="paragraph" w:customStyle="1" w:styleId="4E8CA1F619B04D4FACF32FC381AFDD145">
    <w:name w:val="4E8CA1F619B04D4FACF32FC381AFDD145"/>
    <w:rsid w:val="00BB1FF9"/>
    <w:pPr>
      <w:jc w:val="both"/>
    </w:pPr>
    <w:rPr>
      <w:lang w:eastAsia="ja-JP"/>
    </w:rPr>
  </w:style>
  <w:style w:type="paragraph" w:customStyle="1" w:styleId="67083D2132204FDEB02727C0340E183A5">
    <w:name w:val="67083D2132204FDEB02727C0340E183A5"/>
    <w:rsid w:val="00BB1FF9"/>
    <w:pPr>
      <w:jc w:val="both"/>
    </w:pPr>
    <w:rPr>
      <w:lang w:eastAsia="ja-JP"/>
    </w:rPr>
  </w:style>
  <w:style w:type="paragraph" w:customStyle="1" w:styleId="41B65CDD0BD14705A3A90B605C9F20CF5">
    <w:name w:val="41B65CDD0BD14705A3A90B605C9F20CF5"/>
    <w:rsid w:val="00BB1FF9"/>
    <w:pPr>
      <w:jc w:val="both"/>
    </w:pPr>
    <w:rPr>
      <w:lang w:eastAsia="ja-JP"/>
    </w:rPr>
  </w:style>
  <w:style w:type="paragraph" w:customStyle="1" w:styleId="76CE3494A9324CB39F2010DD8B53982D5">
    <w:name w:val="76CE3494A9324CB39F2010DD8B53982D5"/>
    <w:rsid w:val="00BB1FF9"/>
    <w:pPr>
      <w:jc w:val="both"/>
    </w:pPr>
    <w:rPr>
      <w:lang w:eastAsia="ja-JP"/>
    </w:rPr>
  </w:style>
  <w:style w:type="paragraph" w:customStyle="1" w:styleId="6DBE62DFD2A04810BACA77FE63E9FADE5">
    <w:name w:val="6DBE62DFD2A04810BACA77FE63E9FADE5"/>
    <w:rsid w:val="00BB1FF9"/>
    <w:pPr>
      <w:jc w:val="both"/>
    </w:pPr>
    <w:rPr>
      <w:lang w:eastAsia="ja-JP"/>
    </w:rPr>
  </w:style>
  <w:style w:type="paragraph" w:customStyle="1" w:styleId="F0F2B694A3C44BEDBC62EA42590A25CA5">
    <w:name w:val="F0F2B694A3C44BEDBC62EA42590A25CA5"/>
    <w:rsid w:val="00BB1FF9"/>
    <w:pPr>
      <w:jc w:val="both"/>
    </w:pPr>
    <w:rPr>
      <w:lang w:eastAsia="ja-JP"/>
    </w:rPr>
  </w:style>
  <w:style w:type="paragraph" w:customStyle="1" w:styleId="EA7504CD42CD4B54AAA1F5F74D4ADF2D5">
    <w:name w:val="EA7504CD42CD4B54AAA1F5F74D4ADF2D5"/>
    <w:rsid w:val="00BB1FF9"/>
    <w:pPr>
      <w:jc w:val="both"/>
    </w:pPr>
    <w:rPr>
      <w:lang w:eastAsia="ja-JP"/>
    </w:rPr>
  </w:style>
  <w:style w:type="paragraph" w:customStyle="1" w:styleId="E00C177EE898497CA8B0D035D55C65915">
    <w:name w:val="E00C177EE898497CA8B0D035D55C65915"/>
    <w:rsid w:val="00BB1FF9"/>
    <w:pPr>
      <w:jc w:val="both"/>
    </w:pPr>
    <w:rPr>
      <w:lang w:eastAsia="ja-JP"/>
    </w:rPr>
  </w:style>
  <w:style w:type="paragraph" w:customStyle="1" w:styleId="0410155802DC4202BD5381A65E470A325">
    <w:name w:val="0410155802DC4202BD5381A65E470A325"/>
    <w:rsid w:val="00BB1FF9"/>
    <w:pPr>
      <w:jc w:val="both"/>
    </w:pPr>
    <w:rPr>
      <w:lang w:eastAsia="ja-JP"/>
    </w:rPr>
  </w:style>
  <w:style w:type="paragraph" w:customStyle="1" w:styleId="8E33D4708E8042EC846DDBD629F667B65">
    <w:name w:val="8E33D4708E8042EC846DDBD629F667B65"/>
    <w:rsid w:val="00BB1FF9"/>
    <w:pPr>
      <w:jc w:val="both"/>
    </w:pPr>
    <w:rPr>
      <w:lang w:eastAsia="ja-JP"/>
    </w:rPr>
  </w:style>
  <w:style w:type="paragraph" w:customStyle="1" w:styleId="EF66763791904DEFB3123558139A790B5">
    <w:name w:val="EF66763791904DEFB3123558139A790B5"/>
    <w:rsid w:val="00BB1FF9"/>
    <w:pPr>
      <w:jc w:val="both"/>
    </w:pPr>
    <w:rPr>
      <w:lang w:eastAsia="ja-JP"/>
    </w:rPr>
  </w:style>
  <w:style w:type="paragraph" w:customStyle="1" w:styleId="5019A115100D4352A066F725EEC843815">
    <w:name w:val="5019A115100D4352A066F725EEC843815"/>
    <w:rsid w:val="00BB1FF9"/>
    <w:pPr>
      <w:jc w:val="both"/>
    </w:pPr>
    <w:rPr>
      <w:lang w:eastAsia="ja-JP"/>
    </w:rPr>
  </w:style>
  <w:style w:type="paragraph" w:customStyle="1" w:styleId="82CBEA0CE50E4E8AA2AD0367A0F696925">
    <w:name w:val="82CBEA0CE50E4E8AA2AD0367A0F696925"/>
    <w:rsid w:val="00BB1FF9"/>
    <w:pPr>
      <w:jc w:val="both"/>
    </w:pPr>
    <w:rPr>
      <w:lang w:eastAsia="ja-JP"/>
    </w:rPr>
  </w:style>
  <w:style w:type="paragraph" w:customStyle="1" w:styleId="202426F8981F4007A25FF1B5FF8D99A55">
    <w:name w:val="202426F8981F4007A25FF1B5FF8D99A55"/>
    <w:rsid w:val="00BB1FF9"/>
    <w:pPr>
      <w:jc w:val="both"/>
    </w:pPr>
    <w:rPr>
      <w:lang w:eastAsia="ja-JP"/>
    </w:rPr>
  </w:style>
  <w:style w:type="paragraph" w:customStyle="1" w:styleId="4794D774EFCF418CB231B8F450556F1C5">
    <w:name w:val="4794D774EFCF418CB231B8F450556F1C5"/>
    <w:rsid w:val="00BB1FF9"/>
    <w:pPr>
      <w:jc w:val="both"/>
    </w:pPr>
    <w:rPr>
      <w:lang w:eastAsia="ja-JP"/>
    </w:rPr>
  </w:style>
  <w:style w:type="paragraph" w:customStyle="1" w:styleId="AC0E713AB5284A6C9204594F3E139AD25">
    <w:name w:val="AC0E713AB5284A6C9204594F3E139AD25"/>
    <w:rsid w:val="00BB1FF9"/>
    <w:pPr>
      <w:jc w:val="both"/>
    </w:pPr>
    <w:rPr>
      <w:lang w:eastAsia="ja-JP"/>
    </w:rPr>
  </w:style>
  <w:style w:type="paragraph" w:customStyle="1" w:styleId="46B2DA7A9E1E4479850C728094E882B15">
    <w:name w:val="46B2DA7A9E1E4479850C728094E882B15"/>
    <w:rsid w:val="00BB1FF9"/>
    <w:pPr>
      <w:jc w:val="both"/>
    </w:pPr>
    <w:rPr>
      <w:lang w:eastAsia="ja-JP"/>
    </w:rPr>
  </w:style>
  <w:style w:type="paragraph" w:customStyle="1" w:styleId="DD259B29C4864815ADF8AEE97D6450C05">
    <w:name w:val="DD259B29C4864815ADF8AEE97D6450C05"/>
    <w:rsid w:val="00BB1FF9"/>
    <w:pPr>
      <w:jc w:val="both"/>
    </w:pPr>
    <w:rPr>
      <w:lang w:eastAsia="ja-JP"/>
    </w:rPr>
  </w:style>
  <w:style w:type="paragraph" w:customStyle="1" w:styleId="E992E70D75954DB398589986594CE15D5">
    <w:name w:val="E992E70D75954DB398589986594CE15D5"/>
    <w:rsid w:val="00BB1FF9"/>
    <w:pPr>
      <w:jc w:val="both"/>
    </w:pPr>
    <w:rPr>
      <w:lang w:eastAsia="ja-JP"/>
    </w:rPr>
  </w:style>
  <w:style w:type="paragraph" w:customStyle="1" w:styleId="26EBD388202C41DAB021A30BC0408A3E5">
    <w:name w:val="26EBD388202C41DAB021A30BC0408A3E5"/>
    <w:rsid w:val="00BB1FF9"/>
    <w:pPr>
      <w:jc w:val="both"/>
    </w:pPr>
    <w:rPr>
      <w:lang w:eastAsia="ja-JP"/>
    </w:rPr>
  </w:style>
  <w:style w:type="paragraph" w:customStyle="1" w:styleId="6D7D1A10F2A147EFADF9E2FB1B7B6E125">
    <w:name w:val="6D7D1A10F2A147EFADF9E2FB1B7B6E125"/>
    <w:rsid w:val="00BB1FF9"/>
    <w:pPr>
      <w:jc w:val="both"/>
    </w:pPr>
    <w:rPr>
      <w:lang w:eastAsia="ja-JP"/>
    </w:rPr>
  </w:style>
  <w:style w:type="paragraph" w:customStyle="1" w:styleId="E0443D29454842439D5383189CA2FE977">
    <w:name w:val="E0443D29454842439D5383189CA2FE977"/>
    <w:rsid w:val="00BB1FF9"/>
    <w:pPr>
      <w:spacing w:after="0" w:line="240" w:lineRule="auto"/>
      <w:jc w:val="both"/>
    </w:pPr>
    <w:rPr>
      <w:lang w:eastAsia="ko-KR"/>
    </w:rPr>
  </w:style>
  <w:style w:type="paragraph" w:customStyle="1" w:styleId="BE7561A6DBF94CCFB94A46DAEE5870C96">
    <w:name w:val="BE7561A6DBF94CCFB94A46DAEE5870C96"/>
    <w:rsid w:val="00BB1FF9"/>
    <w:pPr>
      <w:jc w:val="both"/>
    </w:pPr>
    <w:rPr>
      <w:lang w:eastAsia="ja-JP"/>
    </w:rPr>
  </w:style>
  <w:style w:type="paragraph" w:customStyle="1" w:styleId="2248D5E7887A47199ECFC7EA282EA8736">
    <w:name w:val="2248D5E7887A47199ECFC7EA282EA8736"/>
    <w:rsid w:val="00BB1FF9"/>
    <w:pPr>
      <w:jc w:val="both"/>
    </w:pPr>
    <w:rPr>
      <w:lang w:eastAsia="ja-JP"/>
    </w:rPr>
  </w:style>
  <w:style w:type="paragraph" w:customStyle="1" w:styleId="3E782A613BDB46E296DB49AF25895CF16">
    <w:name w:val="3E782A613BDB46E296DB49AF25895CF16"/>
    <w:rsid w:val="00BB1FF9"/>
    <w:pPr>
      <w:jc w:val="both"/>
    </w:pPr>
    <w:rPr>
      <w:lang w:eastAsia="ja-JP"/>
    </w:rPr>
  </w:style>
  <w:style w:type="paragraph" w:customStyle="1" w:styleId="61EA7D274D9748DB910C91CFFED876036">
    <w:name w:val="61EA7D274D9748DB910C91CFFED876036"/>
    <w:rsid w:val="00BB1FF9"/>
    <w:pPr>
      <w:jc w:val="both"/>
    </w:pPr>
    <w:rPr>
      <w:lang w:eastAsia="ja-JP"/>
    </w:rPr>
  </w:style>
  <w:style w:type="paragraph" w:customStyle="1" w:styleId="98E52C8A985E4C9AB2C06A2DFE95577C6">
    <w:name w:val="98E52C8A985E4C9AB2C06A2DFE95577C6"/>
    <w:rsid w:val="00BB1FF9"/>
    <w:pPr>
      <w:jc w:val="both"/>
    </w:pPr>
    <w:rPr>
      <w:lang w:eastAsia="ja-JP"/>
    </w:rPr>
  </w:style>
  <w:style w:type="paragraph" w:customStyle="1" w:styleId="D791BD1E704B4AAEA77E6BACAE28A68A6">
    <w:name w:val="D791BD1E704B4AAEA77E6BACAE28A68A6"/>
    <w:rsid w:val="00BB1FF9"/>
    <w:pPr>
      <w:jc w:val="both"/>
    </w:pPr>
    <w:rPr>
      <w:lang w:eastAsia="ja-JP"/>
    </w:rPr>
  </w:style>
  <w:style w:type="paragraph" w:customStyle="1" w:styleId="3C7CD918F5974F7CB7BC27F4732DF07F5">
    <w:name w:val="3C7CD918F5974F7CB7BC27F4732DF07F5"/>
    <w:rsid w:val="00BB1FF9"/>
    <w:pPr>
      <w:jc w:val="both"/>
    </w:pPr>
    <w:rPr>
      <w:lang w:eastAsia="ja-JP"/>
    </w:rPr>
  </w:style>
  <w:style w:type="paragraph" w:customStyle="1" w:styleId="83E8E79402B44667AB65F3115B83348B6">
    <w:name w:val="83E8E79402B44667AB65F3115B83348B6"/>
    <w:rsid w:val="00BB1FF9"/>
    <w:pPr>
      <w:jc w:val="both"/>
    </w:pPr>
    <w:rPr>
      <w:lang w:eastAsia="ja-JP"/>
    </w:rPr>
  </w:style>
  <w:style w:type="paragraph" w:customStyle="1" w:styleId="7202E3EC9EA943D29AE749C7324D176C6">
    <w:name w:val="7202E3EC9EA943D29AE749C7324D176C6"/>
    <w:rsid w:val="00BB1FF9"/>
    <w:pPr>
      <w:jc w:val="both"/>
    </w:pPr>
    <w:rPr>
      <w:lang w:eastAsia="ja-JP"/>
    </w:rPr>
  </w:style>
  <w:style w:type="paragraph" w:customStyle="1" w:styleId="AFD9021647E14A1F97187E8A8B56FC976">
    <w:name w:val="AFD9021647E14A1F97187E8A8B56FC976"/>
    <w:rsid w:val="00BB1FF9"/>
    <w:pPr>
      <w:jc w:val="both"/>
    </w:pPr>
    <w:rPr>
      <w:lang w:eastAsia="ja-JP"/>
    </w:rPr>
  </w:style>
  <w:style w:type="paragraph" w:customStyle="1" w:styleId="D95652D2466541A99AEE4FDE46396DE46">
    <w:name w:val="D95652D2466541A99AEE4FDE46396DE46"/>
    <w:rsid w:val="00BB1FF9"/>
    <w:pPr>
      <w:jc w:val="both"/>
    </w:pPr>
    <w:rPr>
      <w:lang w:eastAsia="ja-JP"/>
    </w:rPr>
  </w:style>
  <w:style w:type="paragraph" w:customStyle="1" w:styleId="B988C5AB507B4C98B6DD2AAB39CCB9416">
    <w:name w:val="B988C5AB507B4C98B6DD2AAB39CCB9416"/>
    <w:rsid w:val="00BB1FF9"/>
    <w:pPr>
      <w:jc w:val="both"/>
    </w:pPr>
    <w:rPr>
      <w:lang w:eastAsia="ja-JP"/>
    </w:rPr>
  </w:style>
  <w:style w:type="paragraph" w:customStyle="1" w:styleId="4951C119264A4940BAF118BEE52A38D46">
    <w:name w:val="4951C119264A4940BAF118BEE52A38D46"/>
    <w:rsid w:val="00BB1FF9"/>
    <w:pPr>
      <w:jc w:val="both"/>
    </w:pPr>
    <w:rPr>
      <w:lang w:eastAsia="ja-JP"/>
    </w:rPr>
  </w:style>
  <w:style w:type="paragraph" w:customStyle="1" w:styleId="B528135C1BA6490D9F029AFBE9885F5F6">
    <w:name w:val="B528135C1BA6490D9F029AFBE9885F5F6"/>
    <w:rsid w:val="00BB1FF9"/>
    <w:pPr>
      <w:jc w:val="both"/>
    </w:pPr>
    <w:rPr>
      <w:lang w:eastAsia="ja-JP"/>
    </w:rPr>
  </w:style>
  <w:style w:type="paragraph" w:customStyle="1" w:styleId="11610B33B61A4A88BD833DD3DF53BF6B6">
    <w:name w:val="11610B33B61A4A88BD833DD3DF53BF6B6"/>
    <w:rsid w:val="00BB1FF9"/>
    <w:pPr>
      <w:jc w:val="both"/>
    </w:pPr>
    <w:rPr>
      <w:lang w:eastAsia="ja-JP"/>
    </w:rPr>
  </w:style>
  <w:style w:type="paragraph" w:customStyle="1" w:styleId="3B3E1F7A6FD945858B738E8B479449B26">
    <w:name w:val="3B3E1F7A6FD945858B738E8B479449B26"/>
    <w:rsid w:val="00BB1FF9"/>
    <w:pPr>
      <w:jc w:val="both"/>
    </w:pPr>
    <w:rPr>
      <w:lang w:eastAsia="ja-JP"/>
    </w:rPr>
  </w:style>
  <w:style w:type="paragraph" w:customStyle="1" w:styleId="294CFB9776A7483396DADC5D55E97AD76">
    <w:name w:val="294CFB9776A7483396DADC5D55E97AD76"/>
    <w:rsid w:val="00BB1FF9"/>
    <w:pPr>
      <w:jc w:val="both"/>
    </w:pPr>
    <w:rPr>
      <w:lang w:eastAsia="ja-JP"/>
    </w:rPr>
  </w:style>
  <w:style w:type="paragraph" w:customStyle="1" w:styleId="CC48F6E94AF14728BFB224C86211CCB56">
    <w:name w:val="CC48F6E94AF14728BFB224C86211CCB56"/>
    <w:rsid w:val="00BB1FF9"/>
    <w:pPr>
      <w:jc w:val="both"/>
    </w:pPr>
    <w:rPr>
      <w:lang w:eastAsia="ja-JP"/>
    </w:rPr>
  </w:style>
  <w:style w:type="paragraph" w:customStyle="1" w:styleId="9DBA619EF8BD46128DE3CA9E2485A39A6">
    <w:name w:val="9DBA619EF8BD46128DE3CA9E2485A39A6"/>
    <w:rsid w:val="00BB1FF9"/>
    <w:pPr>
      <w:jc w:val="both"/>
    </w:pPr>
    <w:rPr>
      <w:lang w:eastAsia="ja-JP"/>
    </w:rPr>
  </w:style>
  <w:style w:type="paragraph" w:customStyle="1" w:styleId="E2EC55E69FAF432887ADD5E6E154C7DD6">
    <w:name w:val="E2EC55E69FAF432887ADD5E6E154C7DD6"/>
    <w:rsid w:val="00BB1FF9"/>
    <w:pPr>
      <w:jc w:val="both"/>
    </w:pPr>
    <w:rPr>
      <w:lang w:eastAsia="ja-JP"/>
    </w:rPr>
  </w:style>
  <w:style w:type="paragraph" w:customStyle="1" w:styleId="C85082CD9921496DA6CA6D6D52FA2C506">
    <w:name w:val="C85082CD9921496DA6CA6D6D52FA2C506"/>
    <w:rsid w:val="00BB1FF9"/>
    <w:pPr>
      <w:jc w:val="both"/>
    </w:pPr>
    <w:rPr>
      <w:lang w:eastAsia="ja-JP"/>
    </w:rPr>
  </w:style>
  <w:style w:type="paragraph" w:customStyle="1" w:styleId="D26C35A4871A47BFB1C5F204DC5AFED06">
    <w:name w:val="D26C35A4871A47BFB1C5F204DC5AFED06"/>
    <w:rsid w:val="00BB1FF9"/>
    <w:pPr>
      <w:jc w:val="both"/>
    </w:pPr>
    <w:rPr>
      <w:lang w:eastAsia="ja-JP"/>
    </w:rPr>
  </w:style>
  <w:style w:type="paragraph" w:customStyle="1" w:styleId="1449C8B2E72D4FBAA92982B4C565E9B96">
    <w:name w:val="1449C8B2E72D4FBAA92982B4C565E9B96"/>
    <w:rsid w:val="00BB1FF9"/>
    <w:pPr>
      <w:jc w:val="both"/>
    </w:pPr>
    <w:rPr>
      <w:lang w:eastAsia="ja-JP"/>
    </w:rPr>
  </w:style>
  <w:style w:type="paragraph" w:customStyle="1" w:styleId="4E8CA1F619B04D4FACF32FC381AFDD146">
    <w:name w:val="4E8CA1F619B04D4FACF32FC381AFDD146"/>
    <w:rsid w:val="00BB1FF9"/>
    <w:pPr>
      <w:jc w:val="both"/>
    </w:pPr>
    <w:rPr>
      <w:lang w:eastAsia="ja-JP"/>
    </w:rPr>
  </w:style>
  <w:style w:type="paragraph" w:customStyle="1" w:styleId="67083D2132204FDEB02727C0340E183A6">
    <w:name w:val="67083D2132204FDEB02727C0340E183A6"/>
    <w:rsid w:val="00BB1FF9"/>
    <w:pPr>
      <w:jc w:val="both"/>
    </w:pPr>
    <w:rPr>
      <w:lang w:eastAsia="ja-JP"/>
    </w:rPr>
  </w:style>
  <w:style w:type="paragraph" w:customStyle="1" w:styleId="41B65CDD0BD14705A3A90B605C9F20CF6">
    <w:name w:val="41B65CDD0BD14705A3A90B605C9F20CF6"/>
    <w:rsid w:val="00BB1FF9"/>
    <w:pPr>
      <w:jc w:val="both"/>
    </w:pPr>
    <w:rPr>
      <w:lang w:eastAsia="ja-JP"/>
    </w:rPr>
  </w:style>
  <w:style w:type="paragraph" w:customStyle="1" w:styleId="76CE3494A9324CB39F2010DD8B53982D6">
    <w:name w:val="76CE3494A9324CB39F2010DD8B53982D6"/>
    <w:rsid w:val="00BB1FF9"/>
    <w:pPr>
      <w:jc w:val="both"/>
    </w:pPr>
    <w:rPr>
      <w:lang w:eastAsia="ja-JP"/>
    </w:rPr>
  </w:style>
  <w:style w:type="paragraph" w:customStyle="1" w:styleId="6DBE62DFD2A04810BACA77FE63E9FADE6">
    <w:name w:val="6DBE62DFD2A04810BACA77FE63E9FADE6"/>
    <w:rsid w:val="00BB1FF9"/>
    <w:pPr>
      <w:jc w:val="both"/>
    </w:pPr>
    <w:rPr>
      <w:lang w:eastAsia="ja-JP"/>
    </w:rPr>
  </w:style>
  <w:style w:type="paragraph" w:customStyle="1" w:styleId="F0F2B694A3C44BEDBC62EA42590A25CA6">
    <w:name w:val="F0F2B694A3C44BEDBC62EA42590A25CA6"/>
    <w:rsid w:val="00BB1FF9"/>
    <w:pPr>
      <w:jc w:val="both"/>
    </w:pPr>
    <w:rPr>
      <w:lang w:eastAsia="ja-JP"/>
    </w:rPr>
  </w:style>
  <w:style w:type="paragraph" w:customStyle="1" w:styleId="EA7504CD42CD4B54AAA1F5F74D4ADF2D6">
    <w:name w:val="EA7504CD42CD4B54AAA1F5F74D4ADF2D6"/>
    <w:rsid w:val="00BB1FF9"/>
    <w:pPr>
      <w:jc w:val="both"/>
    </w:pPr>
    <w:rPr>
      <w:lang w:eastAsia="ja-JP"/>
    </w:rPr>
  </w:style>
  <w:style w:type="paragraph" w:customStyle="1" w:styleId="E00C177EE898497CA8B0D035D55C65916">
    <w:name w:val="E00C177EE898497CA8B0D035D55C65916"/>
    <w:rsid w:val="00BB1FF9"/>
    <w:pPr>
      <w:jc w:val="both"/>
    </w:pPr>
    <w:rPr>
      <w:lang w:eastAsia="ja-JP"/>
    </w:rPr>
  </w:style>
  <w:style w:type="paragraph" w:customStyle="1" w:styleId="0410155802DC4202BD5381A65E470A326">
    <w:name w:val="0410155802DC4202BD5381A65E470A326"/>
    <w:rsid w:val="00BB1FF9"/>
    <w:pPr>
      <w:jc w:val="both"/>
    </w:pPr>
    <w:rPr>
      <w:lang w:eastAsia="ja-JP"/>
    </w:rPr>
  </w:style>
  <w:style w:type="paragraph" w:customStyle="1" w:styleId="8E33D4708E8042EC846DDBD629F667B66">
    <w:name w:val="8E33D4708E8042EC846DDBD629F667B66"/>
    <w:rsid w:val="00BB1FF9"/>
    <w:pPr>
      <w:jc w:val="both"/>
    </w:pPr>
    <w:rPr>
      <w:lang w:eastAsia="ja-JP"/>
    </w:rPr>
  </w:style>
  <w:style w:type="paragraph" w:customStyle="1" w:styleId="EF66763791904DEFB3123558139A790B6">
    <w:name w:val="EF66763791904DEFB3123558139A790B6"/>
    <w:rsid w:val="00BB1FF9"/>
    <w:pPr>
      <w:jc w:val="both"/>
    </w:pPr>
    <w:rPr>
      <w:lang w:eastAsia="ja-JP"/>
    </w:rPr>
  </w:style>
  <w:style w:type="paragraph" w:customStyle="1" w:styleId="5019A115100D4352A066F725EEC843816">
    <w:name w:val="5019A115100D4352A066F725EEC843816"/>
    <w:rsid w:val="00BB1FF9"/>
    <w:pPr>
      <w:jc w:val="both"/>
    </w:pPr>
    <w:rPr>
      <w:lang w:eastAsia="ja-JP"/>
    </w:rPr>
  </w:style>
  <w:style w:type="paragraph" w:customStyle="1" w:styleId="82CBEA0CE50E4E8AA2AD0367A0F696926">
    <w:name w:val="82CBEA0CE50E4E8AA2AD0367A0F696926"/>
    <w:rsid w:val="00BB1FF9"/>
    <w:pPr>
      <w:jc w:val="both"/>
    </w:pPr>
    <w:rPr>
      <w:lang w:eastAsia="ja-JP"/>
    </w:rPr>
  </w:style>
  <w:style w:type="paragraph" w:customStyle="1" w:styleId="202426F8981F4007A25FF1B5FF8D99A56">
    <w:name w:val="202426F8981F4007A25FF1B5FF8D99A56"/>
    <w:rsid w:val="00BB1FF9"/>
    <w:pPr>
      <w:jc w:val="both"/>
    </w:pPr>
    <w:rPr>
      <w:lang w:eastAsia="ja-JP"/>
    </w:rPr>
  </w:style>
  <w:style w:type="paragraph" w:customStyle="1" w:styleId="4794D774EFCF418CB231B8F450556F1C6">
    <w:name w:val="4794D774EFCF418CB231B8F450556F1C6"/>
    <w:rsid w:val="00BB1FF9"/>
    <w:pPr>
      <w:jc w:val="both"/>
    </w:pPr>
    <w:rPr>
      <w:lang w:eastAsia="ja-JP"/>
    </w:rPr>
  </w:style>
  <w:style w:type="paragraph" w:customStyle="1" w:styleId="AC0E713AB5284A6C9204594F3E139AD26">
    <w:name w:val="AC0E713AB5284A6C9204594F3E139AD26"/>
    <w:rsid w:val="00BB1FF9"/>
    <w:pPr>
      <w:jc w:val="both"/>
    </w:pPr>
    <w:rPr>
      <w:lang w:eastAsia="ja-JP"/>
    </w:rPr>
  </w:style>
  <w:style w:type="paragraph" w:customStyle="1" w:styleId="46B2DA7A9E1E4479850C728094E882B16">
    <w:name w:val="46B2DA7A9E1E4479850C728094E882B16"/>
    <w:rsid w:val="00BB1FF9"/>
    <w:pPr>
      <w:jc w:val="both"/>
    </w:pPr>
    <w:rPr>
      <w:lang w:eastAsia="ja-JP"/>
    </w:rPr>
  </w:style>
  <w:style w:type="paragraph" w:customStyle="1" w:styleId="DD259B29C4864815ADF8AEE97D6450C06">
    <w:name w:val="DD259B29C4864815ADF8AEE97D6450C06"/>
    <w:rsid w:val="00BB1FF9"/>
    <w:pPr>
      <w:jc w:val="both"/>
    </w:pPr>
    <w:rPr>
      <w:lang w:eastAsia="ja-JP"/>
    </w:rPr>
  </w:style>
  <w:style w:type="paragraph" w:customStyle="1" w:styleId="E992E70D75954DB398589986594CE15D6">
    <w:name w:val="E992E70D75954DB398589986594CE15D6"/>
    <w:rsid w:val="00BB1FF9"/>
    <w:pPr>
      <w:jc w:val="both"/>
    </w:pPr>
    <w:rPr>
      <w:lang w:eastAsia="ja-JP"/>
    </w:rPr>
  </w:style>
  <w:style w:type="paragraph" w:customStyle="1" w:styleId="26EBD388202C41DAB021A30BC0408A3E6">
    <w:name w:val="26EBD388202C41DAB021A30BC0408A3E6"/>
    <w:rsid w:val="00BB1FF9"/>
    <w:pPr>
      <w:jc w:val="both"/>
    </w:pPr>
    <w:rPr>
      <w:lang w:eastAsia="ja-JP"/>
    </w:rPr>
  </w:style>
  <w:style w:type="paragraph" w:customStyle="1" w:styleId="6D7D1A10F2A147EFADF9E2FB1B7B6E126">
    <w:name w:val="6D7D1A10F2A147EFADF9E2FB1B7B6E126"/>
    <w:rsid w:val="00BB1FF9"/>
    <w:pPr>
      <w:jc w:val="both"/>
    </w:pPr>
    <w:rPr>
      <w:lang w:eastAsia="ja-JP"/>
    </w:rPr>
  </w:style>
  <w:style w:type="paragraph" w:customStyle="1" w:styleId="E0443D29454842439D5383189CA2FE978">
    <w:name w:val="E0443D29454842439D5383189CA2FE978"/>
    <w:rsid w:val="00BB1FF9"/>
    <w:pPr>
      <w:spacing w:after="0" w:line="240" w:lineRule="auto"/>
      <w:jc w:val="both"/>
    </w:pPr>
    <w:rPr>
      <w:lang w:eastAsia="ko-KR"/>
    </w:rPr>
  </w:style>
  <w:style w:type="paragraph" w:customStyle="1" w:styleId="E655FA8801A3434C999AB452B75A0F4E">
    <w:name w:val="E655FA8801A3434C999AB452B75A0F4E"/>
    <w:rsid w:val="00BB1FF9"/>
  </w:style>
  <w:style w:type="paragraph" w:customStyle="1" w:styleId="782C57D8D1E74850BAD77493D0FAD21A">
    <w:name w:val="782C57D8D1E74850BAD77493D0FAD21A"/>
    <w:rsid w:val="00BB1FF9"/>
  </w:style>
  <w:style w:type="paragraph" w:customStyle="1" w:styleId="D2ADCE47FED64EA49D8250FEB1D3E20C">
    <w:name w:val="D2ADCE47FED64EA49D8250FEB1D3E20C"/>
    <w:rsid w:val="00BB1FF9"/>
  </w:style>
  <w:style w:type="paragraph" w:customStyle="1" w:styleId="0F464CE4147340E389B5BDF3C7DE9FFC">
    <w:name w:val="0F464CE4147340E389B5BDF3C7DE9FFC"/>
    <w:rsid w:val="00BB1FF9"/>
  </w:style>
  <w:style w:type="paragraph" w:customStyle="1" w:styleId="9E6F6AF6D6EA4A4ABDFA211EB2E20474">
    <w:name w:val="9E6F6AF6D6EA4A4ABDFA211EB2E20474"/>
    <w:rsid w:val="00BB1FF9"/>
  </w:style>
  <w:style w:type="paragraph" w:customStyle="1" w:styleId="0E38804B4FDD47DFAE2B00BAB5EFBC24">
    <w:name w:val="0E38804B4FDD47DFAE2B00BAB5EFBC24"/>
    <w:rsid w:val="00BB1FF9"/>
  </w:style>
  <w:style w:type="paragraph" w:customStyle="1" w:styleId="9922E1804BAD4AD8A9E823BC4B265A94">
    <w:name w:val="9922E1804BAD4AD8A9E823BC4B265A94"/>
    <w:rsid w:val="00BB1FF9"/>
  </w:style>
  <w:style w:type="paragraph" w:customStyle="1" w:styleId="EEBB4420A26A4A15856E5CF9B7F392C6">
    <w:name w:val="EEBB4420A26A4A15856E5CF9B7F392C6"/>
    <w:rsid w:val="00BB1FF9"/>
  </w:style>
  <w:style w:type="paragraph" w:customStyle="1" w:styleId="C77B8B21610E4BCFA12A362440B9D2DD">
    <w:name w:val="C77B8B21610E4BCFA12A362440B9D2DD"/>
    <w:rsid w:val="00BB1FF9"/>
  </w:style>
  <w:style w:type="paragraph" w:customStyle="1" w:styleId="5FDF57967120429F881F39D406632EB8">
    <w:name w:val="5FDF57967120429F881F39D406632EB8"/>
    <w:rsid w:val="00BB1FF9"/>
  </w:style>
  <w:style w:type="paragraph" w:customStyle="1" w:styleId="5DA3DEBC92A5487185647230565AAC1B">
    <w:name w:val="5DA3DEBC92A5487185647230565AAC1B"/>
    <w:rsid w:val="00BB1FF9"/>
  </w:style>
  <w:style w:type="paragraph" w:customStyle="1" w:styleId="DACB013CAC2E4688A8FD96DF564A2812">
    <w:name w:val="DACB013CAC2E4688A8FD96DF564A2812"/>
    <w:rsid w:val="00BB1FF9"/>
  </w:style>
  <w:style w:type="paragraph" w:customStyle="1" w:styleId="908CF88602D440A1A3B9D16A185516F8">
    <w:name w:val="908CF88602D440A1A3B9D16A185516F8"/>
    <w:rsid w:val="00BB1FF9"/>
  </w:style>
  <w:style w:type="paragraph" w:customStyle="1" w:styleId="A4C26FB928284D9782257F4065C4898F">
    <w:name w:val="A4C26FB928284D9782257F4065C4898F"/>
    <w:rsid w:val="00BB1FF9"/>
  </w:style>
  <w:style w:type="paragraph" w:customStyle="1" w:styleId="7C595B8876714E6A846C26F29D376413">
    <w:name w:val="7C595B8876714E6A846C26F29D376413"/>
    <w:rsid w:val="00BB1FF9"/>
  </w:style>
  <w:style w:type="paragraph" w:customStyle="1" w:styleId="20B8E597FAC94E369E29CC71939528FE">
    <w:name w:val="20B8E597FAC94E369E29CC71939528FE"/>
    <w:rsid w:val="00BB1FF9"/>
  </w:style>
  <w:style w:type="paragraph" w:customStyle="1" w:styleId="7F659CDBD6FA4848949CFA83FFA8491F">
    <w:name w:val="7F659CDBD6FA4848949CFA83FFA8491F"/>
    <w:rsid w:val="00BB1FF9"/>
  </w:style>
  <w:style w:type="paragraph" w:customStyle="1" w:styleId="66CA7093E3824C7ABEF494A721600C36">
    <w:name w:val="66CA7093E3824C7ABEF494A721600C36"/>
    <w:rsid w:val="00BB1FF9"/>
  </w:style>
  <w:style w:type="paragraph" w:customStyle="1" w:styleId="889FFAD5E27F4592A92E20FD799E01FA">
    <w:name w:val="889FFAD5E27F4592A92E20FD799E01FA"/>
    <w:rsid w:val="00BB1FF9"/>
  </w:style>
  <w:style w:type="paragraph" w:customStyle="1" w:styleId="A28479EA28FF4A6EA8AC69838D7DE3C0">
    <w:name w:val="A28479EA28FF4A6EA8AC69838D7DE3C0"/>
    <w:rsid w:val="00BB1FF9"/>
  </w:style>
  <w:style w:type="paragraph" w:customStyle="1" w:styleId="9814A3D6DBE44B9683EA0251DE592A85">
    <w:name w:val="9814A3D6DBE44B9683EA0251DE592A85"/>
    <w:rsid w:val="00BB1FF9"/>
  </w:style>
  <w:style w:type="paragraph" w:customStyle="1" w:styleId="724AA910C98B4901B95AAEADDBE062A6">
    <w:name w:val="724AA910C98B4901B95AAEADDBE062A6"/>
    <w:rsid w:val="00BB1FF9"/>
  </w:style>
  <w:style w:type="paragraph" w:customStyle="1" w:styleId="E15421606C1340E891BFBA824E1F30C3">
    <w:name w:val="E15421606C1340E891BFBA824E1F30C3"/>
    <w:rsid w:val="00BB1FF9"/>
  </w:style>
  <w:style w:type="paragraph" w:customStyle="1" w:styleId="03DCF55C1E0F4E79A227203EFD345A0C">
    <w:name w:val="03DCF55C1E0F4E79A227203EFD345A0C"/>
    <w:rsid w:val="00BB1FF9"/>
  </w:style>
  <w:style w:type="paragraph" w:customStyle="1" w:styleId="58B37EFF57274797B42194C4FC4DF220">
    <w:name w:val="58B37EFF57274797B42194C4FC4DF220"/>
    <w:rsid w:val="00BB1FF9"/>
  </w:style>
  <w:style w:type="paragraph" w:customStyle="1" w:styleId="16DB90E1D8074F84B35B8E60F52AFC6D">
    <w:name w:val="16DB90E1D8074F84B35B8E60F52AFC6D"/>
    <w:rsid w:val="00BB1FF9"/>
  </w:style>
  <w:style w:type="paragraph" w:customStyle="1" w:styleId="F9167F225CD54A8FAB3A119ADAED93E9">
    <w:name w:val="F9167F225CD54A8FAB3A119ADAED93E9"/>
    <w:rsid w:val="00BB1FF9"/>
  </w:style>
  <w:style w:type="paragraph" w:customStyle="1" w:styleId="D7C2EA90A16441C58CEB48BC6B03E771">
    <w:name w:val="D7C2EA90A16441C58CEB48BC6B03E771"/>
    <w:rsid w:val="00BB1FF9"/>
  </w:style>
  <w:style w:type="paragraph" w:customStyle="1" w:styleId="DDD5243A19D043589843A88916514277">
    <w:name w:val="DDD5243A19D043589843A88916514277"/>
    <w:rsid w:val="00BB1FF9"/>
  </w:style>
  <w:style w:type="paragraph" w:customStyle="1" w:styleId="A2FCCFAEDDA6473D9E538ACB195CB59F">
    <w:name w:val="A2FCCFAEDDA6473D9E538ACB195CB59F"/>
    <w:rsid w:val="00BB1FF9"/>
  </w:style>
  <w:style w:type="paragraph" w:customStyle="1" w:styleId="7994865376DB4E4FB0382C49021DFD61">
    <w:name w:val="7994865376DB4E4FB0382C49021DFD61"/>
    <w:rsid w:val="00BB1FF9"/>
  </w:style>
  <w:style w:type="paragraph" w:customStyle="1" w:styleId="D29532ED4A2A4770BE5964476D889C1F">
    <w:name w:val="D29532ED4A2A4770BE5964476D889C1F"/>
    <w:rsid w:val="00BB1FF9"/>
  </w:style>
  <w:style w:type="paragraph" w:customStyle="1" w:styleId="146EB747A8ED4F82A087A6B60028C094">
    <w:name w:val="146EB747A8ED4F82A087A6B60028C094"/>
    <w:rsid w:val="00BB1FF9"/>
  </w:style>
  <w:style w:type="paragraph" w:customStyle="1" w:styleId="830D0C95422E47399BACF59C88C87DDC">
    <w:name w:val="830D0C95422E47399BACF59C88C87DDC"/>
    <w:rsid w:val="00BB1FF9"/>
  </w:style>
  <w:style w:type="paragraph" w:customStyle="1" w:styleId="F5BB0882280F4885B48145B09F899E11">
    <w:name w:val="F5BB0882280F4885B48145B09F899E11"/>
    <w:rsid w:val="00BB1FF9"/>
  </w:style>
  <w:style w:type="paragraph" w:customStyle="1" w:styleId="A3A9D4A35135466580F3B1326CE6E767">
    <w:name w:val="A3A9D4A35135466580F3B1326CE6E767"/>
    <w:rsid w:val="00BB1FF9"/>
  </w:style>
  <w:style w:type="paragraph" w:customStyle="1" w:styleId="2BFD186A3E6C4E2888DBFADB94FBE7A8">
    <w:name w:val="2BFD186A3E6C4E2888DBFADB94FBE7A8"/>
    <w:rsid w:val="00BB1FF9"/>
  </w:style>
  <w:style w:type="paragraph" w:customStyle="1" w:styleId="9CC622AC34054A708780B18AFE07E9DD">
    <w:name w:val="9CC622AC34054A708780B18AFE07E9DD"/>
    <w:rsid w:val="00BB1FF9"/>
  </w:style>
  <w:style w:type="paragraph" w:customStyle="1" w:styleId="46937F6A37CB4701A5D45A52BD3EE5D3">
    <w:name w:val="46937F6A37CB4701A5D45A52BD3EE5D3"/>
    <w:rsid w:val="00BB1FF9"/>
  </w:style>
  <w:style w:type="paragraph" w:customStyle="1" w:styleId="130F848EE0754557BAE3E7AD09E69BC1">
    <w:name w:val="130F848EE0754557BAE3E7AD09E69BC1"/>
    <w:rsid w:val="00BB1FF9"/>
  </w:style>
  <w:style w:type="paragraph" w:customStyle="1" w:styleId="58CBA0D5DF55433F9621ADD9E02884E4">
    <w:name w:val="58CBA0D5DF55433F9621ADD9E02884E4"/>
    <w:rsid w:val="00BB1FF9"/>
  </w:style>
  <w:style w:type="paragraph" w:customStyle="1" w:styleId="22539FE4965A46118BB997EA6AC50156">
    <w:name w:val="22539FE4965A46118BB997EA6AC50156"/>
    <w:rsid w:val="00BB1FF9"/>
  </w:style>
  <w:style w:type="paragraph" w:customStyle="1" w:styleId="8EFBADCBC2AD402D879F5D862F48AF63">
    <w:name w:val="8EFBADCBC2AD402D879F5D862F48AF63"/>
    <w:rsid w:val="00BB1FF9"/>
  </w:style>
  <w:style w:type="paragraph" w:customStyle="1" w:styleId="082D3DC4CCF44E0280A1D6567240A875">
    <w:name w:val="082D3DC4CCF44E0280A1D6567240A875"/>
    <w:rsid w:val="00BB1FF9"/>
  </w:style>
  <w:style w:type="paragraph" w:customStyle="1" w:styleId="F8737A62B3154C88BAB65A3410F0492E">
    <w:name w:val="F8737A62B3154C88BAB65A3410F0492E"/>
    <w:rsid w:val="00BB1FF9"/>
  </w:style>
  <w:style w:type="paragraph" w:customStyle="1" w:styleId="1FF5959A5C6540FC8F89DD889F5BDE14">
    <w:name w:val="1FF5959A5C6540FC8F89DD889F5BDE14"/>
    <w:rsid w:val="00BB1FF9"/>
  </w:style>
  <w:style w:type="paragraph" w:customStyle="1" w:styleId="300DDE7CB8D24AD78AFD165585E757CB">
    <w:name w:val="300DDE7CB8D24AD78AFD165585E757CB"/>
    <w:rsid w:val="00BB1FF9"/>
  </w:style>
  <w:style w:type="paragraph" w:customStyle="1" w:styleId="BDC3FAFC22E2429BB00E010EBC35A4D1">
    <w:name w:val="BDC3FAFC22E2429BB00E010EBC35A4D1"/>
    <w:rsid w:val="00BB1FF9"/>
  </w:style>
  <w:style w:type="paragraph" w:customStyle="1" w:styleId="8BEB69BFEEAE473A8ADC84F67421E8DD">
    <w:name w:val="8BEB69BFEEAE473A8ADC84F67421E8DD"/>
    <w:rsid w:val="00BB1FF9"/>
  </w:style>
  <w:style w:type="paragraph" w:customStyle="1" w:styleId="A7D0F2DFE4EF415AB00C54354D71A38C">
    <w:name w:val="A7D0F2DFE4EF415AB00C54354D71A38C"/>
    <w:rsid w:val="00BB1FF9"/>
  </w:style>
  <w:style w:type="paragraph" w:customStyle="1" w:styleId="62914DD3930C428FA1C58A09AA616296">
    <w:name w:val="62914DD3930C428FA1C58A09AA616296"/>
    <w:rsid w:val="00BB1FF9"/>
  </w:style>
  <w:style w:type="paragraph" w:customStyle="1" w:styleId="D209DF19F0264C2BAA8F7028AEF98F15">
    <w:name w:val="D209DF19F0264C2BAA8F7028AEF98F15"/>
    <w:rsid w:val="00BB1FF9"/>
  </w:style>
  <w:style w:type="paragraph" w:customStyle="1" w:styleId="724935B6B19B425AAA0BBA5338592F8C">
    <w:name w:val="724935B6B19B425AAA0BBA5338592F8C"/>
    <w:rsid w:val="00BB1FF9"/>
  </w:style>
  <w:style w:type="paragraph" w:customStyle="1" w:styleId="852AE59B430A4AB9855DDD614D0E6901">
    <w:name w:val="852AE59B430A4AB9855DDD614D0E6901"/>
    <w:rsid w:val="00BB1FF9"/>
  </w:style>
  <w:style w:type="paragraph" w:customStyle="1" w:styleId="6FAE7C441AAB41979858B854D45F1BBC">
    <w:name w:val="6FAE7C441AAB41979858B854D45F1BBC"/>
    <w:rsid w:val="00BB1FF9"/>
  </w:style>
  <w:style w:type="paragraph" w:customStyle="1" w:styleId="B295EFB73B2548B09DF645F729669E6A">
    <w:name w:val="B295EFB73B2548B09DF645F729669E6A"/>
    <w:rsid w:val="00BB1FF9"/>
  </w:style>
  <w:style w:type="paragraph" w:customStyle="1" w:styleId="0DD3F3B36B4D4D12BC85AF9E4248044C">
    <w:name w:val="0DD3F3B36B4D4D12BC85AF9E4248044C"/>
    <w:rsid w:val="00BB1FF9"/>
  </w:style>
  <w:style w:type="paragraph" w:customStyle="1" w:styleId="716BDD9D58D74873BF8AC5BAA9B6900A">
    <w:name w:val="716BDD9D58D74873BF8AC5BAA9B6900A"/>
    <w:rsid w:val="00BB1FF9"/>
  </w:style>
  <w:style w:type="paragraph" w:customStyle="1" w:styleId="A4D7D7EDC2ED4EA0B45DF15C2336F292">
    <w:name w:val="A4D7D7EDC2ED4EA0B45DF15C2336F292"/>
    <w:rsid w:val="00BB1FF9"/>
  </w:style>
  <w:style w:type="paragraph" w:customStyle="1" w:styleId="6E1C65CB2B3040A9A82E5B5373A34D14">
    <w:name w:val="6E1C65CB2B3040A9A82E5B5373A34D14"/>
    <w:rsid w:val="00BB1FF9"/>
  </w:style>
  <w:style w:type="paragraph" w:customStyle="1" w:styleId="195D33B0A5FE4CA58A6A1BCE8808D85B">
    <w:name w:val="195D33B0A5FE4CA58A6A1BCE8808D85B"/>
    <w:rsid w:val="00BB1FF9"/>
  </w:style>
  <w:style w:type="paragraph" w:customStyle="1" w:styleId="3E5C62D848E64D6D9B7E67E459327BBF">
    <w:name w:val="3E5C62D848E64D6D9B7E67E459327BBF"/>
    <w:rsid w:val="00BB1FF9"/>
  </w:style>
  <w:style w:type="paragraph" w:customStyle="1" w:styleId="F24EC372248742DDA2808CD8A76F9BDB">
    <w:name w:val="F24EC372248742DDA2808CD8A76F9BDB"/>
    <w:rsid w:val="00BB1FF9"/>
  </w:style>
  <w:style w:type="paragraph" w:customStyle="1" w:styleId="FB7DCB08418549A09997CAF01681AE91">
    <w:name w:val="FB7DCB08418549A09997CAF01681AE91"/>
    <w:rsid w:val="00BB1FF9"/>
  </w:style>
  <w:style w:type="paragraph" w:customStyle="1" w:styleId="5659B427BD2A42B8AF12CA8EEF18B21B">
    <w:name w:val="5659B427BD2A42B8AF12CA8EEF18B21B"/>
    <w:rsid w:val="00BB1FF9"/>
  </w:style>
  <w:style w:type="paragraph" w:customStyle="1" w:styleId="F32202058ACF47A9957D2CAC3934D62C">
    <w:name w:val="F32202058ACF47A9957D2CAC3934D62C"/>
    <w:rsid w:val="00BB1FF9"/>
  </w:style>
  <w:style w:type="paragraph" w:customStyle="1" w:styleId="88B6DCED0AAD43BF84730AF467A01853">
    <w:name w:val="88B6DCED0AAD43BF84730AF467A01853"/>
    <w:rsid w:val="00BB1FF9"/>
  </w:style>
  <w:style w:type="paragraph" w:customStyle="1" w:styleId="E0C4E3DDAFDF4C11A2A92C9C1299AB3B">
    <w:name w:val="E0C4E3DDAFDF4C11A2A92C9C1299AB3B"/>
    <w:rsid w:val="00BB1FF9"/>
  </w:style>
  <w:style w:type="paragraph" w:customStyle="1" w:styleId="EBAEFE18C76448B9AE950E7FEB24BC27">
    <w:name w:val="EBAEFE18C76448B9AE950E7FEB24BC27"/>
    <w:rsid w:val="00BB1FF9"/>
  </w:style>
  <w:style w:type="paragraph" w:customStyle="1" w:styleId="E52FE34E56284F438F1A2F57DC9B76F0">
    <w:name w:val="E52FE34E56284F438F1A2F57DC9B76F0"/>
    <w:rsid w:val="00BB1FF9"/>
  </w:style>
  <w:style w:type="paragraph" w:customStyle="1" w:styleId="56AD57432A8B4D5A98113197F1B7E449">
    <w:name w:val="56AD57432A8B4D5A98113197F1B7E449"/>
    <w:rsid w:val="00BB1FF9"/>
  </w:style>
  <w:style w:type="paragraph" w:customStyle="1" w:styleId="9E0F020AB4DE4023AE28853D0867A87C">
    <w:name w:val="9E0F020AB4DE4023AE28853D0867A87C"/>
    <w:rsid w:val="00BB1FF9"/>
  </w:style>
  <w:style w:type="paragraph" w:customStyle="1" w:styleId="5DBCBDE501CD4964BFA44D68EB31B90D">
    <w:name w:val="5DBCBDE501CD4964BFA44D68EB31B90D"/>
    <w:rsid w:val="00BB1FF9"/>
  </w:style>
  <w:style w:type="paragraph" w:customStyle="1" w:styleId="534C2A1267D44EC98CFD81BB0008F0D7">
    <w:name w:val="534C2A1267D44EC98CFD81BB0008F0D7"/>
    <w:rsid w:val="00BB1FF9"/>
  </w:style>
  <w:style w:type="paragraph" w:customStyle="1" w:styleId="193398AD3B6542ABBE74D30CC3CA9A24">
    <w:name w:val="193398AD3B6542ABBE74D30CC3CA9A24"/>
    <w:rsid w:val="00BB1FF9"/>
  </w:style>
  <w:style w:type="paragraph" w:customStyle="1" w:styleId="875C6F945C19471DB6BD849B41548BCB">
    <w:name w:val="875C6F945C19471DB6BD849B41548BCB"/>
    <w:rsid w:val="00BB1FF9"/>
  </w:style>
  <w:style w:type="paragraph" w:customStyle="1" w:styleId="962C184DE478491A8EB0369FE56AB649">
    <w:name w:val="962C184DE478491A8EB0369FE56AB649"/>
    <w:rsid w:val="00BB1FF9"/>
  </w:style>
  <w:style w:type="paragraph" w:customStyle="1" w:styleId="A4F9C24A75F94538BF725B623DA06466">
    <w:name w:val="A4F9C24A75F94538BF725B623DA06466"/>
    <w:rsid w:val="00BB1FF9"/>
  </w:style>
  <w:style w:type="paragraph" w:customStyle="1" w:styleId="BE7561A6DBF94CCFB94A46DAEE5870C97">
    <w:name w:val="BE7561A6DBF94CCFB94A46DAEE5870C97"/>
    <w:rsid w:val="00BB1FF9"/>
    <w:pPr>
      <w:jc w:val="both"/>
    </w:pPr>
    <w:rPr>
      <w:lang w:eastAsia="ja-JP"/>
    </w:rPr>
  </w:style>
  <w:style w:type="paragraph" w:customStyle="1" w:styleId="2248D5E7887A47199ECFC7EA282EA8737">
    <w:name w:val="2248D5E7887A47199ECFC7EA282EA8737"/>
    <w:rsid w:val="00BB1FF9"/>
    <w:pPr>
      <w:jc w:val="both"/>
    </w:pPr>
    <w:rPr>
      <w:lang w:eastAsia="ja-JP"/>
    </w:rPr>
  </w:style>
  <w:style w:type="paragraph" w:customStyle="1" w:styleId="3E782A613BDB46E296DB49AF25895CF17">
    <w:name w:val="3E782A613BDB46E296DB49AF25895CF17"/>
    <w:rsid w:val="00BB1FF9"/>
    <w:pPr>
      <w:jc w:val="both"/>
    </w:pPr>
    <w:rPr>
      <w:lang w:eastAsia="ja-JP"/>
    </w:rPr>
  </w:style>
  <w:style w:type="paragraph" w:customStyle="1" w:styleId="61EA7D274D9748DB910C91CFFED876037">
    <w:name w:val="61EA7D274D9748DB910C91CFFED876037"/>
    <w:rsid w:val="00BB1FF9"/>
    <w:pPr>
      <w:jc w:val="both"/>
    </w:pPr>
    <w:rPr>
      <w:lang w:eastAsia="ja-JP"/>
    </w:rPr>
  </w:style>
  <w:style w:type="paragraph" w:customStyle="1" w:styleId="98E52C8A985E4C9AB2C06A2DFE95577C7">
    <w:name w:val="98E52C8A985E4C9AB2C06A2DFE95577C7"/>
    <w:rsid w:val="00BB1FF9"/>
    <w:pPr>
      <w:jc w:val="both"/>
    </w:pPr>
    <w:rPr>
      <w:lang w:eastAsia="ja-JP"/>
    </w:rPr>
  </w:style>
  <w:style w:type="paragraph" w:customStyle="1" w:styleId="D791BD1E704B4AAEA77E6BACAE28A68A7">
    <w:name w:val="D791BD1E704B4AAEA77E6BACAE28A68A7"/>
    <w:rsid w:val="00BB1FF9"/>
    <w:pPr>
      <w:jc w:val="both"/>
    </w:pPr>
    <w:rPr>
      <w:lang w:eastAsia="ja-JP"/>
    </w:rPr>
  </w:style>
  <w:style w:type="paragraph" w:customStyle="1" w:styleId="58CBA0D5DF55433F9621ADD9E02884E41">
    <w:name w:val="58CBA0D5DF55433F9621ADD9E02884E41"/>
    <w:rsid w:val="00BB1FF9"/>
    <w:pPr>
      <w:jc w:val="both"/>
    </w:pPr>
    <w:rPr>
      <w:lang w:eastAsia="ja-JP"/>
    </w:rPr>
  </w:style>
  <w:style w:type="paragraph" w:customStyle="1" w:styleId="22539FE4965A46118BB997EA6AC501561">
    <w:name w:val="22539FE4965A46118BB997EA6AC501561"/>
    <w:rsid w:val="00BB1FF9"/>
    <w:pPr>
      <w:jc w:val="both"/>
    </w:pPr>
    <w:rPr>
      <w:lang w:eastAsia="ja-JP"/>
    </w:rPr>
  </w:style>
  <w:style w:type="paragraph" w:customStyle="1" w:styleId="8EFBADCBC2AD402D879F5D862F48AF631">
    <w:name w:val="8EFBADCBC2AD402D879F5D862F48AF631"/>
    <w:rsid w:val="00BB1FF9"/>
    <w:pPr>
      <w:jc w:val="both"/>
    </w:pPr>
    <w:rPr>
      <w:lang w:eastAsia="ja-JP"/>
    </w:rPr>
  </w:style>
  <w:style w:type="paragraph" w:customStyle="1" w:styleId="082D3DC4CCF44E0280A1D6567240A8751">
    <w:name w:val="082D3DC4CCF44E0280A1D6567240A8751"/>
    <w:rsid w:val="00BB1FF9"/>
    <w:pPr>
      <w:jc w:val="both"/>
    </w:pPr>
    <w:rPr>
      <w:lang w:eastAsia="ja-JP"/>
    </w:rPr>
  </w:style>
  <w:style w:type="paragraph" w:customStyle="1" w:styleId="F8737A62B3154C88BAB65A3410F0492E1">
    <w:name w:val="F8737A62B3154C88BAB65A3410F0492E1"/>
    <w:rsid w:val="00BB1FF9"/>
    <w:pPr>
      <w:jc w:val="both"/>
    </w:pPr>
    <w:rPr>
      <w:lang w:eastAsia="ja-JP"/>
    </w:rPr>
  </w:style>
  <w:style w:type="paragraph" w:customStyle="1" w:styleId="1FF5959A5C6540FC8F89DD889F5BDE141">
    <w:name w:val="1FF5959A5C6540FC8F89DD889F5BDE141"/>
    <w:rsid w:val="00BB1FF9"/>
    <w:pPr>
      <w:jc w:val="both"/>
    </w:pPr>
    <w:rPr>
      <w:lang w:eastAsia="ja-JP"/>
    </w:rPr>
  </w:style>
  <w:style w:type="paragraph" w:customStyle="1" w:styleId="300DDE7CB8D24AD78AFD165585E757CB1">
    <w:name w:val="300DDE7CB8D24AD78AFD165585E757CB1"/>
    <w:rsid w:val="00BB1FF9"/>
    <w:pPr>
      <w:jc w:val="both"/>
    </w:pPr>
    <w:rPr>
      <w:lang w:eastAsia="ja-JP"/>
    </w:rPr>
  </w:style>
  <w:style w:type="paragraph" w:customStyle="1" w:styleId="BDC3FAFC22E2429BB00E010EBC35A4D11">
    <w:name w:val="BDC3FAFC22E2429BB00E010EBC35A4D11"/>
    <w:rsid w:val="00BB1FF9"/>
    <w:pPr>
      <w:jc w:val="both"/>
    </w:pPr>
    <w:rPr>
      <w:lang w:eastAsia="ja-JP"/>
    </w:rPr>
  </w:style>
  <w:style w:type="paragraph" w:customStyle="1" w:styleId="8BEB69BFEEAE473A8ADC84F67421E8DD1">
    <w:name w:val="8BEB69BFEEAE473A8ADC84F67421E8DD1"/>
    <w:rsid w:val="00BB1FF9"/>
    <w:pPr>
      <w:jc w:val="both"/>
    </w:pPr>
    <w:rPr>
      <w:lang w:eastAsia="ja-JP"/>
    </w:rPr>
  </w:style>
  <w:style w:type="paragraph" w:customStyle="1" w:styleId="A7D0F2DFE4EF415AB00C54354D71A38C1">
    <w:name w:val="A7D0F2DFE4EF415AB00C54354D71A38C1"/>
    <w:rsid w:val="00BB1FF9"/>
    <w:pPr>
      <w:jc w:val="both"/>
    </w:pPr>
    <w:rPr>
      <w:lang w:eastAsia="ja-JP"/>
    </w:rPr>
  </w:style>
  <w:style w:type="paragraph" w:customStyle="1" w:styleId="62914DD3930C428FA1C58A09AA6162961">
    <w:name w:val="62914DD3930C428FA1C58A09AA6162961"/>
    <w:rsid w:val="00BB1FF9"/>
    <w:pPr>
      <w:jc w:val="both"/>
    </w:pPr>
    <w:rPr>
      <w:lang w:eastAsia="ja-JP"/>
    </w:rPr>
  </w:style>
  <w:style w:type="paragraph" w:customStyle="1" w:styleId="D209DF19F0264C2BAA8F7028AEF98F151">
    <w:name w:val="D209DF19F0264C2BAA8F7028AEF98F151"/>
    <w:rsid w:val="00BB1FF9"/>
    <w:pPr>
      <w:jc w:val="both"/>
    </w:pPr>
    <w:rPr>
      <w:lang w:eastAsia="ja-JP"/>
    </w:rPr>
  </w:style>
  <w:style w:type="paragraph" w:customStyle="1" w:styleId="724935B6B19B425AAA0BBA5338592F8C1">
    <w:name w:val="724935B6B19B425AAA0BBA5338592F8C1"/>
    <w:rsid w:val="00BB1FF9"/>
    <w:pPr>
      <w:jc w:val="both"/>
    </w:pPr>
    <w:rPr>
      <w:lang w:eastAsia="ja-JP"/>
    </w:rPr>
  </w:style>
  <w:style w:type="paragraph" w:customStyle="1" w:styleId="852AE59B430A4AB9855DDD614D0E69011">
    <w:name w:val="852AE59B430A4AB9855DDD614D0E69011"/>
    <w:rsid w:val="00BB1FF9"/>
    <w:pPr>
      <w:jc w:val="both"/>
    </w:pPr>
    <w:rPr>
      <w:lang w:eastAsia="ja-JP"/>
    </w:rPr>
  </w:style>
  <w:style w:type="paragraph" w:customStyle="1" w:styleId="6FAE7C441AAB41979858B854D45F1BBC1">
    <w:name w:val="6FAE7C441AAB41979858B854D45F1BBC1"/>
    <w:rsid w:val="00BB1FF9"/>
    <w:pPr>
      <w:jc w:val="both"/>
    </w:pPr>
    <w:rPr>
      <w:lang w:eastAsia="ja-JP"/>
    </w:rPr>
  </w:style>
  <w:style w:type="paragraph" w:customStyle="1" w:styleId="B295EFB73B2548B09DF645F729669E6A1">
    <w:name w:val="B295EFB73B2548B09DF645F729669E6A1"/>
    <w:rsid w:val="00BB1FF9"/>
    <w:pPr>
      <w:jc w:val="both"/>
    </w:pPr>
    <w:rPr>
      <w:lang w:eastAsia="ja-JP"/>
    </w:rPr>
  </w:style>
  <w:style w:type="paragraph" w:customStyle="1" w:styleId="0DD3F3B36B4D4D12BC85AF9E4248044C1">
    <w:name w:val="0DD3F3B36B4D4D12BC85AF9E4248044C1"/>
    <w:rsid w:val="00BB1FF9"/>
    <w:pPr>
      <w:jc w:val="both"/>
    </w:pPr>
    <w:rPr>
      <w:lang w:eastAsia="ja-JP"/>
    </w:rPr>
  </w:style>
  <w:style w:type="paragraph" w:customStyle="1" w:styleId="716BDD9D58D74873BF8AC5BAA9B6900A1">
    <w:name w:val="716BDD9D58D74873BF8AC5BAA9B6900A1"/>
    <w:rsid w:val="00BB1FF9"/>
    <w:pPr>
      <w:jc w:val="both"/>
    </w:pPr>
    <w:rPr>
      <w:lang w:eastAsia="ja-JP"/>
    </w:rPr>
  </w:style>
  <w:style w:type="paragraph" w:customStyle="1" w:styleId="A4D7D7EDC2ED4EA0B45DF15C2336F2921">
    <w:name w:val="A4D7D7EDC2ED4EA0B45DF15C2336F2921"/>
    <w:rsid w:val="00BB1FF9"/>
    <w:pPr>
      <w:jc w:val="both"/>
    </w:pPr>
    <w:rPr>
      <w:lang w:eastAsia="ja-JP"/>
    </w:rPr>
  </w:style>
  <w:style w:type="paragraph" w:customStyle="1" w:styleId="6E1C65CB2B3040A9A82E5B5373A34D141">
    <w:name w:val="6E1C65CB2B3040A9A82E5B5373A34D141"/>
    <w:rsid w:val="00BB1FF9"/>
    <w:pPr>
      <w:jc w:val="both"/>
    </w:pPr>
    <w:rPr>
      <w:lang w:eastAsia="ja-JP"/>
    </w:rPr>
  </w:style>
  <w:style w:type="paragraph" w:customStyle="1" w:styleId="195D33B0A5FE4CA58A6A1BCE8808D85B1">
    <w:name w:val="195D33B0A5FE4CA58A6A1BCE8808D85B1"/>
    <w:rsid w:val="00BB1FF9"/>
    <w:pPr>
      <w:jc w:val="both"/>
    </w:pPr>
    <w:rPr>
      <w:lang w:eastAsia="ja-JP"/>
    </w:rPr>
  </w:style>
  <w:style w:type="paragraph" w:customStyle="1" w:styleId="3E5C62D848E64D6D9B7E67E459327BBF1">
    <w:name w:val="3E5C62D848E64D6D9B7E67E459327BBF1"/>
    <w:rsid w:val="00BB1FF9"/>
    <w:pPr>
      <w:jc w:val="both"/>
    </w:pPr>
    <w:rPr>
      <w:lang w:eastAsia="ja-JP"/>
    </w:rPr>
  </w:style>
  <w:style w:type="paragraph" w:customStyle="1" w:styleId="F24EC372248742DDA2808CD8A76F9BDB1">
    <w:name w:val="F24EC372248742DDA2808CD8A76F9BDB1"/>
    <w:rsid w:val="00BB1FF9"/>
    <w:pPr>
      <w:jc w:val="both"/>
    </w:pPr>
    <w:rPr>
      <w:lang w:eastAsia="ja-JP"/>
    </w:rPr>
  </w:style>
  <w:style w:type="paragraph" w:customStyle="1" w:styleId="193398AD3B6542ABBE74D30CC3CA9A241">
    <w:name w:val="193398AD3B6542ABBE74D30CC3CA9A241"/>
    <w:rsid w:val="00BB1FF9"/>
    <w:pPr>
      <w:jc w:val="both"/>
    </w:pPr>
    <w:rPr>
      <w:lang w:eastAsia="ja-JP"/>
    </w:rPr>
  </w:style>
  <w:style w:type="paragraph" w:customStyle="1" w:styleId="875C6F945C19471DB6BD849B41548BCB1">
    <w:name w:val="875C6F945C19471DB6BD849B41548BCB1"/>
    <w:rsid w:val="00BB1FF9"/>
    <w:pPr>
      <w:jc w:val="both"/>
    </w:pPr>
    <w:rPr>
      <w:lang w:eastAsia="ja-JP"/>
    </w:rPr>
  </w:style>
  <w:style w:type="paragraph" w:customStyle="1" w:styleId="962C184DE478491A8EB0369FE56AB6491">
    <w:name w:val="962C184DE478491A8EB0369FE56AB6491"/>
    <w:rsid w:val="00BB1FF9"/>
    <w:pPr>
      <w:jc w:val="both"/>
    </w:pPr>
    <w:rPr>
      <w:lang w:eastAsia="ja-JP"/>
    </w:rPr>
  </w:style>
  <w:style w:type="paragraph" w:customStyle="1" w:styleId="A4F9C24A75F94538BF725B623DA064661">
    <w:name w:val="A4F9C24A75F94538BF725B623DA064661"/>
    <w:rsid w:val="00BB1FF9"/>
    <w:pPr>
      <w:jc w:val="both"/>
    </w:pPr>
    <w:rPr>
      <w:lang w:eastAsia="ja-JP"/>
    </w:rPr>
  </w:style>
  <w:style w:type="paragraph" w:customStyle="1" w:styleId="FB7DCB08418549A09997CAF01681AE911">
    <w:name w:val="FB7DCB08418549A09997CAF01681AE911"/>
    <w:rsid w:val="00BB1FF9"/>
    <w:pPr>
      <w:jc w:val="both"/>
    </w:pPr>
    <w:rPr>
      <w:lang w:eastAsia="ja-JP"/>
    </w:rPr>
  </w:style>
  <w:style w:type="paragraph" w:customStyle="1" w:styleId="5659B427BD2A42B8AF12CA8EEF18B21B1">
    <w:name w:val="5659B427BD2A42B8AF12CA8EEF18B21B1"/>
    <w:rsid w:val="00BB1FF9"/>
    <w:pPr>
      <w:jc w:val="both"/>
    </w:pPr>
    <w:rPr>
      <w:lang w:eastAsia="ja-JP"/>
    </w:rPr>
  </w:style>
  <w:style w:type="paragraph" w:customStyle="1" w:styleId="F32202058ACF47A9957D2CAC3934D62C1">
    <w:name w:val="F32202058ACF47A9957D2CAC3934D62C1"/>
    <w:rsid w:val="00BB1FF9"/>
    <w:pPr>
      <w:jc w:val="both"/>
    </w:pPr>
    <w:rPr>
      <w:lang w:eastAsia="ja-JP"/>
    </w:rPr>
  </w:style>
  <w:style w:type="paragraph" w:customStyle="1" w:styleId="88B6DCED0AAD43BF84730AF467A018531">
    <w:name w:val="88B6DCED0AAD43BF84730AF467A018531"/>
    <w:rsid w:val="00BB1FF9"/>
    <w:pPr>
      <w:jc w:val="both"/>
    </w:pPr>
    <w:rPr>
      <w:lang w:eastAsia="ja-JP"/>
    </w:rPr>
  </w:style>
  <w:style w:type="paragraph" w:customStyle="1" w:styleId="E0C4E3DDAFDF4C11A2A92C9C1299AB3B1">
    <w:name w:val="E0C4E3DDAFDF4C11A2A92C9C1299AB3B1"/>
    <w:rsid w:val="00BB1FF9"/>
    <w:pPr>
      <w:jc w:val="both"/>
    </w:pPr>
    <w:rPr>
      <w:lang w:eastAsia="ja-JP"/>
    </w:rPr>
  </w:style>
  <w:style w:type="paragraph" w:customStyle="1" w:styleId="EBAEFE18C76448B9AE950E7FEB24BC271">
    <w:name w:val="EBAEFE18C76448B9AE950E7FEB24BC271"/>
    <w:rsid w:val="00BB1FF9"/>
    <w:pPr>
      <w:jc w:val="both"/>
    </w:pPr>
    <w:rPr>
      <w:lang w:eastAsia="ja-JP"/>
    </w:rPr>
  </w:style>
  <w:style w:type="paragraph" w:customStyle="1" w:styleId="E52FE34E56284F438F1A2F57DC9B76F01">
    <w:name w:val="E52FE34E56284F438F1A2F57DC9B76F01"/>
    <w:rsid w:val="00BB1FF9"/>
    <w:pPr>
      <w:jc w:val="both"/>
    </w:pPr>
    <w:rPr>
      <w:lang w:eastAsia="ja-JP"/>
    </w:rPr>
  </w:style>
  <w:style w:type="paragraph" w:customStyle="1" w:styleId="56AD57432A8B4D5A98113197F1B7E4491">
    <w:name w:val="56AD57432A8B4D5A98113197F1B7E4491"/>
    <w:rsid w:val="00BB1FF9"/>
    <w:pPr>
      <w:jc w:val="both"/>
    </w:pPr>
    <w:rPr>
      <w:lang w:eastAsia="ja-JP"/>
    </w:rPr>
  </w:style>
  <w:style w:type="paragraph" w:customStyle="1" w:styleId="9E0F020AB4DE4023AE28853D0867A87C1">
    <w:name w:val="9E0F020AB4DE4023AE28853D0867A87C1"/>
    <w:rsid w:val="00BB1FF9"/>
    <w:pPr>
      <w:jc w:val="both"/>
    </w:pPr>
    <w:rPr>
      <w:lang w:eastAsia="ja-JP"/>
    </w:rPr>
  </w:style>
  <w:style w:type="paragraph" w:customStyle="1" w:styleId="5DBCBDE501CD4964BFA44D68EB31B90D1">
    <w:name w:val="5DBCBDE501CD4964BFA44D68EB31B90D1"/>
    <w:rsid w:val="00BB1FF9"/>
    <w:pPr>
      <w:jc w:val="both"/>
    </w:pPr>
    <w:rPr>
      <w:lang w:eastAsia="ja-JP"/>
    </w:rPr>
  </w:style>
  <w:style w:type="paragraph" w:customStyle="1" w:styleId="534C2A1267D44EC98CFD81BB0008F0D71">
    <w:name w:val="534C2A1267D44EC98CFD81BB0008F0D71"/>
    <w:rsid w:val="00BB1FF9"/>
    <w:pPr>
      <w:jc w:val="both"/>
    </w:pPr>
    <w:rPr>
      <w:lang w:eastAsia="ja-JP"/>
    </w:rPr>
  </w:style>
  <w:style w:type="paragraph" w:customStyle="1" w:styleId="E0443D29454842439D5383189CA2FE979">
    <w:name w:val="E0443D29454842439D5383189CA2FE979"/>
    <w:rsid w:val="00BB1FF9"/>
    <w:pPr>
      <w:spacing w:after="0" w:line="240" w:lineRule="auto"/>
      <w:jc w:val="both"/>
    </w:pPr>
    <w:rPr>
      <w:lang w:eastAsia="ko-KR"/>
    </w:rPr>
  </w:style>
  <w:style w:type="paragraph" w:customStyle="1" w:styleId="2248D5E7887A47199ECFC7EA282EA8738">
    <w:name w:val="2248D5E7887A47199ECFC7EA282EA8738"/>
    <w:rsid w:val="00BB1FF9"/>
    <w:pPr>
      <w:jc w:val="both"/>
    </w:pPr>
    <w:rPr>
      <w:lang w:eastAsia="ja-JP"/>
    </w:rPr>
  </w:style>
  <w:style w:type="paragraph" w:customStyle="1" w:styleId="3E782A613BDB46E296DB49AF25895CF18">
    <w:name w:val="3E782A613BDB46E296DB49AF25895CF18"/>
    <w:rsid w:val="00BB1FF9"/>
    <w:pPr>
      <w:jc w:val="both"/>
    </w:pPr>
    <w:rPr>
      <w:lang w:eastAsia="ja-JP"/>
    </w:rPr>
  </w:style>
  <w:style w:type="paragraph" w:customStyle="1" w:styleId="61EA7D274D9748DB910C91CFFED876038">
    <w:name w:val="61EA7D274D9748DB910C91CFFED876038"/>
    <w:rsid w:val="00BB1FF9"/>
    <w:pPr>
      <w:jc w:val="both"/>
    </w:pPr>
    <w:rPr>
      <w:lang w:eastAsia="ja-JP"/>
    </w:rPr>
  </w:style>
  <w:style w:type="paragraph" w:customStyle="1" w:styleId="98E52C8A985E4C9AB2C06A2DFE95577C8">
    <w:name w:val="98E52C8A985E4C9AB2C06A2DFE95577C8"/>
    <w:rsid w:val="00BB1FF9"/>
    <w:pPr>
      <w:jc w:val="both"/>
    </w:pPr>
    <w:rPr>
      <w:lang w:eastAsia="ja-JP"/>
    </w:rPr>
  </w:style>
  <w:style w:type="paragraph" w:customStyle="1" w:styleId="D791BD1E704B4AAEA77E6BACAE28A68A8">
    <w:name w:val="D791BD1E704B4AAEA77E6BACAE28A68A8"/>
    <w:rsid w:val="00BB1FF9"/>
    <w:pPr>
      <w:jc w:val="both"/>
    </w:pPr>
    <w:rPr>
      <w:lang w:eastAsia="ja-JP"/>
    </w:rPr>
  </w:style>
  <w:style w:type="paragraph" w:customStyle="1" w:styleId="58CBA0D5DF55433F9621ADD9E02884E42">
    <w:name w:val="58CBA0D5DF55433F9621ADD9E02884E42"/>
    <w:rsid w:val="00BB1FF9"/>
    <w:pPr>
      <w:jc w:val="both"/>
    </w:pPr>
    <w:rPr>
      <w:lang w:eastAsia="ja-JP"/>
    </w:rPr>
  </w:style>
  <w:style w:type="paragraph" w:customStyle="1" w:styleId="22539FE4965A46118BB997EA6AC501562">
    <w:name w:val="22539FE4965A46118BB997EA6AC501562"/>
    <w:rsid w:val="00BB1FF9"/>
    <w:pPr>
      <w:jc w:val="both"/>
    </w:pPr>
    <w:rPr>
      <w:lang w:eastAsia="ja-JP"/>
    </w:rPr>
  </w:style>
  <w:style w:type="paragraph" w:customStyle="1" w:styleId="8EFBADCBC2AD402D879F5D862F48AF632">
    <w:name w:val="8EFBADCBC2AD402D879F5D862F48AF632"/>
    <w:rsid w:val="00BB1FF9"/>
    <w:pPr>
      <w:jc w:val="both"/>
    </w:pPr>
    <w:rPr>
      <w:lang w:eastAsia="ja-JP"/>
    </w:rPr>
  </w:style>
  <w:style w:type="paragraph" w:customStyle="1" w:styleId="082D3DC4CCF44E0280A1D6567240A8752">
    <w:name w:val="082D3DC4CCF44E0280A1D6567240A8752"/>
    <w:rsid w:val="00BB1FF9"/>
    <w:pPr>
      <w:jc w:val="both"/>
    </w:pPr>
    <w:rPr>
      <w:lang w:eastAsia="ja-JP"/>
    </w:rPr>
  </w:style>
  <w:style w:type="paragraph" w:customStyle="1" w:styleId="F8737A62B3154C88BAB65A3410F0492E2">
    <w:name w:val="F8737A62B3154C88BAB65A3410F0492E2"/>
    <w:rsid w:val="00BB1FF9"/>
    <w:pPr>
      <w:jc w:val="both"/>
    </w:pPr>
    <w:rPr>
      <w:lang w:eastAsia="ja-JP"/>
    </w:rPr>
  </w:style>
  <w:style w:type="paragraph" w:customStyle="1" w:styleId="1FF5959A5C6540FC8F89DD889F5BDE142">
    <w:name w:val="1FF5959A5C6540FC8F89DD889F5BDE142"/>
    <w:rsid w:val="00BB1FF9"/>
    <w:pPr>
      <w:jc w:val="both"/>
    </w:pPr>
    <w:rPr>
      <w:lang w:eastAsia="ja-JP"/>
    </w:rPr>
  </w:style>
  <w:style w:type="paragraph" w:customStyle="1" w:styleId="300DDE7CB8D24AD78AFD165585E757CB2">
    <w:name w:val="300DDE7CB8D24AD78AFD165585E757CB2"/>
    <w:rsid w:val="00BB1FF9"/>
    <w:pPr>
      <w:jc w:val="both"/>
    </w:pPr>
    <w:rPr>
      <w:lang w:eastAsia="ja-JP"/>
    </w:rPr>
  </w:style>
  <w:style w:type="paragraph" w:customStyle="1" w:styleId="BDC3FAFC22E2429BB00E010EBC35A4D12">
    <w:name w:val="BDC3FAFC22E2429BB00E010EBC35A4D12"/>
    <w:rsid w:val="00BB1FF9"/>
    <w:pPr>
      <w:jc w:val="both"/>
    </w:pPr>
    <w:rPr>
      <w:lang w:eastAsia="ja-JP"/>
    </w:rPr>
  </w:style>
  <w:style w:type="paragraph" w:customStyle="1" w:styleId="8BEB69BFEEAE473A8ADC84F67421E8DD2">
    <w:name w:val="8BEB69BFEEAE473A8ADC84F67421E8DD2"/>
    <w:rsid w:val="00BB1FF9"/>
    <w:pPr>
      <w:jc w:val="both"/>
    </w:pPr>
    <w:rPr>
      <w:lang w:eastAsia="ja-JP"/>
    </w:rPr>
  </w:style>
  <w:style w:type="paragraph" w:customStyle="1" w:styleId="A7D0F2DFE4EF415AB00C54354D71A38C2">
    <w:name w:val="A7D0F2DFE4EF415AB00C54354D71A38C2"/>
    <w:rsid w:val="00BB1FF9"/>
    <w:pPr>
      <w:jc w:val="both"/>
    </w:pPr>
    <w:rPr>
      <w:lang w:eastAsia="ja-JP"/>
    </w:rPr>
  </w:style>
  <w:style w:type="paragraph" w:customStyle="1" w:styleId="62914DD3930C428FA1C58A09AA6162962">
    <w:name w:val="62914DD3930C428FA1C58A09AA6162962"/>
    <w:rsid w:val="00BB1FF9"/>
    <w:pPr>
      <w:jc w:val="both"/>
    </w:pPr>
    <w:rPr>
      <w:lang w:eastAsia="ja-JP"/>
    </w:rPr>
  </w:style>
  <w:style w:type="paragraph" w:customStyle="1" w:styleId="D209DF19F0264C2BAA8F7028AEF98F152">
    <w:name w:val="D209DF19F0264C2BAA8F7028AEF98F152"/>
    <w:rsid w:val="00BB1FF9"/>
    <w:pPr>
      <w:jc w:val="both"/>
    </w:pPr>
    <w:rPr>
      <w:lang w:eastAsia="ja-JP"/>
    </w:rPr>
  </w:style>
  <w:style w:type="paragraph" w:customStyle="1" w:styleId="724935B6B19B425AAA0BBA5338592F8C2">
    <w:name w:val="724935B6B19B425AAA0BBA5338592F8C2"/>
    <w:rsid w:val="00BB1FF9"/>
    <w:pPr>
      <w:jc w:val="both"/>
    </w:pPr>
    <w:rPr>
      <w:lang w:eastAsia="ja-JP"/>
    </w:rPr>
  </w:style>
  <w:style w:type="paragraph" w:customStyle="1" w:styleId="852AE59B430A4AB9855DDD614D0E69012">
    <w:name w:val="852AE59B430A4AB9855DDD614D0E69012"/>
    <w:rsid w:val="00BB1FF9"/>
    <w:pPr>
      <w:jc w:val="both"/>
    </w:pPr>
    <w:rPr>
      <w:lang w:eastAsia="ja-JP"/>
    </w:rPr>
  </w:style>
  <w:style w:type="paragraph" w:customStyle="1" w:styleId="6FAE7C441AAB41979858B854D45F1BBC2">
    <w:name w:val="6FAE7C441AAB41979858B854D45F1BBC2"/>
    <w:rsid w:val="00BB1FF9"/>
    <w:pPr>
      <w:jc w:val="both"/>
    </w:pPr>
    <w:rPr>
      <w:lang w:eastAsia="ja-JP"/>
    </w:rPr>
  </w:style>
  <w:style w:type="paragraph" w:customStyle="1" w:styleId="B295EFB73B2548B09DF645F729669E6A2">
    <w:name w:val="B295EFB73B2548B09DF645F729669E6A2"/>
    <w:rsid w:val="00BB1FF9"/>
    <w:pPr>
      <w:jc w:val="both"/>
    </w:pPr>
    <w:rPr>
      <w:lang w:eastAsia="ja-JP"/>
    </w:rPr>
  </w:style>
  <w:style w:type="paragraph" w:customStyle="1" w:styleId="0DD3F3B36B4D4D12BC85AF9E4248044C2">
    <w:name w:val="0DD3F3B36B4D4D12BC85AF9E4248044C2"/>
    <w:rsid w:val="00BB1FF9"/>
    <w:pPr>
      <w:jc w:val="both"/>
    </w:pPr>
    <w:rPr>
      <w:lang w:eastAsia="ja-JP"/>
    </w:rPr>
  </w:style>
  <w:style w:type="paragraph" w:customStyle="1" w:styleId="716BDD9D58D74873BF8AC5BAA9B6900A2">
    <w:name w:val="716BDD9D58D74873BF8AC5BAA9B6900A2"/>
    <w:rsid w:val="00BB1FF9"/>
    <w:pPr>
      <w:jc w:val="both"/>
    </w:pPr>
    <w:rPr>
      <w:lang w:eastAsia="ja-JP"/>
    </w:rPr>
  </w:style>
  <w:style w:type="paragraph" w:customStyle="1" w:styleId="A4D7D7EDC2ED4EA0B45DF15C2336F2922">
    <w:name w:val="A4D7D7EDC2ED4EA0B45DF15C2336F2922"/>
    <w:rsid w:val="00BB1FF9"/>
    <w:pPr>
      <w:jc w:val="both"/>
    </w:pPr>
    <w:rPr>
      <w:lang w:eastAsia="ja-JP"/>
    </w:rPr>
  </w:style>
  <w:style w:type="paragraph" w:customStyle="1" w:styleId="6E1C65CB2B3040A9A82E5B5373A34D142">
    <w:name w:val="6E1C65CB2B3040A9A82E5B5373A34D142"/>
    <w:rsid w:val="00BB1FF9"/>
    <w:pPr>
      <w:jc w:val="both"/>
    </w:pPr>
    <w:rPr>
      <w:lang w:eastAsia="ja-JP"/>
    </w:rPr>
  </w:style>
  <w:style w:type="paragraph" w:customStyle="1" w:styleId="195D33B0A5FE4CA58A6A1BCE8808D85B2">
    <w:name w:val="195D33B0A5FE4CA58A6A1BCE8808D85B2"/>
    <w:rsid w:val="00BB1FF9"/>
    <w:pPr>
      <w:jc w:val="both"/>
    </w:pPr>
    <w:rPr>
      <w:lang w:eastAsia="ja-JP"/>
    </w:rPr>
  </w:style>
  <w:style w:type="paragraph" w:customStyle="1" w:styleId="3E5C62D848E64D6D9B7E67E459327BBF2">
    <w:name w:val="3E5C62D848E64D6D9B7E67E459327BBF2"/>
    <w:rsid w:val="00BB1FF9"/>
    <w:pPr>
      <w:jc w:val="both"/>
    </w:pPr>
    <w:rPr>
      <w:lang w:eastAsia="ja-JP"/>
    </w:rPr>
  </w:style>
  <w:style w:type="paragraph" w:customStyle="1" w:styleId="F24EC372248742DDA2808CD8A76F9BDB2">
    <w:name w:val="F24EC372248742DDA2808CD8A76F9BDB2"/>
    <w:rsid w:val="00BB1FF9"/>
    <w:pPr>
      <w:jc w:val="both"/>
    </w:pPr>
    <w:rPr>
      <w:lang w:eastAsia="ja-JP"/>
    </w:rPr>
  </w:style>
  <w:style w:type="paragraph" w:customStyle="1" w:styleId="193398AD3B6542ABBE74D30CC3CA9A242">
    <w:name w:val="193398AD3B6542ABBE74D30CC3CA9A242"/>
    <w:rsid w:val="00BB1FF9"/>
    <w:pPr>
      <w:jc w:val="both"/>
    </w:pPr>
    <w:rPr>
      <w:lang w:eastAsia="ja-JP"/>
    </w:rPr>
  </w:style>
  <w:style w:type="paragraph" w:customStyle="1" w:styleId="875C6F945C19471DB6BD849B41548BCB2">
    <w:name w:val="875C6F945C19471DB6BD849B41548BCB2"/>
    <w:rsid w:val="00BB1FF9"/>
    <w:pPr>
      <w:jc w:val="both"/>
    </w:pPr>
    <w:rPr>
      <w:lang w:eastAsia="ja-JP"/>
    </w:rPr>
  </w:style>
  <w:style w:type="paragraph" w:customStyle="1" w:styleId="962C184DE478491A8EB0369FE56AB6492">
    <w:name w:val="962C184DE478491A8EB0369FE56AB6492"/>
    <w:rsid w:val="00BB1FF9"/>
    <w:pPr>
      <w:jc w:val="both"/>
    </w:pPr>
    <w:rPr>
      <w:lang w:eastAsia="ja-JP"/>
    </w:rPr>
  </w:style>
  <w:style w:type="paragraph" w:customStyle="1" w:styleId="A4F9C24A75F94538BF725B623DA064662">
    <w:name w:val="A4F9C24A75F94538BF725B623DA064662"/>
    <w:rsid w:val="00BB1FF9"/>
    <w:pPr>
      <w:jc w:val="both"/>
    </w:pPr>
    <w:rPr>
      <w:lang w:eastAsia="ja-JP"/>
    </w:rPr>
  </w:style>
  <w:style w:type="paragraph" w:customStyle="1" w:styleId="FB7DCB08418549A09997CAF01681AE912">
    <w:name w:val="FB7DCB08418549A09997CAF01681AE912"/>
    <w:rsid w:val="00BB1FF9"/>
    <w:pPr>
      <w:jc w:val="both"/>
    </w:pPr>
    <w:rPr>
      <w:lang w:eastAsia="ja-JP"/>
    </w:rPr>
  </w:style>
  <w:style w:type="paragraph" w:customStyle="1" w:styleId="5659B427BD2A42B8AF12CA8EEF18B21B2">
    <w:name w:val="5659B427BD2A42B8AF12CA8EEF18B21B2"/>
    <w:rsid w:val="00BB1FF9"/>
    <w:pPr>
      <w:jc w:val="both"/>
    </w:pPr>
    <w:rPr>
      <w:lang w:eastAsia="ja-JP"/>
    </w:rPr>
  </w:style>
  <w:style w:type="paragraph" w:customStyle="1" w:styleId="F32202058ACF47A9957D2CAC3934D62C2">
    <w:name w:val="F32202058ACF47A9957D2CAC3934D62C2"/>
    <w:rsid w:val="00BB1FF9"/>
    <w:pPr>
      <w:jc w:val="both"/>
    </w:pPr>
    <w:rPr>
      <w:lang w:eastAsia="ja-JP"/>
    </w:rPr>
  </w:style>
  <w:style w:type="paragraph" w:customStyle="1" w:styleId="88B6DCED0AAD43BF84730AF467A018532">
    <w:name w:val="88B6DCED0AAD43BF84730AF467A018532"/>
    <w:rsid w:val="00BB1FF9"/>
    <w:pPr>
      <w:jc w:val="both"/>
    </w:pPr>
    <w:rPr>
      <w:lang w:eastAsia="ja-JP"/>
    </w:rPr>
  </w:style>
  <w:style w:type="paragraph" w:customStyle="1" w:styleId="E0C4E3DDAFDF4C11A2A92C9C1299AB3B2">
    <w:name w:val="E0C4E3DDAFDF4C11A2A92C9C1299AB3B2"/>
    <w:rsid w:val="00BB1FF9"/>
    <w:pPr>
      <w:jc w:val="both"/>
    </w:pPr>
    <w:rPr>
      <w:lang w:eastAsia="ja-JP"/>
    </w:rPr>
  </w:style>
  <w:style w:type="paragraph" w:customStyle="1" w:styleId="EBAEFE18C76448B9AE950E7FEB24BC272">
    <w:name w:val="EBAEFE18C76448B9AE950E7FEB24BC272"/>
    <w:rsid w:val="00BB1FF9"/>
    <w:pPr>
      <w:jc w:val="both"/>
    </w:pPr>
    <w:rPr>
      <w:lang w:eastAsia="ja-JP"/>
    </w:rPr>
  </w:style>
  <w:style w:type="paragraph" w:customStyle="1" w:styleId="E52FE34E56284F438F1A2F57DC9B76F02">
    <w:name w:val="E52FE34E56284F438F1A2F57DC9B76F02"/>
    <w:rsid w:val="00BB1FF9"/>
    <w:pPr>
      <w:jc w:val="both"/>
    </w:pPr>
    <w:rPr>
      <w:lang w:eastAsia="ja-JP"/>
    </w:rPr>
  </w:style>
  <w:style w:type="paragraph" w:customStyle="1" w:styleId="56AD57432A8B4D5A98113197F1B7E4492">
    <w:name w:val="56AD57432A8B4D5A98113197F1B7E4492"/>
    <w:rsid w:val="00BB1FF9"/>
    <w:pPr>
      <w:jc w:val="both"/>
    </w:pPr>
    <w:rPr>
      <w:lang w:eastAsia="ja-JP"/>
    </w:rPr>
  </w:style>
  <w:style w:type="paragraph" w:customStyle="1" w:styleId="9E0F020AB4DE4023AE28853D0867A87C2">
    <w:name w:val="9E0F020AB4DE4023AE28853D0867A87C2"/>
    <w:rsid w:val="00BB1FF9"/>
    <w:pPr>
      <w:jc w:val="both"/>
    </w:pPr>
    <w:rPr>
      <w:lang w:eastAsia="ja-JP"/>
    </w:rPr>
  </w:style>
  <w:style w:type="paragraph" w:customStyle="1" w:styleId="5DBCBDE501CD4964BFA44D68EB31B90D2">
    <w:name w:val="5DBCBDE501CD4964BFA44D68EB31B90D2"/>
    <w:rsid w:val="00BB1FF9"/>
    <w:pPr>
      <w:jc w:val="both"/>
    </w:pPr>
    <w:rPr>
      <w:lang w:eastAsia="ja-JP"/>
    </w:rPr>
  </w:style>
  <w:style w:type="paragraph" w:customStyle="1" w:styleId="534C2A1267D44EC98CFD81BB0008F0D72">
    <w:name w:val="534C2A1267D44EC98CFD81BB0008F0D72"/>
    <w:rsid w:val="00BB1FF9"/>
    <w:pPr>
      <w:jc w:val="both"/>
    </w:pPr>
    <w:rPr>
      <w:lang w:eastAsia="ja-JP"/>
    </w:rPr>
  </w:style>
  <w:style w:type="paragraph" w:customStyle="1" w:styleId="E0443D29454842439D5383189CA2FE9710">
    <w:name w:val="E0443D29454842439D5383189CA2FE9710"/>
    <w:rsid w:val="00BB1FF9"/>
    <w:pPr>
      <w:spacing w:after="0" w:line="240" w:lineRule="auto"/>
      <w:jc w:val="both"/>
    </w:pPr>
    <w:rPr>
      <w:lang w:eastAsia="ko-KR"/>
    </w:rPr>
  </w:style>
  <w:style w:type="paragraph" w:customStyle="1" w:styleId="2248D5E7887A47199ECFC7EA282EA8739">
    <w:name w:val="2248D5E7887A47199ECFC7EA282EA8739"/>
    <w:rsid w:val="00BB1FF9"/>
    <w:pPr>
      <w:jc w:val="both"/>
    </w:pPr>
    <w:rPr>
      <w:lang w:eastAsia="ja-JP"/>
    </w:rPr>
  </w:style>
  <w:style w:type="paragraph" w:customStyle="1" w:styleId="3E782A613BDB46E296DB49AF25895CF19">
    <w:name w:val="3E782A613BDB46E296DB49AF25895CF19"/>
    <w:rsid w:val="00BB1FF9"/>
    <w:pPr>
      <w:jc w:val="both"/>
    </w:pPr>
    <w:rPr>
      <w:lang w:eastAsia="ja-JP"/>
    </w:rPr>
  </w:style>
  <w:style w:type="paragraph" w:customStyle="1" w:styleId="61EA7D274D9748DB910C91CFFED876039">
    <w:name w:val="61EA7D274D9748DB910C91CFFED876039"/>
    <w:rsid w:val="00BB1FF9"/>
    <w:pPr>
      <w:jc w:val="both"/>
    </w:pPr>
    <w:rPr>
      <w:lang w:eastAsia="ja-JP"/>
    </w:rPr>
  </w:style>
  <w:style w:type="paragraph" w:customStyle="1" w:styleId="98E52C8A985E4C9AB2C06A2DFE95577C9">
    <w:name w:val="98E52C8A985E4C9AB2C06A2DFE95577C9"/>
    <w:rsid w:val="00BB1FF9"/>
    <w:pPr>
      <w:jc w:val="both"/>
    </w:pPr>
    <w:rPr>
      <w:lang w:eastAsia="ja-JP"/>
    </w:rPr>
  </w:style>
  <w:style w:type="paragraph" w:customStyle="1" w:styleId="D791BD1E704B4AAEA77E6BACAE28A68A9">
    <w:name w:val="D791BD1E704B4AAEA77E6BACAE28A68A9"/>
    <w:rsid w:val="00BB1FF9"/>
    <w:pPr>
      <w:jc w:val="both"/>
    </w:pPr>
    <w:rPr>
      <w:lang w:eastAsia="ja-JP"/>
    </w:rPr>
  </w:style>
  <w:style w:type="paragraph" w:customStyle="1" w:styleId="58CBA0D5DF55433F9621ADD9E02884E43">
    <w:name w:val="58CBA0D5DF55433F9621ADD9E02884E43"/>
    <w:rsid w:val="00BB1FF9"/>
    <w:pPr>
      <w:jc w:val="both"/>
    </w:pPr>
    <w:rPr>
      <w:lang w:eastAsia="ja-JP"/>
    </w:rPr>
  </w:style>
  <w:style w:type="paragraph" w:customStyle="1" w:styleId="22539FE4965A46118BB997EA6AC501563">
    <w:name w:val="22539FE4965A46118BB997EA6AC501563"/>
    <w:rsid w:val="00BB1FF9"/>
    <w:pPr>
      <w:jc w:val="both"/>
    </w:pPr>
    <w:rPr>
      <w:lang w:eastAsia="ja-JP"/>
    </w:rPr>
  </w:style>
  <w:style w:type="paragraph" w:customStyle="1" w:styleId="8EFBADCBC2AD402D879F5D862F48AF633">
    <w:name w:val="8EFBADCBC2AD402D879F5D862F48AF633"/>
    <w:rsid w:val="00BB1FF9"/>
    <w:pPr>
      <w:jc w:val="both"/>
    </w:pPr>
    <w:rPr>
      <w:lang w:eastAsia="ja-JP"/>
    </w:rPr>
  </w:style>
  <w:style w:type="paragraph" w:customStyle="1" w:styleId="082D3DC4CCF44E0280A1D6567240A8753">
    <w:name w:val="082D3DC4CCF44E0280A1D6567240A8753"/>
    <w:rsid w:val="00BB1FF9"/>
    <w:pPr>
      <w:jc w:val="both"/>
    </w:pPr>
    <w:rPr>
      <w:lang w:eastAsia="ja-JP"/>
    </w:rPr>
  </w:style>
  <w:style w:type="paragraph" w:customStyle="1" w:styleId="F8737A62B3154C88BAB65A3410F0492E3">
    <w:name w:val="F8737A62B3154C88BAB65A3410F0492E3"/>
    <w:rsid w:val="00BB1FF9"/>
    <w:pPr>
      <w:jc w:val="both"/>
    </w:pPr>
    <w:rPr>
      <w:lang w:eastAsia="ja-JP"/>
    </w:rPr>
  </w:style>
  <w:style w:type="paragraph" w:customStyle="1" w:styleId="1FF5959A5C6540FC8F89DD889F5BDE143">
    <w:name w:val="1FF5959A5C6540FC8F89DD889F5BDE143"/>
    <w:rsid w:val="00BB1FF9"/>
    <w:pPr>
      <w:jc w:val="both"/>
    </w:pPr>
    <w:rPr>
      <w:lang w:eastAsia="ja-JP"/>
    </w:rPr>
  </w:style>
  <w:style w:type="paragraph" w:customStyle="1" w:styleId="300DDE7CB8D24AD78AFD165585E757CB3">
    <w:name w:val="300DDE7CB8D24AD78AFD165585E757CB3"/>
    <w:rsid w:val="00BB1FF9"/>
    <w:pPr>
      <w:jc w:val="both"/>
    </w:pPr>
    <w:rPr>
      <w:lang w:eastAsia="ja-JP"/>
    </w:rPr>
  </w:style>
  <w:style w:type="paragraph" w:customStyle="1" w:styleId="BDC3FAFC22E2429BB00E010EBC35A4D13">
    <w:name w:val="BDC3FAFC22E2429BB00E010EBC35A4D13"/>
    <w:rsid w:val="00BB1FF9"/>
    <w:pPr>
      <w:jc w:val="both"/>
    </w:pPr>
    <w:rPr>
      <w:lang w:eastAsia="ja-JP"/>
    </w:rPr>
  </w:style>
  <w:style w:type="paragraph" w:customStyle="1" w:styleId="8BEB69BFEEAE473A8ADC84F67421E8DD3">
    <w:name w:val="8BEB69BFEEAE473A8ADC84F67421E8DD3"/>
    <w:rsid w:val="00BB1FF9"/>
    <w:pPr>
      <w:jc w:val="both"/>
    </w:pPr>
    <w:rPr>
      <w:lang w:eastAsia="ja-JP"/>
    </w:rPr>
  </w:style>
  <w:style w:type="paragraph" w:customStyle="1" w:styleId="A7D0F2DFE4EF415AB00C54354D71A38C3">
    <w:name w:val="A7D0F2DFE4EF415AB00C54354D71A38C3"/>
    <w:rsid w:val="00BB1FF9"/>
    <w:pPr>
      <w:jc w:val="both"/>
    </w:pPr>
    <w:rPr>
      <w:lang w:eastAsia="ja-JP"/>
    </w:rPr>
  </w:style>
  <w:style w:type="paragraph" w:customStyle="1" w:styleId="62914DD3930C428FA1C58A09AA6162963">
    <w:name w:val="62914DD3930C428FA1C58A09AA6162963"/>
    <w:rsid w:val="00BB1FF9"/>
    <w:pPr>
      <w:jc w:val="both"/>
    </w:pPr>
    <w:rPr>
      <w:lang w:eastAsia="ja-JP"/>
    </w:rPr>
  </w:style>
  <w:style w:type="paragraph" w:customStyle="1" w:styleId="D209DF19F0264C2BAA8F7028AEF98F153">
    <w:name w:val="D209DF19F0264C2BAA8F7028AEF98F153"/>
    <w:rsid w:val="00BB1FF9"/>
    <w:pPr>
      <w:jc w:val="both"/>
    </w:pPr>
    <w:rPr>
      <w:lang w:eastAsia="ja-JP"/>
    </w:rPr>
  </w:style>
  <w:style w:type="paragraph" w:customStyle="1" w:styleId="724935B6B19B425AAA0BBA5338592F8C3">
    <w:name w:val="724935B6B19B425AAA0BBA5338592F8C3"/>
    <w:rsid w:val="00BB1FF9"/>
    <w:pPr>
      <w:jc w:val="both"/>
    </w:pPr>
    <w:rPr>
      <w:lang w:eastAsia="ja-JP"/>
    </w:rPr>
  </w:style>
  <w:style w:type="paragraph" w:customStyle="1" w:styleId="852AE59B430A4AB9855DDD614D0E69013">
    <w:name w:val="852AE59B430A4AB9855DDD614D0E69013"/>
    <w:rsid w:val="00BB1FF9"/>
    <w:pPr>
      <w:jc w:val="both"/>
    </w:pPr>
    <w:rPr>
      <w:lang w:eastAsia="ja-JP"/>
    </w:rPr>
  </w:style>
  <w:style w:type="paragraph" w:customStyle="1" w:styleId="6FAE7C441AAB41979858B854D45F1BBC3">
    <w:name w:val="6FAE7C441AAB41979858B854D45F1BBC3"/>
    <w:rsid w:val="00BB1FF9"/>
    <w:pPr>
      <w:jc w:val="both"/>
    </w:pPr>
    <w:rPr>
      <w:lang w:eastAsia="ja-JP"/>
    </w:rPr>
  </w:style>
  <w:style w:type="paragraph" w:customStyle="1" w:styleId="B295EFB73B2548B09DF645F729669E6A3">
    <w:name w:val="B295EFB73B2548B09DF645F729669E6A3"/>
    <w:rsid w:val="00BB1FF9"/>
    <w:pPr>
      <w:jc w:val="both"/>
    </w:pPr>
    <w:rPr>
      <w:lang w:eastAsia="ja-JP"/>
    </w:rPr>
  </w:style>
  <w:style w:type="paragraph" w:customStyle="1" w:styleId="0DD3F3B36B4D4D12BC85AF9E4248044C3">
    <w:name w:val="0DD3F3B36B4D4D12BC85AF9E4248044C3"/>
    <w:rsid w:val="00BB1FF9"/>
    <w:pPr>
      <w:jc w:val="both"/>
    </w:pPr>
    <w:rPr>
      <w:lang w:eastAsia="ja-JP"/>
    </w:rPr>
  </w:style>
  <w:style w:type="paragraph" w:customStyle="1" w:styleId="716BDD9D58D74873BF8AC5BAA9B6900A3">
    <w:name w:val="716BDD9D58D74873BF8AC5BAA9B6900A3"/>
    <w:rsid w:val="00BB1FF9"/>
    <w:pPr>
      <w:jc w:val="both"/>
    </w:pPr>
    <w:rPr>
      <w:lang w:eastAsia="ja-JP"/>
    </w:rPr>
  </w:style>
  <w:style w:type="paragraph" w:customStyle="1" w:styleId="A4D7D7EDC2ED4EA0B45DF15C2336F2923">
    <w:name w:val="A4D7D7EDC2ED4EA0B45DF15C2336F2923"/>
    <w:rsid w:val="00BB1FF9"/>
    <w:pPr>
      <w:jc w:val="both"/>
    </w:pPr>
    <w:rPr>
      <w:lang w:eastAsia="ja-JP"/>
    </w:rPr>
  </w:style>
  <w:style w:type="paragraph" w:customStyle="1" w:styleId="6E1C65CB2B3040A9A82E5B5373A34D143">
    <w:name w:val="6E1C65CB2B3040A9A82E5B5373A34D143"/>
    <w:rsid w:val="00BB1FF9"/>
    <w:pPr>
      <w:jc w:val="both"/>
    </w:pPr>
    <w:rPr>
      <w:lang w:eastAsia="ja-JP"/>
    </w:rPr>
  </w:style>
  <w:style w:type="paragraph" w:customStyle="1" w:styleId="195D33B0A5FE4CA58A6A1BCE8808D85B3">
    <w:name w:val="195D33B0A5FE4CA58A6A1BCE8808D85B3"/>
    <w:rsid w:val="00BB1FF9"/>
    <w:pPr>
      <w:jc w:val="both"/>
    </w:pPr>
    <w:rPr>
      <w:lang w:eastAsia="ja-JP"/>
    </w:rPr>
  </w:style>
  <w:style w:type="paragraph" w:customStyle="1" w:styleId="3E5C62D848E64D6D9B7E67E459327BBF3">
    <w:name w:val="3E5C62D848E64D6D9B7E67E459327BBF3"/>
    <w:rsid w:val="00BB1FF9"/>
    <w:pPr>
      <w:jc w:val="both"/>
    </w:pPr>
    <w:rPr>
      <w:lang w:eastAsia="ja-JP"/>
    </w:rPr>
  </w:style>
  <w:style w:type="paragraph" w:customStyle="1" w:styleId="F24EC372248742DDA2808CD8A76F9BDB3">
    <w:name w:val="F24EC372248742DDA2808CD8A76F9BDB3"/>
    <w:rsid w:val="00BB1FF9"/>
    <w:pPr>
      <w:jc w:val="both"/>
    </w:pPr>
    <w:rPr>
      <w:lang w:eastAsia="ja-JP"/>
    </w:rPr>
  </w:style>
  <w:style w:type="paragraph" w:customStyle="1" w:styleId="193398AD3B6542ABBE74D30CC3CA9A243">
    <w:name w:val="193398AD3B6542ABBE74D30CC3CA9A243"/>
    <w:rsid w:val="00BB1FF9"/>
    <w:pPr>
      <w:jc w:val="both"/>
    </w:pPr>
    <w:rPr>
      <w:lang w:eastAsia="ja-JP"/>
    </w:rPr>
  </w:style>
  <w:style w:type="paragraph" w:customStyle="1" w:styleId="875C6F945C19471DB6BD849B41548BCB3">
    <w:name w:val="875C6F945C19471DB6BD849B41548BCB3"/>
    <w:rsid w:val="00BB1FF9"/>
    <w:pPr>
      <w:jc w:val="both"/>
    </w:pPr>
    <w:rPr>
      <w:lang w:eastAsia="ja-JP"/>
    </w:rPr>
  </w:style>
  <w:style w:type="paragraph" w:customStyle="1" w:styleId="962C184DE478491A8EB0369FE56AB6493">
    <w:name w:val="962C184DE478491A8EB0369FE56AB6493"/>
    <w:rsid w:val="00BB1FF9"/>
    <w:pPr>
      <w:jc w:val="both"/>
    </w:pPr>
    <w:rPr>
      <w:lang w:eastAsia="ja-JP"/>
    </w:rPr>
  </w:style>
  <w:style w:type="paragraph" w:customStyle="1" w:styleId="A4F9C24A75F94538BF725B623DA064663">
    <w:name w:val="A4F9C24A75F94538BF725B623DA064663"/>
    <w:rsid w:val="00BB1FF9"/>
    <w:pPr>
      <w:jc w:val="both"/>
    </w:pPr>
    <w:rPr>
      <w:lang w:eastAsia="ja-JP"/>
    </w:rPr>
  </w:style>
  <w:style w:type="paragraph" w:customStyle="1" w:styleId="FB7DCB08418549A09997CAF01681AE913">
    <w:name w:val="FB7DCB08418549A09997CAF01681AE913"/>
    <w:rsid w:val="00BB1FF9"/>
    <w:pPr>
      <w:jc w:val="both"/>
    </w:pPr>
    <w:rPr>
      <w:lang w:eastAsia="ja-JP"/>
    </w:rPr>
  </w:style>
  <w:style w:type="paragraph" w:customStyle="1" w:styleId="5659B427BD2A42B8AF12CA8EEF18B21B3">
    <w:name w:val="5659B427BD2A42B8AF12CA8EEF18B21B3"/>
    <w:rsid w:val="00BB1FF9"/>
    <w:pPr>
      <w:jc w:val="both"/>
    </w:pPr>
    <w:rPr>
      <w:lang w:eastAsia="ja-JP"/>
    </w:rPr>
  </w:style>
  <w:style w:type="paragraph" w:customStyle="1" w:styleId="F32202058ACF47A9957D2CAC3934D62C3">
    <w:name w:val="F32202058ACF47A9957D2CAC3934D62C3"/>
    <w:rsid w:val="00BB1FF9"/>
    <w:pPr>
      <w:jc w:val="both"/>
    </w:pPr>
    <w:rPr>
      <w:lang w:eastAsia="ja-JP"/>
    </w:rPr>
  </w:style>
  <w:style w:type="paragraph" w:customStyle="1" w:styleId="88B6DCED0AAD43BF84730AF467A018533">
    <w:name w:val="88B6DCED0AAD43BF84730AF467A018533"/>
    <w:rsid w:val="00BB1FF9"/>
    <w:pPr>
      <w:jc w:val="both"/>
    </w:pPr>
    <w:rPr>
      <w:lang w:eastAsia="ja-JP"/>
    </w:rPr>
  </w:style>
  <w:style w:type="paragraph" w:customStyle="1" w:styleId="E0C4E3DDAFDF4C11A2A92C9C1299AB3B3">
    <w:name w:val="E0C4E3DDAFDF4C11A2A92C9C1299AB3B3"/>
    <w:rsid w:val="00BB1FF9"/>
    <w:pPr>
      <w:jc w:val="both"/>
    </w:pPr>
    <w:rPr>
      <w:lang w:eastAsia="ja-JP"/>
    </w:rPr>
  </w:style>
  <w:style w:type="paragraph" w:customStyle="1" w:styleId="EBAEFE18C76448B9AE950E7FEB24BC273">
    <w:name w:val="EBAEFE18C76448B9AE950E7FEB24BC273"/>
    <w:rsid w:val="00BB1FF9"/>
    <w:pPr>
      <w:jc w:val="both"/>
    </w:pPr>
    <w:rPr>
      <w:lang w:eastAsia="ja-JP"/>
    </w:rPr>
  </w:style>
  <w:style w:type="paragraph" w:customStyle="1" w:styleId="E52FE34E56284F438F1A2F57DC9B76F03">
    <w:name w:val="E52FE34E56284F438F1A2F57DC9B76F03"/>
    <w:rsid w:val="00BB1FF9"/>
    <w:pPr>
      <w:jc w:val="both"/>
    </w:pPr>
    <w:rPr>
      <w:lang w:eastAsia="ja-JP"/>
    </w:rPr>
  </w:style>
  <w:style w:type="paragraph" w:customStyle="1" w:styleId="56AD57432A8B4D5A98113197F1B7E4493">
    <w:name w:val="56AD57432A8B4D5A98113197F1B7E4493"/>
    <w:rsid w:val="00BB1FF9"/>
    <w:pPr>
      <w:jc w:val="both"/>
    </w:pPr>
    <w:rPr>
      <w:lang w:eastAsia="ja-JP"/>
    </w:rPr>
  </w:style>
  <w:style w:type="paragraph" w:customStyle="1" w:styleId="9E0F020AB4DE4023AE28853D0867A87C3">
    <w:name w:val="9E0F020AB4DE4023AE28853D0867A87C3"/>
    <w:rsid w:val="00BB1FF9"/>
    <w:pPr>
      <w:jc w:val="both"/>
    </w:pPr>
    <w:rPr>
      <w:lang w:eastAsia="ja-JP"/>
    </w:rPr>
  </w:style>
  <w:style w:type="paragraph" w:customStyle="1" w:styleId="5DBCBDE501CD4964BFA44D68EB31B90D3">
    <w:name w:val="5DBCBDE501CD4964BFA44D68EB31B90D3"/>
    <w:rsid w:val="00BB1FF9"/>
    <w:pPr>
      <w:jc w:val="both"/>
    </w:pPr>
    <w:rPr>
      <w:lang w:eastAsia="ja-JP"/>
    </w:rPr>
  </w:style>
  <w:style w:type="paragraph" w:customStyle="1" w:styleId="534C2A1267D44EC98CFD81BB0008F0D73">
    <w:name w:val="534C2A1267D44EC98CFD81BB0008F0D73"/>
    <w:rsid w:val="00BB1FF9"/>
    <w:pPr>
      <w:jc w:val="both"/>
    </w:pPr>
    <w:rPr>
      <w:lang w:eastAsia="ja-JP"/>
    </w:rPr>
  </w:style>
  <w:style w:type="paragraph" w:customStyle="1" w:styleId="E0443D29454842439D5383189CA2FE9711">
    <w:name w:val="E0443D29454842439D5383189CA2FE9711"/>
    <w:rsid w:val="00BB1FF9"/>
    <w:pPr>
      <w:spacing w:after="0" w:line="240" w:lineRule="auto"/>
      <w:jc w:val="both"/>
    </w:pPr>
    <w:rPr>
      <w:lang w:eastAsia="ko-KR"/>
    </w:rPr>
  </w:style>
  <w:style w:type="paragraph" w:customStyle="1" w:styleId="4B863003FF16411BBDF340E6381AFDE4">
    <w:name w:val="4B863003FF16411BBDF340E6381AFDE4"/>
    <w:rsid w:val="00BB1FF9"/>
  </w:style>
  <w:style w:type="paragraph" w:customStyle="1" w:styleId="AA0BE8B2E175418B9FDDE62676C0A202">
    <w:name w:val="AA0BE8B2E175418B9FDDE62676C0A202"/>
    <w:rsid w:val="00BB1FF9"/>
  </w:style>
  <w:style w:type="paragraph" w:customStyle="1" w:styleId="20746B686C91492C9492CE798293177F">
    <w:name w:val="20746B686C91492C9492CE798293177F"/>
    <w:rsid w:val="00BB1FF9"/>
  </w:style>
  <w:style w:type="paragraph" w:customStyle="1" w:styleId="0FFA29C06D724090B2DE6EC6E0C35FF4">
    <w:name w:val="0FFA29C06D724090B2DE6EC6E0C35FF4"/>
    <w:rsid w:val="00BB1FF9"/>
  </w:style>
  <w:style w:type="paragraph" w:customStyle="1" w:styleId="DB10E2ED60F24C0A8E7CEF2D33B3704B">
    <w:name w:val="DB10E2ED60F24C0A8E7CEF2D33B3704B"/>
    <w:rsid w:val="00BB1FF9"/>
  </w:style>
  <w:style w:type="paragraph" w:customStyle="1" w:styleId="C46CAB0554EA4F2FA9A33C8F10DCB784">
    <w:name w:val="C46CAB0554EA4F2FA9A33C8F10DCB784"/>
    <w:rsid w:val="00BB1FF9"/>
  </w:style>
  <w:style w:type="paragraph" w:customStyle="1" w:styleId="354B957118D04D9984C194175AD46851">
    <w:name w:val="354B957118D04D9984C194175AD46851"/>
    <w:rsid w:val="00BB1FF9"/>
  </w:style>
  <w:style w:type="paragraph" w:customStyle="1" w:styleId="D04E527E3BD94D619E239E44A9508497">
    <w:name w:val="D04E527E3BD94D619E239E44A9508497"/>
    <w:rsid w:val="00BB1FF9"/>
  </w:style>
  <w:style w:type="paragraph" w:customStyle="1" w:styleId="6406912B698040F98A5CCC499CA33C75">
    <w:name w:val="6406912B698040F98A5CCC499CA33C75"/>
    <w:rsid w:val="00BB1FF9"/>
  </w:style>
  <w:style w:type="paragraph" w:customStyle="1" w:styleId="5F736DADB59A43FCA488167B3F3CB9DE">
    <w:name w:val="5F736DADB59A43FCA488167B3F3CB9DE"/>
    <w:rsid w:val="00BB1FF9"/>
  </w:style>
  <w:style w:type="paragraph" w:customStyle="1" w:styleId="88253C0EBCD944389AF357FB7187512A">
    <w:name w:val="88253C0EBCD944389AF357FB7187512A"/>
    <w:rsid w:val="00BB1FF9"/>
  </w:style>
  <w:style w:type="paragraph" w:customStyle="1" w:styleId="05139809F0054628ADA44AA568829A88">
    <w:name w:val="05139809F0054628ADA44AA568829A88"/>
    <w:rsid w:val="00BB1FF9"/>
  </w:style>
  <w:style w:type="paragraph" w:customStyle="1" w:styleId="FE21CDC329E84176A62FA5EE6078DD36">
    <w:name w:val="FE21CDC329E84176A62FA5EE6078DD36"/>
    <w:rsid w:val="00BB1FF9"/>
  </w:style>
  <w:style w:type="paragraph" w:customStyle="1" w:styleId="C7517FEFF5FC449EADBF1ABF2648A2AB">
    <w:name w:val="C7517FEFF5FC449EADBF1ABF2648A2AB"/>
    <w:rsid w:val="00BB1FF9"/>
  </w:style>
  <w:style w:type="paragraph" w:customStyle="1" w:styleId="16BFBE735A5942E9AD7B442FDD7058A5">
    <w:name w:val="16BFBE735A5942E9AD7B442FDD7058A5"/>
    <w:rsid w:val="00BB1FF9"/>
  </w:style>
  <w:style w:type="paragraph" w:customStyle="1" w:styleId="AA9B8A43D51D4B879331753A8F937082">
    <w:name w:val="AA9B8A43D51D4B879331753A8F937082"/>
    <w:rsid w:val="00BB1FF9"/>
  </w:style>
  <w:style w:type="paragraph" w:customStyle="1" w:styleId="F83A9970A7D1438B975FCD4A970CA43A">
    <w:name w:val="F83A9970A7D1438B975FCD4A970CA43A"/>
    <w:rsid w:val="00BB1FF9"/>
  </w:style>
  <w:style w:type="paragraph" w:customStyle="1" w:styleId="E0DE1B4C25B5405486FFC7836BC428BD">
    <w:name w:val="E0DE1B4C25B5405486FFC7836BC428BD"/>
    <w:rsid w:val="00BB1FF9"/>
  </w:style>
  <w:style w:type="paragraph" w:customStyle="1" w:styleId="0A8053AB700343888C7F2191B99C04B4">
    <w:name w:val="0A8053AB700343888C7F2191B99C04B4"/>
    <w:rsid w:val="00BB1FF9"/>
  </w:style>
  <w:style w:type="paragraph" w:customStyle="1" w:styleId="3A93E780E4F148A6AEED279B5CD32637">
    <w:name w:val="3A93E780E4F148A6AEED279B5CD32637"/>
    <w:rsid w:val="00BB1FF9"/>
  </w:style>
  <w:style w:type="paragraph" w:customStyle="1" w:styleId="450D0C58AA7440328C41A35AEB70BC85">
    <w:name w:val="450D0C58AA7440328C41A35AEB70BC85"/>
    <w:rsid w:val="00BB1FF9"/>
  </w:style>
  <w:style w:type="paragraph" w:customStyle="1" w:styleId="BDB6C30BAA164208AF09442FA12133EF">
    <w:name w:val="BDB6C30BAA164208AF09442FA12133EF"/>
    <w:rsid w:val="00BB1FF9"/>
  </w:style>
  <w:style w:type="paragraph" w:customStyle="1" w:styleId="AB7EC611E9294503BB5E3790982187DC">
    <w:name w:val="AB7EC611E9294503BB5E3790982187DC"/>
    <w:rsid w:val="00BB1FF9"/>
  </w:style>
  <w:style w:type="paragraph" w:customStyle="1" w:styleId="11D1018825E64B64A272FA98BF894C44">
    <w:name w:val="11D1018825E64B64A272FA98BF894C44"/>
    <w:rsid w:val="00BB1FF9"/>
  </w:style>
  <w:style w:type="paragraph" w:customStyle="1" w:styleId="712DCDF3F26E400BB8DF9C3F8BEFF061">
    <w:name w:val="712DCDF3F26E400BB8DF9C3F8BEFF061"/>
    <w:rsid w:val="00BB1FF9"/>
  </w:style>
  <w:style w:type="paragraph" w:customStyle="1" w:styleId="E5961B8AED96427E9E6EB77557898BBC">
    <w:name w:val="E5961B8AED96427E9E6EB77557898BBC"/>
    <w:rsid w:val="00BB1FF9"/>
  </w:style>
  <w:style w:type="paragraph" w:customStyle="1" w:styleId="AFE3B719019C4B90B6C01C6406D8B738">
    <w:name w:val="AFE3B719019C4B90B6C01C6406D8B738"/>
    <w:rsid w:val="00BB1FF9"/>
  </w:style>
  <w:style w:type="paragraph" w:customStyle="1" w:styleId="E5332BD557EE42C8BD5368FF73E4D7B2">
    <w:name w:val="E5332BD557EE42C8BD5368FF73E4D7B2"/>
    <w:rsid w:val="00BB1FF9"/>
  </w:style>
  <w:style w:type="paragraph" w:customStyle="1" w:styleId="8B71B44B8FD645089D668BC556594020">
    <w:name w:val="8B71B44B8FD645089D668BC556594020"/>
    <w:rsid w:val="00BB1FF9"/>
  </w:style>
  <w:style w:type="paragraph" w:customStyle="1" w:styleId="8BC56DB6D6A7410EAC29F37BFDD6C11C">
    <w:name w:val="8BC56DB6D6A7410EAC29F37BFDD6C11C"/>
    <w:rsid w:val="00BB1FF9"/>
  </w:style>
  <w:style w:type="paragraph" w:customStyle="1" w:styleId="856E7CD676A44297BC94894228EE8C47">
    <w:name w:val="856E7CD676A44297BC94894228EE8C47"/>
    <w:rsid w:val="00BB1FF9"/>
  </w:style>
  <w:style w:type="paragraph" w:customStyle="1" w:styleId="CD3E03EF06AE41BD9EA0095A0F2D987B">
    <w:name w:val="CD3E03EF06AE41BD9EA0095A0F2D987B"/>
    <w:rsid w:val="00BB1FF9"/>
  </w:style>
  <w:style w:type="paragraph" w:customStyle="1" w:styleId="58A950A26CD342359F723EEAA875F368">
    <w:name w:val="58A950A26CD342359F723EEAA875F368"/>
    <w:rsid w:val="00BB1FF9"/>
  </w:style>
  <w:style w:type="paragraph" w:customStyle="1" w:styleId="727A3042913D4BDBA9ABD4B911A54DE2">
    <w:name w:val="727A3042913D4BDBA9ABD4B911A54DE2"/>
    <w:rsid w:val="00BB1FF9"/>
  </w:style>
  <w:style w:type="paragraph" w:customStyle="1" w:styleId="51E3B2E13EF34190BD919B0E950004E8">
    <w:name w:val="51E3B2E13EF34190BD919B0E950004E8"/>
    <w:rsid w:val="00BB1FF9"/>
  </w:style>
  <w:style w:type="paragraph" w:customStyle="1" w:styleId="18FF9E36FE224217AE7C8E3644315C8D">
    <w:name w:val="18FF9E36FE224217AE7C8E3644315C8D"/>
    <w:rsid w:val="00BB1FF9"/>
  </w:style>
  <w:style w:type="paragraph" w:customStyle="1" w:styleId="89D661BBFAE54E5F8D52812285C610CC">
    <w:name w:val="89D661BBFAE54E5F8D52812285C610CC"/>
    <w:rsid w:val="00BB1FF9"/>
  </w:style>
  <w:style w:type="paragraph" w:customStyle="1" w:styleId="39BAF7253E814D3494CB04391A328C11">
    <w:name w:val="39BAF7253E814D3494CB04391A328C11"/>
    <w:rsid w:val="00BB1FF9"/>
  </w:style>
  <w:style w:type="paragraph" w:customStyle="1" w:styleId="DB95D4F47C6C46CBA130252DF62350B2">
    <w:name w:val="DB95D4F47C6C46CBA130252DF62350B2"/>
    <w:rsid w:val="00BB1FF9"/>
  </w:style>
  <w:style w:type="paragraph" w:customStyle="1" w:styleId="2002E7F3F2BE4E07A8CE63A82C0221BA">
    <w:name w:val="2002E7F3F2BE4E07A8CE63A82C0221BA"/>
    <w:rsid w:val="00BB1FF9"/>
  </w:style>
  <w:style w:type="paragraph" w:customStyle="1" w:styleId="3DE2A7006E184A0A8154CAAD4E51DC2F">
    <w:name w:val="3DE2A7006E184A0A8154CAAD4E51DC2F"/>
    <w:rsid w:val="00BB1FF9"/>
  </w:style>
  <w:style w:type="paragraph" w:customStyle="1" w:styleId="117AEDE61D4B44529D32B84EF03629CA">
    <w:name w:val="117AEDE61D4B44529D32B84EF03629CA"/>
    <w:rsid w:val="00BB1FF9"/>
  </w:style>
  <w:style w:type="paragraph" w:customStyle="1" w:styleId="8D9AFD6E527748718B502D7570349073">
    <w:name w:val="8D9AFD6E527748718B502D7570349073"/>
    <w:rsid w:val="00BB1FF9"/>
  </w:style>
  <w:style w:type="paragraph" w:customStyle="1" w:styleId="658FDB17EAEA4147818D30A89156CEB5">
    <w:name w:val="658FDB17EAEA4147818D30A89156CEB5"/>
    <w:rsid w:val="00BB1FF9"/>
  </w:style>
  <w:style w:type="paragraph" w:customStyle="1" w:styleId="690766FB1FB149B29772ABAC1D8DD79A">
    <w:name w:val="690766FB1FB149B29772ABAC1D8DD79A"/>
    <w:rsid w:val="00BB1FF9"/>
  </w:style>
  <w:style w:type="paragraph" w:customStyle="1" w:styleId="1E9C6A78EDD445D69C86A1F697A6311C">
    <w:name w:val="1E9C6A78EDD445D69C86A1F697A6311C"/>
    <w:rsid w:val="00BB1FF9"/>
  </w:style>
  <w:style w:type="paragraph" w:customStyle="1" w:styleId="CE9DD87684C640D6809C1C2712344536">
    <w:name w:val="CE9DD87684C640D6809C1C2712344536"/>
    <w:rsid w:val="00BB1FF9"/>
  </w:style>
  <w:style w:type="paragraph" w:customStyle="1" w:styleId="6995805B02BA44E0A665C72235367AED">
    <w:name w:val="6995805B02BA44E0A665C72235367AED"/>
    <w:rsid w:val="00BB1FF9"/>
  </w:style>
  <w:style w:type="paragraph" w:customStyle="1" w:styleId="827CBFD300CA40CE8FCD69961FA794C5">
    <w:name w:val="827CBFD300CA40CE8FCD69961FA794C5"/>
    <w:rsid w:val="00BB1FF9"/>
  </w:style>
  <w:style w:type="paragraph" w:customStyle="1" w:styleId="2B15F4BF71714C5F9753C621ACD12414">
    <w:name w:val="2B15F4BF71714C5F9753C621ACD12414"/>
    <w:rsid w:val="00BB1FF9"/>
  </w:style>
  <w:style w:type="paragraph" w:customStyle="1" w:styleId="896BF6155D5147278B274EBA5E7A0328">
    <w:name w:val="896BF6155D5147278B274EBA5E7A0328"/>
    <w:rsid w:val="00BB1FF9"/>
  </w:style>
  <w:style w:type="paragraph" w:customStyle="1" w:styleId="118856BB05254CAE949A808030C05C29">
    <w:name w:val="118856BB05254CAE949A808030C05C29"/>
    <w:rsid w:val="00BB1FF9"/>
  </w:style>
  <w:style w:type="paragraph" w:customStyle="1" w:styleId="8D6054DB6FBD48409F5B932220F08B72">
    <w:name w:val="8D6054DB6FBD48409F5B932220F08B72"/>
    <w:rsid w:val="00BB1FF9"/>
  </w:style>
  <w:style w:type="paragraph" w:customStyle="1" w:styleId="30E707C61D7A45E8B2E09200895ED627">
    <w:name w:val="30E707C61D7A45E8B2E09200895ED627"/>
    <w:rsid w:val="00BB1FF9"/>
  </w:style>
  <w:style w:type="paragraph" w:customStyle="1" w:styleId="B7E6A222ABA44AECAA756A893163746D">
    <w:name w:val="B7E6A222ABA44AECAA756A893163746D"/>
    <w:rsid w:val="00BB1FF9"/>
  </w:style>
  <w:style w:type="paragraph" w:customStyle="1" w:styleId="EDAB96026FFD4B198010F0488C7BFC1F">
    <w:name w:val="EDAB96026FFD4B198010F0488C7BFC1F"/>
    <w:rsid w:val="00BB1FF9"/>
  </w:style>
  <w:style w:type="paragraph" w:customStyle="1" w:styleId="37A85A8A53094DC08BB4F8668AFC24F0">
    <w:name w:val="37A85A8A53094DC08BB4F8668AFC24F0"/>
    <w:rsid w:val="00BB1FF9"/>
  </w:style>
  <w:style w:type="paragraph" w:customStyle="1" w:styleId="1FBC84A6244C40C3B8F22597C229DB24">
    <w:name w:val="1FBC84A6244C40C3B8F22597C229DB24"/>
    <w:rsid w:val="00BB1FF9"/>
  </w:style>
  <w:style w:type="paragraph" w:customStyle="1" w:styleId="A520445B27544DE98E4AA474A44BBB25">
    <w:name w:val="A520445B27544DE98E4AA474A44BBB25"/>
    <w:rsid w:val="00BB1FF9"/>
  </w:style>
  <w:style w:type="paragraph" w:customStyle="1" w:styleId="E15C214EE769417CB4E620CF1A6F8442">
    <w:name w:val="E15C214EE769417CB4E620CF1A6F8442"/>
    <w:rsid w:val="00BB1FF9"/>
  </w:style>
  <w:style w:type="paragraph" w:customStyle="1" w:styleId="F145EAD4B6544370A2AB1C904DB446F2">
    <w:name w:val="F145EAD4B6544370A2AB1C904DB446F2"/>
    <w:rsid w:val="00BB1FF9"/>
  </w:style>
  <w:style w:type="paragraph" w:customStyle="1" w:styleId="3FE042BE6E9A4DACB2EDB3A6A25A52E4">
    <w:name w:val="3FE042BE6E9A4DACB2EDB3A6A25A52E4"/>
    <w:rsid w:val="00BB1FF9"/>
  </w:style>
  <w:style w:type="paragraph" w:customStyle="1" w:styleId="C8A44B8B7BB64511806721617311068D">
    <w:name w:val="C8A44B8B7BB64511806721617311068D"/>
    <w:rsid w:val="00BB1FF9"/>
  </w:style>
  <w:style w:type="paragraph" w:customStyle="1" w:styleId="77EA317E879E4C6986B6CF2537687304">
    <w:name w:val="77EA317E879E4C6986B6CF2537687304"/>
    <w:rsid w:val="00BB1FF9"/>
  </w:style>
  <w:style w:type="paragraph" w:customStyle="1" w:styleId="258B21E9BE2944C88BED0981B6B0D07F">
    <w:name w:val="258B21E9BE2944C88BED0981B6B0D07F"/>
    <w:rsid w:val="00BB1FF9"/>
  </w:style>
  <w:style w:type="paragraph" w:customStyle="1" w:styleId="287D64B277E1464C9ED7992AA93FD353">
    <w:name w:val="287D64B277E1464C9ED7992AA93FD353"/>
    <w:rsid w:val="00BB1FF9"/>
  </w:style>
  <w:style w:type="paragraph" w:customStyle="1" w:styleId="51F31C54E76049D786C161CC6A3C41E1">
    <w:name w:val="51F31C54E76049D786C161CC6A3C41E1"/>
    <w:rsid w:val="00BB1FF9"/>
  </w:style>
  <w:style w:type="paragraph" w:customStyle="1" w:styleId="E81BF6C0C868490AB06733BEFF0832B3">
    <w:name w:val="E81BF6C0C868490AB06733BEFF0832B3"/>
    <w:rsid w:val="00BB1FF9"/>
  </w:style>
  <w:style w:type="paragraph" w:customStyle="1" w:styleId="56B6C25A83844E56AD6D8D7C50C23E8C">
    <w:name w:val="56B6C25A83844E56AD6D8D7C50C23E8C"/>
    <w:rsid w:val="00BB1FF9"/>
  </w:style>
  <w:style w:type="paragraph" w:customStyle="1" w:styleId="51147F47E1D14A05ABFB972522BD4735">
    <w:name w:val="51147F47E1D14A05ABFB972522BD4735"/>
    <w:rsid w:val="00BB1FF9"/>
  </w:style>
  <w:style w:type="paragraph" w:customStyle="1" w:styleId="D3C0413D019845F48552493C89E84DE3">
    <w:name w:val="D3C0413D019845F48552493C89E84DE3"/>
    <w:rsid w:val="00BB1FF9"/>
  </w:style>
  <w:style w:type="paragraph" w:customStyle="1" w:styleId="0F879F0C70074A7F8EAE33B37287A03B">
    <w:name w:val="0F879F0C70074A7F8EAE33B37287A03B"/>
    <w:rsid w:val="00BB1FF9"/>
  </w:style>
  <w:style w:type="paragraph" w:customStyle="1" w:styleId="4B82E19513424CD892B5D28289159077">
    <w:name w:val="4B82E19513424CD892B5D28289159077"/>
    <w:rsid w:val="00BB1FF9"/>
  </w:style>
  <w:style w:type="paragraph" w:customStyle="1" w:styleId="2883721ED605481D99B0A88C3C5ED82B">
    <w:name w:val="2883721ED605481D99B0A88C3C5ED82B"/>
    <w:rsid w:val="00BB1FF9"/>
  </w:style>
  <w:style w:type="paragraph" w:customStyle="1" w:styleId="CC2240D565664F369F3B15C203100F4F">
    <w:name w:val="CC2240D565664F369F3B15C203100F4F"/>
    <w:rsid w:val="00BB1FF9"/>
  </w:style>
  <w:style w:type="paragraph" w:customStyle="1" w:styleId="6D361FEF30CB4B2E9B9E12BE15155AD1">
    <w:name w:val="6D361FEF30CB4B2E9B9E12BE15155AD1"/>
    <w:rsid w:val="00BB1FF9"/>
  </w:style>
  <w:style w:type="paragraph" w:customStyle="1" w:styleId="2CDDCF9322844BC5AAEFE5989883A16A">
    <w:name w:val="2CDDCF9322844BC5AAEFE5989883A16A"/>
    <w:rsid w:val="00BB1FF9"/>
  </w:style>
  <w:style w:type="paragraph" w:customStyle="1" w:styleId="03BDC422848C473EABF3A77613B384DD">
    <w:name w:val="03BDC422848C473EABF3A77613B384DD"/>
    <w:rsid w:val="00BB1FF9"/>
  </w:style>
  <w:style w:type="paragraph" w:customStyle="1" w:styleId="1B73118EBFA345B88C97428E895DAA0D">
    <w:name w:val="1B73118EBFA345B88C97428E895DAA0D"/>
    <w:rsid w:val="00BB1FF9"/>
  </w:style>
  <w:style w:type="paragraph" w:customStyle="1" w:styleId="F06DA8AEFAE94EF4ACB9E3F290560881">
    <w:name w:val="F06DA8AEFAE94EF4ACB9E3F290560881"/>
    <w:rsid w:val="00BB1FF9"/>
  </w:style>
  <w:style w:type="paragraph" w:customStyle="1" w:styleId="102320E58ED54FE0AB7F728AC1DF740F">
    <w:name w:val="102320E58ED54FE0AB7F728AC1DF740F"/>
    <w:rsid w:val="00BB1FF9"/>
  </w:style>
  <w:style w:type="paragraph" w:customStyle="1" w:styleId="23FD326DFBF14B1B978FB9DFCED3E636">
    <w:name w:val="23FD326DFBF14B1B978FB9DFCED3E636"/>
    <w:rsid w:val="00BB1FF9"/>
  </w:style>
  <w:style w:type="paragraph" w:customStyle="1" w:styleId="5102597CFC0A4D709BA6855E085ABBFF">
    <w:name w:val="5102597CFC0A4D709BA6855E085ABBFF"/>
    <w:rsid w:val="00BB1FF9"/>
  </w:style>
  <w:style w:type="paragraph" w:customStyle="1" w:styleId="01C7C048EE43423A80F36707071206FF">
    <w:name w:val="01C7C048EE43423A80F36707071206FF"/>
    <w:rsid w:val="00BB1FF9"/>
  </w:style>
  <w:style w:type="paragraph" w:customStyle="1" w:styleId="A99DD9E8FB7949179D195254C2E97483">
    <w:name w:val="A99DD9E8FB7949179D195254C2E97483"/>
    <w:rsid w:val="00BB1FF9"/>
  </w:style>
  <w:style w:type="paragraph" w:customStyle="1" w:styleId="3100102D5EB74B74B50727FC5F7ADF70">
    <w:name w:val="3100102D5EB74B74B50727FC5F7ADF70"/>
    <w:rsid w:val="00BB1FF9"/>
  </w:style>
  <w:style w:type="paragraph" w:customStyle="1" w:styleId="B737AC31BF5B4FC4A0948F454B713450">
    <w:name w:val="B737AC31BF5B4FC4A0948F454B713450"/>
    <w:rsid w:val="00BB1FF9"/>
  </w:style>
  <w:style w:type="paragraph" w:customStyle="1" w:styleId="E86389EC91DC43A98E626E1B12AE6ACD">
    <w:name w:val="E86389EC91DC43A98E626E1B12AE6ACD"/>
    <w:rsid w:val="00BB1FF9"/>
  </w:style>
  <w:style w:type="paragraph" w:customStyle="1" w:styleId="8B93D6EF413E445E962D4FAE1B76677C">
    <w:name w:val="8B93D6EF413E445E962D4FAE1B76677C"/>
    <w:rsid w:val="00BB1FF9"/>
  </w:style>
  <w:style w:type="paragraph" w:customStyle="1" w:styleId="4BBE6051661A49FEAB96B3D6FCDD3E05">
    <w:name w:val="4BBE6051661A49FEAB96B3D6FCDD3E05"/>
    <w:rsid w:val="00BB1FF9"/>
  </w:style>
  <w:style w:type="paragraph" w:customStyle="1" w:styleId="A1348C8CA0F541B3B7F290FCAEEBDE9F">
    <w:name w:val="A1348C8CA0F541B3B7F290FCAEEBDE9F"/>
    <w:rsid w:val="00BB1FF9"/>
  </w:style>
  <w:style w:type="paragraph" w:customStyle="1" w:styleId="5CB88DD734D84C06A9E56647BA2375FC">
    <w:name w:val="5CB88DD734D84C06A9E56647BA2375FC"/>
    <w:rsid w:val="00BB1FF9"/>
  </w:style>
  <w:style w:type="paragraph" w:customStyle="1" w:styleId="675B9DA2AF8D4707963911F291A1E974">
    <w:name w:val="675B9DA2AF8D4707963911F291A1E974"/>
    <w:rsid w:val="00BB1FF9"/>
  </w:style>
  <w:style w:type="paragraph" w:customStyle="1" w:styleId="D84BCE1C18F9446DA4E36480083D0821">
    <w:name w:val="D84BCE1C18F9446DA4E36480083D0821"/>
    <w:rsid w:val="00BB1FF9"/>
  </w:style>
  <w:style w:type="paragraph" w:customStyle="1" w:styleId="25093C719B154BF7B0DB565304CCA792">
    <w:name w:val="25093C719B154BF7B0DB565304CCA792"/>
    <w:rsid w:val="00BB1FF9"/>
  </w:style>
  <w:style w:type="paragraph" w:customStyle="1" w:styleId="40939302F7DA4248A872BA348E24C1B1">
    <w:name w:val="40939302F7DA4248A872BA348E24C1B1"/>
    <w:rsid w:val="00BB1FF9"/>
  </w:style>
  <w:style w:type="paragraph" w:customStyle="1" w:styleId="B4D9D0A69E7D4DC39ECB6744C0065025">
    <w:name w:val="B4D9D0A69E7D4DC39ECB6744C0065025"/>
    <w:rsid w:val="00BB1FF9"/>
  </w:style>
  <w:style w:type="paragraph" w:customStyle="1" w:styleId="F7FC0C19664844C7A8B36968E96D83D2">
    <w:name w:val="F7FC0C19664844C7A8B36968E96D83D2"/>
    <w:rsid w:val="00BB1FF9"/>
  </w:style>
  <w:style w:type="paragraph" w:customStyle="1" w:styleId="DDD3FD04BB464BE7A2D496061D9971BE">
    <w:name w:val="DDD3FD04BB464BE7A2D496061D9971BE"/>
    <w:rsid w:val="00BB1FF9"/>
  </w:style>
  <w:style w:type="paragraph" w:customStyle="1" w:styleId="F52298E2994846A89685AF36380F12E6">
    <w:name w:val="F52298E2994846A89685AF36380F12E6"/>
    <w:rsid w:val="00BB1FF9"/>
  </w:style>
  <w:style w:type="paragraph" w:customStyle="1" w:styleId="28A64E2B2C2F43C1A69701A5A9167037">
    <w:name w:val="28A64E2B2C2F43C1A69701A5A9167037"/>
    <w:rsid w:val="00BB1FF9"/>
  </w:style>
  <w:style w:type="paragraph" w:customStyle="1" w:styleId="3C5D244581AA41AB8255F69DD1569577">
    <w:name w:val="3C5D244581AA41AB8255F69DD1569577"/>
    <w:rsid w:val="00BB1FF9"/>
  </w:style>
  <w:style w:type="paragraph" w:customStyle="1" w:styleId="F6205DA238D4407490C53B5F0C162546">
    <w:name w:val="F6205DA238D4407490C53B5F0C162546"/>
    <w:rsid w:val="00BB1FF9"/>
  </w:style>
  <w:style w:type="paragraph" w:customStyle="1" w:styleId="09A06282B176481F9D5F7B4015D94B94">
    <w:name w:val="09A06282B176481F9D5F7B4015D94B94"/>
    <w:rsid w:val="00BB1FF9"/>
  </w:style>
  <w:style w:type="paragraph" w:customStyle="1" w:styleId="0F195FC24905489DAD03A7072D45B609">
    <w:name w:val="0F195FC24905489DAD03A7072D45B609"/>
    <w:rsid w:val="00BB1FF9"/>
  </w:style>
  <w:style w:type="paragraph" w:customStyle="1" w:styleId="E3AF9215A80F451FA39A66822F0FD2E1">
    <w:name w:val="E3AF9215A80F451FA39A66822F0FD2E1"/>
    <w:rsid w:val="00BB1FF9"/>
  </w:style>
  <w:style w:type="paragraph" w:customStyle="1" w:styleId="4CAB9E5F98F042C9BD3A309C7A6CD6B7">
    <w:name w:val="4CAB9E5F98F042C9BD3A309C7A6CD6B7"/>
    <w:rsid w:val="00BB1FF9"/>
  </w:style>
  <w:style w:type="paragraph" w:customStyle="1" w:styleId="A829C30522FD49D88270D90CF0E9C003">
    <w:name w:val="A829C30522FD49D88270D90CF0E9C003"/>
    <w:rsid w:val="00BB1FF9"/>
  </w:style>
  <w:style w:type="paragraph" w:customStyle="1" w:styleId="EC65D993FAF8465BA1179CCBB7F73C57">
    <w:name w:val="EC65D993FAF8465BA1179CCBB7F73C57"/>
    <w:rsid w:val="00BB1FF9"/>
  </w:style>
  <w:style w:type="paragraph" w:customStyle="1" w:styleId="4EA1D06272144904B708DDCAE3A3DCF9">
    <w:name w:val="4EA1D06272144904B708DDCAE3A3DCF9"/>
    <w:rsid w:val="00BB1FF9"/>
  </w:style>
  <w:style w:type="paragraph" w:customStyle="1" w:styleId="436D0C7DB07A4037A2016E59F4A0052E">
    <w:name w:val="436D0C7DB07A4037A2016E59F4A0052E"/>
    <w:rsid w:val="00BB1FF9"/>
  </w:style>
  <w:style w:type="paragraph" w:customStyle="1" w:styleId="C65C28423DCA4D9487FC354FA2976E8E">
    <w:name w:val="C65C28423DCA4D9487FC354FA2976E8E"/>
    <w:rsid w:val="00BB1FF9"/>
  </w:style>
  <w:style w:type="paragraph" w:customStyle="1" w:styleId="1BD5E84FF57043BAA5E8D57C0104EA56">
    <w:name w:val="1BD5E84FF57043BAA5E8D57C0104EA56"/>
    <w:rsid w:val="00BB1FF9"/>
  </w:style>
  <w:style w:type="paragraph" w:customStyle="1" w:styleId="81D516244D684F08B6C8C3B17F4BE724">
    <w:name w:val="81D516244D684F08B6C8C3B17F4BE724"/>
    <w:rsid w:val="00BB1FF9"/>
  </w:style>
  <w:style w:type="paragraph" w:customStyle="1" w:styleId="43A178C3611346268C1B55700ED29163">
    <w:name w:val="43A178C3611346268C1B55700ED29163"/>
    <w:rsid w:val="00BB1FF9"/>
  </w:style>
  <w:style w:type="paragraph" w:customStyle="1" w:styleId="D7AA98189E7E4D04AD7D48A9470632CC">
    <w:name w:val="D7AA98189E7E4D04AD7D48A9470632CC"/>
    <w:rsid w:val="00BB1FF9"/>
  </w:style>
  <w:style w:type="paragraph" w:customStyle="1" w:styleId="E7503F6FEFF042D88CB5AF7EDE28CD71">
    <w:name w:val="E7503F6FEFF042D88CB5AF7EDE28CD71"/>
    <w:rsid w:val="00BB1FF9"/>
  </w:style>
  <w:style w:type="paragraph" w:customStyle="1" w:styleId="57CD45765CAE4C6A9CB04943CEF14A65">
    <w:name w:val="57CD45765CAE4C6A9CB04943CEF14A65"/>
    <w:rsid w:val="00BB1FF9"/>
  </w:style>
  <w:style w:type="paragraph" w:customStyle="1" w:styleId="FEB1D4F4397044DE908036A60B6D7379">
    <w:name w:val="FEB1D4F4397044DE908036A60B6D7379"/>
    <w:rsid w:val="00BB1FF9"/>
  </w:style>
  <w:style w:type="paragraph" w:customStyle="1" w:styleId="B312E48E24154944840EFD0A1D172BC7">
    <w:name w:val="B312E48E24154944840EFD0A1D172BC7"/>
    <w:rsid w:val="00BB1FF9"/>
  </w:style>
  <w:style w:type="paragraph" w:customStyle="1" w:styleId="CB9BF5F12A19491A88DA2D5B99486F94">
    <w:name w:val="CB9BF5F12A19491A88DA2D5B99486F94"/>
    <w:rsid w:val="00BB1FF9"/>
  </w:style>
  <w:style w:type="paragraph" w:customStyle="1" w:styleId="C5826B134F334EC8A2F91A580F64CAF8">
    <w:name w:val="C5826B134F334EC8A2F91A580F64CAF8"/>
    <w:rsid w:val="00BB1FF9"/>
  </w:style>
  <w:style w:type="paragraph" w:customStyle="1" w:styleId="56D0290869CF4FA28ED682A374057FCF">
    <w:name w:val="56D0290869CF4FA28ED682A374057FCF"/>
    <w:rsid w:val="00BB1FF9"/>
  </w:style>
  <w:style w:type="paragraph" w:customStyle="1" w:styleId="1DA569F545F14635A6E3C4185BEDEF56">
    <w:name w:val="1DA569F545F14635A6E3C4185BEDEF56"/>
    <w:rsid w:val="00BB1FF9"/>
  </w:style>
  <w:style w:type="paragraph" w:customStyle="1" w:styleId="F8B76504849D4E7388C5B0F9DE03EBAA">
    <w:name w:val="F8B76504849D4E7388C5B0F9DE03EBAA"/>
    <w:rsid w:val="00BB1FF9"/>
  </w:style>
  <w:style w:type="paragraph" w:customStyle="1" w:styleId="61ECE574DA3A4ED7B7BE7045F647E0B1">
    <w:name w:val="61ECE574DA3A4ED7B7BE7045F647E0B1"/>
    <w:rsid w:val="00BB1FF9"/>
  </w:style>
  <w:style w:type="paragraph" w:customStyle="1" w:styleId="4E2CA93EC6A0449597CAB0FE23B1B181">
    <w:name w:val="4E2CA93EC6A0449597CAB0FE23B1B181"/>
    <w:rsid w:val="00BB1FF9"/>
  </w:style>
  <w:style w:type="paragraph" w:customStyle="1" w:styleId="4603901EFCB840F7B8C517799C1DC3BE">
    <w:name w:val="4603901EFCB840F7B8C517799C1DC3BE"/>
    <w:rsid w:val="00BB1FF9"/>
  </w:style>
  <w:style w:type="paragraph" w:customStyle="1" w:styleId="B144EFDF01934FA88BBC0C8C3316E106">
    <w:name w:val="B144EFDF01934FA88BBC0C8C3316E106"/>
    <w:rsid w:val="00BB1FF9"/>
  </w:style>
  <w:style w:type="paragraph" w:customStyle="1" w:styleId="D28F9DB2F79748FD88D28FBE242D9CC7">
    <w:name w:val="D28F9DB2F79748FD88D28FBE242D9CC7"/>
    <w:rsid w:val="00BB1FF9"/>
  </w:style>
  <w:style w:type="paragraph" w:customStyle="1" w:styleId="386DDB5E529C456CA7FC795C8AF1B494">
    <w:name w:val="386DDB5E529C456CA7FC795C8AF1B494"/>
    <w:rsid w:val="00BB1FF9"/>
  </w:style>
  <w:style w:type="paragraph" w:customStyle="1" w:styleId="F9A0B97DE59F4A14B0009BC6358172BD">
    <w:name w:val="F9A0B97DE59F4A14B0009BC6358172BD"/>
    <w:rsid w:val="00BB1FF9"/>
  </w:style>
  <w:style w:type="paragraph" w:customStyle="1" w:styleId="38855633DB344F7691D17DBC5475B0DD">
    <w:name w:val="38855633DB344F7691D17DBC5475B0DD"/>
    <w:rsid w:val="00BB1FF9"/>
  </w:style>
  <w:style w:type="paragraph" w:customStyle="1" w:styleId="51DA201129B740B591E98530B95E4011">
    <w:name w:val="51DA201129B740B591E98530B95E4011"/>
    <w:rsid w:val="00BB1FF9"/>
  </w:style>
  <w:style w:type="paragraph" w:customStyle="1" w:styleId="4114815084B543FC8CE3022EA76D1069">
    <w:name w:val="4114815084B543FC8CE3022EA76D1069"/>
    <w:rsid w:val="00BB1FF9"/>
  </w:style>
  <w:style w:type="paragraph" w:customStyle="1" w:styleId="F87FAB8D41A8472086F8D69A77229B60">
    <w:name w:val="F87FAB8D41A8472086F8D69A77229B60"/>
    <w:rsid w:val="00BB1FF9"/>
  </w:style>
  <w:style w:type="paragraph" w:customStyle="1" w:styleId="63D1C357A9D147D38EEA57702A0E0CC3">
    <w:name w:val="63D1C357A9D147D38EEA57702A0E0CC3"/>
    <w:rsid w:val="00BB1FF9"/>
  </w:style>
  <w:style w:type="paragraph" w:customStyle="1" w:styleId="59861D0431344C68A2B079131C12FF02">
    <w:name w:val="59861D0431344C68A2B079131C12FF02"/>
    <w:rsid w:val="00BB1FF9"/>
  </w:style>
  <w:style w:type="paragraph" w:customStyle="1" w:styleId="CD9BADE57E6B4890849B2CBBDD2F4494">
    <w:name w:val="CD9BADE57E6B4890849B2CBBDD2F4494"/>
    <w:rsid w:val="00BB1FF9"/>
  </w:style>
  <w:style w:type="paragraph" w:customStyle="1" w:styleId="78CE396BCE9F493B827BB206AB587EA7">
    <w:name w:val="78CE396BCE9F493B827BB206AB587EA7"/>
    <w:rsid w:val="00BB1FF9"/>
  </w:style>
  <w:style w:type="paragraph" w:customStyle="1" w:styleId="B584646AB10B49CEB4FD7CDC40009B34">
    <w:name w:val="B584646AB10B49CEB4FD7CDC40009B34"/>
    <w:rsid w:val="00BB1FF9"/>
  </w:style>
  <w:style w:type="paragraph" w:customStyle="1" w:styleId="B6086FBA2753403BABD5A796500963B6">
    <w:name w:val="B6086FBA2753403BABD5A796500963B6"/>
    <w:rsid w:val="00BB1FF9"/>
  </w:style>
  <w:style w:type="paragraph" w:customStyle="1" w:styleId="1A6F5463C70044F0970C779221225E76">
    <w:name w:val="1A6F5463C70044F0970C779221225E76"/>
    <w:rsid w:val="00BB1FF9"/>
  </w:style>
  <w:style w:type="paragraph" w:customStyle="1" w:styleId="C7A70E2910B04F9389BAFF2C7D5C5FFA">
    <w:name w:val="C7A70E2910B04F9389BAFF2C7D5C5FFA"/>
    <w:rsid w:val="00BB1FF9"/>
  </w:style>
  <w:style w:type="paragraph" w:customStyle="1" w:styleId="01D74B4787244EEFB6D7B3DCE9B8BF7B">
    <w:name w:val="01D74B4787244EEFB6D7B3DCE9B8BF7B"/>
    <w:rsid w:val="00BB1FF9"/>
  </w:style>
  <w:style w:type="paragraph" w:customStyle="1" w:styleId="2A1B04EE10E446B6BB5FD21E6E43B73F">
    <w:name w:val="2A1B04EE10E446B6BB5FD21E6E43B73F"/>
    <w:rsid w:val="00BB1FF9"/>
  </w:style>
  <w:style w:type="paragraph" w:customStyle="1" w:styleId="4EBCD0C1BCBC40F4930AA927FDB75768">
    <w:name w:val="4EBCD0C1BCBC40F4930AA927FDB75768"/>
    <w:rsid w:val="00BB1FF9"/>
  </w:style>
  <w:style w:type="paragraph" w:customStyle="1" w:styleId="C84EDCEEE6EA4BB8B83D6582CC13A08F">
    <w:name w:val="C84EDCEEE6EA4BB8B83D6582CC13A08F"/>
    <w:rsid w:val="00BB1FF9"/>
  </w:style>
  <w:style w:type="paragraph" w:customStyle="1" w:styleId="49AFD3D2892F4F7099165E05057D9E20">
    <w:name w:val="49AFD3D2892F4F7099165E05057D9E20"/>
    <w:rsid w:val="00BB1FF9"/>
  </w:style>
  <w:style w:type="paragraph" w:customStyle="1" w:styleId="F48D937446B043C4A3396933F4805C10">
    <w:name w:val="F48D937446B043C4A3396933F4805C10"/>
    <w:rsid w:val="00BB1FF9"/>
  </w:style>
  <w:style w:type="paragraph" w:customStyle="1" w:styleId="7A25AEB22BDC4AD3B0711E1A24A5516C">
    <w:name w:val="7A25AEB22BDC4AD3B0711E1A24A5516C"/>
    <w:rsid w:val="00BB1FF9"/>
  </w:style>
  <w:style w:type="paragraph" w:customStyle="1" w:styleId="677C6966FBE440678324656B1DD81651">
    <w:name w:val="677C6966FBE440678324656B1DD81651"/>
    <w:rsid w:val="00BB1FF9"/>
  </w:style>
  <w:style w:type="paragraph" w:customStyle="1" w:styleId="3886CB9BD2E841BF96A1A3570BD9B885">
    <w:name w:val="3886CB9BD2E841BF96A1A3570BD9B885"/>
    <w:rsid w:val="00BB1FF9"/>
  </w:style>
  <w:style w:type="paragraph" w:customStyle="1" w:styleId="A1C3E20396CB429E9FC110BD81BA55E5">
    <w:name w:val="A1C3E20396CB429E9FC110BD81BA55E5"/>
    <w:rsid w:val="00BB1FF9"/>
  </w:style>
  <w:style w:type="paragraph" w:customStyle="1" w:styleId="E38B44C06FF74621BB2AA87E6BF7F133">
    <w:name w:val="E38B44C06FF74621BB2AA87E6BF7F133"/>
    <w:rsid w:val="00BB1FF9"/>
  </w:style>
  <w:style w:type="paragraph" w:customStyle="1" w:styleId="FD257612A0D147E1A3AA862E72B8317F">
    <w:name w:val="FD257612A0D147E1A3AA862E72B8317F"/>
    <w:rsid w:val="00BB1FF9"/>
  </w:style>
  <w:style w:type="paragraph" w:customStyle="1" w:styleId="571A378F82144C67B3DB5CC7CF550479">
    <w:name w:val="571A378F82144C67B3DB5CC7CF550479"/>
    <w:rsid w:val="00BB1FF9"/>
  </w:style>
  <w:style w:type="paragraph" w:customStyle="1" w:styleId="D200815DF7BC4B5FA1D21CC4C6CF28A1">
    <w:name w:val="D200815DF7BC4B5FA1D21CC4C6CF28A1"/>
    <w:rsid w:val="00BB1FF9"/>
  </w:style>
  <w:style w:type="paragraph" w:customStyle="1" w:styleId="A1E05EC98E59450BB8528455185A181B">
    <w:name w:val="A1E05EC98E59450BB8528455185A181B"/>
    <w:rsid w:val="00BB1FF9"/>
  </w:style>
  <w:style w:type="paragraph" w:customStyle="1" w:styleId="48F0DAC96BAC4D4084A4B9F06BAC8617">
    <w:name w:val="48F0DAC96BAC4D4084A4B9F06BAC8617"/>
    <w:rsid w:val="00BB1FF9"/>
  </w:style>
  <w:style w:type="paragraph" w:customStyle="1" w:styleId="0E856578FF2E4144B1D5F5A5F0F760EC">
    <w:name w:val="0E856578FF2E4144B1D5F5A5F0F760EC"/>
    <w:rsid w:val="00BB1FF9"/>
  </w:style>
  <w:style w:type="paragraph" w:customStyle="1" w:styleId="883B249972BD4BE0994584B7FA6A2340">
    <w:name w:val="883B249972BD4BE0994584B7FA6A2340"/>
    <w:rsid w:val="00BB1FF9"/>
  </w:style>
  <w:style w:type="paragraph" w:customStyle="1" w:styleId="ACEE298D110144348077DCF739294594">
    <w:name w:val="ACEE298D110144348077DCF739294594"/>
    <w:rsid w:val="00BB1FF9"/>
  </w:style>
  <w:style w:type="paragraph" w:customStyle="1" w:styleId="79BA135585B74B3A9AC309AF1C16C5DF">
    <w:name w:val="79BA135585B74B3A9AC309AF1C16C5DF"/>
    <w:rsid w:val="00BB1FF9"/>
  </w:style>
  <w:style w:type="paragraph" w:customStyle="1" w:styleId="A8B3D60F8C154D9681A53DB196F4CAC9">
    <w:name w:val="A8B3D60F8C154D9681A53DB196F4CAC9"/>
    <w:rsid w:val="00BB1FF9"/>
  </w:style>
  <w:style w:type="paragraph" w:customStyle="1" w:styleId="C3CFAB7100F1484A9CF074CFDF9F03B9">
    <w:name w:val="C3CFAB7100F1484A9CF074CFDF9F03B9"/>
    <w:rsid w:val="00BB1FF9"/>
  </w:style>
  <w:style w:type="paragraph" w:customStyle="1" w:styleId="A8D1A30AAE7D4BFC8B6A1CFF69A2DD04">
    <w:name w:val="A8D1A30AAE7D4BFC8B6A1CFF69A2DD04"/>
    <w:rsid w:val="00BB1FF9"/>
  </w:style>
  <w:style w:type="paragraph" w:customStyle="1" w:styleId="46F92EDAACBF4495996D425CF838B0CB">
    <w:name w:val="46F92EDAACBF4495996D425CF838B0CB"/>
    <w:rsid w:val="00BB1FF9"/>
  </w:style>
  <w:style w:type="paragraph" w:customStyle="1" w:styleId="6B9191B92FBE451089133B56C1B1F5E1">
    <w:name w:val="6B9191B92FBE451089133B56C1B1F5E1"/>
    <w:rsid w:val="00BB1FF9"/>
  </w:style>
  <w:style w:type="paragraph" w:customStyle="1" w:styleId="C446BCAE48ED473D9919084F37237A8D">
    <w:name w:val="C446BCAE48ED473D9919084F37237A8D"/>
    <w:rsid w:val="00BB1FF9"/>
  </w:style>
  <w:style w:type="paragraph" w:customStyle="1" w:styleId="62B7E256216449DF901A1FB3C82E77E5">
    <w:name w:val="62B7E256216449DF901A1FB3C82E77E5"/>
    <w:rsid w:val="00BB1FF9"/>
  </w:style>
  <w:style w:type="paragraph" w:customStyle="1" w:styleId="431C8EE1C8BD4B0490B165B48F74579F">
    <w:name w:val="431C8EE1C8BD4B0490B165B48F74579F"/>
    <w:rsid w:val="00BB1FF9"/>
  </w:style>
  <w:style w:type="paragraph" w:customStyle="1" w:styleId="A20888242E324B2BB40524B9E654F593">
    <w:name w:val="A20888242E324B2BB40524B9E654F593"/>
    <w:rsid w:val="00BB1FF9"/>
  </w:style>
  <w:style w:type="paragraph" w:customStyle="1" w:styleId="31EC5F9C1F75412891806237A992EEAE">
    <w:name w:val="31EC5F9C1F75412891806237A992EEAE"/>
    <w:rsid w:val="00BB1FF9"/>
  </w:style>
  <w:style w:type="paragraph" w:customStyle="1" w:styleId="10F36863FAF94CC6A84CB3F400AF9B02">
    <w:name w:val="10F36863FAF94CC6A84CB3F400AF9B02"/>
    <w:rsid w:val="00BB1FF9"/>
  </w:style>
  <w:style w:type="paragraph" w:customStyle="1" w:styleId="D4DBD3620BA8434881398A0C23F03A19">
    <w:name w:val="D4DBD3620BA8434881398A0C23F03A19"/>
    <w:rsid w:val="00BB1FF9"/>
  </w:style>
  <w:style w:type="paragraph" w:customStyle="1" w:styleId="60A63B0CEA6B4102A2CFAF9172FA97D2">
    <w:name w:val="60A63B0CEA6B4102A2CFAF9172FA97D2"/>
    <w:rsid w:val="00BB1FF9"/>
  </w:style>
  <w:style w:type="paragraph" w:customStyle="1" w:styleId="BCE26F0D6A5845F6B74A5CC8B573F2DD">
    <w:name w:val="BCE26F0D6A5845F6B74A5CC8B573F2DD"/>
    <w:rsid w:val="00BB1FF9"/>
  </w:style>
  <w:style w:type="paragraph" w:customStyle="1" w:styleId="CE76051FE8174F7CB8C1585909E64FAC">
    <w:name w:val="CE76051FE8174F7CB8C1585909E64FAC"/>
    <w:rsid w:val="00BB1FF9"/>
  </w:style>
  <w:style w:type="paragraph" w:customStyle="1" w:styleId="A353CF2DCF10497E85C5FB7E912AD02F">
    <w:name w:val="A353CF2DCF10497E85C5FB7E912AD02F"/>
    <w:rsid w:val="00BB1FF9"/>
  </w:style>
  <w:style w:type="paragraph" w:customStyle="1" w:styleId="6D920881FB644C0DA03A9E7590DD9C07">
    <w:name w:val="6D920881FB644C0DA03A9E7590DD9C07"/>
    <w:rsid w:val="00BB1FF9"/>
  </w:style>
  <w:style w:type="paragraph" w:customStyle="1" w:styleId="CE8B9850FACB4C339A2F30ADF421BE3B">
    <w:name w:val="CE8B9850FACB4C339A2F30ADF421BE3B"/>
    <w:rsid w:val="00BB1FF9"/>
  </w:style>
  <w:style w:type="paragraph" w:customStyle="1" w:styleId="9684918D47E24D8E9DA9099E611C244F">
    <w:name w:val="9684918D47E24D8E9DA9099E611C244F"/>
    <w:rsid w:val="00BB1FF9"/>
  </w:style>
  <w:style w:type="paragraph" w:customStyle="1" w:styleId="B518C519B89C4D47826683224778DC97">
    <w:name w:val="B518C519B89C4D47826683224778DC97"/>
    <w:rsid w:val="00BB1FF9"/>
  </w:style>
  <w:style w:type="paragraph" w:customStyle="1" w:styleId="E1B01C0B96BD443AB695E4B42D9D9732">
    <w:name w:val="E1B01C0B96BD443AB695E4B42D9D9732"/>
    <w:rsid w:val="00BB1FF9"/>
  </w:style>
  <w:style w:type="paragraph" w:customStyle="1" w:styleId="91F543DEBD7147FABAB76477CC24DBBE">
    <w:name w:val="91F543DEBD7147FABAB76477CC24DBBE"/>
    <w:rsid w:val="00BB1FF9"/>
  </w:style>
  <w:style w:type="paragraph" w:customStyle="1" w:styleId="D7B13EB261F84F5F8A1F0A214B76C883">
    <w:name w:val="D7B13EB261F84F5F8A1F0A214B76C883"/>
    <w:rsid w:val="00BB1FF9"/>
  </w:style>
  <w:style w:type="paragraph" w:customStyle="1" w:styleId="AA033815D318488CA50B20369D4EDAFB">
    <w:name w:val="AA033815D318488CA50B20369D4EDAFB"/>
    <w:rsid w:val="00BB1FF9"/>
  </w:style>
  <w:style w:type="paragraph" w:customStyle="1" w:styleId="F88EA4CBD9AA45D4AB641F98D5BB572E">
    <w:name w:val="F88EA4CBD9AA45D4AB641F98D5BB572E"/>
    <w:rsid w:val="00BB1FF9"/>
  </w:style>
  <w:style w:type="paragraph" w:customStyle="1" w:styleId="9A9A2E7F80B241E488BA13DF9C83852B">
    <w:name w:val="9A9A2E7F80B241E488BA13DF9C83852B"/>
    <w:rsid w:val="00BB1FF9"/>
  </w:style>
  <w:style w:type="paragraph" w:customStyle="1" w:styleId="1AFC6312F8F34A3CB7A8B3FA20E02BA6">
    <w:name w:val="1AFC6312F8F34A3CB7A8B3FA20E02BA6"/>
    <w:rsid w:val="00BB1FF9"/>
  </w:style>
  <w:style w:type="paragraph" w:customStyle="1" w:styleId="36A9A9EC79834C7998C2D12648C821F4">
    <w:name w:val="36A9A9EC79834C7998C2D12648C821F4"/>
    <w:rsid w:val="00BB1FF9"/>
  </w:style>
  <w:style w:type="paragraph" w:customStyle="1" w:styleId="7D22159C4E9943E28B00A7114E0ECA5B">
    <w:name w:val="7D22159C4E9943E28B00A7114E0ECA5B"/>
    <w:rsid w:val="00BB1FF9"/>
  </w:style>
  <w:style w:type="paragraph" w:customStyle="1" w:styleId="BBC0045323F149E7BA18D69F8BCCF106">
    <w:name w:val="BBC0045323F149E7BA18D69F8BCCF106"/>
    <w:rsid w:val="00BB1FF9"/>
  </w:style>
  <w:style w:type="paragraph" w:customStyle="1" w:styleId="CBE96C01A92B4A17BACBFBAD9EA489D9">
    <w:name w:val="CBE96C01A92B4A17BACBFBAD9EA489D9"/>
    <w:rsid w:val="00BB1FF9"/>
  </w:style>
  <w:style w:type="paragraph" w:customStyle="1" w:styleId="1DBC682FD399491EAD4B4814EA2AF7AB">
    <w:name w:val="1DBC682FD399491EAD4B4814EA2AF7AB"/>
    <w:rsid w:val="00BB1FF9"/>
  </w:style>
  <w:style w:type="paragraph" w:customStyle="1" w:styleId="4A3DA85C3AEF40B29E1D200DB87C0ED9">
    <w:name w:val="4A3DA85C3AEF40B29E1D200DB87C0ED9"/>
    <w:rsid w:val="00BB1FF9"/>
  </w:style>
  <w:style w:type="paragraph" w:customStyle="1" w:styleId="EB6A67118677405797F531BEFFDDB96E">
    <w:name w:val="EB6A67118677405797F531BEFFDDB96E"/>
    <w:rsid w:val="00BB1FF9"/>
  </w:style>
  <w:style w:type="paragraph" w:customStyle="1" w:styleId="79BDD30B8F6147F388B42376192ADABF">
    <w:name w:val="79BDD30B8F6147F388B42376192ADABF"/>
    <w:rsid w:val="00BB1FF9"/>
  </w:style>
  <w:style w:type="paragraph" w:customStyle="1" w:styleId="59569F5CE9324F12B63733242B6CA6D7">
    <w:name w:val="59569F5CE9324F12B63733242B6CA6D7"/>
    <w:rsid w:val="00BB1FF9"/>
  </w:style>
  <w:style w:type="paragraph" w:customStyle="1" w:styleId="3E27D277D4BB4BE4800FCBC76E9CBA28">
    <w:name w:val="3E27D277D4BB4BE4800FCBC76E9CBA28"/>
    <w:rsid w:val="00BB1FF9"/>
  </w:style>
  <w:style w:type="paragraph" w:customStyle="1" w:styleId="495108BBCAB446B99C1BC27A7E44B0EA">
    <w:name w:val="495108BBCAB446B99C1BC27A7E44B0EA"/>
    <w:rsid w:val="00BB1FF9"/>
  </w:style>
  <w:style w:type="paragraph" w:customStyle="1" w:styleId="7D405DE18F6547C79CA9902EEB0C8DC3">
    <w:name w:val="7D405DE18F6547C79CA9902EEB0C8DC3"/>
    <w:rsid w:val="00BB1FF9"/>
  </w:style>
  <w:style w:type="paragraph" w:customStyle="1" w:styleId="A236A2139BCF42FA95336E0B0EF764FF">
    <w:name w:val="A236A2139BCF42FA95336E0B0EF764FF"/>
    <w:rsid w:val="00BB1FF9"/>
  </w:style>
  <w:style w:type="paragraph" w:customStyle="1" w:styleId="378A56FE85B243D1A7CD6B5DE4BEC5A6">
    <w:name w:val="378A56FE85B243D1A7CD6B5DE4BEC5A6"/>
    <w:rsid w:val="00BB1FF9"/>
  </w:style>
  <w:style w:type="paragraph" w:customStyle="1" w:styleId="6F26957AB0C54A4BA8B072C2DAE27BA7">
    <w:name w:val="6F26957AB0C54A4BA8B072C2DAE27BA7"/>
    <w:rsid w:val="00BB1FF9"/>
  </w:style>
  <w:style w:type="paragraph" w:customStyle="1" w:styleId="57BD0BBF15F44586B99C9EFD8C4AF7EA">
    <w:name w:val="57BD0BBF15F44586B99C9EFD8C4AF7EA"/>
    <w:rsid w:val="00BB1FF9"/>
  </w:style>
  <w:style w:type="paragraph" w:customStyle="1" w:styleId="AF6C6558852C4695A9F6BE4A3744467C">
    <w:name w:val="AF6C6558852C4695A9F6BE4A3744467C"/>
    <w:rsid w:val="00BB1FF9"/>
  </w:style>
  <w:style w:type="paragraph" w:customStyle="1" w:styleId="5946AAFA52D34FCD8E7FFDC58F7D05CC">
    <w:name w:val="5946AAFA52D34FCD8E7FFDC58F7D05CC"/>
    <w:rsid w:val="00BB1FF9"/>
  </w:style>
  <w:style w:type="paragraph" w:customStyle="1" w:styleId="C8FD702A09A7444183E54402D8A041F4">
    <w:name w:val="C8FD702A09A7444183E54402D8A041F4"/>
    <w:rsid w:val="00BB1FF9"/>
  </w:style>
  <w:style w:type="paragraph" w:customStyle="1" w:styleId="F8C583ED345D42C2811FC4F9CB628351">
    <w:name w:val="F8C583ED345D42C2811FC4F9CB628351"/>
    <w:rsid w:val="00BB1FF9"/>
  </w:style>
  <w:style w:type="paragraph" w:customStyle="1" w:styleId="31658F19C4B944189044A4385B5D7072">
    <w:name w:val="31658F19C4B944189044A4385B5D7072"/>
    <w:rsid w:val="00BB1FF9"/>
  </w:style>
  <w:style w:type="paragraph" w:customStyle="1" w:styleId="63B340DEBF514B0BB29FC6748EABBBCB">
    <w:name w:val="63B340DEBF514B0BB29FC6748EABBBCB"/>
    <w:rsid w:val="00BB1FF9"/>
  </w:style>
  <w:style w:type="paragraph" w:customStyle="1" w:styleId="D2F9B2B06D59484E9A94C88E635C0612">
    <w:name w:val="D2F9B2B06D59484E9A94C88E635C0612"/>
    <w:rsid w:val="00BB1FF9"/>
  </w:style>
  <w:style w:type="paragraph" w:customStyle="1" w:styleId="11A64DD024C94FD886ED5459D9059ABF">
    <w:name w:val="11A64DD024C94FD886ED5459D9059ABF"/>
    <w:rsid w:val="00BB1FF9"/>
  </w:style>
  <w:style w:type="paragraph" w:customStyle="1" w:styleId="FBB94438CC70453ABA7F5CDF58EC5F75">
    <w:name w:val="FBB94438CC70453ABA7F5CDF58EC5F75"/>
    <w:rsid w:val="00BB1FF9"/>
  </w:style>
  <w:style w:type="paragraph" w:customStyle="1" w:styleId="8A0A64D21D2445DF98F72233EFC64490">
    <w:name w:val="8A0A64D21D2445DF98F72233EFC64490"/>
    <w:rsid w:val="00BB1FF9"/>
  </w:style>
  <w:style w:type="paragraph" w:customStyle="1" w:styleId="C397CE4491374ACF977DA3A63F56C31E">
    <w:name w:val="C397CE4491374ACF977DA3A63F56C31E"/>
    <w:rsid w:val="00BB1FF9"/>
  </w:style>
  <w:style w:type="paragraph" w:customStyle="1" w:styleId="F1546DD59AAF43F982F58AB97C1D5E6F">
    <w:name w:val="F1546DD59AAF43F982F58AB97C1D5E6F"/>
    <w:rsid w:val="00BB1FF9"/>
  </w:style>
  <w:style w:type="paragraph" w:customStyle="1" w:styleId="129A9882231C4316A4FE8378D199DCD2">
    <w:name w:val="129A9882231C4316A4FE8378D199DCD2"/>
    <w:rsid w:val="00BB1FF9"/>
  </w:style>
  <w:style w:type="paragraph" w:customStyle="1" w:styleId="918C81BD5A6C4D6499B7B9F48A567D40">
    <w:name w:val="918C81BD5A6C4D6499B7B9F48A567D40"/>
    <w:rsid w:val="00BB1FF9"/>
  </w:style>
  <w:style w:type="paragraph" w:customStyle="1" w:styleId="2C742C70A4AC4D95B50C08CB8FC9FD94">
    <w:name w:val="2C742C70A4AC4D95B50C08CB8FC9FD94"/>
    <w:rsid w:val="00BB1FF9"/>
  </w:style>
  <w:style w:type="paragraph" w:customStyle="1" w:styleId="1EB10022FBCA448883B9A506714B053B">
    <w:name w:val="1EB10022FBCA448883B9A506714B053B"/>
    <w:rsid w:val="00BB1FF9"/>
  </w:style>
  <w:style w:type="paragraph" w:customStyle="1" w:styleId="7D396523F2674EA3A2358605EF4F32D9">
    <w:name w:val="7D396523F2674EA3A2358605EF4F32D9"/>
    <w:rsid w:val="00BB1FF9"/>
  </w:style>
  <w:style w:type="paragraph" w:customStyle="1" w:styleId="A9E361E563AA4372AD84EB8324904975">
    <w:name w:val="A9E361E563AA4372AD84EB8324904975"/>
    <w:rsid w:val="00BB1FF9"/>
  </w:style>
  <w:style w:type="paragraph" w:customStyle="1" w:styleId="0FACDDB589C34E3C8283BE8E39FF7748">
    <w:name w:val="0FACDDB589C34E3C8283BE8E39FF7748"/>
    <w:rsid w:val="00BB1FF9"/>
  </w:style>
  <w:style w:type="paragraph" w:customStyle="1" w:styleId="DCBA036F61A347928FF22AAA6FEDB73E">
    <w:name w:val="DCBA036F61A347928FF22AAA6FEDB73E"/>
    <w:rsid w:val="00BB1FF9"/>
  </w:style>
  <w:style w:type="paragraph" w:customStyle="1" w:styleId="5279B9325DF145959D302E0928E93A3F">
    <w:name w:val="5279B9325DF145959D302E0928E93A3F"/>
    <w:rsid w:val="00BB1FF9"/>
  </w:style>
  <w:style w:type="paragraph" w:customStyle="1" w:styleId="924E55CE092647968710430A53C02A36">
    <w:name w:val="924E55CE092647968710430A53C02A36"/>
    <w:rsid w:val="00BB1FF9"/>
  </w:style>
  <w:style w:type="paragraph" w:customStyle="1" w:styleId="6F2B67E7271549F9B68A27FF2FE372CF">
    <w:name w:val="6F2B67E7271549F9B68A27FF2FE372CF"/>
    <w:rsid w:val="00BB1FF9"/>
  </w:style>
  <w:style w:type="paragraph" w:customStyle="1" w:styleId="E6A4D4AC603F4A2D907475D77B24E908">
    <w:name w:val="E6A4D4AC603F4A2D907475D77B24E908"/>
    <w:rsid w:val="00BB1FF9"/>
  </w:style>
  <w:style w:type="paragraph" w:customStyle="1" w:styleId="A1B2025233A34A55A64029379B0E364A">
    <w:name w:val="A1B2025233A34A55A64029379B0E364A"/>
    <w:rsid w:val="00BB1FF9"/>
  </w:style>
  <w:style w:type="paragraph" w:customStyle="1" w:styleId="7475A5FB89C7466A9018B1CF52911688">
    <w:name w:val="7475A5FB89C7466A9018B1CF52911688"/>
    <w:rsid w:val="00BB1FF9"/>
  </w:style>
  <w:style w:type="paragraph" w:customStyle="1" w:styleId="B64A6A7F5F2A418AB82216921F7ABDB5">
    <w:name w:val="B64A6A7F5F2A418AB82216921F7ABDB5"/>
    <w:rsid w:val="00BB1FF9"/>
  </w:style>
  <w:style w:type="paragraph" w:customStyle="1" w:styleId="52F57F917DEA4F69B7CFA8F5C4352768">
    <w:name w:val="52F57F917DEA4F69B7CFA8F5C4352768"/>
    <w:rsid w:val="00BB1FF9"/>
  </w:style>
  <w:style w:type="paragraph" w:customStyle="1" w:styleId="6E63E8FF1F3843FD87CA5BC081D0BA5C">
    <w:name w:val="6E63E8FF1F3843FD87CA5BC081D0BA5C"/>
    <w:rsid w:val="00BB1FF9"/>
  </w:style>
  <w:style w:type="paragraph" w:customStyle="1" w:styleId="C6D3629F03A74AACA1F1AF3E5205AE5A">
    <w:name w:val="C6D3629F03A74AACA1F1AF3E5205AE5A"/>
    <w:rsid w:val="00BB1FF9"/>
  </w:style>
  <w:style w:type="paragraph" w:customStyle="1" w:styleId="552D19B1609F45CB916ABCBE5ED7FF06">
    <w:name w:val="552D19B1609F45CB916ABCBE5ED7FF06"/>
    <w:rsid w:val="00BB1FF9"/>
  </w:style>
  <w:style w:type="paragraph" w:customStyle="1" w:styleId="6226502C5D6A4E8AB5EE5EF60382BA3F">
    <w:name w:val="6226502C5D6A4E8AB5EE5EF60382BA3F"/>
    <w:rsid w:val="00BB1FF9"/>
  </w:style>
  <w:style w:type="paragraph" w:customStyle="1" w:styleId="C019373913364261A7330898C5C79FC3">
    <w:name w:val="C019373913364261A7330898C5C79FC3"/>
    <w:rsid w:val="00BB1FF9"/>
  </w:style>
  <w:style w:type="paragraph" w:customStyle="1" w:styleId="A49E025111AA40C69B0B0AB556C6B7D8">
    <w:name w:val="A49E025111AA40C69B0B0AB556C6B7D8"/>
    <w:rsid w:val="00BB1FF9"/>
  </w:style>
  <w:style w:type="paragraph" w:customStyle="1" w:styleId="C073DA4206BB4A9FAE94DB0100F3D235">
    <w:name w:val="C073DA4206BB4A9FAE94DB0100F3D235"/>
    <w:rsid w:val="00BB1FF9"/>
  </w:style>
  <w:style w:type="paragraph" w:customStyle="1" w:styleId="73D54A4571FF47A2B6528269DDB08AA4">
    <w:name w:val="73D54A4571FF47A2B6528269DDB08AA4"/>
    <w:rsid w:val="00BB1FF9"/>
  </w:style>
  <w:style w:type="paragraph" w:customStyle="1" w:styleId="24D94B588FB744F7941E76D78C91FEEE">
    <w:name w:val="24D94B588FB744F7941E76D78C91FEEE"/>
    <w:rsid w:val="00BB1FF9"/>
  </w:style>
  <w:style w:type="paragraph" w:customStyle="1" w:styleId="383757B91CD245D8A9C36B18C504D9D0">
    <w:name w:val="383757B91CD245D8A9C36B18C504D9D0"/>
    <w:rsid w:val="00BB1FF9"/>
  </w:style>
  <w:style w:type="paragraph" w:customStyle="1" w:styleId="3E3B5964AFD547BDB38015564B762085">
    <w:name w:val="3E3B5964AFD547BDB38015564B762085"/>
    <w:rsid w:val="00BB1FF9"/>
  </w:style>
  <w:style w:type="paragraph" w:customStyle="1" w:styleId="4E906FC5F82E403B9D6ED996619B6EB2">
    <w:name w:val="4E906FC5F82E403B9D6ED996619B6EB2"/>
    <w:rsid w:val="00BB1FF9"/>
  </w:style>
  <w:style w:type="paragraph" w:customStyle="1" w:styleId="3762E08A51824B798F0731206E6773A1">
    <w:name w:val="3762E08A51824B798F0731206E6773A1"/>
    <w:rsid w:val="00BB1FF9"/>
  </w:style>
  <w:style w:type="paragraph" w:customStyle="1" w:styleId="DCB03B722B9B4AFBBBC470F286970594">
    <w:name w:val="DCB03B722B9B4AFBBBC470F286970594"/>
    <w:rsid w:val="00BB1FF9"/>
  </w:style>
  <w:style w:type="paragraph" w:customStyle="1" w:styleId="625F4654619440A7920E323F31046CD0">
    <w:name w:val="625F4654619440A7920E323F31046CD0"/>
    <w:rsid w:val="00BB1FF9"/>
  </w:style>
  <w:style w:type="paragraph" w:customStyle="1" w:styleId="112B4FCFB02A4EFBAE6B11ED8CD57A1B">
    <w:name w:val="112B4FCFB02A4EFBAE6B11ED8CD57A1B"/>
    <w:rsid w:val="00BB1FF9"/>
  </w:style>
  <w:style w:type="paragraph" w:customStyle="1" w:styleId="32A9DDDD77574B279B84DD05FC61FE61">
    <w:name w:val="32A9DDDD77574B279B84DD05FC61FE61"/>
    <w:rsid w:val="00BB1FF9"/>
  </w:style>
  <w:style w:type="paragraph" w:customStyle="1" w:styleId="D57B758086C7472FAEBE275E72C6D72E">
    <w:name w:val="D57B758086C7472FAEBE275E72C6D72E"/>
    <w:rsid w:val="00BB1FF9"/>
  </w:style>
  <w:style w:type="paragraph" w:customStyle="1" w:styleId="F564A60AEB9648A6BF2397A9BD4CEAD9">
    <w:name w:val="F564A60AEB9648A6BF2397A9BD4CEAD9"/>
    <w:rsid w:val="00BB1FF9"/>
  </w:style>
  <w:style w:type="paragraph" w:customStyle="1" w:styleId="C068D59313D74EE580A2F21B1F6A084D">
    <w:name w:val="C068D59313D74EE580A2F21B1F6A084D"/>
    <w:rsid w:val="00BB1FF9"/>
  </w:style>
  <w:style w:type="paragraph" w:customStyle="1" w:styleId="E872C46F4E7947969BB6E738EB25CC0F">
    <w:name w:val="E872C46F4E7947969BB6E738EB25CC0F"/>
    <w:rsid w:val="00BB1FF9"/>
  </w:style>
  <w:style w:type="paragraph" w:customStyle="1" w:styleId="579EF03DE7D34211A9CF129FFB0FACED">
    <w:name w:val="579EF03DE7D34211A9CF129FFB0FACED"/>
    <w:rsid w:val="00BB1FF9"/>
  </w:style>
  <w:style w:type="paragraph" w:customStyle="1" w:styleId="6AB523004E0A4754BA77EF10B80D847A">
    <w:name w:val="6AB523004E0A4754BA77EF10B80D847A"/>
    <w:rsid w:val="00BB1FF9"/>
  </w:style>
  <w:style w:type="paragraph" w:customStyle="1" w:styleId="C9CAB9F5CA1C4B66BED088C2DDA6DA1D">
    <w:name w:val="C9CAB9F5CA1C4B66BED088C2DDA6DA1D"/>
    <w:rsid w:val="00BB1FF9"/>
  </w:style>
  <w:style w:type="paragraph" w:customStyle="1" w:styleId="3EE54FE680DE416D88A31ABF6658D862">
    <w:name w:val="3EE54FE680DE416D88A31ABF6658D862"/>
    <w:rsid w:val="00BB1FF9"/>
  </w:style>
  <w:style w:type="paragraph" w:customStyle="1" w:styleId="6F12165220E64AAABAA85945D7590C03">
    <w:name w:val="6F12165220E64AAABAA85945D7590C03"/>
    <w:rsid w:val="00BB1FF9"/>
  </w:style>
  <w:style w:type="paragraph" w:customStyle="1" w:styleId="F81841319F0344CBACFD4414144D5CED">
    <w:name w:val="F81841319F0344CBACFD4414144D5CED"/>
    <w:rsid w:val="00BB1FF9"/>
  </w:style>
  <w:style w:type="paragraph" w:customStyle="1" w:styleId="331E4105756F44F8A093CCD40625BC53">
    <w:name w:val="331E4105756F44F8A093CCD40625BC53"/>
    <w:rsid w:val="00BB1FF9"/>
  </w:style>
  <w:style w:type="paragraph" w:customStyle="1" w:styleId="7CD1C936DDAA42E5883A8E778DC90E07">
    <w:name w:val="7CD1C936DDAA42E5883A8E778DC90E07"/>
    <w:rsid w:val="00BB1FF9"/>
  </w:style>
  <w:style w:type="paragraph" w:customStyle="1" w:styleId="BA3C28B7689E4147B8F71F6A5970E8E5">
    <w:name w:val="BA3C28B7689E4147B8F71F6A5970E8E5"/>
    <w:rsid w:val="00BB1FF9"/>
  </w:style>
  <w:style w:type="paragraph" w:customStyle="1" w:styleId="08F365A6BAC649F8B90AD8A2EEF64341">
    <w:name w:val="08F365A6BAC649F8B90AD8A2EEF64341"/>
    <w:rsid w:val="00BB1FF9"/>
  </w:style>
  <w:style w:type="paragraph" w:customStyle="1" w:styleId="5B75D87423A14C1F957182A95EB0F693">
    <w:name w:val="5B75D87423A14C1F957182A95EB0F693"/>
    <w:rsid w:val="00BB1FF9"/>
  </w:style>
  <w:style w:type="paragraph" w:customStyle="1" w:styleId="05F5396E88B94690808E18ABDF4122D5">
    <w:name w:val="05F5396E88B94690808E18ABDF4122D5"/>
    <w:rsid w:val="00BB1FF9"/>
  </w:style>
  <w:style w:type="paragraph" w:customStyle="1" w:styleId="3B02BA6CFFCB4DE485EE384A230B3DDC">
    <w:name w:val="3B02BA6CFFCB4DE485EE384A230B3DDC"/>
    <w:rsid w:val="00BB1FF9"/>
  </w:style>
  <w:style w:type="paragraph" w:customStyle="1" w:styleId="F498A27D6E5E47D0B111A5B9F355183C">
    <w:name w:val="F498A27D6E5E47D0B111A5B9F355183C"/>
    <w:rsid w:val="00BB1FF9"/>
  </w:style>
  <w:style w:type="paragraph" w:customStyle="1" w:styleId="A3345EFC61A846A393D41361BEED6433">
    <w:name w:val="A3345EFC61A846A393D41361BEED6433"/>
    <w:rsid w:val="00BB1FF9"/>
  </w:style>
  <w:style w:type="paragraph" w:customStyle="1" w:styleId="52B4995DA6004A839E6169D2FE627B6C">
    <w:name w:val="52B4995DA6004A839E6169D2FE627B6C"/>
    <w:rsid w:val="00BB1FF9"/>
  </w:style>
  <w:style w:type="paragraph" w:customStyle="1" w:styleId="DD6ACEB6593D48E7A5760A6081696205">
    <w:name w:val="DD6ACEB6593D48E7A5760A6081696205"/>
    <w:rsid w:val="00BB1FF9"/>
  </w:style>
  <w:style w:type="paragraph" w:customStyle="1" w:styleId="C1F44CF4793342999ADA08F1B1C848A4">
    <w:name w:val="C1F44CF4793342999ADA08F1B1C848A4"/>
    <w:rsid w:val="00BB1FF9"/>
  </w:style>
  <w:style w:type="paragraph" w:customStyle="1" w:styleId="F6EF62E7F5CF40AEBBC10B564727DFBF">
    <w:name w:val="F6EF62E7F5CF40AEBBC10B564727DFBF"/>
    <w:rsid w:val="00BB1FF9"/>
  </w:style>
  <w:style w:type="paragraph" w:customStyle="1" w:styleId="24DE70D952D24756A9F87EF9702457D6">
    <w:name w:val="24DE70D952D24756A9F87EF9702457D6"/>
    <w:rsid w:val="00BB1FF9"/>
  </w:style>
  <w:style w:type="paragraph" w:customStyle="1" w:styleId="6FCA2058B31441DBA5AE3CE1E81253CD">
    <w:name w:val="6FCA2058B31441DBA5AE3CE1E81253CD"/>
    <w:rsid w:val="00BB1FF9"/>
  </w:style>
  <w:style w:type="paragraph" w:customStyle="1" w:styleId="8AB74CF21FEF4DEDB5DED9085B341FC4">
    <w:name w:val="8AB74CF21FEF4DEDB5DED9085B341FC4"/>
    <w:rsid w:val="00BB1FF9"/>
  </w:style>
  <w:style w:type="paragraph" w:customStyle="1" w:styleId="C395BE1D04C8442F80DB03E6B80789E4">
    <w:name w:val="C395BE1D04C8442F80DB03E6B80789E4"/>
    <w:rsid w:val="00BB1FF9"/>
  </w:style>
  <w:style w:type="paragraph" w:customStyle="1" w:styleId="CCC319EE1BB44012AD4041AC3A6B4083">
    <w:name w:val="CCC319EE1BB44012AD4041AC3A6B4083"/>
    <w:rsid w:val="00BB1FF9"/>
  </w:style>
  <w:style w:type="paragraph" w:customStyle="1" w:styleId="13AA9E79F9B44448B2ABD3FFFCD86389">
    <w:name w:val="13AA9E79F9B44448B2ABD3FFFCD86389"/>
    <w:rsid w:val="00BB1FF9"/>
  </w:style>
  <w:style w:type="paragraph" w:customStyle="1" w:styleId="288856923B5E41E1A7A154A06858D5E3">
    <w:name w:val="288856923B5E41E1A7A154A06858D5E3"/>
    <w:rsid w:val="00BB1FF9"/>
  </w:style>
  <w:style w:type="paragraph" w:customStyle="1" w:styleId="271EDA0C27F9409084F5C1C3D8E8146C">
    <w:name w:val="271EDA0C27F9409084F5C1C3D8E8146C"/>
    <w:rsid w:val="00BB1FF9"/>
  </w:style>
  <w:style w:type="paragraph" w:customStyle="1" w:styleId="18754F1725744B038DDFD109422B03C5">
    <w:name w:val="18754F1725744B038DDFD109422B03C5"/>
    <w:rsid w:val="00BB1FF9"/>
  </w:style>
  <w:style w:type="paragraph" w:customStyle="1" w:styleId="CE42FC7FE3C147ADAFD7F7A7ED4FA948">
    <w:name w:val="CE42FC7FE3C147ADAFD7F7A7ED4FA948"/>
    <w:rsid w:val="00BB1FF9"/>
  </w:style>
  <w:style w:type="paragraph" w:customStyle="1" w:styleId="96A16E10DC4D4AF6AC7992F5F07C121D">
    <w:name w:val="96A16E10DC4D4AF6AC7992F5F07C121D"/>
    <w:rsid w:val="00BB1FF9"/>
  </w:style>
  <w:style w:type="paragraph" w:customStyle="1" w:styleId="3BCD556550324DE19B309B113A8DA093">
    <w:name w:val="3BCD556550324DE19B309B113A8DA093"/>
    <w:rsid w:val="00BB1FF9"/>
  </w:style>
  <w:style w:type="paragraph" w:customStyle="1" w:styleId="6519DCF7A2CC45F0B713940EEAD2BAFB">
    <w:name w:val="6519DCF7A2CC45F0B713940EEAD2BAFB"/>
    <w:rsid w:val="00BB1FF9"/>
  </w:style>
  <w:style w:type="paragraph" w:customStyle="1" w:styleId="4235F383E18940C099A2D4E9B48DE0E4">
    <w:name w:val="4235F383E18940C099A2D4E9B48DE0E4"/>
    <w:rsid w:val="00BB1FF9"/>
  </w:style>
  <w:style w:type="paragraph" w:customStyle="1" w:styleId="60243B918A6B4391A38D960F285509FE">
    <w:name w:val="60243B918A6B4391A38D960F285509FE"/>
    <w:rsid w:val="00BB1FF9"/>
  </w:style>
  <w:style w:type="paragraph" w:customStyle="1" w:styleId="6164D5052FBC42FE9FBFFFF2AE8318B9">
    <w:name w:val="6164D5052FBC42FE9FBFFFF2AE8318B9"/>
    <w:rsid w:val="00BB1FF9"/>
  </w:style>
  <w:style w:type="paragraph" w:customStyle="1" w:styleId="70B6B569CD7A4C478C5E9F248B58CB39">
    <w:name w:val="70B6B569CD7A4C478C5E9F248B58CB39"/>
    <w:rsid w:val="00BB1FF9"/>
  </w:style>
  <w:style w:type="paragraph" w:customStyle="1" w:styleId="B0D0A77BF5D44A1C93F8C6C01AEE033E">
    <w:name w:val="B0D0A77BF5D44A1C93F8C6C01AEE033E"/>
    <w:rsid w:val="00BB1FF9"/>
  </w:style>
  <w:style w:type="paragraph" w:customStyle="1" w:styleId="DA2433C097DD44D3BB05E1E08CC253A1">
    <w:name w:val="DA2433C097DD44D3BB05E1E08CC253A1"/>
    <w:rsid w:val="00BB1FF9"/>
  </w:style>
  <w:style w:type="paragraph" w:customStyle="1" w:styleId="70F1AF74C7B14D53891B3B238BFC445F">
    <w:name w:val="70F1AF74C7B14D53891B3B238BFC445F"/>
    <w:rsid w:val="00BB1FF9"/>
  </w:style>
  <w:style w:type="paragraph" w:customStyle="1" w:styleId="7453603549F841A0A7357AED8DE56F05">
    <w:name w:val="7453603549F841A0A7357AED8DE56F05"/>
    <w:rsid w:val="00BB1FF9"/>
  </w:style>
  <w:style w:type="paragraph" w:customStyle="1" w:styleId="90EC4F98BF2C429587DDAE0D24F33FEE">
    <w:name w:val="90EC4F98BF2C429587DDAE0D24F33FEE"/>
    <w:rsid w:val="00BB1FF9"/>
  </w:style>
  <w:style w:type="paragraph" w:customStyle="1" w:styleId="186B6A7FEDC94F7D928F1A028A917EBC">
    <w:name w:val="186B6A7FEDC94F7D928F1A028A917EBC"/>
    <w:rsid w:val="00BB1FF9"/>
  </w:style>
  <w:style w:type="paragraph" w:customStyle="1" w:styleId="DBFB70567FFB4F83AA32F148D0794810">
    <w:name w:val="DBFB70567FFB4F83AA32F148D0794810"/>
    <w:rsid w:val="00BB1FF9"/>
  </w:style>
  <w:style w:type="paragraph" w:customStyle="1" w:styleId="D885CD64EDB3475291EB902511D2ED3C">
    <w:name w:val="D885CD64EDB3475291EB902511D2ED3C"/>
    <w:rsid w:val="00BB1FF9"/>
  </w:style>
  <w:style w:type="paragraph" w:customStyle="1" w:styleId="B304594C7D1A4585BEE917DC7C06DD8F">
    <w:name w:val="B304594C7D1A4585BEE917DC7C06DD8F"/>
    <w:rsid w:val="00BB1FF9"/>
  </w:style>
  <w:style w:type="paragraph" w:customStyle="1" w:styleId="68315F5AB2014AF7B30D33A12F35FB26">
    <w:name w:val="68315F5AB2014AF7B30D33A12F35FB26"/>
    <w:rsid w:val="00BB1FF9"/>
  </w:style>
  <w:style w:type="paragraph" w:customStyle="1" w:styleId="8ACBC6C800E34F3AACEEFB9A1255CB8E">
    <w:name w:val="8ACBC6C800E34F3AACEEFB9A1255CB8E"/>
    <w:rsid w:val="00BB1FF9"/>
  </w:style>
  <w:style w:type="paragraph" w:customStyle="1" w:styleId="B78B8DEFCD794F9D818066D1D27AE2C7">
    <w:name w:val="B78B8DEFCD794F9D818066D1D27AE2C7"/>
    <w:rsid w:val="00BB1FF9"/>
  </w:style>
  <w:style w:type="paragraph" w:customStyle="1" w:styleId="9443C6F8B1EC433AB53BD293FB36908F">
    <w:name w:val="9443C6F8B1EC433AB53BD293FB36908F"/>
    <w:rsid w:val="00BB1FF9"/>
  </w:style>
  <w:style w:type="paragraph" w:customStyle="1" w:styleId="E69152EBC6FB42C78F92718C6B3CBCB1">
    <w:name w:val="E69152EBC6FB42C78F92718C6B3CBCB1"/>
    <w:rsid w:val="00BB1FF9"/>
  </w:style>
  <w:style w:type="paragraph" w:customStyle="1" w:styleId="C3D0144A140A4FBE87D6824B6A46E6B3">
    <w:name w:val="C3D0144A140A4FBE87D6824B6A46E6B3"/>
    <w:rsid w:val="00BB1FF9"/>
  </w:style>
  <w:style w:type="paragraph" w:customStyle="1" w:styleId="668BF14AFC404EFBB7161A0AA983A21C">
    <w:name w:val="668BF14AFC404EFBB7161A0AA983A21C"/>
    <w:rsid w:val="00BB1FF9"/>
  </w:style>
  <w:style w:type="paragraph" w:customStyle="1" w:styleId="BBD0F4DD1FEF46CC9DDAD0DCB6B545B2">
    <w:name w:val="BBD0F4DD1FEF46CC9DDAD0DCB6B545B2"/>
    <w:rsid w:val="00BB1FF9"/>
  </w:style>
  <w:style w:type="paragraph" w:customStyle="1" w:styleId="A5C7DD38ED9E4D04A8B321CC6B7003AB">
    <w:name w:val="A5C7DD38ED9E4D04A8B321CC6B7003AB"/>
    <w:rsid w:val="00BB1FF9"/>
  </w:style>
  <w:style w:type="paragraph" w:customStyle="1" w:styleId="9FDF5D7C95C14EBD97EAFBA4042BD48A">
    <w:name w:val="9FDF5D7C95C14EBD97EAFBA4042BD48A"/>
    <w:rsid w:val="00BB1FF9"/>
  </w:style>
  <w:style w:type="paragraph" w:customStyle="1" w:styleId="82CF4F822CDA4FBBB8ECCDF91B569236">
    <w:name w:val="82CF4F822CDA4FBBB8ECCDF91B569236"/>
    <w:rsid w:val="00BB1FF9"/>
  </w:style>
  <w:style w:type="paragraph" w:customStyle="1" w:styleId="2C08EB36165C40879419338DCFFE5E03">
    <w:name w:val="2C08EB36165C40879419338DCFFE5E03"/>
    <w:rsid w:val="00BB1FF9"/>
  </w:style>
  <w:style w:type="paragraph" w:customStyle="1" w:styleId="91BCE79B75114BB799123E8397281A63">
    <w:name w:val="91BCE79B75114BB799123E8397281A63"/>
    <w:rsid w:val="00BB1FF9"/>
  </w:style>
  <w:style w:type="paragraph" w:customStyle="1" w:styleId="2FE7118E17CD4D479DE3DEEEC624681C">
    <w:name w:val="2FE7118E17CD4D479DE3DEEEC624681C"/>
    <w:rsid w:val="00BB1FF9"/>
  </w:style>
  <w:style w:type="paragraph" w:customStyle="1" w:styleId="CF8CAF24F62342DABB74448D96C1B7BA">
    <w:name w:val="CF8CAF24F62342DABB74448D96C1B7BA"/>
    <w:rsid w:val="00BB1FF9"/>
  </w:style>
  <w:style w:type="paragraph" w:customStyle="1" w:styleId="36CB2796A1DA4EDBB446A916CA124FC7">
    <w:name w:val="36CB2796A1DA4EDBB446A916CA124FC7"/>
    <w:rsid w:val="00BB1FF9"/>
  </w:style>
  <w:style w:type="paragraph" w:customStyle="1" w:styleId="132BCEA1577740CB8549A3733A3E951A">
    <w:name w:val="132BCEA1577740CB8549A3733A3E951A"/>
    <w:rsid w:val="00BB1FF9"/>
  </w:style>
  <w:style w:type="paragraph" w:customStyle="1" w:styleId="5FDC03D32BC843B4A7121DBFB8BC5CC6">
    <w:name w:val="5FDC03D32BC843B4A7121DBFB8BC5CC6"/>
    <w:rsid w:val="00BB1FF9"/>
  </w:style>
  <w:style w:type="paragraph" w:customStyle="1" w:styleId="9A97CBCA0C484C5D99461BB59073137C">
    <w:name w:val="9A97CBCA0C484C5D99461BB59073137C"/>
    <w:rsid w:val="00BB1FF9"/>
  </w:style>
  <w:style w:type="paragraph" w:customStyle="1" w:styleId="9E9CBE91BCAE46A2A3EF2C93111AFBDE">
    <w:name w:val="9E9CBE91BCAE46A2A3EF2C93111AFBDE"/>
    <w:rsid w:val="00BB1FF9"/>
  </w:style>
  <w:style w:type="paragraph" w:customStyle="1" w:styleId="9569A7FA851D42C99C6EA84A5FB3B2FE">
    <w:name w:val="9569A7FA851D42C99C6EA84A5FB3B2FE"/>
    <w:rsid w:val="00BB1FF9"/>
  </w:style>
  <w:style w:type="paragraph" w:customStyle="1" w:styleId="247812A129C543429189C68C9BFA11FF">
    <w:name w:val="247812A129C543429189C68C9BFA11FF"/>
    <w:rsid w:val="00BB1FF9"/>
  </w:style>
  <w:style w:type="paragraph" w:customStyle="1" w:styleId="828F195D283144FA83A710AF73584C54">
    <w:name w:val="828F195D283144FA83A710AF73584C54"/>
    <w:rsid w:val="00BB1FF9"/>
  </w:style>
  <w:style w:type="paragraph" w:customStyle="1" w:styleId="5E3CD1A792A84FF097DF66313F0BCF87">
    <w:name w:val="5E3CD1A792A84FF097DF66313F0BCF87"/>
    <w:rsid w:val="00BB1FF9"/>
  </w:style>
  <w:style w:type="paragraph" w:customStyle="1" w:styleId="6F89810E2811428993AC0414194A1DB2">
    <w:name w:val="6F89810E2811428993AC0414194A1DB2"/>
    <w:rsid w:val="00BB1FF9"/>
  </w:style>
  <w:style w:type="paragraph" w:customStyle="1" w:styleId="317ED9783FE94075BB55962AB0097A1A">
    <w:name w:val="317ED9783FE94075BB55962AB0097A1A"/>
    <w:rsid w:val="00BB1FF9"/>
  </w:style>
  <w:style w:type="paragraph" w:customStyle="1" w:styleId="E25DD347E0D74944889DC13AEEE601D6">
    <w:name w:val="E25DD347E0D74944889DC13AEEE601D6"/>
    <w:rsid w:val="00BB1FF9"/>
  </w:style>
  <w:style w:type="paragraph" w:customStyle="1" w:styleId="E2C997A87B9E4A9A8DBF89946CD6897D">
    <w:name w:val="E2C997A87B9E4A9A8DBF89946CD6897D"/>
    <w:rsid w:val="00BB1FF9"/>
  </w:style>
  <w:style w:type="paragraph" w:customStyle="1" w:styleId="FAD215CC1BA54FF3AA8E8E72C80F6EF1">
    <w:name w:val="FAD215CC1BA54FF3AA8E8E72C80F6EF1"/>
    <w:rsid w:val="00BB1FF9"/>
  </w:style>
  <w:style w:type="paragraph" w:customStyle="1" w:styleId="20E524EC34214315BBD85978CBBB1E10">
    <w:name w:val="20E524EC34214315BBD85978CBBB1E10"/>
    <w:rsid w:val="00BB1FF9"/>
  </w:style>
  <w:style w:type="paragraph" w:customStyle="1" w:styleId="B81216A4A1CF4606A1C042B088405418">
    <w:name w:val="B81216A4A1CF4606A1C042B088405418"/>
    <w:rsid w:val="00BB1FF9"/>
  </w:style>
  <w:style w:type="paragraph" w:customStyle="1" w:styleId="862B57EC5FEA4D66BDE843828B6FDA08">
    <w:name w:val="862B57EC5FEA4D66BDE843828B6FDA08"/>
    <w:rsid w:val="00BB1FF9"/>
  </w:style>
  <w:style w:type="paragraph" w:customStyle="1" w:styleId="3721F3ED79F3468F9A56F03AA3F98BDC">
    <w:name w:val="3721F3ED79F3468F9A56F03AA3F98BDC"/>
    <w:rsid w:val="00BB1FF9"/>
  </w:style>
  <w:style w:type="paragraph" w:customStyle="1" w:styleId="B928265F13E94D32A58313F48ECE6F4E">
    <w:name w:val="B928265F13E94D32A58313F48ECE6F4E"/>
    <w:rsid w:val="00BB1FF9"/>
  </w:style>
  <w:style w:type="paragraph" w:customStyle="1" w:styleId="B71FBCF03CE94633B27D78897337E049">
    <w:name w:val="B71FBCF03CE94633B27D78897337E049"/>
    <w:rsid w:val="00BB1FF9"/>
  </w:style>
  <w:style w:type="paragraph" w:customStyle="1" w:styleId="581A0B5CCADE474F92AFF660E168197C">
    <w:name w:val="581A0B5CCADE474F92AFF660E168197C"/>
    <w:rsid w:val="00BB1FF9"/>
  </w:style>
  <w:style w:type="paragraph" w:customStyle="1" w:styleId="EEFB4380F32F435CBCCC581636282F5A">
    <w:name w:val="EEFB4380F32F435CBCCC581636282F5A"/>
    <w:rsid w:val="00BB1FF9"/>
  </w:style>
  <w:style w:type="paragraph" w:customStyle="1" w:styleId="8B0B7A4B27884377B4C9794EDD50D609">
    <w:name w:val="8B0B7A4B27884377B4C9794EDD50D609"/>
    <w:rsid w:val="00BB1FF9"/>
  </w:style>
  <w:style w:type="paragraph" w:customStyle="1" w:styleId="970140DEED4D4700AA2243FF4728168F">
    <w:name w:val="970140DEED4D4700AA2243FF4728168F"/>
    <w:rsid w:val="00BB1FF9"/>
  </w:style>
  <w:style w:type="paragraph" w:customStyle="1" w:styleId="95EFA23BE4F64EFD8510E1F71E262955">
    <w:name w:val="95EFA23BE4F64EFD8510E1F71E262955"/>
    <w:rsid w:val="00BB1FF9"/>
  </w:style>
  <w:style w:type="paragraph" w:customStyle="1" w:styleId="3907067EA7E74A7B9F4556C0B8B9D6CE">
    <w:name w:val="3907067EA7E74A7B9F4556C0B8B9D6CE"/>
    <w:rsid w:val="00BB1FF9"/>
  </w:style>
  <w:style w:type="paragraph" w:customStyle="1" w:styleId="F63476D9E954447DA0486008F52A8AAF">
    <w:name w:val="F63476D9E954447DA0486008F52A8AAF"/>
    <w:rsid w:val="00BB1FF9"/>
  </w:style>
  <w:style w:type="paragraph" w:customStyle="1" w:styleId="E41360DA51B44E26B85EFA2C0AA6EAF9">
    <w:name w:val="E41360DA51B44E26B85EFA2C0AA6EAF9"/>
    <w:rsid w:val="00BB1FF9"/>
  </w:style>
  <w:style w:type="paragraph" w:customStyle="1" w:styleId="9498B928EC314C0A8B4337FF847E0151">
    <w:name w:val="9498B928EC314C0A8B4337FF847E0151"/>
    <w:rsid w:val="00BB1FF9"/>
  </w:style>
  <w:style w:type="paragraph" w:customStyle="1" w:styleId="905AC88F8A424D7CB3AF8DD85DF15B28">
    <w:name w:val="905AC88F8A424D7CB3AF8DD85DF15B28"/>
    <w:rsid w:val="00BB1FF9"/>
  </w:style>
  <w:style w:type="paragraph" w:customStyle="1" w:styleId="9DF65AEB34F5442AB2BF78FC6218F240">
    <w:name w:val="9DF65AEB34F5442AB2BF78FC6218F240"/>
    <w:rsid w:val="00BB1FF9"/>
  </w:style>
  <w:style w:type="paragraph" w:customStyle="1" w:styleId="9C1F6E0F39C44B71B3A1FB8F926BD9C2">
    <w:name w:val="9C1F6E0F39C44B71B3A1FB8F926BD9C2"/>
    <w:rsid w:val="00BB1FF9"/>
  </w:style>
  <w:style w:type="paragraph" w:customStyle="1" w:styleId="E00A8BB2882142D88A1CD96232DD81C8">
    <w:name w:val="E00A8BB2882142D88A1CD96232DD81C8"/>
    <w:rsid w:val="00BB1FF9"/>
  </w:style>
  <w:style w:type="paragraph" w:customStyle="1" w:styleId="935C0F8D19734C828D0A0FE8F1DD5263">
    <w:name w:val="935C0F8D19734C828D0A0FE8F1DD5263"/>
    <w:rsid w:val="00BB1FF9"/>
  </w:style>
  <w:style w:type="paragraph" w:customStyle="1" w:styleId="AED6A7A5C41949E3A515BBBEACC9735E">
    <w:name w:val="AED6A7A5C41949E3A515BBBEACC9735E"/>
    <w:rsid w:val="00BB1FF9"/>
  </w:style>
  <w:style w:type="paragraph" w:customStyle="1" w:styleId="269E0DA1E1E34736824E8004C93D7E46">
    <w:name w:val="269E0DA1E1E34736824E8004C93D7E46"/>
    <w:rsid w:val="00BB1FF9"/>
  </w:style>
  <w:style w:type="paragraph" w:customStyle="1" w:styleId="0F4F328B871040369866ED8218214573">
    <w:name w:val="0F4F328B871040369866ED8218214573"/>
    <w:rsid w:val="00BB1FF9"/>
  </w:style>
  <w:style w:type="paragraph" w:customStyle="1" w:styleId="9FB739A430954B01829E4C7ED133D337">
    <w:name w:val="9FB739A430954B01829E4C7ED133D337"/>
    <w:rsid w:val="00BB1FF9"/>
  </w:style>
  <w:style w:type="paragraph" w:customStyle="1" w:styleId="564B76D95F074E3DB4C77256E77BB577">
    <w:name w:val="564B76D95F074E3DB4C77256E77BB577"/>
    <w:rsid w:val="00BB1FF9"/>
  </w:style>
  <w:style w:type="paragraph" w:customStyle="1" w:styleId="3B55E326D7A54A43BD3142977D875A1C">
    <w:name w:val="3B55E326D7A54A43BD3142977D875A1C"/>
    <w:rsid w:val="00BB1FF9"/>
  </w:style>
  <w:style w:type="paragraph" w:customStyle="1" w:styleId="82910CCA70624524895B6D3C6522DA61">
    <w:name w:val="82910CCA70624524895B6D3C6522DA61"/>
    <w:rsid w:val="00BB1FF9"/>
  </w:style>
  <w:style w:type="paragraph" w:customStyle="1" w:styleId="0FB3B91FD08D4EB9BD1544451C960CF7">
    <w:name w:val="0FB3B91FD08D4EB9BD1544451C960CF7"/>
    <w:rsid w:val="00BB1FF9"/>
  </w:style>
  <w:style w:type="paragraph" w:customStyle="1" w:styleId="EA114EC13A2246F48019DC62527A1CBE">
    <w:name w:val="EA114EC13A2246F48019DC62527A1CBE"/>
    <w:rsid w:val="00BB1FF9"/>
  </w:style>
  <w:style w:type="paragraph" w:customStyle="1" w:styleId="0501080819704236BE68F1A39A4C31C5">
    <w:name w:val="0501080819704236BE68F1A39A4C31C5"/>
    <w:rsid w:val="00BB1FF9"/>
  </w:style>
  <w:style w:type="paragraph" w:customStyle="1" w:styleId="993646A0A86B476F99122CCCD9E0BE14">
    <w:name w:val="993646A0A86B476F99122CCCD9E0BE14"/>
    <w:rsid w:val="00BB1FF9"/>
  </w:style>
  <w:style w:type="paragraph" w:customStyle="1" w:styleId="9FBE0CE7CC19492FB6F9C729DCBEC5AC">
    <w:name w:val="9FBE0CE7CC19492FB6F9C729DCBEC5AC"/>
    <w:rsid w:val="00BB1FF9"/>
  </w:style>
  <w:style w:type="paragraph" w:customStyle="1" w:styleId="8FC93486286445C9973EB683727362D6">
    <w:name w:val="8FC93486286445C9973EB683727362D6"/>
    <w:rsid w:val="00BB1FF9"/>
  </w:style>
  <w:style w:type="paragraph" w:customStyle="1" w:styleId="7AE141007D994FB89EE9CBC038FABBED">
    <w:name w:val="7AE141007D994FB89EE9CBC038FABBED"/>
    <w:rsid w:val="00BB1FF9"/>
  </w:style>
  <w:style w:type="paragraph" w:customStyle="1" w:styleId="AD492C3D1A7C49F9AFC62C41F0EADC24">
    <w:name w:val="AD492C3D1A7C49F9AFC62C41F0EADC24"/>
    <w:rsid w:val="00BB1FF9"/>
  </w:style>
  <w:style w:type="paragraph" w:customStyle="1" w:styleId="70EA8BA1162945818B063076994AC708">
    <w:name w:val="70EA8BA1162945818B063076994AC708"/>
    <w:rsid w:val="00BB1FF9"/>
  </w:style>
  <w:style w:type="paragraph" w:customStyle="1" w:styleId="8F2E59DEB5994B41AC2934120E9764A5">
    <w:name w:val="8F2E59DEB5994B41AC2934120E9764A5"/>
    <w:rsid w:val="00BB1FF9"/>
  </w:style>
  <w:style w:type="paragraph" w:customStyle="1" w:styleId="EE7B44FB9E274A1CB5EAB733DDDB61B3">
    <w:name w:val="EE7B44FB9E274A1CB5EAB733DDDB61B3"/>
    <w:rsid w:val="00BB1FF9"/>
  </w:style>
  <w:style w:type="paragraph" w:customStyle="1" w:styleId="1D5A8EC9B43942A9AE6B8D4BAECC2327">
    <w:name w:val="1D5A8EC9B43942A9AE6B8D4BAECC2327"/>
    <w:rsid w:val="00BB1FF9"/>
  </w:style>
  <w:style w:type="paragraph" w:customStyle="1" w:styleId="F809021545A545079C748E86BA6D82E0">
    <w:name w:val="F809021545A545079C748E86BA6D82E0"/>
    <w:rsid w:val="00BB1FF9"/>
  </w:style>
  <w:style w:type="paragraph" w:customStyle="1" w:styleId="91D37589B1814A45ADDFAC047B51822B">
    <w:name w:val="91D37589B1814A45ADDFAC047B51822B"/>
    <w:rsid w:val="00BB1FF9"/>
  </w:style>
  <w:style w:type="paragraph" w:customStyle="1" w:styleId="C591524541EC42A1B0464EE7D4CA5897">
    <w:name w:val="C591524541EC42A1B0464EE7D4CA5897"/>
    <w:rsid w:val="00BB1FF9"/>
  </w:style>
  <w:style w:type="paragraph" w:customStyle="1" w:styleId="788D6E27D52E45ADBEF8A7341958CB6E">
    <w:name w:val="788D6E27D52E45ADBEF8A7341958CB6E"/>
    <w:rsid w:val="00BB1FF9"/>
  </w:style>
  <w:style w:type="paragraph" w:customStyle="1" w:styleId="92048F98874B4B8DB5BC74714C419955">
    <w:name w:val="92048F98874B4B8DB5BC74714C419955"/>
    <w:rsid w:val="00BB1FF9"/>
  </w:style>
  <w:style w:type="paragraph" w:customStyle="1" w:styleId="58DDF29001B0440483BBA94C5E77601E">
    <w:name w:val="58DDF29001B0440483BBA94C5E77601E"/>
    <w:rsid w:val="00BB1FF9"/>
  </w:style>
  <w:style w:type="paragraph" w:customStyle="1" w:styleId="7AB3A38207C44B3C87B61750DFA56EE7">
    <w:name w:val="7AB3A38207C44B3C87B61750DFA56EE7"/>
    <w:rsid w:val="00BB1FF9"/>
  </w:style>
  <w:style w:type="paragraph" w:customStyle="1" w:styleId="72BAA0E5BA79420FA4594FF4BA42B2CE">
    <w:name w:val="72BAA0E5BA79420FA4594FF4BA42B2CE"/>
    <w:rsid w:val="00BB1FF9"/>
  </w:style>
  <w:style w:type="paragraph" w:customStyle="1" w:styleId="682A62BD2DA447828EFC43287560FAF2">
    <w:name w:val="682A62BD2DA447828EFC43287560FAF2"/>
    <w:rsid w:val="00BB1FF9"/>
  </w:style>
  <w:style w:type="paragraph" w:customStyle="1" w:styleId="6A96FD7F8EE84A49841773E7E2FD3E43">
    <w:name w:val="6A96FD7F8EE84A49841773E7E2FD3E43"/>
    <w:rsid w:val="00BB1FF9"/>
  </w:style>
  <w:style w:type="paragraph" w:customStyle="1" w:styleId="EA0DF384E1E5442D9700F1EC937ECC00">
    <w:name w:val="EA0DF384E1E5442D9700F1EC937ECC00"/>
    <w:rsid w:val="00BB1FF9"/>
  </w:style>
  <w:style w:type="paragraph" w:customStyle="1" w:styleId="4CBC2C4A4F074BA385A1830292157214">
    <w:name w:val="4CBC2C4A4F074BA385A1830292157214"/>
    <w:rsid w:val="00BB1FF9"/>
  </w:style>
  <w:style w:type="paragraph" w:customStyle="1" w:styleId="7273181212594373BB780F6A1AA737E7">
    <w:name w:val="7273181212594373BB780F6A1AA737E7"/>
    <w:rsid w:val="00BB1FF9"/>
  </w:style>
  <w:style w:type="paragraph" w:customStyle="1" w:styleId="6A857859213C47B092E51D1EDDF5943E">
    <w:name w:val="6A857859213C47B092E51D1EDDF5943E"/>
    <w:rsid w:val="00BB1FF9"/>
  </w:style>
  <w:style w:type="paragraph" w:customStyle="1" w:styleId="417F8A0CBD3E4D25B96953C52F3B20A8">
    <w:name w:val="417F8A0CBD3E4D25B96953C52F3B20A8"/>
    <w:rsid w:val="00BB1FF9"/>
  </w:style>
  <w:style w:type="paragraph" w:customStyle="1" w:styleId="18925FD4925F4A74A86280087D3BE744">
    <w:name w:val="18925FD4925F4A74A86280087D3BE744"/>
    <w:rsid w:val="00BB1FF9"/>
  </w:style>
  <w:style w:type="paragraph" w:customStyle="1" w:styleId="6D0AB665DEDB4952B116B0F6C1208E35">
    <w:name w:val="6D0AB665DEDB4952B116B0F6C1208E35"/>
    <w:rsid w:val="00BB1FF9"/>
  </w:style>
  <w:style w:type="paragraph" w:customStyle="1" w:styleId="1E8789E97E8544A59A008B5AAEDA56CB">
    <w:name w:val="1E8789E97E8544A59A008B5AAEDA56CB"/>
    <w:rsid w:val="00BB1FF9"/>
  </w:style>
  <w:style w:type="paragraph" w:customStyle="1" w:styleId="72E2C7C1DA874AA2A86D0D499D622A34">
    <w:name w:val="72E2C7C1DA874AA2A86D0D499D622A34"/>
    <w:rsid w:val="00BB1FF9"/>
  </w:style>
  <w:style w:type="paragraph" w:customStyle="1" w:styleId="49C35A108E2D4383B6E2F421125C394A">
    <w:name w:val="49C35A108E2D4383B6E2F421125C394A"/>
    <w:rsid w:val="00BB1FF9"/>
  </w:style>
  <w:style w:type="paragraph" w:customStyle="1" w:styleId="1C37E860E6DB4D4EB58DFBD698BEB42F">
    <w:name w:val="1C37E860E6DB4D4EB58DFBD698BEB42F"/>
    <w:rsid w:val="00BB1FF9"/>
  </w:style>
  <w:style w:type="paragraph" w:customStyle="1" w:styleId="05935C7D4004419E9C35679ED8559120">
    <w:name w:val="05935C7D4004419E9C35679ED8559120"/>
    <w:rsid w:val="00BB1FF9"/>
  </w:style>
  <w:style w:type="paragraph" w:customStyle="1" w:styleId="903FA59124274C949A2E6D4BB9A7D518">
    <w:name w:val="903FA59124274C949A2E6D4BB9A7D518"/>
    <w:rsid w:val="00BB1FF9"/>
  </w:style>
  <w:style w:type="paragraph" w:customStyle="1" w:styleId="51DE089B1B4F4597B578234AC5DA4A25">
    <w:name w:val="51DE089B1B4F4597B578234AC5DA4A25"/>
    <w:rsid w:val="00BB1FF9"/>
  </w:style>
  <w:style w:type="paragraph" w:customStyle="1" w:styleId="2964C4E7F6D34877BE8A0FAA9093900B">
    <w:name w:val="2964C4E7F6D34877BE8A0FAA9093900B"/>
    <w:rsid w:val="00BB1FF9"/>
  </w:style>
  <w:style w:type="paragraph" w:customStyle="1" w:styleId="DA662EAC9B8342D78E6D2F919C9FDDEB">
    <w:name w:val="DA662EAC9B8342D78E6D2F919C9FDDEB"/>
    <w:rsid w:val="00BB1FF9"/>
  </w:style>
  <w:style w:type="paragraph" w:customStyle="1" w:styleId="6363FCD2D54749019628778653B5CF61">
    <w:name w:val="6363FCD2D54749019628778653B5CF61"/>
    <w:rsid w:val="00BB1FF9"/>
  </w:style>
  <w:style w:type="paragraph" w:customStyle="1" w:styleId="2972DDEF730144E0A30C5189D9996531">
    <w:name w:val="2972DDEF730144E0A30C5189D9996531"/>
    <w:rsid w:val="00BB1FF9"/>
  </w:style>
  <w:style w:type="paragraph" w:customStyle="1" w:styleId="316A5D61FED64E8C918AE81C868098FC">
    <w:name w:val="316A5D61FED64E8C918AE81C868098FC"/>
    <w:rsid w:val="00BB1FF9"/>
  </w:style>
  <w:style w:type="paragraph" w:customStyle="1" w:styleId="9AB70D8C35B447719A30B73D293A9695">
    <w:name w:val="9AB70D8C35B447719A30B73D293A9695"/>
    <w:rsid w:val="00BB1FF9"/>
  </w:style>
  <w:style w:type="paragraph" w:customStyle="1" w:styleId="78E5658A261347BEAD0B9825FB31F3AC">
    <w:name w:val="78E5658A261347BEAD0B9825FB31F3AC"/>
    <w:rsid w:val="00BB1FF9"/>
  </w:style>
  <w:style w:type="paragraph" w:customStyle="1" w:styleId="294707A597B04A38B851C891313DFCE3">
    <w:name w:val="294707A597B04A38B851C891313DFCE3"/>
    <w:rsid w:val="00BB1FF9"/>
  </w:style>
  <w:style w:type="paragraph" w:customStyle="1" w:styleId="99018F6621A64999B3AD600BB3046173">
    <w:name w:val="99018F6621A64999B3AD600BB3046173"/>
    <w:rsid w:val="00BB1FF9"/>
  </w:style>
  <w:style w:type="paragraph" w:customStyle="1" w:styleId="473C54B0840D47ADA3AB5F23C9AD5C2A">
    <w:name w:val="473C54B0840D47ADA3AB5F23C9AD5C2A"/>
    <w:rsid w:val="00BB1FF9"/>
  </w:style>
  <w:style w:type="paragraph" w:customStyle="1" w:styleId="962F4F194177496F8FB4276DA0DB3A2A">
    <w:name w:val="962F4F194177496F8FB4276DA0DB3A2A"/>
    <w:rsid w:val="00BB1FF9"/>
  </w:style>
  <w:style w:type="paragraph" w:customStyle="1" w:styleId="97A935528387414B9326B4B4C577BE44">
    <w:name w:val="97A935528387414B9326B4B4C577BE44"/>
    <w:rsid w:val="00BB1FF9"/>
  </w:style>
  <w:style w:type="paragraph" w:customStyle="1" w:styleId="CE20EBAC498844C48C510C01A9C7C5FD">
    <w:name w:val="CE20EBAC498844C48C510C01A9C7C5FD"/>
    <w:rsid w:val="00BB1FF9"/>
  </w:style>
  <w:style w:type="paragraph" w:customStyle="1" w:styleId="C72BFFC4944E43049AC016AC04947EEF">
    <w:name w:val="C72BFFC4944E43049AC016AC04947EEF"/>
    <w:rsid w:val="00BB1FF9"/>
  </w:style>
  <w:style w:type="paragraph" w:customStyle="1" w:styleId="C5B8724C0F6D4B338D2AF1416F215B5B">
    <w:name w:val="C5B8724C0F6D4B338D2AF1416F215B5B"/>
    <w:rsid w:val="00BB1FF9"/>
  </w:style>
  <w:style w:type="paragraph" w:customStyle="1" w:styleId="90E7E74B0E0E4724BF5B36F53B64EA81">
    <w:name w:val="90E7E74B0E0E4724BF5B36F53B64EA81"/>
    <w:rsid w:val="00BB1FF9"/>
  </w:style>
  <w:style w:type="paragraph" w:customStyle="1" w:styleId="12102C450BC04433B473CC798905B512">
    <w:name w:val="12102C450BC04433B473CC798905B512"/>
    <w:rsid w:val="00BB1FF9"/>
  </w:style>
  <w:style w:type="paragraph" w:customStyle="1" w:styleId="8A057522EA004040A23F1107A191DD60">
    <w:name w:val="8A057522EA004040A23F1107A191DD60"/>
    <w:rsid w:val="00BB1FF9"/>
  </w:style>
  <w:style w:type="paragraph" w:customStyle="1" w:styleId="B8CBD3394F0347F79D2DA154C46DC5C8">
    <w:name w:val="B8CBD3394F0347F79D2DA154C46DC5C8"/>
    <w:rsid w:val="00BB1FF9"/>
  </w:style>
  <w:style w:type="paragraph" w:customStyle="1" w:styleId="91B41CF348B6469B8A3B480166730F2D">
    <w:name w:val="91B41CF348B6469B8A3B480166730F2D"/>
    <w:rsid w:val="00BB1FF9"/>
  </w:style>
  <w:style w:type="paragraph" w:customStyle="1" w:styleId="B60A2E6E44B74FEAA219E38E3010FAEC">
    <w:name w:val="B60A2E6E44B74FEAA219E38E3010FAEC"/>
    <w:rsid w:val="00BB1FF9"/>
  </w:style>
  <w:style w:type="paragraph" w:customStyle="1" w:styleId="2C7E1A5FAFDB4B18AD172AC9633513E6">
    <w:name w:val="2C7E1A5FAFDB4B18AD172AC9633513E6"/>
    <w:rsid w:val="00BB1FF9"/>
  </w:style>
  <w:style w:type="paragraph" w:customStyle="1" w:styleId="A73B4005899B413C8DD363B5D3358D02">
    <w:name w:val="A73B4005899B413C8DD363B5D3358D02"/>
    <w:rsid w:val="00BB1FF9"/>
  </w:style>
  <w:style w:type="paragraph" w:customStyle="1" w:styleId="52898D4CD6904844A468DC9C5FA3BC2B">
    <w:name w:val="52898D4CD6904844A468DC9C5FA3BC2B"/>
    <w:rsid w:val="00BB1FF9"/>
  </w:style>
  <w:style w:type="paragraph" w:customStyle="1" w:styleId="4054D5DA05404B28903C09A4A15B6329">
    <w:name w:val="4054D5DA05404B28903C09A4A15B6329"/>
    <w:rsid w:val="00BB1FF9"/>
  </w:style>
  <w:style w:type="paragraph" w:customStyle="1" w:styleId="C25C80D4E42A4C5098512187937C9C65">
    <w:name w:val="C25C80D4E42A4C5098512187937C9C65"/>
    <w:rsid w:val="00BB1FF9"/>
  </w:style>
  <w:style w:type="paragraph" w:customStyle="1" w:styleId="002BBD1D5005461690461B730821571A">
    <w:name w:val="002BBD1D5005461690461B730821571A"/>
    <w:rsid w:val="00BB1FF9"/>
  </w:style>
  <w:style w:type="paragraph" w:customStyle="1" w:styleId="1CD2E02D1BBD4599BDFED18EED9D995C">
    <w:name w:val="1CD2E02D1BBD4599BDFED18EED9D995C"/>
    <w:rsid w:val="00BB1FF9"/>
  </w:style>
  <w:style w:type="paragraph" w:customStyle="1" w:styleId="F9B9FCF2D1104C5DA25C404E0728F0EE">
    <w:name w:val="F9B9FCF2D1104C5DA25C404E0728F0EE"/>
    <w:rsid w:val="00BB1FF9"/>
  </w:style>
  <w:style w:type="paragraph" w:customStyle="1" w:styleId="E1AB5DE7147040AA8F3EF905B54DA3B7">
    <w:name w:val="E1AB5DE7147040AA8F3EF905B54DA3B7"/>
    <w:rsid w:val="00BB1FF9"/>
  </w:style>
  <w:style w:type="paragraph" w:customStyle="1" w:styleId="EF67F6E87E4E44AC91218865F3D27E91">
    <w:name w:val="EF67F6E87E4E44AC91218865F3D27E91"/>
    <w:rsid w:val="00BB1FF9"/>
  </w:style>
  <w:style w:type="paragraph" w:customStyle="1" w:styleId="D5366DBF486447648A75EF09BC4D9753">
    <w:name w:val="D5366DBF486447648A75EF09BC4D9753"/>
    <w:rsid w:val="00BB1FF9"/>
  </w:style>
  <w:style w:type="paragraph" w:customStyle="1" w:styleId="AA1E722A6EBD4C02BA6764FCE8740614">
    <w:name w:val="AA1E722A6EBD4C02BA6764FCE8740614"/>
    <w:rsid w:val="00BB1FF9"/>
  </w:style>
  <w:style w:type="paragraph" w:customStyle="1" w:styleId="3C66C63DC8554E3790D39D0767E206B8">
    <w:name w:val="3C66C63DC8554E3790D39D0767E206B8"/>
    <w:rsid w:val="00BB1FF9"/>
  </w:style>
  <w:style w:type="paragraph" w:customStyle="1" w:styleId="7FEF1A9AAEF0419B934C352894740EBB">
    <w:name w:val="7FEF1A9AAEF0419B934C352894740EBB"/>
    <w:rsid w:val="00BB1FF9"/>
  </w:style>
  <w:style w:type="paragraph" w:customStyle="1" w:styleId="212E7198026B4257965EFF8B30444E32">
    <w:name w:val="212E7198026B4257965EFF8B30444E32"/>
    <w:rsid w:val="00BB1FF9"/>
  </w:style>
  <w:style w:type="paragraph" w:customStyle="1" w:styleId="277CE4B46572488F8539886E6463797A">
    <w:name w:val="277CE4B46572488F8539886E6463797A"/>
    <w:rsid w:val="00BB1FF9"/>
  </w:style>
  <w:style w:type="paragraph" w:customStyle="1" w:styleId="4DCE2DE14E55416EAAFB408D8213C228">
    <w:name w:val="4DCE2DE14E55416EAAFB408D8213C228"/>
    <w:rsid w:val="00BB1FF9"/>
  </w:style>
  <w:style w:type="paragraph" w:customStyle="1" w:styleId="EFE019A2D9D343D3AED7ABF6737ED9E1">
    <w:name w:val="EFE019A2D9D343D3AED7ABF6737ED9E1"/>
    <w:rsid w:val="00BB1FF9"/>
  </w:style>
  <w:style w:type="paragraph" w:customStyle="1" w:styleId="00DEA1FC29504744B27F6EAF0787A485">
    <w:name w:val="00DEA1FC29504744B27F6EAF0787A485"/>
    <w:rsid w:val="00BB1FF9"/>
  </w:style>
  <w:style w:type="paragraph" w:customStyle="1" w:styleId="DF9E591778D24C308E659BB87F3834D1">
    <w:name w:val="DF9E591778D24C308E659BB87F3834D1"/>
    <w:rsid w:val="00BB1FF9"/>
  </w:style>
  <w:style w:type="paragraph" w:customStyle="1" w:styleId="7E6C398B270F41F5A1815E8C84A65EE3">
    <w:name w:val="7E6C398B270F41F5A1815E8C84A65EE3"/>
    <w:rsid w:val="00BB1FF9"/>
  </w:style>
  <w:style w:type="paragraph" w:customStyle="1" w:styleId="AAEC5775190C4349B8B3A8F1EB48FAFC">
    <w:name w:val="AAEC5775190C4349B8B3A8F1EB48FAFC"/>
    <w:rsid w:val="00BB1FF9"/>
  </w:style>
  <w:style w:type="paragraph" w:customStyle="1" w:styleId="45B9FC14DE5141F1BF23FAE57DC4F370">
    <w:name w:val="45B9FC14DE5141F1BF23FAE57DC4F370"/>
    <w:rsid w:val="00BB1FF9"/>
  </w:style>
  <w:style w:type="paragraph" w:customStyle="1" w:styleId="6D82CD73D78F4AA1A7D4DAE2B96B45B0">
    <w:name w:val="6D82CD73D78F4AA1A7D4DAE2B96B45B0"/>
    <w:rsid w:val="00BB1FF9"/>
  </w:style>
  <w:style w:type="paragraph" w:customStyle="1" w:styleId="298167709924499AA4B040E34DC996D6">
    <w:name w:val="298167709924499AA4B040E34DC996D6"/>
    <w:rsid w:val="00BB1FF9"/>
  </w:style>
  <w:style w:type="paragraph" w:customStyle="1" w:styleId="EFB7E26450004E7D93EA4BFDE0C51717">
    <w:name w:val="EFB7E26450004E7D93EA4BFDE0C51717"/>
    <w:rsid w:val="00BB1FF9"/>
  </w:style>
  <w:style w:type="paragraph" w:customStyle="1" w:styleId="D7AB76E3AEB0434BA4A2049C479795D7">
    <w:name w:val="D7AB76E3AEB0434BA4A2049C479795D7"/>
    <w:rsid w:val="00BB1FF9"/>
  </w:style>
  <w:style w:type="paragraph" w:customStyle="1" w:styleId="EFFA3D907DAA4EF79B00BD0034C170A6">
    <w:name w:val="EFFA3D907DAA4EF79B00BD0034C170A6"/>
    <w:rsid w:val="00BB1FF9"/>
  </w:style>
  <w:style w:type="paragraph" w:customStyle="1" w:styleId="521523E86C66465288CAC460D7E42564">
    <w:name w:val="521523E86C66465288CAC460D7E42564"/>
    <w:rsid w:val="00BB1FF9"/>
  </w:style>
  <w:style w:type="paragraph" w:customStyle="1" w:styleId="9F6121294C534E288402E96875BD3882">
    <w:name w:val="9F6121294C534E288402E96875BD3882"/>
    <w:rsid w:val="00BB1FF9"/>
  </w:style>
  <w:style w:type="paragraph" w:customStyle="1" w:styleId="87AC5134D8504DC9AF28481AF8F60C3B">
    <w:name w:val="87AC5134D8504DC9AF28481AF8F60C3B"/>
    <w:rsid w:val="00BB1FF9"/>
  </w:style>
  <w:style w:type="paragraph" w:customStyle="1" w:styleId="CA8CF4CDD9F94E5F9CEBDF4BF7482178">
    <w:name w:val="CA8CF4CDD9F94E5F9CEBDF4BF7482178"/>
    <w:rsid w:val="00BB1FF9"/>
  </w:style>
  <w:style w:type="paragraph" w:customStyle="1" w:styleId="7250C7AB4CC24F3B858EE1732DD23FB7">
    <w:name w:val="7250C7AB4CC24F3B858EE1732DD23FB7"/>
    <w:rsid w:val="00BB1FF9"/>
  </w:style>
  <w:style w:type="paragraph" w:customStyle="1" w:styleId="B1F7C63AF9DE438E9E1A17E1AC0664D3">
    <w:name w:val="B1F7C63AF9DE438E9E1A17E1AC0664D3"/>
    <w:rsid w:val="00BB1FF9"/>
  </w:style>
  <w:style w:type="paragraph" w:customStyle="1" w:styleId="0063EAF0D04D47A5A0451D01A0F84942">
    <w:name w:val="0063EAF0D04D47A5A0451D01A0F84942"/>
    <w:rsid w:val="00BB1FF9"/>
  </w:style>
  <w:style w:type="paragraph" w:customStyle="1" w:styleId="A379D6218EAB4CD7B4123B7378B9CEFC">
    <w:name w:val="A379D6218EAB4CD7B4123B7378B9CEFC"/>
    <w:rsid w:val="00BB1FF9"/>
  </w:style>
  <w:style w:type="paragraph" w:customStyle="1" w:styleId="3B7D41CAEE3F4067BE3B179E933388FC">
    <w:name w:val="3B7D41CAEE3F4067BE3B179E933388FC"/>
    <w:rsid w:val="00BB1FF9"/>
  </w:style>
  <w:style w:type="paragraph" w:customStyle="1" w:styleId="DE6D7B0ABB364827AF9E40B3D1537548">
    <w:name w:val="DE6D7B0ABB364827AF9E40B3D1537548"/>
    <w:rsid w:val="00BB1FF9"/>
  </w:style>
  <w:style w:type="paragraph" w:customStyle="1" w:styleId="33AEC514A65742F3A964B1B420AD4BF6">
    <w:name w:val="33AEC514A65742F3A964B1B420AD4BF6"/>
    <w:rsid w:val="00BB1FF9"/>
  </w:style>
  <w:style w:type="paragraph" w:customStyle="1" w:styleId="3DDBED73B07E409893B49119AA524CF5">
    <w:name w:val="3DDBED73B07E409893B49119AA524CF5"/>
    <w:rsid w:val="00BB1FF9"/>
  </w:style>
  <w:style w:type="paragraph" w:customStyle="1" w:styleId="F0771005F127490C8DD70999130B642E">
    <w:name w:val="F0771005F127490C8DD70999130B642E"/>
    <w:rsid w:val="00BB1FF9"/>
  </w:style>
  <w:style w:type="paragraph" w:customStyle="1" w:styleId="B339123896AD458387E6EB52BD433564">
    <w:name w:val="B339123896AD458387E6EB52BD433564"/>
    <w:rsid w:val="00BB1FF9"/>
  </w:style>
  <w:style w:type="paragraph" w:customStyle="1" w:styleId="A6DECB7731764A9697C5CFC8F38B2193">
    <w:name w:val="A6DECB7731764A9697C5CFC8F38B2193"/>
    <w:rsid w:val="00BB1FF9"/>
  </w:style>
  <w:style w:type="paragraph" w:customStyle="1" w:styleId="6F5DC5BE435946D28051882691A6E285">
    <w:name w:val="6F5DC5BE435946D28051882691A6E285"/>
    <w:rsid w:val="00BB1FF9"/>
  </w:style>
  <w:style w:type="paragraph" w:customStyle="1" w:styleId="A8571C711DA9443C9059D6EDE4A79D61">
    <w:name w:val="A8571C711DA9443C9059D6EDE4A79D61"/>
    <w:rsid w:val="00BB1FF9"/>
  </w:style>
  <w:style w:type="paragraph" w:customStyle="1" w:styleId="2D3BE87280FC4C86B195AA62F7395051">
    <w:name w:val="2D3BE87280FC4C86B195AA62F7395051"/>
    <w:rsid w:val="00BB1FF9"/>
  </w:style>
  <w:style w:type="paragraph" w:customStyle="1" w:styleId="C0625A589FC8407B8415FF3D091C3157">
    <w:name w:val="C0625A589FC8407B8415FF3D091C3157"/>
    <w:rsid w:val="00BB1FF9"/>
  </w:style>
  <w:style w:type="paragraph" w:customStyle="1" w:styleId="9A733AB191944A47A964EAE48581CF85">
    <w:name w:val="9A733AB191944A47A964EAE48581CF85"/>
    <w:rsid w:val="00BB1FF9"/>
  </w:style>
  <w:style w:type="paragraph" w:customStyle="1" w:styleId="BF11B28F8B13481AB22A6CF458BB3370">
    <w:name w:val="BF11B28F8B13481AB22A6CF458BB3370"/>
    <w:rsid w:val="00BB1FF9"/>
  </w:style>
  <w:style w:type="paragraph" w:customStyle="1" w:styleId="BDFE63A4100242C8A0E40E6A565A4590">
    <w:name w:val="BDFE63A4100242C8A0E40E6A565A4590"/>
    <w:rsid w:val="00BB1FF9"/>
  </w:style>
  <w:style w:type="paragraph" w:customStyle="1" w:styleId="58681ABDEAFC45D3B4774F29231C97B7">
    <w:name w:val="58681ABDEAFC45D3B4774F29231C97B7"/>
    <w:rsid w:val="00BB1FF9"/>
  </w:style>
  <w:style w:type="paragraph" w:customStyle="1" w:styleId="0929D037FABE4BA3A73A00E6A2925337">
    <w:name w:val="0929D037FABE4BA3A73A00E6A2925337"/>
    <w:rsid w:val="00BB1FF9"/>
  </w:style>
  <w:style w:type="paragraph" w:customStyle="1" w:styleId="D223105A3F3A4AF5AB0A288AD0865A6C">
    <w:name w:val="D223105A3F3A4AF5AB0A288AD0865A6C"/>
    <w:rsid w:val="00BB1FF9"/>
  </w:style>
  <w:style w:type="paragraph" w:customStyle="1" w:styleId="171B105A4AED4B5BADDA0DB98EA9E28C">
    <w:name w:val="171B105A4AED4B5BADDA0DB98EA9E28C"/>
    <w:rsid w:val="00BB1FF9"/>
  </w:style>
  <w:style w:type="paragraph" w:customStyle="1" w:styleId="8B1BCBA1E80841C5945F766CEB92D055">
    <w:name w:val="8B1BCBA1E80841C5945F766CEB92D055"/>
    <w:rsid w:val="00BB1FF9"/>
  </w:style>
  <w:style w:type="paragraph" w:customStyle="1" w:styleId="C8E5D171E7364BF0810B6517FD0BA396">
    <w:name w:val="C8E5D171E7364BF0810B6517FD0BA396"/>
    <w:rsid w:val="00BB1FF9"/>
  </w:style>
  <w:style w:type="paragraph" w:customStyle="1" w:styleId="409F4D5BE73C43BE816516AD57BA6B84">
    <w:name w:val="409F4D5BE73C43BE816516AD57BA6B84"/>
    <w:rsid w:val="00BB1FF9"/>
  </w:style>
  <w:style w:type="paragraph" w:customStyle="1" w:styleId="A6CA69A4CEB94C3D893226D09E21F341">
    <w:name w:val="A6CA69A4CEB94C3D893226D09E21F341"/>
    <w:rsid w:val="00BB1FF9"/>
  </w:style>
  <w:style w:type="paragraph" w:customStyle="1" w:styleId="918A88D5E7164AB789BED3B8D3987D25">
    <w:name w:val="918A88D5E7164AB789BED3B8D3987D25"/>
    <w:rsid w:val="00BB1FF9"/>
  </w:style>
  <w:style w:type="paragraph" w:customStyle="1" w:styleId="824C93BF9A444D16A57DBE853D0A6450">
    <w:name w:val="824C93BF9A444D16A57DBE853D0A6450"/>
    <w:rsid w:val="00BB1FF9"/>
  </w:style>
  <w:style w:type="paragraph" w:customStyle="1" w:styleId="DA1D3C326B0643BD8725BD84FEB4F92C">
    <w:name w:val="DA1D3C326B0643BD8725BD84FEB4F92C"/>
    <w:rsid w:val="00BB1FF9"/>
  </w:style>
  <w:style w:type="paragraph" w:customStyle="1" w:styleId="27B7C2999B884C5DA5E75E715F0D3ABD">
    <w:name w:val="27B7C2999B884C5DA5E75E715F0D3ABD"/>
    <w:rsid w:val="00BB1FF9"/>
  </w:style>
  <w:style w:type="paragraph" w:customStyle="1" w:styleId="7EEBD41E01A24682B23B1F04AC8F49C3">
    <w:name w:val="7EEBD41E01A24682B23B1F04AC8F49C3"/>
    <w:rsid w:val="00BB1FF9"/>
  </w:style>
  <w:style w:type="paragraph" w:customStyle="1" w:styleId="FAB3BA0CCD7C46B8BC34FF678602E6E8">
    <w:name w:val="FAB3BA0CCD7C46B8BC34FF678602E6E8"/>
    <w:rsid w:val="00BB1FF9"/>
  </w:style>
  <w:style w:type="paragraph" w:customStyle="1" w:styleId="8C0A076F6E85410DBFB0453AE5460D22">
    <w:name w:val="8C0A076F6E85410DBFB0453AE5460D22"/>
    <w:rsid w:val="00BB1FF9"/>
  </w:style>
  <w:style w:type="paragraph" w:customStyle="1" w:styleId="3B1C9C87F7B446E889DFDB619D11E196">
    <w:name w:val="3B1C9C87F7B446E889DFDB619D11E196"/>
    <w:rsid w:val="00BB1FF9"/>
  </w:style>
  <w:style w:type="paragraph" w:customStyle="1" w:styleId="8FF34834715B4CF59DDBECDF8D9E00D9">
    <w:name w:val="8FF34834715B4CF59DDBECDF8D9E00D9"/>
    <w:rsid w:val="00BB1FF9"/>
  </w:style>
  <w:style w:type="paragraph" w:customStyle="1" w:styleId="CB8D6B79CABD4B709C63B801C81FEE15">
    <w:name w:val="CB8D6B79CABD4B709C63B801C81FEE15"/>
    <w:rsid w:val="00BB1FF9"/>
  </w:style>
  <w:style w:type="paragraph" w:customStyle="1" w:styleId="FEB4C31ACB1C448DB82663E4F05DDC76">
    <w:name w:val="FEB4C31ACB1C448DB82663E4F05DDC76"/>
    <w:rsid w:val="00BB1FF9"/>
  </w:style>
  <w:style w:type="paragraph" w:customStyle="1" w:styleId="4C8F8C152D874B868ECA1D2B07B50734">
    <w:name w:val="4C8F8C152D874B868ECA1D2B07B50734"/>
    <w:rsid w:val="00BB1FF9"/>
  </w:style>
  <w:style w:type="paragraph" w:customStyle="1" w:styleId="B2B3D1943E964638ADDD169239D20ECE">
    <w:name w:val="B2B3D1943E964638ADDD169239D20ECE"/>
    <w:rsid w:val="00BB1FF9"/>
  </w:style>
  <w:style w:type="paragraph" w:customStyle="1" w:styleId="2F594F6B81CD49D8A63F79F42E9720B2">
    <w:name w:val="2F594F6B81CD49D8A63F79F42E9720B2"/>
    <w:rsid w:val="00BB1FF9"/>
  </w:style>
  <w:style w:type="paragraph" w:customStyle="1" w:styleId="D89E24AE07DA4ACE8B53FAC4EFBB4BA5">
    <w:name w:val="D89E24AE07DA4ACE8B53FAC4EFBB4BA5"/>
    <w:rsid w:val="00BB1FF9"/>
  </w:style>
  <w:style w:type="paragraph" w:customStyle="1" w:styleId="671A934432884D198079BB2461126D99">
    <w:name w:val="671A934432884D198079BB2461126D99"/>
    <w:rsid w:val="00BB1FF9"/>
  </w:style>
  <w:style w:type="paragraph" w:customStyle="1" w:styleId="314C0A332660407CAE9D273BB5DF3698">
    <w:name w:val="314C0A332660407CAE9D273BB5DF3698"/>
    <w:rsid w:val="00BB1FF9"/>
  </w:style>
  <w:style w:type="paragraph" w:customStyle="1" w:styleId="3272B5FCB3DF474C8532CB3B868BE610">
    <w:name w:val="3272B5FCB3DF474C8532CB3B868BE610"/>
    <w:rsid w:val="00BB1FF9"/>
  </w:style>
  <w:style w:type="paragraph" w:customStyle="1" w:styleId="AD37EDFF03C544DEA02CA0D3B888EF0F">
    <w:name w:val="AD37EDFF03C544DEA02CA0D3B888EF0F"/>
    <w:rsid w:val="00BB1FF9"/>
  </w:style>
  <w:style w:type="paragraph" w:customStyle="1" w:styleId="87601AB3FF8F4B85873AB07BF0F30F29">
    <w:name w:val="87601AB3FF8F4B85873AB07BF0F30F29"/>
    <w:rsid w:val="00BB1FF9"/>
  </w:style>
  <w:style w:type="paragraph" w:customStyle="1" w:styleId="22946E40C7A54704ABBAE2D9BA3C8C7E">
    <w:name w:val="22946E40C7A54704ABBAE2D9BA3C8C7E"/>
    <w:rsid w:val="00BB1FF9"/>
  </w:style>
  <w:style w:type="paragraph" w:customStyle="1" w:styleId="A44B1B19048A4B1DA827E05A8AF18DDB">
    <w:name w:val="A44B1B19048A4B1DA827E05A8AF18DDB"/>
    <w:rsid w:val="00BB1FF9"/>
  </w:style>
  <w:style w:type="paragraph" w:customStyle="1" w:styleId="AAF89696256F413982742870307AF5C0">
    <w:name w:val="AAF89696256F413982742870307AF5C0"/>
    <w:rsid w:val="00BB1FF9"/>
  </w:style>
  <w:style w:type="paragraph" w:customStyle="1" w:styleId="931125A082174AEA97CFBEB0B8B22F8D">
    <w:name w:val="931125A082174AEA97CFBEB0B8B22F8D"/>
    <w:rsid w:val="00BB1FF9"/>
  </w:style>
  <w:style w:type="paragraph" w:customStyle="1" w:styleId="B31BB0CA240045EABE23A3FCD53D02E8">
    <w:name w:val="B31BB0CA240045EABE23A3FCD53D02E8"/>
    <w:rsid w:val="00BB1FF9"/>
  </w:style>
  <w:style w:type="paragraph" w:customStyle="1" w:styleId="07A98344CD3C45969E03925E12E2602D">
    <w:name w:val="07A98344CD3C45969E03925E12E2602D"/>
    <w:rsid w:val="00BB1FF9"/>
  </w:style>
  <w:style w:type="paragraph" w:customStyle="1" w:styleId="D85197C9B676406D9FC74E9418AE9B37">
    <w:name w:val="D85197C9B676406D9FC74E9418AE9B37"/>
    <w:rsid w:val="00BB1FF9"/>
  </w:style>
  <w:style w:type="paragraph" w:customStyle="1" w:styleId="E34E837B795645DDB9965A40A00325F8">
    <w:name w:val="E34E837B795645DDB9965A40A00325F8"/>
    <w:rsid w:val="00BB1FF9"/>
  </w:style>
  <w:style w:type="paragraph" w:customStyle="1" w:styleId="A28614ADA1ED4D6485AF71A80B20AE97">
    <w:name w:val="A28614ADA1ED4D6485AF71A80B20AE97"/>
    <w:rsid w:val="00BB1FF9"/>
  </w:style>
  <w:style w:type="paragraph" w:customStyle="1" w:styleId="7662EB3D363D4FBFB168393D18A9ADB4">
    <w:name w:val="7662EB3D363D4FBFB168393D18A9ADB4"/>
    <w:rsid w:val="00BB1FF9"/>
  </w:style>
  <w:style w:type="paragraph" w:customStyle="1" w:styleId="C11275A691FB46A39E5AEBA8AE150456">
    <w:name w:val="C11275A691FB46A39E5AEBA8AE150456"/>
    <w:rsid w:val="00BB1FF9"/>
  </w:style>
  <w:style w:type="paragraph" w:customStyle="1" w:styleId="17DFBA0F0E794FD0AF7C7CED264C9AC1">
    <w:name w:val="17DFBA0F0E794FD0AF7C7CED264C9AC1"/>
    <w:rsid w:val="00BB1FF9"/>
  </w:style>
  <w:style w:type="paragraph" w:customStyle="1" w:styleId="09CF3D70CCF44AB9BDF0330EB80B2B72">
    <w:name w:val="09CF3D70CCF44AB9BDF0330EB80B2B72"/>
    <w:rsid w:val="00BB1FF9"/>
  </w:style>
  <w:style w:type="paragraph" w:customStyle="1" w:styleId="0A10FDBA52664931B1D98C940831CFB0">
    <w:name w:val="0A10FDBA52664931B1D98C940831CFB0"/>
    <w:rsid w:val="00BB1FF9"/>
  </w:style>
  <w:style w:type="paragraph" w:customStyle="1" w:styleId="2775D9EEE6B54023B769B490C9D19E97">
    <w:name w:val="2775D9EEE6B54023B769B490C9D19E97"/>
    <w:rsid w:val="00BB1FF9"/>
  </w:style>
  <w:style w:type="paragraph" w:customStyle="1" w:styleId="98B640E3E1C04EB58E0FD59B98B9924D">
    <w:name w:val="98B640E3E1C04EB58E0FD59B98B9924D"/>
    <w:rsid w:val="00BB1FF9"/>
  </w:style>
  <w:style w:type="paragraph" w:customStyle="1" w:styleId="0FDF4FD2BB7748668C830782071CA2E3">
    <w:name w:val="0FDF4FD2BB7748668C830782071CA2E3"/>
    <w:rsid w:val="00BB1FF9"/>
  </w:style>
  <w:style w:type="paragraph" w:customStyle="1" w:styleId="EE60D2E7AC844841949C32288B93A673">
    <w:name w:val="EE60D2E7AC844841949C32288B93A673"/>
    <w:rsid w:val="00BB1FF9"/>
  </w:style>
  <w:style w:type="paragraph" w:customStyle="1" w:styleId="CDB8DE26848B43009C0694010BB89404">
    <w:name w:val="CDB8DE26848B43009C0694010BB89404"/>
    <w:rsid w:val="00BB1FF9"/>
  </w:style>
  <w:style w:type="paragraph" w:customStyle="1" w:styleId="9D6D94DCA9CF46FB868FD95F0ABC3A5B">
    <w:name w:val="9D6D94DCA9CF46FB868FD95F0ABC3A5B"/>
    <w:rsid w:val="00BB1FF9"/>
  </w:style>
  <w:style w:type="paragraph" w:customStyle="1" w:styleId="DD73CE724A5048A19A7FC7821FDEECC1">
    <w:name w:val="DD73CE724A5048A19A7FC7821FDEECC1"/>
    <w:rsid w:val="00BB1FF9"/>
  </w:style>
  <w:style w:type="paragraph" w:customStyle="1" w:styleId="8A50EC6744614C1DBCA570AD31DBFBE0">
    <w:name w:val="8A50EC6744614C1DBCA570AD31DBFBE0"/>
    <w:rsid w:val="00BB1FF9"/>
  </w:style>
  <w:style w:type="paragraph" w:customStyle="1" w:styleId="F66D86094AB4425580C09FCB1F941B18">
    <w:name w:val="F66D86094AB4425580C09FCB1F941B18"/>
    <w:rsid w:val="00BB1FF9"/>
  </w:style>
  <w:style w:type="paragraph" w:customStyle="1" w:styleId="1F870F9770FE4EB09C8B4C0B33F6D537">
    <w:name w:val="1F870F9770FE4EB09C8B4C0B33F6D537"/>
    <w:rsid w:val="00BB1FF9"/>
  </w:style>
  <w:style w:type="paragraph" w:customStyle="1" w:styleId="80899EEEDB5045AABD8250F0A235AB19">
    <w:name w:val="80899EEEDB5045AABD8250F0A235AB19"/>
    <w:rsid w:val="00BB1FF9"/>
  </w:style>
  <w:style w:type="paragraph" w:customStyle="1" w:styleId="A6AD65243251439AB91FAA33F0101FEE">
    <w:name w:val="A6AD65243251439AB91FAA33F0101FEE"/>
    <w:rsid w:val="00BB1FF9"/>
  </w:style>
  <w:style w:type="paragraph" w:customStyle="1" w:styleId="F93536E4CBB047D2831A69396BD26609">
    <w:name w:val="F93536E4CBB047D2831A69396BD26609"/>
    <w:rsid w:val="00BB1FF9"/>
  </w:style>
  <w:style w:type="paragraph" w:customStyle="1" w:styleId="8CF956551A2D4B22B3B253F17C8FCA07">
    <w:name w:val="8CF956551A2D4B22B3B253F17C8FCA07"/>
    <w:rsid w:val="00BB1FF9"/>
  </w:style>
  <w:style w:type="paragraph" w:customStyle="1" w:styleId="C92946A99BD946FBBA507E32761A3F98">
    <w:name w:val="C92946A99BD946FBBA507E32761A3F98"/>
    <w:rsid w:val="00BB1FF9"/>
  </w:style>
  <w:style w:type="paragraph" w:customStyle="1" w:styleId="C093F71EB8784BB2BF41AFFCEA8454C8">
    <w:name w:val="C093F71EB8784BB2BF41AFFCEA8454C8"/>
    <w:rsid w:val="00BB1FF9"/>
  </w:style>
  <w:style w:type="paragraph" w:customStyle="1" w:styleId="13E9361C8C1B4699B60418191585D711">
    <w:name w:val="13E9361C8C1B4699B60418191585D711"/>
    <w:rsid w:val="00BB1FF9"/>
  </w:style>
  <w:style w:type="paragraph" w:customStyle="1" w:styleId="5580BF31D28D41AAA107A075BE238A48">
    <w:name w:val="5580BF31D28D41AAA107A075BE238A48"/>
    <w:rsid w:val="00BB1FF9"/>
  </w:style>
  <w:style w:type="paragraph" w:customStyle="1" w:styleId="8A97A42180DE49DBA5494F93DE8404D6">
    <w:name w:val="8A97A42180DE49DBA5494F93DE8404D6"/>
    <w:rsid w:val="00BB1FF9"/>
  </w:style>
  <w:style w:type="paragraph" w:customStyle="1" w:styleId="A8D32FA100894C3392F9B1B0A80D590B">
    <w:name w:val="A8D32FA100894C3392F9B1B0A80D590B"/>
    <w:rsid w:val="00BB1FF9"/>
  </w:style>
  <w:style w:type="paragraph" w:customStyle="1" w:styleId="3555BA874D554606B941C30E4A3E4240">
    <w:name w:val="3555BA874D554606B941C30E4A3E4240"/>
    <w:rsid w:val="00BB1FF9"/>
  </w:style>
  <w:style w:type="paragraph" w:customStyle="1" w:styleId="693506D5785046FCADD937C4D8133FEE">
    <w:name w:val="693506D5785046FCADD937C4D8133FEE"/>
    <w:rsid w:val="00BB1FF9"/>
  </w:style>
  <w:style w:type="paragraph" w:customStyle="1" w:styleId="8E908C02A2EB4988B173F24519153A0F">
    <w:name w:val="8E908C02A2EB4988B173F24519153A0F"/>
    <w:rsid w:val="00BB1FF9"/>
  </w:style>
  <w:style w:type="paragraph" w:customStyle="1" w:styleId="EAE691CD3EEB4E1F9E7DC1FF524D9FB4">
    <w:name w:val="EAE691CD3EEB4E1F9E7DC1FF524D9FB4"/>
    <w:rsid w:val="00BB1FF9"/>
  </w:style>
  <w:style w:type="paragraph" w:customStyle="1" w:styleId="1DAB4B45FBF64B39A084A2FF44F00A7C">
    <w:name w:val="1DAB4B45FBF64B39A084A2FF44F00A7C"/>
    <w:rsid w:val="00BB1FF9"/>
  </w:style>
  <w:style w:type="paragraph" w:customStyle="1" w:styleId="1EA556FB28A04F90AA4711FA064B477C">
    <w:name w:val="1EA556FB28A04F90AA4711FA064B477C"/>
    <w:rsid w:val="00BB1FF9"/>
  </w:style>
  <w:style w:type="paragraph" w:customStyle="1" w:styleId="D37F8B980CAF430C8B600C2A4F3B1E58">
    <w:name w:val="D37F8B980CAF430C8B600C2A4F3B1E58"/>
    <w:rsid w:val="00BB1FF9"/>
  </w:style>
  <w:style w:type="paragraph" w:customStyle="1" w:styleId="6AB7763D2FB848DDB4CF275BFDAC8BF4">
    <w:name w:val="6AB7763D2FB848DDB4CF275BFDAC8BF4"/>
    <w:rsid w:val="00BB1FF9"/>
  </w:style>
  <w:style w:type="paragraph" w:customStyle="1" w:styleId="F1318F56EA2A47E6835CDF0636700661">
    <w:name w:val="F1318F56EA2A47E6835CDF0636700661"/>
    <w:rsid w:val="00BB1FF9"/>
  </w:style>
  <w:style w:type="paragraph" w:customStyle="1" w:styleId="7406048420FB4691B558726D567E7F27">
    <w:name w:val="7406048420FB4691B558726D567E7F27"/>
    <w:rsid w:val="00BB1FF9"/>
  </w:style>
  <w:style w:type="paragraph" w:customStyle="1" w:styleId="CD9BB3989F194521B3790AC3F256152D">
    <w:name w:val="CD9BB3989F194521B3790AC3F256152D"/>
    <w:rsid w:val="00BB1FF9"/>
  </w:style>
  <w:style w:type="paragraph" w:customStyle="1" w:styleId="C63FFE3DFCC94FAAB025B5E7BE6A0348">
    <w:name w:val="C63FFE3DFCC94FAAB025B5E7BE6A0348"/>
    <w:rsid w:val="00BB1FF9"/>
  </w:style>
  <w:style w:type="paragraph" w:customStyle="1" w:styleId="A115CC6311584F109B6CB71773AD61E3">
    <w:name w:val="A115CC6311584F109B6CB71773AD61E3"/>
    <w:rsid w:val="00BB1FF9"/>
  </w:style>
  <w:style w:type="paragraph" w:customStyle="1" w:styleId="85D2F1FA1FE04840B6A27D998D5DA2BE">
    <w:name w:val="85D2F1FA1FE04840B6A27D998D5DA2BE"/>
    <w:rsid w:val="00BB1FF9"/>
  </w:style>
  <w:style w:type="paragraph" w:customStyle="1" w:styleId="D83CE26C311F40F484A33D095669E92B">
    <w:name w:val="D83CE26C311F40F484A33D095669E92B"/>
    <w:rsid w:val="00BB1FF9"/>
  </w:style>
  <w:style w:type="paragraph" w:customStyle="1" w:styleId="F3608A30E8DF445DAD630588F8FFA4C0">
    <w:name w:val="F3608A30E8DF445DAD630588F8FFA4C0"/>
    <w:rsid w:val="00BB1FF9"/>
  </w:style>
  <w:style w:type="paragraph" w:customStyle="1" w:styleId="FF1987FC88B44A11B75B2CEDE6396301">
    <w:name w:val="FF1987FC88B44A11B75B2CEDE6396301"/>
    <w:rsid w:val="00BB1FF9"/>
  </w:style>
  <w:style w:type="paragraph" w:customStyle="1" w:styleId="980BC570B39841369DB3FFF51B9FADEF">
    <w:name w:val="980BC570B39841369DB3FFF51B9FADEF"/>
    <w:rsid w:val="00BB1FF9"/>
  </w:style>
  <w:style w:type="paragraph" w:customStyle="1" w:styleId="06CF22A66ACD4D43B3B972027FB144E6">
    <w:name w:val="06CF22A66ACD4D43B3B972027FB144E6"/>
    <w:rsid w:val="00BB1FF9"/>
  </w:style>
  <w:style w:type="paragraph" w:customStyle="1" w:styleId="5DB1490D5D464A0AB05BDD793A6F8114">
    <w:name w:val="5DB1490D5D464A0AB05BDD793A6F8114"/>
    <w:rsid w:val="00BB1FF9"/>
  </w:style>
  <w:style w:type="paragraph" w:customStyle="1" w:styleId="48BB997603634E7DBC7767DA4ECBE4C4">
    <w:name w:val="48BB997603634E7DBC7767DA4ECBE4C4"/>
    <w:rsid w:val="00BB1FF9"/>
  </w:style>
  <w:style w:type="paragraph" w:customStyle="1" w:styleId="08BEA8F44AE346B79B2A90AA8F21527C">
    <w:name w:val="08BEA8F44AE346B79B2A90AA8F21527C"/>
    <w:rsid w:val="00BB1FF9"/>
  </w:style>
  <w:style w:type="paragraph" w:customStyle="1" w:styleId="A44D146F4E8442FD82200F0A63DF308D">
    <w:name w:val="A44D146F4E8442FD82200F0A63DF308D"/>
    <w:rsid w:val="00BB1FF9"/>
  </w:style>
  <w:style w:type="paragraph" w:customStyle="1" w:styleId="83DC15281F3A42049E827C672EE30DD8">
    <w:name w:val="83DC15281F3A42049E827C672EE30DD8"/>
    <w:rsid w:val="00BB1FF9"/>
  </w:style>
  <w:style w:type="paragraph" w:customStyle="1" w:styleId="CA00B201BA2F4EAD9F4998D6EF178044">
    <w:name w:val="CA00B201BA2F4EAD9F4998D6EF178044"/>
    <w:rsid w:val="00BB1FF9"/>
  </w:style>
  <w:style w:type="paragraph" w:customStyle="1" w:styleId="0CD91CB98BD94016ABC7F99218406F3F">
    <w:name w:val="0CD91CB98BD94016ABC7F99218406F3F"/>
    <w:rsid w:val="00BB1FF9"/>
  </w:style>
  <w:style w:type="paragraph" w:customStyle="1" w:styleId="12DD6B8A486B4261AD970305D81BAD47">
    <w:name w:val="12DD6B8A486B4261AD970305D81BAD47"/>
    <w:rsid w:val="00BB1FF9"/>
  </w:style>
  <w:style w:type="paragraph" w:customStyle="1" w:styleId="F929BA108FE84D2AB6FCB9A9CF9B50F3">
    <w:name w:val="F929BA108FE84D2AB6FCB9A9CF9B50F3"/>
    <w:rsid w:val="00BB1FF9"/>
  </w:style>
  <w:style w:type="paragraph" w:customStyle="1" w:styleId="979CA3B7CA40450BBE1834E1D3D85178">
    <w:name w:val="979CA3B7CA40450BBE1834E1D3D85178"/>
    <w:rsid w:val="00BB1FF9"/>
  </w:style>
  <w:style w:type="paragraph" w:customStyle="1" w:styleId="D96BDC72C0734B8FA7E6D7BAFC7FEEE4">
    <w:name w:val="D96BDC72C0734B8FA7E6D7BAFC7FEEE4"/>
    <w:rsid w:val="00BB1FF9"/>
  </w:style>
  <w:style w:type="paragraph" w:customStyle="1" w:styleId="F7E49196393747099B24E473EDD9E53A">
    <w:name w:val="F7E49196393747099B24E473EDD9E53A"/>
    <w:rsid w:val="00BB1FF9"/>
  </w:style>
  <w:style w:type="paragraph" w:customStyle="1" w:styleId="59BB9695DF6F41A28964F996DC20FCBF">
    <w:name w:val="59BB9695DF6F41A28964F996DC20FCBF"/>
    <w:rsid w:val="00BB1FF9"/>
  </w:style>
  <w:style w:type="paragraph" w:customStyle="1" w:styleId="D6ED1D91CEC94034AC41AD41E233EDC5">
    <w:name w:val="D6ED1D91CEC94034AC41AD41E233EDC5"/>
    <w:rsid w:val="00BB1FF9"/>
  </w:style>
  <w:style w:type="paragraph" w:customStyle="1" w:styleId="A39262A569CE482B9981AF7514278EFC">
    <w:name w:val="A39262A569CE482B9981AF7514278EFC"/>
    <w:rsid w:val="00BB1FF9"/>
  </w:style>
  <w:style w:type="paragraph" w:customStyle="1" w:styleId="AD3505E70B30452C9014F314C4CE2208">
    <w:name w:val="AD3505E70B30452C9014F314C4CE2208"/>
    <w:rsid w:val="00BB1FF9"/>
  </w:style>
  <w:style w:type="paragraph" w:customStyle="1" w:styleId="429843FF81D14668B0E5429405FB297C">
    <w:name w:val="429843FF81D14668B0E5429405FB297C"/>
    <w:rsid w:val="00BB1FF9"/>
  </w:style>
  <w:style w:type="paragraph" w:customStyle="1" w:styleId="99CF030A1AE643BCB881CB74F00C2607">
    <w:name w:val="99CF030A1AE643BCB881CB74F00C2607"/>
    <w:rsid w:val="00BB1FF9"/>
  </w:style>
  <w:style w:type="paragraph" w:customStyle="1" w:styleId="61FEBD6F7CD847208840A51DA545D2E3">
    <w:name w:val="61FEBD6F7CD847208840A51DA545D2E3"/>
    <w:rsid w:val="00BB1FF9"/>
  </w:style>
  <w:style w:type="paragraph" w:customStyle="1" w:styleId="80D9D67C2BB040389DD3ACCC18DAA22C">
    <w:name w:val="80D9D67C2BB040389DD3ACCC18DAA22C"/>
    <w:rsid w:val="00BB1FF9"/>
  </w:style>
  <w:style w:type="paragraph" w:customStyle="1" w:styleId="4A76AE4F395B40178C6C66CBE6B84A17">
    <w:name w:val="4A76AE4F395B40178C6C66CBE6B84A17"/>
    <w:rsid w:val="00BB1FF9"/>
  </w:style>
  <w:style w:type="paragraph" w:customStyle="1" w:styleId="1CEB3B87F2344448B4B7BF3BA62A2C6E">
    <w:name w:val="1CEB3B87F2344448B4B7BF3BA62A2C6E"/>
    <w:rsid w:val="00BB1FF9"/>
  </w:style>
  <w:style w:type="paragraph" w:customStyle="1" w:styleId="35AA242B80A64730BF3CAF7B53F05150">
    <w:name w:val="35AA242B80A64730BF3CAF7B53F05150"/>
    <w:rsid w:val="00BB1FF9"/>
  </w:style>
  <w:style w:type="paragraph" w:customStyle="1" w:styleId="20E9B2643D1A4D1E914648E9D8D2CF9F">
    <w:name w:val="20E9B2643D1A4D1E914648E9D8D2CF9F"/>
    <w:rsid w:val="00BB1FF9"/>
  </w:style>
  <w:style w:type="paragraph" w:customStyle="1" w:styleId="833B2285DE5D4731AAF2FBB1251101C3">
    <w:name w:val="833B2285DE5D4731AAF2FBB1251101C3"/>
    <w:rsid w:val="00BB1FF9"/>
  </w:style>
  <w:style w:type="paragraph" w:customStyle="1" w:styleId="B509B1BA2C03442380B31A19760F1BF0">
    <w:name w:val="B509B1BA2C03442380B31A19760F1BF0"/>
    <w:rsid w:val="00BB1FF9"/>
  </w:style>
  <w:style w:type="paragraph" w:customStyle="1" w:styleId="A471993F56B64642B72F84123728B194">
    <w:name w:val="A471993F56B64642B72F84123728B194"/>
    <w:rsid w:val="00BB1FF9"/>
  </w:style>
  <w:style w:type="paragraph" w:customStyle="1" w:styleId="062EDB77682E4976968EC96A7DD656B5">
    <w:name w:val="062EDB77682E4976968EC96A7DD656B5"/>
    <w:rsid w:val="00BB1FF9"/>
  </w:style>
  <w:style w:type="paragraph" w:customStyle="1" w:styleId="4450EFEE97B5427CA915BB6BC7FBB77D">
    <w:name w:val="4450EFEE97B5427CA915BB6BC7FBB77D"/>
    <w:rsid w:val="00BB1FF9"/>
  </w:style>
  <w:style w:type="paragraph" w:customStyle="1" w:styleId="1736BA81CC464FE3B057094902E12AD5">
    <w:name w:val="1736BA81CC464FE3B057094902E12AD5"/>
    <w:rsid w:val="00BB1FF9"/>
  </w:style>
  <w:style w:type="paragraph" w:customStyle="1" w:styleId="ADF4E2A972F646E19DFFC03C0B290A3C">
    <w:name w:val="ADF4E2A972F646E19DFFC03C0B290A3C"/>
    <w:rsid w:val="00BB1FF9"/>
  </w:style>
  <w:style w:type="paragraph" w:customStyle="1" w:styleId="59717617BD4541DCBD94D26B12C4F82C">
    <w:name w:val="59717617BD4541DCBD94D26B12C4F82C"/>
    <w:rsid w:val="00BB1FF9"/>
  </w:style>
  <w:style w:type="paragraph" w:customStyle="1" w:styleId="F8B41A5A55D14CF8997678E94E1561FB">
    <w:name w:val="F8B41A5A55D14CF8997678E94E1561FB"/>
    <w:rsid w:val="00BB1FF9"/>
  </w:style>
  <w:style w:type="paragraph" w:customStyle="1" w:styleId="C1849BEC0EDB45959CDF74C7605473F5">
    <w:name w:val="C1849BEC0EDB45959CDF74C7605473F5"/>
    <w:rsid w:val="00BB1FF9"/>
  </w:style>
  <w:style w:type="paragraph" w:customStyle="1" w:styleId="70DA467ADF774ABA9A9DF7D397DC383B">
    <w:name w:val="70DA467ADF774ABA9A9DF7D397DC383B"/>
    <w:rsid w:val="00BB1FF9"/>
  </w:style>
  <w:style w:type="paragraph" w:customStyle="1" w:styleId="F24FF4261F3A4E2B8D2D83324A8617A8">
    <w:name w:val="F24FF4261F3A4E2B8D2D83324A8617A8"/>
    <w:rsid w:val="00BB1FF9"/>
  </w:style>
  <w:style w:type="paragraph" w:customStyle="1" w:styleId="FD8483AAE2864DFDA7A7EDD85AFF0A04">
    <w:name w:val="FD8483AAE2864DFDA7A7EDD85AFF0A04"/>
    <w:rsid w:val="00BB1FF9"/>
  </w:style>
  <w:style w:type="paragraph" w:customStyle="1" w:styleId="F6250207EEFD463F991449A70A2F509B">
    <w:name w:val="F6250207EEFD463F991449A70A2F509B"/>
    <w:rsid w:val="00BB1FF9"/>
  </w:style>
  <w:style w:type="paragraph" w:customStyle="1" w:styleId="5E26C957276D42AA9433894E9AD72F9A">
    <w:name w:val="5E26C957276D42AA9433894E9AD72F9A"/>
    <w:rsid w:val="00BB1FF9"/>
  </w:style>
  <w:style w:type="paragraph" w:customStyle="1" w:styleId="BAC0CC0EDA734195BA51C74BBFB0E97D">
    <w:name w:val="BAC0CC0EDA734195BA51C74BBFB0E97D"/>
    <w:rsid w:val="00BB1FF9"/>
  </w:style>
  <w:style w:type="paragraph" w:customStyle="1" w:styleId="595CA0F2186345F3967336A0A426397B">
    <w:name w:val="595CA0F2186345F3967336A0A426397B"/>
    <w:rsid w:val="00BB1FF9"/>
  </w:style>
  <w:style w:type="paragraph" w:customStyle="1" w:styleId="BF8A06A89B7445B28ADB016520EE4A15">
    <w:name w:val="BF8A06A89B7445B28ADB016520EE4A15"/>
    <w:rsid w:val="00BB1FF9"/>
  </w:style>
  <w:style w:type="paragraph" w:customStyle="1" w:styleId="6CCB4A76BE0449EF96E27C5A03FDCCBA">
    <w:name w:val="6CCB4A76BE0449EF96E27C5A03FDCCBA"/>
    <w:rsid w:val="00BB1FF9"/>
  </w:style>
  <w:style w:type="paragraph" w:customStyle="1" w:styleId="856678F42AFB41BA8391F058FAE12B76">
    <w:name w:val="856678F42AFB41BA8391F058FAE12B76"/>
    <w:rsid w:val="00BB1FF9"/>
  </w:style>
  <w:style w:type="paragraph" w:customStyle="1" w:styleId="2E342D75074B49ABAE8ECAD1CECF00B6">
    <w:name w:val="2E342D75074B49ABAE8ECAD1CECF00B6"/>
    <w:rsid w:val="00BB1FF9"/>
  </w:style>
  <w:style w:type="paragraph" w:customStyle="1" w:styleId="CD0BDE2535104011B24D9AC4C08DAFA5">
    <w:name w:val="CD0BDE2535104011B24D9AC4C08DAFA5"/>
    <w:rsid w:val="00BB1FF9"/>
  </w:style>
  <w:style w:type="paragraph" w:customStyle="1" w:styleId="C8241928FBB84D8D871BF2209C785362">
    <w:name w:val="C8241928FBB84D8D871BF2209C785362"/>
    <w:rsid w:val="00BB1FF9"/>
  </w:style>
  <w:style w:type="paragraph" w:customStyle="1" w:styleId="08D9EBA683DE494B9425D5C9E351A2AC">
    <w:name w:val="08D9EBA683DE494B9425D5C9E351A2AC"/>
    <w:rsid w:val="00BB1FF9"/>
  </w:style>
  <w:style w:type="paragraph" w:customStyle="1" w:styleId="C08A1C294BDB406DBDB7DC3BBAE885A5">
    <w:name w:val="C08A1C294BDB406DBDB7DC3BBAE885A5"/>
    <w:rsid w:val="00BB1FF9"/>
  </w:style>
  <w:style w:type="paragraph" w:customStyle="1" w:styleId="599EE0008F274652A8DCB4251BDD602A">
    <w:name w:val="599EE0008F274652A8DCB4251BDD602A"/>
    <w:rsid w:val="00BB1FF9"/>
  </w:style>
  <w:style w:type="paragraph" w:customStyle="1" w:styleId="B83B273E16094910865EA197CAFBDAC6">
    <w:name w:val="B83B273E16094910865EA197CAFBDAC6"/>
    <w:rsid w:val="00BB1FF9"/>
  </w:style>
  <w:style w:type="paragraph" w:customStyle="1" w:styleId="F7149EB133EF4E26902042EADAFE61EB">
    <w:name w:val="F7149EB133EF4E26902042EADAFE61EB"/>
    <w:rsid w:val="00BB1FF9"/>
  </w:style>
  <w:style w:type="paragraph" w:customStyle="1" w:styleId="E399167220404115A67542823E5B1240">
    <w:name w:val="E399167220404115A67542823E5B1240"/>
    <w:rsid w:val="00BB1FF9"/>
  </w:style>
  <w:style w:type="paragraph" w:customStyle="1" w:styleId="04863C8C5F3E49F29519BA169992BBBB">
    <w:name w:val="04863C8C5F3E49F29519BA169992BBBB"/>
    <w:rsid w:val="00BB1FF9"/>
  </w:style>
  <w:style w:type="paragraph" w:customStyle="1" w:styleId="F67F9C4DFB414C2C8C34B664F16266A6">
    <w:name w:val="F67F9C4DFB414C2C8C34B664F16266A6"/>
    <w:rsid w:val="00BB1FF9"/>
  </w:style>
  <w:style w:type="paragraph" w:customStyle="1" w:styleId="CBEA457292DF4D40B50163E090A4338A">
    <w:name w:val="CBEA457292DF4D40B50163E090A4338A"/>
    <w:rsid w:val="00BB1FF9"/>
  </w:style>
  <w:style w:type="paragraph" w:customStyle="1" w:styleId="235F500952F449259245CCD96CD01BFB">
    <w:name w:val="235F500952F449259245CCD96CD01BFB"/>
    <w:rsid w:val="00BB1FF9"/>
  </w:style>
  <w:style w:type="paragraph" w:customStyle="1" w:styleId="306B9E01181D45E39F6E58959593F3FA">
    <w:name w:val="306B9E01181D45E39F6E58959593F3FA"/>
    <w:rsid w:val="00BB1FF9"/>
  </w:style>
  <w:style w:type="paragraph" w:customStyle="1" w:styleId="41F6C44089944EF6AD8C164F662AE950">
    <w:name w:val="41F6C44089944EF6AD8C164F662AE950"/>
    <w:rsid w:val="00BB1FF9"/>
  </w:style>
  <w:style w:type="paragraph" w:customStyle="1" w:styleId="169C9F7DE7494AE3828388833A23D55F">
    <w:name w:val="169C9F7DE7494AE3828388833A23D55F"/>
    <w:rsid w:val="00BB1FF9"/>
  </w:style>
  <w:style w:type="paragraph" w:customStyle="1" w:styleId="015EC44272A34E90B674ABD5318690FA">
    <w:name w:val="015EC44272A34E90B674ABD5318690FA"/>
    <w:rsid w:val="00BB1FF9"/>
  </w:style>
  <w:style w:type="paragraph" w:customStyle="1" w:styleId="F9F370BB46D44B50BD52B8E7A0010A08">
    <w:name w:val="F9F370BB46D44B50BD52B8E7A0010A08"/>
    <w:rsid w:val="00BB1FF9"/>
  </w:style>
  <w:style w:type="paragraph" w:customStyle="1" w:styleId="AABAAE6D9DBA44FBA0B4E948E302557C">
    <w:name w:val="AABAAE6D9DBA44FBA0B4E948E302557C"/>
    <w:rsid w:val="00BB1FF9"/>
  </w:style>
  <w:style w:type="paragraph" w:customStyle="1" w:styleId="4D2EC48934F14DD394E60BA21DF64D1A">
    <w:name w:val="4D2EC48934F14DD394E60BA21DF64D1A"/>
    <w:rsid w:val="00BB1FF9"/>
  </w:style>
  <w:style w:type="paragraph" w:customStyle="1" w:styleId="57A81EFA4C0A40148FDCC38DE3348B88">
    <w:name w:val="57A81EFA4C0A40148FDCC38DE3348B88"/>
    <w:rsid w:val="00BB1FF9"/>
  </w:style>
  <w:style w:type="paragraph" w:customStyle="1" w:styleId="7EF955F0E015414EB39E4724945AC6F9">
    <w:name w:val="7EF955F0E015414EB39E4724945AC6F9"/>
    <w:rsid w:val="00BB1FF9"/>
  </w:style>
  <w:style w:type="paragraph" w:customStyle="1" w:styleId="22F154BCB84D460887A0ABCCBC2F4341">
    <w:name w:val="22F154BCB84D460887A0ABCCBC2F4341"/>
    <w:rsid w:val="00BB1FF9"/>
  </w:style>
  <w:style w:type="paragraph" w:customStyle="1" w:styleId="A4962EBB32614B88A8388E55F579E63A">
    <w:name w:val="A4962EBB32614B88A8388E55F579E63A"/>
    <w:rsid w:val="00BB1FF9"/>
  </w:style>
  <w:style w:type="paragraph" w:customStyle="1" w:styleId="7B979A791F2D462B883EBE93A40A8948">
    <w:name w:val="7B979A791F2D462B883EBE93A40A8948"/>
    <w:rsid w:val="00BB1FF9"/>
  </w:style>
  <w:style w:type="paragraph" w:customStyle="1" w:styleId="40D7F92928E04C598624AA957382EA4D">
    <w:name w:val="40D7F92928E04C598624AA957382EA4D"/>
    <w:rsid w:val="00BB1FF9"/>
  </w:style>
  <w:style w:type="paragraph" w:customStyle="1" w:styleId="AF100EB2F6974DE6BDC04709FF12AA7A">
    <w:name w:val="AF100EB2F6974DE6BDC04709FF12AA7A"/>
    <w:rsid w:val="00BB1FF9"/>
  </w:style>
  <w:style w:type="paragraph" w:customStyle="1" w:styleId="16A423FD887F42468B990FD038E0D2EB">
    <w:name w:val="16A423FD887F42468B990FD038E0D2EB"/>
    <w:rsid w:val="00BB1FF9"/>
  </w:style>
  <w:style w:type="paragraph" w:customStyle="1" w:styleId="E696DB114B934CBF99143080366223C1">
    <w:name w:val="E696DB114B934CBF99143080366223C1"/>
    <w:rsid w:val="00BB1FF9"/>
  </w:style>
  <w:style w:type="paragraph" w:customStyle="1" w:styleId="5D5FBAADF6A7494680845B1F0BE3C33B">
    <w:name w:val="5D5FBAADF6A7494680845B1F0BE3C33B"/>
    <w:rsid w:val="00BB1FF9"/>
  </w:style>
  <w:style w:type="paragraph" w:customStyle="1" w:styleId="AFEAB7E502AF40B6929B5F3C8887A04A">
    <w:name w:val="AFEAB7E502AF40B6929B5F3C8887A04A"/>
    <w:rsid w:val="00BB1FF9"/>
  </w:style>
  <w:style w:type="paragraph" w:customStyle="1" w:styleId="3021085DBDB242189D6369DF6B360283">
    <w:name w:val="3021085DBDB242189D6369DF6B360283"/>
    <w:rsid w:val="00BB1FF9"/>
  </w:style>
  <w:style w:type="paragraph" w:customStyle="1" w:styleId="3B86E104A1644EED872080B1F728FCB0">
    <w:name w:val="3B86E104A1644EED872080B1F728FCB0"/>
    <w:rsid w:val="00BB1FF9"/>
  </w:style>
  <w:style w:type="paragraph" w:customStyle="1" w:styleId="817DBF38A30F41B7B107EE663F45E353">
    <w:name w:val="817DBF38A30F41B7B107EE663F45E353"/>
    <w:rsid w:val="00BB1FF9"/>
  </w:style>
  <w:style w:type="paragraph" w:customStyle="1" w:styleId="5B42B65B6AEC48368F7749323704B8EF">
    <w:name w:val="5B42B65B6AEC48368F7749323704B8EF"/>
    <w:rsid w:val="00BB1FF9"/>
  </w:style>
  <w:style w:type="paragraph" w:customStyle="1" w:styleId="36F832B4EDF9443CB3C3074350F11095">
    <w:name w:val="36F832B4EDF9443CB3C3074350F11095"/>
    <w:rsid w:val="00BB1FF9"/>
  </w:style>
  <w:style w:type="paragraph" w:customStyle="1" w:styleId="4B975C94A9DE407DBE4B10402835CE17">
    <w:name w:val="4B975C94A9DE407DBE4B10402835CE17"/>
    <w:rsid w:val="00BB1FF9"/>
  </w:style>
  <w:style w:type="paragraph" w:customStyle="1" w:styleId="0C7301FEA82342A6B76266C8E3CF0734">
    <w:name w:val="0C7301FEA82342A6B76266C8E3CF0734"/>
    <w:rsid w:val="00BB1FF9"/>
  </w:style>
  <w:style w:type="paragraph" w:customStyle="1" w:styleId="310EC34285C44BA5A8944A6C9031659C">
    <w:name w:val="310EC34285C44BA5A8944A6C9031659C"/>
    <w:rsid w:val="00BB1FF9"/>
  </w:style>
  <w:style w:type="paragraph" w:customStyle="1" w:styleId="DFDB04E95CBA4DDA91A80DB819D3E9F9">
    <w:name w:val="DFDB04E95CBA4DDA91A80DB819D3E9F9"/>
    <w:rsid w:val="00BB1FF9"/>
  </w:style>
  <w:style w:type="paragraph" w:customStyle="1" w:styleId="E1602EBC58FC478B9248E902F0EE0594">
    <w:name w:val="E1602EBC58FC478B9248E902F0EE0594"/>
    <w:rsid w:val="00BB1FF9"/>
  </w:style>
  <w:style w:type="paragraph" w:customStyle="1" w:styleId="0F5C64B743B24C6789F267810743F132">
    <w:name w:val="0F5C64B743B24C6789F267810743F132"/>
    <w:rsid w:val="00BB1FF9"/>
  </w:style>
  <w:style w:type="paragraph" w:customStyle="1" w:styleId="CA4B60E140C846EEB68E48FE06D9FBCC">
    <w:name w:val="CA4B60E140C846EEB68E48FE06D9FBCC"/>
    <w:rsid w:val="00BB1FF9"/>
  </w:style>
  <w:style w:type="paragraph" w:customStyle="1" w:styleId="100E62CF3F8F4825A3547F677B3BF482">
    <w:name w:val="100E62CF3F8F4825A3547F677B3BF482"/>
    <w:rsid w:val="00BB1FF9"/>
  </w:style>
  <w:style w:type="paragraph" w:customStyle="1" w:styleId="7FF02F9AAF1448E69A7E83319C9F37B4">
    <w:name w:val="7FF02F9AAF1448E69A7E83319C9F37B4"/>
    <w:rsid w:val="00BB1FF9"/>
  </w:style>
  <w:style w:type="paragraph" w:customStyle="1" w:styleId="A0EFFB9C20E74ADF94BD7D0E190359BF">
    <w:name w:val="A0EFFB9C20E74ADF94BD7D0E190359BF"/>
    <w:rsid w:val="00BB1FF9"/>
  </w:style>
  <w:style w:type="paragraph" w:customStyle="1" w:styleId="D362F934408E4A93B1D24CDA5BDE22FF">
    <w:name w:val="D362F934408E4A93B1D24CDA5BDE22FF"/>
    <w:rsid w:val="00BB1FF9"/>
  </w:style>
  <w:style w:type="paragraph" w:customStyle="1" w:styleId="08015B68ECB04C32839AA08D26056320">
    <w:name w:val="08015B68ECB04C32839AA08D26056320"/>
    <w:rsid w:val="00BB1FF9"/>
  </w:style>
  <w:style w:type="paragraph" w:customStyle="1" w:styleId="993E3E63075943BD856D80AB2F23A519">
    <w:name w:val="993E3E63075943BD856D80AB2F23A519"/>
    <w:rsid w:val="00BB1FF9"/>
  </w:style>
  <w:style w:type="paragraph" w:customStyle="1" w:styleId="B03F53E60AB1409FAA4DA875AE76F420">
    <w:name w:val="B03F53E60AB1409FAA4DA875AE76F420"/>
    <w:rsid w:val="00BB1FF9"/>
  </w:style>
  <w:style w:type="paragraph" w:customStyle="1" w:styleId="A06D9F67B94A47C0B082F48DDB472757">
    <w:name w:val="A06D9F67B94A47C0B082F48DDB472757"/>
    <w:rsid w:val="00BB1FF9"/>
  </w:style>
  <w:style w:type="paragraph" w:customStyle="1" w:styleId="2343CA1B0E34469DA902A542B433FB3E">
    <w:name w:val="2343CA1B0E34469DA902A542B433FB3E"/>
    <w:rsid w:val="00BB1FF9"/>
  </w:style>
  <w:style w:type="paragraph" w:customStyle="1" w:styleId="6E6BAD7E44A14EBAA58AA65F24E78A34">
    <w:name w:val="6E6BAD7E44A14EBAA58AA65F24E78A34"/>
    <w:rsid w:val="00BB1FF9"/>
  </w:style>
  <w:style w:type="paragraph" w:customStyle="1" w:styleId="85ABA932A6F64C799052EECBB4AF91A5">
    <w:name w:val="85ABA932A6F64C799052EECBB4AF91A5"/>
    <w:rsid w:val="00BB1FF9"/>
  </w:style>
  <w:style w:type="paragraph" w:customStyle="1" w:styleId="0EBEE4DDC4F44D27B89A98F5C69515B3">
    <w:name w:val="0EBEE4DDC4F44D27B89A98F5C69515B3"/>
    <w:rsid w:val="00BB1FF9"/>
  </w:style>
  <w:style w:type="paragraph" w:customStyle="1" w:styleId="E340EC5D01A345D9B705D6B4A28063EF">
    <w:name w:val="E340EC5D01A345D9B705D6B4A28063EF"/>
    <w:rsid w:val="00BB1FF9"/>
  </w:style>
  <w:style w:type="paragraph" w:customStyle="1" w:styleId="6261F34FA67F4F829DD8BF2557D90271">
    <w:name w:val="6261F34FA67F4F829DD8BF2557D90271"/>
    <w:rsid w:val="00BB1FF9"/>
  </w:style>
  <w:style w:type="paragraph" w:customStyle="1" w:styleId="C1861F096F2A47018470165E74561C2D">
    <w:name w:val="C1861F096F2A47018470165E74561C2D"/>
    <w:rsid w:val="00BB1FF9"/>
  </w:style>
  <w:style w:type="paragraph" w:customStyle="1" w:styleId="C63EA5FD8DEC4646866F50F364E6BEBD">
    <w:name w:val="C63EA5FD8DEC4646866F50F364E6BEBD"/>
    <w:rsid w:val="00BB1FF9"/>
  </w:style>
  <w:style w:type="paragraph" w:customStyle="1" w:styleId="FE3ED789625E4E7696D37ACAFE3A7448">
    <w:name w:val="FE3ED789625E4E7696D37ACAFE3A7448"/>
    <w:rsid w:val="00BB1FF9"/>
  </w:style>
  <w:style w:type="paragraph" w:customStyle="1" w:styleId="D3159696A90E4FA28190C7458EDB2453">
    <w:name w:val="D3159696A90E4FA28190C7458EDB2453"/>
    <w:rsid w:val="00BB1FF9"/>
  </w:style>
  <w:style w:type="paragraph" w:customStyle="1" w:styleId="25A1BB0CA5AC45B7A2B045CB1D839A54">
    <w:name w:val="25A1BB0CA5AC45B7A2B045CB1D839A54"/>
    <w:rsid w:val="00461893"/>
    <w:pPr>
      <w:spacing w:after="200" w:line="276" w:lineRule="auto"/>
    </w:pPr>
  </w:style>
  <w:style w:type="paragraph" w:customStyle="1" w:styleId="01EA1C31AA1241D097FCF1422CAE8582">
    <w:name w:val="01EA1C31AA1241D097FCF1422CAE8582"/>
    <w:rsid w:val="00461893"/>
    <w:pPr>
      <w:spacing w:after="200" w:line="276" w:lineRule="auto"/>
    </w:pPr>
  </w:style>
  <w:style w:type="paragraph" w:customStyle="1" w:styleId="C02A5A4A7542477A8E0C9EBEDE3BD7D3">
    <w:name w:val="C02A5A4A7542477A8E0C9EBEDE3BD7D3"/>
    <w:rsid w:val="00461893"/>
    <w:pPr>
      <w:spacing w:after="200" w:line="276" w:lineRule="auto"/>
    </w:pPr>
  </w:style>
  <w:style w:type="paragraph" w:customStyle="1" w:styleId="9693ACF5FC2D497ABCDDE967B3F58957">
    <w:name w:val="9693ACF5FC2D497ABCDDE967B3F58957"/>
    <w:rsid w:val="00461893"/>
    <w:pPr>
      <w:spacing w:after="200" w:line="276" w:lineRule="auto"/>
    </w:pPr>
  </w:style>
  <w:style w:type="paragraph" w:customStyle="1" w:styleId="1C739BB63DBE47C7A504FA96DF05F0AC">
    <w:name w:val="1C739BB63DBE47C7A504FA96DF05F0AC"/>
    <w:rsid w:val="00461893"/>
    <w:pPr>
      <w:spacing w:after="200" w:line="276" w:lineRule="auto"/>
    </w:pPr>
  </w:style>
  <w:style w:type="paragraph" w:customStyle="1" w:styleId="20B9CEC05C1646C29A83D0D7897890C8">
    <w:name w:val="20B9CEC05C1646C29A83D0D7897890C8"/>
    <w:rsid w:val="00461893"/>
    <w:pPr>
      <w:spacing w:after="200" w:line="276" w:lineRule="auto"/>
    </w:pPr>
  </w:style>
  <w:style w:type="paragraph" w:customStyle="1" w:styleId="2C2C344ABDD64593A70CFB0D1DABC4EA">
    <w:name w:val="2C2C344ABDD64593A70CFB0D1DABC4EA"/>
    <w:rsid w:val="00461893"/>
    <w:pPr>
      <w:spacing w:after="200" w:line="276" w:lineRule="auto"/>
    </w:pPr>
  </w:style>
  <w:style w:type="paragraph" w:customStyle="1" w:styleId="55AF27EC15314578B35E01409E40A60D">
    <w:name w:val="55AF27EC15314578B35E01409E40A60D"/>
    <w:rsid w:val="00461893"/>
    <w:pPr>
      <w:spacing w:after="200" w:line="276" w:lineRule="auto"/>
    </w:pPr>
  </w:style>
  <w:style w:type="paragraph" w:customStyle="1" w:styleId="5A011AAE6E5E497E905A71CF2AD84706">
    <w:name w:val="5A011AAE6E5E497E905A71CF2AD84706"/>
    <w:rsid w:val="00461893"/>
    <w:pPr>
      <w:spacing w:after="200" w:line="276" w:lineRule="auto"/>
    </w:pPr>
  </w:style>
  <w:style w:type="paragraph" w:customStyle="1" w:styleId="B3982B0785BB41F499E486C022A06FF1">
    <w:name w:val="B3982B0785BB41F499E486C022A06FF1"/>
    <w:rsid w:val="00461893"/>
    <w:pPr>
      <w:spacing w:after="200" w:line="276" w:lineRule="auto"/>
    </w:pPr>
  </w:style>
  <w:style w:type="paragraph" w:customStyle="1" w:styleId="6880EA4A246B4F67A77DD785361E60D4">
    <w:name w:val="6880EA4A246B4F67A77DD785361E60D4"/>
    <w:rsid w:val="00461893"/>
    <w:pPr>
      <w:spacing w:after="200" w:line="276" w:lineRule="auto"/>
    </w:pPr>
  </w:style>
  <w:style w:type="paragraph" w:customStyle="1" w:styleId="84354F24A84A4F54B698BEA5B05A2658">
    <w:name w:val="84354F24A84A4F54B698BEA5B05A2658"/>
    <w:rsid w:val="00461893"/>
    <w:pPr>
      <w:spacing w:after="200" w:line="276" w:lineRule="auto"/>
    </w:pPr>
  </w:style>
  <w:style w:type="paragraph" w:customStyle="1" w:styleId="4655F07D582F45A28B2C56AEF35522FB">
    <w:name w:val="4655F07D582F45A28B2C56AEF35522FB"/>
    <w:rsid w:val="00461893"/>
    <w:pPr>
      <w:spacing w:after="200" w:line="276" w:lineRule="auto"/>
    </w:pPr>
  </w:style>
  <w:style w:type="paragraph" w:customStyle="1" w:styleId="827FA63065F243B39932BEC183BDC116">
    <w:name w:val="827FA63065F243B39932BEC183BDC116"/>
    <w:rsid w:val="00461893"/>
    <w:pPr>
      <w:spacing w:after="200" w:line="276" w:lineRule="auto"/>
    </w:pPr>
  </w:style>
  <w:style w:type="paragraph" w:customStyle="1" w:styleId="81E01AF833B0410DB5E39D4F3A584C3C">
    <w:name w:val="81E01AF833B0410DB5E39D4F3A584C3C"/>
    <w:rsid w:val="00461893"/>
    <w:pPr>
      <w:spacing w:after="200" w:line="276" w:lineRule="auto"/>
    </w:pPr>
  </w:style>
  <w:style w:type="paragraph" w:customStyle="1" w:styleId="C9B0DCF05C804826AF533D8265C26998">
    <w:name w:val="C9B0DCF05C804826AF533D8265C26998"/>
    <w:rsid w:val="00461893"/>
    <w:pPr>
      <w:spacing w:after="200" w:line="276" w:lineRule="auto"/>
    </w:pPr>
  </w:style>
  <w:style w:type="paragraph" w:customStyle="1" w:styleId="9D375F1436C24CC288BB87454C58A332">
    <w:name w:val="9D375F1436C24CC288BB87454C58A332"/>
    <w:rsid w:val="00461893"/>
    <w:pPr>
      <w:spacing w:after="200" w:line="276" w:lineRule="auto"/>
    </w:pPr>
  </w:style>
  <w:style w:type="paragraph" w:customStyle="1" w:styleId="15452B25723C4ED381589A88A7DABE1F">
    <w:name w:val="15452B25723C4ED381589A88A7DABE1F"/>
    <w:rsid w:val="00461893"/>
    <w:pPr>
      <w:spacing w:after="200" w:line="276" w:lineRule="auto"/>
    </w:pPr>
  </w:style>
  <w:style w:type="paragraph" w:customStyle="1" w:styleId="229FDEF82DB347C69BC9244F2A34C435">
    <w:name w:val="229FDEF82DB347C69BC9244F2A34C435"/>
    <w:rsid w:val="00461893"/>
    <w:pPr>
      <w:spacing w:after="200" w:line="276" w:lineRule="auto"/>
    </w:pPr>
  </w:style>
  <w:style w:type="paragraph" w:customStyle="1" w:styleId="276BF8AE9675452DA6DBEF3E28B31C13">
    <w:name w:val="276BF8AE9675452DA6DBEF3E28B31C13"/>
    <w:rsid w:val="00461893"/>
    <w:pPr>
      <w:spacing w:after="200" w:line="276" w:lineRule="auto"/>
    </w:pPr>
  </w:style>
  <w:style w:type="paragraph" w:customStyle="1" w:styleId="54663AAFB8E34A849E207DBEA0E37DE9">
    <w:name w:val="54663AAFB8E34A849E207DBEA0E37DE9"/>
    <w:rsid w:val="00461893"/>
    <w:pPr>
      <w:spacing w:after="200" w:line="276" w:lineRule="auto"/>
    </w:pPr>
  </w:style>
  <w:style w:type="paragraph" w:customStyle="1" w:styleId="54E2494AD0384B1483601D1923E41C73">
    <w:name w:val="54E2494AD0384B1483601D1923E41C73"/>
    <w:rsid w:val="00461893"/>
    <w:pPr>
      <w:spacing w:after="200" w:line="276" w:lineRule="auto"/>
    </w:pPr>
  </w:style>
  <w:style w:type="paragraph" w:customStyle="1" w:styleId="A521843EEFD4413584B0397E79845409">
    <w:name w:val="A521843EEFD4413584B0397E79845409"/>
    <w:rsid w:val="00461893"/>
    <w:pPr>
      <w:spacing w:after="200" w:line="276" w:lineRule="auto"/>
    </w:pPr>
  </w:style>
  <w:style w:type="paragraph" w:customStyle="1" w:styleId="505695BD585A44F4890A7E0C3C309209">
    <w:name w:val="505695BD585A44F4890A7E0C3C309209"/>
    <w:rsid w:val="00461893"/>
    <w:pPr>
      <w:spacing w:after="200" w:line="276" w:lineRule="auto"/>
    </w:pPr>
  </w:style>
  <w:style w:type="paragraph" w:customStyle="1" w:styleId="0D985CD2BF26475FA4C9881E26BBE5F1">
    <w:name w:val="0D985CD2BF26475FA4C9881E26BBE5F1"/>
    <w:rsid w:val="00461893"/>
    <w:pPr>
      <w:spacing w:after="200" w:line="276" w:lineRule="auto"/>
    </w:pPr>
  </w:style>
  <w:style w:type="paragraph" w:customStyle="1" w:styleId="CA69EEAF0F704C0692B4A704A972F6BB">
    <w:name w:val="CA69EEAF0F704C0692B4A704A972F6BB"/>
    <w:rsid w:val="00461893"/>
    <w:pPr>
      <w:spacing w:after="200" w:line="276" w:lineRule="auto"/>
    </w:pPr>
  </w:style>
  <w:style w:type="paragraph" w:customStyle="1" w:styleId="8C65A115D0DE492B8268B171E2D79526">
    <w:name w:val="8C65A115D0DE492B8268B171E2D79526"/>
    <w:rsid w:val="00461893"/>
    <w:pPr>
      <w:spacing w:after="200" w:line="276" w:lineRule="auto"/>
    </w:pPr>
  </w:style>
  <w:style w:type="paragraph" w:customStyle="1" w:styleId="BBFEC84F2FA042FF833520DD3F19B216">
    <w:name w:val="BBFEC84F2FA042FF833520DD3F19B216"/>
    <w:rsid w:val="00461893"/>
    <w:pPr>
      <w:spacing w:after="200" w:line="276" w:lineRule="auto"/>
    </w:pPr>
  </w:style>
  <w:style w:type="paragraph" w:customStyle="1" w:styleId="F944BC5874564086AD7F065D9EE4DF09">
    <w:name w:val="F944BC5874564086AD7F065D9EE4DF09"/>
    <w:rsid w:val="00461893"/>
    <w:pPr>
      <w:spacing w:after="200" w:line="276" w:lineRule="auto"/>
    </w:pPr>
  </w:style>
  <w:style w:type="paragraph" w:customStyle="1" w:styleId="B0D715E507364884A592223B9E27F1B8">
    <w:name w:val="B0D715E507364884A592223B9E27F1B8"/>
    <w:rsid w:val="00461893"/>
    <w:pPr>
      <w:spacing w:after="200" w:line="276" w:lineRule="auto"/>
    </w:pPr>
  </w:style>
  <w:style w:type="paragraph" w:customStyle="1" w:styleId="E14B4ED424BF43EBBE5383832E5C9CDA">
    <w:name w:val="E14B4ED424BF43EBBE5383832E5C9CDA"/>
    <w:rsid w:val="00461893"/>
    <w:pPr>
      <w:spacing w:after="200" w:line="276" w:lineRule="auto"/>
    </w:pPr>
  </w:style>
  <w:style w:type="paragraph" w:customStyle="1" w:styleId="055DC992E02949B9A700AAAA216ADCD7">
    <w:name w:val="055DC992E02949B9A700AAAA216ADCD7"/>
    <w:rsid w:val="00461893"/>
    <w:pPr>
      <w:spacing w:after="200" w:line="276" w:lineRule="auto"/>
    </w:pPr>
  </w:style>
  <w:style w:type="paragraph" w:customStyle="1" w:styleId="15AE9DEC655A4628971D412A3291745F">
    <w:name w:val="15AE9DEC655A4628971D412A3291745F"/>
    <w:rsid w:val="00461893"/>
    <w:pPr>
      <w:spacing w:after="200" w:line="276" w:lineRule="auto"/>
    </w:pPr>
  </w:style>
  <w:style w:type="paragraph" w:customStyle="1" w:styleId="BBA78D75210B48CEBC1752522E5872E2">
    <w:name w:val="BBA78D75210B48CEBC1752522E5872E2"/>
    <w:rsid w:val="00461893"/>
    <w:pPr>
      <w:spacing w:after="200" w:line="276" w:lineRule="auto"/>
    </w:pPr>
  </w:style>
  <w:style w:type="paragraph" w:customStyle="1" w:styleId="2C0CC6AB6785475CB043FE34E63CB030">
    <w:name w:val="2C0CC6AB6785475CB043FE34E63CB030"/>
    <w:rsid w:val="00461893"/>
    <w:pPr>
      <w:spacing w:after="200" w:line="276" w:lineRule="auto"/>
    </w:pPr>
  </w:style>
  <w:style w:type="paragraph" w:customStyle="1" w:styleId="F78CA887689B48C091217BA1375EF559">
    <w:name w:val="F78CA887689B48C091217BA1375EF559"/>
    <w:rsid w:val="00461893"/>
    <w:pPr>
      <w:spacing w:after="200" w:line="276" w:lineRule="auto"/>
    </w:pPr>
  </w:style>
  <w:style w:type="paragraph" w:customStyle="1" w:styleId="0B72C090B9F94DD8A001A8A0093B92C8">
    <w:name w:val="0B72C090B9F94DD8A001A8A0093B92C8"/>
    <w:rsid w:val="00461893"/>
    <w:pPr>
      <w:spacing w:after="200" w:line="276" w:lineRule="auto"/>
    </w:pPr>
  </w:style>
  <w:style w:type="paragraph" w:customStyle="1" w:styleId="BF540B24AD0E4B88A97EDDC0CCED4EBD">
    <w:name w:val="BF540B24AD0E4B88A97EDDC0CCED4EBD"/>
    <w:rsid w:val="00461893"/>
    <w:pPr>
      <w:spacing w:after="200" w:line="276" w:lineRule="auto"/>
    </w:pPr>
  </w:style>
  <w:style w:type="paragraph" w:customStyle="1" w:styleId="450B28FB186241BEBAD61B507F86D7B0">
    <w:name w:val="450B28FB186241BEBAD61B507F86D7B0"/>
    <w:rsid w:val="00461893"/>
    <w:pPr>
      <w:spacing w:after="200" w:line="276" w:lineRule="auto"/>
    </w:pPr>
  </w:style>
  <w:style w:type="paragraph" w:customStyle="1" w:styleId="C05D3F1FBE9C4E4BABD3E95F73ED7814">
    <w:name w:val="C05D3F1FBE9C4E4BABD3E95F73ED7814"/>
    <w:rsid w:val="00461893"/>
    <w:pPr>
      <w:spacing w:after="200" w:line="276" w:lineRule="auto"/>
    </w:pPr>
  </w:style>
  <w:style w:type="paragraph" w:customStyle="1" w:styleId="DDBBA52A8C8E42859346645730DF4A56">
    <w:name w:val="DDBBA52A8C8E42859346645730DF4A56"/>
    <w:rsid w:val="00461893"/>
    <w:pPr>
      <w:spacing w:after="200" w:line="276" w:lineRule="auto"/>
    </w:pPr>
  </w:style>
  <w:style w:type="paragraph" w:customStyle="1" w:styleId="7E1CF2D14DAF467D99A3190903680643">
    <w:name w:val="7E1CF2D14DAF467D99A3190903680643"/>
    <w:rsid w:val="00461893"/>
    <w:pPr>
      <w:spacing w:after="200" w:line="276" w:lineRule="auto"/>
    </w:pPr>
  </w:style>
  <w:style w:type="paragraph" w:customStyle="1" w:styleId="09D0766B48D840F9B8805ED3E13DD6C9">
    <w:name w:val="09D0766B48D840F9B8805ED3E13DD6C9"/>
    <w:rsid w:val="00461893"/>
    <w:pPr>
      <w:spacing w:after="200" w:line="276" w:lineRule="auto"/>
    </w:pPr>
  </w:style>
  <w:style w:type="paragraph" w:customStyle="1" w:styleId="E7796AB15F9747138EE3D498DCE6BAA9">
    <w:name w:val="E7796AB15F9747138EE3D498DCE6BAA9"/>
    <w:rsid w:val="00461893"/>
    <w:pPr>
      <w:spacing w:after="200" w:line="276" w:lineRule="auto"/>
    </w:pPr>
  </w:style>
  <w:style w:type="paragraph" w:customStyle="1" w:styleId="2B60403D78014590BF651AAD0995EC4E">
    <w:name w:val="2B60403D78014590BF651AAD0995EC4E"/>
    <w:rsid w:val="00461893"/>
    <w:pPr>
      <w:spacing w:after="200" w:line="276" w:lineRule="auto"/>
    </w:pPr>
  </w:style>
  <w:style w:type="paragraph" w:customStyle="1" w:styleId="CB7E663FC5EA4E129C7A4BB3A3C9E220">
    <w:name w:val="CB7E663FC5EA4E129C7A4BB3A3C9E220"/>
    <w:rsid w:val="00461893"/>
    <w:pPr>
      <w:spacing w:after="200" w:line="276" w:lineRule="auto"/>
    </w:pPr>
  </w:style>
  <w:style w:type="paragraph" w:customStyle="1" w:styleId="ADC2D6474CA3441BA1A34F1AAE95ECB5">
    <w:name w:val="ADC2D6474CA3441BA1A34F1AAE95ECB5"/>
    <w:rsid w:val="00461893"/>
    <w:pPr>
      <w:spacing w:after="200" w:line="276" w:lineRule="auto"/>
    </w:pPr>
  </w:style>
  <w:style w:type="paragraph" w:customStyle="1" w:styleId="081C13A8DAB3485F9442F6CBB5048182">
    <w:name w:val="081C13A8DAB3485F9442F6CBB5048182"/>
    <w:rsid w:val="00461893"/>
    <w:pPr>
      <w:spacing w:after="200" w:line="276" w:lineRule="auto"/>
    </w:pPr>
  </w:style>
  <w:style w:type="paragraph" w:customStyle="1" w:styleId="25423A22D6994214AB8C077BD0277A70">
    <w:name w:val="25423A22D6994214AB8C077BD0277A70"/>
    <w:rsid w:val="00461893"/>
    <w:pPr>
      <w:spacing w:after="200" w:line="276" w:lineRule="auto"/>
    </w:pPr>
  </w:style>
  <w:style w:type="paragraph" w:customStyle="1" w:styleId="400360D2A66643F69B697AAFEA8B9792">
    <w:name w:val="400360D2A66643F69B697AAFEA8B9792"/>
    <w:rsid w:val="00461893"/>
    <w:pPr>
      <w:spacing w:after="200" w:line="276" w:lineRule="auto"/>
    </w:pPr>
  </w:style>
  <w:style w:type="paragraph" w:customStyle="1" w:styleId="52F03558E3A442BDBDC66846BD8F962C">
    <w:name w:val="52F03558E3A442BDBDC66846BD8F962C"/>
    <w:rsid w:val="00461893"/>
    <w:pPr>
      <w:spacing w:after="200" w:line="276" w:lineRule="auto"/>
    </w:pPr>
  </w:style>
  <w:style w:type="paragraph" w:customStyle="1" w:styleId="37D4018A25EB4C6D9ACAD6809F856E15">
    <w:name w:val="37D4018A25EB4C6D9ACAD6809F856E15"/>
    <w:rsid w:val="00F866D8"/>
    <w:rPr>
      <w:lang w:val="en-US" w:eastAsia="zh-CN"/>
    </w:rPr>
  </w:style>
  <w:style w:type="paragraph" w:customStyle="1" w:styleId="EFE5BAE80C30475A995A808B6AED4EF1">
    <w:name w:val="EFE5BAE80C30475A995A808B6AED4EF1"/>
    <w:rsid w:val="00F866D8"/>
    <w:rPr>
      <w:lang w:val="en-US" w:eastAsia="zh-CN"/>
    </w:rPr>
  </w:style>
  <w:style w:type="paragraph" w:customStyle="1" w:styleId="D66B57F09FD14192BFAFF626579A2962">
    <w:name w:val="D66B57F09FD14192BFAFF626579A2962"/>
    <w:rsid w:val="00F866D8"/>
    <w:rPr>
      <w:lang w:val="en-US" w:eastAsia="zh-CN"/>
    </w:rPr>
  </w:style>
  <w:style w:type="paragraph" w:customStyle="1" w:styleId="DED738141359448A969E598C3430D5C2">
    <w:name w:val="DED738141359448A969E598C3430D5C2"/>
    <w:rsid w:val="00F866D8"/>
    <w:rPr>
      <w:lang w:val="en-US" w:eastAsia="zh-CN"/>
    </w:rPr>
  </w:style>
  <w:style w:type="paragraph" w:customStyle="1" w:styleId="32E72BC393B14D7FB52A2504E934001C">
    <w:name w:val="32E72BC393B14D7FB52A2504E934001C"/>
    <w:rsid w:val="00F866D8"/>
    <w:rPr>
      <w:lang w:val="en-US" w:eastAsia="zh-CN"/>
    </w:rPr>
  </w:style>
  <w:style w:type="paragraph" w:customStyle="1" w:styleId="1EE33A5723034B4D91722D5B451E24C4">
    <w:name w:val="1EE33A5723034B4D91722D5B451E24C4"/>
    <w:rsid w:val="00F866D8"/>
    <w:rPr>
      <w:lang w:val="en-US" w:eastAsia="zh-CN"/>
    </w:rPr>
  </w:style>
  <w:style w:type="paragraph" w:customStyle="1" w:styleId="888BFA026F204C9D93020E3EC2D49774">
    <w:name w:val="888BFA026F204C9D93020E3EC2D49774"/>
    <w:rsid w:val="00F866D8"/>
    <w:rPr>
      <w:lang w:val="en-US" w:eastAsia="zh-CN"/>
    </w:rPr>
  </w:style>
  <w:style w:type="paragraph" w:customStyle="1" w:styleId="82570FC1F8E54EC99F529CB63F13AF5C">
    <w:name w:val="82570FC1F8E54EC99F529CB63F13AF5C"/>
    <w:rsid w:val="00F866D8"/>
    <w:rPr>
      <w:lang w:val="en-US" w:eastAsia="zh-CN"/>
    </w:rPr>
  </w:style>
  <w:style w:type="paragraph" w:customStyle="1" w:styleId="DA8C765C30A5411A81A92FDAA017513E">
    <w:name w:val="DA8C765C30A5411A81A92FDAA017513E"/>
    <w:rsid w:val="00F866D8"/>
    <w:rPr>
      <w:lang w:val="en-US" w:eastAsia="zh-CN"/>
    </w:rPr>
  </w:style>
  <w:style w:type="paragraph" w:customStyle="1" w:styleId="DDE79712158C4D91B9E0615B001B8670">
    <w:name w:val="DDE79712158C4D91B9E0615B001B8670"/>
    <w:rsid w:val="00F866D8"/>
    <w:rPr>
      <w:lang w:val="en-US" w:eastAsia="zh-CN"/>
    </w:rPr>
  </w:style>
  <w:style w:type="paragraph" w:customStyle="1" w:styleId="F49A1BE069FA4CF08872A51A8C6B49BF">
    <w:name w:val="F49A1BE069FA4CF08872A51A8C6B49BF"/>
    <w:rsid w:val="00446CCD"/>
    <w:pPr>
      <w:spacing w:after="200" w:line="276" w:lineRule="auto"/>
    </w:pPr>
  </w:style>
  <w:style w:type="paragraph" w:customStyle="1" w:styleId="121A1DB07C934F2186F15F0C63479691">
    <w:name w:val="121A1DB07C934F2186F15F0C63479691"/>
    <w:rsid w:val="00446CCD"/>
    <w:pPr>
      <w:spacing w:after="200" w:line="276" w:lineRule="auto"/>
    </w:pPr>
  </w:style>
  <w:style w:type="paragraph" w:customStyle="1" w:styleId="D57DD434B76943759F37C6B7D55D79C0">
    <w:name w:val="D57DD434B76943759F37C6B7D55D79C0"/>
    <w:rsid w:val="00446CCD"/>
    <w:pPr>
      <w:spacing w:after="200" w:line="276" w:lineRule="auto"/>
    </w:pPr>
  </w:style>
  <w:style w:type="paragraph" w:customStyle="1" w:styleId="916DF5396C554C89944D3006256DF55D">
    <w:name w:val="916DF5396C554C89944D3006256DF55D"/>
    <w:rsid w:val="00446CCD"/>
    <w:pPr>
      <w:spacing w:after="200" w:line="276" w:lineRule="auto"/>
    </w:pPr>
  </w:style>
  <w:style w:type="paragraph" w:customStyle="1" w:styleId="A5E2466963844B3D9BCAFFFC1E58A746">
    <w:name w:val="A5E2466963844B3D9BCAFFFC1E58A746"/>
    <w:rsid w:val="00446CCD"/>
    <w:pPr>
      <w:spacing w:after="200" w:line="276" w:lineRule="auto"/>
    </w:pPr>
  </w:style>
  <w:style w:type="paragraph" w:customStyle="1" w:styleId="96A6126714274277A4DB3B1E728BA512">
    <w:name w:val="96A6126714274277A4DB3B1E728BA512"/>
    <w:rsid w:val="00446CCD"/>
    <w:pPr>
      <w:spacing w:after="200" w:line="276" w:lineRule="auto"/>
    </w:pPr>
  </w:style>
  <w:style w:type="paragraph" w:customStyle="1" w:styleId="AB87DE8FCF7B4650BF14D8BF0F3D2332">
    <w:name w:val="AB87DE8FCF7B4650BF14D8BF0F3D2332"/>
    <w:rsid w:val="00446CCD"/>
    <w:pPr>
      <w:spacing w:after="200" w:line="276" w:lineRule="auto"/>
    </w:pPr>
  </w:style>
  <w:style w:type="paragraph" w:customStyle="1" w:styleId="33049468A6C94DF0919568EAC9D74641">
    <w:name w:val="33049468A6C94DF0919568EAC9D74641"/>
    <w:rsid w:val="00446CCD"/>
    <w:pPr>
      <w:spacing w:after="200" w:line="276" w:lineRule="auto"/>
    </w:pPr>
  </w:style>
  <w:style w:type="paragraph" w:customStyle="1" w:styleId="106D2B98E7584EE4B4AF33A7C07C63A2">
    <w:name w:val="106D2B98E7584EE4B4AF33A7C07C63A2"/>
    <w:rsid w:val="00446CCD"/>
    <w:pPr>
      <w:spacing w:after="200" w:line="276" w:lineRule="auto"/>
    </w:pPr>
  </w:style>
  <w:style w:type="paragraph" w:customStyle="1" w:styleId="4F5DEDE0F1584DD4B6C628E3592C73A0">
    <w:name w:val="4F5DEDE0F1584DD4B6C628E3592C73A0"/>
    <w:rsid w:val="00446CCD"/>
    <w:pPr>
      <w:spacing w:after="200" w:line="276" w:lineRule="auto"/>
    </w:pPr>
  </w:style>
  <w:style w:type="paragraph" w:customStyle="1" w:styleId="277148EF47A54F5A89310F3F3377F799">
    <w:name w:val="277148EF47A54F5A89310F3F3377F799"/>
    <w:rsid w:val="00446CCD"/>
    <w:pPr>
      <w:spacing w:after="200" w:line="276" w:lineRule="auto"/>
    </w:pPr>
  </w:style>
  <w:style w:type="paragraph" w:customStyle="1" w:styleId="35DB5B89912B484E934EFAC711CBF566">
    <w:name w:val="35DB5B89912B484E934EFAC711CBF566"/>
    <w:rsid w:val="00446CCD"/>
    <w:pPr>
      <w:spacing w:after="200" w:line="276" w:lineRule="auto"/>
    </w:pPr>
  </w:style>
  <w:style w:type="paragraph" w:customStyle="1" w:styleId="E7A04D4ECE4548CDA325E92294A1D6F0">
    <w:name w:val="E7A04D4ECE4548CDA325E92294A1D6F0"/>
    <w:rsid w:val="00446CCD"/>
    <w:pPr>
      <w:spacing w:after="200" w:line="276" w:lineRule="auto"/>
    </w:pPr>
  </w:style>
  <w:style w:type="paragraph" w:customStyle="1" w:styleId="C5620B59DFF54882BC7901CD836CB64B">
    <w:name w:val="C5620B59DFF54882BC7901CD836CB64B"/>
    <w:rsid w:val="00446CCD"/>
    <w:pPr>
      <w:spacing w:after="200" w:line="276" w:lineRule="auto"/>
    </w:pPr>
  </w:style>
  <w:style w:type="paragraph" w:customStyle="1" w:styleId="DD750EC6DB224067879F5C9078784297">
    <w:name w:val="DD750EC6DB224067879F5C9078784297"/>
    <w:rsid w:val="00446CCD"/>
    <w:pPr>
      <w:spacing w:after="200" w:line="276" w:lineRule="auto"/>
    </w:pPr>
  </w:style>
  <w:style w:type="paragraph" w:customStyle="1" w:styleId="B8C9B7EA23E14A64A70F27716C256F90">
    <w:name w:val="B8C9B7EA23E14A64A70F27716C256F90"/>
    <w:rsid w:val="00446CCD"/>
    <w:pPr>
      <w:spacing w:after="200" w:line="276" w:lineRule="auto"/>
    </w:pPr>
  </w:style>
  <w:style w:type="paragraph" w:customStyle="1" w:styleId="944C135A43624390B7F702A0D32CBD75">
    <w:name w:val="944C135A43624390B7F702A0D32CBD75"/>
    <w:rsid w:val="00446CCD"/>
    <w:pPr>
      <w:spacing w:after="200" w:line="276" w:lineRule="auto"/>
    </w:pPr>
  </w:style>
  <w:style w:type="paragraph" w:customStyle="1" w:styleId="C52EC3486D9548549780A947A1DD094A">
    <w:name w:val="C52EC3486D9548549780A947A1DD094A"/>
    <w:rsid w:val="00446CCD"/>
    <w:pPr>
      <w:spacing w:after="200" w:line="276" w:lineRule="auto"/>
    </w:pPr>
  </w:style>
  <w:style w:type="paragraph" w:customStyle="1" w:styleId="D1423FEF0F4E4C47B20DE2178470B02D">
    <w:name w:val="D1423FEF0F4E4C47B20DE2178470B02D"/>
    <w:rsid w:val="00446CCD"/>
    <w:pPr>
      <w:spacing w:after="200" w:line="276" w:lineRule="auto"/>
    </w:pPr>
  </w:style>
  <w:style w:type="paragraph" w:customStyle="1" w:styleId="1BA21AFD2F73423F988A6C5144062703">
    <w:name w:val="1BA21AFD2F73423F988A6C5144062703"/>
    <w:rsid w:val="00446CCD"/>
    <w:pPr>
      <w:spacing w:after="200" w:line="276" w:lineRule="auto"/>
    </w:pPr>
  </w:style>
  <w:style w:type="paragraph" w:customStyle="1" w:styleId="504049277D58400FB320C13745DD5425">
    <w:name w:val="504049277D58400FB320C13745DD5425"/>
    <w:rsid w:val="00446CCD"/>
    <w:pPr>
      <w:spacing w:after="200" w:line="276" w:lineRule="auto"/>
    </w:pPr>
  </w:style>
  <w:style w:type="paragraph" w:customStyle="1" w:styleId="6483A78FD99A4E8B8F336AFCEE2C3CB6">
    <w:name w:val="6483A78FD99A4E8B8F336AFCEE2C3CB6"/>
    <w:rsid w:val="00446CCD"/>
    <w:pPr>
      <w:spacing w:after="200" w:line="276" w:lineRule="auto"/>
    </w:pPr>
  </w:style>
  <w:style w:type="paragraph" w:customStyle="1" w:styleId="3C5242CA27F14F079776AB9532E4BA3B">
    <w:name w:val="3C5242CA27F14F079776AB9532E4BA3B"/>
    <w:rsid w:val="00446CCD"/>
    <w:pPr>
      <w:spacing w:after="200" w:line="276" w:lineRule="auto"/>
    </w:pPr>
  </w:style>
  <w:style w:type="paragraph" w:customStyle="1" w:styleId="BEB2056A7F1441D38492CEDC47E7E6E3">
    <w:name w:val="BEB2056A7F1441D38492CEDC47E7E6E3"/>
    <w:rsid w:val="00446CCD"/>
    <w:pPr>
      <w:spacing w:after="200" w:line="276" w:lineRule="auto"/>
    </w:pPr>
  </w:style>
  <w:style w:type="paragraph" w:customStyle="1" w:styleId="094D8889BE3045D6A329C4D6687B53B9">
    <w:name w:val="094D8889BE3045D6A329C4D6687B53B9"/>
    <w:rsid w:val="00446CCD"/>
    <w:pPr>
      <w:spacing w:after="200" w:line="276" w:lineRule="auto"/>
    </w:pPr>
  </w:style>
  <w:style w:type="paragraph" w:customStyle="1" w:styleId="A1BA7B84F1BE4E10B9ED5C566CB5BCBE">
    <w:name w:val="A1BA7B84F1BE4E10B9ED5C566CB5BCBE"/>
    <w:rsid w:val="00446CCD"/>
    <w:pPr>
      <w:spacing w:after="200" w:line="276" w:lineRule="auto"/>
    </w:pPr>
  </w:style>
  <w:style w:type="paragraph" w:customStyle="1" w:styleId="55CF7A87E1F44DE8AF803D423C3EB0F3">
    <w:name w:val="55CF7A87E1F44DE8AF803D423C3EB0F3"/>
    <w:rsid w:val="00446CCD"/>
    <w:pPr>
      <w:spacing w:after="200" w:line="276" w:lineRule="auto"/>
    </w:pPr>
  </w:style>
  <w:style w:type="paragraph" w:customStyle="1" w:styleId="866030841D43456A94E6E3207B990A86">
    <w:name w:val="866030841D43456A94E6E3207B990A86"/>
    <w:rsid w:val="00446CCD"/>
    <w:pPr>
      <w:spacing w:after="200" w:line="276" w:lineRule="auto"/>
    </w:pPr>
  </w:style>
  <w:style w:type="paragraph" w:customStyle="1" w:styleId="3CBC356A6D214118918218EABBB20539">
    <w:name w:val="3CBC356A6D214118918218EABBB20539"/>
    <w:rsid w:val="00446CCD"/>
    <w:pPr>
      <w:spacing w:after="200" w:line="276" w:lineRule="auto"/>
    </w:pPr>
  </w:style>
  <w:style w:type="paragraph" w:customStyle="1" w:styleId="A7EE731FC11749A28DE0291E6D6E446F">
    <w:name w:val="A7EE731FC11749A28DE0291E6D6E446F"/>
    <w:rsid w:val="00446CCD"/>
    <w:pPr>
      <w:spacing w:after="200" w:line="276" w:lineRule="auto"/>
    </w:pPr>
  </w:style>
  <w:style w:type="paragraph" w:customStyle="1" w:styleId="EB77C2D7282C4B1FBEC24AAF3504DF4A">
    <w:name w:val="EB77C2D7282C4B1FBEC24AAF3504DF4A"/>
    <w:rsid w:val="00446CCD"/>
    <w:pPr>
      <w:spacing w:after="200" w:line="276" w:lineRule="auto"/>
    </w:pPr>
  </w:style>
  <w:style w:type="paragraph" w:customStyle="1" w:styleId="15637C731441425782766776FA99F4FD">
    <w:name w:val="15637C731441425782766776FA99F4FD"/>
    <w:rsid w:val="00446CCD"/>
    <w:pPr>
      <w:spacing w:after="200" w:line="276" w:lineRule="auto"/>
    </w:pPr>
  </w:style>
  <w:style w:type="paragraph" w:customStyle="1" w:styleId="EE95628A0077413FA06212241498CDC5">
    <w:name w:val="EE95628A0077413FA06212241498CDC5"/>
    <w:rsid w:val="00446CCD"/>
    <w:pPr>
      <w:spacing w:after="200" w:line="276" w:lineRule="auto"/>
    </w:pPr>
  </w:style>
  <w:style w:type="paragraph" w:customStyle="1" w:styleId="9FD7AD38E66B4E2F9E9897D63AE90032">
    <w:name w:val="9FD7AD38E66B4E2F9E9897D63AE90032"/>
    <w:rsid w:val="00446CCD"/>
    <w:pPr>
      <w:spacing w:after="200" w:line="276" w:lineRule="auto"/>
    </w:pPr>
  </w:style>
  <w:style w:type="paragraph" w:customStyle="1" w:styleId="45D78B1727F64598A34504EF60212AC0">
    <w:name w:val="45D78B1727F64598A34504EF60212AC0"/>
    <w:rsid w:val="00446CCD"/>
    <w:pPr>
      <w:spacing w:after="200" w:line="276" w:lineRule="auto"/>
    </w:pPr>
  </w:style>
  <w:style w:type="paragraph" w:customStyle="1" w:styleId="16445902D7E445E28204CACF1D8B0AAD">
    <w:name w:val="16445902D7E445E28204CACF1D8B0AAD"/>
    <w:rsid w:val="00446CCD"/>
    <w:pPr>
      <w:spacing w:after="200" w:line="276" w:lineRule="auto"/>
    </w:pPr>
  </w:style>
  <w:style w:type="paragraph" w:customStyle="1" w:styleId="E90A8310CCAB461A807BC8A8CFFC7102">
    <w:name w:val="E90A8310CCAB461A807BC8A8CFFC7102"/>
    <w:rsid w:val="00446CCD"/>
    <w:pPr>
      <w:spacing w:after="200" w:line="276" w:lineRule="auto"/>
    </w:pPr>
  </w:style>
  <w:style w:type="paragraph" w:customStyle="1" w:styleId="D07F4AC351194BA58BEBD62934D688D9">
    <w:name w:val="D07F4AC351194BA58BEBD62934D688D9"/>
    <w:rsid w:val="00446CCD"/>
    <w:pPr>
      <w:spacing w:after="200" w:line="276" w:lineRule="auto"/>
    </w:pPr>
  </w:style>
  <w:style w:type="paragraph" w:customStyle="1" w:styleId="F6328BC36EA64898A019DA035C1B176E">
    <w:name w:val="F6328BC36EA64898A019DA035C1B176E"/>
    <w:rsid w:val="00446CCD"/>
    <w:pPr>
      <w:spacing w:after="200" w:line="276" w:lineRule="auto"/>
    </w:pPr>
  </w:style>
  <w:style w:type="paragraph" w:customStyle="1" w:styleId="9C47BD8FA4A64CAFA82697C0D36BC57D">
    <w:name w:val="9C47BD8FA4A64CAFA82697C0D36BC57D"/>
    <w:rsid w:val="00446CCD"/>
    <w:pPr>
      <w:spacing w:after="200" w:line="276" w:lineRule="auto"/>
    </w:pPr>
  </w:style>
  <w:style w:type="paragraph" w:customStyle="1" w:styleId="C420426C2C7741ACB9AE5E311A2F5442">
    <w:name w:val="C420426C2C7741ACB9AE5E311A2F5442"/>
    <w:rsid w:val="00446CCD"/>
    <w:pPr>
      <w:spacing w:after="200" w:line="276" w:lineRule="auto"/>
    </w:pPr>
  </w:style>
  <w:style w:type="paragraph" w:customStyle="1" w:styleId="7477F6D4BBFF4FEAB5DA8F5FDD000B6B">
    <w:name w:val="7477F6D4BBFF4FEAB5DA8F5FDD000B6B"/>
    <w:rsid w:val="00446CCD"/>
    <w:pPr>
      <w:spacing w:after="200" w:line="276" w:lineRule="auto"/>
    </w:pPr>
  </w:style>
  <w:style w:type="paragraph" w:customStyle="1" w:styleId="162A04C10BC44C0BBE327A8A443DCF82">
    <w:name w:val="162A04C10BC44C0BBE327A8A443DCF82"/>
    <w:rsid w:val="00446CCD"/>
    <w:pPr>
      <w:spacing w:after="200" w:line="276" w:lineRule="auto"/>
    </w:pPr>
  </w:style>
  <w:style w:type="paragraph" w:customStyle="1" w:styleId="F299EB8B7093493A8E95510F24C00639">
    <w:name w:val="F299EB8B7093493A8E95510F24C00639"/>
    <w:rsid w:val="00446CCD"/>
    <w:pPr>
      <w:spacing w:after="200" w:line="276" w:lineRule="auto"/>
    </w:pPr>
  </w:style>
  <w:style w:type="paragraph" w:customStyle="1" w:styleId="92E36C6664DF4659A5A1194952EE6903">
    <w:name w:val="92E36C6664DF4659A5A1194952EE6903"/>
    <w:rsid w:val="00446CCD"/>
    <w:pPr>
      <w:spacing w:after="200" w:line="276" w:lineRule="auto"/>
    </w:pPr>
  </w:style>
  <w:style w:type="paragraph" w:customStyle="1" w:styleId="72A52552E68441C48A8036EC0C0C9857">
    <w:name w:val="72A52552E68441C48A8036EC0C0C9857"/>
    <w:rsid w:val="00446CCD"/>
    <w:pPr>
      <w:spacing w:after="200" w:line="276" w:lineRule="auto"/>
    </w:pPr>
  </w:style>
  <w:style w:type="paragraph" w:customStyle="1" w:styleId="4052B75DC56A46A1B0DA83A87742D0A2">
    <w:name w:val="4052B75DC56A46A1B0DA83A87742D0A2"/>
    <w:rsid w:val="00446CCD"/>
    <w:pPr>
      <w:spacing w:after="200" w:line="276" w:lineRule="auto"/>
    </w:pPr>
  </w:style>
  <w:style w:type="paragraph" w:customStyle="1" w:styleId="5A4544227D3C4559A3DDC2F6914C5E75">
    <w:name w:val="5A4544227D3C4559A3DDC2F6914C5E75"/>
    <w:rsid w:val="00446CCD"/>
    <w:pPr>
      <w:spacing w:after="200" w:line="276" w:lineRule="auto"/>
    </w:pPr>
  </w:style>
  <w:style w:type="paragraph" w:customStyle="1" w:styleId="EDEAF44153E64ED1AE77D2A70CE236CE">
    <w:name w:val="EDEAF44153E64ED1AE77D2A70CE236CE"/>
    <w:rsid w:val="00446CCD"/>
    <w:pPr>
      <w:spacing w:after="200" w:line="276" w:lineRule="auto"/>
    </w:pPr>
  </w:style>
  <w:style w:type="paragraph" w:customStyle="1" w:styleId="B4447999B8B041FD8917C8C0C034CE28">
    <w:name w:val="B4447999B8B041FD8917C8C0C034CE28"/>
    <w:rsid w:val="00446CCD"/>
    <w:pPr>
      <w:spacing w:after="200" w:line="276" w:lineRule="auto"/>
    </w:pPr>
  </w:style>
  <w:style w:type="paragraph" w:customStyle="1" w:styleId="B87BE5D379B34A65A44B82F7B573BB7D">
    <w:name w:val="B87BE5D379B34A65A44B82F7B573BB7D"/>
    <w:rsid w:val="00446CCD"/>
    <w:pPr>
      <w:spacing w:after="200" w:line="276" w:lineRule="auto"/>
    </w:pPr>
  </w:style>
  <w:style w:type="paragraph" w:customStyle="1" w:styleId="8C64763AB169466FAB5A4B67948B1FD6">
    <w:name w:val="8C64763AB169466FAB5A4B67948B1FD6"/>
    <w:rsid w:val="00446CCD"/>
    <w:pPr>
      <w:spacing w:after="200" w:line="276" w:lineRule="auto"/>
    </w:pPr>
  </w:style>
  <w:style w:type="paragraph" w:customStyle="1" w:styleId="7EBD927572864B1CAA8F49941144C3F5">
    <w:name w:val="7EBD927572864B1CAA8F49941144C3F5"/>
    <w:rsid w:val="00446CCD"/>
    <w:pPr>
      <w:spacing w:after="200" w:line="276" w:lineRule="auto"/>
    </w:pPr>
  </w:style>
  <w:style w:type="paragraph" w:customStyle="1" w:styleId="390AB3911FBC4F61A2AD6EA1EF4471C7">
    <w:name w:val="390AB3911FBC4F61A2AD6EA1EF4471C7"/>
    <w:rsid w:val="00446CCD"/>
    <w:pPr>
      <w:spacing w:after="200" w:line="276" w:lineRule="auto"/>
    </w:pPr>
  </w:style>
  <w:style w:type="paragraph" w:customStyle="1" w:styleId="DE5C9B3D2D634E989CA8D389A746D35E">
    <w:name w:val="DE5C9B3D2D634E989CA8D389A746D35E"/>
    <w:rsid w:val="00446CCD"/>
    <w:pPr>
      <w:spacing w:after="200" w:line="276" w:lineRule="auto"/>
    </w:pPr>
  </w:style>
  <w:style w:type="paragraph" w:customStyle="1" w:styleId="31EFC18D33844937B7AA78458A2BA345">
    <w:name w:val="31EFC18D33844937B7AA78458A2BA345"/>
    <w:rsid w:val="00446CCD"/>
    <w:pPr>
      <w:spacing w:after="200" w:line="276" w:lineRule="auto"/>
    </w:pPr>
  </w:style>
  <w:style w:type="paragraph" w:customStyle="1" w:styleId="1545F21D8A1B49369E4C26D7446A9768">
    <w:name w:val="1545F21D8A1B49369E4C26D7446A9768"/>
    <w:rsid w:val="00446CCD"/>
    <w:pPr>
      <w:spacing w:after="200" w:line="276" w:lineRule="auto"/>
    </w:pPr>
  </w:style>
  <w:style w:type="paragraph" w:customStyle="1" w:styleId="A7CE4090E8C94A6696011A608AA6158A">
    <w:name w:val="A7CE4090E8C94A6696011A608AA6158A"/>
    <w:rsid w:val="00446CCD"/>
    <w:pPr>
      <w:spacing w:after="200" w:line="276" w:lineRule="auto"/>
    </w:pPr>
  </w:style>
  <w:style w:type="paragraph" w:customStyle="1" w:styleId="DD5DDBC1CF0D4FB2BD040C6C1E09958E">
    <w:name w:val="DD5DDBC1CF0D4FB2BD040C6C1E09958E"/>
    <w:rsid w:val="00446CCD"/>
    <w:pPr>
      <w:spacing w:after="200" w:line="276" w:lineRule="auto"/>
    </w:pPr>
  </w:style>
  <w:style w:type="paragraph" w:customStyle="1" w:styleId="4A57CC68C63144BF8AC5AB63B92C3D93">
    <w:name w:val="4A57CC68C63144BF8AC5AB63B92C3D93"/>
    <w:rsid w:val="00446CCD"/>
    <w:pPr>
      <w:spacing w:after="200" w:line="276" w:lineRule="auto"/>
    </w:pPr>
  </w:style>
  <w:style w:type="paragraph" w:customStyle="1" w:styleId="AE44486528874E97A516A77F7490D84D">
    <w:name w:val="AE44486528874E97A516A77F7490D84D"/>
    <w:rsid w:val="00446CCD"/>
    <w:pPr>
      <w:spacing w:after="200" w:line="276" w:lineRule="auto"/>
    </w:pPr>
  </w:style>
  <w:style w:type="paragraph" w:customStyle="1" w:styleId="D7DF4110BF6143CE8A158A654770FC72">
    <w:name w:val="D7DF4110BF6143CE8A158A654770FC72"/>
    <w:rsid w:val="00446CCD"/>
    <w:pPr>
      <w:spacing w:after="200" w:line="276" w:lineRule="auto"/>
    </w:pPr>
  </w:style>
  <w:style w:type="paragraph" w:customStyle="1" w:styleId="C835F29FD9F14A9AA894333DFAFBEB41">
    <w:name w:val="C835F29FD9F14A9AA894333DFAFBEB41"/>
    <w:rsid w:val="00446CCD"/>
    <w:pPr>
      <w:spacing w:after="200" w:line="276" w:lineRule="auto"/>
    </w:pPr>
  </w:style>
  <w:style w:type="paragraph" w:customStyle="1" w:styleId="830DDBCD022C45CEA5B4140AF1D3267A">
    <w:name w:val="830DDBCD022C45CEA5B4140AF1D3267A"/>
    <w:rsid w:val="00446CCD"/>
    <w:pPr>
      <w:spacing w:after="200" w:line="276" w:lineRule="auto"/>
    </w:pPr>
  </w:style>
  <w:style w:type="paragraph" w:customStyle="1" w:styleId="04BF7B64173148A3BAA8EAB20E06E0E7">
    <w:name w:val="04BF7B64173148A3BAA8EAB20E06E0E7"/>
    <w:rsid w:val="00446CCD"/>
    <w:pPr>
      <w:spacing w:after="200" w:line="276" w:lineRule="auto"/>
    </w:pPr>
  </w:style>
  <w:style w:type="paragraph" w:customStyle="1" w:styleId="9A66FA66E98F491190A22BD6A4D6F4BE">
    <w:name w:val="9A66FA66E98F491190A22BD6A4D6F4BE"/>
    <w:rsid w:val="00446CCD"/>
    <w:pPr>
      <w:spacing w:after="200" w:line="276" w:lineRule="auto"/>
    </w:pPr>
  </w:style>
  <w:style w:type="paragraph" w:customStyle="1" w:styleId="515A5B44597B430EA7116D1F54DB1C7B">
    <w:name w:val="515A5B44597B430EA7116D1F54DB1C7B"/>
    <w:rsid w:val="00446CCD"/>
    <w:pPr>
      <w:spacing w:after="200" w:line="276" w:lineRule="auto"/>
    </w:pPr>
  </w:style>
  <w:style w:type="paragraph" w:customStyle="1" w:styleId="33AA4B7E4E1B496CA0C3ED9EBD76BB90">
    <w:name w:val="33AA4B7E4E1B496CA0C3ED9EBD76BB90"/>
    <w:rsid w:val="00446CCD"/>
    <w:pPr>
      <w:spacing w:after="200" w:line="276" w:lineRule="auto"/>
    </w:pPr>
  </w:style>
  <w:style w:type="paragraph" w:customStyle="1" w:styleId="85197A2A76514320AD76C4B2186FE28B">
    <w:name w:val="85197A2A76514320AD76C4B2186FE28B"/>
    <w:rsid w:val="00446CCD"/>
    <w:pPr>
      <w:spacing w:after="200" w:line="276" w:lineRule="auto"/>
    </w:pPr>
  </w:style>
  <w:style w:type="paragraph" w:customStyle="1" w:styleId="95CE0C88DCE04D89AA100F8E68237265">
    <w:name w:val="95CE0C88DCE04D89AA100F8E68237265"/>
    <w:rsid w:val="00446CCD"/>
    <w:pPr>
      <w:spacing w:after="200" w:line="276" w:lineRule="auto"/>
    </w:pPr>
  </w:style>
  <w:style w:type="paragraph" w:customStyle="1" w:styleId="F5218021A2A04927869DED032E99A2C0">
    <w:name w:val="F5218021A2A04927869DED032E99A2C0"/>
    <w:rsid w:val="00446CCD"/>
    <w:pPr>
      <w:spacing w:after="200" w:line="276" w:lineRule="auto"/>
    </w:pPr>
  </w:style>
  <w:style w:type="paragraph" w:customStyle="1" w:styleId="44371977F5AD48E2BE011E5AE72D88E9">
    <w:name w:val="44371977F5AD48E2BE011E5AE72D88E9"/>
    <w:rsid w:val="00446CCD"/>
    <w:pPr>
      <w:spacing w:after="200" w:line="276" w:lineRule="auto"/>
    </w:pPr>
  </w:style>
  <w:style w:type="paragraph" w:customStyle="1" w:styleId="25120BAE3E1145D58431C23E5AE34365">
    <w:name w:val="25120BAE3E1145D58431C23E5AE34365"/>
    <w:rsid w:val="00446CCD"/>
    <w:pPr>
      <w:spacing w:after="200" w:line="276" w:lineRule="auto"/>
    </w:pPr>
  </w:style>
  <w:style w:type="paragraph" w:customStyle="1" w:styleId="D9FC050CE1A24CEC869983DE72A2BF5D">
    <w:name w:val="D9FC050CE1A24CEC869983DE72A2BF5D"/>
    <w:rsid w:val="00446CCD"/>
    <w:pPr>
      <w:spacing w:after="200" w:line="276" w:lineRule="auto"/>
    </w:pPr>
  </w:style>
  <w:style w:type="paragraph" w:customStyle="1" w:styleId="3D85ADAEF82146738A14AA7EC9B9C8D3">
    <w:name w:val="3D85ADAEF82146738A14AA7EC9B9C8D3"/>
    <w:rsid w:val="00446CCD"/>
    <w:pPr>
      <w:spacing w:after="200" w:line="276" w:lineRule="auto"/>
    </w:pPr>
  </w:style>
  <w:style w:type="paragraph" w:customStyle="1" w:styleId="88348D49D65B493DB7B7E182F708AA0A">
    <w:name w:val="88348D49D65B493DB7B7E182F708AA0A"/>
    <w:rsid w:val="00446CCD"/>
    <w:pPr>
      <w:spacing w:after="200" w:line="276" w:lineRule="auto"/>
    </w:pPr>
  </w:style>
  <w:style w:type="paragraph" w:customStyle="1" w:styleId="A298B207C6ED4BF9AB79035A53EEA8C3">
    <w:name w:val="A298B207C6ED4BF9AB79035A53EEA8C3"/>
    <w:rsid w:val="00446CCD"/>
    <w:pPr>
      <w:spacing w:after="200" w:line="276" w:lineRule="auto"/>
    </w:pPr>
  </w:style>
  <w:style w:type="paragraph" w:customStyle="1" w:styleId="E4D4420F844E494986EC137B5E49857E">
    <w:name w:val="E4D4420F844E494986EC137B5E49857E"/>
    <w:rsid w:val="00446CCD"/>
    <w:pPr>
      <w:spacing w:after="200" w:line="276" w:lineRule="auto"/>
    </w:pPr>
  </w:style>
  <w:style w:type="paragraph" w:customStyle="1" w:styleId="C182A084FEBF4993864ACA9297D9CD4B">
    <w:name w:val="C182A084FEBF4993864ACA9297D9CD4B"/>
    <w:rsid w:val="00446CCD"/>
    <w:pPr>
      <w:spacing w:after="200" w:line="276" w:lineRule="auto"/>
    </w:pPr>
  </w:style>
  <w:style w:type="paragraph" w:customStyle="1" w:styleId="7759378C958F40469F1F25BD3F1528DC">
    <w:name w:val="7759378C958F40469F1F25BD3F1528DC"/>
    <w:rsid w:val="00446CCD"/>
    <w:pPr>
      <w:spacing w:after="200" w:line="276" w:lineRule="auto"/>
    </w:pPr>
  </w:style>
  <w:style w:type="paragraph" w:customStyle="1" w:styleId="ECF52A4D511C47B09D64CDC201745E03">
    <w:name w:val="ECF52A4D511C47B09D64CDC201745E03"/>
    <w:rsid w:val="00446CCD"/>
    <w:pPr>
      <w:spacing w:after="200" w:line="276" w:lineRule="auto"/>
    </w:pPr>
  </w:style>
  <w:style w:type="paragraph" w:customStyle="1" w:styleId="5674EF8319F94259A0317273ACB25367">
    <w:name w:val="5674EF8319F94259A0317273ACB25367"/>
    <w:rsid w:val="00446CCD"/>
    <w:pPr>
      <w:spacing w:after="200" w:line="276" w:lineRule="auto"/>
    </w:pPr>
  </w:style>
  <w:style w:type="paragraph" w:customStyle="1" w:styleId="8075FC83F1754F3199C2C81866CC9F7A">
    <w:name w:val="8075FC83F1754F3199C2C81866CC9F7A"/>
    <w:rsid w:val="00446CCD"/>
    <w:pPr>
      <w:spacing w:after="200" w:line="276" w:lineRule="auto"/>
    </w:pPr>
  </w:style>
  <w:style w:type="paragraph" w:customStyle="1" w:styleId="60101F102B6A45F7A71C11FA91891AD1">
    <w:name w:val="60101F102B6A45F7A71C11FA91891AD1"/>
    <w:rsid w:val="00446CCD"/>
    <w:pPr>
      <w:spacing w:after="200" w:line="276" w:lineRule="auto"/>
    </w:pPr>
  </w:style>
  <w:style w:type="paragraph" w:customStyle="1" w:styleId="018A2AA1CFB34929A2D62C33E76B4487">
    <w:name w:val="018A2AA1CFB34929A2D62C33E76B4487"/>
    <w:rsid w:val="00446CCD"/>
    <w:pPr>
      <w:spacing w:after="200" w:line="276" w:lineRule="auto"/>
    </w:pPr>
  </w:style>
  <w:style w:type="paragraph" w:customStyle="1" w:styleId="EA362FD62E584AA18B12A11B1C96B6AA">
    <w:name w:val="EA362FD62E584AA18B12A11B1C96B6AA"/>
    <w:rsid w:val="00446CCD"/>
    <w:pPr>
      <w:spacing w:after="200" w:line="276" w:lineRule="auto"/>
    </w:pPr>
  </w:style>
  <w:style w:type="paragraph" w:customStyle="1" w:styleId="02BEC9968442478A9A34D7E0D6B4A70D">
    <w:name w:val="02BEC9968442478A9A34D7E0D6B4A70D"/>
    <w:rsid w:val="00446CCD"/>
    <w:pPr>
      <w:spacing w:after="200" w:line="276" w:lineRule="auto"/>
    </w:pPr>
  </w:style>
  <w:style w:type="paragraph" w:customStyle="1" w:styleId="D662C8CD588A46C1B8CE16AE124D7529">
    <w:name w:val="D662C8CD588A46C1B8CE16AE124D7529"/>
    <w:rsid w:val="00446CCD"/>
    <w:pPr>
      <w:spacing w:after="200" w:line="276" w:lineRule="auto"/>
    </w:pPr>
  </w:style>
  <w:style w:type="paragraph" w:customStyle="1" w:styleId="DD6AF7A719E545BE917F8FC66F61DD25">
    <w:name w:val="DD6AF7A719E545BE917F8FC66F61DD25"/>
    <w:rsid w:val="00446CCD"/>
    <w:pPr>
      <w:spacing w:after="200" w:line="276" w:lineRule="auto"/>
    </w:pPr>
  </w:style>
  <w:style w:type="paragraph" w:customStyle="1" w:styleId="418F664D15E7422695753E77CEC3DF97">
    <w:name w:val="418F664D15E7422695753E77CEC3DF97"/>
    <w:rsid w:val="00446CCD"/>
    <w:pPr>
      <w:spacing w:after="200" w:line="276" w:lineRule="auto"/>
    </w:pPr>
  </w:style>
  <w:style w:type="paragraph" w:customStyle="1" w:styleId="28BD2452845442EE9459BA8CE53F6F10">
    <w:name w:val="28BD2452845442EE9459BA8CE53F6F10"/>
    <w:rsid w:val="00446CCD"/>
    <w:pPr>
      <w:spacing w:after="200" w:line="276" w:lineRule="auto"/>
    </w:pPr>
  </w:style>
  <w:style w:type="paragraph" w:customStyle="1" w:styleId="B46746A4286848759EC14E1062A34788">
    <w:name w:val="B46746A4286848759EC14E1062A34788"/>
    <w:rsid w:val="00446CCD"/>
    <w:pPr>
      <w:spacing w:after="200" w:line="276" w:lineRule="auto"/>
    </w:pPr>
  </w:style>
  <w:style w:type="paragraph" w:customStyle="1" w:styleId="5A4661E9A78A46719E39BC6312C1D54B">
    <w:name w:val="5A4661E9A78A46719E39BC6312C1D54B"/>
    <w:rsid w:val="00446CCD"/>
    <w:pPr>
      <w:spacing w:after="200" w:line="276" w:lineRule="auto"/>
    </w:pPr>
  </w:style>
  <w:style w:type="paragraph" w:customStyle="1" w:styleId="FC39CBA1D457454993D03FB9362B9CE1">
    <w:name w:val="FC39CBA1D457454993D03FB9362B9CE1"/>
    <w:rsid w:val="00446CCD"/>
    <w:pPr>
      <w:spacing w:after="200" w:line="276" w:lineRule="auto"/>
    </w:pPr>
  </w:style>
  <w:style w:type="paragraph" w:customStyle="1" w:styleId="917BEB30D528402291E791D9AEB382C9">
    <w:name w:val="917BEB30D528402291E791D9AEB382C9"/>
    <w:rsid w:val="00446CCD"/>
    <w:pPr>
      <w:spacing w:after="200" w:line="276" w:lineRule="auto"/>
    </w:pPr>
  </w:style>
  <w:style w:type="paragraph" w:customStyle="1" w:styleId="68039B15EC8249619201AA1C6D5976DB">
    <w:name w:val="68039B15EC8249619201AA1C6D5976DB"/>
    <w:rsid w:val="00446CCD"/>
    <w:pPr>
      <w:spacing w:after="200" w:line="276" w:lineRule="auto"/>
    </w:pPr>
  </w:style>
  <w:style w:type="paragraph" w:customStyle="1" w:styleId="9E0C338806DF447B9396587360443AFD">
    <w:name w:val="9E0C338806DF447B9396587360443AFD"/>
    <w:rsid w:val="00446CCD"/>
    <w:pPr>
      <w:spacing w:after="200" w:line="276" w:lineRule="auto"/>
    </w:pPr>
  </w:style>
  <w:style w:type="paragraph" w:customStyle="1" w:styleId="35724C4DF0AE46FDB1975FF28DC8D606">
    <w:name w:val="35724C4DF0AE46FDB1975FF28DC8D606"/>
    <w:rsid w:val="00446CCD"/>
    <w:pPr>
      <w:spacing w:after="200" w:line="276" w:lineRule="auto"/>
    </w:pPr>
  </w:style>
  <w:style w:type="paragraph" w:customStyle="1" w:styleId="C1542D5B9C6E4993BF234C0ED2E06F36">
    <w:name w:val="C1542D5B9C6E4993BF234C0ED2E06F36"/>
    <w:rsid w:val="00446CCD"/>
    <w:pPr>
      <w:spacing w:after="200" w:line="276" w:lineRule="auto"/>
    </w:pPr>
  </w:style>
  <w:style w:type="paragraph" w:customStyle="1" w:styleId="BDA926BFD85043DE9141C5CB0E64FBC2">
    <w:name w:val="BDA926BFD85043DE9141C5CB0E64FBC2"/>
    <w:rsid w:val="00446CCD"/>
    <w:pPr>
      <w:spacing w:after="200" w:line="276" w:lineRule="auto"/>
    </w:pPr>
  </w:style>
  <w:style w:type="paragraph" w:customStyle="1" w:styleId="1B32B14AF0B244F286EE07FD89DCF3EF">
    <w:name w:val="1B32B14AF0B244F286EE07FD89DCF3EF"/>
    <w:rsid w:val="00446CCD"/>
    <w:pPr>
      <w:spacing w:after="200" w:line="276" w:lineRule="auto"/>
    </w:pPr>
  </w:style>
  <w:style w:type="paragraph" w:customStyle="1" w:styleId="492B95CC94A34EFEB2B3D1616906DBC1">
    <w:name w:val="492B95CC94A34EFEB2B3D1616906DBC1"/>
    <w:rsid w:val="00446CCD"/>
    <w:pPr>
      <w:spacing w:after="200" w:line="276" w:lineRule="auto"/>
    </w:pPr>
  </w:style>
  <w:style w:type="paragraph" w:customStyle="1" w:styleId="D2C9E54147654464AD9EB7F9BC0618D4">
    <w:name w:val="D2C9E54147654464AD9EB7F9BC0618D4"/>
    <w:rsid w:val="00446CCD"/>
    <w:pPr>
      <w:spacing w:after="200" w:line="276" w:lineRule="auto"/>
    </w:pPr>
  </w:style>
  <w:style w:type="paragraph" w:customStyle="1" w:styleId="336DC5B087594C1480054503A40B2A4C">
    <w:name w:val="336DC5B087594C1480054503A40B2A4C"/>
    <w:rsid w:val="00446CCD"/>
    <w:pPr>
      <w:spacing w:after="200" w:line="276" w:lineRule="auto"/>
    </w:pPr>
  </w:style>
  <w:style w:type="paragraph" w:customStyle="1" w:styleId="C85A9CC6F400436D8C154D4AD77CBF5C">
    <w:name w:val="C85A9CC6F400436D8C154D4AD77CBF5C"/>
    <w:rsid w:val="00446CCD"/>
    <w:pPr>
      <w:spacing w:after="200" w:line="276" w:lineRule="auto"/>
    </w:pPr>
  </w:style>
  <w:style w:type="paragraph" w:customStyle="1" w:styleId="01C9C014B229465A8FDF0F2EA2965ACF">
    <w:name w:val="01C9C014B229465A8FDF0F2EA2965ACF"/>
    <w:rsid w:val="00446CCD"/>
    <w:pPr>
      <w:spacing w:after="200" w:line="276" w:lineRule="auto"/>
    </w:pPr>
  </w:style>
  <w:style w:type="paragraph" w:customStyle="1" w:styleId="57BDD5007E2C490BA81F6689C75FC900">
    <w:name w:val="57BDD5007E2C490BA81F6689C75FC900"/>
    <w:rsid w:val="00446CCD"/>
    <w:pPr>
      <w:spacing w:after="200" w:line="276" w:lineRule="auto"/>
    </w:pPr>
  </w:style>
  <w:style w:type="paragraph" w:customStyle="1" w:styleId="22878C9BB7624DFC9DC785E75EFF188B">
    <w:name w:val="22878C9BB7624DFC9DC785E75EFF188B"/>
    <w:rsid w:val="00446CCD"/>
    <w:pPr>
      <w:spacing w:after="200" w:line="276" w:lineRule="auto"/>
    </w:pPr>
  </w:style>
  <w:style w:type="paragraph" w:customStyle="1" w:styleId="CD804754F0DA4F9186E04D38EBC21E4B">
    <w:name w:val="CD804754F0DA4F9186E04D38EBC21E4B"/>
    <w:rsid w:val="00446CCD"/>
    <w:pPr>
      <w:spacing w:after="200" w:line="276" w:lineRule="auto"/>
    </w:pPr>
  </w:style>
  <w:style w:type="paragraph" w:customStyle="1" w:styleId="752F1EEE0E494FF58AD6A6DBA2FE6B87">
    <w:name w:val="752F1EEE0E494FF58AD6A6DBA2FE6B87"/>
    <w:rsid w:val="00446CCD"/>
    <w:pPr>
      <w:spacing w:after="200" w:line="276" w:lineRule="auto"/>
    </w:pPr>
  </w:style>
  <w:style w:type="paragraph" w:customStyle="1" w:styleId="2D9EF171BFD741F48244EF15E48B6925">
    <w:name w:val="2D9EF171BFD741F48244EF15E48B6925"/>
    <w:rsid w:val="00446CCD"/>
    <w:pPr>
      <w:spacing w:after="200" w:line="276" w:lineRule="auto"/>
    </w:pPr>
  </w:style>
  <w:style w:type="paragraph" w:customStyle="1" w:styleId="1312D1A6D92C47A9A721885BCA9CE6F9">
    <w:name w:val="1312D1A6D92C47A9A721885BCA9CE6F9"/>
    <w:rsid w:val="00446CCD"/>
    <w:pPr>
      <w:spacing w:after="200" w:line="276" w:lineRule="auto"/>
    </w:pPr>
  </w:style>
  <w:style w:type="paragraph" w:customStyle="1" w:styleId="BAC3154B67F84D27BEEE95B4FFF2D4C9">
    <w:name w:val="BAC3154B67F84D27BEEE95B4FFF2D4C9"/>
    <w:rsid w:val="00446CCD"/>
    <w:pPr>
      <w:spacing w:after="200" w:line="276" w:lineRule="auto"/>
    </w:pPr>
  </w:style>
  <w:style w:type="paragraph" w:customStyle="1" w:styleId="5FE4719604BC450F88AC36CCF8CDB2F1">
    <w:name w:val="5FE4719604BC450F88AC36CCF8CDB2F1"/>
    <w:rsid w:val="00446CCD"/>
    <w:pPr>
      <w:spacing w:after="200" w:line="276" w:lineRule="auto"/>
    </w:pPr>
  </w:style>
  <w:style w:type="paragraph" w:customStyle="1" w:styleId="DD114EDB3C3F472E997BE50A936240BF">
    <w:name w:val="DD114EDB3C3F472E997BE50A936240BF"/>
    <w:rsid w:val="00446CCD"/>
    <w:pPr>
      <w:spacing w:after="200" w:line="276" w:lineRule="auto"/>
    </w:pPr>
  </w:style>
  <w:style w:type="paragraph" w:customStyle="1" w:styleId="D5594CEF43F04C44A32BA7C28DE37268">
    <w:name w:val="D5594CEF43F04C44A32BA7C28DE37268"/>
    <w:rsid w:val="00446CCD"/>
    <w:pPr>
      <w:spacing w:after="200" w:line="276" w:lineRule="auto"/>
    </w:pPr>
  </w:style>
  <w:style w:type="paragraph" w:customStyle="1" w:styleId="3BA9C338814B4923961C7B3C57A707E3">
    <w:name w:val="3BA9C338814B4923961C7B3C57A707E3"/>
    <w:rsid w:val="00446CCD"/>
    <w:pPr>
      <w:spacing w:after="200" w:line="276" w:lineRule="auto"/>
    </w:pPr>
  </w:style>
  <w:style w:type="paragraph" w:customStyle="1" w:styleId="251801FF68AC464291ABAC1851012C1B">
    <w:name w:val="251801FF68AC464291ABAC1851012C1B"/>
    <w:rsid w:val="00446CCD"/>
    <w:pPr>
      <w:spacing w:after="200" w:line="276" w:lineRule="auto"/>
    </w:pPr>
  </w:style>
  <w:style w:type="paragraph" w:customStyle="1" w:styleId="C963BE8C0B9C43AAA9374C1F2463AA81">
    <w:name w:val="C963BE8C0B9C43AAA9374C1F2463AA81"/>
    <w:rsid w:val="00446CCD"/>
    <w:pPr>
      <w:spacing w:after="200" w:line="276" w:lineRule="auto"/>
    </w:pPr>
  </w:style>
  <w:style w:type="paragraph" w:customStyle="1" w:styleId="B5C3A862F64D46CC95960845270EB7A3">
    <w:name w:val="B5C3A862F64D46CC95960845270EB7A3"/>
    <w:rsid w:val="00446CCD"/>
    <w:pPr>
      <w:spacing w:after="200" w:line="276" w:lineRule="auto"/>
    </w:pPr>
  </w:style>
  <w:style w:type="paragraph" w:customStyle="1" w:styleId="3190A456312E4A7CA4A35425539D2CC0">
    <w:name w:val="3190A456312E4A7CA4A35425539D2CC0"/>
    <w:rsid w:val="00446CCD"/>
    <w:pPr>
      <w:spacing w:after="200" w:line="276" w:lineRule="auto"/>
    </w:pPr>
  </w:style>
  <w:style w:type="paragraph" w:customStyle="1" w:styleId="6F871E3D6D28463FAFAC7EF6ED688674">
    <w:name w:val="6F871E3D6D28463FAFAC7EF6ED688674"/>
    <w:rsid w:val="00446CCD"/>
    <w:pPr>
      <w:spacing w:after="200" w:line="276" w:lineRule="auto"/>
    </w:pPr>
  </w:style>
  <w:style w:type="paragraph" w:customStyle="1" w:styleId="0658B7F6EE8A4D3ABF3F180F030841E8">
    <w:name w:val="0658B7F6EE8A4D3ABF3F180F030841E8"/>
    <w:rsid w:val="00446CCD"/>
    <w:pPr>
      <w:spacing w:after="200" w:line="276" w:lineRule="auto"/>
    </w:pPr>
  </w:style>
  <w:style w:type="paragraph" w:customStyle="1" w:styleId="67F737DCCDCD41BA9CD3CDD7EA6EFB93">
    <w:name w:val="67F737DCCDCD41BA9CD3CDD7EA6EFB93"/>
    <w:rsid w:val="00446CCD"/>
    <w:pPr>
      <w:spacing w:after="200" w:line="276" w:lineRule="auto"/>
    </w:pPr>
  </w:style>
  <w:style w:type="paragraph" w:customStyle="1" w:styleId="68F0D6B6DF52403BBDBF8243B13C5D9E">
    <w:name w:val="68F0D6B6DF52403BBDBF8243B13C5D9E"/>
    <w:rsid w:val="00446CCD"/>
    <w:pPr>
      <w:spacing w:after="200" w:line="276" w:lineRule="auto"/>
    </w:pPr>
  </w:style>
  <w:style w:type="paragraph" w:customStyle="1" w:styleId="DA55BDA0D64A4F3CBEB9FA8A75A02871">
    <w:name w:val="DA55BDA0D64A4F3CBEB9FA8A75A02871"/>
    <w:rsid w:val="00446CCD"/>
    <w:pPr>
      <w:spacing w:after="200" w:line="276" w:lineRule="auto"/>
    </w:pPr>
  </w:style>
  <w:style w:type="paragraph" w:customStyle="1" w:styleId="E989EC381D634542B721F3FBAB91BD27">
    <w:name w:val="E989EC381D634542B721F3FBAB91BD27"/>
    <w:rsid w:val="00446CCD"/>
    <w:pPr>
      <w:spacing w:after="200" w:line="276" w:lineRule="auto"/>
    </w:pPr>
  </w:style>
  <w:style w:type="paragraph" w:customStyle="1" w:styleId="F80E6510AD40410DB9ED30D099AE608E">
    <w:name w:val="F80E6510AD40410DB9ED30D099AE608E"/>
    <w:rsid w:val="00446CCD"/>
    <w:pPr>
      <w:spacing w:after="200" w:line="276" w:lineRule="auto"/>
    </w:pPr>
  </w:style>
  <w:style w:type="paragraph" w:customStyle="1" w:styleId="B1A5AEAB0C6C409D8BD6FC934D7E68ED">
    <w:name w:val="B1A5AEAB0C6C409D8BD6FC934D7E68ED"/>
    <w:rsid w:val="00446CCD"/>
    <w:pPr>
      <w:spacing w:after="200" w:line="276" w:lineRule="auto"/>
    </w:pPr>
  </w:style>
  <w:style w:type="paragraph" w:customStyle="1" w:styleId="72E6FAB37CA94775BF02792B7E3D5A3B">
    <w:name w:val="72E6FAB37CA94775BF02792B7E3D5A3B"/>
    <w:rsid w:val="00446CCD"/>
    <w:pPr>
      <w:spacing w:after="200" w:line="276" w:lineRule="auto"/>
    </w:pPr>
  </w:style>
  <w:style w:type="paragraph" w:customStyle="1" w:styleId="17B3CB9EC2CF46C386FE9A45C8563019">
    <w:name w:val="17B3CB9EC2CF46C386FE9A45C8563019"/>
    <w:rsid w:val="00446CCD"/>
    <w:pPr>
      <w:spacing w:after="200" w:line="276" w:lineRule="auto"/>
    </w:pPr>
  </w:style>
  <w:style w:type="paragraph" w:customStyle="1" w:styleId="D9DA3317B4114AA9845525D21D272D50">
    <w:name w:val="D9DA3317B4114AA9845525D21D272D50"/>
    <w:rsid w:val="00446CCD"/>
    <w:pPr>
      <w:spacing w:after="200" w:line="276" w:lineRule="auto"/>
    </w:pPr>
  </w:style>
  <w:style w:type="paragraph" w:customStyle="1" w:styleId="EA9F9AC0C3834C12AE00AC79E2D3EA47">
    <w:name w:val="EA9F9AC0C3834C12AE00AC79E2D3EA47"/>
    <w:rsid w:val="00446CCD"/>
    <w:pPr>
      <w:spacing w:after="200" w:line="276" w:lineRule="auto"/>
    </w:pPr>
  </w:style>
  <w:style w:type="paragraph" w:customStyle="1" w:styleId="C33709BC38844DBF9E71273AB47A87B8">
    <w:name w:val="C33709BC38844DBF9E71273AB47A87B8"/>
    <w:rsid w:val="00446CCD"/>
    <w:pPr>
      <w:spacing w:after="200" w:line="276" w:lineRule="auto"/>
    </w:pPr>
  </w:style>
  <w:style w:type="paragraph" w:customStyle="1" w:styleId="7E4E67C8230E46EAABD65DD3FBD7696C">
    <w:name w:val="7E4E67C8230E46EAABD65DD3FBD7696C"/>
    <w:rsid w:val="00446CCD"/>
    <w:pPr>
      <w:spacing w:after="200" w:line="276" w:lineRule="auto"/>
    </w:pPr>
  </w:style>
  <w:style w:type="paragraph" w:customStyle="1" w:styleId="CF52D16B70E94B37BDE6E5470AFBB985">
    <w:name w:val="CF52D16B70E94B37BDE6E5470AFBB985"/>
    <w:rsid w:val="00446CCD"/>
    <w:pPr>
      <w:spacing w:after="200" w:line="276" w:lineRule="auto"/>
    </w:pPr>
  </w:style>
  <w:style w:type="paragraph" w:customStyle="1" w:styleId="3AC6403D804C488FA97CE7B1A3BB5012">
    <w:name w:val="3AC6403D804C488FA97CE7B1A3BB5012"/>
    <w:rsid w:val="00446CCD"/>
    <w:pPr>
      <w:spacing w:after="200" w:line="276" w:lineRule="auto"/>
    </w:pPr>
  </w:style>
  <w:style w:type="paragraph" w:customStyle="1" w:styleId="609C65DED8654D8CAD71176E26899753">
    <w:name w:val="609C65DED8654D8CAD71176E26899753"/>
    <w:rsid w:val="00446CCD"/>
    <w:pPr>
      <w:spacing w:after="200" w:line="276" w:lineRule="auto"/>
    </w:pPr>
  </w:style>
  <w:style w:type="paragraph" w:customStyle="1" w:styleId="04D15BF15C144B93AA23FBE578DC09A4">
    <w:name w:val="04D15BF15C144B93AA23FBE578DC09A4"/>
    <w:rsid w:val="00446CCD"/>
    <w:pPr>
      <w:spacing w:after="200" w:line="276" w:lineRule="auto"/>
    </w:pPr>
  </w:style>
  <w:style w:type="paragraph" w:customStyle="1" w:styleId="187399C1352F4F6184EC394D39B6F633">
    <w:name w:val="187399C1352F4F6184EC394D39B6F633"/>
    <w:rsid w:val="00446CCD"/>
    <w:pPr>
      <w:spacing w:after="200" w:line="276" w:lineRule="auto"/>
    </w:pPr>
  </w:style>
  <w:style w:type="paragraph" w:customStyle="1" w:styleId="ECB15BC96AF846AEBAC7F319AC51D66F">
    <w:name w:val="ECB15BC96AF846AEBAC7F319AC51D66F"/>
    <w:rsid w:val="00446CCD"/>
    <w:pPr>
      <w:spacing w:after="200" w:line="276" w:lineRule="auto"/>
    </w:pPr>
  </w:style>
  <w:style w:type="paragraph" w:customStyle="1" w:styleId="308181AA8BEE44E78C2E17685915A65C">
    <w:name w:val="308181AA8BEE44E78C2E17685915A65C"/>
    <w:rsid w:val="00446CCD"/>
    <w:pPr>
      <w:spacing w:after="200" w:line="276" w:lineRule="auto"/>
    </w:pPr>
  </w:style>
  <w:style w:type="paragraph" w:customStyle="1" w:styleId="7B28B5024E7C4A09A62E5F3CDC7409E7">
    <w:name w:val="7B28B5024E7C4A09A62E5F3CDC7409E7"/>
    <w:rsid w:val="00446CCD"/>
    <w:pPr>
      <w:spacing w:after="200" w:line="276" w:lineRule="auto"/>
    </w:pPr>
  </w:style>
  <w:style w:type="paragraph" w:customStyle="1" w:styleId="9F35C8C7EA264793A48A4B79C65BBBB2">
    <w:name w:val="9F35C8C7EA264793A48A4B79C65BBBB2"/>
    <w:rsid w:val="00446CCD"/>
    <w:pPr>
      <w:spacing w:after="200" w:line="276" w:lineRule="auto"/>
    </w:pPr>
  </w:style>
  <w:style w:type="paragraph" w:customStyle="1" w:styleId="639418F09D6041918E077AD0AF6FB232">
    <w:name w:val="639418F09D6041918E077AD0AF6FB232"/>
    <w:rsid w:val="00446CCD"/>
    <w:pPr>
      <w:spacing w:after="200" w:line="276" w:lineRule="auto"/>
    </w:pPr>
  </w:style>
  <w:style w:type="paragraph" w:customStyle="1" w:styleId="D93C2A7518724B59B7F69D4ECD658DB0">
    <w:name w:val="D93C2A7518724B59B7F69D4ECD658DB0"/>
    <w:rsid w:val="00446CCD"/>
    <w:pPr>
      <w:spacing w:after="200" w:line="276" w:lineRule="auto"/>
    </w:pPr>
  </w:style>
  <w:style w:type="paragraph" w:customStyle="1" w:styleId="F113D80C98CE40C48865F1BC6C055BE1">
    <w:name w:val="F113D80C98CE40C48865F1BC6C055BE1"/>
    <w:rsid w:val="00446CCD"/>
    <w:pPr>
      <w:spacing w:after="200" w:line="276" w:lineRule="auto"/>
    </w:pPr>
  </w:style>
  <w:style w:type="paragraph" w:customStyle="1" w:styleId="F8401014FB7E4028872A030BC17FFFB7">
    <w:name w:val="F8401014FB7E4028872A030BC17FFFB7"/>
    <w:rsid w:val="00446CCD"/>
    <w:pPr>
      <w:spacing w:after="200" w:line="276" w:lineRule="auto"/>
    </w:pPr>
  </w:style>
  <w:style w:type="paragraph" w:customStyle="1" w:styleId="F940FE0C18844A47B43A35AFFBE1515C">
    <w:name w:val="F940FE0C18844A47B43A35AFFBE1515C"/>
    <w:rsid w:val="00446CCD"/>
    <w:pPr>
      <w:spacing w:after="200" w:line="276" w:lineRule="auto"/>
    </w:pPr>
  </w:style>
  <w:style w:type="paragraph" w:customStyle="1" w:styleId="44FFC1016EA247979265F7CD3C32AAB4">
    <w:name w:val="44FFC1016EA247979265F7CD3C32AAB4"/>
    <w:rsid w:val="00446CCD"/>
    <w:pPr>
      <w:spacing w:after="200" w:line="276" w:lineRule="auto"/>
    </w:pPr>
  </w:style>
  <w:style w:type="paragraph" w:customStyle="1" w:styleId="9F2B231C365645449D2DC8415FC3953B">
    <w:name w:val="9F2B231C365645449D2DC8415FC3953B"/>
    <w:rsid w:val="00446CCD"/>
    <w:pPr>
      <w:spacing w:after="200" w:line="276" w:lineRule="auto"/>
    </w:pPr>
  </w:style>
  <w:style w:type="paragraph" w:customStyle="1" w:styleId="3B48294CD9F24E73979FAE289E372DA9">
    <w:name w:val="3B48294CD9F24E73979FAE289E372DA9"/>
    <w:rsid w:val="00446CCD"/>
    <w:pPr>
      <w:spacing w:after="200" w:line="276" w:lineRule="auto"/>
    </w:pPr>
  </w:style>
  <w:style w:type="paragraph" w:customStyle="1" w:styleId="4B1DAA238FBC446CA9E5A8343456F465">
    <w:name w:val="4B1DAA238FBC446CA9E5A8343456F465"/>
    <w:rsid w:val="00446CCD"/>
    <w:pPr>
      <w:spacing w:after="200" w:line="276" w:lineRule="auto"/>
    </w:pPr>
  </w:style>
  <w:style w:type="paragraph" w:customStyle="1" w:styleId="26468BB23DE44BDCB9509B636FE3E227">
    <w:name w:val="26468BB23DE44BDCB9509B636FE3E227"/>
    <w:rsid w:val="00446CCD"/>
    <w:pPr>
      <w:spacing w:after="200" w:line="276" w:lineRule="auto"/>
    </w:pPr>
  </w:style>
  <w:style w:type="paragraph" w:customStyle="1" w:styleId="EF2126DAEA574A59ACC54327013EECD1">
    <w:name w:val="EF2126DAEA574A59ACC54327013EECD1"/>
    <w:rsid w:val="00446CCD"/>
    <w:pPr>
      <w:spacing w:after="200" w:line="276" w:lineRule="auto"/>
    </w:pPr>
  </w:style>
  <w:style w:type="paragraph" w:customStyle="1" w:styleId="05C4228AA14C4765A7A761E7D0194577">
    <w:name w:val="05C4228AA14C4765A7A761E7D0194577"/>
    <w:rsid w:val="00446CCD"/>
    <w:pPr>
      <w:spacing w:after="200" w:line="276" w:lineRule="auto"/>
    </w:pPr>
  </w:style>
  <w:style w:type="paragraph" w:customStyle="1" w:styleId="CF7E780067E749AD97B1AC47045F8687">
    <w:name w:val="CF7E780067E749AD97B1AC47045F8687"/>
    <w:rsid w:val="00446CCD"/>
    <w:pPr>
      <w:spacing w:after="200" w:line="276" w:lineRule="auto"/>
    </w:pPr>
  </w:style>
  <w:style w:type="paragraph" w:customStyle="1" w:styleId="588A061E2F8F4CA590A94298EC61B382">
    <w:name w:val="588A061E2F8F4CA590A94298EC61B382"/>
    <w:rsid w:val="00446CCD"/>
    <w:pPr>
      <w:spacing w:after="200" w:line="276" w:lineRule="auto"/>
    </w:pPr>
  </w:style>
  <w:style w:type="paragraph" w:customStyle="1" w:styleId="D52A86EF5ABD46DEA77437B6B9D59141">
    <w:name w:val="D52A86EF5ABD46DEA77437B6B9D59141"/>
    <w:rsid w:val="00446CCD"/>
    <w:pPr>
      <w:spacing w:after="200" w:line="276" w:lineRule="auto"/>
    </w:pPr>
  </w:style>
  <w:style w:type="paragraph" w:customStyle="1" w:styleId="6505B44D3D774EE4AE811C846E255CDB">
    <w:name w:val="6505B44D3D774EE4AE811C846E255CDB"/>
    <w:rsid w:val="00446CCD"/>
    <w:pPr>
      <w:spacing w:after="200" w:line="276" w:lineRule="auto"/>
    </w:pPr>
  </w:style>
  <w:style w:type="paragraph" w:customStyle="1" w:styleId="60873C34CD5B477CB865254BAD00BCEE">
    <w:name w:val="60873C34CD5B477CB865254BAD00BCEE"/>
    <w:rsid w:val="00446CCD"/>
    <w:pPr>
      <w:spacing w:after="200" w:line="276" w:lineRule="auto"/>
    </w:pPr>
  </w:style>
  <w:style w:type="paragraph" w:customStyle="1" w:styleId="916B51C3F6F443BF98B88AFB67E73CBB">
    <w:name w:val="916B51C3F6F443BF98B88AFB67E73CBB"/>
    <w:rsid w:val="00446CCD"/>
    <w:pPr>
      <w:spacing w:after="200" w:line="276" w:lineRule="auto"/>
    </w:pPr>
  </w:style>
  <w:style w:type="paragraph" w:customStyle="1" w:styleId="6E6A5AF92A824013ADE1ADD4086B169C">
    <w:name w:val="6E6A5AF92A824013ADE1ADD4086B169C"/>
    <w:rsid w:val="00446CCD"/>
    <w:pPr>
      <w:spacing w:after="200" w:line="276" w:lineRule="auto"/>
    </w:pPr>
  </w:style>
  <w:style w:type="paragraph" w:customStyle="1" w:styleId="E74CF549FB784C1080164B195BDADE50">
    <w:name w:val="E74CF549FB784C1080164B195BDADE50"/>
    <w:rsid w:val="00446CCD"/>
    <w:pPr>
      <w:spacing w:after="200" w:line="276" w:lineRule="auto"/>
    </w:pPr>
  </w:style>
  <w:style w:type="paragraph" w:customStyle="1" w:styleId="3368ECE33D3E4A43865BC9A286DE19CB">
    <w:name w:val="3368ECE33D3E4A43865BC9A286DE19CB"/>
    <w:rsid w:val="00446CCD"/>
    <w:pPr>
      <w:spacing w:after="200" w:line="276" w:lineRule="auto"/>
    </w:pPr>
  </w:style>
  <w:style w:type="paragraph" w:customStyle="1" w:styleId="ED7B7B40A87A4ECD904DED5B753A280E">
    <w:name w:val="ED7B7B40A87A4ECD904DED5B753A280E"/>
    <w:rsid w:val="00446CCD"/>
    <w:pPr>
      <w:spacing w:after="200" w:line="276" w:lineRule="auto"/>
    </w:pPr>
  </w:style>
  <w:style w:type="paragraph" w:customStyle="1" w:styleId="65E86481971F4DE7BF174484AD51CD40">
    <w:name w:val="65E86481971F4DE7BF174484AD51CD40"/>
    <w:rsid w:val="00446CCD"/>
    <w:pPr>
      <w:spacing w:after="200" w:line="276" w:lineRule="auto"/>
    </w:pPr>
  </w:style>
  <w:style w:type="paragraph" w:customStyle="1" w:styleId="50677EADC4F448A98CC2BD0A8A62A1DD">
    <w:name w:val="50677EADC4F448A98CC2BD0A8A62A1DD"/>
    <w:rsid w:val="00446CCD"/>
    <w:pPr>
      <w:spacing w:after="200" w:line="276" w:lineRule="auto"/>
    </w:pPr>
  </w:style>
  <w:style w:type="paragraph" w:customStyle="1" w:styleId="16A809067E2F4F26B29AC68A60D2DB9A">
    <w:name w:val="16A809067E2F4F26B29AC68A60D2DB9A"/>
    <w:rsid w:val="00446CCD"/>
    <w:pPr>
      <w:spacing w:after="200" w:line="276" w:lineRule="auto"/>
    </w:pPr>
  </w:style>
  <w:style w:type="paragraph" w:customStyle="1" w:styleId="1CCC47979EFC4A1EBE072F3ADBB0A089">
    <w:name w:val="1CCC47979EFC4A1EBE072F3ADBB0A089"/>
    <w:rsid w:val="00446CCD"/>
    <w:pPr>
      <w:spacing w:after="200" w:line="276" w:lineRule="auto"/>
    </w:pPr>
  </w:style>
  <w:style w:type="paragraph" w:customStyle="1" w:styleId="0E7FE68106364440B15F0D260BC04400">
    <w:name w:val="0E7FE68106364440B15F0D260BC04400"/>
    <w:rsid w:val="00446CCD"/>
    <w:pPr>
      <w:spacing w:after="200" w:line="276" w:lineRule="auto"/>
    </w:pPr>
  </w:style>
  <w:style w:type="paragraph" w:customStyle="1" w:styleId="436123BD50D346FAA184A03C5196112B">
    <w:name w:val="436123BD50D346FAA184A03C5196112B"/>
    <w:rsid w:val="00446CCD"/>
    <w:pPr>
      <w:spacing w:after="200" w:line="276" w:lineRule="auto"/>
    </w:pPr>
  </w:style>
  <w:style w:type="paragraph" w:customStyle="1" w:styleId="C4693C54C5D34D3E917396CB97C17C07">
    <w:name w:val="C4693C54C5D34D3E917396CB97C17C07"/>
    <w:rsid w:val="00446CCD"/>
    <w:pPr>
      <w:spacing w:after="200" w:line="276" w:lineRule="auto"/>
    </w:pPr>
  </w:style>
  <w:style w:type="paragraph" w:customStyle="1" w:styleId="13F316CB12D2434DA40950BDA5E2E3E6">
    <w:name w:val="13F316CB12D2434DA40950BDA5E2E3E6"/>
    <w:rsid w:val="00446CCD"/>
    <w:pPr>
      <w:spacing w:after="200" w:line="276" w:lineRule="auto"/>
    </w:pPr>
  </w:style>
  <w:style w:type="paragraph" w:customStyle="1" w:styleId="2065851DA0AD41D68C220777E1FBE1F2">
    <w:name w:val="2065851DA0AD41D68C220777E1FBE1F2"/>
    <w:rsid w:val="00446CCD"/>
    <w:pPr>
      <w:spacing w:after="200" w:line="276" w:lineRule="auto"/>
    </w:pPr>
  </w:style>
  <w:style w:type="paragraph" w:customStyle="1" w:styleId="830E47EE04C04BE798DF2B9D60CDA171">
    <w:name w:val="830E47EE04C04BE798DF2B9D60CDA171"/>
    <w:rsid w:val="00446CCD"/>
    <w:pPr>
      <w:spacing w:after="200" w:line="276" w:lineRule="auto"/>
    </w:pPr>
  </w:style>
  <w:style w:type="paragraph" w:customStyle="1" w:styleId="D749899155A5484FA635168EC2BD14F5">
    <w:name w:val="D749899155A5484FA635168EC2BD14F5"/>
    <w:rsid w:val="00446CCD"/>
    <w:pPr>
      <w:spacing w:after="200" w:line="276" w:lineRule="auto"/>
    </w:pPr>
  </w:style>
  <w:style w:type="paragraph" w:customStyle="1" w:styleId="9459D69B2E2D46E5BA564865D5C845FB">
    <w:name w:val="9459D69B2E2D46E5BA564865D5C845FB"/>
    <w:rsid w:val="00446CCD"/>
    <w:pPr>
      <w:spacing w:after="200" w:line="276" w:lineRule="auto"/>
    </w:pPr>
  </w:style>
  <w:style w:type="paragraph" w:customStyle="1" w:styleId="0AEF5D46DEAE4271979CE4B64A48F032">
    <w:name w:val="0AEF5D46DEAE4271979CE4B64A48F032"/>
    <w:rsid w:val="00446CCD"/>
    <w:pPr>
      <w:spacing w:after="200" w:line="276" w:lineRule="auto"/>
    </w:pPr>
  </w:style>
  <w:style w:type="paragraph" w:customStyle="1" w:styleId="4E024169F86840EE98F6D396264A1778">
    <w:name w:val="4E024169F86840EE98F6D396264A1778"/>
    <w:rsid w:val="00446CCD"/>
    <w:pPr>
      <w:spacing w:after="200" w:line="276" w:lineRule="auto"/>
    </w:pPr>
  </w:style>
  <w:style w:type="paragraph" w:customStyle="1" w:styleId="0F2226E4B64B4B1CA304237D3688DB7A">
    <w:name w:val="0F2226E4B64B4B1CA304237D3688DB7A"/>
    <w:rsid w:val="00446CCD"/>
    <w:pPr>
      <w:spacing w:after="200" w:line="276" w:lineRule="auto"/>
    </w:pPr>
  </w:style>
  <w:style w:type="paragraph" w:customStyle="1" w:styleId="ED10380763704C5295BE57E551BCDB14">
    <w:name w:val="ED10380763704C5295BE57E551BCDB14"/>
    <w:rsid w:val="00446CCD"/>
    <w:pPr>
      <w:spacing w:after="200" w:line="276" w:lineRule="auto"/>
    </w:pPr>
  </w:style>
  <w:style w:type="paragraph" w:customStyle="1" w:styleId="D272D8F24CC442FFA265B1A4768E5187">
    <w:name w:val="D272D8F24CC442FFA265B1A4768E5187"/>
    <w:rsid w:val="00446CCD"/>
    <w:pPr>
      <w:spacing w:after="200" w:line="276" w:lineRule="auto"/>
    </w:pPr>
  </w:style>
  <w:style w:type="paragraph" w:customStyle="1" w:styleId="6958E3A30528441C827F2BF5BFD8518A">
    <w:name w:val="6958E3A30528441C827F2BF5BFD8518A"/>
    <w:rsid w:val="00446CCD"/>
    <w:pPr>
      <w:spacing w:after="200" w:line="276" w:lineRule="auto"/>
    </w:pPr>
  </w:style>
  <w:style w:type="paragraph" w:customStyle="1" w:styleId="71F2D37FAC1340FC97A301FF7CAFA858">
    <w:name w:val="71F2D37FAC1340FC97A301FF7CAFA858"/>
    <w:rsid w:val="00446CCD"/>
    <w:pPr>
      <w:spacing w:after="200" w:line="276" w:lineRule="auto"/>
    </w:pPr>
  </w:style>
  <w:style w:type="paragraph" w:customStyle="1" w:styleId="114C8B9072D3495FBC0918AB2EC5D5A4">
    <w:name w:val="114C8B9072D3495FBC0918AB2EC5D5A4"/>
    <w:rsid w:val="00446CCD"/>
    <w:pPr>
      <w:spacing w:after="200" w:line="276" w:lineRule="auto"/>
    </w:pPr>
  </w:style>
  <w:style w:type="paragraph" w:customStyle="1" w:styleId="0B5A5D4A1FEC463FAD0D4A3D2DE97388">
    <w:name w:val="0B5A5D4A1FEC463FAD0D4A3D2DE97388"/>
    <w:rsid w:val="00446CCD"/>
    <w:pPr>
      <w:spacing w:after="200" w:line="276" w:lineRule="auto"/>
    </w:pPr>
  </w:style>
  <w:style w:type="paragraph" w:customStyle="1" w:styleId="4F04E8B19C034E499AB82780EE2488E3">
    <w:name w:val="4F04E8B19C034E499AB82780EE2488E3"/>
    <w:rsid w:val="00446CCD"/>
    <w:pPr>
      <w:spacing w:after="200" w:line="276" w:lineRule="auto"/>
    </w:pPr>
  </w:style>
  <w:style w:type="paragraph" w:customStyle="1" w:styleId="D3C4970E338B4B4BA01C7146C1185B67">
    <w:name w:val="D3C4970E338B4B4BA01C7146C1185B67"/>
    <w:rsid w:val="00446CCD"/>
    <w:pPr>
      <w:spacing w:after="200" w:line="276" w:lineRule="auto"/>
    </w:pPr>
  </w:style>
  <w:style w:type="paragraph" w:customStyle="1" w:styleId="748B9EE23A314A2A9C08768B4ED47129">
    <w:name w:val="748B9EE23A314A2A9C08768B4ED47129"/>
    <w:rsid w:val="00446CCD"/>
    <w:pPr>
      <w:spacing w:after="200" w:line="276" w:lineRule="auto"/>
    </w:pPr>
  </w:style>
  <w:style w:type="paragraph" w:customStyle="1" w:styleId="4BCD24C1A165421F9E925E004404B41C">
    <w:name w:val="4BCD24C1A165421F9E925E004404B41C"/>
    <w:rsid w:val="00446CCD"/>
    <w:pPr>
      <w:spacing w:after="200" w:line="276" w:lineRule="auto"/>
    </w:pPr>
  </w:style>
  <w:style w:type="paragraph" w:customStyle="1" w:styleId="BBF21A4CE2DD438CA8979F07E38119C0">
    <w:name w:val="BBF21A4CE2DD438CA8979F07E38119C0"/>
    <w:rsid w:val="00446CCD"/>
    <w:pPr>
      <w:spacing w:after="200" w:line="276" w:lineRule="auto"/>
    </w:pPr>
  </w:style>
  <w:style w:type="paragraph" w:customStyle="1" w:styleId="0B8308096F6A4ECBB49E7DE9E7EA4973">
    <w:name w:val="0B8308096F6A4ECBB49E7DE9E7EA4973"/>
    <w:rsid w:val="00446CCD"/>
    <w:pPr>
      <w:spacing w:after="200" w:line="276" w:lineRule="auto"/>
    </w:pPr>
  </w:style>
  <w:style w:type="paragraph" w:customStyle="1" w:styleId="0AE945AAC4D84AD2B0436AFEFCBB969F">
    <w:name w:val="0AE945AAC4D84AD2B0436AFEFCBB969F"/>
    <w:rsid w:val="00446CCD"/>
    <w:pPr>
      <w:spacing w:after="200" w:line="276" w:lineRule="auto"/>
    </w:pPr>
  </w:style>
  <w:style w:type="paragraph" w:customStyle="1" w:styleId="1D14E32812EE4D2E92857AD26AE59BC8">
    <w:name w:val="1D14E32812EE4D2E92857AD26AE59BC8"/>
    <w:rsid w:val="00446CCD"/>
    <w:pPr>
      <w:spacing w:after="200" w:line="276" w:lineRule="auto"/>
    </w:pPr>
  </w:style>
  <w:style w:type="paragraph" w:customStyle="1" w:styleId="1E6F4060F0754077933347B5B9845ED6">
    <w:name w:val="1E6F4060F0754077933347B5B9845ED6"/>
    <w:rsid w:val="00446CCD"/>
    <w:pPr>
      <w:spacing w:after="200" w:line="276" w:lineRule="auto"/>
    </w:pPr>
  </w:style>
  <w:style w:type="paragraph" w:customStyle="1" w:styleId="072698E10B5048FB941CDE5BCEC05A29">
    <w:name w:val="072698E10B5048FB941CDE5BCEC05A29"/>
    <w:rsid w:val="00446CCD"/>
    <w:pPr>
      <w:spacing w:after="200" w:line="276" w:lineRule="auto"/>
    </w:pPr>
  </w:style>
  <w:style w:type="paragraph" w:customStyle="1" w:styleId="50DB6C22A5434A199E7FEB714A90F77C">
    <w:name w:val="50DB6C22A5434A199E7FEB714A90F77C"/>
    <w:rsid w:val="00446CCD"/>
    <w:pPr>
      <w:spacing w:after="200" w:line="276" w:lineRule="auto"/>
    </w:pPr>
  </w:style>
  <w:style w:type="paragraph" w:customStyle="1" w:styleId="7A71503017784878BD4C5AAA1398A00B">
    <w:name w:val="7A71503017784878BD4C5AAA1398A00B"/>
    <w:rsid w:val="00446CCD"/>
    <w:pPr>
      <w:spacing w:after="200" w:line="276" w:lineRule="auto"/>
    </w:pPr>
  </w:style>
  <w:style w:type="paragraph" w:customStyle="1" w:styleId="EB02B64476A748ED976C8363CDAAD913">
    <w:name w:val="EB02B64476A748ED976C8363CDAAD913"/>
    <w:rsid w:val="00446CCD"/>
    <w:pPr>
      <w:spacing w:after="200" w:line="276" w:lineRule="auto"/>
    </w:pPr>
  </w:style>
  <w:style w:type="paragraph" w:customStyle="1" w:styleId="4D001185D1D04A6FB82F723280D18B4B">
    <w:name w:val="4D001185D1D04A6FB82F723280D18B4B"/>
    <w:rsid w:val="00446CCD"/>
    <w:pPr>
      <w:spacing w:after="200" w:line="276" w:lineRule="auto"/>
    </w:pPr>
  </w:style>
  <w:style w:type="paragraph" w:customStyle="1" w:styleId="D74217FD502D4A0687822A3A1DA520C1">
    <w:name w:val="D74217FD502D4A0687822A3A1DA520C1"/>
    <w:rsid w:val="00446CCD"/>
    <w:pPr>
      <w:spacing w:after="200" w:line="276" w:lineRule="auto"/>
    </w:pPr>
  </w:style>
  <w:style w:type="paragraph" w:customStyle="1" w:styleId="F3F85B880BF34102BF0ED20CC817508A">
    <w:name w:val="F3F85B880BF34102BF0ED20CC817508A"/>
    <w:rsid w:val="00446CCD"/>
    <w:pPr>
      <w:spacing w:after="200" w:line="276" w:lineRule="auto"/>
    </w:pPr>
  </w:style>
  <w:style w:type="paragraph" w:customStyle="1" w:styleId="C73DE7B293104211980C54F73A71DEBA">
    <w:name w:val="C73DE7B293104211980C54F73A71DEBA"/>
    <w:rsid w:val="00446CCD"/>
    <w:pPr>
      <w:spacing w:after="200" w:line="276" w:lineRule="auto"/>
    </w:pPr>
  </w:style>
  <w:style w:type="paragraph" w:customStyle="1" w:styleId="A74AE31DD85D447BA3696D833744B25D">
    <w:name w:val="A74AE31DD85D447BA3696D833744B25D"/>
    <w:rsid w:val="00446CCD"/>
    <w:pPr>
      <w:spacing w:after="200" w:line="276" w:lineRule="auto"/>
    </w:pPr>
  </w:style>
  <w:style w:type="paragraph" w:customStyle="1" w:styleId="FD37446D72C7420B8E345DA892F39B65">
    <w:name w:val="FD37446D72C7420B8E345DA892F39B65"/>
    <w:rsid w:val="00446CCD"/>
    <w:pPr>
      <w:spacing w:after="200" w:line="276" w:lineRule="auto"/>
    </w:pPr>
  </w:style>
  <w:style w:type="paragraph" w:customStyle="1" w:styleId="7F84CCAB00254A08B647CBCEBCD337B0">
    <w:name w:val="7F84CCAB00254A08B647CBCEBCD337B0"/>
    <w:rsid w:val="00446CCD"/>
    <w:pPr>
      <w:spacing w:after="200" w:line="276" w:lineRule="auto"/>
    </w:pPr>
  </w:style>
  <w:style w:type="paragraph" w:customStyle="1" w:styleId="EAD9BF23EF6E4AA4A8A49CA1CF0E15F7">
    <w:name w:val="EAD9BF23EF6E4AA4A8A49CA1CF0E15F7"/>
    <w:rsid w:val="00446CCD"/>
    <w:pPr>
      <w:spacing w:after="200" w:line="276" w:lineRule="auto"/>
    </w:pPr>
  </w:style>
  <w:style w:type="paragraph" w:customStyle="1" w:styleId="E14E51AA8FDC415BB6CD0F4DA5B6D29A">
    <w:name w:val="E14E51AA8FDC415BB6CD0F4DA5B6D29A"/>
    <w:rsid w:val="00446CCD"/>
    <w:pPr>
      <w:spacing w:after="200" w:line="276" w:lineRule="auto"/>
    </w:pPr>
  </w:style>
  <w:style w:type="paragraph" w:customStyle="1" w:styleId="D04960EFB2024800B4E7B63B39BB377C">
    <w:name w:val="D04960EFB2024800B4E7B63B39BB377C"/>
    <w:rsid w:val="00446CCD"/>
    <w:pPr>
      <w:spacing w:after="200" w:line="276" w:lineRule="auto"/>
    </w:pPr>
  </w:style>
  <w:style w:type="paragraph" w:customStyle="1" w:styleId="7E774B2B82414F6EA9CACECF347E97A6">
    <w:name w:val="7E774B2B82414F6EA9CACECF347E97A6"/>
    <w:rsid w:val="00446CCD"/>
    <w:pPr>
      <w:spacing w:after="200" w:line="276" w:lineRule="auto"/>
    </w:pPr>
  </w:style>
  <w:style w:type="paragraph" w:customStyle="1" w:styleId="964FA0D72DC349AD89B7942EC9FFD05D">
    <w:name w:val="964FA0D72DC349AD89B7942EC9FFD05D"/>
    <w:rsid w:val="00446CCD"/>
    <w:pPr>
      <w:spacing w:after="200" w:line="276" w:lineRule="auto"/>
    </w:pPr>
  </w:style>
  <w:style w:type="paragraph" w:customStyle="1" w:styleId="A45B3AF744904F1490DE20A52B6E528C">
    <w:name w:val="A45B3AF744904F1490DE20A52B6E528C"/>
    <w:rsid w:val="00446CCD"/>
    <w:pPr>
      <w:spacing w:after="200" w:line="276" w:lineRule="auto"/>
    </w:pPr>
  </w:style>
  <w:style w:type="paragraph" w:customStyle="1" w:styleId="55D3C802B9DA46799CBE942A6D22FF23">
    <w:name w:val="55D3C802B9DA46799CBE942A6D22FF23"/>
    <w:rsid w:val="00446CCD"/>
    <w:pPr>
      <w:spacing w:after="200" w:line="276" w:lineRule="auto"/>
    </w:pPr>
  </w:style>
  <w:style w:type="paragraph" w:customStyle="1" w:styleId="2632144147F547F5B971819E6BB779FA">
    <w:name w:val="2632144147F547F5B971819E6BB779FA"/>
    <w:rsid w:val="00446CCD"/>
    <w:pPr>
      <w:spacing w:after="200" w:line="276" w:lineRule="auto"/>
    </w:pPr>
  </w:style>
  <w:style w:type="paragraph" w:customStyle="1" w:styleId="567F53B5A8634ABD8C5132D8774BA66B">
    <w:name w:val="567F53B5A8634ABD8C5132D8774BA66B"/>
    <w:rsid w:val="00446CCD"/>
    <w:pPr>
      <w:spacing w:after="200" w:line="276" w:lineRule="auto"/>
    </w:pPr>
  </w:style>
  <w:style w:type="paragraph" w:customStyle="1" w:styleId="2B8FDB2AA01B415F9771A81405723443">
    <w:name w:val="2B8FDB2AA01B415F9771A81405723443"/>
    <w:rsid w:val="00446CCD"/>
    <w:pPr>
      <w:spacing w:after="200" w:line="276" w:lineRule="auto"/>
    </w:pPr>
  </w:style>
  <w:style w:type="paragraph" w:customStyle="1" w:styleId="6F49086ED8D04F119F3A59782E0B22D2">
    <w:name w:val="6F49086ED8D04F119F3A59782E0B22D2"/>
    <w:rsid w:val="00446CCD"/>
    <w:pPr>
      <w:spacing w:after="200" w:line="276" w:lineRule="auto"/>
    </w:pPr>
  </w:style>
  <w:style w:type="paragraph" w:customStyle="1" w:styleId="F95314A35BCD41F4BEE8ADF708E2000A">
    <w:name w:val="F95314A35BCD41F4BEE8ADF708E2000A"/>
    <w:rsid w:val="00446CCD"/>
    <w:pPr>
      <w:spacing w:after="200" w:line="276" w:lineRule="auto"/>
    </w:pPr>
  </w:style>
  <w:style w:type="paragraph" w:customStyle="1" w:styleId="0045D88416414E3CA46B4A31678EBC41">
    <w:name w:val="0045D88416414E3CA46B4A31678EBC41"/>
    <w:rsid w:val="00446CCD"/>
    <w:pPr>
      <w:spacing w:after="200" w:line="276" w:lineRule="auto"/>
    </w:pPr>
  </w:style>
  <w:style w:type="paragraph" w:customStyle="1" w:styleId="7C491C3C16E04BF48122716C38BD5DB8">
    <w:name w:val="7C491C3C16E04BF48122716C38BD5DB8"/>
    <w:rsid w:val="00446CCD"/>
    <w:pPr>
      <w:spacing w:after="200" w:line="276" w:lineRule="auto"/>
    </w:pPr>
  </w:style>
  <w:style w:type="paragraph" w:customStyle="1" w:styleId="62F44CA99846424193B5C348DFE87356">
    <w:name w:val="62F44CA99846424193B5C348DFE87356"/>
    <w:rsid w:val="00446CCD"/>
    <w:pPr>
      <w:spacing w:after="200" w:line="276" w:lineRule="auto"/>
    </w:pPr>
  </w:style>
  <w:style w:type="paragraph" w:customStyle="1" w:styleId="83FA85E1841B45B9B78D0698B562F5E5">
    <w:name w:val="83FA85E1841B45B9B78D0698B562F5E5"/>
    <w:rsid w:val="00446CCD"/>
    <w:pPr>
      <w:spacing w:after="200" w:line="276" w:lineRule="auto"/>
    </w:pPr>
  </w:style>
  <w:style w:type="paragraph" w:customStyle="1" w:styleId="FDA2A1FED5C3493299AA8320E00D7CD0">
    <w:name w:val="FDA2A1FED5C3493299AA8320E00D7CD0"/>
    <w:rsid w:val="00446CCD"/>
    <w:pPr>
      <w:spacing w:after="200" w:line="276" w:lineRule="auto"/>
    </w:pPr>
  </w:style>
  <w:style w:type="paragraph" w:customStyle="1" w:styleId="706261F6CECA4195AB21B1BF30458A8A">
    <w:name w:val="706261F6CECA4195AB21B1BF30458A8A"/>
    <w:rsid w:val="00446CCD"/>
    <w:pPr>
      <w:spacing w:after="200" w:line="276" w:lineRule="auto"/>
    </w:pPr>
  </w:style>
  <w:style w:type="paragraph" w:customStyle="1" w:styleId="07A84B97B59844618F99FFF3620D4429">
    <w:name w:val="07A84B97B59844618F99FFF3620D4429"/>
    <w:rsid w:val="00446CCD"/>
    <w:pPr>
      <w:spacing w:after="200" w:line="276" w:lineRule="auto"/>
    </w:pPr>
  </w:style>
  <w:style w:type="paragraph" w:customStyle="1" w:styleId="59FCD467B3AC4E08B2487A83B85E89FD">
    <w:name w:val="59FCD467B3AC4E08B2487A83B85E89FD"/>
    <w:rsid w:val="00446CCD"/>
    <w:pPr>
      <w:spacing w:after="200" w:line="276" w:lineRule="auto"/>
    </w:pPr>
  </w:style>
  <w:style w:type="paragraph" w:customStyle="1" w:styleId="3E5620EEB2AE4C4BACAC4853426BBE92">
    <w:name w:val="3E5620EEB2AE4C4BACAC4853426BBE92"/>
    <w:rsid w:val="00446CCD"/>
    <w:pPr>
      <w:spacing w:after="200" w:line="276" w:lineRule="auto"/>
    </w:pPr>
  </w:style>
  <w:style w:type="paragraph" w:customStyle="1" w:styleId="CFF28E231A2C4284AA7FF235A02BA538">
    <w:name w:val="CFF28E231A2C4284AA7FF235A02BA538"/>
    <w:rsid w:val="00446CCD"/>
    <w:pPr>
      <w:spacing w:after="200" w:line="276" w:lineRule="auto"/>
    </w:pPr>
  </w:style>
  <w:style w:type="paragraph" w:customStyle="1" w:styleId="80484237971F4F6DBAA78C674247E16A">
    <w:name w:val="80484237971F4F6DBAA78C674247E16A"/>
    <w:rsid w:val="00446CCD"/>
    <w:pPr>
      <w:spacing w:after="200" w:line="276" w:lineRule="auto"/>
    </w:pPr>
  </w:style>
  <w:style w:type="paragraph" w:customStyle="1" w:styleId="A6DB26D028F14C8EB9B9F036D843CD3D">
    <w:name w:val="A6DB26D028F14C8EB9B9F036D843CD3D"/>
    <w:rsid w:val="00446CCD"/>
    <w:pPr>
      <w:spacing w:after="200" w:line="276" w:lineRule="auto"/>
    </w:pPr>
  </w:style>
  <w:style w:type="paragraph" w:customStyle="1" w:styleId="F9B6FE431D994AF68ECC5D9450EC52FC">
    <w:name w:val="F9B6FE431D994AF68ECC5D9450EC52FC"/>
    <w:rsid w:val="00446CCD"/>
    <w:pPr>
      <w:spacing w:after="200" w:line="276" w:lineRule="auto"/>
    </w:pPr>
  </w:style>
  <w:style w:type="paragraph" w:customStyle="1" w:styleId="61B0C5280C074721B0645C0D3ECD4D7B">
    <w:name w:val="61B0C5280C074721B0645C0D3ECD4D7B"/>
    <w:rsid w:val="00446CCD"/>
    <w:pPr>
      <w:spacing w:after="200" w:line="276" w:lineRule="auto"/>
    </w:pPr>
  </w:style>
  <w:style w:type="paragraph" w:customStyle="1" w:styleId="163504DBD996466FB21F98C603DFA7E1">
    <w:name w:val="163504DBD996466FB21F98C603DFA7E1"/>
    <w:rsid w:val="00446CCD"/>
    <w:pPr>
      <w:spacing w:after="200" w:line="276" w:lineRule="auto"/>
    </w:pPr>
  </w:style>
  <w:style w:type="paragraph" w:customStyle="1" w:styleId="AF0BC5A817A048B494E5653DCE87792D">
    <w:name w:val="AF0BC5A817A048B494E5653DCE87792D"/>
    <w:rsid w:val="00446CCD"/>
    <w:pPr>
      <w:spacing w:after="200" w:line="276" w:lineRule="auto"/>
    </w:pPr>
  </w:style>
  <w:style w:type="paragraph" w:customStyle="1" w:styleId="0F657EC2A32F4584A1645AA77B81A5F8">
    <w:name w:val="0F657EC2A32F4584A1645AA77B81A5F8"/>
    <w:rsid w:val="00446CCD"/>
    <w:pPr>
      <w:spacing w:after="200" w:line="276" w:lineRule="auto"/>
    </w:pPr>
  </w:style>
  <w:style w:type="paragraph" w:customStyle="1" w:styleId="87157ABBE2F74C108F2DDC4B636FB937">
    <w:name w:val="87157ABBE2F74C108F2DDC4B636FB937"/>
    <w:rsid w:val="00446CCD"/>
    <w:pPr>
      <w:spacing w:after="200" w:line="276" w:lineRule="auto"/>
    </w:pPr>
  </w:style>
  <w:style w:type="paragraph" w:customStyle="1" w:styleId="2B8F446FD8764269982E6ECE952D6F44">
    <w:name w:val="2B8F446FD8764269982E6ECE952D6F44"/>
    <w:rsid w:val="00446CCD"/>
    <w:pPr>
      <w:spacing w:after="200" w:line="276" w:lineRule="auto"/>
    </w:pPr>
  </w:style>
  <w:style w:type="paragraph" w:customStyle="1" w:styleId="F56FCD8090754D518226F7C2AE59925C">
    <w:name w:val="F56FCD8090754D518226F7C2AE59925C"/>
    <w:rsid w:val="00446CCD"/>
    <w:pPr>
      <w:spacing w:after="200" w:line="276" w:lineRule="auto"/>
    </w:pPr>
  </w:style>
  <w:style w:type="paragraph" w:customStyle="1" w:styleId="C1C16B7C62434243AEAB9C7357730347">
    <w:name w:val="C1C16B7C62434243AEAB9C7357730347"/>
    <w:rsid w:val="00446CCD"/>
    <w:pPr>
      <w:spacing w:after="200" w:line="276" w:lineRule="auto"/>
    </w:pPr>
  </w:style>
  <w:style w:type="paragraph" w:customStyle="1" w:styleId="5DBA9753DA5146598F41122FE2361680">
    <w:name w:val="5DBA9753DA5146598F41122FE2361680"/>
    <w:rsid w:val="00446CCD"/>
    <w:pPr>
      <w:spacing w:after="200" w:line="276" w:lineRule="auto"/>
    </w:pPr>
  </w:style>
  <w:style w:type="paragraph" w:customStyle="1" w:styleId="2106251868BA4A9EAAF805564070D99E">
    <w:name w:val="2106251868BA4A9EAAF805564070D99E"/>
    <w:rsid w:val="00446CCD"/>
    <w:pPr>
      <w:spacing w:after="200" w:line="276" w:lineRule="auto"/>
    </w:pPr>
  </w:style>
  <w:style w:type="paragraph" w:customStyle="1" w:styleId="893836CE77DE44BAA7D8430D580B0B7A">
    <w:name w:val="893836CE77DE44BAA7D8430D580B0B7A"/>
    <w:rsid w:val="00446CCD"/>
    <w:pPr>
      <w:spacing w:after="200" w:line="276" w:lineRule="auto"/>
    </w:pPr>
  </w:style>
  <w:style w:type="paragraph" w:customStyle="1" w:styleId="92D6593C885E4142B1AABC56DD02E218">
    <w:name w:val="92D6593C885E4142B1AABC56DD02E218"/>
    <w:rsid w:val="00446CCD"/>
    <w:pPr>
      <w:spacing w:after="200" w:line="276" w:lineRule="auto"/>
    </w:pPr>
  </w:style>
  <w:style w:type="paragraph" w:customStyle="1" w:styleId="12FF2BE1A669413E8D1713B2F0C7734E">
    <w:name w:val="12FF2BE1A669413E8D1713B2F0C7734E"/>
    <w:rsid w:val="00446CCD"/>
    <w:pPr>
      <w:spacing w:after="200" w:line="276" w:lineRule="auto"/>
    </w:pPr>
  </w:style>
  <w:style w:type="paragraph" w:customStyle="1" w:styleId="D8FD0E795B444E208FB9811E5740A965">
    <w:name w:val="D8FD0E795B444E208FB9811E5740A965"/>
    <w:rsid w:val="00446CCD"/>
    <w:pPr>
      <w:spacing w:after="200" w:line="276" w:lineRule="auto"/>
    </w:pPr>
  </w:style>
  <w:style w:type="paragraph" w:customStyle="1" w:styleId="7EFCF76932C9459885C77FACF737DAAB">
    <w:name w:val="7EFCF76932C9459885C77FACF737DAAB"/>
    <w:rsid w:val="00446CCD"/>
    <w:pPr>
      <w:spacing w:after="200" w:line="276" w:lineRule="auto"/>
    </w:pPr>
  </w:style>
  <w:style w:type="paragraph" w:customStyle="1" w:styleId="6411223F29B14C96A49BBA4FCD51502F">
    <w:name w:val="6411223F29B14C96A49BBA4FCD51502F"/>
    <w:rsid w:val="00446CCD"/>
    <w:pPr>
      <w:spacing w:after="200" w:line="276" w:lineRule="auto"/>
    </w:pPr>
  </w:style>
  <w:style w:type="paragraph" w:customStyle="1" w:styleId="A837354B0E264445BEC0152E917985EE">
    <w:name w:val="A837354B0E264445BEC0152E917985EE"/>
    <w:rsid w:val="00446CCD"/>
    <w:pPr>
      <w:spacing w:after="200" w:line="276" w:lineRule="auto"/>
    </w:pPr>
  </w:style>
  <w:style w:type="paragraph" w:customStyle="1" w:styleId="F994149B9F294944A650F0EF26B41213">
    <w:name w:val="F994149B9F294944A650F0EF26B41213"/>
    <w:rsid w:val="00446CCD"/>
    <w:pPr>
      <w:spacing w:after="200" w:line="276" w:lineRule="auto"/>
    </w:pPr>
  </w:style>
  <w:style w:type="paragraph" w:customStyle="1" w:styleId="F0C5EA5A7DBA4F77B8675160E6613A7B">
    <w:name w:val="F0C5EA5A7DBA4F77B8675160E6613A7B"/>
    <w:rsid w:val="00446CCD"/>
    <w:pPr>
      <w:spacing w:after="200" w:line="276" w:lineRule="auto"/>
    </w:pPr>
  </w:style>
  <w:style w:type="paragraph" w:customStyle="1" w:styleId="D4BFCB9D065743CA8A31BE2598661232">
    <w:name w:val="D4BFCB9D065743CA8A31BE2598661232"/>
    <w:rsid w:val="00446CCD"/>
    <w:pPr>
      <w:spacing w:after="200" w:line="276" w:lineRule="auto"/>
    </w:pPr>
  </w:style>
  <w:style w:type="paragraph" w:customStyle="1" w:styleId="335DCF69297E42C395E6AE6BB69FC411">
    <w:name w:val="335DCF69297E42C395E6AE6BB69FC411"/>
    <w:rsid w:val="00446CCD"/>
    <w:pPr>
      <w:spacing w:after="200" w:line="276" w:lineRule="auto"/>
    </w:pPr>
  </w:style>
  <w:style w:type="paragraph" w:customStyle="1" w:styleId="F3E436034A5F4C9192B2B1DDC0DC5D88">
    <w:name w:val="F3E436034A5F4C9192B2B1DDC0DC5D88"/>
    <w:rsid w:val="00446CCD"/>
    <w:pPr>
      <w:spacing w:after="200" w:line="276" w:lineRule="auto"/>
    </w:pPr>
  </w:style>
  <w:style w:type="paragraph" w:customStyle="1" w:styleId="5334F109EA8448EFA059BB07DBC21D6F">
    <w:name w:val="5334F109EA8448EFA059BB07DBC21D6F"/>
    <w:rsid w:val="00446CCD"/>
    <w:pPr>
      <w:spacing w:after="200" w:line="276" w:lineRule="auto"/>
    </w:pPr>
  </w:style>
  <w:style w:type="paragraph" w:customStyle="1" w:styleId="7CB3E84FB876420FA49E6CE1774919D5">
    <w:name w:val="7CB3E84FB876420FA49E6CE1774919D5"/>
    <w:rsid w:val="00446CCD"/>
    <w:pPr>
      <w:spacing w:after="200" w:line="276" w:lineRule="auto"/>
    </w:pPr>
  </w:style>
  <w:style w:type="paragraph" w:customStyle="1" w:styleId="53FFF5B62884439CB9CC632FA675960C">
    <w:name w:val="53FFF5B62884439CB9CC632FA675960C"/>
    <w:rsid w:val="00446CCD"/>
    <w:pPr>
      <w:spacing w:after="200" w:line="276" w:lineRule="auto"/>
    </w:pPr>
  </w:style>
  <w:style w:type="paragraph" w:customStyle="1" w:styleId="92D794EEBD37424D90CD54C9B671389F">
    <w:name w:val="92D794EEBD37424D90CD54C9B671389F"/>
    <w:rsid w:val="00446CCD"/>
    <w:pPr>
      <w:spacing w:after="200" w:line="276" w:lineRule="auto"/>
    </w:pPr>
  </w:style>
  <w:style w:type="paragraph" w:customStyle="1" w:styleId="ED3DDEF472EE40478C8A16322EF0675B">
    <w:name w:val="ED3DDEF472EE40478C8A16322EF0675B"/>
    <w:rsid w:val="00446CCD"/>
    <w:pPr>
      <w:spacing w:after="200" w:line="276" w:lineRule="auto"/>
    </w:pPr>
  </w:style>
  <w:style w:type="paragraph" w:customStyle="1" w:styleId="08B29AD75B9D434187E84D92C5F75CEB">
    <w:name w:val="08B29AD75B9D434187E84D92C5F75CEB"/>
    <w:rsid w:val="00446CCD"/>
    <w:pPr>
      <w:spacing w:after="200" w:line="276" w:lineRule="auto"/>
    </w:pPr>
  </w:style>
  <w:style w:type="paragraph" w:customStyle="1" w:styleId="2258E2A9C4E145BFAF374AB6E83D0C46">
    <w:name w:val="2258E2A9C4E145BFAF374AB6E83D0C46"/>
    <w:rsid w:val="00446CCD"/>
    <w:pPr>
      <w:spacing w:after="200" w:line="276" w:lineRule="auto"/>
    </w:pPr>
  </w:style>
  <w:style w:type="paragraph" w:customStyle="1" w:styleId="766186C36D3F4A599361472298973DEB">
    <w:name w:val="766186C36D3F4A599361472298973DEB"/>
    <w:rsid w:val="00446CCD"/>
    <w:pPr>
      <w:spacing w:after="200" w:line="276" w:lineRule="auto"/>
    </w:pPr>
  </w:style>
  <w:style w:type="paragraph" w:customStyle="1" w:styleId="7D94AE37740D444E93659B7A754183A5">
    <w:name w:val="7D94AE37740D444E93659B7A754183A5"/>
    <w:rsid w:val="00446CCD"/>
    <w:pPr>
      <w:spacing w:after="200" w:line="276" w:lineRule="auto"/>
    </w:pPr>
  </w:style>
  <w:style w:type="paragraph" w:customStyle="1" w:styleId="DCC51F9C896A4E4C98B78146F6278922">
    <w:name w:val="DCC51F9C896A4E4C98B78146F6278922"/>
    <w:rsid w:val="00446CCD"/>
    <w:pPr>
      <w:spacing w:after="200" w:line="276" w:lineRule="auto"/>
    </w:pPr>
  </w:style>
  <w:style w:type="paragraph" w:customStyle="1" w:styleId="A59FDAAF3F6C4AF7AB87C2FB1F940EBE">
    <w:name w:val="A59FDAAF3F6C4AF7AB87C2FB1F940EBE"/>
    <w:rsid w:val="00446CCD"/>
    <w:pPr>
      <w:spacing w:after="200" w:line="276" w:lineRule="auto"/>
    </w:pPr>
  </w:style>
  <w:style w:type="paragraph" w:customStyle="1" w:styleId="BDC869E0AB8A4575BE745E24C29EAAE4">
    <w:name w:val="BDC869E0AB8A4575BE745E24C29EAAE4"/>
    <w:rsid w:val="00446CCD"/>
    <w:pPr>
      <w:spacing w:after="200" w:line="276" w:lineRule="auto"/>
    </w:pPr>
  </w:style>
  <w:style w:type="paragraph" w:customStyle="1" w:styleId="30AC489631ED4E9F9E397107AE607C2C">
    <w:name w:val="30AC489631ED4E9F9E397107AE607C2C"/>
    <w:rsid w:val="00446CCD"/>
    <w:pPr>
      <w:spacing w:after="200" w:line="276" w:lineRule="auto"/>
    </w:pPr>
  </w:style>
  <w:style w:type="paragraph" w:customStyle="1" w:styleId="C5D096B0493C4361AACCE83FA6FDACC2">
    <w:name w:val="C5D096B0493C4361AACCE83FA6FDACC2"/>
    <w:rsid w:val="00446CCD"/>
    <w:pPr>
      <w:spacing w:after="200" w:line="276" w:lineRule="auto"/>
    </w:pPr>
  </w:style>
  <w:style w:type="paragraph" w:customStyle="1" w:styleId="ED93C3E8A0A34F0FBBB81A3423940AB1">
    <w:name w:val="ED93C3E8A0A34F0FBBB81A3423940AB1"/>
    <w:rsid w:val="00446CCD"/>
    <w:pPr>
      <w:spacing w:after="200" w:line="276" w:lineRule="auto"/>
    </w:pPr>
  </w:style>
  <w:style w:type="paragraph" w:customStyle="1" w:styleId="B87206781EFE45DA89EC577B0397F200">
    <w:name w:val="B87206781EFE45DA89EC577B0397F200"/>
    <w:rsid w:val="00446CCD"/>
    <w:pPr>
      <w:spacing w:after="200" w:line="276" w:lineRule="auto"/>
    </w:pPr>
  </w:style>
  <w:style w:type="paragraph" w:customStyle="1" w:styleId="FBA16811331941CA87C4D596A79C78CA">
    <w:name w:val="FBA16811331941CA87C4D596A79C78CA"/>
    <w:rsid w:val="00446CCD"/>
    <w:pPr>
      <w:spacing w:after="200" w:line="276" w:lineRule="auto"/>
    </w:pPr>
  </w:style>
  <w:style w:type="paragraph" w:customStyle="1" w:styleId="E6295B359EC84A38BC41FBC2DF5E21AA">
    <w:name w:val="E6295B359EC84A38BC41FBC2DF5E21AA"/>
    <w:rsid w:val="00446CCD"/>
    <w:pPr>
      <w:spacing w:after="200" w:line="276" w:lineRule="auto"/>
    </w:pPr>
  </w:style>
  <w:style w:type="paragraph" w:customStyle="1" w:styleId="AA9317DFD4D1441F84932B3C6E74D2E9">
    <w:name w:val="AA9317DFD4D1441F84932B3C6E74D2E9"/>
    <w:rsid w:val="00446CCD"/>
    <w:pPr>
      <w:spacing w:after="200" w:line="276" w:lineRule="auto"/>
    </w:pPr>
  </w:style>
  <w:style w:type="paragraph" w:customStyle="1" w:styleId="A593F1EDDA24486F80C1A5D24EE964DD">
    <w:name w:val="A593F1EDDA24486F80C1A5D24EE964DD"/>
    <w:rsid w:val="00446CCD"/>
    <w:pPr>
      <w:spacing w:after="200" w:line="276" w:lineRule="auto"/>
    </w:pPr>
  </w:style>
  <w:style w:type="paragraph" w:customStyle="1" w:styleId="27212EB5F9BF47C0ADBCB06A6732BBDC">
    <w:name w:val="27212EB5F9BF47C0ADBCB06A6732BBDC"/>
    <w:rsid w:val="00446CCD"/>
    <w:pPr>
      <w:spacing w:after="200" w:line="276" w:lineRule="auto"/>
    </w:pPr>
  </w:style>
  <w:style w:type="paragraph" w:customStyle="1" w:styleId="7271F5A5592F4FAE959CFDAAC5BAE495">
    <w:name w:val="7271F5A5592F4FAE959CFDAAC5BAE495"/>
    <w:rsid w:val="00446CCD"/>
    <w:pPr>
      <w:spacing w:after="200" w:line="276" w:lineRule="auto"/>
    </w:pPr>
  </w:style>
  <w:style w:type="paragraph" w:customStyle="1" w:styleId="D7E2FFCBF1734260B17FD4643503AB0A">
    <w:name w:val="D7E2FFCBF1734260B17FD4643503AB0A"/>
    <w:rsid w:val="00446CCD"/>
    <w:pPr>
      <w:spacing w:after="200" w:line="276" w:lineRule="auto"/>
    </w:pPr>
  </w:style>
  <w:style w:type="paragraph" w:customStyle="1" w:styleId="10AB0A52EE8F4051A1543C467A09D11D">
    <w:name w:val="10AB0A52EE8F4051A1543C467A09D11D"/>
    <w:rsid w:val="00446CCD"/>
    <w:pPr>
      <w:spacing w:after="200" w:line="276" w:lineRule="auto"/>
    </w:pPr>
  </w:style>
  <w:style w:type="paragraph" w:customStyle="1" w:styleId="8C5812BF2F61492B89C27B12BD2BDF37">
    <w:name w:val="8C5812BF2F61492B89C27B12BD2BDF37"/>
    <w:rsid w:val="00446CCD"/>
    <w:pPr>
      <w:spacing w:after="200" w:line="276" w:lineRule="auto"/>
    </w:pPr>
  </w:style>
  <w:style w:type="paragraph" w:customStyle="1" w:styleId="BEFA6605C50549668BC1361C3AC0C8BF">
    <w:name w:val="BEFA6605C50549668BC1361C3AC0C8BF"/>
    <w:rsid w:val="00446CCD"/>
    <w:pPr>
      <w:spacing w:after="200" w:line="276" w:lineRule="auto"/>
    </w:pPr>
  </w:style>
  <w:style w:type="paragraph" w:customStyle="1" w:styleId="FB323E0748B64114AF90982DDBDAF0A5">
    <w:name w:val="FB323E0748B64114AF90982DDBDAF0A5"/>
    <w:rsid w:val="00446CCD"/>
    <w:pPr>
      <w:spacing w:after="200" w:line="276" w:lineRule="auto"/>
    </w:pPr>
  </w:style>
  <w:style w:type="paragraph" w:customStyle="1" w:styleId="0043833A584A496780593D16BD59540D">
    <w:name w:val="0043833A584A496780593D16BD59540D"/>
    <w:rsid w:val="00446CCD"/>
    <w:pPr>
      <w:spacing w:after="200" w:line="276" w:lineRule="auto"/>
    </w:pPr>
  </w:style>
  <w:style w:type="paragraph" w:customStyle="1" w:styleId="59F31BB45E2A45FB807ECBA115790DE0">
    <w:name w:val="59F31BB45E2A45FB807ECBA115790DE0"/>
    <w:rsid w:val="00446CCD"/>
    <w:pPr>
      <w:spacing w:after="200" w:line="276" w:lineRule="auto"/>
    </w:pPr>
  </w:style>
  <w:style w:type="paragraph" w:customStyle="1" w:styleId="C00D6185835F4A62BE8B393DA7450FFB">
    <w:name w:val="C00D6185835F4A62BE8B393DA7450FFB"/>
    <w:rsid w:val="00446CCD"/>
    <w:pPr>
      <w:spacing w:after="200" w:line="276" w:lineRule="auto"/>
    </w:pPr>
  </w:style>
  <w:style w:type="paragraph" w:customStyle="1" w:styleId="F087C4DF659B4B87968212B50EF5A45A">
    <w:name w:val="F087C4DF659B4B87968212B50EF5A45A"/>
    <w:rsid w:val="00446CCD"/>
    <w:pPr>
      <w:spacing w:after="200" w:line="276" w:lineRule="auto"/>
    </w:pPr>
  </w:style>
  <w:style w:type="paragraph" w:customStyle="1" w:styleId="FF7D5E0316FB49F2A65D3AD1799E6C02">
    <w:name w:val="FF7D5E0316FB49F2A65D3AD1799E6C02"/>
    <w:rsid w:val="00446CCD"/>
    <w:pPr>
      <w:spacing w:after="200" w:line="276" w:lineRule="auto"/>
    </w:pPr>
  </w:style>
  <w:style w:type="paragraph" w:customStyle="1" w:styleId="49E0F676C91B4073B7AB89C087F01502">
    <w:name w:val="49E0F676C91B4073B7AB89C087F01502"/>
    <w:rsid w:val="00446CCD"/>
    <w:pPr>
      <w:spacing w:after="200" w:line="276" w:lineRule="auto"/>
    </w:pPr>
  </w:style>
  <w:style w:type="paragraph" w:customStyle="1" w:styleId="3A0FBCD6CD28443CA4CE83DCDC493CA6">
    <w:name w:val="3A0FBCD6CD28443CA4CE83DCDC493CA6"/>
    <w:rsid w:val="00446CCD"/>
    <w:pPr>
      <w:spacing w:after="200" w:line="276" w:lineRule="auto"/>
    </w:pPr>
  </w:style>
  <w:style w:type="paragraph" w:customStyle="1" w:styleId="A0A53AFD20D74B118DBEAB4E2B4F241A">
    <w:name w:val="A0A53AFD20D74B118DBEAB4E2B4F241A"/>
    <w:rsid w:val="00446CCD"/>
    <w:pPr>
      <w:spacing w:after="200" w:line="276" w:lineRule="auto"/>
    </w:pPr>
  </w:style>
  <w:style w:type="paragraph" w:customStyle="1" w:styleId="610BC0434020462EA3D048B59B18FA86">
    <w:name w:val="610BC0434020462EA3D048B59B18FA86"/>
    <w:rsid w:val="00446CCD"/>
    <w:pPr>
      <w:spacing w:after="200" w:line="276" w:lineRule="auto"/>
    </w:pPr>
  </w:style>
  <w:style w:type="paragraph" w:customStyle="1" w:styleId="3827FD36FA964496A45892B652AE271F">
    <w:name w:val="3827FD36FA964496A45892B652AE271F"/>
    <w:rsid w:val="00446CCD"/>
    <w:pPr>
      <w:spacing w:after="200" w:line="276" w:lineRule="auto"/>
    </w:pPr>
  </w:style>
  <w:style w:type="paragraph" w:customStyle="1" w:styleId="2C0764F2AC8B4D898D2E6EC6220DE9F0">
    <w:name w:val="2C0764F2AC8B4D898D2E6EC6220DE9F0"/>
    <w:rsid w:val="00446CCD"/>
    <w:pPr>
      <w:spacing w:after="200" w:line="276" w:lineRule="auto"/>
    </w:pPr>
  </w:style>
  <w:style w:type="paragraph" w:customStyle="1" w:styleId="36617AAE1D454B3F9315750D5C04E0B6">
    <w:name w:val="36617AAE1D454B3F9315750D5C04E0B6"/>
    <w:rsid w:val="00446CCD"/>
    <w:pPr>
      <w:spacing w:after="200" w:line="276" w:lineRule="auto"/>
    </w:pPr>
  </w:style>
  <w:style w:type="paragraph" w:customStyle="1" w:styleId="D9E19F2C530D478C8F3ACF15232D151F">
    <w:name w:val="D9E19F2C530D478C8F3ACF15232D151F"/>
    <w:rsid w:val="00446CCD"/>
    <w:pPr>
      <w:spacing w:after="200" w:line="276" w:lineRule="auto"/>
    </w:pPr>
  </w:style>
  <w:style w:type="paragraph" w:customStyle="1" w:styleId="92AFDB60219A4CAA9255E0094D098AD5">
    <w:name w:val="92AFDB60219A4CAA9255E0094D098AD5"/>
    <w:rsid w:val="00446CCD"/>
    <w:pPr>
      <w:spacing w:after="200" w:line="276" w:lineRule="auto"/>
    </w:pPr>
  </w:style>
  <w:style w:type="paragraph" w:customStyle="1" w:styleId="E649ED19462145C1923FDC108E1BBFBA">
    <w:name w:val="E649ED19462145C1923FDC108E1BBFBA"/>
    <w:rsid w:val="00446CCD"/>
    <w:pPr>
      <w:spacing w:after="200" w:line="276" w:lineRule="auto"/>
    </w:pPr>
  </w:style>
  <w:style w:type="paragraph" w:customStyle="1" w:styleId="13BAD1001E0C412CB6574D13F2772B86">
    <w:name w:val="13BAD1001E0C412CB6574D13F2772B86"/>
    <w:rsid w:val="00446CCD"/>
    <w:pPr>
      <w:spacing w:after="200" w:line="276" w:lineRule="auto"/>
    </w:pPr>
  </w:style>
  <w:style w:type="paragraph" w:customStyle="1" w:styleId="0C5EDD6708A24283BB86956D0594711C">
    <w:name w:val="0C5EDD6708A24283BB86956D0594711C"/>
    <w:rsid w:val="00446CCD"/>
    <w:pPr>
      <w:spacing w:after="200" w:line="276" w:lineRule="auto"/>
    </w:pPr>
  </w:style>
  <w:style w:type="paragraph" w:customStyle="1" w:styleId="FF1A46B02F83422B9184ECA97C933C6D">
    <w:name w:val="FF1A46B02F83422B9184ECA97C933C6D"/>
    <w:rsid w:val="00446CCD"/>
    <w:pPr>
      <w:spacing w:after="200" w:line="276" w:lineRule="auto"/>
    </w:pPr>
  </w:style>
  <w:style w:type="paragraph" w:customStyle="1" w:styleId="7799E8601964463D983BB6E9B227F5D1">
    <w:name w:val="7799E8601964463D983BB6E9B227F5D1"/>
    <w:rsid w:val="00446CCD"/>
    <w:pPr>
      <w:spacing w:after="200" w:line="276" w:lineRule="auto"/>
    </w:pPr>
  </w:style>
  <w:style w:type="paragraph" w:customStyle="1" w:styleId="7003212CBCEA42BCA7F5C7BEDDE4CE6B">
    <w:name w:val="7003212CBCEA42BCA7F5C7BEDDE4CE6B"/>
    <w:rsid w:val="00446CCD"/>
    <w:pPr>
      <w:spacing w:after="200" w:line="276" w:lineRule="auto"/>
    </w:pPr>
  </w:style>
  <w:style w:type="paragraph" w:customStyle="1" w:styleId="F907B07841F34527B89025C0A9F891F5">
    <w:name w:val="F907B07841F34527B89025C0A9F891F5"/>
    <w:rsid w:val="00446CCD"/>
    <w:pPr>
      <w:spacing w:after="200" w:line="276" w:lineRule="auto"/>
    </w:pPr>
  </w:style>
  <w:style w:type="paragraph" w:customStyle="1" w:styleId="83BA2EEF53E94B519F3C525BB179106A">
    <w:name w:val="83BA2EEF53E94B519F3C525BB179106A"/>
    <w:rsid w:val="00446CCD"/>
    <w:pPr>
      <w:spacing w:after="200" w:line="276" w:lineRule="auto"/>
    </w:pPr>
  </w:style>
  <w:style w:type="paragraph" w:customStyle="1" w:styleId="4BB8DC932F044DAFB31BA0C8ED1321AA">
    <w:name w:val="4BB8DC932F044DAFB31BA0C8ED1321AA"/>
    <w:rsid w:val="00446CCD"/>
    <w:pPr>
      <w:spacing w:after="200" w:line="276" w:lineRule="auto"/>
    </w:pPr>
  </w:style>
  <w:style w:type="paragraph" w:customStyle="1" w:styleId="823BC189FB6241DF85572853EE75D7E7">
    <w:name w:val="823BC189FB6241DF85572853EE75D7E7"/>
    <w:rsid w:val="00446CCD"/>
    <w:pPr>
      <w:spacing w:after="200" w:line="276" w:lineRule="auto"/>
    </w:pPr>
  </w:style>
  <w:style w:type="paragraph" w:customStyle="1" w:styleId="6C7220431FEB49088D29BF5CADE058F4">
    <w:name w:val="6C7220431FEB49088D29BF5CADE058F4"/>
    <w:rsid w:val="00446CCD"/>
    <w:pPr>
      <w:spacing w:after="200" w:line="276" w:lineRule="auto"/>
    </w:pPr>
  </w:style>
  <w:style w:type="paragraph" w:customStyle="1" w:styleId="B5B9D92759884D23A7E07308019B94A8">
    <w:name w:val="B5B9D92759884D23A7E07308019B94A8"/>
    <w:rsid w:val="00446CCD"/>
    <w:pPr>
      <w:spacing w:after="200" w:line="276" w:lineRule="auto"/>
    </w:pPr>
  </w:style>
  <w:style w:type="paragraph" w:customStyle="1" w:styleId="F7745596FF91466DB98799A710CF0F17">
    <w:name w:val="F7745596FF91466DB98799A710CF0F17"/>
    <w:rsid w:val="00446CCD"/>
    <w:pPr>
      <w:spacing w:after="200" w:line="276" w:lineRule="auto"/>
    </w:pPr>
  </w:style>
  <w:style w:type="paragraph" w:customStyle="1" w:styleId="04895613010841C6B7957B8993A85616">
    <w:name w:val="04895613010841C6B7957B8993A85616"/>
    <w:rsid w:val="00446CCD"/>
    <w:pPr>
      <w:spacing w:after="200" w:line="276" w:lineRule="auto"/>
    </w:pPr>
  </w:style>
  <w:style w:type="paragraph" w:customStyle="1" w:styleId="5C46216BD7D347C8A7FE40FF405BB4C4">
    <w:name w:val="5C46216BD7D347C8A7FE40FF405BB4C4"/>
    <w:rsid w:val="00446CCD"/>
    <w:pPr>
      <w:spacing w:after="200" w:line="276" w:lineRule="auto"/>
    </w:pPr>
  </w:style>
  <w:style w:type="paragraph" w:customStyle="1" w:styleId="F7E65155F7D8484FBC04F1F918D92B79">
    <w:name w:val="F7E65155F7D8484FBC04F1F918D92B79"/>
    <w:rsid w:val="00446CCD"/>
    <w:pPr>
      <w:spacing w:after="200" w:line="276" w:lineRule="auto"/>
    </w:pPr>
  </w:style>
  <w:style w:type="paragraph" w:customStyle="1" w:styleId="6FE5F0BBEE5348E6B46D7A039A70B52A">
    <w:name w:val="6FE5F0BBEE5348E6B46D7A039A70B52A"/>
    <w:rsid w:val="00446CCD"/>
    <w:pPr>
      <w:spacing w:after="200" w:line="276" w:lineRule="auto"/>
    </w:pPr>
  </w:style>
  <w:style w:type="paragraph" w:customStyle="1" w:styleId="F9013283E656450499063FACE878C26F">
    <w:name w:val="F9013283E656450499063FACE878C26F"/>
    <w:rsid w:val="00446CCD"/>
    <w:pPr>
      <w:spacing w:after="200" w:line="276" w:lineRule="auto"/>
    </w:pPr>
  </w:style>
  <w:style w:type="paragraph" w:customStyle="1" w:styleId="6CB47F2E52BB4E26991EB79C74522D77">
    <w:name w:val="6CB47F2E52BB4E26991EB79C74522D77"/>
    <w:rsid w:val="00446CCD"/>
    <w:pPr>
      <w:spacing w:after="200" w:line="276" w:lineRule="auto"/>
    </w:pPr>
  </w:style>
  <w:style w:type="paragraph" w:customStyle="1" w:styleId="34FC9FCF276C4A4192394670D8471DAC">
    <w:name w:val="34FC9FCF276C4A4192394670D8471DAC"/>
    <w:rsid w:val="00446CCD"/>
    <w:pPr>
      <w:spacing w:after="200" w:line="276" w:lineRule="auto"/>
    </w:pPr>
  </w:style>
  <w:style w:type="paragraph" w:customStyle="1" w:styleId="B627690F7230405EBB495463989BF58C">
    <w:name w:val="B627690F7230405EBB495463989BF58C"/>
    <w:rsid w:val="00446CCD"/>
    <w:pPr>
      <w:spacing w:after="200" w:line="276" w:lineRule="auto"/>
    </w:pPr>
  </w:style>
  <w:style w:type="paragraph" w:customStyle="1" w:styleId="0B40264F3A904D55BAD224F2A96B9CA2">
    <w:name w:val="0B40264F3A904D55BAD224F2A96B9CA2"/>
    <w:rsid w:val="00446CCD"/>
    <w:pPr>
      <w:spacing w:after="200" w:line="276" w:lineRule="auto"/>
    </w:pPr>
  </w:style>
  <w:style w:type="paragraph" w:customStyle="1" w:styleId="E24DB02A97904A51BDAC2D82926125B3">
    <w:name w:val="E24DB02A97904A51BDAC2D82926125B3"/>
    <w:rsid w:val="00446CCD"/>
    <w:pPr>
      <w:spacing w:after="200" w:line="276" w:lineRule="auto"/>
    </w:pPr>
  </w:style>
  <w:style w:type="paragraph" w:customStyle="1" w:styleId="E6532F290D7E4440B34E26444CC370A5">
    <w:name w:val="E6532F290D7E4440B34E26444CC370A5"/>
    <w:rsid w:val="00446CCD"/>
    <w:pPr>
      <w:spacing w:after="200" w:line="276" w:lineRule="auto"/>
    </w:pPr>
  </w:style>
  <w:style w:type="paragraph" w:customStyle="1" w:styleId="A1B91609079C41CE953CFAAD4BDDD943">
    <w:name w:val="A1B91609079C41CE953CFAAD4BDDD943"/>
    <w:rsid w:val="00446CCD"/>
    <w:pPr>
      <w:spacing w:after="200" w:line="276" w:lineRule="auto"/>
    </w:pPr>
  </w:style>
  <w:style w:type="paragraph" w:customStyle="1" w:styleId="45500BCA51794414879C0E50A79313F6">
    <w:name w:val="45500BCA51794414879C0E50A79313F6"/>
    <w:rsid w:val="00446CCD"/>
    <w:pPr>
      <w:spacing w:after="200" w:line="276" w:lineRule="auto"/>
    </w:pPr>
  </w:style>
  <w:style w:type="paragraph" w:customStyle="1" w:styleId="85B34E363A1C441F87A011D099841FAA">
    <w:name w:val="85B34E363A1C441F87A011D099841FAA"/>
    <w:rsid w:val="00446CCD"/>
    <w:pPr>
      <w:spacing w:after="200" w:line="276" w:lineRule="auto"/>
    </w:pPr>
  </w:style>
  <w:style w:type="paragraph" w:customStyle="1" w:styleId="1554D84F1D2A424D90AB11E3D73CCC6D">
    <w:name w:val="1554D84F1D2A424D90AB11E3D73CCC6D"/>
    <w:rsid w:val="00446CCD"/>
    <w:pPr>
      <w:spacing w:after="200" w:line="276" w:lineRule="auto"/>
    </w:pPr>
  </w:style>
  <w:style w:type="paragraph" w:customStyle="1" w:styleId="2DA76D4139E14987B02AFD1094F3F142">
    <w:name w:val="2DA76D4139E14987B02AFD1094F3F142"/>
    <w:rsid w:val="00446CCD"/>
    <w:pPr>
      <w:spacing w:after="200" w:line="276" w:lineRule="auto"/>
    </w:pPr>
  </w:style>
  <w:style w:type="paragraph" w:customStyle="1" w:styleId="05207B504156443BA1D34FB7BC43C7AD">
    <w:name w:val="05207B504156443BA1D34FB7BC43C7AD"/>
    <w:rsid w:val="00446CCD"/>
    <w:pPr>
      <w:spacing w:after="200" w:line="276" w:lineRule="auto"/>
    </w:pPr>
  </w:style>
  <w:style w:type="paragraph" w:customStyle="1" w:styleId="49CA10F6C483475EAC48E8FCB89B4E7F">
    <w:name w:val="49CA10F6C483475EAC48E8FCB89B4E7F"/>
    <w:rsid w:val="00446CCD"/>
    <w:pPr>
      <w:spacing w:after="200" w:line="276" w:lineRule="auto"/>
    </w:pPr>
  </w:style>
  <w:style w:type="paragraph" w:customStyle="1" w:styleId="CC7B5B575EF646138797FCA9F17F36F3">
    <w:name w:val="CC7B5B575EF646138797FCA9F17F36F3"/>
    <w:rsid w:val="00446CCD"/>
    <w:pPr>
      <w:spacing w:after="200" w:line="276" w:lineRule="auto"/>
    </w:pPr>
  </w:style>
  <w:style w:type="paragraph" w:customStyle="1" w:styleId="9571B393FAB6449F81C33374C27E5F75">
    <w:name w:val="9571B393FAB6449F81C33374C27E5F75"/>
    <w:rsid w:val="00446CCD"/>
    <w:pPr>
      <w:spacing w:after="200" w:line="276" w:lineRule="auto"/>
    </w:pPr>
  </w:style>
  <w:style w:type="paragraph" w:customStyle="1" w:styleId="2152B34ECC394CD4B746EBF42C0E29D7">
    <w:name w:val="2152B34ECC394CD4B746EBF42C0E29D7"/>
    <w:rsid w:val="00446CCD"/>
    <w:pPr>
      <w:spacing w:after="200" w:line="276" w:lineRule="auto"/>
    </w:pPr>
  </w:style>
  <w:style w:type="paragraph" w:customStyle="1" w:styleId="B9343631544E496CB2FA179CE7D5A451">
    <w:name w:val="B9343631544E496CB2FA179CE7D5A451"/>
    <w:rsid w:val="00446CCD"/>
    <w:pPr>
      <w:spacing w:after="200" w:line="276" w:lineRule="auto"/>
    </w:pPr>
  </w:style>
  <w:style w:type="paragraph" w:customStyle="1" w:styleId="6D262CDFD3D04B9C8A2B543AE9A105E9">
    <w:name w:val="6D262CDFD3D04B9C8A2B543AE9A105E9"/>
    <w:rsid w:val="00446CCD"/>
    <w:pPr>
      <w:spacing w:after="200" w:line="276" w:lineRule="auto"/>
    </w:pPr>
  </w:style>
  <w:style w:type="paragraph" w:customStyle="1" w:styleId="D5111F8A9FC648DB9705BBADDE258E19">
    <w:name w:val="D5111F8A9FC648DB9705BBADDE258E19"/>
    <w:rsid w:val="00446CCD"/>
    <w:pPr>
      <w:spacing w:after="200" w:line="276" w:lineRule="auto"/>
    </w:pPr>
  </w:style>
  <w:style w:type="paragraph" w:customStyle="1" w:styleId="51FB50E0972A4E4CA375D952FFC9A2AF">
    <w:name w:val="51FB50E0972A4E4CA375D952FFC9A2AF"/>
    <w:rsid w:val="00446CCD"/>
    <w:pPr>
      <w:spacing w:after="200" w:line="276" w:lineRule="auto"/>
    </w:pPr>
  </w:style>
  <w:style w:type="paragraph" w:customStyle="1" w:styleId="D7027A0AC8B34F328ADB3B3E15987E84">
    <w:name w:val="D7027A0AC8B34F328ADB3B3E15987E84"/>
    <w:rsid w:val="00446CCD"/>
    <w:pPr>
      <w:spacing w:after="200" w:line="276" w:lineRule="auto"/>
    </w:pPr>
  </w:style>
  <w:style w:type="paragraph" w:customStyle="1" w:styleId="9484ECF07EBF4A27991F9137A2C75F92">
    <w:name w:val="9484ECF07EBF4A27991F9137A2C75F92"/>
    <w:rsid w:val="00446CCD"/>
    <w:pPr>
      <w:spacing w:after="200" w:line="276" w:lineRule="auto"/>
    </w:pPr>
  </w:style>
  <w:style w:type="paragraph" w:customStyle="1" w:styleId="7170B3799B874B45B2E5D9AAA1FF5AF8">
    <w:name w:val="7170B3799B874B45B2E5D9AAA1FF5AF8"/>
    <w:rsid w:val="00446CCD"/>
    <w:pPr>
      <w:spacing w:after="200" w:line="276" w:lineRule="auto"/>
    </w:pPr>
  </w:style>
  <w:style w:type="paragraph" w:customStyle="1" w:styleId="FE9BA67166F245E199315079EADA9F9D">
    <w:name w:val="FE9BA67166F245E199315079EADA9F9D"/>
    <w:rsid w:val="00446CCD"/>
    <w:pPr>
      <w:spacing w:after="200" w:line="276" w:lineRule="auto"/>
    </w:pPr>
  </w:style>
  <w:style w:type="paragraph" w:customStyle="1" w:styleId="15CBD938DBD742B6B9CE1AF0E03F2051">
    <w:name w:val="15CBD938DBD742B6B9CE1AF0E03F2051"/>
    <w:rsid w:val="00446CCD"/>
    <w:pPr>
      <w:spacing w:after="200" w:line="276" w:lineRule="auto"/>
    </w:pPr>
  </w:style>
  <w:style w:type="paragraph" w:customStyle="1" w:styleId="F695A1DC739740F2A5DF6CB08BD2FE1F">
    <w:name w:val="F695A1DC739740F2A5DF6CB08BD2FE1F"/>
    <w:rsid w:val="00446CCD"/>
    <w:pPr>
      <w:spacing w:after="200" w:line="276" w:lineRule="auto"/>
    </w:pPr>
  </w:style>
  <w:style w:type="paragraph" w:customStyle="1" w:styleId="090D08B8A9B2450CA652A54000E1D214">
    <w:name w:val="090D08B8A9B2450CA652A54000E1D214"/>
    <w:rsid w:val="00446CCD"/>
    <w:pPr>
      <w:spacing w:after="200" w:line="276" w:lineRule="auto"/>
    </w:pPr>
  </w:style>
  <w:style w:type="paragraph" w:customStyle="1" w:styleId="D20C0E47755F4D6882CF9EDE010A41DD">
    <w:name w:val="D20C0E47755F4D6882CF9EDE010A41DD"/>
    <w:rsid w:val="00446CCD"/>
    <w:pPr>
      <w:spacing w:after="200" w:line="276" w:lineRule="auto"/>
    </w:pPr>
  </w:style>
  <w:style w:type="paragraph" w:customStyle="1" w:styleId="A4EEC21937C34A2BAD21D51CE31E3131">
    <w:name w:val="A4EEC21937C34A2BAD21D51CE31E3131"/>
    <w:rsid w:val="00446CCD"/>
    <w:pPr>
      <w:spacing w:after="200" w:line="276" w:lineRule="auto"/>
    </w:pPr>
  </w:style>
  <w:style w:type="paragraph" w:customStyle="1" w:styleId="36A2221C54AF43039D3D3B36E982A753">
    <w:name w:val="36A2221C54AF43039D3D3B36E982A753"/>
    <w:rsid w:val="00446CCD"/>
    <w:pPr>
      <w:spacing w:after="200" w:line="276" w:lineRule="auto"/>
    </w:pPr>
  </w:style>
  <w:style w:type="paragraph" w:customStyle="1" w:styleId="6A9C7558F24449C6AF78BA8CA1DF5A4F">
    <w:name w:val="6A9C7558F24449C6AF78BA8CA1DF5A4F"/>
    <w:rsid w:val="00446CCD"/>
    <w:pPr>
      <w:spacing w:after="200" w:line="276" w:lineRule="auto"/>
    </w:pPr>
  </w:style>
  <w:style w:type="paragraph" w:customStyle="1" w:styleId="E8D72B97F2AB41028BD79180345E79B2">
    <w:name w:val="E8D72B97F2AB41028BD79180345E79B2"/>
    <w:rsid w:val="00446CCD"/>
    <w:pPr>
      <w:spacing w:after="200" w:line="276" w:lineRule="auto"/>
    </w:pPr>
  </w:style>
  <w:style w:type="paragraph" w:customStyle="1" w:styleId="3AAAA6CAF23B478A8D99C1577BE75534">
    <w:name w:val="3AAAA6CAF23B478A8D99C1577BE75534"/>
    <w:rsid w:val="00446CCD"/>
    <w:pPr>
      <w:spacing w:after="200" w:line="276" w:lineRule="auto"/>
    </w:pPr>
  </w:style>
  <w:style w:type="paragraph" w:customStyle="1" w:styleId="413F9479E1AA46F385EAA8A58C3CBD2F">
    <w:name w:val="413F9479E1AA46F385EAA8A58C3CBD2F"/>
    <w:rsid w:val="00446CCD"/>
    <w:pPr>
      <w:spacing w:after="200" w:line="276" w:lineRule="auto"/>
    </w:pPr>
  </w:style>
  <w:style w:type="paragraph" w:customStyle="1" w:styleId="980BDBD6366647BE85BCE30492F103D5">
    <w:name w:val="980BDBD6366647BE85BCE30492F103D5"/>
    <w:rsid w:val="00446CCD"/>
    <w:pPr>
      <w:spacing w:after="200" w:line="276" w:lineRule="auto"/>
    </w:pPr>
  </w:style>
  <w:style w:type="paragraph" w:customStyle="1" w:styleId="88E9E2BF50F14CE598389F343368956C">
    <w:name w:val="88E9E2BF50F14CE598389F343368956C"/>
    <w:rsid w:val="00446CCD"/>
    <w:pPr>
      <w:spacing w:after="200" w:line="276" w:lineRule="auto"/>
    </w:pPr>
  </w:style>
  <w:style w:type="paragraph" w:customStyle="1" w:styleId="938AE75FBF604F5FA42CC05F2A9ACA8E">
    <w:name w:val="938AE75FBF604F5FA42CC05F2A9ACA8E"/>
    <w:rsid w:val="00446CCD"/>
    <w:pPr>
      <w:spacing w:after="200" w:line="276" w:lineRule="auto"/>
    </w:pPr>
  </w:style>
  <w:style w:type="paragraph" w:customStyle="1" w:styleId="DBED02FDBF1647A780DA4B996C733C10">
    <w:name w:val="DBED02FDBF1647A780DA4B996C733C10"/>
    <w:rsid w:val="00446CCD"/>
    <w:pPr>
      <w:spacing w:after="200" w:line="276" w:lineRule="auto"/>
    </w:pPr>
  </w:style>
  <w:style w:type="paragraph" w:customStyle="1" w:styleId="8EAB06A61787429D8A816643A62BDB87">
    <w:name w:val="8EAB06A61787429D8A816643A62BDB87"/>
    <w:rsid w:val="00446CCD"/>
    <w:pPr>
      <w:spacing w:after="200" w:line="276" w:lineRule="auto"/>
    </w:pPr>
  </w:style>
  <w:style w:type="paragraph" w:customStyle="1" w:styleId="2B70817EADF44BC28836C1DF1EDA5137">
    <w:name w:val="2B70817EADF44BC28836C1DF1EDA5137"/>
    <w:rsid w:val="00446CCD"/>
    <w:pPr>
      <w:spacing w:after="200" w:line="276" w:lineRule="auto"/>
    </w:pPr>
  </w:style>
  <w:style w:type="paragraph" w:customStyle="1" w:styleId="9812A18413BC47979BD5564FDAE13AB8">
    <w:name w:val="9812A18413BC47979BD5564FDAE13AB8"/>
    <w:rsid w:val="00446CCD"/>
    <w:pPr>
      <w:spacing w:after="200" w:line="276" w:lineRule="auto"/>
    </w:pPr>
  </w:style>
  <w:style w:type="paragraph" w:customStyle="1" w:styleId="DEFCAF726DC04AF59E6887B79766C60C">
    <w:name w:val="DEFCAF726DC04AF59E6887B79766C60C"/>
    <w:rsid w:val="00446CCD"/>
    <w:pPr>
      <w:spacing w:after="200" w:line="276" w:lineRule="auto"/>
    </w:pPr>
  </w:style>
  <w:style w:type="paragraph" w:customStyle="1" w:styleId="45918ACA210249E8A671D6048C77E9DA">
    <w:name w:val="45918ACA210249E8A671D6048C77E9DA"/>
    <w:rsid w:val="00446CCD"/>
    <w:pPr>
      <w:spacing w:after="200" w:line="276" w:lineRule="auto"/>
    </w:pPr>
  </w:style>
  <w:style w:type="paragraph" w:customStyle="1" w:styleId="0B5D7B50D7944D9BB337254754B0BC01">
    <w:name w:val="0B5D7B50D7944D9BB337254754B0BC01"/>
    <w:rsid w:val="00446CCD"/>
    <w:pPr>
      <w:spacing w:after="200" w:line="276" w:lineRule="auto"/>
    </w:pPr>
  </w:style>
  <w:style w:type="paragraph" w:customStyle="1" w:styleId="4CE0697C1E3A45DAA18A95600AEC6853">
    <w:name w:val="4CE0697C1E3A45DAA18A95600AEC6853"/>
    <w:rsid w:val="00446CCD"/>
    <w:pPr>
      <w:spacing w:after="200" w:line="276" w:lineRule="auto"/>
    </w:pPr>
  </w:style>
  <w:style w:type="paragraph" w:customStyle="1" w:styleId="C02346046EAB4D59B30327029DC54D85">
    <w:name w:val="C02346046EAB4D59B30327029DC54D85"/>
    <w:rsid w:val="00446CCD"/>
    <w:pPr>
      <w:spacing w:after="200" w:line="276" w:lineRule="auto"/>
    </w:pPr>
  </w:style>
  <w:style w:type="paragraph" w:customStyle="1" w:styleId="28C08465E78A4D73A901CD9F777E5329">
    <w:name w:val="28C08465E78A4D73A901CD9F777E5329"/>
    <w:rsid w:val="00446CCD"/>
    <w:pPr>
      <w:spacing w:after="200" w:line="276" w:lineRule="auto"/>
    </w:pPr>
  </w:style>
  <w:style w:type="paragraph" w:customStyle="1" w:styleId="F6FD7C725BAE43EB9A3D3F7814451D59">
    <w:name w:val="F6FD7C725BAE43EB9A3D3F7814451D59"/>
    <w:rsid w:val="00446CCD"/>
    <w:pPr>
      <w:spacing w:after="200" w:line="276" w:lineRule="auto"/>
    </w:pPr>
  </w:style>
  <w:style w:type="paragraph" w:customStyle="1" w:styleId="6B342C057BB8499696171ECACAEB0D60">
    <w:name w:val="6B342C057BB8499696171ECACAEB0D60"/>
    <w:rsid w:val="00446CCD"/>
    <w:pPr>
      <w:spacing w:after="200" w:line="276" w:lineRule="auto"/>
    </w:pPr>
  </w:style>
  <w:style w:type="paragraph" w:customStyle="1" w:styleId="7D6496033D3D49BE91F21616C0069C79">
    <w:name w:val="7D6496033D3D49BE91F21616C0069C79"/>
    <w:rsid w:val="00446CCD"/>
    <w:pPr>
      <w:spacing w:after="200" w:line="276" w:lineRule="auto"/>
    </w:pPr>
  </w:style>
  <w:style w:type="paragraph" w:customStyle="1" w:styleId="A29832E0CBA54A098774C8CDEAA2117E">
    <w:name w:val="A29832E0CBA54A098774C8CDEAA2117E"/>
    <w:rsid w:val="00446CCD"/>
    <w:pPr>
      <w:spacing w:after="200" w:line="276" w:lineRule="auto"/>
    </w:pPr>
  </w:style>
  <w:style w:type="paragraph" w:customStyle="1" w:styleId="EAB6D35EA8554F85AC5FACBAC9CFA22B">
    <w:name w:val="EAB6D35EA8554F85AC5FACBAC9CFA22B"/>
    <w:rsid w:val="00446CCD"/>
    <w:pPr>
      <w:spacing w:after="200" w:line="276" w:lineRule="auto"/>
    </w:pPr>
  </w:style>
  <w:style w:type="paragraph" w:customStyle="1" w:styleId="4ACC7ECC189B474F99CCE93A42C25452">
    <w:name w:val="4ACC7ECC189B474F99CCE93A42C25452"/>
    <w:rsid w:val="00446CCD"/>
    <w:pPr>
      <w:spacing w:after="200" w:line="276" w:lineRule="auto"/>
    </w:pPr>
  </w:style>
  <w:style w:type="paragraph" w:customStyle="1" w:styleId="B28BE0EE7E194A959ABDE792318C4DD0">
    <w:name w:val="B28BE0EE7E194A959ABDE792318C4DD0"/>
    <w:rsid w:val="00446CCD"/>
    <w:pPr>
      <w:spacing w:after="200" w:line="276" w:lineRule="auto"/>
    </w:pPr>
  </w:style>
  <w:style w:type="paragraph" w:customStyle="1" w:styleId="D97109EB22EB47B4AE06D6E4E1AE8F3E">
    <w:name w:val="D97109EB22EB47B4AE06D6E4E1AE8F3E"/>
    <w:rsid w:val="00446CCD"/>
    <w:pPr>
      <w:spacing w:after="200" w:line="276" w:lineRule="auto"/>
    </w:pPr>
  </w:style>
  <w:style w:type="paragraph" w:customStyle="1" w:styleId="0F286CCEBA1A47F2B92B590752E7F44E">
    <w:name w:val="0F286CCEBA1A47F2B92B590752E7F44E"/>
    <w:rsid w:val="00446CCD"/>
    <w:pPr>
      <w:spacing w:after="200" w:line="276" w:lineRule="auto"/>
    </w:pPr>
  </w:style>
  <w:style w:type="paragraph" w:customStyle="1" w:styleId="C067D86D4EF44AFB9B39F998D229483E">
    <w:name w:val="C067D86D4EF44AFB9B39F998D229483E"/>
    <w:rsid w:val="00446CCD"/>
    <w:pPr>
      <w:spacing w:after="200" w:line="276" w:lineRule="auto"/>
    </w:pPr>
  </w:style>
  <w:style w:type="paragraph" w:customStyle="1" w:styleId="33C03DE9851E4995B89B08E52037410E">
    <w:name w:val="33C03DE9851E4995B89B08E52037410E"/>
    <w:rsid w:val="00446CCD"/>
    <w:pPr>
      <w:spacing w:after="200" w:line="276" w:lineRule="auto"/>
    </w:pPr>
  </w:style>
  <w:style w:type="paragraph" w:customStyle="1" w:styleId="59AE162272AF4DC6AC44AE3DC7641774">
    <w:name w:val="59AE162272AF4DC6AC44AE3DC7641774"/>
    <w:rsid w:val="00446CCD"/>
    <w:pPr>
      <w:spacing w:after="200" w:line="276" w:lineRule="auto"/>
    </w:pPr>
  </w:style>
  <w:style w:type="paragraph" w:customStyle="1" w:styleId="48D42129D82B4E1C9400CF6EE581A7FD">
    <w:name w:val="48D42129D82B4E1C9400CF6EE581A7FD"/>
    <w:rsid w:val="00446CCD"/>
    <w:pPr>
      <w:spacing w:after="200" w:line="276" w:lineRule="auto"/>
    </w:pPr>
  </w:style>
  <w:style w:type="paragraph" w:customStyle="1" w:styleId="05C9027650C14FF384D4B460BA7EF490">
    <w:name w:val="05C9027650C14FF384D4B460BA7EF490"/>
    <w:rsid w:val="00446CCD"/>
    <w:pPr>
      <w:spacing w:after="200" w:line="276" w:lineRule="auto"/>
    </w:pPr>
  </w:style>
  <w:style w:type="paragraph" w:customStyle="1" w:styleId="24B2595C04B24DBE95C35D0FB5AFAFDF">
    <w:name w:val="24B2595C04B24DBE95C35D0FB5AFAFDF"/>
    <w:rsid w:val="00446CCD"/>
    <w:pPr>
      <w:spacing w:after="200" w:line="276" w:lineRule="auto"/>
    </w:pPr>
  </w:style>
  <w:style w:type="paragraph" w:customStyle="1" w:styleId="8D6A66C44CE043CDADC29BD8E6B38DAF">
    <w:name w:val="8D6A66C44CE043CDADC29BD8E6B38DAF"/>
    <w:rsid w:val="00446CCD"/>
    <w:pPr>
      <w:spacing w:after="200" w:line="276" w:lineRule="auto"/>
    </w:pPr>
  </w:style>
  <w:style w:type="paragraph" w:customStyle="1" w:styleId="504939DD273548D6A63CC5EE12724DF1">
    <w:name w:val="504939DD273548D6A63CC5EE12724DF1"/>
    <w:rsid w:val="00446CCD"/>
    <w:pPr>
      <w:spacing w:after="200" w:line="276" w:lineRule="auto"/>
    </w:pPr>
  </w:style>
  <w:style w:type="paragraph" w:customStyle="1" w:styleId="F48BA5FFCC374447BDAD4147A7B73912">
    <w:name w:val="F48BA5FFCC374447BDAD4147A7B73912"/>
    <w:rsid w:val="00446CCD"/>
    <w:pPr>
      <w:spacing w:after="200" w:line="276" w:lineRule="auto"/>
    </w:pPr>
  </w:style>
  <w:style w:type="paragraph" w:customStyle="1" w:styleId="491765E141C64B419C1C390D333A4F2C">
    <w:name w:val="491765E141C64B419C1C390D333A4F2C"/>
    <w:rsid w:val="00446CCD"/>
    <w:pPr>
      <w:spacing w:after="200" w:line="276" w:lineRule="auto"/>
    </w:pPr>
  </w:style>
  <w:style w:type="paragraph" w:customStyle="1" w:styleId="99CDDB19A20141AFAF695D338127732C">
    <w:name w:val="99CDDB19A20141AFAF695D338127732C"/>
    <w:rsid w:val="00446CCD"/>
    <w:pPr>
      <w:spacing w:after="200" w:line="276" w:lineRule="auto"/>
    </w:pPr>
  </w:style>
  <w:style w:type="paragraph" w:customStyle="1" w:styleId="FA7326CF46F0483F962C0D1E72CAF853">
    <w:name w:val="FA7326CF46F0483F962C0D1E72CAF853"/>
    <w:rsid w:val="00446CCD"/>
    <w:pPr>
      <w:spacing w:after="200" w:line="276" w:lineRule="auto"/>
    </w:pPr>
  </w:style>
  <w:style w:type="paragraph" w:customStyle="1" w:styleId="DD3883EF3237416598E8A618C08A06A0">
    <w:name w:val="DD3883EF3237416598E8A618C08A06A0"/>
    <w:rsid w:val="00446CCD"/>
    <w:pPr>
      <w:spacing w:after="200" w:line="276" w:lineRule="auto"/>
    </w:pPr>
  </w:style>
  <w:style w:type="paragraph" w:customStyle="1" w:styleId="DBD53BA3245B49A1846393171855646B">
    <w:name w:val="DBD53BA3245B49A1846393171855646B"/>
    <w:rsid w:val="00446CCD"/>
    <w:pPr>
      <w:spacing w:after="200" w:line="276" w:lineRule="auto"/>
    </w:pPr>
  </w:style>
  <w:style w:type="paragraph" w:customStyle="1" w:styleId="AC219D719DB3493FB162B61248F9377E">
    <w:name w:val="AC219D719DB3493FB162B61248F9377E"/>
    <w:rsid w:val="00446CCD"/>
    <w:pPr>
      <w:spacing w:after="200" w:line="276" w:lineRule="auto"/>
    </w:pPr>
  </w:style>
  <w:style w:type="paragraph" w:customStyle="1" w:styleId="C2961E80F7434A77AE1BB898863347BB">
    <w:name w:val="C2961E80F7434A77AE1BB898863347BB"/>
    <w:rsid w:val="00446CCD"/>
    <w:pPr>
      <w:spacing w:after="200" w:line="276" w:lineRule="auto"/>
    </w:pPr>
  </w:style>
  <w:style w:type="paragraph" w:customStyle="1" w:styleId="61A1725AEF364C8FA52C963F5C9D5400">
    <w:name w:val="61A1725AEF364C8FA52C963F5C9D5400"/>
    <w:rsid w:val="00446CCD"/>
    <w:pPr>
      <w:spacing w:after="200" w:line="276" w:lineRule="auto"/>
    </w:pPr>
  </w:style>
  <w:style w:type="paragraph" w:customStyle="1" w:styleId="7BA59C7A3E3B48B8A7197215779BFED1">
    <w:name w:val="7BA59C7A3E3B48B8A7197215779BFED1"/>
    <w:rsid w:val="00446CCD"/>
    <w:pPr>
      <w:spacing w:after="200" w:line="276" w:lineRule="auto"/>
    </w:pPr>
  </w:style>
  <w:style w:type="paragraph" w:customStyle="1" w:styleId="546A4E88ADED49A49478657F0E60D613">
    <w:name w:val="546A4E88ADED49A49478657F0E60D613"/>
    <w:rsid w:val="00446CCD"/>
    <w:pPr>
      <w:spacing w:after="200" w:line="276" w:lineRule="auto"/>
    </w:pPr>
  </w:style>
  <w:style w:type="paragraph" w:customStyle="1" w:styleId="F6C94FA4A0FB4EB7896B60A6C60D748C">
    <w:name w:val="F6C94FA4A0FB4EB7896B60A6C60D748C"/>
    <w:rsid w:val="00446CCD"/>
    <w:pPr>
      <w:spacing w:after="200" w:line="276" w:lineRule="auto"/>
    </w:pPr>
  </w:style>
  <w:style w:type="paragraph" w:customStyle="1" w:styleId="5296747057954F689DD270E232549459">
    <w:name w:val="5296747057954F689DD270E232549459"/>
    <w:rsid w:val="00446CCD"/>
    <w:pPr>
      <w:spacing w:after="200" w:line="276" w:lineRule="auto"/>
    </w:pPr>
  </w:style>
  <w:style w:type="paragraph" w:customStyle="1" w:styleId="CDFB63B4165E426388E7B9C62C5BB2BF">
    <w:name w:val="CDFB63B4165E426388E7B9C62C5BB2BF"/>
    <w:rsid w:val="00446CCD"/>
    <w:pPr>
      <w:spacing w:after="200" w:line="276" w:lineRule="auto"/>
    </w:pPr>
  </w:style>
  <w:style w:type="paragraph" w:customStyle="1" w:styleId="6F75B80AF0A844DA8031937D7B13CACC">
    <w:name w:val="6F75B80AF0A844DA8031937D7B13CACC"/>
    <w:rsid w:val="00446CCD"/>
    <w:pPr>
      <w:spacing w:after="200" w:line="276" w:lineRule="auto"/>
    </w:pPr>
  </w:style>
  <w:style w:type="paragraph" w:customStyle="1" w:styleId="241592D7650C4031A41200491760A8BC">
    <w:name w:val="241592D7650C4031A41200491760A8BC"/>
    <w:rsid w:val="00446CCD"/>
    <w:pPr>
      <w:spacing w:after="200" w:line="276" w:lineRule="auto"/>
    </w:pPr>
  </w:style>
  <w:style w:type="paragraph" w:customStyle="1" w:styleId="0E0A970D90354F7F98452878E7E514B2">
    <w:name w:val="0E0A970D90354F7F98452878E7E514B2"/>
    <w:rsid w:val="00446CCD"/>
    <w:pPr>
      <w:spacing w:after="200" w:line="276" w:lineRule="auto"/>
    </w:pPr>
  </w:style>
  <w:style w:type="paragraph" w:customStyle="1" w:styleId="BC5964BC8C504BF8A3B592B64C635C37">
    <w:name w:val="BC5964BC8C504BF8A3B592B64C635C37"/>
    <w:rsid w:val="00446CCD"/>
    <w:pPr>
      <w:spacing w:after="200" w:line="276" w:lineRule="auto"/>
    </w:pPr>
  </w:style>
  <w:style w:type="paragraph" w:customStyle="1" w:styleId="4650634DE868419383D04E117EB394DD">
    <w:name w:val="4650634DE868419383D04E117EB394DD"/>
    <w:rsid w:val="00446CCD"/>
    <w:pPr>
      <w:spacing w:after="200" w:line="276" w:lineRule="auto"/>
    </w:pPr>
  </w:style>
  <w:style w:type="paragraph" w:customStyle="1" w:styleId="427C9F02356148E1ABCEAFA907A33A4F">
    <w:name w:val="427C9F02356148E1ABCEAFA907A33A4F"/>
    <w:rsid w:val="00446CCD"/>
    <w:pPr>
      <w:spacing w:after="200" w:line="276" w:lineRule="auto"/>
    </w:pPr>
  </w:style>
  <w:style w:type="paragraph" w:customStyle="1" w:styleId="63A909E8ED9C4A698C73CC334AE9744F">
    <w:name w:val="63A909E8ED9C4A698C73CC334AE9744F"/>
    <w:rsid w:val="00446CCD"/>
    <w:pPr>
      <w:spacing w:after="200" w:line="276" w:lineRule="auto"/>
    </w:pPr>
  </w:style>
  <w:style w:type="paragraph" w:customStyle="1" w:styleId="1B6460E1A8744AE3A983312C220B5C2B">
    <w:name w:val="1B6460E1A8744AE3A983312C220B5C2B"/>
    <w:rsid w:val="00446CCD"/>
    <w:pPr>
      <w:spacing w:after="200" w:line="276" w:lineRule="auto"/>
    </w:pPr>
  </w:style>
  <w:style w:type="paragraph" w:customStyle="1" w:styleId="49D84830A2D841CCBDB8141CF52CBE6A">
    <w:name w:val="49D84830A2D841CCBDB8141CF52CBE6A"/>
    <w:rsid w:val="00446CCD"/>
    <w:pPr>
      <w:spacing w:after="200" w:line="276" w:lineRule="auto"/>
    </w:pPr>
  </w:style>
  <w:style w:type="paragraph" w:customStyle="1" w:styleId="C750031F8E97491D9508FF839EA1AF88">
    <w:name w:val="C750031F8E97491D9508FF839EA1AF88"/>
    <w:rsid w:val="00446CCD"/>
    <w:pPr>
      <w:spacing w:after="200" w:line="276" w:lineRule="auto"/>
    </w:pPr>
  </w:style>
  <w:style w:type="paragraph" w:customStyle="1" w:styleId="FB86CBE1653B4AB0BF3FD8A2C50FA4EC">
    <w:name w:val="FB86CBE1653B4AB0BF3FD8A2C50FA4EC"/>
    <w:rsid w:val="00446CCD"/>
    <w:pPr>
      <w:spacing w:after="200" w:line="276" w:lineRule="auto"/>
    </w:pPr>
  </w:style>
  <w:style w:type="paragraph" w:customStyle="1" w:styleId="6C29163931DF4ED3B759963804573D49">
    <w:name w:val="6C29163931DF4ED3B759963804573D49"/>
    <w:rsid w:val="00446CCD"/>
    <w:pPr>
      <w:spacing w:after="200" w:line="276" w:lineRule="auto"/>
    </w:pPr>
  </w:style>
  <w:style w:type="paragraph" w:customStyle="1" w:styleId="7AB8A3DA58164C12BD67CA0E50AEBA1C">
    <w:name w:val="7AB8A3DA58164C12BD67CA0E50AEBA1C"/>
    <w:rsid w:val="00446CCD"/>
    <w:pPr>
      <w:spacing w:after="200" w:line="276" w:lineRule="auto"/>
    </w:pPr>
  </w:style>
  <w:style w:type="paragraph" w:customStyle="1" w:styleId="938EEE4F66274A8E8E144A3C7C82E444">
    <w:name w:val="938EEE4F66274A8E8E144A3C7C82E444"/>
    <w:rsid w:val="00446CCD"/>
    <w:pPr>
      <w:spacing w:after="200" w:line="276" w:lineRule="auto"/>
    </w:pPr>
  </w:style>
  <w:style w:type="paragraph" w:customStyle="1" w:styleId="0512FAB39908420C8CF0A9DF8CB5920B">
    <w:name w:val="0512FAB39908420C8CF0A9DF8CB5920B"/>
    <w:rsid w:val="00446CCD"/>
    <w:pPr>
      <w:spacing w:after="200" w:line="276" w:lineRule="auto"/>
    </w:pPr>
  </w:style>
  <w:style w:type="paragraph" w:customStyle="1" w:styleId="5268D81C328A4DEF909F7DD15EF3CE43">
    <w:name w:val="5268D81C328A4DEF909F7DD15EF3CE43"/>
    <w:rsid w:val="00446CCD"/>
    <w:pPr>
      <w:spacing w:after="200" w:line="276" w:lineRule="auto"/>
    </w:pPr>
  </w:style>
  <w:style w:type="paragraph" w:customStyle="1" w:styleId="3F456A0ADDB94266AD2434C31C697EA9">
    <w:name w:val="3F456A0ADDB94266AD2434C31C697EA9"/>
    <w:rsid w:val="00446CCD"/>
    <w:pPr>
      <w:spacing w:after="200" w:line="276" w:lineRule="auto"/>
    </w:pPr>
  </w:style>
  <w:style w:type="paragraph" w:customStyle="1" w:styleId="DE9E46AC1B2B47A09407EA635570AF2D">
    <w:name w:val="DE9E46AC1B2B47A09407EA635570AF2D"/>
    <w:rsid w:val="00446CCD"/>
    <w:pPr>
      <w:spacing w:after="200" w:line="276" w:lineRule="auto"/>
    </w:pPr>
  </w:style>
  <w:style w:type="paragraph" w:customStyle="1" w:styleId="9A83B5D4311346278AE0EC8585371BFC">
    <w:name w:val="9A83B5D4311346278AE0EC8585371BFC"/>
    <w:rsid w:val="00446CCD"/>
    <w:pPr>
      <w:spacing w:after="200" w:line="276" w:lineRule="auto"/>
    </w:pPr>
  </w:style>
  <w:style w:type="paragraph" w:customStyle="1" w:styleId="259833676614403193B95751C39A4D19">
    <w:name w:val="259833676614403193B95751C39A4D19"/>
    <w:rsid w:val="00446CCD"/>
    <w:pPr>
      <w:spacing w:after="200" w:line="276" w:lineRule="auto"/>
    </w:pPr>
  </w:style>
  <w:style w:type="paragraph" w:customStyle="1" w:styleId="20E09FC26B464C3B8425DFDDA1C0549C">
    <w:name w:val="20E09FC26B464C3B8425DFDDA1C0549C"/>
    <w:rsid w:val="00446CCD"/>
    <w:pPr>
      <w:spacing w:after="200" w:line="276" w:lineRule="auto"/>
    </w:pPr>
  </w:style>
  <w:style w:type="paragraph" w:customStyle="1" w:styleId="7277B642F7334D139E8DDAD3C2569832">
    <w:name w:val="7277B642F7334D139E8DDAD3C2569832"/>
    <w:rsid w:val="00446CCD"/>
    <w:pPr>
      <w:spacing w:after="200" w:line="276" w:lineRule="auto"/>
    </w:pPr>
  </w:style>
  <w:style w:type="paragraph" w:customStyle="1" w:styleId="34EEA1069B0144CE9646C938B204A9C0">
    <w:name w:val="34EEA1069B0144CE9646C938B204A9C0"/>
    <w:rsid w:val="00446CCD"/>
    <w:pPr>
      <w:spacing w:after="200" w:line="276" w:lineRule="auto"/>
    </w:pPr>
  </w:style>
  <w:style w:type="paragraph" w:customStyle="1" w:styleId="955536FBD15641DE8ADD517DA60BA0A6">
    <w:name w:val="955536FBD15641DE8ADD517DA60BA0A6"/>
    <w:rsid w:val="00446CCD"/>
    <w:pPr>
      <w:spacing w:after="200" w:line="276" w:lineRule="auto"/>
    </w:pPr>
  </w:style>
  <w:style w:type="paragraph" w:customStyle="1" w:styleId="F410CCED088C49F387102C7CC8249A2F">
    <w:name w:val="F410CCED088C49F387102C7CC8249A2F"/>
    <w:rsid w:val="00446CCD"/>
    <w:pPr>
      <w:spacing w:after="200" w:line="276" w:lineRule="auto"/>
    </w:pPr>
  </w:style>
  <w:style w:type="paragraph" w:customStyle="1" w:styleId="92DBCDD065C843E881E11B75C4DED643">
    <w:name w:val="92DBCDD065C843E881E11B75C4DED643"/>
    <w:rsid w:val="00446CCD"/>
    <w:pPr>
      <w:spacing w:after="200" w:line="276" w:lineRule="auto"/>
    </w:pPr>
  </w:style>
  <w:style w:type="paragraph" w:customStyle="1" w:styleId="70902DA40EF248D98865D6D6B1C3AD9D">
    <w:name w:val="70902DA40EF248D98865D6D6B1C3AD9D"/>
    <w:rsid w:val="00446CCD"/>
    <w:pPr>
      <w:spacing w:after="200" w:line="276" w:lineRule="auto"/>
    </w:pPr>
  </w:style>
  <w:style w:type="paragraph" w:customStyle="1" w:styleId="1CA8151B26F2453DB8B93C9B19C31468">
    <w:name w:val="1CA8151B26F2453DB8B93C9B19C31468"/>
    <w:rsid w:val="00446CCD"/>
    <w:pPr>
      <w:spacing w:after="200" w:line="276" w:lineRule="auto"/>
    </w:pPr>
  </w:style>
  <w:style w:type="paragraph" w:customStyle="1" w:styleId="435BEF8CFA7744D2A7EEA9AD2242B8AA">
    <w:name w:val="435BEF8CFA7744D2A7EEA9AD2242B8AA"/>
    <w:rsid w:val="00446CCD"/>
    <w:pPr>
      <w:spacing w:after="200" w:line="276" w:lineRule="auto"/>
    </w:pPr>
  </w:style>
  <w:style w:type="paragraph" w:customStyle="1" w:styleId="3D31309A9EE64B7E8C7C54228449CBCD">
    <w:name w:val="3D31309A9EE64B7E8C7C54228449CBCD"/>
    <w:rsid w:val="00446CCD"/>
    <w:pPr>
      <w:spacing w:after="200" w:line="276" w:lineRule="auto"/>
    </w:pPr>
  </w:style>
  <w:style w:type="paragraph" w:customStyle="1" w:styleId="F78719322C274861ABD40B5BC9C2EFFA">
    <w:name w:val="F78719322C274861ABD40B5BC9C2EFFA"/>
    <w:rsid w:val="00446CCD"/>
    <w:pPr>
      <w:spacing w:after="200" w:line="276" w:lineRule="auto"/>
    </w:pPr>
  </w:style>
  <w:style w:type="paragraph" w:customStyle="1" w:styleId="DB9231251A10423685D6E58C75F24F2A">
    <w:name w:val="DB9231251A10423685D6E58C75F24F2A"/>
    <w:rsid w:val="00446CCD"/>
    <w:pPr>
      <w:spacing w:after="200" w:line="276" w:lineRule="auto"/>
    </w:pPr>
  </w:style>
  <w:style w:type="paragraph" w:customStyle="1" w:styleId="4FED7D800C984351BED3A3BAEF32080E">
    <w:name w:val="4FED7D800C984351BED3A3BAEF32080E"/>
    <w:rsid w:val="00446CCD"/>
    <w:pPr>
      <w:spacing w:after="200" w:line="276" w:lineRule="auto"/>
    </w:pPr>
  </w:style>
  <w:style w:type="paragraph" w:customStyle="1" w:styleId="29EAE152A69F48E184CA65DEACF9891C">
    <w:name w:val="29EAE152A69F48E184CA65DEACF9891C"/>
    <w:rsid w:val="00446CCD"/>
    <w:pPr>
      <w:spacing w:after="200" w:line="276" w:lineRule="auto"/>
    </w:pPr>
  </w:style>
  <w:style w:type="paragraph" w:customStyle="1" w:styleId="B8D268A543D24F36833BD9BDB43F53E6">
    <w:name w:val="B8D268A543D24F36833BD9BDB43F53E6"/>
    <w:rsid w:val="00446CCD"/>
    <w:pPr>
      <w:spacing w:after="200" w:line="276" w:lineRule="auto"/>
    </w:pPr>
  </w:style>
  <w:style w:type="paragraph" w:customStyle="1" w:styleId="C5B3095A54DE49049556691DE68B4558">
    <w:name w:val="C5B3095A54DE49049556691DE68B4558"/>
    <w:rsid w:val="00446CCD"/>
    <w:pPr>
      <w:spacing w:after="200" w:line="276" w:lineRule="auto"/>
    </w:pPr>
  </w:style>
  <w:style w:type="paragraph" w:customStyle="1" w:styleId="BFC0E4942129441BB1B4CB9534C79F31">
    <w:name w:val="BFC0E4942129441BB1B4CB9534C79F31"/>
    <w:rsid w:val="00446CCD"/>
    <w:pPr>
      <w:spacing w:after="200" w:line="276" w:lineRule="auto"/>
    </w:pPr>
  </w:style>
  <w:style w:type="paragraph" w:customStyle="1" w:styleId="D6F2CF1C18A94247A6F783AF2B591169">
    <w:name w:val="D6F2CF1C18A94247A6F783AF2B591169"/>
    <w:rsid w:val="00446CCD"/>
    <w:pPr>
      <w:spacing w:after="200" w:line="276" w:lineRule="auto"/>
    </w:pPr>
  </w:style>
  <w:style w:type="paragraph" w:customStyle="1" w:styleId="27E2DA70E0124320AF84D33F23399FBA">
    <w:name w:val="27E2DA70E0124320AF84D33F23399FBA"/>
    <w:rsid w:val="00446CCD"/>
    <w:pPr>
      <w:spacing w:after="200" w:line="276" w:lineRule="auto"/>
    </w:pPr>
  </w:style>
  <w:style w:type="paragraph" w:customStyle="1" w:styleId="762934EE909C4DA6A7519881F53D527A">
    <w:name w:val="762934EE909C4DA6A7519881F53D527A"/>
    <w:rsid w:val="00446CCD"/>
    <w:pPr>
      <w:spacing w:after="200" w:line="276" w:lineRule="auto"/>
    </w:pPr>
  </w:style>
  <w:style w:type="paragraph" w:customStyle="1" w:styleId="454EE0D968E14EC68782488141CEFD09">
    <w:name w:val="454EE0D968E14EC68782488141CEFD09"/>
    <w:rsid w:val="00446CCD"/>
    <w:pPr>
      <w:spacing w:after="200" w:line="276" w:lineRule="auto"/>
    </w:pPr>
  </w:style>
  <w:style w:type="paragraph" w:customStyle="1" w:styleId="F9710E558A324C0D9DAEBEFF85340418">
    <w:name w:val="F9710E558A324C0D9DAEBEFF85340418"/>
    <w:rsid w:val="00446CCD"/>
    <w:pPr>
      <w:spacing w:after="200" w:line="276" w:lineRule="auto"/>
    </w:pPr>
  </w:style>
  <w:style w:type="paragraph" w:customStyle="1" w:styleId="B4943134BD0D4D15BABB97DFC587C298">
    <w:name w:val="B4943134BD0D4D15BABB97DFC587C298"/>
    <w:rsid w:val="00446CCD"/>
    <w:pPr>
      <w:spacing w:after="200" w:line="276" w:lineRule="auto"/>
    </w:pPr>
  </w:style>
  <w:style w:type="paragraph" w:customStyle="1" w:styleId="D8812559B34D4FA19F0D92455FAFAE07">
    <w:name w:val="D8812559B34D4FA19F0D92455FAFAE07"/>
    <w:rsid w:val="00446CCD"/>
    <w:pPr>
      <w:spacing w:after="200" w:line="276" w:lineRule="auto"/>
    </w:pPr>
  </w:style>
  <w:style w:type="paragraph" w:customStyle="1" w:styleId="285DCA376807433194555D0BFE84375C">
    <w:name w:val="285DCA376807433194555D0BFE84375C"/>
    <w:rsid w:val="00446CCD"/>
    <w:pPr>
      <w:spacing w:after="200" w:line="276" w:lineRule="auto"/>
    </w:pPr>
  </w:style>
  <w:style w:type="paragraph" w:customStyle="1" w:styleId="1DC25B0AE9B54D55A4D8BA9A20A0B849">
    <w:name w:val="1DC25B0AE9B54D55A4D8BA9A20A0B849"/>
    <w:rsid w:val="00446CCD"/>
    <w:pPr>
      <w:spacing w:after="200" w:line="276" w:lineRule="auto"/>
    </w:pPr>
  </w:style>
  <w:style w:type="paragraph" w:customStyle="1" w:styleId="EC02684819D140559D79D7091715DD60">
    <w:name w:val="EC02684819D140559D79D7091715DD60"/>
    <w:rsid w:val="00446CCD"/>
    <w:pPr>
      <w:spacing w:after="200" w:line="276" w:lineRule="auto"/>
    </w:pPr>
  </w:style>
  <w:style w:type="paragraph" w:customStyle="1" w:styleId="D6A66882364448E3943468E1BC32593B">
    <w:name w:val="D6A66882364448E3943468E1BC32593B"/>
    <w:rsid w:val="00446CCD"/>
    <w:pPr>
      <w:spacing w:after="200" w:line="276" w:lineRule="auto"/>
    </w:pPr>
  </w:style>
  <w:style w:type="paragraph" w:customStyle="1" w:styleId="8CFBBE497DA346F7845ABB03DBCC08C9">
    <w:name w:val="8CFBBE497DA346F7845ABB03DBCC08C9"/>
    <w:rsid w:val="00446CCD"/>
    <w:pPr>
      <w:spacing w:after="200" w:line="276" w:lineRule="auto"/>
    </w:pPr>
  </w:style>
  <w:style w:type="paragraph" w:customStyle="1" w:styleId="A509EEB41A554619A263E743D03B7489">
    <w:name w:val="A509EEB41A554619A263E743D03B7489"/>
    <w:rsid w:val="00446CCD"/>
    <w:pPr>
      <w:spacing w:after="200" w:line="276" w:lineRule="auto"/>
    </w:pPr>
  </w:style>
  <w:style w:type="paragraph" w:customStyle="1" w:styleId="511249026D4747EC80E2674FA06ABCF5">
    <w:name w:val="511249026D4747EC80E2674FA06ABCF5"/>
    <w:rsid w:val="00446CCD"/>
    <w:pPr>
      <w:spacing w:after="200" w:line="276" w:lineRule="auto"/>
    </w:pPr>
  </w:style>
  <w:style w:type="paragraph" w:customStyle="1" w:styleId="1B652ED4D17C49D2B14424BA6CC73965">
    <w:name w:val="1B652ED4D17C49D2B14424BA6CC73965"/>
    <w:rsid w:val="00446CCD"/>
    <w:pPr>
      <w:spacing w:after="200" w:line="276" w:lineRule="auto"/>
    </w:pPr>
  </w:style>
  <w:style w:type="paragraph" w:customStyle="1" w:styleId="27F5705BA25746258AE2762682DD81A6">
    <w:name w:val="27F5705BA25746258AE2762682DD81A6"/>
    <w:rsid w:val="00446CCD"/>
    <w:pPr>
      <w:spacing w:after="200" w:line="276" w:lineRule="auto"/>
    </w:pPr>
  </w:style>
  <w:style w:type="paragraph" w:customStyle="1" w:styleId="DECFE87864F94CAB868639201A76F2A7">
    <w:name w:val="DECFE87864F94CAB868639201A76F2A7"/>
    <w:rsid w:val="00446CCD"/>
    <w:pPr>
      <w:spacing w:after="200" w:line="276" w:lineRule="auto"/>
    </w:pPr>
  </w:style>
  <w:style w:type="paragraph" w:customStyle="1" w:styleId="0E5ECA16859543A787269470559D1AB2">
    <w:name w:val="0E5ECA16859543A787269470559D1AB2"/>
    <w:rsid w:val="00446CCD"/>
    <w:pPr>
      <w:spacing w:after="200" w:line="276" w:lineRule="auto"/>
    </w:pPr>
  </w:style>
  <w:style w:type="paragraph" w:customStyle="1" w:styleId="5C638D988B154E268A36CA9C2F179624">
    <w:name w:val="5C638D988B154E268A36CA9C2F179624"/>
    <w:rsid w:val="00446CCD"/>
    <w:pPr>
      <w:spacing w:after="200" w:line="276" w:lineRule="auto"/>
    </w:pPr>
  </w:style>
  <w:style w:type="paragraph" w:customStyle="1" w:styleId="93CBB5AB010142AE868F2ABD7B787A59">
    <w:name w:val="93CBB5AB010142AE868F2ABD7B787A59"/>
    <w:rsid w:val="00446CCD"/>
    <w:pPr>
      <w:spacing w:after="200" w:line="276" w:lineRule="auto"/>
    </w:pPr>
  </w:style>
  <w:style w:type="paragraph" w:customStyle="1" w:styleId="F3F8B7E700FA4062A85F3764DDAF67A8">
    <w:name w:val="F3F8B7E700FA4062A85F3764DDAF67A8"/>
    <w:rsid w:val="00446CCD"/>
    <w:pPr>
      <w:spacing w:after="200" w:line="276" w:lineRule="auto"/>
    </w:pPr>
  </w:style>
  <w:style w:type="paragraph" w:customStyle="1" w:styleId="C2983B582013495DA382587D2E9FE328">
    <w:name w:val="C2983B582013495DA382587D2E9FE328"/>
    <w:rsid w:val="00446CCD"/>
    <w:pPr>
      <w:spacing w:after="200" w:line="276" w:lineRule="auto"/>
    </w:pPr>
  </w:style>
  <w:style w:type="paragraph" w:customStyle="1" w:styleId="2E5284E9CFAF4E21835B8BB07B615032">
    <w:name w:val="2E5284E9CFAF4E21835B8BB07B615032"/>
    <w:rsid w:val="00446CCD"/>
    <w:pPr>
      <w:spacing w:after="200" w:line="276" w:lineRule="auto"/>
    </w:pPr>
  </w:style>
  <w:style w:type="paragraph" w:customStyle="1" w:styleId="3A10E4B97D1D42109A049A3C4506E313">
    <w:name w:val="3A10E4B97D1D42109A049A3C4506E313"/>
    <w:rsid w:val="00446CCD"/>
    <w:pPr>
      <w:spacing w:after="200" w:line="276" w:lineRule="auto"/>
    </w:pPr>
  </w:style>
  <w:style w:type="paragraph" w:customStyle="1" w:styleId="5A0CBB07B3894B8B9BAB35467B9FD24E">
    <w:name w:val="5A0CBB07B3894B8B9BAB35467B9FD24E"/>
    <w:rsid w:val="00446CCD"/>
    <w:pPr>
      <w:spacing w:after="200" w:line="276" w:lineRule="auto"/>
    </w:pPr>
  </w:style>
  <w:style w:type="paragraph" w:customStyle="1" w:styleId="1160DA5A48EB441984B9389B1ECCF7F4">
    <w:name w:val="1160DA5A48EB441984B9389B1ECCF7F4"/>
    <w:rsid w:val="00446CCD"/>
    <w:pPr>
      <w:spacing w:after="200" w:line="276" w:lineRule="auto"/>
    </w:pPr>
  </w:style>
  <w:style w:type="paragraph" w:customStyle="1" w:styleId="7621350427A043B184BE2ABCC9AE46B3">
    <w:name w:val="7621350427A043B184BE2ABCC9AE46B3"/>
    <w:rsid w:val="001141F8"/>
  </w:style>
  <w:style w:type="paragraph" w:customStyle="1" w:styleId="05571A8577574B2FB59D04A90E727E57">
    <w:name w:val="05571A8577574B2FB59D04A90E727E57"/>
    <w:rsid w:val="001141F8"/>
  </w:style>
  <w:style w:type="paragraph" w:customStyle="1" w:styleId="2C4036AE6D4B46C29A129470114BFC26">
    <w:name w:val="2C4036AE6D4B46C29A129470114BFC26"/>
    <w:rsid w:val="001141F8"/>
  </w:style>
  <w:style w:type="paragraph" w:customStyle="1" w:styleId="7DE9A4B5B8384F4782F4CC9927E953C6">
    <w:name w:val="7DE9A4B5B8384F4782F4CC9927E953C6"/>
    <w:rsid w:val="001141F8"/>
  </w:style>
  <w:style w:type="paragraph" w:customStyle="1" w:styleId="C113BBF54E7342C98D105D3A0E942F0F">
    <w:name w:val="C113BBF54E7342C98D105D3A0E942F0F"/>
    <w:rsid w:val="001141F8"/>
  </w:style>
  <w:style w:type="paragraph" w:customStyle="1" w:styleId="3891CD99ED82497BBAF01657902F423D">
    <w:name w:val="3891CD99ED82497BBAF01657902F423D"/>
    <w:rsid w:val="001141F8"/>
  </w:style>
  <w:style w:type="paragraph" w:customStyle="1" w:styleId="AFEEAA596F0C413A9D9589D8C054DF55">
    <w:name w:val="AFEEAA596F0C413A9D9589D8C054DF55"/>
    <w:rsid w:val="001141F8"/>
  </w:style>
  <w:style w:type="paragraph" w:customStyle="1" w:styleId="4F93F6AE58C34C4A9E68383C65F16F50">
    <w:name w:val="4F93F6AE58C34C4A9E68383C65F16F50"/>
    <w:rsid w:val="001141F8"/>
  </w:style>
  <w:style w:type="paragraph" w:customStyle="1" w:styleId="9D7CD179C3104B34B5F95909596BB847">
    <w:name w:val="9D7CD179C3104B34B5F95909596BB847"/>
    <w:rsid w:val="001141F8"/>
  </w:style>
  <w:style w:type="paragraph" w:customStyle="1" w:styleId="64ABEE83578A44AD8D356E54FE2B4EE7">
    <w:name w:val="64ABEE83578A44AD8D356E54FE2B4EE7"/>
    <w:rsid w:val="001141F8"/>
  </w:style>
  <w:style w:type="paragraph" w:customStyle="1" w:styleId="65A3DCC5E1C542638596EF1FE9299E93">
    <w:name w:val="65A3DCC5E1C542638596EF1FE9299E93"/>
    <w:rsid w:val="001141F8"/>
  </w:style>
  <w:style w:type="paragraph" w:customStyle="1" w:styleId="757E73413B654BF9A55AE1B4D9DBE6F6">
    <w:name w:val="757E73413B654BF9A55AE1B4D9DBE6F6"/>
    <w:rsid w:val="001141F8"/>
  </w:style>
  <w:style w:type="paragraph" w:customStyle="1" w:styleId="59BD8B9B9E2B4DE1973AEB1407339A5B">
    <w:name w:val="59BD8B9B9E2B4DE1973AEB1407339A5B"/>
    <w:rsid w:val="001141F8"/>
  </w:style>
  <w:style w:type="paragraph" w:customStyle="1" w:styleId="04DB5446152346B18EECB8DADB7E701B">
    <w:name w:val="04DB5446152346B18EECB8DADB7E701B"/>
    <w:rsid w:val="001141F8"/>
  </w:style>
  <w:style w:type="paragraph" w:customStyle="1" w:styleId="9D19042207984C8DB9A88130D39A079F">
    <w:name w:val="9D19042207984C8DB9A88130D39A079F"/>
    <w:rsid w:val="001141F8"/>
  </w:style>
  <w:style w:type="paragraph" w:customStyle="1" w:styleId="97388471DA1944D681D959C77840EBB7">
    <w:name w:val="97388471DA1944D681D959C77840EBB7"/>
    <w:rsid w:val="001141F8"/>
  </w:style>
  <w:style w:type="paragraph" w:customStyle="1" w:styleId="0BB9A16CF6D34AE4B86837B1DBBE0F7C">
    <w:name w:val="0BB9A16CF6D34AE4B86837B1DBBE0F7C"/>
    <w:rsid w:val="001141F8"/>
  </w:style>
  <w:style w:type="paragraph" w:customStyle="1" w:styleId="B4436FB328AC416294093C715B0856A4">
    <w:name w:val="B4436FB328AC416294093C715B0856A4"/>
    <w:rsid w:val="001141F8"/>
  </w:style>
  <w:style w:type="paragraph" w:customStyle="1" w:styleId="BCD6067698BC4DA181C881AC7F381134">
    <w:name w:val="BCD6067698BC4DA181C881AC7F381134"/>
    <w:rsid w:val="001141F8"/>
  </w:style>
  <w:style w:type="paragraph" w:customStyle="1" w:styleId="83485BDB989F4877BD90690AA9D93829">
    <w:name w:val="83485BDB989F4877BD90690AA9D93829"/>
    <w:rsid w:val="001141F8"/>
  </w:style>
  <w:style w:type="paragraph" w:customStyle="1" w:styleId="F4F27EE126624B008DF6C9F17CCFB812">
    <w:name w:val="F4F27EE126624B008DF6C9F17CCFB812"/>
    <w:rsid w:val="001141F8"/>
  </w:style>
  <w:style w:type="paragraph" w:customStyle="1" w:styleId="E5CE4BDFF8514B9794B77AFC3CF8A5AA">
    <w:name w:val="E5CE4BDFF8514B9794B77AFC3CF8A5AA"/>
    <w:rsid w:val="001141F8"/>
  </w:style>
  <w:style w:type="paragraph" w:customStyle="1" w:styleId="73668F56AAEE464D9EA40F6CFFEA3B26">
    <w:name w:val="73668F56AAEE464D9EA40F6CFFEA3B26"/>
    <w:rsid w:val="001141F8"/>
  </w:style>
  <w:style w:type="paragraph" w:customStyle="1" w:styleId="8379338CD360484E875C6A1E95AC1B67">
    <w:name w:val="8379338CD360484E875C6A1E95AC1B67"/>
    <w:rsid w:val="001141F8"/>
  </w:style>
  <w:style w:type="paragraph" w:customStyle="1" w:styleId="EBDB985A48B3454098D878FEA5CF1837">
    <w:name w:val="EBDB985A48B3454098D878FEA5CF1837"/>
    <w:rsid w:val="001141F8"/>
  </w:style>
  <w:style w:type="paragraph" w:customStyle="1" w:styleId="0EB9B1D08BF149C199EF8BBFCF41152D">
    <w:name w:val="0EB9B1D08BF149C199EF8BBFCF41152D"/>
    <w:rsid w:val="001141F8"/>
  </w:style>
  <w:style w:type="paragraph" w:customStyle="1" w:styleId="E2CB4A5A1F064A798D596656D997AC82">
    <w:name w:val="E2CB4A5A1F064A798D596656D997AC82"/>
    <w:rsid w:val="001141F8"/>
  </w:style>
  <w:style w:type="paragraph" w:customStyle="1" w:styleId="E02B4780025647BE9697D1EDC833E370">
    <w:name w:val="E02B4780025647BE9697D1EDC833E370"/>
    <w:rsid w:val="001141F8"/>
  </w:style>
  <w:style w:type="paragraph" w:customStyle="1" w:styleId="686768D97D6F424C91DCA5DB4948C486">
    <w:name w:val="686768D97D6F424C91DCA5DB4948C486"/>
    <w:rsid w:val="001141F8"/>
  </w:style>
  <w:style w:type="paragraph" w:customStyle="1" w:styleId="9BA5E95545AC4BE08E6FE7AA6A2C417B">
    <w:name w:val="9BA5E95545AC4BE08E6FE7AA6A2C417B"/>
    <w:rsid w:val="001141F8"/>
  </w:style>
  <w:style w:type="paragraph" w:customStyle="1" w:styleId="3375BE45AF2F483DA595D51E80EE56CF">
    <w:name w:val="3375BE45AF2F483DA595D51E80EE56CF"/>
    <w:rsid w:val="001141F8"/>
  </w:style>
  <w:style w:type="paragraph" w:customStyle="1" w:styleId="852C0FEE5E724011941BEAF0242AC753">
    <w:name w:val="852C0FEE5E724011941BEAF0242AC753"/>
    <w:rsid w:val="001141F8"/>
  </w:style>
  <w:style w:type="paragraph" w:customStyle="1" w:styleId="458182AB51B84C4A809B4AA0FFAB3AC2">
    <w:name w:val="458182AB51B84C4A809B4AA0FFAB3AC2"/>
    <w:rsid w:val="001141F8"/>
  </w:style>
  <w:style w:type="paragraph" w:customStyle="1" w:styleId="0EBC94C5707645068AFDCBD7139AD20E">
    <w:name w:val="0EBC94C5707645068AFDCBD7139AD20E"/>
    <w:rsid w:val="001141F8"/>
  </w:style>
  <w:style w:type="paragraph" w:customStyle="1" w:styleId="E1386DEF5E5A4258BC6362B106CBA716">
    <w:name w:val="E1386DEF5E5A4258BC6362B106CBA716"/>
    <w:rsid w:val="001141F8"/>
  </w:style>
  <w:style w:type="paragraph" w:customStyle="1" w:styleId="FE60B23BE71C44BA99D2D0FF49E8227D">
    <w:name w:val="FE60B23BE71C44BA99D2D0FF49E8227D"/>
    <w:rsid w:val="001141F8"/>
  </w:style>
  <w:style w:type="paragraph" w:customStyle="1" w:styleId="08BAB765E4724549B3B9400638CB0080">
    <w:name w:val="08BAB765E4724549B3B9400638CB0080"/>
    <w:rsid w:val="001141F8"/>
  </w:style>
  <w:style w:type="paragraph" w:customStyle="1" w:styleId="12BEE901930749FB9739BE7E3C626B89">
    <w:name w:val="12BEE901930749FB9739BE7E3C626B89"/>
    <w:rsid w:val="001141F8"/>
  </w:style>
  <w:style w:type="paragraph" w:customStyle="1" w:styleId="2AE606C20926419A90A584FC222EDF50">
    <w:name w:val="2AE606C20926419A90A584FC222EDF50"/>
    <w:rsid w:val="001141F8"/>
  </w:style>
  <w:style w:type="paragraph" w:customStyle="1" w:styleId="F47C9E552AD7402FA9DFDAE6DC4FA0BC">
    <w:name w:val="F47C9E552AD7402FA9DFDAE6DC4FA0BC"/>
    <w:rsid w:val="001141F8"/>
  </w:style>
  <w:style w:type="paragraph" w:customStyle="1" w:styleId="36A0F7A7F1C64242887D439F1EA7EC43">
    <w:name w:val="36A0F7A7F1C64242887D439F1EA7EC43"/>
    <w:rsid w:val="001141F8"/>
  </w:style>
  <w:style w:type="paragraph" w:customStyle="1" w:styleId="821FED56BC954B7CA3200482DDF8BA9D">
    <w:name w:val="821FED56BC954B7CA3200482DDF8BA9D"/>
    <w:rsid w:val="001141F8"/>
  </w:style>
  <w:style w:type="paragraph" w:customStyle="1" w:styleId="17D9E74992364EE2A4E6B334BE41BADA">
    <w:name w:val="17D9E74992364EE2A4E6B334BE41BADA"/>
    <w:rsid w:val="001141F8"/>
  </w:style>
  <w:style w:type="paragraph" w:customStyle="1" w:styleId="CB500BDC8FAA4AC98318C16F208DFB6E">
    <w:name w:val="CB500BDC8FAA4AC98318C16F208DFB6E"/>
    <w:rsid w:val="001141F8"/>
  </w:style>
  <w:style w:type="paragraph" w:customStyle="1" w:styleId="16B2CC974A394814AAAC49B286951EED">
    <w:name w:val="16B2CC974A394814AAAC49B286951EED"/>
    <w:rsid w:val="001141F8"/>
  </w:style>
  <w:style w:type="paragraph" w:customStyle="1" w:styleId="44982918215C4A7888751A1CC3E177B9">
    <w:name w:val="44982918215C4A7888751A1CC3E177B9"/>
    <w:rsid w:val="001141F8"/>
  </w:style>
  <w:style w:type="paragraph" w:customStyle="1" w:styleId="05391C0494DD434A97C275CE1592A965">
    <w:name w:val="05391C0494DD434A97C275CE1592A965"/>
    <w:rsid w:val="001141F8"/>
  </w:style>
  <w:style w:type="paragraph" w:customStyle="1" w:styleId="017C30B11FE741569BD8F13EEF305295">
    <w:name w:val="017C30B11FE741569BD8F13EEF305295"/>
    <w:rsid w:val="001141F8"/>
  </w:style>
  <w:style w:type="paragraph" w:customStyle="1" w:styleId="495A5F1859044EA19A8D3C261F9CEAE1">
    <w:name w:val="495A5F1859044EA19A8D3C261F9CEAE1"/>
    <w:rsid w:val="001141F8"/>
  </w:style>
  <w:style w:type="paragraph" w:customStyle="1" w:styleId="5DA19B2E5F824B9FBEF1E49EA45224BD">
    <w:name w:val="5DA19B2E5F824B9FBEF1E49EA45224BD"/>
    <w:rsid w:val="001141F8"/>
  </w:style>
  <w:style w:type="paragraph" w:customStyle="1" w:styleId="7A2DB6A89ECE4CA4AB37C923179C9F71">
    <w:name w:val="7A2DB6A89ECE4CA4AB37C923179C9F71"/>
    <w:rsid w:val="001141F8"/>
  </w:style>
  <w:style w:type="paragraph" w:customStyle="1" w:styleId="4FB65832D46046D3A8DF6D1EEAB737A7">
    <w:name w:val="4FB65832D46046D3A8DF6D1EEAB737A7"/>
    <w:rsid w:val="001141F8"/>
  </w:style>
  <w:style w:type="paragraph" w:customStyle="1" w:styleId="C270EFA2FF424DB8AFCB0BBF8F47AF19">
    <w:name w:val="C270EFA2FF424DB8AFCB0BBF8F47AF19"/>
    <w:rsid w:val="001141F8"/>
  </w:style>
  <w:style w:type="paragraph" w:customStyle="1" w:styleId="6522377C35C24A0388C9EFFE9513B3AF">
    <w:name w:val="6522377C35C24A0388C9EFFE9513B3AF"/>
    <w:rsid w:val="001141F8"/>
  </w:style>
  <w:style w:type="paragraph" w:customStyle="1" w:styleId="F5088C08DDEB409687206700F8FB2B86">
    <w:name w:val="F5088C08DDEB409687206700F8FB2B86"/>
    <w:rsid w:val="001141F8"/>
  </w:style>
  <w:style w:type="paragraph" w:customStyle="1" w:styleId="EB67BC46D93F4B80A97A3D535B642DB6">
    <w:name w:val="EB67BC46D93F4B80A97A3D535B642DB6"/>
    <w:rsid w:val="001141F8"/>
  </w:style>
  <w:style w:type="paragraph" w:customStyle="1" w:styleId="82F001BF829144A183A0BC4145856959">
    <w:name w:val="82F001BF829144A183A0BC4145856959"/>
    <w:rsid w:val="001141F8"/>
  </w:style>
  <w:style w:type="paragraph" w:customStyle="1" w:styleId="B5E0F4165982419E9FF690E837F9D634">
    <w:name w:val="B5E0F4165982419E9FF690E837F9D634"/>
    <w:rsid w:val="001141F8"/>
  </w:style>
  <w:style w:type="paragraph" w:customStyle="1" w:styleId="3AC6F0FD7FD74EDBAC799B674D59C01C">
    <w:name w:val="3AC6F0FD7FD74EDBAC799B674D59C01C"/>
    <w:rsid w:val="001141F8"/>
  </w:style>
  <w:style w:type="paragraph" w:customStyle="1" w:styleId="F059884FBAC6451ABDF55EF8AD1AF620">
    <w:name w:val="F059884FBAC6451ABDF55EF8AD1AF620"/>
    <w:rsid w:val="001141F8"/>
  </w:style>
  <w:style w:type="paragraph" w:customStyle="1" w:styleId="6A61840FC3864D95A9B100C7C441D95C">
    <w:name w:val="6A61840FC3864D95A9B100C7C441D95C"/>
    <w:rsid w:val="001141F8"/>
  </w:style>
  <w:style w:type="paragraph" w:customStyle="1" w:styleId="F4EE84326FAF42B392E1C32757809AF6">
    <w:name w:val="F4EE84326FAF42B392E1C32757809AF6"/>
    <w:rsid w:val="001141F8"/>
  </w:style>
  <w:style w:type="paragraph" w:customStyle="1" w:styleId="49514711A1634C4A9F914AF5C4EF4F9E">
    <w:name w:val="49514711A1634C4A9F914AF5C4EF4F9E"/>
    <w:rsid w:val="001141F8"/>
  </w:style>
  <w:style w:type="paragraph" w:customStyle="1" w:styleId="D45E67150F5D44F88EF15323B7C68288">
    <w:name w:val="D45E67150F5D44F88EF15323B7C68288"/>
    <w:rsid w:val="001141F8"/>
  </w:style>
  <w:style w:type="paragraph" w:customStyle="1" w:styleId="AC09160F5AD54133924DF5647ED3F00A">
    <w:name w:val="AC09160F5AD54133924DF5647ED3F00A"/>
    <w:rsid w:val="001141F8"/>
  </w:style>
  <w:style w:type="paragraph" w:customStyle="1" w:styleId="8CE223150882440C8443DA3E98059B40">
    <w:name w:val="8CE223150882440C8443DA3E98059B40"/>
    <w:rsid w:val="001141F8"/>
  </w:style>
  <w:style w:type="paragraph" w:customStyle="1" w:styleId="9CB71D9571984CACB66FA22FF4DAF5D4">
    <w:name w:val="9CB71D9571984CACB66FA22FF4DAF5D4"/>
    <w:rsid w:val="001141F8"/>
  </w:style>
  <w:style w:type="paragraph" w:customStyle="1" w:styleId="CF0A01EC1E844AD58FDF4A8DADD82C58">
    <w:name w:val="CF0A01EC1E844AD58FDF4A8DADD82C58"/>
    <w:rsid w:val="001141F8"/>
  </w:style>
  <w:style w:type="paragraph" w:customStyle="1" w:styleId="DD82946060BD4E3BB64ABCCF83F6C8E7">
    <w:name w:val="DD82946060BD4E3BB64ABCCF83F6C8E7"/>
    <w:rsid w:val="001141F8"/>
  </w:style>
  <w:style w:type="paragraph" w:customStyle="1" w:styleId="1F10C03597D44342950B3283E9438D4B">
    <w:name w:val="1F10C03597D44342950B3283E9438D4B"/>
    <w:rsid w:val="001141F8"/>
  </w:style>
  <w:style w:type="paragraph" w:customStyle="1" w:styleId="5BE40CA29FD44EA198BA104A4227489E">
    <w:name w:val="5BE40CA29FD44EA198BA104A4227489E"/>
    <w:rsid w:val="001141F8"/>
  </w:style>
  <w:style w:type="paragraph" w:customStyle="1" w:styleId="7E97AE21DCB741B2B2C17827E0632129">
    <w:name w:val="7E97AE21DCB741B2B2C17827E0632129"/>
    <w:rsid w:val="001141F8"/>
  </w:style>
  <w:style w:type="paragraph" w:customStyle="1" w:styleId="F5A2EB88859547509B237471A0F962F1">
    <w:name w:val="F5A2EB88859547509B237471A0F962F1"/>
    <w:rsid w:val="001141F8"/>
  </w:style>
  <w:style w:type="paragraph" w:customStyle="1" w:styleId="62806A030876485F8171EE3B8B7363BB">
    <w:name w:val="62806A030876485F8171EE3B8B7363BB"/>
    <w:rsid w:val="001141F8"/>
  </w:style>
  <w:style w:type="paragraph" w:customStyle="1" w:styleId="0D6BC5A5FA3742B98B3B48EB2A77677D">
    <w:name w:val="0D6BC5A5FA3742B98B3B48EB2A77677D"/>
    <w:rsid w:val="001141F8"/>
  </w:style>
  <w:style w:type="paragraph" w:customStyle="1" w:styleId="167291677B9E4EF5A25F3811330F1056">
    <w:name w:val="167291677B9E4EF5A25F3811330F1056"/>
    <w:rsid w:val="001141F8"/>
  </w:style>
  <w:style w:type="paragraph" w:customStyle="1" w:styleId="064D5B4BBD07434BBE0697812367CAFE">
    <w:name w:val="064D5B4BBD07434BBE0697812367CAFE"/>
    <w:rsid w:val="001141F8"/>
  </w:style>
  <w:style w:type="paragraph" w:customStyle="1" w:styleId="E3760631B9464220879F4C9B1FA45FF9">
    <w:name w:val="E3760631B9464220879F4C9B1FA45FF9"/>
    <w:rsid w:val="001141F8"/>
  </w:style>
  <w:style w:type="paragraph" w:customStyle="1" w:styleId="03D88C89247A44E2B3F6F0AE3D0C0854">
    <w:name w:val="03D88C89247A44E2B3F6F0AE3D0C0854"/>
    <w:rsid w:val="001141F8"/>
  </w:style>
  <w:style w:type="paragraph" w:customStyle="1" w:styleId="A42FD106CA854DDFB42B47631452BC9E">
    <w:name w:val="A42FD106CA854DDFB42B47631452BC9E"/>
    <w:rsid w:val="001141F8"/>
  </w:style>
  <w:style w:type="paragraph" w:customStyle="1" w:styleId="02BE3C4774F74183A0DAD057D630FC9A">
    <w:name w:val="02BE3C4774F74183A0DAD057D630FC9A"/>
    <w:rsid w:val="001141F8"/>
  </w:style>
  <w:style w:type="paragraph" w:customStyle="1" w:styleId="2BF842ED7F984747B6C8F09D5869EC14">
    <w:name w:val="2BF842ED7F984747B6C8F09D5869EC14"/>
    <w:rsid w:val="001141F8"/>
  </w:style>
  <w:style w:type="paragraph" w:customStyle="1" w:styleId="BB92F08D2D8849D9AA34A29650EB6280">
    <w:name w:val="BB92F08D2D8849D9AA34A29650EB6280"/>
    <w:rsid w:val="001141F8"/>
  </w:style>
  <w:style w:type="paragraph" w:customStyle="1" w:styleId="B748C50F0F134D209A22FE3A7A6D86E3">
    <w:name w:val="B748C50F0F134D209A22FE3A7A6D86E3"/>
    <w:rsid w:val="001141F8"/>
  </w:style>
  <w:style w:type="paragraph" w:customStyle="1" w:styleId="171AAE972F4F4B8B8C7CA59632AC252F">
    <w:name w:val="171AAE972F4F4B8B8C7CA59632AC252F"/>
    <w:rsid w:val="001141F8"/>
  </w:style>
  <w:style w:type="paragraph" w:customStyle="1" w:styleId="7FC99F5A58474AE1A863016DE30D2D96">
    <w:name w:val="7FC99F5A58474AE1A863016DE30D2D96"/>
    <w:rsid w:val="001141F8"/>
  </w:style>
  <w:style w:type="paragraph" w:customStyle="1" w:styleId="CEA8BBAD2D5C4FB79B1EB5CFA4E51496">
    <w:name w:val="CEA8BBAD2D5C4FB79B1EB5CFA4E51496"/>
    <w:rsid w:val="001141F8"/>
  </w:style>
  <w:style w:type="paragraph" w:customStyle="1" w:styleId="7672FE1CDDCF4824B97536FD2C96CD02">
    <w:name w:val="7672FE1CDDCF4824B97536FD2C96CD02"/>
    <w:rsid w:val="001141F8"/>
  </w:style>
  <w:style w:type="paragraph" w:customStyle="1" w:styleId="4587E87F35D24F789E74D20BD6C81889">
    <w:name w:val="4587E87F35D24F789E74D20BD6C81889"/>
    <w:rsid w:val="001141F8"/>
  </w:style>
  <w:style w:type="paragraph" w:customStyle="1" w:styleId="1CBDB4DB539A46D69ADEAF0877B95D71">
    <w:name w:val="1CBDB4DB539A46D69ADEAF0877B95D71"/>
    <w:rsid w:val="001141F8"/>
  </w:style>
  <w:style w:type="paragraph" w:customStyle="1" w:styleId="B70A086E360343B6807A0DF8F2BA089E">
    <w:name w:val="B70A086E360343B6807A0DF8F2BA089E"/>
    <w:rsid w:val="001141F8"/>
  </w:style>
  <w:style w:type="paragraph" w:customStyle="1" w:styleId="818E3E812F66440080707EE3B2676424">
    <w:name w:val="818E3E812F66440080707EE3B2676424"/>
    <w:rsid w:val="001141F8"/>
  </w:style>
  <w:style w:type="paragraph" w:customStyle="1" w:styleId="380FCF394DED440596A52646EA04622C">
    <w:name w:val="380FCF394DED440596A52646EA04622C"/>
    <w:rsid w:val="001141F8"/>
  </w:style>
  <w:style w:type="paragraph" w:customStyle="1" w:styleId="8774DA92E78647CE82C0BA73289EE76F">
    <w:name w:val="8774DA92E78647CE82C0BA73289EE76F"/>
    <w:rsid w:val="001141F8"/>
  </w:style>
  <w:style w:type="paragraph" w:customStyle="1" w:styleId="66CAE86BDF624667BC92873D37358AAA">
    <w:name w:val="66CAE86BDF624667BC92873D37358AAA"/>
    <w:rsid w:val="001141F8"/>
  </w:style>
  <w:style w:type="paragraph" w:customStyle="1" w:styleId="1F646D7474124343BA2485E9712B23E2">
    <w:name w:val="1F646D7474124343BA2485E9712B23E2"/>
    <w:rsid w:val="001141F8"/>
  </w:style>
  <w:style w:type="paragraph" w:customStyle="1" w:styleId="8FB6C9BCEF3842ECAB3D85E6C3B3716D">
    <w:name w:val="8FB6C9BCEF3842ECAB3D85E6C3B3716D"/>
    <w:rsid w:val="001141F8"/>
  </w:style>
  <w:style w:type="paragraph" w:customStyle="1" w:styleId="5E8DE3A791C24B16B4EF9BF9DF094049">
    <w:name w:val="5E8DE3A791C24B16B4EF9BF9DF094049"/>
    <w:rsid w:val="001141F8"/>
  </w:style>
  <w:style w:type="paragraph" w:customStyle="1" w:styleId="0E78AAD5F7B8408D98C3545FD85A5781">
    <w:name w:val="0E78AAD5F7B8408D98C3545FD85A5781"/>
    <w:rsid w:val="001141F8"/>
  </w:style>
  <w:style w:type="paragraph" w:customStyle="1" w:styleId="8CCD0DF6355744C193C53DFD3AC13391">
    <w:name w:val="8CCD0DF6355744C193C53DFD3AC13391"/>
    <w:rsid w:val="001141F8"/>
  </w:style>
  <w:style w:type="paragraph" w:customStyle="1" w:styleId="DAC9AF2A07614F3CBC43EEF249436F1F">
    <w:name w:val="DAC9AF2A07614F3CBC43EEF249436F1F"/>
    <w:rsid w:val="001141F8"/>
  </w:style>
  <w:style w:type="paragraph" w:customStyle="1" w:styleId="23AC5395D5E846758D87E56278581BED">
    <w:name w:val="23AC5395D5E846758D87E56278581BED"/>
    <w:rsid w:val="001141F8"/>
  </w:style>
  <w:style w:type="paragraph" w:customStyle="1" w:styleId="C6D1804FE94248E1BC1B174021484839">
    <w:name w:val="C6D1804FE94248E1BC1B174021484839"/>
    <w:rsid w:val="001141F8"/>
  </w:style>
  <w:style w:type="paragraph" w:customStyle="1" w:styleId="A7CEFFAC306E4E6B86443154554CCB88">
    <w:name w:val="A7CEFFAC306E4E6B86443154554CCB88"/>
    <w:rsid w:val="001141F8"/>
  </w:style>
  <w:style w:type="paragraph" w:customStyle="1" w:styleId="924DCDD142794C45990A66A89D67C734">
    <w:name w:val="924DCDD142794C45990A66A89D67C734"/>
    <w:rsid w:val="001141F8"/>
  </w:style>
  <w:style w:type="paragraph" w:customStyle="1" w:styleId="6C088D5396894B91913DA042BE583F8E">
    <w:name w:val="6C088D5396894B91913DA042BE583F8E"/>
    <w:rsid w:val="001141F8"/>
  </w:style>
  <w:style w:type="paragraph" w:customStyle="1" w:styleId="60415C1C795E428F853FADE2223226B0">
    <w:name w:val="60415C1C795E428F853FADE2223226B0"/>
    <w:rsid w:val="001141F8"/>
  </w:style>
  <w:style w:type="paragraph" w:customStyle="1" w:styleId="1BC837D5ED414EFCB0263774F70BD8C6">
    <w:name w:val="1BC837D5ED414EFCB0263774F70BD8C6"/>
    <w:rsid w:val="001141F8"/>
  </w:style>
  <w:style w:type="paragraph" w:customStyle="1" w:styleId="AE3CF784232F435E8A25A4D1743B2F77">
    <w:name w:val="AE3CF784232F435E8A25A4D1743B2F77"/>
    <w:rsid w:val="001141F8"/>
  </w:style>
  <w:style w:type="paragraph" w:customStyle="1" w:styleId="19B1F6FCA70049DDA8551E8B79717FE2">
    <w:name w:val="19B1F6FCA70049DDA8551E8B79717FE2"/>
    <w:rsid w:val="001141F8"/>
  </w:style>
  <w:style w:type="paragraph" w:customStyle="1" w:styleId="8E9DB50B405D4FF7A2F42E2AF8C16345">
    <w:name w:val="8E9DB50B405D4FF7A2F42E2AF8C16345"/>
    <w:rsid w:val="001141F8"/>
  </w:style>
  <w:style w:type="paragraph" w:customStyle="1" w:styleId="3D2F81ECD03D4A9EBD40D423FFAED183">
    <w:name w:val="3D2F81ECD03D4A9EBD40D423FFAED183"/>
    <w:rsid w:val="001141F8"/>
  </w:style>
  <w:style w:type="paragraph" w:customStyle="1" w:styleId="23C9145CE340492C95568591676457C9">
    <w:name w:val="23C9145CE340492C95568591676457C9"/>
    <w:rsid w:val="001141F8"/>
  </w:style>
  <w:style w:type="paragraph" w:customStyle="1" w:styleId="9EEEE78EE3524936880A26EF9BC46ED0">
    <w:name w:val="9EEEE78EE3524936880A26EF9BC46ED0"/>
    <w:rsid w:val="001141F8"/>
  </w:style>
  <w:style w:type="paragraph" w:customStyle="1" w:styleId="C511FB72EEE84DA093C87BD00B3E8CF1">
    <w:name w:val="C511FB72EEE84DA093C87BD00B3E8CF1"/>
    <w:rsid w:val="001141F8"/>
  </w:style>
  <w:style w:type="paragraph" w:customStyle="1" w:styleId="186D3A1295D74561BA24BDA1CB822A36">
    <w:name w:val="186D3A1295D74561BA24BDA1CB822A36"/>
    <w:rsid w:val="001141F8"/>
  </w:style>
  <w:style w:type="paragraph" w:customStyle="1" w:styleId="2FDECA3D4C3D4CBCBA6850726279996D">
    <w:name w:val="2FDECA3D4C3D4CBCBA6850726279996D"/>
    <w:rsid w:val="001141F8"/>
  </w:style>
  <w:style w:type="paragraph" w:customStyle="1" w:styleId="5DD62154CA074D4BBC84039C45D85DA6">
    <w:name w:val="5DD62154CA074D4BBC84039C45D85DA6"/>
    <w:rsid w:val="001141F8"/>
  </w:style>
  <w:style w:type="paragraph" w:customStyle="1" w:styleId="6D0205C9BD8045898126E5ABCE5A9443">
    <w:name w:val="6D0205C9BD8045898126E5ABCE5A9443"/>
    <w:rsid w:val="001141F8"/>
  </w:style>
  <w:style w:type="paragraph" w:customStyle="1" w:styleId="D00E210BF975459B84919576B4BE14E5">
    <w:name w:val="D00E210BF975459B84919576B4BE14E5"/>
    <w:rsid w:val="001141F8"/>
  </w:style>
  <w:style w:type="paragraph" w:customStyle="1" w:styleId="7CF707827B94440895AC33CD70BFE907">
    <w:name w:val="7CF707827B94440895AC33CD70BFE907"/>
    <w:rsid w:val="001141F8"/>
  </w:style>
  <w:style w:type="paragraph" w:customStyle="1" w:styleId="A31629FE83624E0AAFA13A6D7A9E155A">
    <w:name w:val="A31629FE83624E0AAFA13A6D7A9E155A"/>
    <w:rsid w:val="001141F8"/>
  </w:style>
  <w:style w:type="paragraph" w:customStyle="1" w:styleId="B2F0C113EF12425CA1885C958146605D">
    <w:name w:val="B2F0C113EF12425CA1885C958146605D"/>
    <w:rsid w:val="001141F8"/>
  </w:style>
  <w:style w:type="paragraph" w:customStyle="1" w:styleId="8062E960DBF94F0CAA90CFBC9D18AC19">
    <w:name w:val="8062E960DBF94F0CAA90CFBC9D18AC19"/>
    <w:rsid w:val="001141F8"/>
  </w:style>
  <w:style w:type="paragraph" w:customStyle="1" w:styleId="81CA014A91EF4248BED474AB1941A88F">
    <w:name w:val="81CA014A91EF4248BED474AB1941A88F"/>
    <w:rsid w:val="001141F8"/>
  </w:style>
  <w:style w:type="paragraph" w:customStyle="1" w:styleId="66B8550B12DB4B8BAD10CA9E5A1AA625">
    <w:name w:val="66B8550B12DB4B8BAD10CA9E5A1AA625"/>
    <w:rsid w:val="001141F8"/>
  </w:style>
  <w:style w:type="paragraph" w:customStyle="1" w:styleId="60E5D210BA514FD0894CC509870D4770">
    <w:name w:val="60E5D210BA514FD0894CC509870D4770"/>
    <w:rsid w:val="001141F8"/>
  </w:style>
  <w:style w:type="paragraph" w:customStyle="1" w:styleId="6FA3FE36FE384132A45D818B28AC0EF6">
    <w:name w:val="6FA3FE36FE384132A45D818B28AC0EF6"/>
    <w:rsid w:val="001141F8"/>
  </w:style>
  <w:style w:type="paragraph" w:customStyle="1" w:styleId="759D3288632247DC8242EB999AA9E2E9">
    <w:name w:val="759D3288632247DC8242EB999AA9E2E9"/>
    <w:rsid w:val="001141F8"/>
  </w:style>
  <w:style w:type="paragraph" w:customStyle="1" w:styleId="BC8EA04E45CD4585BCE99F47A698D4C3">
    <w:name w:val="BC8EA04E45CD4585BCE99F47A698D4C3"/>
    <w:rsid w:val="001141F8"/>
  </w:style>
  <w:style w:type="paragraph" w:customStyle="1" w:styleId="25514E62B24C493CAA049009447F9319">
    <w:name w:val="25514E62B24C493CAA049009447F9319"/>
    <w:rsid w:val="001141F8"/>
  </w:style>
  <w:style w:type="paragraph" w:customStyle="1" w:styleId="A58AEDFDE1F340B2A16A17724CB06D41">
    <w:name w:val="A58AEDFDE1F340B2A16A17724CB06D41"/>
    <w:rsid w:val="001141F8"/>
  </w:style>
  <w:style w:type="paragraph" w:customStyle="1" w:styleId="21554CA2F0944574A5A51CDB4215B6FE">
    <w:name w:val="21554CA2F0944574A5A51CDB4215B6FE"/>
    <w:rsid w:val="001141F8"/>
  </w:style>
  <w:style w:type="paragraph" w:customStyle="1" w:styleId="3B4278A12166440B9CD623E330A98518">
    <w:name w:val="3B4278A12166440B9CD623E330A98518"/>
    <w:rsid w:val="001141F8"/>
  </w:style>
  <w:style w:type="paragraph" w:customStyle="1" w:styleId="7A35B2A0C60E4D52A974D11FF54588C4">
    <w:name w:val="7A35B2A0C60E4D52A974D11FF54588C4"/>
    <w:rsid w:val="001141F8"/>
  </w:style>
  <w:style w:type="paragraph" w:customStyle="1" w:styleId="4C1AE0F5A9F042D2B9112A4B0EB2DF03">
    <w:name w:val="4C1AE0F5A9F042D2B9112A4B0EB2DF03"/>
    <w:rsid w:val="001141F8"/>
  </w:style>
  <w:style w:type="paragraph" w:customStyle="1" w:styleId="C92E87A4418B4F2DA8DDFF56F2035958">
    <w:name w:val="C92E87A4418B4F2DA8DDFF56F2035958"/>
    <w:rsid w:val="001141F8"/>
  </w:style>
  <w:style w:type="paragraph" w:customStyle="1" w:styleId="9DF7F3E904E14B7D8EE8118640C8D3C3">
    <w:name w:val="9DF7F3E904E14B7D8EE8118640C8D3C3"/>
    <w:rsid w:val="001141F8"/>
  </w:style>
  <w:style w:type="paragraph" w:customStyle="1" w:styleId="7CE835BA689E4859B3242B1A48FADF40">
    <w:name w:val="7CE835BA689E4859B3242B1A48FADF40"/>
    <w:rsid w:val="001141F8"/>
  </w:style>
  <w:style w:type="paragraph" w:customStyle="1" w:styleId="C4355DEE36A54A35BAC7AA1A54BCDD21">
    <w:name w:val="C4355DEE36A54A35BAC7AA1A54BCDD21"/>
    <w:rsid w:val="001141F8"/>
  </w:style>
  <w:style w:type="paragraph" w:customStyle="1" w:styleId="198C2F2FE4024830867BC0222CF311F8">
    <w:name w:val="198C2F2FE4024830867BC0222CF311F8"/>
    <w:rsid w:val="001141F8"/>
  </w:style>
  <w:style w:type="paragraph" w:customStyle="1" w:styleId="97E40C31B21A433F9EDAD9C675830626">
    <w:name w:val="97E40C31B21A433F9EDAD9C675830626"/>
    <w:rsid w:val="001141F8"/>
  </w:style>
  <w:style w:type="paragraph" w:customStyle="1" w:styleId="081FE23AB00D47DEBB195834567B6997">
    <w:name w:val="081FE23AB00D47DEBB195834567B6997"/>
    <w:rsid w:val="001141F8"/>
  </w:style>
  <w:style w:type="paragraph" w:customStyle="1" w:styleId="89357D2EE71F49A193718757CF4C5724">
    <w:name w:val="89357D2EE71F49A193718757CF4C5724"/>
    <w:rsid w:val="001141F8"/>
  </w:style>
  <w:style w:type="paragraph" w:customStyle="1" w:styleId="C314AEF22EE54D748248A00E5CFE9A77">
    <w:name w:val="C314AEF22EE54D748248A00E5CFE9A77"/>
    <w:rsid w:val="001141F8"/>
  </w:style>
  <w:style w:type="paragraph" w:customStyle="1" w:styleId="954C02B990964656A7D40F131C521BA0">
    <w:name w:val="954C02B990964656A7D40F131C521BA0"/>
    <w:rsid w:val="001141F8"/>
  </w:style>
  <w:style w:type="paragraph" w:customStyle="1" w:styleId="CAAC3971D4FB4DF4BB5366C5212BFEB0">
    <w:name w:val="CAAC3971D4FB4DF4BB5366C5212BFEB0"/>
    <w:rsid w:val="001141F8"/>
  </w:style>
  <w:style w:type="paragraph" w:customStyle="1" w:styleId="CB2305BFE3114995944FD4CC052F6E35">
    <w:name w:val="CB2305BFE3114995944FD4CC052F6E35"/>
    <w:rsid w:val="001141F8"/>
  </w:style>
  <w:style w:type="paragraph" w:customStyle="1" w:styleId="AA74E9EEA6A841C2940F02AD301F0464">
    <w:name w:val="AA74E9EEA6A841C2940F02AD301F0464"/>
    <w:rsid w:val="001141F8"/>
  </w:style>
  <w:style w:type="paragraph" w:customStyle="1" w:styleId="5B88CC1F4B1344FDB286472FEF54B795">
    <w:name w:val="5B88CC1F4B1344FDB286472FEF54B795"/>
    <w:rsid w:val="001141F8"/>
  </w:style>
  <w:style w:type="paragraph" w:customStyle="1" w:styleId="949A007C54AD4911956467CB102CD34F">
    <w:name w:val="949A007C54AD4911956467CB102CD34F"/>
    <w:rsid w:val="001141F8"/>
  </w:style>
  <w:style w:type="paragraph" w:customStyle="1" w:styleId="C022D8BEACE347B58E9E44B74DAC3D2F">
    <w:name w:val="C022D8BEACE347B58E9E44B74DAC3D2F"/>
    <w:rsid w:val="001141F8"/>
  </w:style>
  <w:style w:type="paragraph" w:customStyle="1" w:styleId="F0EBB5170A3645EC870DE407F784F9FF">
    <w:name w:val="F0EBB5170A3645EC870DE407F784F9FF"/>
    <w:rsid w:val="001141F8"/>
  </w:style>
  <w:style w:type="paragraph" w:customStyle="1" w:styleId="34507AE288BB45B7B66EB7F7558BE621">
    <w:name w:val="34507AE288BB45B7B66EB7F7558BE621"/>
    <w:rsid w:val="001141F8"/>
  </w:style>
  <w:style w:type="paragraph" w:customStyle="1" w:styleId="E6AE504A9AAB41DAB47180BA79366DD6">
    <w:name w:val="E6AE504A9AAB41DAB47180BA79366DD6"/>
    <w:rsid w:val="001141F8"/>
  </w:style>
  <w:style w:type="paragraph" w:customStyle="1" w:styleId="24C7521FF51E4E79AC10B6AC862FF94B">
    <w:name w:val="24C7521FF51E4E79AC10B6AC862FF94B"/>
    <w:rsid w:val="001141F8"/>
  </w:style>
  <w:style w:type="paragraph" w:customStyle="1" w:styleId="41FDFC253DC64B14944C3E63D8189CFF">
    <w:name w:val="41FDFC253DC64B14944C3E63D8189CFF"/>
    <w:rsid w:val="001141F8"/>
  </w:style>
  <w:style w:type="paragraph" w:customStyle="1" w:styleId="4BD4892A6ADF419C92369C676B0F2D2F">
    <w:name w:val="4BD4892A6ADF419C92369C676B0F2D2F"/>
    <w:rsid w:val="001141F8"/>
  </w:style>
  <w:style w:type="paragraph" w:customStyle="1" w:styleId="F6069274949D4351B154DA6413CFE1CD">
    <w:name w:val="F6069274949D4351B154DA6413CFE1CD"/>
    <w:rsid w:val="001141F8"/>
  </w:style>
  <w:style w:type="paragraph" w:customStyle="1" w:styleId="725FCD404A764F8E844F311D912BB5DD">
    <w:name w:val="725FCD404A764F8E844F311D912BB5DD"/>
    <w:rsid w:val="001141F8"/>
  </w:style>
  <w:style w:type="paragraph" w:customStyle="1" w:styleId="EF0DC78E9DC145B08B2266632C8CCA20">
    <w:name w:val="EF0DC78E9DC145B08B2266632C8CCA20"/>
    <w:rsid w:val="001141F8"/>
  </w:style>
  <w:style w:type="paragraph" w:customStyle="1" w:styleId="8CEB7144953B4858BD3FCE774D15C350">
    <w:name w:val="8CEB7144953B4858BD3FCE774D15C350"/>
    <w:rsid w:val="001141F8"/>
  </w:style>
  <w:style w:type="paragraph" w:customStyle="1" w:styleId="96121CBFCB1C437D9887C3240FA7B78A">
    <w:name w:val="96121CBFCB1C437D9887C3240FA7B78A"/>
    <w:rsid w:val="001141F8"/>
  </w:style>
  <w:style w:type="paragraph" w:customStyle="1" w:styleId="BA67E3CA61B542F58AC7A5369E33D23E">
    <w:name w:val="BA67E3CA61B542F58AC7A5369E33D23E"/>
    <w:rsid w:val="001141F8"/>
  </w:style>
  <w:style w:type="paragraph" w:customStyle="1" w:styleId="305577D4F5914C41A1E21578A79B1AE3">
    <w:name w:val="305577D4F5914C41A1E21578A79B1AE3"/>
    <w:rsid w:val="001141F8"/>
  </w:style>
  <w:style w:type="paragraph" w:customStyle="1" w:styleId="8230C3C761C243F9B564374BA5111F1D">
    <w:name w:val="8230C3C761C243F9B564374BA5111F1D"/>
    <w:rsid w:val="001141F8"/>
  </w:style>
  <w:style w:type="paragraph" w:customStyle="1" w:styleId="46275E9945344F53821D715C597AAADF">
    <w:name w:val="46275E9945344F53821D715C597AAADF"/>
    <w:rsid w:val="001141F8"/>
  </w:style>
  <w:style w:type="paragraph" w:customStyle="1" w:styleId="444A4E9AA7004523AF52ABCFF1BDED09">
    <w:name w:val="444A4E9AA7004523AF52ABCFF1BDED09"/>
    <w:rsid w:val="001141F8"/>
  </w:style>
  <w:style w:type="paragraph" w:customStyle="1" w:styleId="15B17B099937407BA537E7BB77717A23">
    <w:name w:val="15B17B099937407BA537E7BB77717A23"/>
    <w:rsid w:val="001141F8"/>
  </w:style>
  <w:style w:type="paragraph" w:customStyle="1" w:styleId="FBA2E12D23A440ACAAF119C10340461D">
    <w:name w:val="FBA2E12D23A440ACAAF119C10340461D"/>
    <w:rsid w:val="001141F8"/>
  </w:style>
  <w:style w:type="paragraph" w:customStyle="1" w:styleId="477195A4218947DFB1C52F0C7E8F3188">
    <w:name w:val="477195A4218947DFB1C52F0C7E8F3188"/>
    <w:rsid w:val="001141F8"/>
  </w:style>
  <w:style w:type="paragraph" w:customStyle="1" w:styleId="776E9F9FA2BF4D05B51EDA2C8DDDFAE2">
    <w:name w:val="776E9F9FA2BF4D05B51EDA2C8DDDFAE2"/>
    <w:rsid w:val="001141F8"/>
  </w:style>
  <w:style w:type="paragraph" w:customStyle="1" w:styleId="9EFAD5D347584391A707A13752D6E77D">
    <w:name w:val="9EFAD5D347584391A707A13752D6E77D"/>
    <w:rsid w:val="001141F8"/>
  </w:style>
  <w:style w:type="paragraph" w:customStyle="1" w:styleId="557EEC99FA9947FDA0EF8DB0E427C1AB">
    <w:name w:val="557EEC99FA9947FDA0EF8DB0E427C1AB"/>
    <w:rsid w:val="001141F8"/>
  </w:style>
  <w:style w:type="paragraph" w:customStyle="1" w:styleId="AC69A1791F41437DBAEE53F279567AA6">
    <w:name w:val="AC69A1791F41437DBAEE53F279567AA6"/>
    <w:rsid w:val="001141F8"/>
  </w:style>
  <w:style w:type="paragraph" w:customStyle="1" w:styleId="6052FAB7BEEF45919C157D1576FCFB82">
    <w:name w:val="6052FAB7BEEF45919C157D1576FCFB82"/>
    <w:rsid w:val="001141F8"/>
  </w:style>
  <w:style w:type="paragraph" w:customStyle="1" w:styleId="67951CC08A4143698DA2CA1C375CC4CE">
    <w:name w:val="67951CC08A4143698DA2CA1C375CC4CE"/>
    <w:rsid w:val="001141F8"/>
  </w:style>
  <w:style w:type="paragraph" w:customStyle="1" w:styleId="D3558AFA0547447AB295A1D95EED78E8">
    <w:name w:val="D3558AFA0547447AB295A1D95EED78E8"/>
    <w:rsid w:val="001141F8"/>
  </w:style>
  <w:style w:type="paragraph" w:customStyle="1" w:styleId="CE0AD49C31E5445D8571316FE11EB5EB">
    <w:name w:val="CE0AD49C31E5445D8571316FE11EB5EB"/>
    <w:rsid w:val="001141F8"/>
  </w:style>
  <w:style w:type="paragraph" w:customStyle="1" w:styleId="D053CB624AF94779BC14758870CA15FF">
    <w:name w:val="D053CB624AF94779BC14758870CA15FF"/>
    <w:rsid w:val="001141F8"/>
  </w:style>
  <w:style w:type="paragraph" w:customStyle="1" w:styleId="1F768D55440749E385CA8A8866DC9D97">
    <w:name w:val="1F768D55440749E385CA8A8866DC9D97"/>
    <w:rsid w:val="001141F8"/>
  </w:style>
  <w:style w:type="paragraph" w:customStyle="1" w:styleId="C41D45D8509640B790FDD4DB836A175C">
    <w:name w:val="C41D45D8509640B790FDD4DB836A175C"/>
    <w:rsid w:val="001141F8"/>
  </w:style>
  <w:style w:type="paragraph" w:customStyle="1" w:styleId="06A2957957EE4EC8A8D12851AA8633DD">
    <w:name w:val="06A2957957EE4EC8A8D12851AA8633DD"/>
    <w:rsid w:val="001141F8"/>
  </w:style>
  <w:style w:type="paragraph" w:customStyle="1" w:styleId="1F2C870FD6354D59A0D0E70009356ECE">
    <w:name w:val="1F2C870FD6354D59A0D0E70009356ECE"/>
    <w:rsid w:val="001141F8"/>
  </w:style>
  <w:style w:type="paragraph" w:customStyle="1" w:styleId="D737740B7597410491B11B33BF47E32A">
    <w:name w:val="D737740B7597410491B11B33BF47E32A"/>
    <w:rsid w:val="001141F8"/>
  </w:style>
  <w:style w:type="paragraph" w:customStyle="1" w:styleId="27A169F021C646BEB883001289119DC3">
    <w:name w:val="27A169F021C646BEB883001289119DC3"/>
    <w:rsid w:val="001141F8"/>
  </w:style>
  <w:style w:type="paragraph" w:customStyle="1" w:styleId="F3FB1FEDB8F14CCA804574337C73436F">
    <w:name w:val="F3FB1FEDB8F14CCA804574337C73436F"/>
    <w:rsid w:val="001141F8"/>
  </w:style>
  <w:style w:type="paragraph" w:customStyle="1" w:styleId="A7A24A69218A4E05A9E915DB5D01AF91">
    <w:name w:val="A7A24A69218A4E05A9E915DB5D01AF91"/>
    <w:rsid w:val="001141F8"/>
  </w:style>
  <w:style w:type="paragraph" w:customStyle="1" w:styleId="7220C5FDE6E1443CA0A7097B63C87A28">
    <w:name w:val="7220C5FDE6E1443CA0A7097B63C87A28"/>
    <w:rsid w:val="001141F8"/>
  </w:style>
  <w:style w:type="paragraph" w:customStyle="1" w:styleId="ECE10625DEC84DEBA90A4A813173AE56">
    <w:name w:val="ECE10625DEC84DEBA90A4A813173AE56"/>
    <w:rsid w:val="001141F8"/>
  </w:style>
  <w:style w:type="paragraph" w:customStyle="1" w:styleId="CF35D9ABB56344C196153BCED8B57181">
    <w:name w:val="CF35D9ABB56344C196153BCED8B57181"/>
    <w:rsid w:val="001141F8"/>
  </w:style>
  <w:style w:type="paragraph" w:customStyle="1" w:styleId="C4782109F510409096E538A2EBD43074">
    <w:name w:val="C4782109F510409096E538A2EBD43074"/>
    <w:rsid w:val="001141F8"/>
  </w:style>
  <w:style w:type="paragraph" w:customStyle="1" w:styleId="17CD378468754DD68ED38D46F19E4F06">
    <w:name w:val="17CD378468754DD68ED38D46F19E4F06"/>
    <w:rsid w:val="001141F8"/>
  </w:style>
  <w:style w:type="paragraph" w:customStyle="1" w:styleId="C611711F366B48458989A916FBB2F041">
    <w:name w:val="C611711F366B48458989A916FBB2F041"/>
    <w:rsid w:val="001141F8"/>
  </w:style>
  <w:style w:type="paragraph" w:customStyle="1" w:styleId="11236E464A144F66AB372391765EB548">
    <w:name w:val="11236E464A144F66AB372391765EB548"/>
    <w:rsid w:val="001141F8"/>
  </w:style>
  <w:style w:type="paragraph" w:customStyle="1" w:styleId="9C031513934B40078FFD76C3800514CF">
    <w:name w:val="9C031513934B40078FFD76C3800514CF"/>
    <w:rsid w:val="001141F8"/>
  </w:style>
  <w:style w:type="paragraph" w:customStyle="1" w:styleId="853E1F70DDF14ECAA8F138E62DFF4E8E">
    <w:name w:val="853E1F70DDF14ECAA8F138E62DFF4E8E"/>
    <w:rsid w:val="001141F8"/>
  </w:style>
  <w:style w:type="paragraph" w:customStyle="1" w:styleId="7A774C7CC4F4467BADD2880B3254E209">
    <w:name w:val="7A774C7CC4F4467BADD2880B3254E209"/>
    <w:rsid w:val="001141F8"/>
  </w:style>
  <w:style w:type="paragraph" w:customStyle="1" w:styleId="CDA4CB6EE70746EC9DC3B9F5B5FC5BF1">
    <w:name w:val="CDA4CB6EE70746EC9DC3B9F5B5FC5BF1"/>
    <w:rsid w:val="001141F8"/>
  </w:style>
  <w:style w:type="paragraph" w:customStyle="1" w:styleId="8DF2C6AEFE4047449C809C0410E2628A">
    <w:name w:val="8DF2C6AEFE4047449C809C0410E2628A"/>
    <w:rsid w:val="001141F8"/>
  </w:style>
  <w:style w:type="paragraph" w:customStyle="1" w:styleId="A3370BA9A5814384BD173799C0BBDE5D">
    <w:name w:val="A3370BA9A5814384BD173799C0BBDE5D"/>
    <w:rsid w:val="001141F8"/>
  </w:style>
  <w:style w:type="paragraph" w:customStyle="1" w:styleId="2832E2F6781A45F1A0BC2A2502AE24ED">
    <w:name w:val="2832E2F6781A45F1A0BC2A2502AE24ED"/>
    <w:rsid w:val="001141F8"/>
  </w:style>
  <w:style w:type="paragraph" w:customStyle="1" w:styleId="293DEAF283FF4252A2211B1106BCDFA8">
    <w:name w:val="293DEAF283FF4252A2211B1106BCDFA8"/>
    <w:rsid w:val="001141F8"/>
  </w:style>
  <w:style w:type="paragraph" w:customStyle="1" w:styleId="5FF5AE72F62F4F709E67410528CA04CF">
    <w:name w:val="5FF5AE72F62F4F709E67410528CA04CF"/>
    <w:rsid w:val="001141F8"/>
  </w:style>
  <w:style w:type="paragraph" w:customStyle="1" w:styleId="53567AD148A645B28119ADBDCE69B4D7">
    <w:name w:val="53567AD148A645B28119ADBDCE69B4D7"/>
    <w:rsid w:val="001141F8"/>
  </w:style>
  <w:style w:type="paragraph" w:customStyle="1" w:styleId="9404AA283C4F408F935D25291C244686">
    <w:name w:val="9404AA283C4F408F935D25291C244686"/>
    <w:rsid w:val="001141F8"/>
  </w:style>
  <w:style w:type="paragraph" w:customStyle="1" w:styleId="2356B20B8AE24E7A86F4FAC8EE036428">
    <w:name w:val="2356B20B8AE24E7A86F4FAC8EE036428"/>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4E2F4-41B3-42F4-A1C9-1EB45D1B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682</TotalTime>
  <Pages>1</Pages>
  <Words>4541</Words>
  <Characters>25888</Characters>
  <Application>Microsoft Office Word</Application>
  <DocSecurity>0</DocSecurity>
  <Lines>215</Lines>
  <Paragraphs>60</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Plan de Beta</dc:subject>
  <dc:creator>J. Harrault;J. Blondeel;J. Racaud</dc:creator>
  <cp:keywords/>
  <dc:description/>
  <cp:lastModifiedBy>Jonathan Racaud</cp:lastModifiedBy>
  <cp:revision>198</cp:revision>
  <cp:lastPrinted>2016-06-12T16:09:00Z</cp:lastPrinted>
  <dcterms:created xsi:type="dcterms:W3CDTF">2016-06-08T16:10:00Z</dcterms:created>
  <dcterms:modified xsi:type="dcterms:W3CDTF">2016-06-12T16:10:00Z</dcterms:modified>
  <cp:category>Epitech Innovative Project</cp:category>
</cp:coreProperties>
</file>