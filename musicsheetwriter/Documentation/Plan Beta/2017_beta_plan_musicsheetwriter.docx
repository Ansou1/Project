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eastAsia="ko-KR"/>
        </w:rPr>
        <w:id w:val="134382872"/>
        <w:docPartObj>
          <w:docPartGallery w:val="Cover Pages"/>
          <w:docPartUnique/>
        </w:docPartObj>
      </w:sdtPr>
      <w:sdtEndPr/>
      <w:sdtContent>
        <w:p w14:paraId="5D127917" w14:textId="77777777" w:rsidR="00E62625" w:rsidRPr="00EA759C" w:rsidRDefault="00FA513D" w:rsidP="00FA513D">
          <w:pPr>
            <w:jc w:val="center"/>
            <w:sectPr w:rsidR="00E62625" w:rsidRPr="00EA759C" w:rsidSect="00E62625">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pPr>
          <w:r w:rsidRPr="00EA759C">
            <w:rPr>
              <w:noProof/>
              <w:lang w:eastAsia="fr-FR"/>
            </w:rPr>
            <w:drawing>
              <wp:anchor distT="0" distB="0" distL="114300" distR="114300" simplePos="0" relativeHeight="251660288" behindDoc="0" locked="0" layoutInCell="1" allowOverlap="1" wp14:anchorId="01FA8FBA" wp14:editId="04689662">
                <wp:simplePos x="0" y="0"/>
                <wp:positionH relativeFrom="column">
                  <wp:posOffset>1407470</wp:posOffset>
                </wp:positionH>
                <wp:positionV relativeFrom="paragraph">
                  <wp:posOffset>4607870</wp:posOffset>
                </wp:positionV>
                <wp:extent cx="3286125" cy="3286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86125" cy="3286125"/>
                        </a:xfrm>
                        <a:prstGeom prst="rect">
                          <a:avLst/>
                        </a:prstGeom>
                      </pic:spPr>
                    </pic:pic>
                  </a:graphicData>
                </a:graphic>
                <wp14:sizeRelH relativeFrom="page">
                  <wp14:pctWidth>0</wp14:pctWidth>
                </wp14:sizeRelH>
                <wp14:sizeRelV relativeFrom="page">
                  <wp14:pctHeight>0</wp14:pctHeight>
                </wp14:sizeRelV>
              </wp:anchor>
            </w:drawing>
          </w:r>
          <w:r w:rsidR="00E62625" w:rsidRPr="00EA759C">
            <w:rPr>
              <w:noProof/>
              <w:lang w:eastAsia="fr-FR"/>
            </w:rPr>
            <mc:AlternateContent>
              <mc:Choice Requires="wpg">
                <w:drawing>
                  <wp:anchor distT="0" distB="0" distL="114300" distR="114300" simplePos="0" relativeHeight="251659264" behindDoc="1" locked="0" layoutInCell="1" allowOverlap="1" wp14:anchorId="3B5DEFD7" wp14:editId="1DC6EB75">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GB"/>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14:paraId="3F25F10C" w14:textId="37945047" w:rsidR="006161B5" w:rsidRPr="00BB3A46" w:rsidRDefault="00FC3E08" w:rsidP="00FA513D">
                                      <w:pPr>
                                        <w:pStyle w:val="Sansinterligne"/>
                                        <w:spacing w:before="120"/>
                                        <w:ind w:right="-199" w:hanging="142"/>
                                        <w:jc w:val="center"/>
                                        <w:rPr>
                                          <w:color w:val="FFFFFF" w:themeColor="background1"/>
                                          <w:lang w:val="en-US"/>
                                        </w:rPr>
                                      </w:pPr>
                                      <w:r w:rsidRPr="00FC3E08">
                                        <w:rPr>
                                          <w:color w:val="FFFFFF" w:themeColor="background1"/>
                                          <w:lang w:val="en-GB"/>
                                        </w:rPr>
                                        <w:t>J. Harrault ; J. Blondeel ; J. Racaud</w:t>
                                      </w:r>
                                    </w:p>
                                  </w:sdtContent>
                                </w:sdt>
                                <w:p w14:paraId="2D9D1DD8" w14:textId="77777777" w:rsidR="006161B5" w:rsidRPr="00FA513D" w:rsidRDefault="00B2703F">
                                  <w:pPr>
                                    <w:pStyle w:val="Sansinterligne"/>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EndPr/>
                                    <w:sdtContent>
                                      <w:r w:rsidR="006161B5" w:rsidRPr="00FA513D">
                                        <w:rPr>
                                          <w:caps/>
                                          <w:color w:val="FFFFFF" w:themeColor="background1"/>
                                          <w:sz w:val="28"/>
                                          <w:lang w:val="en-US"/>
                                        </w:rPr>
                                        <w:t>Music Sheet Writer</w:t>
                                      </w:r>
                                    </w:sdtContent>
                                  </w:sdt>
                                  <w:r w:rsidR="006161B5" w:rsidRPr="00FA513D">
                                    <w:rPr>
                                      <w:color w:val="FFFFFF" w:themeColor="background1"/>
                                      <w:sz w:val="28"/>
                                      <w:lang w:val="en-US"/>
                                    </w:rPr>
                                    <w:t>  </w:t>
                                  </w:r>
                                  <w:sdt>
                                    <w:sdtPr>
                                      <w:rPr>
                                        <w:color w:val="FFFFFF" w:themeColor="background1"/>
                                        <w:sz w:val="28"/>
                                      </w:rPr>
                                      <w:alias w:val="Adresse"/>
                                      <w:tag w:val=""/>
                                      <w:id w:val="-1635257692"/>
                                      <w:showingPlcHdr/>
                                      <w:dataBinding w:prefixMappings="xmlns:ns0='http://schemas.microsoft.com/office/2006/coverPageProps' " w:xpath="/ns0:CoverPageProperties[1]/ns0:CompanyAddress[1]" w:storeItemID="{55AF091B-3C7A-41E3-B477-F2FDAA23CFDA}"/>
                                      <w:text/>
                                    </w:sdtPr>
                                    <w:sdtEndPr/>
                                    <w:sdtContent>
                                      <w:r w:rsidR="006161B5" w:rsidRPr="00FA513D">
                                        <w:rPr>
                                          <w:color w:val="FFFFFF" w:themeColor="background1"/>
                                          <w:sz w:val="28"/>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lang w:val="en-GB"/>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p w14:paraId="22B78414" w14:textId="77777777" w:rsidR="006161B5" w:rsidRPr="003B5669" w:rsidRDefault="006161B5" w:rsidP="00E62625">
                                      <w:pPr>
                                        <w:pStyle w:val="Sansinterligne"/>
                                        <w:jc w:val="center"/>
                                        <w:rPr>
                                          <w:rFonts w:asciiTheme="majorHAnsi" w:eastAsiaTheme="majorEastAsia" w:hAnsiTheme="majorHAnsi" w:cstheme="majorBidi"/>
                                          <w:caps/>
                                          <w:color w:val="5B9BD5" w:themeColor="accent1"/>
                                          <w:sz w:val="72"/>
                                          <w:szCs w:val="72"/>
                                          <w:lang w:val="en-GB"/>
                                        </w:rPr>
                                      </w:pPr>
                                      <w:r w:rsidRPr="003B5669">
                                        <w:rPr>
                                          <w:rFonts w:asciiTheme="majorHAnsi" w:eastAsiaTheme="majorEastAsia" w:hAnsiTheme="majorHAnsi" w:cstheme="majorBidi"/>
                                          <w:caps/>
                                          <w:color w:val="5B9BD5" w:themeColor="accent1"/>
                                          <w:sz w:val="72"/>
                                          <w:szCs w:val="72"/>
                                          <w:lang w:val="en-GB"/>
                                        </w:rPr>
                                        <w:t>Music Sheet Writer</w:t>
                                      </w:r>
                                    </w:p>
                                  </w:sdtContent>
                                </w:sdt>
                                <w:p w14:paraId="7552C9CE" w14:textId="77777777" w:rsidR="006161B5" w:rsidRPr="003B5669" w:rsidRDefault="00B2703F" w:rsidP="00D033A8">
                                  <w:pPr>
                                    <w:pStyle w:val="Sansinterligne"/>
                                    <w:jc w:val="center"/>
                                    <w:rPr>
                                      <w:rFonts w:asciiTheme="majorHAnsi" w:eastAsiaTheme="majorEastAsia" w:hAnsiTheme="majorHAnsi" w:cstheme="majorBidi"/>
                                      <w:caps/>
                                      <w:color w:val="5B9BD5" w:themeColor="accent1"/>
                                      <w:sz w:val="72"/>
                                      <w:szCs w:val="72"/>
                                      <w:lang w:val="en-GB"/>
                                    </w:rPr>
                                  </w:pPr>
                                  <w:sdt>
                                    <w:sdtPr>
                                      <w:rPr>
                                        <w:rFonts w:asciiTheme="majorHAnsi" w:eastAsiaTheme="majorEastAsia" w:hAnsiTheme="majorHAnsi" w:cstheme="majorBidi"/>
                                        <w:caps/>
                                        <w:color w:val="5B9BD5" w:themeColor="accent1"/>
                                        <w:sz w:val="72"/>
                                        <w:szCs w:val="72"/>
                                        <w:lang w:val="en-GB"/>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6161B5">
                                        <w:rPr>
                                          <w:rFonts w:asciiTheme="majorHAnsi" w:eastAsiaTheme="majorEastAsia" w:hAnsiTheme="majorHAnsi" w:cstheme="majorBidi"/>
                                          <w:caps/>
                                          <w:color w:val="5B9BD5" w:themeColor="accent1"/>
                                          <w:sz w:val="72"/>
                                          <w:szCs w:val="72"/>
                                          <w:lang w:val="en-GB"/>
                                        </w:rPr>
                                        <w:t>Plan de Beta</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B5DEFD7" id="Groupe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lang w:val="en-GB"/>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14:paraId="3F25F10C" w14:textId="37945047" w:rsidR="006161B5" w:rsidRPr="00BB3A46" w:rsidRDefault="00FC3E08" w:rsidP="00FA513D">
                                <w:pPr>
                                  <w:pStyle w:val="Sansinterligne"/>
                                  <w:spacing w:before="120"/>
                                  <w:ind w:right="-199" w:hanging="142"/>
                                  <w:jc w:val="center"/>
                                  <w:rPr>
                                    <w:color w:val="FFFFFF" w:themeColor="background1"/>
                                    <w:lang w:val="en-US"/>
                                  </w:rPr>
                                </w:pPr>
                                <w:r w:rsidRPr="00FC3E08">
                                  <w:rPr>
                                    <w:color w:val="FFFFFF" w:themeColor="background1"/>
                                    <w:lang w:val="en-GB"/>
                                  </w:rPr>
                                  <w:t>J. Harrault ; J. Blondeel ; J. Racaud</w:t>
                                </w:r>
                              </w:p>
                            </w:sdtContent>
                          </w:sdt>
                          <w:p w14:paraId="2D9D1DD8" w14:textId="77777777" w:rsidR="006161B5" w:rsidRPr="00FA513D" w:rsidRDefault="00B2703F">
                            <w:pPr>
                              <w:pStyle w:val="Sansinterligne"/>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EndPr/>
                              <w:sdtContent>
                                <w:r w:rsidR="006161B5" w:rsidRPr="00FA513D">
                                  <w:rPr>
                                    <w:caps/>
                                    <w:color w:val="FFFFFF" w:themeColor="background1"/>
                                    <w:sz w:val="28"/>
                                    <w:lang w:val="en-US"/>
                                  </w:rPr>
                                  <w:t>Music Sheet Writer</w:t>
                                </w:r>
                              </w:sdtContent>
                            </w:sdt>
                            <w:r w:rsidR="006161B5" w:rsidRPr="00FA513D">
                              <w:rPr>
                                <w:color w:val="FFFFFF" w:themeColor="background1"/>
                                <w:sz w:val="28"/>
                                <w:lang w:val="en-US"/>
                              </w:rPr>
                              <w:t>  </w:t>
                            </w:r>
                            <w:sdt>
                              <w:sdtPr>
                                <w:rPr>
                                  <w:color w:val="FFFFFF" w:themeColor="background1"/>
                                  <w:sz w:val="28"/>
                                </w:rPr>
                                <w:alias w:val="Adresse"/>
                                <w:tag w:val=""/>
                                <w:id w:val="-1635257692"/>
                                <w:showingPlcHdr/>
                                <w:dataBinding w:prefixMappings="xmlns:ns0='http://schemas.microsoft.com/office/2006/coverPageProps' " w:xpath="/ns0:CoverPageProperties[1]/ns0:CompanyAddress[1]" w:storeItemID="{55AF091B-3C7A-41E3-B477-F2FDAA23CFDA}"/>
                                <w:text/>
                              </w:sdtPr>
                              <w:sdtEndPr/>
                              <w:sdtContent>
                                <w:r w:rsidR="006161B5" w:rsidRPr="00FA513D">
                                  <w:rPr>
                                    <w:color w:val="FFFFFF" w:themeColor="background1"/>
                                    <w:sz w:val="28"/>
                                    <w:lang w:val="en-US"/>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lang w:val="en-GB"/>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p w14:paraId="22B78414" w14:textId="77777777" w:rsidR="006161B5" w:rsidRPr="003B5669" w:rsidRDefault="006161B5" w:rsidP="00E62625">
                                <w:pPr>
                                  <w:pStyle w:val="Sansinterligne"/>
                                  <w:jc w:val="center"/>
                                  <w:rPr>
                                    <w:rFonts w:asciiTheme="majorHAnsi" w:eastAsiaTheme="majorEastAsia" w:hAnsiTheme="majorHAnsi" w:cstheme="majorBidi"/>
                                    <w:caps/>
                                    <w:color w:val="5B9BD5" w:themeColor="accent1"/>
                                    <w:sz w:val="72"/>
                                    <w:szCs w:val="72"/>
                                    <w:lang w:val="en-GB"/>
                                  </w:rPr>
                                </w:pPr>
                                <w:r w:rsidRPr="003B5669">
                                  <w:rPr>
                                    <w:rFonts w:asciiTheme="majorHAnsi" w:eastAsiaTheme="majorEastAsia" w:hAnsiTheme="majorHAnsi" w:cstheme="majorBidi"/>
                                    <w:caps/>
                                    <w:color w:val="5B9BD5" w:themeColor="accent1"/>
                                    <w:sz w:val="72"/>
                                    <w:szCs w:val="72"/>
                                    <w:lang w:val="en-GB"/>
                                  </w:rPr>
                                  <w:t>Music Sheet Writer</w:t>
                                </w:r>
                              </w:p>
                            </w:sdtContent>
                          </w:sdt>
                          <w:p w14:paraId="7552C9CE" w14:textId="77777777" w:rsidR="006161B5" w:rsidRPr="003B5669" w:rsidRDefault="00B2703F" w:rsidP="00D033A8">
                            <w:pPr>
                              <w:pStyle w:val="Sansinterligne"/>
                              <w:jc w:val="center"/>
                              <w:rPr>
                                <w:rFonts w:asciiTheme="majorHAnsi" w:eastAsiaTheme="majorEastAsia" w:hAnsiTheme="majorHAnsi" w:cstheme="majorBidi"/>
                                <w:caps/>
                                <w:color w:val="5B9BD5" w:themeColor="accent1"/>
                                <w:sz w:val="72"/>
                                <w:szCs w:val="72"/>
                                <w:lang w:val="en-GB"/>
                              </w:rPr>
                            </w:pPr>
                            <w:sdt>
                              <w:sdtPr>
                                <w:rPr>
                                  <w:rFonts w:asciiTheme="majorHAnsi" w:eastAsiaTheme="majorEastAsia" w:hAnsiTheme="majorHAnsi" w:cstheme="majorBidi"/>
                                  <w:caps/>
                                  <w:color w:val="5B9BD5" w:themeColor="accent1"/>
                                  <w:sz w:val="72"/>
                                  <w:szCs w:val="72"/>
                                  <w:lang w:val="en-GB"/>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6161B5">
                                  <w:rPr>
                                    <w:rFonts w:asciiTheme="majorHAnsi" w:eastAsiaTheme="majorEastAsia" w:hAnsiTheme="majorHAnsi" w:cstheme="majorBidi"/>
                                    <w:caps/>
                                    <w:color w:val="5B9BD5" w:themeColor="accent1"/>
                                    <w:sz w:val="72"/>
                                    <w:szCs w:val="72"/>
                                    <w:lang w:val="en-GB"/>
                                  </w:rPr>
                                  <w:t>Plan de Beta</w:t>
                                </w:r>
                              </w:sdtContent>
                            </w:sdt>
                          </w:p>
                        </w:txbxContent>
                      </v:textbox>
                    </v:shape>
                    <w10:wrap anchorx="page" anchory="page"/>
                  </v:group>
                </w:pict>
              </mc:Fallback>
            </mc:AlternateContent>
          </w:r>
        </w:p>
        <w:p w14:paraId="28BC5FEB" w14:textId="77777777" w:rsidR="00ED6AB0" w:rsidRPr="00EA759C" w:rsidRDefault="00B2703F" w:rsidP="00E25192">
          <w:pPr>
            <w:pStyle w:val="Sansinterligne"/>
          </w:pPr>
        </w:p>
      </w:sdtContent>
    </w:sdt>
    <w:p w14:paraId="5DB877D0" w14:textId="77777777" w:rsidR="00E62625" w:rsidRPr="00EA759C" w:rsidRDefault="006706E0" w:rsidP="006706E0">
      <w:pPr>
        <w:pStyle w:val="Titre1horssommaire"/>
      </w:pPr>
      <w:r w:rsidRPr="00EA759C">
        <w:t>Objectifs du document</w:t>
      </w:r>
    </w:p>
    <w:p w14:paraId="113804B7" w14:textId="6DEAE085" w:rsidR="00665A7A" w:rsidRDefault="006706E0" w:rsidP="00CA1479">
      <w:pPr>
        <w:pStyle w:val="Titre2horssommaire"/>
      </w:pPr>
      <w:r w:rsidRPr="00EA759C">
        <w:tab/>
        <w:t>Résumé</w:t>
      </w:r>
    </w:p>
    <w:p w14:paraId="395A0E58" w14:textId="77777777" w:rsidR="00CA1479" w:rsidRDefault="00CA1479" w:rsidP="00CA1479">
      <w:r w:rsidRPr="00CA1479">
        <w:t xml:space="preserve">Music Sheet Writer est </w:t>
      </w:r>
      <w:r>
        <w:t>un projet composé de plusieurs livrables s’articulant autour d’un logiciel d’édition de partition, permettant l’écriture automatique des partitions de musique depuis une guitare ou un piano branché à l’ordinateur de l’utilisateur. Les autres livrables sont un site internet ayant une vitrine de présentation du logiciel et d’un espace communautaire permettant aux utilisateurs de partager leurs partitions et consulter celles des autres.</w:t>
      </w:r>
    </w:p>
    <w:p w14:paraId="73467424" w14:textId="77777777" w:rsidR="00CA1479" w:rsidRDefault="00CA1479" w:rsidP="00CA1479">
      <w:r>
        <w:t>Comme pour tous projets, une phase de bêta est prévue afin de faire tester et valider un certain nombre de fonctionnalités implémentées. Ce document a donc pour but de lister ces fonctionnalités par livrables et de donner deux scénarios d’utilisation.</w:t>
      </w:r>
    </w:p>
    <w:p w14:paraId="09FD201A" w14:textId="3067CAA5" w:rsidR="00CA1479" w:rsidRDefault="00CA1479" w:rsidP="00CA1479">
      <w:r>
        <w:t>Le premier scénario ne concerne que le logiciel et présente les fonctionnalités d’édition de partition, de lecture de partition et de gestion de projet Music Sheet Writer.</w:t>
      </w:r>
    </w:p>
    <w:p w14:paraId="4DBB9C1A" w14:textId="77777777" w:rsidR="00B1481A" w:rsidRDefault="00CA1479" w:rsidP="00CA1479">
      <w:r>
        <w:t xml:space="preserve">Le second scénario concerne le site web et les applications mobiles. Puisque tous ces livrables font appel à la même API Rest, </w:t>
      </w:r>
      <w:r w:rsidR="009B22A0">
        <w:t>nous avons décidé de répartir la démonstration des fonctionnalités entre chacun des livrables afin d’éviter toute répétition et montrer l’interopérabilité des livrables.</w:t>
      </w:r>
    </w:p>
    <w:p w14:paraId="2D1993CF" w14:textId="1C2EFA48" w:rsidR="00665A7A" w:rsidRPr="00CA1479" w:rsidRDefault="00B1481A" w:rsidP="00CA1479">
      <w:pPr>
        <w:rPr>
          <w:rFonts w:asciiTheme="majorHAnsi" w:hAnsiTheme="majorHAnsi"/>
          <w:color w:val="2E74B5" w:themeColor="accent1" w:themeShade="BF"/>
          <w:sz w:val="28"/>
        </w:rPr>
      </w:pPr>
      <w:r>
        <w:t>Les listes des fonctionnalités présentes dans ce document permettent à celui testant les fonctionnalités de donner leurs état</w:t>
      </w:r>
      <w:r w:rsidR="000E60A0">
        <w:t>s</w:t>
      </w:r>
      <w:r>
        <w:t> : OK, KO, NT (Non Testée), NA (Non Applicable).</w:t>
      </w:r>
      <w:r w:rsidR="00665A7A" w:rsidRPr="00CA1479">
        <w:br w:type="page"/>
      </w:r>
    </w:p>
    <w:p w14:paraId="1B9AE6FB" w14:textId="77777777" w:rsidR="006706E0" w:rsidRPr="00EA759C" w:rsidRDefault="00ED6AB0" w:rsidP="00ED6AB0">
      <w:pPr>
        <w:pStyle w:val="Titre1horssommaire"/>
      </w:pPr>
      <w:r w:rsidRPr="00EA759C">
        <w:lastRenderedPageBreak/>
        <w:t>Description du document</w:t>
      </w:r>
    </w:p>
    <w:tbl>
      <w:tblPr>
        <w:tblStyle w:val="MusicSheetWriterTableHeadingColumn"/>
        <w:tblW w:w="0" w:type="auto"/>
        <w:tblLook w:val="04A0" w:firstRow="1" w:lastRow="0" w:firstColumn="1" w:lastColumn="0" w:noHBand="0" w:noVBand="1"/>
      </w:tblPr>
      <w:tblGrid>
        <w:gridCol w:w="2263"/>
        <w:gridCol w:w="6799"/>
      </w:tblGrid>
      <w:tr w:rsidR="00ED6AB0" w:rsidRPr="000E5C60" w14:paraId="5C35DEA4" w14:textId="77777777" w:rsidTr="00B408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209BFE22" w14:textId="77777777" w:rsidR="00ED6AB0" w:rsidRPr="00EA759C" w:rsidRDefault="00ED6AB0" w:rsidP="00ED6AB0">
            <w:r w:rsidRPr="00EA759C">
              <w:t>Titre</w:t>
            </w:r>
          </w:p>
        </w:tc>
        <w:tc>
          <w:tcPr>
            <w:tcW w:w="6799" w:type="dxa"/>
          </w:tcPr>
          <w:p w14:paraId="1B7114C1" w14:textId="77777777" w:rsidR="00ED6AB0" w:rsidRPr="003913B5" w:rsidRDefault="00B2703F" w:rsidP="003A015B">
            <w:pPr>
              <w:cnfStyle w:val="100000000000" w:firstRow="1" w:lastRow="0" w:firstColumn="0" w:lastColumn="0" w:oddVBand="0" w:evenVBand="0" w:oddHBand="0" w:evenHBand="0" w:firstRowFirstColumn="0" w:firstRowLastColumn="0" w:lastRowFirstColumn="0" w:lastRowLastColumn="0"/>
              <w:rPr>
                <w:lang w:val="en-US"/>
              </w:rPr>
            </w:pPr>
            <w:sdt>
              <w:sdtPr>
                <w:rPr>
                  <w:lang w:val="en-US"/>
                </w:rPr>
                <w:alias w:val="Titre "/>
                <w:tag w:val=""/>
                <w:id w:val="1592041251"/>
                <w:placeholder>
                  <w:docPart w:val="9F90528A5F8146999D969B68305864F6"/>
                </w:placeholder>
                <w:dataBinding w:prefixMappings="xmlns:ns0='http://purl.org/dc/elements/1.1/' xmlns:ns1='http://schemas.openxmlformats.org/package/2006/metadata/core-properties' " w:xpath="/ns1:coreProperties[1]/ns0:title[1]" w:storeItemID="{6C3C8BC8-F283-45AE-878A-BAB7291924A1}"/>
                <w:text/>
              </w:sdtPr>
              <w:sdtEndPr/>
              <w:sdtContent>
                <w:r w:rsidR="004D761D" w:rsidRPr="003913B5">
                  <w:rPr>
                    <w:lang w:val="en-US"/>
                  </w:rPr>
                  <w:t>Music Sheet Writer</w:t>
                </w:r>
              </w:sdtContent>
            </w:sdt>
            <w:r w:rsidR="001C0E27" w:rsidRPr="003913B5">
              <w:rPr>
                <w:lang w:val="en-US"/>
              </w:rPr>
              <w:t xml:space="preserve"> : </w:t>
            </w:r>
            <w:sdt>
              <w:sdtPr>
                <w:rPr>
                  <w:lang w:val="en-US"/>
                </w:rPr>
                <w:alias w:val="Objet "/>
                <w:tag w:val=""/>
                <w:id w:val="-744576005"/>
                <w:placeholder>
                  <w:docPart w:val="EC817C5EA482482994BA89FD22EE6051"/>
                </w:placeholder>
                <w:dataBinding w:prefixMappings="xmlns:ns0='http://purl.org/dc/elements/1.1/' xmlns:ns1='http://schemas.openxmlformats.org/package/2006/metadata/core-properties' " w:xpath="/ns1:coreProperties[1]/ns0:subject[1]" w:storeItemID="{6C3C8BC8-F283-45AE-878A-BAB7291924A1}"/>
                <w:text/>
              </w:sdtPr>
              <w:sdtEndPr/>
              <w:sdtContent>
                <w:r w:rsidR="00060F73" w:rsidRPr="003913B5">
                  <w:rPr>
                    <w:lang w:val="en-US"/>
                  </w:rPr>
                  <w:t>Plan de Beta</w:t>
                </w:r>
              </w:sdtContent>
            </w:sdt>
          </w:p>
        </w:tc>
      </w:tr>
      <w:tr w:rsidR="00D033A8" w:rsidRPr="00EA759C" w14:paraId="0CD0F82C"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19AB3211" w14:textId="77777777" w:rsidR="00D033A8" w:rsidRPr="00EA759C" w:rsidRDefault="00D033A8" w:rsidP="00ED6AB0">
            <w:r w:rsidRPr="00EA759C">
              <w:t>Date de création</w:t>
            </w:r>
          </w:p>
        </w:tc>
        <w:sdt>
          <w:sdtPr>
            <w:alias w:val="Date de création"/>
            <w:tag w:val="Date de création"/>
            <w:id w:val="-944227244"/>
            <w:placeholder>
              <w:docPart w:val="AEE9C65AF1974481B95B9F909C78EFFD"/>
            </w:placeholder>
            <w:date w:fullDate="2016-05-16T00:00:00Z">
              <w:dateFormat w:val="dd/MM/yyyy"/>
              <w:lid w:val="fr-FR"/>
              <w:storeMappedDataAs w:val="dateTime"/>
              <w:calendar w:val="gregorian"/>
            </w:date>
          </w:sdtPr>
          <w:sdtEndPr/>
          <w:sdtContent>
            <w:tc>
              <w:tcPr>
                <w:tcW w:w="6799" w:type="dxa"/>
              </w:tcPr>
              <w:p w14:paraId="57AC6CA6" w14:textId="7235EFF6" w:rsidR="00D033A8" w:rsidRPr="00EA759C" w:rsidRDefault="00C9243F" w:rsidP="00DE69FF">
                <w:pPr>
                  <w:cnfStyle w:val="000000000000" w:firstRow="0" w:lastRow="0" w:firstColumn="0" w:lastColumn="0" w:oddVBand="0" w:evenVBand="0" w:oddHBand="0" w:evenHBand="0" w:firstRowFirstColumn="0" w:firstRowLastColumn="0" w:lastRowFirstColumn="0" w:lastRowLastColumn="0"/>
                </w:pPr>
                <w:r>
                  <w:t>16/05/2016</w:t>
                </w:r>
              </w:p>
            </w:tc>
          </w:sdtContent>
        </w:sdt>
      </w:tr>
      <w:tr w:rsidR="00ED6AB0" w:rsidRPr="00EA759C" w14:paraId="4C1A67CC"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47CD579F" w14:textId="77777777" w:rsidR="00ED6AB0" w:rsidRPr="00EA759C" w:rsidRDefault="00ED6AB0" w:rsidP="00ED6AB0">
            <w:r w:rsidRPr="00EA759C">
              <w:t>Date</w:t>
            </w:r>
            <w:r w:rsidR="00D033A8" w:rsidRPr="00EA759C">
              <w:t xml:space="preserve"> de publication</w:t>
            </w:r>
          </w:p>
        </w:tc>
        <w:sdt>
          <w:sdtPr>
            <w:alias w:val="Date de publication"/>
            <w:tag w:val=""/>
            <w:id w:val="-1609037998"/>
            <w:placeholder>
              <w:docPart w:val="A5CEF9A010EB4ED1814328B018F8B09B"/>
            </w:placeholder>
            <w:dataBinding w:prefixMappings="xmlns:ns0='http://schemas.microsoft.com/office/2006/coverPageProps' " w:xpath="/ns0:CoverPageProperties[1]/ns0:PublishDate[1]" w:storeItemID="{55AF091B-3C7A-41E3-B477-F2FDAA23CFDA}"/>
            <w:date w:fullDate="2016-05-28T00:00:00Z">
              <w:dateFormat w:val="dd/MM/yyyy"/>
              <w:lid w:val="fr-FR"/>
              <w:storeMappedDataAs w:val="dateTime"/>
              <w:calendar w:val="gregorian"/>
            </w:date>
          </w:sdtPr>
          <w:sdtEndPr/>
          <w:sdtContent>
            <w:tc>
              <w:tcPr>
                <w:tcW w:w="6799" w:type="dxa"/>
              </w:tcPr>
              <w:p w14:paraId="2BA74BF9" w14:textId="647EB340" w:rsidR="00ED6AB0" w:rsidRPr="00EA759C" w:rsidRDefault="00C9243F" w:rsidP="00DE69FF">
                <w:pPr>
                  <w:cnfStyle w:val="000000000000" w:firstRow="0" w:lastRow="0" w:firstColumn="0" w:lastColumn="0" w:oddVBand="0" w:evenVBand="0" w:oddHBand="0" w:evenHBand="0" w:firstRowFirstColumn="0" w:firstRowLastColumn="0" w:lastRowFirstColumn="0" w:lastRowLastColumn="0"/>
                </w:pPr>
                <w:r>
                  <w:t>28/05/2016</w:t>
                </w:r>
              </w:p>
            </w:tc>
          </w:sdtContent>
        </w:sdt>
      </w:tr>
      <w:tr w:rsidR="00ED6AB0" w:rsidRPr="00FC3E08" w14:paraId="0CA26608"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2C0CDCDF" w14:textId="77777777" w:rsidR="00ED6AB0" w:rsidRPr="00EA759C" w:rsidRDefault="00ED6AB0" w:rsidP="00ED6AB0">
            <w:r w:rsidRPr="00EA759C">
              <w:t>Auteur</w:t>
            </w:r>
          </w:p>
        </w:tc>
        <w:tc>
          <w:tcPr>
            <w:tcW w:w="6799" w:type="dxa"/>
          </w:tcPr>
          <w:sdt>
            <w:sdtPr>
              <w:rPr>
                <w:lang w:val="en-GB"/>
              </w:rPr>
              <w:alias w:val="Auteur"/>
              <w:tag w:val=""/>
              <w:id w:val="560593049"/>
              <w:dataBinding w:prefixMappings="xmlns:ns0='http://purl.org/dc/elements/1.1/' xmlns:ns1='http://schemas.openxmlformats.org/package/2006/metadata/core-properties' " w:xpath="/ns1:coreProperties[1]/ns0:creator[1]" w:storeItemID="{6C3C8BC8-F283-45AE-878A-BAB7291924A1}"/>
              <w:text/>
            </w:sdtPr>
            <w:sdtEndPr/>
            <w:sdtContent>
              <w:p w14:paraId="04820FBD" w14:textId="61E6BFB0" w:rsidR="00ED6AB0" w:rsidRPr="00FC3E08" w:rsidRDefault="009B451F" w:rsidP="00F356A5">
                <w:pPr>
                  <w:pStyle w:val="Sansinterligne"/>
                  <w:cnfStyle w:val="000000000000" w:firstRow="0" w:lastRow="0" w:firstColumn="0" w:lastColumn="0" w:oddVBand="0" w:evenVBand="0" w:oddHBand="0" w:evenHBand="0" w:firstRowFirstColumn="0" w:firstRowLastColumn="0" w:lastRowFirstColumn="0" w:lastRowLastColumn="0"/>
                  <w:rPr>
                    <w:lang w:val="en-GB"/>
                  </w:rPr>
                </w:pPr>
                <w:r w:rsidRPr="00FC3E08">
                  <w:rPr>
                    <w:lang w:val="en-GB"/>
                  </w:rPr>
                  <w:t>J. Harrault</w:t>
                </w:r>
                <w:r w:rsidR="00FC3E08" w:rsidRPr="00FC3E08">
                  <w:rPr>
                    <w:lang w:val="en-GB"/>
                  </w:rPr>
                  <w:t xml:space="preserve"> </w:t>
                </w:r>
                <w:r w:rsidRPr="00FC3E08">
                  <w:rPr>
                    <w:lang w:val="en-GB"/>
                  </w:rPr>
                  <w:t>;</w:t>
                </w:r>
                <w:r w:rsidR="00FC3E08" w:rsidRPr="00FC3E08">
                  <w:rPr>
                    <w:lang w:val="en-GB"/>
                  </w:rPr>
                  <w:t xml:space="preserve"> </w:t>
                </w:r>
                <w:r w:rsidRPr="00FC3E08">
                  <w:rPr>
                    <w:lang w:val="en-GB"/>
                  </w:rPr>
                  <w:t>J. Blondeel</w:t>
                </w:r>
                <w:r w:rsidR="00FC3E08" w:rsidRPr="00FC3E08">
                  <w:rPr>
                    <w:lang w:val="en-GB"/>
                  </w:rPr>
                  <w:t> ; J. Racaud</w:t>
                </w:r>
              </w:p>
            </w:sdtContent>
          </w:sdt>
        </w:tc>
      </w:tr>
      <w:tr w:rsidR="00ED6AB0" w:rsidRPr="00EA759C" w14:paraId="36D20D94"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4D31065D" w14:textId="77777777" w:rsidR="00ED6AB0" w:rsidRPr="00EA759C" w:rsidRDefault="00ED6AB0" w:rsidP="00ED6AB0">
            <w:r w:rsidRPr="00EA759C">
              <w:t>Responsable</w:t>
            </w:r>
          </w:p>
        </w:tc>
        <w:sdt>
          <w:sdtPr>
            <w:alias w:val="Responsable"/>
            <w:tag w:val=""/>
            <w:id w:val="-267010783"/>
            <w:placeholder>
              <w:docPart w:val="8C4E87A85DD34EB586CCF0D7F3BA1A83"/>
            </w:placeholder>
            <w:dataBinding w:prefixMappings="xmlns:ns0='http://schemas.openxmlformats.org/officeDocument/2006/extended-properties' " w:xpath="/ns0:Properties[1]/ns0:Manager[1]" w:storeItemID="{6668398D-A668-4E3E-A5EB-62B293D839F1}"/>
            <w:text/>
          </w:sdtPr>
          <w:sdtEndPr/>
          <w:sdtContent>
            <w:tc>
              <w:tcPr>
                <w:tcW w:w="6799" w:type="dxa"/>
              </w:tcPr>
              <w:p w14:paraId="6CCE063C" w14:textId="77777777" w:rsidR="00ED6AB0" w:rsidRPr="00EA759C" w:rsidRDefault="003A015B" w:rsidP="003A015B">
                <w:pPr>
                  <w:cnfStyle w:val="000000000000" w:firstRow="0" w:lastRow="0" w:firstColumn="0" w:lastColumn="0" w:oddVBand="0" w:evenVBand="0" w:oddHBand="0" w:evenHBand="0" w:firstRowFirstColumn="0" w:firstRowLastColumn="0" w:lastRowFirstColumn="0" w:lastRowLastColumn="0"/>
                </w:pPr>
                <w:r w:rsidRPr="00EA759C">
                  <w:t>Jonathan Racaud</w:t>
                </w:r>
              </w:p>
            </w:tc>
          </w:sdtContent>
        </w:sdt>
      </w:tr>
      <w:tr w:rsidR="00ED6AB0" w:rsidRPr="00EA759C" w14:paraId="11E74F2C"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335FC241" w14:textId="77777777" w:rsidR="00ED6AB0" w:rsidRPr="00EA759C" w:rsidRDefault="00ED6AB0" w:rsidP="00ED6AB0">
            <w:r w:rsidRPr="00EA759C">
              <w:t>E-mail</w:t>
            </w:r>
          </w:p>
        </w:tc>
        <w:sdt>
          <w:sdtPr>
            <w:alias w:val="Messagerie société"/>
            <w:tag w:val=""/>
            <w:id w:val="1269506720"/>
            <w:placeholder>
              <w:docPart w:val="053DD0F47B8B4B3389CE558A9A25F35F"/>
            </w:placeholder>
            <w:dataBinding w:prefixMappings="xmlns:ns0='http://schemas.microsoft.com/office/2006/coverPageProps' " w:xpath="/ns0:CoverPageProperties[1]/ns0:CompanyEmail[1]" w:storeItemID="{55AF091B-3C7A-41E3-B477-F2FDAA23CFDA}"/>
            <w:text/>
          </w:sdtPr>
          <w:sdtEndPr/>
          <w:sdtContent>
            <w:tc>
              <w:tcPr>
                <w:tcW w:w="6799" w:type="dxa"/>
              </w:tcPr>
              <w:p w14:paraId="7BAC0922" w14:textId="77777777" w:rsidR="00ED6AB0" w:rsidRPr="00EA759C" w:rsidRDefault="003A015B" w:rsidP="00ED6AB0">
                <w:pPr>
                  <w:cnfStyle w:val="000000000000" w:firstRow="0" w:lastRow="0" w:firstColumn="0" w:lastColumn="0" w:oddVBand="0" w:evenVBand="0" w:oddHBand="0" w:evenHBand="0" w:firstRowFirstColumn="0" w:firstRowLastColumn="0" w:lastRowFirstColumn="0" w:lastRowLastColumn="0"/>
                </w:pPr>
                <w:r w:rsidRPr="00EA759C">
                  <w:t>musicsheetwriter_2017@labeip.epitech.eu</w:t>
                </w:r>
              </w:p>
            </w:tc>
          </w:sdtContent>
        </w:sdt>
      </w:tr>
      <w:tr w:rsidR="00ED6AB0" w:rsidRPr="00EA759C" w14:paraId="29DD427C"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71D4FB29" w14:textId="77777777" w:rsidR="00ED6AB0" w:rsidRPr="00EA759C" w:rsidRDefault="00ED6AB0" w:rsidP="00ED6AB0">
            <w:r w:rsidRPr="00EA759C">
              <w:t>Sujet</w:t>
            </w:r>
          </w:p>
        </w:tc>
        <w:sdt>
          <w:sdtPr>
            <w:alias w:val="Objet "/>
            <w:tag w:val=""/>
            <w:id w:val="1386059312"/>
            <w:placeholder>
              <w:docPart w:val="CEE25268F5AB429189CA74113A06EBAB"/>
            </w:placeholder>
            <w:dataBinding w:prefixMappings="xmlns:ns0='http://purl.org/dc/elements/1.1/' xmlns:ns1='http://schemas.openxmlformats.org/package/2006/metadata/core-properties' " w:xpath="/ns1:coreProperties[1]/ns0:subject[1]" w:storeItemID="{6C3C8BC8-F283-45AE-878A-BAB7291924A1}"/>
            <w:text/>
          </w:sdtPr>
          <w:sdtEndPr/>
          <w:sdtContent>
            <w:tc>
              <w:tcPr>
                <w:tcW w:w="6799" w:type="dxa"/>
              </w:tcPr>
              <w:p w14:paraId="12B44C3C" w14:textId="77777777" w:rsidR="00ED6AB0" w:rsidRPr="00EA759C" w:rsidRDefault="00060F73" w:rsidP="00DE69FF">
                <w:pPr>
                  <w:cnfStyle w:val="000000000000" w:firstRow="0" w:lastRow="0" w:firstColumn="0" w:lastColumn="0" w:oddVBand="0" w:evenVBand="0" w:oddHBand="0" w:evenHBand="0" w:firstRowFirstColumn="0" w:firstRowLastColumn="0" w:lastRowFirstColumn="0" w:lastRowLastColumn="0"/>
                </w:pPr>
                <w:r w:rsidRPr="00EA759C">
                  <w:t>Plan de Beta</w:t>
                </w:r>
              </w:p>
            </w:tc>
          </w:sdtContent>
        </w:sdt>
      </w:tr>
      <w:tr w:rsidR="00ED6AB0" w:rsidRPr="00EA759C" w14:paraId="29A350C5"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284C5ABA" w14:textId="77777777" w:rsidR="00ED6AB0" w:rsidRPr="00EA759C" w:rsidRDefault="00ED6AB0" w:rsidP="00ED6AB0">
            <w:r w:rsidRPr="00EA759C">
              <w:t>Version du modèle</w:t>
            </w:r>
          </w:p>
        </w:tc>
        <w:tc>
          <w:tcPr>
            <w:tcW w:w="6799" w:type="dxa"/>
          </w:tcPr>
          <w:p w14:paraId="14415695" w14:textId="77777777" w:rsidR="00ED6AB0" w:rsidRPr="00EA759C" w:rsidRDefault="00060F73" w:rsidP="00ED6AB0">
            <w:pPr>
              <w:cnfStyle w:val="000000000000" w:firstRow="0" w:lastRow="0" w:firstColumn="0" w:lastColumn="0" w:oddVBand="0" w:evenVBand="0" w:oddHBand="0" w:evenHBand="0" w:firstRowFirstColumn="0" w:firstRowLastColumn="0" w:lastRowFirstColumn="0" w:lastRowLastColumn="0"/>
            </w:pPr>
            <w:r w:rsidRPr="00EA759C">
              <w:t>1.0</w:t>
            </w:r>
          </w:p>
        </w:tc>
      </w:tr>
    </w:tbl>
    <w:p w14:paraId="795E69B5" w14:textId="77777777" w:rsidR="00ED6AB0" w:rsidRPr="00EA759C" w:rsidRDefault="00ED6AB0" w:rsidP="00ED6AB0"/>
    <w:p w14:paraId="360A4448" w14:textId="77777777" w:rsidR="00ED6AB0" w:rsidRPr="00EA759C" w:rsidRDefault="00ED6AB0" w:rsidP="00ED6AB0">
      <w:pPr>
        <w:pStyle w:val="Titre1horssommaire"/>
      </w:pPr>
      <w:r w:rsidRPr="00EA759C">
        <w:t>Tableau des révisions</w:t>
      </w:r>
    </w:p>
    <w:tbl>
      <w:tblPr>
        <w:tblStyle w:val="MusicSheetWriterTableHeadingRow"/>
        <w:tblW w:w="0" w:type="auto"/>
        <w:tblLook w:val="04A0" w:firstRow="1" w:lastRow="0" w:firstColumn="1" w:lastColumn="0" w:noHBand="0" w:noVBand="1"/>
      </w:tblPr>
      <w:tblGrid>
        <w:gridCol w:w="2265"/>
        <w:gridCol w:w="2265"/>
        <w:gridCol w:w="2266"/>
        <w:gridCol w:w="2266"/>
      </w:tblGrid>
      <w:tr w:rsidR="00ED6AB0" w:rsidRPr="00EA759C" w14:paraId="04B10C68" w14:textId="77777777" w:rsidTr="00B4087B">
        <w:trPr>
          <w:cnfStyle w:val="100000000000" w:firstRow="1" w:lastRow="0" w:firstColumn="0" w:lastColumn="0" w:oddVBand="0" w:evenVBand="0" w:oddHBand="0" w:evenHBand="0" w:firstRowFirstColumn="0" w:firstRowLastColumn="0" w:lastRowFirstColumn="0" w:lastRowLastColumn="0"/>
        </w:trPr>
        <w:tc>
          <w:tcPr>
            <w:tcW w:w="2265" w:type="dxa"/>
          </w:tcPr>
          <w:p w14:paraId="42EA5DFD" w14:textId="77777777" w:rsidR="00ED6AB0" w:rsidRPr="00EA759C" w:rsidRDefault="00ED6AB0" w:rsidP="00ED6AB0">
            <w:pPr>
              <w:rPr>
                <w:b w:val="0"/>
              </w:rPr>
            </w:pPr>
            <w:r w:rsidRPr="00EA759C">
              <w:t>Date</w:t>
            </w:r>
          </w:p>
        </w:tc>
        <w:tc>
          <w:tcPr>
            <w:tcW w:w="2265" w:type="dxa"/>
          </w:tcPr>
          <w:p w14:paraId="342498F7" w14:textId="77777777" w:rsidR="00ED6AB0" w:rsidRPr="00EA759C" w:rsidRDefault="00ED6AB0" w:rsidP="00ED6AB0">
            <w:pPr>
              <w:rPr>
                <w:b w:val="0"/>
              </w:rPr>
            </w:pPr>
            <w:r w:rsidRPr="00EA759C">
              <w:t>Auteur</w:t>
            </w:r>
          </w:p>
        </w:tc>
        <w:tc>
          <w:tcPr>
            <w:tcW w:w="2266" w:type="dxa"/>
          </w:tcPr>
          <w:p w14:paraId="7B0CFE57" w14:textId="77777777" w:rsidR="00ED6AB0" w:rsidRPr="00EA759C" w:rsidRDefault="00ED6AB0" w:rsidP="00ED6AB0">
            <w:pPr>
              <w:rPr>
                <w:b w:val="0"/>
              </w:rPr>
            </w:pPr>
            <w:r w:rsidRPr="00EA759C">
              <w:t>Section(s)</w:t>
            </w:r>
          </w:p>
        </w:tc>
        <w:tc>
          <w:tcPr>
            <w:tcW w:w="2266" w:type="dxa"/>
          </w:tcPr>
          <w:p w14:paraId="3C863BCD" w14:textId="77777777" w:rsidR="00ED6AB0" w:rsidRPr="00EA759C" w:rsidRDefault="00ED6AB0" w:rsidP="00ED6AB0">
            <w:pPr>
              <w:rPr>
                <w:b w:val="0"/>
              </w:rPr>
            </w:pPr>
            <w:r w:rsidRPr="00EA759C">
              <w:t>Commentaire</w:t>
            </w:r>
          </w:p>
        </w:tc>
      </w:tr>
      <w:tr w:rsidR="00C468F3" w:rsidRPr="00EA759C" w14:paraId="41AF9A4C" w14:textId="77777777" w:rsidTr="00B4087B">
        <w:tc>
          <w:tcPr>
            <w:tcW w:w="2265" w:type="dxa"/>
          </w:tcPr>
          <w:p w14:paraId="17359899" w14:textId="77777777" w:rsidR="00C468F3" w:rsidRPr="00EA759C" w:rsidRDefault="00B945E2" w:rsidP="00ED6AB0">
            <w:r w:rsidRPr="00EA759C">
              <w:t>16/05/2016</w:t>
            </w:r>
          </w:p>
        </w:tc>
        <w:tc>
          <w:tcPr>
            <w:tcW w:w="2265" w:type="dxa"/>
          </w:tcPr>
          <w:p w14:paraId="7E2BDC80" w14:textId="77777777" w:rsidR="00C468F3" w:rsidRPr="00EA759C" w:rsidRDefault="00B945E2" w:rsidP="00ED6AB0">
            <w:r w:rsidRPr="00EA759C">
              <w:t>Jeremy Harrault</w:t>
            </w:r>
          </w:p>
        </w:tc>
        <w:tc>
          <w:tcPr>
            <w:tcW w:w="2266" w:type="dxa"/>
          </w:tcPr>
          <w:p w14:paraId="73B7202B" w14:textId="77777777" w:rsidR="00C468F3" w:rsidRPr="00EA759C" w:rsidRDefault="00B945E2" w:rsidP="00ED6AB0">
            <w:r w:rsidRPr="00EA759C">
              <w:t>Toutes</w:t>
            </w:r>
          </w:p>
        </w:tc>
        <w:tc>
          <w:tcPr>
            <w:tcW w:w="2266" w:type="dxa"/>
          </w:tcPr>
          <w:p w14:paraId="535A139F" w14:textId="35C44A37" w:rsidR="00AF61AF" w:rsidRPr="00EA759C" w:rsidRDefault="00AF61AF" w:rsidP="006D2F5E">
            <w:r>
              <w:t>Création du document</w:t>
            </w:r>
            <w:r w:rsidR="00C9243F">
              <w:t xml:space="preserve"> </w:t>
            </w:r>
            <w:r w:rsidR="006D2F5E">
              <w:t>et des tableaux.</w:t>
            </w:r>
          </w:p>
        </w:tc>
      </w:tr>
      <w:tr w:rsidR="00C9243F" w:rsidRPr="00EA759C" w14:paraId="19BC7891" w14:textId="77777777" w:rsidTr="00B4087B">
        <w:tc>
          <w:tcPr>
            <w:tcW w:w="2265" w:type="dxa"/>
          </w:tcPr>
          <w:p w14:paraId="4456CAA7" w14:textId="3B94BF2E" w:rsidR="00C9243F" w:rsidRPr="00EA759C" w:rsidRDefault="00C9243F" w:rsidP="00ED6AB0">
            <w:r>
              <w:t>24/05/2016</w:t>
            </w:r>
          </w:p>
        </w:tc>
        <w:tc>
          <w:tcPr>
            <w:tcW w:w="2265" w:type="dxa"/>
          </w:tcPr>
          <w:p w14:paraId="50A94893" w14:textId="1A4F432A" w:rsidR="00C9243F" w:rsidRPr="00EA759C" w:rsidRDefault="00C9243F" w:rsidP="00ED6AB0">
            <w:r>
              <w:t>Jeremy Harrault</w:t>
            </w:r>
          </w:p>
        </w:tc>
        <w:tc>
          <w:tcPr>
            <w:tcW w:w="2266" w:type="dxa"/>
          </w:tcPr>
          <w:p w14:paraId="7E7C0C68" w14:textId="6EE6B77B" w:rsidR="00C9243F" w:rsidRDefault="005C2DBC" w:rsidP="00C9243F">
            <w:pPr>
              <w:jc w:val="left"/>
            </w:pPr>
            <w:r>
              <w:t>3</w:t>
            </w:r>
            <w:r w:rsidR="00C9243F">
              <w:t>.2 Site web</w:t>
            </w:r>
          </w:p>
          <w:p w14:paraId="51A4CDD7" w14:textId="5D80C29A" w:rsidR="00C9243F" w:rsidRDefault="005C2DBC" w:rsidP="00C9243F">
            <w:pPr>
              <w:jc w:val="left"/>
            </w:pPr>
            <w:r>
              <w:t>3</w:t>
            </w:r>
            <w:r w:rsidR="00C9243F">
              <w:t>.3 Applications mobiles</w:t>
            </w:r>
          </w:p>
          <w:p w14:paraId="09521C6D" w14:textId="62A342DE" w:rsidR="00C9243F" w:rsidRPr="00EA759C" w:rsidRDefault="009D2A61" w:rsidP="00C9243F">
            <w:pPr>
              <w:jc w:val="left"/>
            </w:pPr>
            <w:r>
              <w:t>4</w:t>
            </w:r>
            <w:r w:rsidR="00C9243F">
              <w:t>.2 Site web et applications mobiles</w:t>
            </w:r>
          </w:p>
        </w:tc>
        <w:tc>
          <w:tcPr>
            <w:tcW w:w="2266" w:type="dxa"/>
          </w:tcPr>
          <w:p w14:paraId="2E194017" w14:textId="050B9C95" w:rsidR="00C9243F" w:rsidRDefault="00C9243F" w:rsidP="006D2F5E">
            <w:r>
              <w:t>Remplissage des tableaux</w:t>
            </w:r>
          </w:p>
        </w:tc>
      </w:tr>
      <w:tr w:rsidR="00D448B2" w:rsidRPr="00EA759C" w14:paraId="37117C8A" w14:textId="77777777" w:rsidTr="00B4087B">
        <w:tc>
          <w:tcPr>
            <w:tcW w:w="2265" w:type="dxa"/>
          </w:tcPr>
          <w:p w14:paraId="08BF1FCB" w14:textId="209301FB" w:rsidR="00D448B2" w:rsidRPr="00EA759C" w:rsidRDefault="00AF61AF" w:rsidP="00ED6AB0">
            <w:r>
              <w:t>27/05/2016</w:t>
            </w:r>
          </w:p>
        </w:tc>
        <w:tc>
          <w:tcPr>
            <w:tcW w:w="2265" w:type="dxa"/>
          </w:tcPr>
          <w:p w14:paraId="27335B7B" w14:textId="0F3CDA9A" w:rsidR="00D448B2" w:rsidRPr="00EA759C" w:rsidRDefault="00AF61AF" w:rsidP="00ED6AB0">
            <w:r>
              <w:t>Julien Blondeel</w:t>
            </w:r>
          </w:p>
        </w:tc>
        <w:tc>
          <w:tcPr>
            <w:tcW w:w="2266" w:type="dxa"/>
          </w:tcPr>
          <w:p w14:paraId="78494204" w14:textId="0CA39918" w:rsidR="00D448B2" w:rsidRPr="00EA759C" w:rsidRDefault="009D2A61" w:rsidP="00AF61AF">
            <w:pPr>
              <w:jc w:val="left"/>
            </w:pPr>
            <w:r>
              <w:t>3.1 Logiciel</w:t>
            </w:r>
            <w:r>
              <w:br/>
              <w:t>4</w:t>
            </w:r>
            <w:r w:rsidR="00AF61AF">
              <w:t>.1 Logiciel</w:t>
            </w:r>
          </w:p>
        </w:tc>
        <w:tc>
          <w:tcPr>
            <w:tcW w:w="2266" w:type="dxa"/>
          </w:tcPr>
          <w:p w14:paraId="2D768678" w14:textId="505BB8D7" w:rsidR="00D448B2" w:rsidRPr="00EA759C" w:rsidRDefault="00AF61AF" w:rsidP="00AF61AF">
            <w:r>
              <w:t>Remplissage des tableaux</w:t>
            </w:r>
            <w:r w:rsidR="006D2F5E">
              <w:t>.</w:t>
            </w:r>
          </w:p>
        </w:tc>
      </w:tr>
      <w:tr w:rsidR="0078478F" w:rsidRPr="00EA759C" w14:paraId="5DC0D800" w14:textId="77777777" w:rsidTr="00B4087B">
        <w:tc>
          <w:tcPr>
            <w:tcW w:w="2265" w:type="dxa"/>
          </w:tcPr>
          <w:p w14:paraId="7BF3F7B9" w14:textId="02AA070D" w:rsidR="0078478F" w:rsidRDefault="0078478F" w:rsidP="00ED6AB0">
            <w:r>
              <w:t>28/05/2016</w:t>
            </w:r>
          </w:p>
        </w:tc>
        <w:tc>
          <w:tcPr>
            <w:tcW w:w="2265" w:type="dxa"/>
          </w:tcPr>
          <w:p w14:paraId="5973760E" w14:textId="31F9E4C3" w:rsidR="0078478F" w:rsidRDefault="0078478F" w:rsidP="00ED6AB0">
            <w:r>
              <w:t>Jonathan Racaud</w:t>
            </w:r>
          </w:p>
        </w:tc>
        <w:tc>
          <w:tcPr>
            <w:tcW w:w="2266" w:type="dxa"/>
          </w:tcPr>
          <w:p w14:paraId="157207E9" w14:textId="749693B2" w:rsidR="00624BFE" w:rsidRDefault="0078478F" w:rsidP="00AF61AF">
            <w:pPr>
              <w:jc w:val="left"/>
            </w:pPr>
            <w:r>
              <w:t>Resumé</w:t>
            </w:r>
          </w:p>
          <w:p w14:paraId="781F0DDD" w14:textId="77777777" w:rsidR="0078478F" w:rsidRDefault="00624BFE" w:rsidP="00AF61AF">
            <w:pPr>
              <w:jc w:val="left"/>
            </w:pPr>
            <w:r>
              <w:t>2</w:t>
            </w:r>
            <w:r w:rsidR="0078478F">
              <w:t xml:space="preserve"> Vue fonctionnelle du projet</w:t>
            </w:r>
          </w:p>
          <w:p w14:paraId="22EDF708" w14:textId="77777777" w:rsidR="00624BFE" w:rsidRDefault="00624BFE" w:rsidP="00AF61AF">
            <w:pPr>
              <w:jc w:val="left"/>
            </w:pPr>
          </w:p>
          <w:p w14:paraId="3D84EF0C" w14:textId="70D24815" w:rsidR="00624BFE" w:rsidRDefault="00624BFE" w:rsidP="00AF61AF">
            <w:pPr>
              <w:jc w:val="left"/>
            </w:pPr>
            <w:r>
              <w:t>1 Introduction</w:t>
            </w:r>
          </w:p>
        </w:tc>
        <w:tc>
          <w:tcPr>
            <w:tcW w:w="2266" w:type="dxa"/>
          </w:tcPr>
          <w:p w14:paraId="73C2C850" w14:textId="77777777" w:rsidR="0078478F" w:rsidRDefault="003151CF" w:rsidP="003151CF">
            <w:r>
              <w:t>Rédaction</w:t>
            </w:r>
          </w:p>
          <w:p w14:paraId="6904D918" w14:textId="77777777" w:rsidR="00624BFE" w:rsidRDefault="00624BFE" w:rsidP="003151CF"/>
          <w:p w14:paraId="49737D7C" w14:textId="77777777" w:rsidR="00624BFE" w:rsidRDefault="00624BFE" w:rsidP="003151CF"/>
          <w:p w14:paraId="271B7AEB" w14:textId="77777777" w:rsidR="00624BFE" w:rsidRDefault="00624BFE" w:rsidP="003151CF"/>
          <w:p w14:paraId="2FD371C8" w14:textId="73838900" w:rsidR="00624BFE" w:rsidRDefault="00624BFE" w:rsidP="00624BFE">
            <w:r>
              <w:t>Ajout de la partie.</w:t>
            </w:r>
          </w:p>
        </w:tc>
      </w:tr>
      <w:tr w:rsidR="00E730B4" w:rsidRPr="00EA759C" w14:paraId="675A469A" w14:textId="77777777" w:rsidTr="00B4087B">
        <w:tc>
          <w:tcPr>
            <w:tcW w:w="2265" w:type="dxa"/>
          </w:tcPr>
          <w:p w14:paraId="67154894" w14:textId="4820C724" w:rsidR="00E730B4" w:rsidRDefault="00E730B4" w:rsidP="00ED6AB0">
            <w:r>
              <w:t>28/05/2016</w:t>
            </w:r>
          </w:p>
        </w:tc>
        <w:tc>
          <w:tcPr>
            <w:tcW w:w="2265" w:type="dxa"/>
          </w:tcPr>
          <w:p w14:paraId="368E54EB" w14:textId="3AA8557C" w:rsidR="00E730B4" w:rsidRDefault="00E730B4" w:rsidP="00ED6AB0">
            <w:r>
              <w:t>Jonathan Racaud</w:t>
            </w:r>
          </w:p>
        </w:tc>
        <w:tc>
          <w:tcPr>
            <w:tcW w:w="2266" w:type="dxa"/>
          </w:tcPr>
          <w:p w14:paraId="0D5C9E94" w14:textId="749C42E0" w:rsidR="00E730B4" w:rsidRDefault="00E730B4" w:rsidP="00AF61AF">
            <w:pPr>
              <w:jc w:val="left"/>
            </w:pPr>
            <w:r>
              <w:t>Toutes</w:t>
            </w:r>
          </w:p>
        </w:tc>
        <w:tc>
          <w:tcPr>
            <w:tcW w:w="2266" w:type="dxa"/>
          </w:tcPr>
          <w:p w14:paraId="353C5A20" w14:textId="08BF2285" w:rsidR="00E730B4" w:rsidRDefault="00E730B4" w:rsidP="00AF61AF">
            <w:r>
              <w:t>Relecture</w:t>
            </w:r>
            <w:r w:rsidR="00B73A5C">
              <w:t xml:space="preserve"> et correction orthographique</w:t>
            </w:r>
          </w:p>
        </w:tc>
      </w:tr>
      <w:tr w:rsidR="00FC3E08" w:rsidRPr="00EA759C" w14:paraId="66B70065" w14:textId="77777777" w:rsidTr="00B4087B">
        <w:tc>
          <w:tcPr>
            <w:tcW w:w="2265" w:type="dxa"/>
          </w:tcPr>
          <w:p w14:paraId="050FCB9F" w14:textId="55ADFFA6" w:rsidR="00FC3E08" w:rsidRDefault="00FC3E08" w:rsidP="00ED6AB0">
            <w:r>
              <w:t>28/05/2016</w:t>
            </w:r>
          </w:p>
        </w:tc>
        <w:tc>
          <w:tcPr>
            <w:tcW w:w="2265" w:type="dxa"/>
          </w:tcPr>
          <w:p w14:paraId="4A033980" w14:textId="58E10A50" w:rsidR="00FC3E08" w:rsidRDefault="00FC3E08" w:rsidP="00ED6AB0">
            <w:r>
              <w:t>Jeremy Harrault</w:t>
            </w:r>
          </w:p>
        </w:tc>
        <w:tc>
          <w:tcPr>
            <w:tcW w:w="2266" w:type="dxa"/>
          </w:tcPr>
          <w:p w14:paraId="78C1B9D0" w14:textId="2713E500" w:rsidR="00FC3E08" w:rsidRDefault="00FC3E08" w:rsidP="00AF61AF">
            <w:pPr>
              <w:jc w:val="left"/>
            </w:pPr>
            <w:r>
              <w:t>4 Description des scénarios</w:t>
            </w:r>
          </w:p>
        </w:tc>
        <w:tc>
          <w:tcPr>
            <w:tcW w:w="2266" w:type="dxa"/>
          </w:tcPr>
          <w:p w14:paraId="2447F141" w14:textId="4E94A5A7" w:rsidR="00FC3E08" w:rsidRDefault="00FC3E08" w:rsidP="00AF61AF">
            <w:r>
              <w:t>Assignation des taches A-1.019 à A-1.023</w:t>
            </w:r>
            <w:r w:rsidR="00A51032">
              <w:t>.</w:t>
            </w:r>
          </w:p>
          <w:p w14:paraId="3B026A5B" w14:textId="7F09B551" w:rsidR="00FC3E08" w:rsidRDefault="00A51032" w:rsidP="00AF61AF">
            <w:r>
              <w:t>Définition</w:t>
            </w:r>
            <w:r w:rsidR="00FC3E08">
              <w:t xml:space="preserve"> du TBD </w:t>
            </w:r>
            <w:bookmarkStart w:id="0" w:name="_GoBack"/>
            <w:bookmarkEnd w:id="0"/>
            <w:r w:rsidR="00FC3E08">
              <w:t>pour le scénario « Espace Commun</w:t>
            </w:r>
            <w:r w:rsidR="00B90672">
              <w:t>aut</w:t>
            </w:r>
            <w:r w:rsidR="00FC3E08">
              <w:t>aire »</w:t>
            </w:r>
          </w:p>
        </w:tc>
      </w:tr>
    </w:tbl>
    <w:p w14:paraId="34E396E5" w14:textId="77777777" w:rsidR="00137FB2" w:rsidRPr="00EA759C" w:rsidRDefault="00137FB2">
      <w:r w:rsidRPr="00EA759C">
        <w:br w:type="page"/>
      </w:r>
    </w:p>
    <w:p w14:paraId="1A20A416" w14:textId="77777777" w:rsidR="00137FB2" w:rsidRPr="00EA759C" w:rsidRDefault="00137FB2" w:rsidP="00137FB2">
      <w:pPr>
        <w:pStyle w:val="Titre1horssommaire"/>
        <w:rPr>
          <w:rStyle w:val="Titre1horssommaireCar"/>
          <w:rFonts w:eastAsiaTheme="minorEastAsia" w:cstheme="minorBidi"/>
          <w:szCs w:val="22"/>
        </w:rPr>
      </w:pPr>
      <w:r w:rsidRPr="00EA759C">
        <w:rPr>
          <w:rStyle w:val="Titre1horssommaireCar"/>
          <w:rFonts w:eastAsiaTheme="minorEastAsia" w:cstheme="minorBidi"/>
          <w:szCs w:val="22"/>
        </w:rPr>
        <w:lastRenderedPageBreak/>
        <w:t>Sommaire</w:t>
      </w:r>
    </w:p>
    <w:sdt>
      <w:sdtPr>
        <w:rPr>
          <w:sz w:val="22"/>
          <w:szCs w:val="22"/>
        </w:rPr>
        <w:id w:val="-1727292198"/>
        <w:docPartObj>
          <w:docPartGallery w:val="Table of Contents"/>
          <w:docPartUnique/>
        </w:docPartObj>
      </w:sdtPr>
      <w:sdtEndPr>
        <w:rPr>
          <w:b w:val="0"/>
          <w:bCs w:val="0"/>
          <w:noProof/>
          <w:sz w:val="24"/>
          <w:szCs w:val="24"/>
        </w:rPr>
      </w:sdtEndPr>
      <w:sdtContent>
        <w:p w14:paraId="4713430F" w14:textId="4A1BC561" w:rsidR="00624BFE" w:rsidRDefault="00B4087B">
          <w:pPr>
            <w:pStyle w:val="TM1"/>
            <w:tabs>
              <w:tab w:val="left" w:pos="440"/>
              <w:tab w:val="right" w:leader="dot" w:pos="9062"/>
            </w:tabs>
            <w:rPr>
              <w:b w:val="0"/>
              <w:bCs w:val="0"/>
              <w:i w:val="0"/>
              <w:iCs w:val="0"/>
              <w:noProof/>
              <w:sz w:val="22"/>
              <w:szCs w:val="22"/>
              <w:lang w:val="en-US" w:eastAsia="zh-CN"/>
            </w:rPr>
          </w:pPr>
          <w:r w:rsidRPr="00EA759C">
            <w:fldChar w:fldCharType="begin"/>
          </w:r>
          <w:r w:rsidRPr="00EA759C">
            <w:instrText xml:space="preserve"> TOC \o "1-3" \h \z \u </w:instrText>
          </w:r>
          <w:r w:rsidRPr="00EA759C">
            <w:fldChar w:fldCharType="separate"/>
          </w:r>
          <w:hyperlink w:anchor="_Toc452219966" w:history="1">
            <w:r w:rsidR="00624BFE" w:rsidRPr="000167E3">
              <w:rPr>
                <w:rStyle w:val="Lienhypertexte"/>
                <w:noProof/>
              </w:rPr>
              <w:t>1.</w:t>
            </w:r>
            <w:r w:rsidR="00624BFE">
              <w:rPr>
                <w:b w:val="0"/>
                <w:bCs w:val="0"/>
                <w:i w:val="0"/>
                <w:iCs w:val="0"/>
                <w:noProof/>
                <w:sz w:val="22"/>
                <w:szCs w:val="22"/>
                <w:lang w:val="en-US" w:eastAsia="zh-CN"/>
              </w:rPr>
              <w:tab/>
            </w:r>
            <w:r w:rsidR="00624BFE" w:rsidRPr="000167E3">
              <w:rPr>
                <w:rStyle w:val="Lienhypertexte"/>
                <w:noProof/>
              </w:rPr>
              <w:t>Introduction</w:t>
            </w:r>
            <w:r w:rsidR="00624BFE">
              <w:rPr>
                <w:noProof/>
                <w:webHidden/>
              </w:rPr>
              <w:tab/>
            </w:r>
            <w:r w:rsidR="00624BFE">
              <w:rPr>
                <w:noProof/>
                <w:webHidden/>
              </w:rPr>
              <w:fldChar w:fldCharType="begin"/>
            </w:r>
            <w:r w:rsidR="00624BFE">
              <w:rPr>
                <w:noProof/>
                <w:webHidden/>
              </w:rPr>
              <w:instrText xml:space="preserve"> PAGEREF _Toc452219966 \h </w:instrText>
            </w:r>
            <w:r w:rsidR="00624BFE">
              <w:rPr>
                <w:noProof/>
                <w:webHidden/>
              </w:rPr>
            </w:r>
            <w:r w:rsidR="00624BFE">
              <w:rPr>
                <w:noProof/>
                <w:webHidden/>
              </w:rPr>
              <w:fldChar w:fldCharType="separate"/>
            </w:r>
            <w:r w:rsidR="00FC3E08">
              <w:rPr>
                <w:noProof/>
                <w:webHidden/>
              </w:rPr>
              <w:t>1</w:t>
            </w:r>
            <w:r w:rsidR="00624BFE">
              <w:rPr>
                <w:noProof/>
                <w:webHidden/>
              </w:rPr>
              <w:fldChar w:fldCharType="end"/>
            </w:r>
          </w:hyperlink>
        </w:p>
        <w:p w14:paraId="49005EAE" w14:textId="63EDCA7D" w:rsidR="00624BFE" w:rsidRDefault="00B2703F">
          <w:pPr>
            <w:pStyle w:val="TM2"/>
            <w:tabs>
              <w:tab w:val="left" w:pos="880"/>
              <w:tab w:val="right" w:leader="dot" w:pos="9062"/>
            </w:tabs>
            <w:rPr>
              <w:b w:val="0"/>
              <w:bCs w:val="0"/>
              <w:noProof/>
              <w:lang w:val="en-US" w:eastAsia="zh-CN"/>
            </w:rPr>
          </w:pPr>
          <w:hyperlink w:anchor="_Toc452219967" w:history="1">
            <w:r w:rsidR="00624BFE" w:rsidRPr="000167E3">
              <w:rPr>
                <w:rStyle w:val="Lienhypertexte"/>
                <w:noProof/>
              </w:rPr>
              <w:t>1.1.</w:t>
            </w:r>
            <w:r w:rsidR="00624BFE">
              <w:rPr>
                <w:b w:val="0"/>
                <w:bCs w:val="0"/>
                <w:noProof/>
                <w:lang w:val="en-US" w:eastAsia="zh-CN"/>
              </w:rPr>
              <w:tab/>
            </w:r>
            <w:r w:rsidR="00624BFE" w:rsidRPr="000167E3">
              <w:rPr>
                <w:rStyle w:val="Lienhypertexte"/>
                <w:noProof/>
              </w:rPr>
              <w:t>Objectif de l’EIP et Epitech</w:t>
            </w:r>
            <w:r w:rsidR="00624BFE">
              <w:rPr>
                <w:noProof/>
                <w:webHidden/>
              </w:rPr>
              <w:tab/>
            </w:r>
            <w:r w:rsidR="00624BFE">
              <w:rPr>
                <w:noProof/>
                <w:webHidden/>
              </w:rPr>
              <w:fldChar w:fldCharType="begin"/>
            </w:r>
            <w:r w:rsidR="00624BFE">
              <w:rPr>
                <w:noProof/>
                <w:webHidden/>
              </w:rPr>
              <w:instrText xml:space="preserve"> PAGEREF _Toc452219967 \h </w:instrText>
            </w:r>
            <w:r w:rsidR="00624BFE">
              <w:rPr>
                <w:noProof/>
                <w:webHidden/>
              </w:rPr>
            </w:r>
            <w:r w:rsidR="00624BFE">
              <w:rPr>
                <w:noProof/>
                <w:webHidden/>
              </w:rPr>
              <w:fldChar w:fldCharType="separate"/>
            </w:r>
            <w:r w:rsidR="00FC3E08">
              <w:rPr>
                <w:noProof/>
                <w:webHidden/>
              </w:rPr>
              <w:t>1</w:t>
            </w:r>
            <w:r w:rsidR="00624BFE">
              <w:rPr>
                <w:noProof/>
                <w:webHidden/>
              </w:rPr>
              <w:fldChar w:fldCharType="end"/>
            </w:r>
          </w:hyperlink>
        </w:p>
        <w:p w14:paraId="2E3D16F3" w14:textId="61A54B59" w:rsidR="00624BFE" w:rsidRDefault="00B2703F">
          <w:pPr>
            <w:pStyle w:val="TM2"/>
            <w:tabs>
              <w:tab w:val="left" w:pos="880"/>
              <w:tab w:val="right" w:leader="dot" w:pos="9062"/>
            </w:tabs>
            <w:rPr>
              <w:b w:val="0"/>
              <w:bCs w:val="0"/>
              <w:noProof/>
              <w:lang w:val="en-US" w:eastAsia="zh-CN"/>
            </w:rPr>
          </w:pPr>
          <w:hyperlink w:anchor="_Toc452219968" w:history="1">
            <w:r w:rsidR="00624BFE" w:rsidRPr="000167E3">
              <w:rPr>
                <w:rStyle w:val="Lienhypertexte"/>
                <w:noProof/>
              </w:rPr>
              <w:t>1.2.</w:t>
            </w:r>
            <w:r w:rsidR="00624BFE">
              <w:rPr>
                <w:b w:val="0"/>
                <w:bCs w:val="0"/>
                <w:noProof/>
                <w:lang w:val="en-US" w:eastAsia="zh-CN"/>
              </w:rPr>
              <w:tab/>
            </w:r>
            <w:r w:rsidR="00624BFE" w:rsidRPr="000167E3">
              <w:rPr>
                <w:rStyle w:val="Lienhypertexte"/>
                <w:noProof/>
              </w:rPr>
              <w:t>Principe de base du système</w:t>
            </w:r>
            <w:r w:rsidR="00624BFE">
              <w:rPr>
                <w:noProof/>
                <w:webHidden/>
              </w:rPr>
              <w:tab/>
            </w:r>
            <w:r w:rsidR="00624BFE">
              <w:rPr>
                <w:noProof/>
                <w:webHidden/>
              </w:rPr>
              <w:fldChar w:fldCharType="begin"/>
            </w:r>
            <w:r w:rsidR="00624BFE">
              <w:rPr>
                <w:noProof/>
                <w:webHidden/>
              </w:rPr>
              <w:instrText xml:space="preserve"> PAGEREF _Toc452219968 \h </w:instrText>
            </w:r>
            <w:r w:rsidR="00624BFE">
              <w:rPr>
                <w:noProof/>
                <w:webHidden/>
              </w:rPr>
            </w:r>
            <w:r w:rsidR="00624BFE">
              <w:rPr>
                <w:noProof/>
                <w:webHidden/>
              </w:rPr>
              <w:fldChar w:fldCharType="separate"/>
            </w:r>
            <w:r w:rsidR="00FC3E08">
              <w:rPr>
                <w:noProof/>
                <w:webHidden/>
              </w:rPr>
              <w:t>1</w:t>
            </w:r>
            <w:r w:rsidR="00624BFE">
              <w:rPr>
                <w:noProof/>
                <w:webHidden/>
              </w:rPr>
              <w:fldChar w:fldCharType="end"/>
            </w:r>
          </w:hyperlink>
        </w:p>
        <w:p w14:paraId="78A624AB" w14:textId="02309661" w:rsidR="00624BFE" w:rsidRDefault="00B2703F">
          <w:pPr>
            <w:pStyle w:val="TM1"/>
            <w:tabs>
              <w:tab w:val="left" w:pos="440"/>
              <w:tab w:val="right" w:leader="dot" w:pos="9062"/>
            </w:tabs>
            <w:rPr>
              <w:b w:val="0"/>
              <w:bCs w:val="0"/>
              <w:i w:val="0"/>
              <w:iCs w:val="0"/>
              <w:noProof/>
              <w:sz w:val="22"/>
              <w:szCs w:val="22"/>
              <w:lang w:val="en-US" w:eastAsia="zh-CN"/>
            </w:rPr>
          </w:pPr>
          <w:hyperlink w:anchor="_Toc452219969" w:history="1">
            <w:r w:rsidR="00624BFE" w:rsidRPr="000167E3">
              <w:rPr>
                <w:rStyle w:val="Lienhypertexte"/>
                <w:noProof/>
              </w:rPr>
              <w:t>2.</w:t>
            </w:r>
            <w:r w:rsidR="00624BFE">
              <w:rPr>
                <w:b w:val="0"/>
                <w:bCs w:val="0"/>
                <w:i w:val="0"/>
                <w:iCs w:val="0"/>
                <w:noProof/>
                <w:sz w:val="22"/>
                <w:szCs w:val="22"/>
                <w:lang w:val="en-US" w:eastAsia="zh-CN"/>
              </w:rPr>
              <w:tab/>
            </w:r>
            <w:r w:rsidR="00624BFE" w:rsidRPr="000167E3">
              <w:rPr>
                <w:rStyle w:val="Lienhypertexte"/>
                <w:noProof/>
              </w:rPr>
              <w:t>Vue fonctionnelle du projet</w:t>
            </w:r>
            <w:r w:rsidR="00624BFE">
              <w:rPr>
                <w:noProof/>
                <w:webHidden/>
              </w:rPr>
              <w:tab/>
            </w:r>
            <w:r w:rsidR="00624BFE">
              <w:rPr>
                <w:noProof/>
                <w:webHidden/>
              </w:rPr>
              <w:fldChar w:fldCharType="begin"/>
            </w:r>
            <w:r w:rsidR="00624BFE">
              <w:rPr>
                <w:noProof/>
                <w:webHidden/>
              </w:rPr>
              <w:instrText xml:space="preserve"> PAGEREF _Toc452219969 \h </w:instrText>
            </w:r>
            <w:r w:rsidR="00624BFE">
              <w:rPr>
                <w:noProof/>
                <w:webHidden/>
              </w:rPr>
            </w:r>
            <w:r w:rsidR="00624BFE">
              <w:rPr>
                <w:noProof/>
                <w:webHidden/>
              </w:rPr>
              <w:fldChar w:fldCharType="separate"/>
            </w:r>
            <w:r w:rsidR="00FC3E08">
              <w:rPr>
                <w:noProof/>
                <w:webHidden/>
              </w:rPr>
              <w:t>2</w:t>
            </w:r>
            <w:r w:rsidR="00624BFE">
              <w:rPr>
                <w:noProof/>
                <w:webHidden/>
              </w:rPr>
              <w:fldChar w:fldCharType="end"/>
            </w:r>
          </w:hyperlink>
        </w:p>
        <w:p w14:paraId="18D99D66" w14:textId="00F2837C" w:rsidR="00624BFE" w:rsidRDefault="00B2703F">
          <w:pPr>
            <w:pStyle w:val="TM1"/>
            <w:tabs>
              <w:tab w:val="left" w:pos="440"/>
              <w:tab w:val="right" w:leader="dot" w:pos="9062"/>
            </w:tabs>
            <w:rPr>
              <w:b w:val="0"/>
              <w:bCs w:val="0"/>
              <w:i w:val="0"/>
              <w:iCs w:val="0"/>
              <w:noProof/>
              <w:sz w:val="22"/>
              <w:szCs w:val="22"/>
              <w:lang w:val="en-US" w:eastAsia="zh-CN"/>
            </w:rPr>
          </w:pPr>
          <w:hyperlink w:anchor="_Toc452219970" w:history="1">
            <w:r w:rsidR="00624BFE" w:rsidRPr="000167E3">
              <w:rPr>
                <w:rStyle w:val="Lienhypertexte"/>
                <w:noProof/>
              </w:rPr>
              <w:t>3.</w:t>
            </w:r>
            <w:r w:rsidR="00624BFE">
              <w:rPr>
                <w:b w:val="0"/>
                <w:bCs w:val="0"/>
                <w:i w:val="0"/>
                <w:iCs w:val="0"/>
                <w:noProof/>
                <w:sz w:val="22"/>
                <w:szCs w:val="22"/>
                <w:lang w:val="en-US" w:eastAsia="zh-CN"/>
              </w:rPr>
              <w:tab/>
            </w:r>
            <w:r w:rsidR="00624BFE" w:rsidRPr="000167E3">
              <w:rPr>
                <w:rStyle w:val="Lienhypertexte"/>
                <w:noProof/>
              </w:rPr>
              <w:t>Fonctionnalités pour la Beta</w:t>
            </w:r>
            <w:r w:rsidR="00624BFE">
              <w:rPr>
                <w:noProof/>
                <w:webHidden/>
              </w:rPr>
              <w:tab/>
            </w:r>
            <w:r w:rsidR="00624BFE">
              <w:rPr>
                <w:noProof/>
                <w:webHidden/>
              </w:rPr>
              <w:fldChar w:fldCharType="begin"/>
            </w:r>
            <w:r w:rsidR="00624BFE">
              <w:rPr>
                <w:noProof/>
                <w:webHidden/>
              </w:rPr>
              <w:instrText xml:space="preserve"> PAGEREF _Toc452219970 \h </w:instrText>
            </w:r>
            <w:r w:rsidR="00624BFE">
              <w:rPr>
                <w:noProof/>
                <w:webHidden/>
              </w:rPr>
            </w:r>
            <w:r w:rsidR="00624BFE">
              <w:rPr>
                <w:noProof/>
                <w:webHidden/>
              </w:rPr>
              <w:fldChar w:fldCharType="separate"/>
            </w:r>
            <w:r w:rsidR="00FC3E08">
              <w:rPr>
                <w:noProof/>
                <w:webHidden/>
              </w:rPr>
              <w:t>3</w:t>
            </w:r>
            <w:r w:rsidR="00624BFE">
              <w:rPr>
                <w:noProof/>
                <w:webHidden/>
              </w:rPr>
              <w:fldChar w:fldCharType="end"/>
            </w:r>
          </w:hyperlink>
        </w:p>
        <w:p w14:paraId="6F780D78" w14:textId="20A70559" w:rsidR="00624BFE" w:rsidRDefault="00B2703F">
          <w:pPr>
            <w:pStyle w:val="TM2"/>
            <w:tabs>
              <w:tab w:val="left" w:pos="880"/>
              <w:tab w:val="right" w:leader="dot" w:pos="9062"/>
            </w:tabs>
            <w:rPr>
              <w:b w:val="0"/>
              <w:bCs w:val="0"/>
              <w:noProof/>
              <w:lang w:val="en-US" w:eastAsia="zh-CN"/>
            </w:rPr>
          </w:pPr>
          <w:hyperlink w:anchor="_Toc452219971" w:history="1">
            <w:r w:rsidR="00624BFE" w:rsidRPr="000167E3">
              <w:rPr>
                <w:rStyle w:val="Lienhypertexte"/>
                <w:noProof/>
              </w:rPr>
              <w:t>3.1.</w:t>
            </w:r>
            <w:r w:rsidR="00624BFE">
              <w:rPr>
                <w:b w:val="0"/>
                <w:bCs w:val="0"/>
                <w:noProof/>
                <w:lang w:val="en-US" w:eastAsia="zh-CN"/>
              </w:rPr>
              <w:tab/>
            </w:r>
            <w:r w:rsidR="00624BFE" w:rsidRPr="000167E3">
              <w:rPr>
                <w:rStyle w:val="Lienhypertexte"/>
                <w:noProof/>
              </w:rPr>
              <w:t>Logiciel</w:t>
            </w:r>
            <w:r w:rsidR="00624BFE">
              <w:rPr>
                <w:noProof/>
                <w:webHidden/>
              </w:rPr>
              <w:tab/>
            </w:r>
            <w:r w:rsidR="00624BFE">
              <w:rPr>
                <w:noProof/>
                <w:webHidden/>
              </w:rPr>
              <w:fldChar w:fldCharType="begin"/>
            </w:r>
            <w:r w:rsidR="00624BFE">
              <w:rPr>
                <w:noProof/>
                <w:webHidden/>
              </w:rPr>
              <w:instrText xml:space="preserve"> PAGEREF _Toc452219971 \h </w:instrText>
            </w:r>
            <w:r w:rsidR="00624BFE">
              <w:rPr>
                <w:noProof/>
                <w:webHidden/>
              </w:rPr>
            </w:r>
            <w:r w:rsidR="00624BFE">
              <w:rPr>
                <w:noProof/>
                <w:webHidden/>
              </w:rPr>
              <w:fldChar w:fldCharType="separate"/>
            </w:r>
            <w:r w:rsidR="00FC3E08">
              <w:rPr>
                <w:noProof/>
                <w:webHidden/>
              </w:rPr>
              <w:t>3</w:t>
            </w:r>
            <w:r w:rsidR="00624BFE">
              <w:rPr>
                <w:noProof/>
                <w:webHidden/>
              </w:rPr>
              <w:fldChar w:fldCharType="end"/>
            </w:r>
          </w:hyperlink>
        </w:p>
        <w:p w14:paraId="6BA9B65E" w14:textId="7D918B74" w:rsidR="00624BFE" w:rsidRDefault="00B2703F">
          <w:pPr>
            <w:pStyle w:val="TM2"/>
            <w:tabs>
              <w:tab w:val="left" w:pos="880"/>
              <w:tab w:val="right" w:leader="dot" w:pos="9062"/>
            </w:tabs>
            <w:rPr>
              <w:b w:val="0"/>
              <w:bCs w:val="0"/>
              <w:noProof/>
              <w:lang w:val="en-US" w:eastAsia="zh-CN"/>
            </w:rPr>
          </w:pPr>
          <w:hyperlink w:anchor="_Toc452219972" w:history="1">
            <w:r w:rsidR="00624BFE" w:rsidRPr="000167E3">
              <w:rPr>
                <w:rStyle w:val="Lienhypertexte"/>
                <w:noProof/>
              </w:rPr>
              <w:t>3.2.</w:t>
            </w:r>
            <w:r w:rsidR="00624BFE">
              <w:rPr>
                <w:b w:val="0"/>
                <w:bCs w:val="0"/>
                <w:noProof/>
                <w:lang w:val="en-US" w:eastAsia="zh-CN"/>
              </w:rPr>
              <w:tab/>
            </w:r>
            <w:r w:rsidR="00624BFE" w:rsidRPr="000167E3">
              <w:rPr>
                <w:rStyle w:val="Lienhypertexte"/>
                <w:noProof/>
              </w:rPr>
              <w:t>Site Web</w:t>
            </w:r>
            <w:r w:rsidR="00624BFE">
              <w:rPr>
                <w:noProof/>
                <w:webHidden/>
              </w:rPr>
              <w:tab/>
            </w:r>
            <w:r w:rsidR="00624BFE">
              <w:rPr>
                <w:noProof/>
                <w:webHidden/>
              </w:rPr>
              <w:fldChar w:fldCharType="begin"/>
            </w:r>
            <w:r w:rsidR="00624BFE">
              <w:rPr>
                <w:noProof/>
                <w:webHidden/>
              </w:rPr>
              <w:instrText xml:space="preserve"> PAGEREF _Toc452219972 \h </w:instrText>
            </w:r>
            <w:r w:rsidR="00624BFE">
              <w:rPr>
                <w:noProof/>
                <w:webHidden/>
              </w:rPr>
            </w:r>
            <w:r w:rsidR="00624BFE">
              <w:rPr>
                <w:noProof/>
                <w:webHidden/>
              </w:rPr>
              <w:fldChar w:fldCharType="separate"/>
            </w:r>
            <w:r w:rsidR="00FC3E08">
              <w:rPr>
                <w:noProof/>
                <w:webHidden/>
              </w:rPr>
              <w:t>5</w:t>
            </w:r>
            <w:r w:rsidR="00624BFE">
              <w:rPr>
                <w:noProof/>
                <w:webHidden/>
              </w:rPr>
              <w:fldChar w:fldCharType="end"/>
            </w:r>
          </w:hyperlink>
        </w:p>
        <w:p w14:paraId="68C62510" w14:textId="385DF5AA" w:rsidR="00624BFE" w:rsidRDefault="00B2703F">
          <w:pPr>
            <w:pStyle w:val="TM2"/>
            <w:tabs>
              <w:tab w:val="left" w:pos="880"/>
              <w:tab w:val="right" w:leader="dot" w:pos="9062"/>
            </w:tabs>
            <w:rPr>
              <w:b w:val="0"/>
              <w:bCs w:val="0"/>
              <w:noProof/>
              <w:lang w:val="en-US" w:eastAsia="zh-CN"/>
            </w:rPr>
          </w:pPr>
          <w:hyperlink w:anchor="_Toc452219973" w:history="1">
            <w:r w:rsidR="00624BFE" w:rsidRPr="000167E3">
              <w:rPr>
                <w:rStyle w:val="Lienhypertexte"/>
                <w:noProof/>
              </w:rPr>
              <w:t>3.3.</w:t>
            </w:r>
            <w:r w:rsidR="00624BFE">
              <w:rPr>
                <w:b w:val="0"/>
                <w:bCs w:val="0"/>
                <w:noProof/>
                <w:lang w:val="en-US" w:eastAsia="zh-CN"/>
              </w:rPr>
              <w:tab/>
            </w:r>
            <w:r w:rsidR="00624BFE" w:rsidRPr="000167E3">
              <w:rPr>
                <w:rStyle w:val="Lienhypertexte"/>
                <w:noProof/>
              </w:rPr>
              <w:t>Application Mobile</w:t>
            </w:r>
            <w:r w:rsidR="00624BFE">
              <w:rPr>
                <w:noProof/>
                <w:webHidden/>
              </w:rPr>
              <w:tab/>
            </w:r>
            <w:r w:rsidR="00624BFE">
              <w:rPr>
                <w:noProof/>
                <w:webHidden/>
              </w:rPr>
              <w:fldChar w:fldCharType="begin"/>
            </w:r>
            <w:r w:rsidR="00624BFE">
              <w:rPr>
                <w:noProof/>
                <w:webHidden/>
              </w:rPr>
              <w:instrText xml:space="preserve"> PAGEREF _Toc452219973 \h </w:instrText>
            </w:r>
            <w:r w:rsidR="00624BFE">
              <w:rPr>
                <w:noProof/>
                <w:webHidden/>
              </w:rPr>
            </w:r>
            <w:r w:rsidR="00624BFE">
              <w:rPr>
                <w:noProof/>
                <w:webHidden/>
              </w:rPr>
              <w:fldChar w:fldCharType="separate"/>
            </w:r>
            <w:r w:rsidR="00FC3E08">
              <w:rPr>
                <w:noProof/>
                <w:webHidden/>
              </w:rPr>
              <w:t>7</w:t>
            </w:r>
            <w:r w:rsidR="00624BFE">
              <w:rPr>
                <w:noProof/>
                <w:webHidden/>
              </w:rPr>
              <w:fldChar w:fldCharType="end"/>
            </w:r>
          </w:hyperlink>
        </w:p>
        <w:p w14:paraId="1488CCD4" w14:textId="1105BA68" w:rsidR="00624BFE" w:rsidRDefault="00B2703F">
          <w:pPr>
            <w:pStyle w:val="TM1"/>
            <w:tabs>
              <w:tab w:val="left" w:pos="440"/>
              <w:tab w:val="right" w:leader="dot" w:pos="9062"/>
            </w:tabs>
            <w:rPr>
              <w:b w:val="0"/>
              <w:bCs w:val="0"/>
              <w:i w:val="0"/>
              <w:iCs w:val="0"/>
              <w:noProof/>
              <w:sz w:val="22"/>
              <w:szCs w:val="22"/>
              <w:lang w:val="en-US" w:eastAsia="zh-CN"/>
            </w:rPr>
          </w:pPr>
          <w:hyperlink w:anchor="_Toc452219974" w:history="1">
            <w:r w:rsidR="00624BFE" w:rsidRPr="000167E3">
              <w:rPr>
                <w:rStyle w:val="Lienhypertexte"/>
                <w:noProof/>
              </w:rPr>
              <w:t>4.</w:t>
            </w:r>
            <w:r w:rsidR="00624BFE">
              <w:rPr>
                <w:b w:val="0"/>
                <w:bCs w:val="0"/>
                <w:i w:val="0"/>
                <w:iCs w:val="0"/>
                <w:noProof/>
                <w:sz w:val="22"/>
                <w:szCs w:val="22"/>
                <w:lang w:val="en-US" w:eastAsia="zh-CN"/>
              </w:rPr>
              <w:tab/>
            </w:r>
            <w:r w:rsidR="00624BFE" w:rsidRPr="000167E3">
              <w:rPr>
                <w:rStyle w:val="Lienhypertexte"/>
                <w:noProof/>
              </w:rPr>
              <w:t>Descriptions des scénarios</w:t>
            </w:r>
            <w:r w:rsidR="00624BFE">
              <w:rPr>
                <w:noProof/>
                <w:webHidden/>
              </w:rPr>
              <w:tab/>
            </w:r>
            <w:r w:rsidR="00624BFE">
              <w:rPr>
                <w:noProof/>
                <w:webHidden/>
              </w:rPr>
              <w:fldChar w:fldCharType="begin"/>
            </w:r>
            <w:r w:rsidR="00624BFE">
              <w:rPr>
                <w:noProof/>
                <w:webHidden/>
              </w:rPr>
              <w:instrText xml:space="preserve"> PAGEREF _Toc452219974 \h </w:instrText>
            </w:r>
            <w:r w:rsidR="00624BFE">
              <w:rPr>
                <w:noProof/>
                <w:webHidden/>
              </w:rPr>
            </w:r>
            <w:r w:rsidR="00624BFE">
              <w:rPr>
                <w:noProof/>
                <w:webHidden/>
              </w:rPr>
              <w:fldChar w:fldCharType="separate"/>
            </w:r>
            <w:r w:rsidR="00FC3E08">
              <w:rPr>
                <w:noProof/>
                <w:webHidden/>
              </w:rPr>
              <w:t>9</w:t>
            </w:r>
            <w:r w:rsidR="00624BFE">
              <w:rPr>
                <w:noProof/>
                <w:webHidden/>
              </w:rPr>
              <w:fldChar w:fldCharType="end"/>
            </w:r>
          </w:hyperlink>
        </w:p>
        <w:p w14:paraId="5F2697B6" w14:textId="0643564C" w:rsidR="00624BFE" w:rsidRDefault="00B2703F">
          <w:pPr>
            <w:pStyle w:val="TM2"/>
            <w:tabs>
              <w:tab w:val="left" w:pos="880"/>
              <w:tab w:val="right" w:leader="dot" w:pos="9062"/>
            </w:tabs>
            <w:rPr>
              <w:b w:val="0"/>
              <w:bCs w:val="0"/>
              <w:noProof/>
              <w:lang w:val="en-US" w:eastAsia="zh-CN"/>
            </w:rPr>
          </w:pPr>
          <w:hyperlink w:anchor="_Toc452219975" w:history="1">
            <w:r w:rsidR="00624BFE" w:rsidRPr="000167E3">
              <w:rPr>
                <w:rStyle w:val="Lienhypertexte"/>
                <w:noProof/>
              </w:rPr>
              <w:t>4.1.</w:t>
            </w:r>
            <w:r w:rsidR="00624BFE">
              <w:rPr>
                <w:b w:val="0"/>
                <w:bCs w:val="0"/>
                <w:noProof/>
                <w:lang w:val="en-US" w:eastAsia="zh-CN"/>
              </w:rPr>
              <w:tab/>
            </w:r>
            <w:r w:rsidR="00624BFE" w:rsidRPr="000167E3">
              <w:rPr>
                <w:rStyle w:val="Lienhypertexte"/>
                <w:noProof/>
              </w:rPr>
              <w:t>Logiciel</w:t>
            </w:r>
            <w:r w:rsidR="00624BFE">
              <w:rPr>
                <w:noProof/>
                <w:webHidden/>
              </w:rPr>
              <w:tab/>
            </w:r>
            <w:r w:rsidR="00624BFE">
              <w:rPr>
                <w:noProof/>
                <w:webHidden/>
              </w:rPr>
              <w:fldChar w:fldCharType="begin"/>
            </w:r>
            <w:r w:rsidR="00624BFE">
              <w:rPr>
                <w:noProof/>
                <w:webHidden/>
              </w:rPr>
              <w:instrText xml:space="preserve"> PAGEREF _Toc452219975 \h </w:instrText>
            </w:r>
            <w:r w:rsidR="00624BFE">
              <w:rPr>
                <w:noProof/>
                <w:webHidden/>
              </w:rPr>
            </w:r>
            <w:r w:rsidR="00624BFE">
              <w:rPr>
                <w:noProof/>
                <w:webHidden/>
              </w:rPr>
              <w:fldChar w:fldCharType="separate"/>
            </w:r>
            <w:r w:rsidR="00FC3E08">
              <w:rPr>
                <w:noProof/>
                <w:webHidden/>
              </w:rPr>
              <w:t>9</w:t>
            </w:r>
            <w:r w:rsidR="00624BFE">
              <w:rPr>
                <w:noProof/>
                <w:webHidden/>
              </w:rPr>
              <w:fldChar w:fldCharType="end"/>
            </w:r>
          </w:hyperlink>
        </w:p>
        <w:p w14:paraId="669711E2" w14:textId="51F5DA65" w:rsidR="00624BFE" w:rsidRDefault="00B2703F">
          <w:pPr>
            <w:pStyle w:val="TM3"/>
            <w:tabs>
              <w:tab w:val="left" w:pos="1320"/>
              <w:tab w:val="right" w:leader="dot" w:pos="9062"/>
            </w:tabs>
            <w:rPr>
              <w:noProof/>
              <w:sz w:val="22"/>
              <w:szCs w:val="22"/>
              <w:lang w:val="en-US" w:eastAsia="zh-CN"/>
            </w:rPr>
          </w:pPr>
          <w:hyperlink w:anchor="_Toc452219976" w:history="1">
            <w:r w:rsidR="00624BFE" w:rsidRPr="000167E3">
              <w:rPr>
                <w:rStyle w:val="Lienhypertexte"/>
                <w:noProof/>
                <w14:scene3d>
                  <w14:camera w14:prst="orthographicFront"/>
                  <w14:lightRig w14:rig="threePt" w14:dir="t">
                    <w14:rot w14:lat="0" w14:lon="0" w14:rev="0"/>
                  </w14:lightRig>
                </w14:scene3d>
              </w:rPr>
              <w:t>4.1.1.</w:t>
            </w:r>
            <w:r w:rsidR="00624BFE">
              <w:rPr>
                <w:noProof/>
                <w:sz w:val="22"/>
                <w:szCs w:val="22"/>
                <w:lang w:val="en-US" w:eastAsia="zh-CN"/>
              </w:rPr>
              <w:tab/>
            </w:r>
            <w:r w:rsidR="00624BFE" w:rsidRPr="000167E3">
              <w:rPr>
                <w:rStyle w:val="Lienhypertexte"/>
                <w:noProof/>
              </w:rPr>
              <w:t>Prérequis</w:t>
            </w:r>
            <w:r w:rsidR="00624BFE">
              <w:rPr>
                <w:noProof/>
                <w:webHidden/>
              </w:rPr>
              <w:tab/>
            </w:r>
            <w:r w:rsidR="00624BFE">
              <w:rPr>
                <w:noProof/>
                <w:webHidden/>
              </w:rPr>
              <w:fldChar w:fldCharType="begin"/>
            </w:r>
            <w:r w:rsidR="00624BFE">
              <w:rPr>
                <w:noProof/>
                <w:webHidden/>
              </w:rPr>
              <w:instrText xml:space="preserve"> PAGEREF _Toc452219976 \h </w:instrText>
            </w:r>
            <w:r w:rsidR="00624BFE">
              <w:rPr>
                <w:noProof/>
                <w:webHidden/>
              </w:rPr>
            </w:r>
            <w:r w:rsidR="00624BFE">
              <w:rPr>
                <w:noProof/>
                <w:webHidden/>
              </w:rPr>
              <w:fldChar w:fldCharType="separate"/>
            </w:r>
            <w:r w:rsidR="00FC3E08">
              <w:rPr>
                <w:noProof/>
                <w:webHidden/>
              </w:rPr>
              <w:t>9</w:t>
            </w:r>
            <w:r w:rsidR="00624BFE">
              <w:rPr>
                <w:noProof/>
                <w:webHidden/>
              </w:rPr>
              <w:fldChar w:fldCharType="end"/>
            </w:r>
          </w:hyperlink>
        </w:p>
        <w:p w14:paraId="4C95F31A" w14:textId="203A6BB9" w:rsidR="00624BFE" w:rsidRDefault="00B2703F">
          <w:pPr>
            <w:pStyle w:val="TM3"/>
            <w:tabs>
              <w:tab w:val="left" w:pos="1320"/>
              <w:tab w:val="right" w:leader="dot" w:pos="9062"/>
            </w:tabs>
            <w:rPr>
              <w:noProof/>
              <w:sz w:val="22"/>
              <w:szCs w:val="22"/>
              <w:lang w:val="en-US" w:eastAsia="zh-CN"/>
            </w:rPr>
          </w:pPr>
          <w:hyperlink w:anchor="_Toc452219977" w:history="1">
            <w:r w:rsidR="00624BFE" w:rsidRPr="000167E3">
              <w:rPr>
                <w:rStyle w:val="Lienhypertexte"/>
                <w:noProof/>
                <w14:scene3d>
                  <w14:camera w14:prst="orthographicFront"/>
                  <w14:lightRig w14:rig="threePt" w14:dir="t">
                    <w14:rot w14:lat="0" w14:lon="0" w14:rev="0"/>
                  </w14:lightRig>
                </w14:scene3d>
              </w:rPr>
              <w:t>4.1.2.</w:t>
            </w:r>
            <w:r w:rsidR="00624BFE">
              <w:rPr>
                <w:noProof/>
                <w:sz w:val="22"/>
                <w:szCs w:val="22"/>
                <w:lang w:val="en-US" w:eastAsia="zh-CN"/>
              </w:rPr>
              <w:tab/>
            </w:r>
            <w:r w:rsidR="00624BFE" w:rsidRPr="000167E3">
              <w:rPr>
                <w:rStyle w:val="Lienhypertexte"/>
                <w:noProof/>
              </w:rPr>
              <w:t>Déroulement du scénario</w:t>
            </w:r>
            <w:r w:rsidR="00624BFE">
              <w:rPr>
                <w:noProof/>
                <w:webHidden/>
              </w:rPr>
              <w:tab/>
            </w:r>
            <w:r w:rsidR="00624BFE">
              <w:rPr>
                <w:noProof/>
                <w:webHidden/>
              </w:rPr>
              <w:fldChar w:fldCharType="begin"/>
            </w:r>
            <w:r w:rsidR="00624BFE">
              <w:rPr>
                <w:noProof/>
                <w:webHidden/>
              </w:rPr>
              <w:instrText xml:space="preserve"> PAGEREF _Toc452219977 \h </w:instrText>
            </w:r>
            <w:r w:rsidR="00624BFE">
              <w:rPr>
                <w:noProof/>
                <w:webHidden/>
              </w:rPr>
            </w:r>
            <w:r w:rsidR="00624BFE">
              <w:rPr>
                <w:noProof/>
                <w:webHidden/>
              </w:rPr>
              <w:fldChar w:fldCharType="separate"/>
            </w:r>
            <w:r w:rsidR="00FC3E08">
              <w:rPr>
                <w:noProof/>
                <w:webHidden/>
              </w:rPr>
              <w:t>9</w:t>
            </w:r>
            <w:r w:rsidR="00624BFE">
              <w:rPr>
                <w:noProof/>
                <w:webHidden/>
              </w:rPr>
              <w:fldChar w:fldCharType="end"/>
            </w:r>
          </w:hyperlink>
        </w:p>
        <w:p w14:paraId="2F9C0AC8" w14:textId="40338249" w:rsidR="00624BFE" w:rsidRDefault="00B2703F">
          <w:pPr>
            <w:pStyle w:val="TM2"/>
            <w:tabs>
              <w:tab w:val="left" w:pos="880"/>
              <w:tab w:val="right" w:leader="dot" w:pos="9062"/>
            </w:tabs>
            <w:rPr>
              <w:b w:val="0"/>
              <w:bCs w:val="0"/>
              <w:noProof/>
              <w:lang w:val="en-US" w:eastAsia="zh-CN"/>
            </w:rPr>
          </w:pPr>
          <w:hyperlink w:anchor="_Toc452219978" w:history="1">
            <w:r w:rsidR="00624BFE" w:rsidRPr="000167E3">
              <w:rPr>
                <w:rStyle w:val="Lienhypertexte"/>
                <w:noProof/>
              </w:rPr>
              <w:t>4.2.</w:t>
            </w:r>
            <w:r w:rsidR="00624BFE">
              <w:rPr>
                <w:b w:val="0"/>
                <w:bCs w:val="0"/>
                <w:noProof/>
                <w:lang w:val="en-US" w:eastAsia="zh-CN"/>
              </w:rPr>
              <w:tab/>
            </w:r>
            <w:r w:rsidR="00624BFE" w:rsidRPr="000167E3">
              <w:rPr>
                <w:rStyle w:val="Lienhypertexte"/>
                <w:noProof/>
              </w:rPr>
              <w:t>Site internet et applications mobiles</w:t>
            </w:r>
            <w:r w:rsidR="00624BFE">
              <w:rPr>
                <w:noProof/>
                <w:webHidden/>
              </w:rPr>
              <w:tab/>
            </w:r>
            <w:r w:rsidR="00624BFE">
              <w:rPr>
                <w:noProof/>
                <w:webHidden/>
              </w:rPr>
              <w:fldChar w:fldCharType="begin"/>
            </w:r>
            <w:r w:rsidR="00624BFE">
              <w:rPr>
                <w:noProof/>
                <w:webHidden/>
              </w:rPr>
              <w:instrText xml:space="preserve"> PAGEREF _Toc452219978 \h </w:instrText>
            </w:r>
            <w:r w:rsidR="00624BFE">
              <w:rPr>
                <w:noProof/>
                <w:webHidden/>
              </w:rPr>
            </w:r>
            <w:r w:rsidR="00624BFE">
              <w:rPr>
                <w:noProof/>
                <w:webHidden/>
              </w:rPr>
              <w:fldChar w:fldCharType="separate"/>
            </w:r>
            <w:r w:rsidR="00FC3E08">
              <w:rPr>
                <w:noProof/>
                <w:webHidden/>
              </w:rPr>
              <w:t>10</w:t>
            </w:r>
            <w:r w:rsidR="00624BFE">
              <w:rPr>
                <w:noProof/>
                <w:webHidden/>
              </w:rPr>
              <w:fldChar w:fldCharType="end"/>
            </w:r>
          </w:hyperlink>
        </w:p>
        <w:p w14:paraId="1056686F" w14:textId="66FB1C8B" w:rsidR="00624BFE" w:rsidRDefault="00B2703F">
          <w:pPr>
            <w:pStyle w:val="TM3"/>
            <w:tabs>
              <w:tab w:val="left" w:pos="1320"/>
              <w:tab w:val="right" w:leader="dot" w:pos="9062"/>
            </w:tabs>
            <w:rPr>
              <w:noProof/>
              <w:sz w:val="22"/>
              <w:szCs w:val="22"/>
              <w:lang w:val="en-US" w:eastAsia="zh-CN"/>
            </w:rPr>
          </w:pPr>
          <w:hyperlink w:anchor="_Toc452219979" w:history="1">
            <w:r w:rsidR="00624BFE" w:rsidRPr="000167E3">
              <w:rPr>
                <w:rStyle w:val="Lienhypertexte"/>
                <w:noProof/>
                <w14:scene3d>
                  <w14:camera w14:prst="orthographicFront"/>
                  <w14:lightRig w14:rig="threePt" w14:dir="t">
                    <w14:rot w14:lat="0" w14:lon="0" w14:rev="0"/>
                  </w14:lightRig>
                </w14:scene3d>
              </w:rPr>
              <w:t>4.2.1.</w:t>
            </w:r>
            <w:r w:rsidR="00624BFE">
              <w:rPr>
                <w:noProof/>
                <w:sz w:val="22"/>
                <w:szCs w:val="22"/>
                <w:lang w:val="en-US" w:eastAsia="zh-CN"/>
              </w:rPr>
              <w:tab/>
            </w:r>
            <w:r w:rsidR="00624BFE" w:rsidRPr="000167E3">
              <w:rPr>
                <w:rStyle w:val="Lienhypertexte"/>
                <w:noProof/>
              </w:rPr>
              <w:t>Prérequis</w:t>
            </w:r>
            <w:r w:rsidR="00624BFE">
              <w:rPr>
                <w:noProof/>
                <w:webHidden/>
              </w:rPr>
              <w:tab/>
            </w:r>
            <w:r w:rsidR="00624BFE">
              <w:rPr>
                <w:noProof/>
                <w:webHidden/>
              </w:rPr>
              <w:fldChar w:fldCharType="begin"/>
            </w:r>
            <w:r w:rsidR="00624BFE">
              <w:rPr>
                <w:noProof/>
                <w:webHidden/>
              </w:rPr>
              <w:instrText xml:space="preserve"> PAGEREF _Toc452219979 \h </w:instrText>
            </w:r>
            <w:r w:rsidR="00624BFE">
              <w:rPr>
                <w:noProof/>
                <w:webHidden/>
              </w:rPr>
            </w:r>
            <w:r w:rsidR="00624BFE">
              <w:rPr>
                <w:noProof/>
                <w:webHidden/>
              </w:rPr>
              <w:fldChar w:fldCharType="separate"/>
            </w:r>
            <w:r w:rsidR="00FC3E08">
              <w:rPr>
                <w:noProof/>
                <w:webHidden/>
              </w:rPr>
              <w:t>10</w:t>
            </w:r>
            <w:r w:rsidR="00624BFE">
              <w:rPr>
                <w:noProof/>
                <w:webHidden/>
              </w:rPr>
              <w:fldChar w:fldCharType="end"/>
            </w:r>
          </w:hyperlink>
        </w:p>
        <w:p w14:paraId="5DF132A1" w14:textId="19EA9C50" w:rsidR="00624BFE" w:rsidRDefault="00B2703F">
          <w:pPr>
            <w:pStyle w:val="TM3"/>
            <w:tabs>
              <w:tab w:val="left" w:pos="1320"/>
              <w:tab w:val="right" w:leader="dot" w:pos="9062"/>
            </w:tabs>
            <w:rPr>
              <w:noProof/>
              <w:sz w:val="22"/>
              <w:szCs w:val="22"/>
              <w:lang w:val="en-US" w:eastAsia="zh-CN"/>
            </w:rPr>
          </w:pPr>
          <w:hyperlink w:anchor="_Toc452219980" w:history="1">
            <w:r w:rsidR="00624BFE" w:rsidRPr="000167E3">
              <w:rPr>
                <w:rStyle w:val="Lienhypertexte"/>
                <w:noProof/>
                <w14:scene3d>
                  <w14:camera w14:prst="orthographicFront"/>
                  <w14:lightRig w14:rig="threePt" w14:dir="t">
                    <w14:rot w14:lat="0" w14:lon="0" w14:rev="0"/>
                  </w14:lightRig>
                </w14:scene3d>
              </w:rPr>
              <w:t>4.2.2.</w:t>
            </w:r>
            <w:r w:rsidR="00624BFE">
              <w:rPr>
                <w:noProof/>
                <w:sz w:val="22"/>
                <w:szCs w:val="22"/>
                <w:lang w:val="en-US" w:eastAsia="zh-CN"/>
              </w:rPr>
              <w:tab/>
            </w:r>
            <w:r w:rsidR="00624BFE" w:rsidRPr="000167E3">
              <w:rPr>
                <w:rStyle w:val="Lienhypertexte"/>
                <w:noProof/>
              </w:rPr>
              <w:t>Déroulement du scénario</w:t>
            </w:r>
            <w:r w:rsidR="00624BFE">
              <w:rPr>
                <w:noProof/>
                <w:webHidden/>
              </w:rPr>
              <w:tab/>
            </w:r>
            <w:r w:rsidR="00624BFE">
              <w:rPr>
                <w:noProof/>
                <w:webHidden/>
              </w:rPr>
              <w:fldChar w:fldCharType="begin"/>
            </w:r>
            <w:r w:rsidR="00624BFE">
              <w:rPr>
                <w:noProof/>
                <w:webHidden/>
              </w:rPr>
              <w:instrText xml:space="preserve"> PAGEREF _Toc452219980 \h </w:instrText>
            </w:r>
            <w:r w:rsidR="00624BFE">
              <w:rPr>
                <w:noProof/>
                <w:webHidden/>
              </w:rPr>
            </w:r>
            <w:r w:rsidR="00624BFE">
              <w:rPr>
                <w:noProof/>
                <w:webHidden/>
              </w:rPr>
              <w:fldChar w:fldCharType="separate"/>
            </w:r>
            <w:r w:rsidR="00FC3E08">
              <w:rPr>
                <w:noProof/>
                <w:webHidden/>
              </w:rPr>
              <w:t>10</w:t>
            </w:r>
            <w:r w:rsidR="00624BFE">
              <w:rPr>
                <w:noProof/>
                <w:webHidden/>
              </w:rPr>
              <w:fldChar w:fldCharType="end"/>
            </w:r>
          </w:hyperlink>
        </w:p>
        <w:p w14:paraId="3B74D009" w14:textId="533F8662" w:rsidR="00B4087B" w:rsidRPr="00EA759C" w:rsidRDefault="00B4087B" w:rsidP="00181574">
          <w:pPr>
            <w:pStyle w:val="TM1"/>
            <w:tabs>
              <w:tab w:val="left" w:pos="440"/>
              <w:tab w:val="right" w:leader="dot" w:pos="9062"/>
            </w:tabs>
            <w:rPr>
              <w:b w:val="0"/>
              <w:bCs w:val="0"/>
              <w:noProof/>
            </w:rPr>
          </w:pPr>
          <w:r w:rsidRPr="00EA759C">
            <w:fldChar w:fldCharType="end"/>
          </w:r>
        </w:p>
      </w:sdtContent>
    </w:sdt>
    <w:p w14:paraId="0B5DC583" w14:textId="77777777" w:rsidR="00B4087B" w:rsidRPr="00EA759C" w:rsidRDefault="00B4087B" w:rsidP="00B4087B">
      <w:pPr>
        <w:pStyle w:val="Titre1horssommaire"/>
      </w:pPr>
      <w:r w:rsidRPr="00EA759C">
        <w:t>Liste des Tableaux</w:t>
      </w:r>
    </w:p>
    <w:p w14:paraId="7BC79561" w14:textId="54120427" w:rsidR="001B03C7" w:rsidRDefault="001B03C7">
      <w:pPr>
        <w:pStyle w:val="Tabledesillustrations"/>
        <w:tabs>
          <w:tab w:val="right" w:leader="dot" w:pos="9062"/>
        </w:tabs>
        <w:rPr>
          <w:noProof/>
          <w:szCs w:val="22"/>
          <w:lang w:val="en-US" w:eastAsia="zh-CN"/>
        </w:rPr>
      </w:pPr>
      <w:r>
        <w:fldChar w:fldCharType="begin"/>
      </w:r>
      <w:r>
        <w:instrText xml:space="preserve"> TOC \h \z \t "Légende" \c </w:instrText>
      </w:r>
      <w:r>
        <w:fldChar w:fldCharType="separate"/>
      </w:r>
      <w:hyperlink w:anchor="_Toc452217467" w:history="1">
        <w:r w:rsidRPr="009C7655">
          <w:rPr>
            <w:rStyle w:val="Lienhypertexte"/>
            <w:noProof/>
          </w:rPr>
          <w:t>Tableau 1. Checklist des fonctionnalités logiciel</w:t>
        </w:r>
        <w:r>
          <w:rPr>
            <w:noProof/>
            <w:webHidden/>
          </w:rPr>
          <w:tab/>
        </w:r>
        <w:r>
          <w:rPr>
            <w:noProof/>
            <w:webHidden/>
          </w:rPr>
          <w:fldChar w:fldCharType="begin"/>
        </w:r>
        <w:r>
          <w:rPr>
            <w:noProof/>
            <w:webHidden/>
          </w:rPr>
          <w:instrText xml:space="preserve"> PAGEREF _Toc452217467 \h </w:instrText>
        </w:r>
        <w:r>
          <w:rPr>
            <w:noProof/>
            <w:webHidden/>
          </w:rPr>
        </w:r>
        <w:r>
          <w:rPr>
            <w:noProof/>
            <w:webHidden/>
          </w:rPr>
          <w:fldChar w:fldCharType="separate"/>
        </w:r>
        <w:r w:rsidR="00FC3E08">
          <w:rPr>
            <w:noProof/>
            <w:webHidden/>
          </w:rPr>
          <w:t>4</w:t>
        </w:r>
        <w:r>
          <w:rPr>
            <w:noProof/>
            <w:webHidden/>
          </w:rPr>
          <w:fldChar w:fldCharType="end"/>
        </w:r>
      </w:hyperlink>
    </w:p>
    <w:p w14:paraId="32BA98AF" w14:textId="063F7FA8" w:rsidR="001B03C7" w:rsidRDefault="00B2703F">
      <w:pPr>
        <w:pStyle w:val="Tabledesillustrations"/>
        <w:tabs>
          <w:tab w:val="right" w:leader="dot" w:pos="9062"/>
        </w:tabs>
        <w:rPr>
          <w:noProof/>
          <w:szCs w:val="22"/>
          <w:lang w:val="en-US" w:eastAsia="zh-CN"/>
        </w:rPr>
      </w:pPr>
      <w:hyperlink w:anchor="_Toc452217468" w:history="1">
        <w:r w:rsidR="001B03C7" w:rsidRPr="009C7655">
          <w:rPr>
            <w:rStyle w:val="Lienhypertexte"/>
            <w:noProof/>
          </w:rPr>
          <w:t>Tableau 2. Checklist des fonctionnalités site web</w:t>
        </w:r>
        <w:r w:rsidR="001B03C7">
          <w:rPr>
            <w:noProof/>
            <w:webHidden/>
          </w:rPr>
          <w:tab/>
        </w:r>
        <w:r w:rsidR="001B03C7">
          <w:rPr>
            <w:noProof/>
            <w:webHidden/>
          </w:rPr>
          <w:fldChar w:fldCharType="begin"/>
        </w:r>
        <w:r w:rsidR="001B03C7">
          <w:rPr>
            <w:noProof/>
            <w:webHidden/>
          </w:rPr>
          <w:instrText xml:space="preserve"> PAGEREF _Toc452217468 \h </w:instrText>
        </w:r>
        <w:r w:rsidR="001B03C7">
          <w:rPr>
            <w:noProof/>
            <w:webHidden/>
          </w:rPr>
        </w:r>
        <w:r w:rsidR="001B03C7">
          <w:rPr>
            <w:noProof/>
            <w:webHidden/>
          </w:rPr>
          <w:fldChar w:fldCharType="separate"/>
        </w:r>
        <w:r w:rsidR="00FC3E08">
          <w:rPr>
            <w:noProof/>
            <w:webHidden/>
          </w:rPr>
          <w:t>6</w:t>
        </w:r>
        <w:r w:rsidR="001B03C7">
          <w:rPr>
            <w:noProof/>
            <w:webHidden/>
          </w:rPr>
          <w:fldChar w:fldCharType="end"/>
        </w:r>
      </w:hyperlink>
    </w:p>
    <w:p w14:paraId="3B804186" w14:textId="1FB7EFCC" w:rsidR="001B03C7" w:rsidRDefault="00B2703F">
      <w:pPr>
        <w:pStyle w:val="Tabledesillustrations"/>
        <w:tabs>
          <w:tab w:val="right" w:leader="dot" w:pos="9062"/>
        </w:tabs>
        <w:rPr>
          <w:noProof/>
          <w:szCs w:val="22"/>
          <w:lang w:val="en-US" w:eastAsia="zh-CN"/>
        </w:rPr>
      </w:pPr>
      <w:hyperlink w:anchor="_Toc452217469" w:history="1">
        <w:r w:rsidR="001B03C7" w:rsidRPr="009C7655">
          <w:rPr>
            <w:rStyle w:val="Lienhypertexte"/>
            <w:noProof/>
          </w:rPr>
          <w:t>Tableau 3. Checklist des fonctionnalités applications mobiles</w:t>
        </w:r>
        <w:r w:rsidR="001B03C7">
          <w:rPr>
            <w:noProof/>
            <w:webHidden/>
          </w:rPr>
          <w:tab/>
        </w:r>
        <w:r w:rsidR="001B03C7">
          <w:rPr>
            <w:noProof/>
            <w:webHidden/>
          </w:rPr>
          <w:fldChar w:fldCharType="begin"/>
        </w:r>
        <w:r w:rsidR="001B03C7">
          <w:rPr>
            <w:noProof/>
            <w:webHidden/>
          </w:rPr>
          <w:instrText xml:space="preserve"> PAGEREF _Toc452217469 \h </w:instrText>
        </w:r>
        <w:r w:rsidR="001B03C7">
          <w:rPr>
            <w:noProof/>
            <w:webHidden/>
          </w:rPr>
        </w:r>
        <w:r w:rsidR="001B03C7">
          <w:rPr>
            <w:noProof/>
            <w:webHidden/>
          </w:rPr>
          <w:fldChar w:fldCharType="separate"/>
        </w:r>
        <w:r w:rsidR="00FC3E08">
          <w:rPr>
            <w:noProof/>
            <w:webHidden/>
          </w:rPr>
          <w:t>8</w:t>
        </w:r>
        <w:r w:rsidR="001B03C7">
          <w:rPr>
            <w:noProof/>
            <w:webHidden/>
          </w:rPr>
          <w:fldChar w:fldCharType="end"/>
        </w:r>
      </w:hyperlink>
    </w:p>
    <w:p w14:paraId="425E8440" w14:textId="6EF90A7B" w:rsidR="001B03C7" w:rsidRDefault="00B2703F">
      <w:pPr>
        <w:pStyle w:val="Tabledesillustrations"/>
        <w:tabs>
          <w:tab w:val="right" w:leader="dot" w:pos="9062"/>
        </w:tabs>
        <w:rPr>
          <w:noProof/>
          <w:szCs w:val="22"/>
          <w:lang w:val="en-US" w:eastAsia="zh-CN"/>
        </w:rPr>
      </w:pPr>
      <w:hyperlink w:anchor="_Toc452217470" w:history="1">
        <w:r w:rsidR="001B03C7" w:rsidRPr="009C7655">
          <w:rPr>
            <w:rStyle w:val="Lienhypertexte"/>
            <w:noProof/>
          </w:rPr>
          <w:t>Tableau 4. Déroulement scénario logiciel</w:t>
        </w:r>
        <w:r w:rsidR="001B03C7">
          <w:rPr>
            <w:noProof/>
            <w:webHidden/>
          </w:rPr>
          <w:tab/>
        </w:r>
        <w:r w:rsidR="001B03C7">
          <w:rPr>
            <w:noProof/>
            <w:webHidden/>
          </w:rPr>
          <w:fldChar w:fldCharType="begin"/>
        </w:r>
        <w:r w:rsidR="001B03C7">
          <w:rPr>
            <w:noProof/>
            <w:webHidden/>
          </w:rPr>
          <w:instrText xml:space="preserve"> PAGEREF _Toc452217470 \h </w:instrText>
        </w:r>
        <w:r w:rsidR="001B03C7">
          <w:rPr>
            <w:noProof/>
            <w:webHidden/>
          </w:rPr>
        </w:r>
        <w:r w:rsidR="001B03C7">
          <w:rPr>
            <w:noProof/>
            <w:webHidden/>
          </w:rPr>
          <w:fldChar w:fldCharType="separate"/>
        </w:r>
        <w:r w:rsidR="00FC3E08">
          <w:rPr>
            <w:noProof/>
            <w:webHidden/>
          </w:rPr>
          <w:t>10</w:t>
        </w:r>
        <w:r w:rsidR="001B03C7">
          <w:rPr>
            <w:noProof/>
            <w:webHidden/>
          </w:rPr>
          <w:fldChar w:fldCharType="end"/>
        </w:r>
      </w:hyperlink>
    </w:p>
    <w:p w14:paraId="3F046B89" w14:textId="144BA10B" w:rsidR="001B03C7" w:rsidRDefault="00B2703F">
      <w:pPr>
        <w:pStyle w:val="Tabledesillustrations"/>
        <w:tabs>
          <w:tab w:val="right" w:leader="dot" w:pos="9062"/>
        </w:tabs>
        <w:rPr>
          <w:noProof/>
          <w:szCs w:val="22"/>
          <w:lang w:val="en-US" w:eastAsia="zh-CN"/>
        </w:rPr>
      </w:pPr>
      <w:hyperlink w:anchor="_Toc452217471" w:history="1">
        <w:r w:rsidR="001B03C7" w:rsidRPr="009C7655">
          <w:rPr>
            <w:rStyle w:val="Lienhypertexte"/>
            <w:noProof/>
          </w:rPr>
          <w:t>Tableau 5. Déroulement scénario site web et applications mobiles</w:t>
        </w:r>
        <w:r w:rsidR="001B03C7">
          <w:rPr>
            <w:noProof/>
            <w:webHidden/>
          </w:rPr>
          <w:tab/>
        </w:r>
        <w:r w:rsidR="001B03C7">
          <w:rPr>
            <w:noProof/>
            <w:webHidden/>
          </w:rPr>
          <w:fldChar w:fldCharType="begin"/>
        </w:r>
        <w:r w:rsidR="001B03C7">
          <w:rPr>
            <w:noProof/>
            <w:webHidden/>
          </w:rPr>
          <w:instrText xml:space="preserve"> PAGEREF _Toc452217471 \h </w:instrText>
        </w:r>
        <w:r w:rsidR="001B03C7">
          <w:rPr>
            <w:noProof/>
            <w:webHidden/>
          </w:rPr>
        </w:r>
        <w:r w:rsidR="001B03C7">
          <w:rPr>
            <w:noProof/>
            <w:webHidden/>
          </w:rPr>
          <w:fldChar w:fldCharType="separate"/>
        </w:r>
        <w:r w:rsidR="00FC3E08">
          <w:rPr>
            <w:noProof/>
            <w:webHidden/>
          </w:rPr>
          <w:t>11</w:t>
        </w:r>
        <w:r w:rsidR="001B03C7">
          <w:rPr>
            <w:noProof/>
            <w:webHidden/>
          </w:rPr>
          <w:fldChar w:fldCharType="end"/>
        </w:r>
      </w:hyperlink>
    </w:p>
    <w:p w14:paraId="06FBC85E" w14:textId="50F7E2A3" w:rsidR="00B4087B" w:rsidRPr="00EA759C" w:rsidRDefault="001B03C7" w:rsidP="00FA4DDE">
      <w:pPr>
        <w:pStyle w:val="Tabledesillustrations"/>
      </w:pPr>
      <w:r>
        <w:fldChar w:fldCharType="end"/>
      </w:r>
    </w:p>
    <w:p w14:paraId="044282F0" w14:textId="77777777" w:rsidR="00181574" w:rsidRPr="00EA759C" w:rsidRDefault="00181574" w:rsidP="00181574">
      <w:pPr>
        <w:pStyle w:val="Titre1horssommaire"/>
      </w:pPr>
      <w:r w:rsidRPr="00EA759C">
        <w:t>Liste des Figures</w:t>
      </w:r>
    </w:p>
    <w:p w14:paraId="7D83712F" w14:textId="740EDA08" w:rsidR="008F758F" w:rsidRDefault="00FA4DDE">
      <w:pPr>
        <w:pStyle w:val="Tabledesillustrations"/>
        <w:tabs>
          <w:tab w:val="right" w:leader="dot" w:pos="9062"/>
        </w:tabs>
        <w:rPr>
          <w:noProof/>
          <w:szCs w:val="22"/>
          <w:lang w:val="en-US" w:eastAsia="zh-CN"/>
        </w:rPr>
      </w:pPr>
      <w:r w:rsidRPr="00EA759C">
        <w:rPr>
          <w:sz w:val="20"/>
          <w:szCs w:val="22"/>
        </w:rPr>
        <w:fldChar w:fldCharType="begin"/>
      </w:r>
      <w:r w:rsidRPr="00EA759C">
        <w:rPr>
          <w:sz w:val="20"/>
        </w:rPr>
        <w:instrText xml:space="preserve"> TOC \h \z \c "Figure" </w:instrText>
      </w:r>
      <w:r w:rsidRPr="00EA759C">
        <w:rPr>
          <w:sz w:val="20"/>
          <w:szCs w:val="22"/>
        </w:rPr>
        <w:fldChar w:fldCharType="separate"/>
      </w:r>
      <w:hyperlink w:anchor="_Toc452217585" w:history="1">
        <w:r w:rsidR="008F758F" w:rsidRPr="004C180C">
          <w:rPr>
            <w:rStyle w:val="Lienhypertexte"/>
            <w:noProof/>
            <w:lang w:val="en-US"/>
          </w:rPr>
          <w:t xml:space="preserve">Figure 1. </w:t>
        </w:r>
        <w:r w:rsidR="008F758F" w:rsidRPr="004C180C">
          <w:rPr>
            <w:rStyle w:val="Lienhypertexte"/>
            <w:noProof/>
          </w:rPr>
          <w:t>Livrables du projet Music Sheet Writer</w:t>
        </w:r>
        <w:r w:rsidR="008F758F">
          <w:rPr>
            <w:noProof/>
            <w:webHidden/>
          </w:rPr>
          <w:tab/>
        </w:r>
        <w:r w:rsidR="008F758F">
          <w:rPr>
            <w:noProof/>
            <w:webHidden/>
          </w:rPr>
          <w:fldChar w:fldCharType="begin"/>
        </w:r>
        <w:r w:rsidR="008F758F">
          <w:rPr>
            <w:noProof/>
            <w:webHidden/>
          </w:rPr>
          <w:instrText xml:space="preserve"> PAGEREF _Toc452217585 \h </w:instrText>
        </w:r>
        <w:r w:rsidR="008F758F">
          <w:rPr>
            <w:noProof/>
            <w:webHidden/>
          </w:rPr>
        </w:r>
        <w:r w:rsidR="008F758F">
          <w:rPr>
            <w:noProof/>
            <w:webHidden/>
          </w:rPr>
          <w:fldChar w:fldCharType="separate"/>
        </w:r>
        <w:r w:rsidR="00FC3E08">
          <w:rPr>
            <w:noProof/>
            <w:webHidden/>
          </w:rPr>
          <w:t>2</w:t>
        </w:r>
        <w:r w:rsidR="008F758F">
          <w:rPr>
            <w:noProof/>
            <w:webHidden/>
          </w:rPr>
          <w:fldChar w:fldCharType="end"/>
        </w:r>
      </w:hyperlink>
    </w:p>
    <w:p w14:paraId="23CC703E" w14:textId="1597D999" w:rsidR="00181574" w:rsidRPr="00EA759C" w:rsidRDefault="00FA4DDE" w:rsidP="00181574">
      <w:pPr>
        <w:sectPr w:rsidR="00181574" w:rsidRPr="00EA759C" w:rsidSect="00991748">
          <w:footerReference w:type="default" r:id="rId13"/>
          <w:headerReference w:type="first" r:id="rId14"/>
          <w:pgSz w:w="11906" w:h="16838"/>
          <w:pgMar w:top="1417" w:right="1417" w:bottom="1417" w:left="1417" w:header="568" w:footer="708" w:gutter="0"/>
          <w:pgNumType w:start="0"/>
          <w:cols w:space="708"/>
          <w:docGrid w:linePitch="360"/>
        </w:sectPr>
      </w:pPr>
      <w:r w:rsidRPr="00EA759C">
        <w:rPr>
          <w:smallCaps/>
          <w:sz w:val="20"/>
          <w:szCs w:val="20"/>
        </w:rPr>
        <w:fldChar w:fldCharType="end"/>
      </w:r>
    </w:p>
    <w:p w14:paraId="710613AC" w14:textId="77777777" w:rsidR="00916A06" w:rsidRDefault="00916A06" w:rsidP="00916A06">
      <w:pPr>
        <w:pStyle w:val="Titre1"/>
      </w:pPr>
      <w:bookmarkStart w:id="1" w:name="_Toc449908755"/>
      <w:bookmarkStart w:id="2" w:name="_Toc449909883"/>
      <w:bookmarkStart w:id="3" w:name="_Toc452219966"/>
      <w:r>
        <w:lastRenderedPageBreak/>
        <w:t>Introduction</w:t>
      </w:r>
      <w:bookmarkEnd w:id="1"/>
      <w:bookmarkEnd w:id="2"/>
      <w:bookmarkEnd w:id="3"/>
    </w:p>
    <w:p w14:paraId="112DA8D2" w14:textId="77777777" w:rsidR="00916A06" w:rsidRPr="005F5D76" w:rsidRDefault="00916A06" w:rsidP="00916A06">
      <w:pPr>
        <w:pStyle w:val="ExplainationChapter"/>
      </w:pPr>
      <w:r>
        <w:t>Ce projet est un projet étudiant réalisé dans le cadre des études à Epitech en tant que projet de fin d’étude.</w:t>
      </w:r>
    </w:p>
    <w:p w14:paraId="1FB2332B" w14:textId="77777777" w:rsidR="00916A06" w:rsidRPr="002D3000" w:rsidRDefault="00916A06" w:rsidP="00916A06">
      <w:pPr>
        <w:pStyle w:val="Titre2"/>
      </w:pPr>
      <w:bookmarkStart w:id="4" w:name="_Toc444793970"/>
      <w:bookmarkStart w:id="5" w:name="_Toc449908756"/>
      <w:bookmarkStart w:id="6" w:name="_Toc449909884"/>
      <w:bookmarkStart w:id="7" w:name="_Toc452219967"/>
      <w:r>
        <w:t>Objectif de l’EIP et Epitech</w:t>
      </w:r>
      <w:bookmarkEnd w:id="4"/>
      <w:bookmarkEnd w:id="5"/>
      <w:bookmarkEnd w:id="6"/>
      <w:bookmarkEnd w:id="7"/>
    </w:p>
    <w:p w14:paraId="1261B8EA" w14:textId="77777777" w:rsidR="00916A06" w:rsidRDefault="00916A06" w:rsidP="00916A06">
      <w:r>
        <w:t>EPITECH est l’école de l’expertise informatique, transformant une passion en véritable expertise. L’apprentissage à EPITECH est fondé sur une pédagogie par projets, individuels ou en groupe, validant un certain nombre de connaissances et de notions à assimiler. Tout au long de leur cursus, les étudiants se familiarisent avec le milieu professionnel, notamment grâce aux stages en première, troisième et cinquième année d’une période de quatre à six mois. L’école forme les étudiants à s’adapter à des situations inhabituelles avec la mise en place de rush (projets à réaliser sur un week-end, sur des sujets et notions dont les élèves n’ont aucune connaissance) ou le départ à l’international pendant leur quatrième année ; année durant laquelle l’étudiant va devoir faire preuve d’autonomie et de capacité d’adaptation.</w:t>
      </w:r>
    </w:p>
    <w:p w14:paraId="49FF96A4" w14:textId="77777777" w:rsidR="00916A06" w:rsidRDefault="00916A06" w:rsidP="00916A06">
      <w:r>
        <w:t>Les Epitech Innovative Projects sont des projets à réaliser sur le cycle master du cursus Epitech. Ils sont conçus à la manière d’un véritable projet entrepreneurial, dans toutes ses composantes : business, techno, design &amp; communication. Un EIP est appelé à devenir une start-up viable. Le but de l’EIP est donc de faire découvrir aux étudiants le monde de l’entreprenariat en leur demandant de mettre un place un projet et de le réaliser en faisant face à des difficultés qu’ils n’avaient jusqu’alors pas rencontrées. Le principal obstacle est la gestion de groupe composé de membres dispersés dans des pays différents, faisant face alors aux problèmes de gestion du temps et des zones horaires pour leur quatrième année. Les problématiques de communication et de vente du produit sont aussi abordées.</w:t>
      </w:r>
    </w:p>
    <w:p w14:paraId="6D42DCCE" w14:textId="77777777" w:rsidR="00916A06" w:rsidRDefault="00916A06" w:rsidP="00916A06">
      <w:pPr>
        <w:pStyle w:val="Titre2"/>
      </w:pPr>
      <w:bookmarkStart w:id="8" w:name="_Toc444793971"/>
      <w:bookmarkStart w:id="9" w:name="_Toc449908757"/>
      <w:bookmarkStart w:id="10" w:name="_Toc449909885"/>
      <w:bookmarkStart w:id="11" w:name="_Toc452219968"/>
      <w:r>
        <w:t>Principe de base du système</w:t>
      </w:r>
      <w:bookmarkEnd w:id="8"/>
      <w:bookmarkEnd w:id="9"/>
      <w:bookmarkEnd w:id="10"/>
      <w:bookmarkEnd w:id="11"/>
    </w:p>
    <w:p w14:paraId="391DB2C3" w14:textId="77777777" w:rsidR="00916A06" w:rsidRDefault="00916A06" w:rsidP="00916A06">
      <w:r>
        <w:t>Music Sheet Writer est un logiciel d’édition de partition destiné aux musiciens composant de la musique. Il se présente comme tout logiciel d’édition de partition existant, mais apporte une fonctionnalité majeure : la génération d’une partition depuis un piano ou une guitare branché à l’aide d’un câble JACK ou d’une interface audio USB.</w:t>
      </w:r>
    </w:p>
    <w:p w14:paraId="435FBA48" w14:textId="77777777" w:rsidR="00916A06" w:rsidRDefault="00916A06" w:rsidP="00916A06">
      <w:r>
        <w:t>Le mot d’ordre de Music Sheet Writer est d’être simple d’utilisation. En effet, en ajoutant cette fonctionnalité, nous simplifions la phase d’écriture lors de la composition d’une musique. Laissant l’utilisateur se concentrer sur la musique avant son écriture.</w:t>
      </w:r>
    </w:p>
    <w:p w14:paraId="37EE1B19" w14:textId="4A7A3505" w:rsidR="00916A06" w:rsidRDefault="00916A06" w:rsidP="00916A06">
      <w:r>
        <w:t>Music Sheet Writer s’accompagne aussi d’applications mobiles disponibles sur Android, iOS et Windows Phone, ainsi que d’un site internet.</w:t>
      </w:r>
    </w:p>
    <w:p w14:paraId="11A17D0A" w14:textId="77777777" w:rsidR="001C47F0" w:rsidRDefault="001C47F0">
      <w:pPr>
        <w:jc w:val="left"/>
        <w:rPr>
          <w:rFonts w:asciiTheme="majorHAnsi" w:eastAsiaTheme="majorEastAsia" w:hAnsiTheme="majorHAnsi" w:cstheme="majorBidi"/>
          <w:color w:val="2E74B5" w:themeColor="accent1" w:themeShade="BF"/>
          <w:sz w:val="32"/>
          <w:szCs w:val="32"/>
        </w:rPr>
      </w:pPr>
      <w:r>
        <w:br w:type="page"/>
      </w:r>
    </w:p>
    <w:p w14:paraId="74FAD290" w14:textId="438648BE" w:rsidR="00270418" w:rsidRPr="00EA759C" w:rsidRDefault="0069570B" w:rsidP="004C059D">
      <w:pPr>
        <w:pStyle w:val="Titre1"/>
      </w:pPr>
      <w:bookmarkStart w:id="12" w:name="_Toc452219969"/>
      <w:r w:rsidRPr="00EA759C">
        <w:lastRenderedPageBreak/>
        <w:t>Vue fonctionnelle</w:t>
      </w:r>
      <w:r w:rsidR="00D448B2" w:rsidRPr="00EA759C">
        <w:t xml:space="preserve"> du projet</w:t>
      </w:r>
      <w:bookmarkEnd w:id="12"/>
    </w:p>
    <w:p w14:paraId="7CD5B4DF" w14:textId="77777777" w:rsidR="007C3848" w:rsidRPr="00B33B23" w:rsidRDefault="007C3848" w:rsidP="007C3848">
      <w:r w:rsidRPr="00B33B23">
        <w:t>Le projet Music Sheet Writer est composé de plusieurs sous-projets ou livrables ayant tous un lien entre eux.</w:t>
      </w:r>
    </w:p>
    <w:p w14:paraId="2D88D00A" w14:textId="77777777" w:rsidR="007C3848" w:rsidRPr="00B33B23" w:rsidRDefault="007C3848" w:rsidP="007C3848">
      <w:r w:rsidRPr="00B33B23">
        <w:t>Le diagramme suivant présente les différents livrables et leurs relations.</w:t>
      </w:r>
    </w:p>
    <w:p w14:paraId="74A1E160" w14:textId="77777777" w:rsidR="007C3848" w:rsidRPr="00B33B23" w:rsidRDefault="007C3848" w:rsidP="007C3848">
      <w:pPr>
        <w:keepNext/>
      </w:pPr>
      <w:r w:rsidRPr="00B33B23">
        <w:rPr>
          <w:noProof/>
          <w:lang w:eastAsia="fr-FR"/>
        </w:rPr>
        <w:drawing>
          <wp:inline distT="0" distB="0" distL="0" distR="0" wp14:anchorId="7AE585D5" wp14:editId="524C3CCE">
            <wp:extent cx="6142789" cy="3023797"/>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 Music Sheet Writer.png"/>
                    <pic:cNvPicPr/>
                  </pic:nvPicPr>
                  <pic:blipFill>
                    <a:blip r:embed="rId15">
                      <a:extLst>
                        <a:ext uri="{28A0092B-C50C-407E-A947-70E740481C1C}">
                          <a14:useLocalDpi xmlns:a14="http://schemas.microsoft.com/office/drawing/2010/main" val="0"/>
                        </a:ext>
                      </a:extLst>
                    </a:blip>
                    <a:stretch>
                      <a:fillRect/>
                    </a:stretch>
                  </pic:blipFill>
                  <pic:spPr>
                    <a:xfrm>
                      <a:off x="0" y="0"/>
                      <a:ext cx="6142789" cy="3023797"/>
                    </a:xfrm>
                    <a:prstGeom prst="rect">
                      <a:avLst/>
                    </a:prstGeom>
                  </pic:spPr>
                </pic:pic>
              </a:graphicData>
            </a:graphic>
          </wp:inline>
        </w:drawing>
      </w:r>
    </w:p>
    <w:p w14:paraId="0150269A" w14:textId="0FADE9EB" w:rsidR="007C3848" w:rsidRPr="008F758F" w:rsidRDefault="007C3848" w:rsidP="007C3848">
      <w:pPr>
        <w:pStyle w:val="Lgende"/>
      </w:pPr>
      <w:bookmarkStart w:id="13" w:name="_Toc449452247"/>
      <w:bookmarkStart w:id="14" w:name="_Toc449909947"/>
      <w:bookmarkStart w:id="15" w:name="_Toc452217585"/>
      <w:r w:rsidRPr="0078478F">
        <w:t xml:space="preserve">Figure </w:t>
      </w:r>
      <w:r w:rsidRPr="00B33B23">
        <w:fldChar w:fldCharType="begin"/>
      </w:r>
      <w:r w:rsidRPr="0078478F">
        <w:instrText xml:space="preserve"> SEQ Figure \* ARABIC </w:instrText>
      </w:r>
      <w:r w:rsidRPr="00B33B23">
        <w:fldChar w:fldCharType="separate"/>
      </w:r>
      <w:r w:rsidR="00FC3E08">
        <w:rPr>
          <w:noProof/>
        </w:rPr>
        <w:t>1</w:t>
      </w:r>
      <w:r w:rsidRPr="00B33B23">
        <w:fldChar w:fldCharType="end"/>
      </w:r>
      <w:r w:rsidRPr="0078478F">
        <w:t xml:space="preserve">. </w:t>
      </w:r>
      <w:r w:rsidR="00371E57" w:rsidRPr="008F758F">
        <w:t xml:space="preserve">Livrables </w:t>
      </w:r>
      <w:r w:rsidR="00C24845" w:rsidRPr="008F758F">
        <w:t xml:space="preserve">du </w:t>
      </w:r>
      <w:r w:rsidR="00371E57" w:rsidRPr="008F758F">
        <w:t xml:space="preserve">projet </w:t>
      </w:r>
      <w:r w:rsidRPr="008F758F">
        <w:t>Music Sheet Writer</w:t>
      </w:r>
      <w:bookmarkEnd w:id="13"/>
      <w:bookmarkEnd w:id="14"/>
      <w:bookmarkEnd w:id="15"/>
    </w:p>
    <w:p w14:paraId="556CC88F" w14:textId="77777777" w:rsidR="00836E01" w:rsidRPr="008F758F" w:rsidRDefault="00836E01">
      <w:pPr>
        <w:jc w:val="left"/>
      </w:pPr>
      <w:r w:rsidRPr="008F758F">
        <w:br w:type="page"/>
      </w:r>
    </w:p>
    <w:p w14:paraId="495705AB" w14:textId="77777777" w:rsidR="00836E01" w:rsidRPr="00EA759C" w:rsidRDefault="00836E01" w:rsidP="00836E01">
      <w:pPr>
        <w:pStyle w:val="Titre1"/>
      </w:pPr>
      <w:bookmarkStart w:id="16" w:name="_Toc452219970"/>
      <w:r w:rsidRPr="00EA759C">
        <w:lastRenderedPageBreak/>
        <w:t>Fonctionnalités pour la Beta</w:t>
      </w:r>
      <w:bookmarkEnd w:id="16"/>
    </w:p>
    <w:p w14:paraId="1B945A62" w14:textId="5F4CED75" w:rsidR="00F20771" w:rsidRPr="00F20771" w:rsidRDefault="003058B2" w:rsidP="00F20771">
      <w:pPr>
        <w:pStyle w:val="Titre2"/>
      </w:pPr>
      <w:bookmarkStart w:id="17" w:name="_Toc452219971"/>
      <w:r w:rsidRPr="00EA759C">
        <w:t>Logiciel</w:t>
      </w:r>
      <w:bookmarkEnd w:id="17"/>
    </w:p>
    <w:tbl>
      <w:tblPr>
        <w:tblStyle w:val="Grilledutableau"/>
        <w:tblW w:w="9387" w:type="dxa"/>
        <w:tblLook w:val="04A0" w:firstRow="1" w:lastRow="0" w:firstColumn="1" w:lastColumn="0" w:noHBand="0" w:noVBand="1"/>
      </w:tblPr>
      <w:tblGrid>
        <w:gridCol w:w="988"/>
        <w:gridCol w:w="1396"/>
        <w:gridCol w:w="1706"/>
        <w:gridCol w:w="279"/>
        <w:gridCol w:w="681"/>
        <w:gridCol w:w="306"/>
        <w:gridCol w:w="308"/>
        <w:gridCol w:w="427"/>
        <w:gridCol w:w="193"/>
        <w:gridCol w:w="3103"/>
      </w:tblGrid>
      <w:tr w:rsidR="0077526A" w:rsidRPr="00EA759C" w14:paraId="74E09BB1" w14:textId="77777777" w:rsidTr="00FA1B15">
        <w:tc>
          <w:tcPr>
            <w:tcW w:w="4090" w:type="dxa"/>
            <w:gridSpan w:val="3"/>
            <w:tcBorders>
              <w:top w:val="single" w:sz="4" w:space="0" w:color="auto"/>
              <w:left w:val="single" w:sz="4" w:space="0" w:color="auto"/>
              <w:bottom w:val="nil"/>
              <w:right w:val="nil"/>
            </w:tcBorders>
          </w:tcPr>
          <w:p w14:paraId="3C25BC8D" w14:textId="77777777" w:rsidR="00BC5C05" w:rsidRPr="00EA759C" w:rsidRDefault="00BC5C05">
            <w:pPr>
              <w:jc w:val="left"/>
              <w:rPr>
                <w:sz w:val="20"/>
              </w:rPr>
            </w:pPr>
            <w:r w:rsidRPr="00EA759C">
              <w:rPr>
                <w:sz w:val="20"/>
              </w:rPr>
              <w:t>Music Sheet Writer</w:t>
            </w:r>
          </w:p>
        </w:tc>
        <w:tc>
          <w:tcPr>
            <w:tcW w:w="279" w:type="dxa"/>
            <w:tcBorders>
              <w:top w:val="single" w:sz="4" w:space="0" w:color="auto"/>
              <w:left w:val="nil"/>
              <w:bottom w:val="nil"/>
              <w:right w:val="nil"/>
            </w:tcBorders>
          </w:tcPr>
          <w:p w14:paraId="0EBF35C2" w14:textId="77777777" w:rsidR="00BC5C05" w:rsidRPr="00EA759C" w:rsidRDefault="00BC5C05" w:rsidP="00AA1626">
            <w:pPr>
              <w:jc w:val="right"/>
              <w:rPr>
                <w:sz w:val="20"/>
              </w:rPr>
            </w:pPr>
          </w:p>
        </w:tc>
        <w:tc>
          <w:tcPr>
            <w:tcW w:w="5018" w:type="dxa"/>
            <w:gridSpan w:val="6"/>
            <w:tcBorders>
              <w:top w:val="single" w:sz="4" w:space="0" w:color="auto"/>
              <w:left w:val="nil"/>
              <w:bottom w:val="nil"/>
              <w:right w:val="single" w:sz="4" w:space="0" w:color="auto"/>
            </w:tcBorders>
          </w:tcPr>
          <w:p w14:paraId="587E005C" w14:textId="77777777" w:rsidR="00BC5C05" w:rsidRPr="00EA759C" w:rsidRDefault="00BC5C05" w:rsidP="00AA1626">
            <w:pPr>
              <w:jc w:val="right"/>
              <w:rPr>
                <w:sz w:val="20"/>
              </w:rPr>
            </w:pPr>
            <w:r w:rsidRPr="00EA759C">
              <w:rPr>
                <w:sz w:val="20"/>
              </w:rPr>
              <w:t>Lab EIP – Epitech Paris</w:t>
            </w:r>
          </w:p>
        </w:tc>
      </w:tr>
      <w:tr w:rsidR="0077526A" w:rsidRPr="00EA759C" w14:paraId="101AFF06" w14:textId="77777777" w:rsidTr="00FA1B15">
        <w:tc>
          <w:tcPr>
            <w:tcW w:w="4090" w:type="dxa"/>
            <w:gridSpan w:val="3"/>
            <w:tcBorders>
              <w:top w:val="nil"/>
              <w:left w:val="single" w:sz="4" w:space="0" w:color="auto"/>
              <w:bottom w:val="nil"/>
              <w:right w:val="nil"/>
            </w:tcBorders>
          </w:tcPr>
          <w:p w14:paraId="67C1C012" w14:textId="77777777" w:rsidR="00BC5C05" w:rsidRPr="00EA759C" w:rsidRDefault="00BC5C05">
            <w:pPr>
              <w:jc w:val="left"/>
            </w:pPr>
          </w:p>
        </w:tc>
        <w:tc>
          <w:tcPr>
            <w:tcW w:w="279" w:type="dxa"/>
            <w:tcBorders>
              <w:top w:val="nil"/>
              <w:left w:val="nil"/>
              <w:bottom w:val="nil"/>
              <w:right w:val="nil"/>
            </w:tcBorders>
          </w:tcPr>
          <w:p w14:paraId="0EF26C9A" w14:textId="77777777" w:rsidR="00BC5C05" w:rsidRPr="00EA759C" w:rsidRDefault="00BC5C05" w:rsidP="00AA1626">
            <w:pPr>
              <w:jc w:val="right"/>
            </w:pPr>
          </w:p>
        </w:tc>
        <w:tc>
          <w:tcPr>
            <w:tcW w:w="5018" w:type="dxa"/>
            <w:gridSpan w:val="6"/>
            <w:tcBorders>
              <w:top w:val="nil"/>
              <w:left w:val="nil"/>
              <w:bottom w:val="nil"/>
              <w:right w:val="single" w:sz="4" w:space="0" w:color="auto"/>
            </w:tcBorders>
          </w:tcPr>
          <w:p w14:paraId="053CFF4E" w14:textId="77777777" w:rsidR="00BC5C05" w:rsidRPr="00EA759C" w:rsidRDefault="00BC5C05" w:rsidP="00AA1626">
            <w:pPr>
              <w:jc w:val="right"/>
            </w:pPr>
          </w:p>
        </w:tc>
      </w:tr>
      <w:tr w:rsidR="0077526A" w:rsidRPr="00EA759C" w14:paraId="36CDF002" w14:textId="77777777" w:rsidTr="00FA1B15">
        <w:tc>
          <w:tcPr>
            <w:tcW w:w="4090" w:type="dxa"/>
            <w:gridSpan w:val="3"/>
            <w:tcBorders>
              <w:top w:val="nil"/>
              <w:left w:val="single" w:sz="4" w:space="0" w:color="auto"/>
              <w:bottom w:val="nil"/>
              <w:right w:val="nil"/>
            </w:tcBorders>
          </w:tcPr>
          <w:p w14:paraId="76B638AE" w14:textId="77777777" w:rsidR="00BC5C05" w:rsidRPr="00EA759C" w:rsidRDefault="00BC5C05">
            <w:pPr>
              <w:jc w:val="left"/>
            </w:pPr>
          </w:p>
        </w:tc>
        <w:tc>
          <w:tcPr>
            <w:tcW w:w="279" w:type="dxa"/>
            <w:tcBorders>
              <w:top w:val="nil"/>
              <w:left w:val="nil"/>
              <w:bottom w:val="nil"/>
              <w:right w:val="nil"/>
            </w:tcBorders>
          </w:tcPr>
          <w:p w14:paraId="47A9718F" w14:textId="77777777" w:rsidR="00BC5C05" w:rsidRPr="00EA759C" w:rsidRDefault="00BC5C05" w:rsidP="00AA1626">
            <w:pPr>
              <w:jc w:val="right"/>
            </w:pPr>
          </w:p>
        </w:tc>
        <w:tc>
          <w:tcPr>
            <w:tcW w:w="5018" w:type="dxa"/>
            <w:gridSpan w:val="6"/>
            <w:tcBorders>
              <w:top w:val="nil"/>
              <w:left w:val="nil"/>
              <w:bottom w:val="nil"/>
              <w:right w:val="single" w:sz="4" w:space="0" w:color="auto"/>
            </w:tcBorders>
          </w:tcPr>
          <w:p w14:paraId="4A7648A6" w14:textId="77777777" w:rsidR="00BC5C05" w:rsidRPr="00EA759C" w:rsidRDefault="00BC5C05" w:rsidP="00AA1626">
            <w:pPr>
              <w:jc w:val="right"/>
            </w:pPr>
          </w:p>
        </w:tc>
      </w:tr>
      <w:tr w:rsidR="00BC5C05" w:rsidRPr="00EA759C" w14:paraId="00EDF2B4" w14:textId="77777777" w:rsidTr="00FA1B15">
        <w:tc>
          <w:tcPr>
            <w:tcW w:w="9387" w:type="dxa"/>
            <w:gridSpan w:val="10"/>
            <w:tcBorders>
              <w:top w:val="nil"/>
              <w:left w:val="single" w:sz="4" w:space="0" w:color="auto"/>
              <w:bottom w:val="nil"/>
              <w:right w:val="single" w:sz="4" w:space="0" w:color="auto"/>
            </w:tcBorders>
          </w:tcPr>
          <w:p w14:paraId="157D3F31" w14:textId="77777777" w:rsidR="00BC5C05" w:rsidRPr="00EA759C" w:rsidRDefault="00BC5C05" w:rsidP="00AA1626">
            <w:pPr>
              <w:jc w:val="center"/>
              <w:rPr>
                <w:sz w:val="32"/>
              </w:rPr>
            </w:pPr>
            <w:r w:rsidRPr="00EA759C">
              <w:rPr>
                <w:sz w:val="32"/>
              </w:rPr>
              <w:t>Checklist des fonctionnalités pour la beta de Juillet</w:t>
            </w:r>
          </w:p>
        </w:tc>
      </w:tr>
      <w:tr w:rsidR="00BC5C05" w:rsidRPr="00EA759C" w14:paraId="4DC2752B" w14:textId="77777777" w:rsidTr="00FA1B15">
        <w:tc>
          <w:tcPr>
            <w:tcW w:w="9387" w:type="dxa"/>
            <w:gridSpan w:val="10"/>
            <w:tcBorders>
              <w:top w:val="nil"/>
              <w:left w:val="single" w:sz="4" w:space="0" w:color="auto"/>
              <w:bottom w:val="nil"/>
              <w:right w:val="single" w:sz="4" w:space="0" w:color="auto"/>
            </w:tcBorders>
          </w:tcPr>
          <w:p w14:paraId="438483D6" w14:textId="77777777" w:rsidR="00BC5C05" w:rsidRPr="00EA759C" w:rsidRDefault="00BC5C05" w:rsidP="00AA1626">
            <w:pPr>
              <w:jc w:val="center"/>
              <w:rPr>
                <w:sz w:val="32"/>
              </w:rPr>
            </w:pPr>
          </w:p>
        </w:tc>
      </w:tr>
      <w:tr w:rsidR="00F54C50" w:rsidRPr="00EA759C" w14:paraId="3A9BD6A6" w14:textId="77777777" w:rsidTr="00FA1B15">
        <w:tc>
          <w:tcPr>
            <w:tcW w:w="9387" w:type="dxa"/>
            <w:gridSpan w:val="10"/>
            <w:tcBorders>
              <w:top w:val="nil"/>
              <w:left w:val="single" w:sz="4" w:space="0" w:color="auto"/>
              <w:bottom w:val="nil"/>
              <w:right w:val="single" w:sz="4" w:space="0" w:color="auto"/>
            </w:tcBorders>
          </w:tcPr>
          <w:p w14:paraId="3815E26A" w14:textId="77777777" w:rsidR="00F54C50" w:rsidRPr="00EA759C" w:rsidRDefault="00F54C50" w:rsidP="00F54C50">
            <w:pPr>
              <w:jc w:val="left"/>
              <w:rPr>
                <w:color w:val="808080" w:themeColor="background1" w:themeShade="80"/>
              </w:rPr>
            </w:pPr>
            <w:r w:rsidRPr="00EA759C">
              <w:t xml:space="preserve">Nom du projet :  </w:t>
            </w:r>
            <w:r w:rsidRPr="00EA759C">
              <w:rPr>
                <w:b/>
                <w:u w:val="single" w:color="808080" w:themeColor="background1" w:themeShade="80"/>
              </w:rPr>
              <w:t>Music Sheet Writer</w:t>
            </w:r>
          </w:p>
        </w:tc>
      </w:tr>
      <w:tr w:rsidR="00F54C50" w:rsidRPr="00EA759C" w14:paraId="49F03551" w14:textId="77777777" w:rsidTr="00FA1B15">
        <w:tc>
          <w:tcPr>
            <w:tcW w:w="9387" w:type="dxa"/>
            <w:gridSpan w:val="10"/>
            <w:tcBorders>
              <w:top w:val="nil"/>
              <w:left w:val="single" w:sz="4" w:space="0" w:color="auto"/>
              <w:bottom w:val="nil"/>
              <w:right w:val="single" w:sz="4" w:space="0" w:color="auto"/>
            </w:tcBorders>
          </w:tcPr>
          <w:p w14:paraId="0786657E" w14:textId="77777777" w:rsidR="00F54C50" w:rsidRPr="00EA759C" w:rsidRDefault="00F54C50" w:rsidP="00F54C50">
            <w:pPr>
              <w:jc w:val="left"/>
              <w:rPr>
                <w:sz w:val="24"/>
              </w:rPr>
            </w:pPr>
            <w:r w:rsidRPr="00EA759C">
              <w:t xml:space="preserve">Livrable : </w:t>
            </w:r>
            <w:r w:rsidRPr="00EA759C">
              <w:rPr>
                <w:b/>
                <w:u w:val="single" w:color="808080" w:themeColor="background1" w:themeShade="80"/>
              </w:rPr>
              <w:t>Logiciel</w:t>
            </w:r>
          </w:p>
        </w:tc>
      </w:tr>
      <w:tr w:rsidR="0077526A" w:rsidRPr="00EA759C" w14:paraId="16EF79D6" w14:textId="77777777" w:rsidTr="00FA1B15">
        <w:trPr>
          <w:trHeight w:val="113"/>
        </w:trPr>
        <w:tc>
          <w:tcPr>
            <w:tcW w:w="9387" w:type="dxa"/>
            <w:gridSpan w:val="10"/>
            <w:tcBorders>
              <w:top w:val="nil"/>
              <w:left w:val="single" w:sz="4" w:space="0" w:color="auto"/>
              <w:bottom w:val="single" w:sz="12" w:space="0" w:color="auto"/>
              <w:right w:val="single" w:sz="4" w:space="0" w:color="auto"/>
            </w:tcBorders>
            <w:vAlign w:val="center"/>
          </w:tcPr>
          <w:p w14:paraId="1F3A3427" w14:textId="77777777" w:rsidR="0077526A" w:rsidRPr="00EA759C" w:rsidRDefault="0077526A" w:rsidP="00D92AED">
            <w:pPr>
              <w:jc w:val="center"/>
              <w:rPr>
                <w:sz w:val="8"/>
              </w:rPr>
            </w:pPr>
          </w:p>
        </w:tc>
      </w:tr>
      <w:tr w:rsidR="0077526A" w:rsidRPr="00EA759C" w14:paraId="599CED79" w14:textId="77777777" w:rsidTr="00FA1B15">
        <w:trPr>
          <w:trHeight w:val="370"/>
        </w:trPr>
        <w:tc>
          <w:tcPr>
            <w:tcW w:w="4090" w:type="dxa"/>
            <w:gridSpan w:val="3"/>
            <w:tcBorders>
              <w:top w:val="single" w:sz="12" w:space="0" w:color="auto"/>
              <w:left w:val="single" w:sz="4" w:space="0" w:color="auto"/>
              <w:bottom w:val="single" w:sz="4" w:space="0" w:color="auto"/>
              <w:right w:val="single" w:sz="4" w:space="0" w:color="auto"/>
            </w:tcBorders>
            <w:vAlign w:val="center"/>
          </w:tcPr>
          <w:p w14:paraId="7C21CD06" w14:textId="77777777" w:rsidR="0077526A" w:rsidRPr="00EA759C" w:rsidRDefault="0077526A" w:rsidP="00D92AED">
            <w:pPr>
              <w:jc w:val="center"/>
            </w:pPr>
            <w:r w:rsidRPr="00EA759C">
              <w:t>Fonctionnalités</w:t>
            </w:r>
          </w:p>
        </w:tc>
        <w:tc>
          <w:tcPr>
            <w:tcW w:w="5297" w:type="dxa"/>
            <w:gridSpan w:val="7"/>
            <w:tcBorders>
              <w:top w:val="single" w:sz="12" w:space="0" w:color="auto"/>
              <w:left w:val="single" w:sz="4" w:space="0" w:color="auto"/>
              <w:bottom w:val="single" w:sz="4" w:space="0" w:color="auto"/>
              <w:right w:val="single" w:sz="4" w:space="0" w:color="auto"/>
            </w:tcBorders>
            <w:vAlign w:val="center"/>
          </w:tcPr>
          <w:p w14:paraId="37C3478E" w14:textId="77777777" w:rsidR="0077526A" w:rsidRPr="00EA759C" w:rsidRDefault="0077526A" w:rsidP="00D92AED">
            <w:pPr>
              <w:jc w:val="center"/>
            </w:pPr>
            <w:r w:rsidRPr="00EA759C">
              <w:t>Résultat des tests</w:t>
            </w:r>
          </w:p>
        </w:tc>
      </w:tr>
      <w:tr w:rsidR="008C1E31" w:rsidRPr="00EA759C" w14:paraId="5436F47F" w14:textId="77777777" w:rsidTr="001A3889">
        <w:trPr>
          <w:trHeight w:val="380"/>
        </w:trPr>
        <w:tc>
          <w:tcPr>
            <w:tcW w:w="988" w:type="dxa"/>
            <w:tcBorders>
              <w:top w:val="single" w:sz="4" w:space="0" w:color="auto"/>
              <w:left w:val="single" w:sz="4" w:space="0" w:color="auto"/>
              <w:bottom w:val="single" w:sz="12" w:space="0" w:color="auto"/>
              <w:right w:val="single" w:sz="4" w:space="0" w:color="auto"/>
            </w:tcBorders>
            <w:vAlign w:val="center"/>
          </w:tcPr>
          <w:p w14:paraId="744F2175" w14:textId="77777777" w:rsidR="0077526A" w:rsidRPr="00EA759C" w:rsidRDefault="0077526A" w:rsidP="00D92AED">
            <w:pPr>
              <w:jc w:val="center"/>
              <w:rPr>
                <w:sz w:val="20"/>
              </w:rPr>
            </w:pPr>
            <w:r w:rsidRPr="00EA759C">
              <w:rPr>
                <w:sz w:val="20"/>
              </w:rPr>
              <w:t>No.</w:t>
            </w:r>
          </w:p>
        </w:tc>
        <w:tc>
          <w:tcPr>
            <w:tcW w:w="3102" w:type="dxa"/>
            <w:gridSpan w:val="2"/>
            <w:tcBorders>
              <w:top w:val="single" w:sz="4" w:space="0" w:color="auto"/>
              <w:left w:val="single" w:sz="4" w:space="0" w:color="auto"/>
              <w:bottom w:val="single" w:sz="12" w:space="0" w:color="auto"/>
              <w:right w:val="single" w:sz="4" w:space="0" w:color="auto"/>
            </w:tcBorders>
            <w:vAlign w:val="center"/>
          </w:tcPr>
          <w:p w14:paraId="1AC371EE" w14:textId="77777777" w:rsidR="0077526A" w:rsidRPr="00EA759C" w:rsidRDefault="0077526A" w:rsidP="00D92AED">
            <w:pPr>
              <w:jc w:val="center"/>
              <w:rPr>
                <w:sz w:val="20"/>
              </w:rPr>
            </w:pPr>
            <w:r w:rsidRPr="00EA759C">
              <w:rPr>
                <w:sz w:val="20"/>
              </w:rPr>
              <w:t>Nom</w:t>
            </w:r>
          </w:p>
        </w:tc>
        <w:tc>
          <w:tcPr>
            <w:tcW w:w="960" w:type="dxa"/>
            <w:gridSpan w:val="2"/>
            <w:tcBorders>
              <w:top w:val="single" w:sz="4" w:space="0" w:color="auto"/>
              <w:left w:val="single" w:sz="4" w:space="0" w:color="auto"/>
              <w:bottom w:val="single" w:sz="12" w:space="0" w:color="auto"/>
              <w:right w:val="single" w:sz="4" w:space="0" w:color="auto"/>
            </w:tcBorders>
            <w:vAlign w:val="center"/>
          </w:tcPr>
          <w:p w14:paraId="56F664A4" w14:textId="77777777" w:rsidR="0077526A" w:rsidRPr="00EA759C" w:rsidRDefault="0077526A" w:rsidP="00D92AED">
            <w:pPr>
              <w:jc w:val="center"/>
              <w:rPr>
                <w:sz w:val="20"/>
              </w:rPr>
            </w:pPr>
            <w:r w:rsidRPr="00EA759C">
              <w:rPr>
                <w:sz w:val="20"/>
              </w:rPr>
              <w:t>Statut</w:t>
            </w:r>
            <w:r w:rsidR="008C1E31" w:rsidRPr="00EA759C">
              <w:rPr>
                <w:sz w:val="20"/>
              </w:rPr>
              <w:t>*</w:t>
            </w:r>
          </w:p>
        </w:tc>
        <w:tc>
          <w:tcPr>
            <w:tcW w:w="4337" w:type="dxa"/>
            <w:gridSpan w:val="5"/>
            <w:tcBorders>
              <w:top w:val="single" w:sz="4" w:space="0" w:color="auto"/>
              <w:left w:val="single" w:sz="4" w:space="0" w:color="auto"/>
              <w:bottom w:val="single" w:sz="12" w:space="0" w:color="auto"/>
              <w:right w:val="single" w:sz="4" w:space="0" w:color="auto"/>
            </w:tcBorders>
            <w:vAlign w:val="center"/>
          </w:tcPr>
          <w:p w14:paraId="457FD5B9" w14:textId="77777777" w:rsidR="0077526A" w:rsidRPr="00EA759C" w:rsidRDefault="0077526A" w:rsidP="00D92AED">
            <w:pPr>
              <w:jc w:val="center"/>
              <w:rPr>
                <w:sz w:val="20"/>
              </w:rPr>
            </w:pPr>
            <w:r w:rsidRPr="00EA759C">
              <w:rPr>
                <w:sz w:val="20"/>
              </w:rPr>
              <w:t>Commentaires</w:t>
            </w:r>
          </w:p>
        </w:tc>
      </w:tr>
      <w:tr w:rsidR="002F6454" w:rsidRPr="00EA759C" w14:paraId="4E08054B" w14:textId="77777777" w:rsidTr="001A3889">
        <w:trPr>
          <w:trHeight w:val="187"/>
        </w:trPr>
        <w:tc>
          <w:tcPr>
            <w:tcW w:w="988" w:type="dxa"/>
            <w:tcBorders>
              <w:top w:val="single" w:sz="12" w:space="0" w:color="auto"/>
              <w:left w:val="single" w:sz="4" w:space="0" w:color="auto"/>
              <w:bottom w:val="single" w:sz="4" w:space="0" w:color="auto"/>
              <w:right w:val="single" w:sz="4" w:space="0" w:color="auto"/>
            </w:tcBorders>
            <w:shd w:val="clear" w:color="auto" w:fill="D0CECE" w:themeFill="background2" w:themeFillShade="E6"/>
          </w:tcPr>
          <w:p w14:paraId="5B4E8141" w14:textId="77777777" w:rsidR="002F6454" w:rsidRPr="00EA759C" w:rsidRDefault="001A3889" w:rsidP="002F6454">
            <w:pPr>
              <w:jc w:val="center"/>
              <w:rPr>
                <w:sz w:val="20"/>
                <w:szCs w:val="20"/>
              </w:rPr>
            </w:pPr>
            <w:r w:rsidRPr="00EA759C">
              <w:rPr>
                <w:sz w:val="20"/>
                <w:szCs w:val="20"/>
              </w:rPr>
              <w:t>F-</w:t>
            </w:r>
            <w:r w:rsidR="00EE4D63" w:rsidRPr="00EA759C">
              <w:rPr>
                <w:sz w:val="20"/>
                <w:szCs w:val="20"/>
              </w:rPr>
              <w:t>1.</w:t>
            </w:r>
            <w:r w:rsidRPr="00EA759C">
              <w:rPr>
                <w:sz w:val="20"/>
                <w:szCs w:val="20"/>
              </w:rPr>
              <w:t>1</w:t>
            </w:r>
          </w:p>
        </w:tc>
        <w:tc>
          <w:tcPr>
            <w:tcW w:w="3102" w:type="dxa"/>
            <w:gridSpan w:val="2"/>
            <w:tcBorders>
              <w:top w:val="single" w:sz="12" w:space="0" w:color="auto"/>
              <w:left w:val="single" w:sz="4" w:space="0" w:color="auto"/>
              <w:bottom w:val="single" w:sz="4" w:space="0" w:color="auto"/>
              <w:right w:val="single" w:sz="4" w:space="0" w:color="auto"/>
            </w:tcBorders>
            <w:shd w:val="clear" w:color="auto" w:fill="D0CECE" w:themeFill="background2" w:themeFillShade="E6"/>
          </w:tcPr>
          <w:p w14:paraId="6DC181A3" w14:textId="0ADF1548" w:rsidR="002F6454" w:rsidRPr="00EA759C" w:rsidRDefault="005E01CB" w:rsidP="002F6454">
            <w:pPr>
              <w:jc w:val="left"/>
              <w:rPr>
                <w:sz w:val="20"/>
                <w:szCs w:val="20"/>
              </w:rPr>
            </w:pPr>
            <w:r>
              <w:rPr>
                <w:sz w:val="20"/>
                <w:szCs w:val="20"/>
              </w:rPr>
              <w:t>Gérer un projet</w:t>
            </w:r>
          </w:p>
        </w:tc>
        <w:tc>
          <w:tcPr>
            <w:tcW w:w="960" w:type="dxa"/>
            <w:gridSpan w:val="2"/>
            <w:tcBorders>
              <w:top w:val="single" w:sz="12" w:space="0" w:color="auto"/>
              <w:left w:val="single" w:sz="4" w:space="0" w:color="auto"/>
              <w:bottom w:val="single" w:sz="4" w:space="0" w:color="auto"/>
              <w:right w:val="single" w:sz="4" w:space="0" w:color="auto"/>
            </w:tcBorders>
            <w:shd w:val="clear" w:color="auto" w:fill="D0CECE" w:themeFill="background2" w:themeFillShade="E6"/>
          </w:tcPr>
          <w:p w14:paraId="3397410D" w14:textId="77777777" w:rsidR="002F6454" w:rsidRPr="00EA759C" w:rsidRDefault="002F6454" w:rsidP="00EE4D63">
            <w:pPr>
              <w:jc w:val="center"/>
              <w:rPr>
                <w:sz w:val="20"/>
                <w:szCs w:val="20"/>
              </w:rPr>
            </w:pPr>
          </w:p>
        </w:tc>
        <w:tc>
          <w:tcPr>
            <w:tcW w:w="4337" w:type="dxa"/>
            <w:gridSpan w:val="5"/>
            <w:tcBorders>
              <w:top w:val="single" w:sz="12" w:space="0" w:color="auto"/>
              <w:left w:val="single" w:sz="4" w:space="0" w:color="auto"/>
              <w:bottom w:val="single" w:sz="4" w:space="0" w:color="auto"/>
              <w:right w:val="single" w:sz="4" w:space="0" w:color="auto"/>
            </w:tcBorders>
            <w:shd w:val="clear" w:color="auto" w:fill="D0CECE" w:themeFill="background2" w:themeFillShade="E6"/>
          </w:tcPr>
          <w:p w14:paraId="4CA76CDC" w14:textId="77777777" w:rsidR="002F6454" w:rsidRPr="00EA759C" w:rsidRDefault="002F6454" w:rsidP="002F6454">
            <w:pPr>
              <w:jc w:val="left"/>
              <w:rPr>
                <w:sz w:val="20"/>
                <w:szCs w:val="20"/>
              </w:rPr>
            </w:pPr>
          </w:p>
        </w:tc>
      </w:tr>
      <w:tr w:rsidR="00B437E2" w:rsidRPr="00EA759C" w14:paraId="6D553DF9" w14:textId="77777777" w:rsidTr="001A3889">
        <w:trPr>
          <w:trHeight w:val="737"/>
        </w:trPr>
        <w:tc>
          <w:tcPr>
            <w:tcW w:w="988" w:type="dxa"/>
            <w:tcBorders>
              <w:top w:val="single" w:sz="4" w:space="0" w:color="auto"/>
              <w:left w:val="single" w:sz="4" w:space="0" w:color="auto"/>
              <w:bottom w:val="single" w:sz="4" w:space="0" w:color="auto"/>
              <w:right w:val="single" w:sz="4" w:space="0" w:color="auto"/>
            </w:tcBorders>
          </w:tcPr>
          <w:p w14:paraId="24BFF221" w14:textId="77777777" w:rsidR="00B437E2" w:rsidRPr="00EA759C" w:rsidRDefault="001A3889" w:rsidP="00B437E2">
            <w:pPr>
              <w:jc w:val="center"/>
              <w:rPr>
                <w:sz w:val="18"/>
                <w:szCs w:val="18"/>
              </w:rPr>
            </w:pPr>
            <w:r w:rsidRPr="00EA759C">
              <w:rPr>
                <w:sz w:val="18"/>
                <w:szCs w:val="18"/>
              </w:rPr>
              <w:t>F-</w:t>
            </w:r>
            <w:r w:rsidR="00B437E2" w:rsidRPr="00EA759C">
              <w:rPr>
                <w:sz w:val="18"/>
                <w:szCs w:val="18"/>
              </w:rPr>
              <w:t>1.1.</w:t>
            </w:r>
            <w:r w:rsidRPr="00EA759C">
              <w:rPr>
                <w:sz w:val="18"/>
                <w:szCs w:val="18"/>
              </w:rPr>
              <w:t>1.</w:t>
            </w:r>
          </w:p>
        </w:tc>
        <w:tc>
          <w:tcPr>
            <w:tcW w:w="3102" w:type="dxa"/>
            <w:gridSpan w:val="2"/>
            <w:tcBorders>
              <w:top w:val="single" w:sz="4" w:space="0" w:color="auto"/>
              <w:left w:val="single" w:sz="4" w:space="0" w:color="auto"/>
              <w:bottom w:val="single" w:sz="4" w:space="0" w:color="auto"/>
              <w:right w:val="single" w:sz="4" w:space="0" w:color="auto"/>
            </w:tcBorders>
          </w:tcPr>
          <w:p w14:paraId="72B89455" w14:textId="5B3DD7F7" w:rsidR="00B437E2" w:rsidRPr="00EA759C" w:rsidRDefault="005E01CB" w:rsidP="00B437E2">
            <w:pPr>
              <w:jc w:val="left"/>
              <w:rPr>
                <w:sz w:val="18"/>
                <w:szCs w:val="18"/>
              </w:rPr>
            </w:pPr>
            <w:r>
              <w:rPr>
                <w:sz w:val="18"/>
                <w:szCs w:val="18"/>
              </w:rPr>
              <w:t>Créer un projet</w:t>
            </w:r>
          </w:p>
        </w:tc>
        <w:sdt>
          <w:sdtPr>
            <w:rPr>
              <w:sz w:val="18"/>
              <w:szCs w:val="18"/>
            </w:rPr>
            <w:id w:val="-1669862307"/>
            <w:placeholder>
              <w:docPart w:val="F48D937446B043C4A3396933F4805C10"/>
            </w:placeholder>
            <w:showingPlcHdr/>
            <w:comboBox>
              <w:listItem w:value="Choisissez un élément."/>
              <w:listItem w:displayText="OK" w:value="OK"/>
              <w:listItem w:displayText="KO" w:value="KO"/>
              <w:listItem w:displayText="NT" w:value="NT"/>
              <w:listItem w:displayText="NA" w:value="NA"/>
            </w:comboBox>
          </w:sdtPr>
          <w:sdtEndPr/>
          <w:sdtContent>
            <w:tc>
              <w:tcPr>
                <w:tcW w:w="960" w:type="dxa"/>
                <w:gridSpan w:val="2"/>
                <w:tcBorders>
                  <w:top w:val="single" w:sz="4" w:space="0" w:color="auto"/>
                  <w:left w:val="single" w:sz="4" w:space="0" w:color="auto"/>
                  <w:bottom w:val="single" w:sz="4" w:space="0" w:color="auto"/>
                  <w:right w:val="single" w:sz="4" w:space="0" w:color="auto"/>
                </w:tcBorders>
              </w:tcPr>
              <w:p w14:paraId="2E1F717F" w14:textId="77777777" w:rsidR="00B437E2" w:rsidRPr="00EA759C" w:rsidRDefault="00B437E2" w:rsidP="00B437E2">
                <w:pPr>
                  <w:jc w:val="center"/>
                  <w:rPr>
                    <w:sz w:val="18"/>
                    <w:szCs w:val="18"/>
                  </w:rPr>
                </w:pPr>
                <w:r w:rsidRPr="00EA759C">
                  <w:rPr>
                    <w:rStyle w:val="Textedelespacerserv"/>
                    <w:sz w:val="18"/>
                    <w:szCs w:val="18"/>
                  </w:rPr>
                  <w:t>Choisissez un élément.</w:t>
                </w:r>
              </w:p>
            </w:tc>
          </w:sdtContent>
        </w:sdt>
        <w:sdt>
          <w:sdtPr>
            <w:rPr>
              <w:sz w:val="18"/>
              <w:szCs w:val="18"/>
            </w:rPr>
            <w:id w:val="580100144"/>
            <w:placeholder>
              <w:docPart w:val="7A25AEB22BDC4AD3B0711E1A24A5516C"/>
            </w:placeholder>
            <w:showingPlcHdr/>
            <w:text w:multiLine="1"/>
          </w:sdtPr>
          <w:sdtEndPr/>
          <w:sdtContent>
            <w:tc>
              <w:tcPr>
                <w:tcW w:w="4337" w:type="dxa"/>
                <w:gridSpan w:val="5"/>
                <w:tcBorders>
                  <w:top w:val="single" w:sz="4" w:space="0" w:color="auto"/>
                  <w:left w:val="single" w:sz="4" w:space="0" w:color="auto"/>
                  <w:bottom w:val="single" w:sz="4" w:space="0" w:color="auto"/>
                  <w:right w:val="single" w:sz="4" w:space="0" w:color="auto"/>
                </w:tcBorders>
              </w:tcPr>
              <w:p w14:paraId="0751EF47" w14:textId="77777777" w:rsidR="00B437E2" w:rsidRPr="00EA759C" w:rsidRDefault="00B437E2" w:rsidP="00B437E2">
                <w:pPr>
                  <w:rPr>
                    <w:sz w:val="18"/>
                    <w:szCs w:val="18"/>
                  </w:rPr>
                </w:pPr>
                <w:r w:rsidRPr="00EA759C">
                  <w:rPr>
                    <w:rStyle w:val="Textedelespacerserv"/>
                    <w:sz w:val="18"/>
                    <w:szCs w:val="18"/>
                  </w:rPr>
                  <w:t>Cliquez ou appuyez ici pour entrer du texte.</w:t>
                </w:r>
              </w:p>
            </w:tc>
          </w:sdtContent>
        </w:sdt>
      </w:tr>
      <w:tr w:rsidR="00B437E2" w:rsidRPr="00EA759C" w14:paraId="32C6395F" w14:textId="77777777" w:rsidTr="001A3889">
        <w:trPr>
          <w:trHeight w:val="737"/>
        </w:trPr>
        <w:tc>
          <w:tcPr>
            <w:tcW w:w="988" w:type="dxa"/>
            <w:tcBorders>
              <w:top w:val="single" w:sz="4" w:space="0" w:color="auto"/>
              <w:left w:val="single" w:sz="4" w:space="0" w:color="auto"/>
              <w:bottom w:val="single" w:sz="4" w:space="0" w:color="auto"/>
              <w:right w:val="single" w:sz="4" w:space="0" w:color="auto"/>
            </w:tcBorders>
          </w:tcPr>
          <w:p w14:paraId="7A3768B9" w14:textId="523AA5FB" w:rsidR="00B437E2" w:rsidRPr="00EA759C" w:rsidRDefault="0023579F" w:rsidP="00B437E2">
            <w:pPr>
              <w:jc w:val="center"/>
              <w:rPr>
                <w:sz w:val="18"/>
                <w:szCs w:val="18"/>
              </w:rPr>
            </w:pPr>
            <w:r>
              <w:rPr>
                <w:sz w:val="18"/>
                <w:szCs w:val="18"/>
              </w:rPr>
              <w:t>F-1.1.2</w:t>
            </w:r>
          </w:p>
        </w:tc>
        <w:tc>
          <w:tcPr>
            <w:tcW w:w="3102" w:type="dxa"/>
            <w:gridSpan w:val="2"/>
            <w:tcBorders>
              <w:top w:val="single" w:sz="4" w:space="0" w:color="auto"/>
              <w:left w:val="single" w:sz="4" w:space="0" w:color="auto"/>
              <w:bottom w:val="single" w:sz="4" w:space="0" w:color="auto"/>
              <w:right w:val="single" w:sz="4" w:space="0" w:color="auto"/>
            </w:tcBorders>
          </w:tcPr>
          <w:p w14:paraId="3AB9775F" w14:textId="6E930049" w:rsidR="00B437E2" w:rsidRPr="00EA759C" w:rsidRDefault="005E01CB" w:rsidP="00B437E2">
            <w:pPr>
              <w:jc w:val="left"/>
              <w:rPr>
                <w:sz w:val="18"/>
                <w:szCs w:val="18"/>
              </w:rPr>
            </w:pPr>
            <w:r>
              <w:rPr>
                <w:sz w:val="18"/>
                <w:szCs w:val="18"/>
              </w:rPr>
              <w:t>Ouvrir un projet</w:t>
            </w:r>
          </w:p>
        </w:tc>
        <w:sdt>
          <w:sdtPr>
            <w:rPr>
              <w:sz w:val="18"/>
              <w:szCs w:val="18"/>
            </w:rPr>
            <w:id w:val="-2138094964"/>
            <w:placeholder>
              <w:docPart w:val="677C6966FBE440678324656B1DD81651"/>
            </w:placeholder>
            <w:showingPlcHdr/>
            <w:comboBox>
              <w:listItem w:value="Choisissez un élément."/>
              <w:listItem w:displayText="OK" w:value="OK"/>
              <w:listItem w:displayText="KO" w:value="KO"/>
              <w:listItem w:displayText="NT" w:value="NT"/>
              <w:listItem w:displayText="NA" w:value="NA"/>
            </w:comboBox>
          </w:sdtPr>
          <w:sdtEndPr/>
          <w:sdtContent>
            <w:tc>
              <w:tcPr>
                <w:tcW w:w="960" w:type="dxa"/>
                <w:gridSpan w:val="2"/>
                <w:tcBorders>
                  <w:top w:val="single" w:sz="4" w:space="0" w:color="auto"/>
                  <w:left w:val="single" w:sz="4" w:space="0" w:color="auto"/>
                  <w:bottom w:val="single" w:sz="4" w:space="0" w:color="auto"/>
                  <w:right w:val="single" w:sz="4" w:space="0" w:color="auto"/>
                </w:tcBorders>
              </w:tcPr>
              <w:p w14:paraId="78253C38" w14:textId="77777777" w:rsidR="00B437E2" w:rsidRPr="00EA759C" w:rsidRDefault="00B437E2" w:rsidP="00B437E2">
                <w:pPr>
                  <w:jc w:val="center"/>
                  <w:rPr>
                    <w:sz w:val="18"/>
                    <w:szCs w:val="18"/>
                  </w:rPr>
                </w:pPr>
                <w:r w:rsidRPr="00EA759C">
                  <w:rPr>
                    <w:rStyle w:val="Textedelespacerserv"/>
                    <w:sz w:val="18"/>
                    <w:szCs w:val="18"/>
                  </w:rPr>
                  <w:t>Choisissez un élément.</w:t>
                </w:r>
              </w:p>
            </w:tc>
          </w:sdtContent>
        </w:sdt>
        <w:sdt>
          <w:sdtPr>
            <w:rPr>
              <w:sz w:val="18"/>
              <w:szCs w:val="18"/>
            </w:rPr>
            <w:id w:val="-1191292247"/>
            <w:placeholder>
              <w:docPart w:val="3886CB9BD2E841BF96A1A3570BD9B885"/>
            </w:placeholder>
            <w:showingPlcHdr/>
            <w:text w:multiLine="1"/>
          </w:sdtPr>
          <w:sdtEndPr/>
          <w:sdtContent>
            <w:tc>
              <w:tcPr>
                <w:tcW w:w="4337" w:type="dxa"/>
                <w:gridSpan w:val="5"/>
                <w:tcBorders>
                  <w:top w:val="single" w:sz="4" w:space="0" w:color="auto"/>
                  <w:left w:val="single" w:sz="4" w:space="0" w:color="auto"/>
                  <w:bottom w:val="single" w:sz="4" w:space="0" w:color="auto"/>
                  <w:right w:val="single" w:sz="4" w:space="0" w:color="auto"/>
                </w:tcBorders>
              </w:tcPr>
              <w:p w14:paraId="47841FD6" w14:textId="77777777" w:rsidR="00B437E2" w:rsidRPr="00EA759C" w:rsidRDefault="00B437E2" w:rsidP="00B437E2">
                <w:pPr>
                  <w:rPr>
                    <w:sz w:val="18"/>
                    <w:szCs w:val="18"/>
                  </w:rPr>
                </w:pPr>
                <w:r w:rsidRPr="00EA759C">
                  <w:rPr>
                    <w:rStyle w:val="Textedelespacerserv"/>
                    <w:sz w:val="18"/>
                    <w:szCs w:val="18"/>
                  </w:rPr>
                  <w:t>Cliquez ou appuyez ici pour entrer du texte.</w:t>
                </w:r>
              </w:p>
            </w:tc>
          </w:sdtContent>
        </w:sdt>
      </w:tr>
      <w:tr w:rsidR="00B437E2" w:rsidRPr="00EA759C" w14:paraId="0F1C8D5E" w14:textId="77777777" w:rsidTr="001A3889">
        <w:trPr>
          <w:trHeight w:val="737"/>
        </w:trPr>
        <w:tc>
          <w:tcPr>
            <w:tcW w:w="988" w:type="dxa"/>
            <w:tcBorders>
              <w:top w:val="single" w:sz="4" w:space="0" w:color="auto"/>
              <w:left w:val="single" w:sz="4" w:space="0" w:color="auto"/>
              <w:bottom w:val="single" w:sz="4" w:space="0" w:color="auto"/>
              <w:right w:val="single" w:sz="4" w:space="0" w:color="auto"/>
            </w:tcBorders>
          </w:tcPr>
          <w:p w14:paraId="7993C92D" w14:textId="6F42F2DC" w:rsidR="00B437E2" w:rsidRPr="00EA759C" w:rsidRDefault="001A3889" w:rsidP="00B437E2">
            <w:pPr>
              <w:jc w:val="center"/>
              <w:rPr>
                <w:sz w:val="18"/>
                <w:szCs w:val="18"/>
              </w:rPr>
            </w:pPr>
            <w:r w:rsidRPr="00EA759C">
              <w:rPr>
                <w:sz w:val="18"/>
                <w:szCs w:val="18"/>
              </w:rPr>
              <w:t>F-1.1.</w:t>
            </w:r>
            <w:r w:rsidR="0023579F">
              <w:rPr>
                <w:sz w:val="18"/>
                <w:szCs w:val="18"/>
              </w:rPr>
              <w:t>3</w:t>
            </w:r>
          </w:p>
        </w:tc>
        <w:tc>
          <w:tcPr>
            <w:tcW w:w="3102" w:type="dxa"/>
            <w:gridSpan w:val="2"/>
            <w:tcBorders>
              <w:top w:val="single" w:sz="4" w:space="0" w:color="auto"/>
              <w:left w:val="single" w:sz="4" w:space="0" w:color="auto"/>
              <w:bottom w:val="single" w:sz="4" w:space="0" w:color="auto"/>
              <w:right w:val="single" w:sz="4" w:space="0" w:color="auto"/>
            </w:tcBorders>
          </w:tcPr>
          <w:p w14:paraId="3599B11E" w14:textId="187EDD65" w:rsidR="00B437E2" w:rsidRPr="00EA759C" w:rsidRDefault="005E01CB" w:rsidP="00B437E2">
            <w:pPr>
              <w:jc w:val="left"/>
              <w:rPr>
                <w:sz w:val="18"/>
                <w:szCs w:val="18"/>
              </w:rPr>
            </w:pPr>
            <w:r>
              <w:rPr>
                <w:sz w:val="18"/>
                <w:szCs w:val="18"/>
              </w:rPr>
              <w:t>Enregistrer un projet</w:t>
            </w:r>
          </w:p>
        </w:tc>
        <w:sdt>
          <w:sdtPr>
            <w:rPr>
              <w:sz w:val="18"/>
              <w:szCs w:val="18"/>
            </w:rPr>
            <w:id w:val="-1993636281"/>
            <w:placeholder>
              <w:docPart w:val="A1C3E20396CB429E9FC110BD81BA55E5"/>
            </w:placeholder>
            <w:showingPlcHdr/>
            <w:comboBox>
              <w:listItem w:value="Choisissez un élément."/>
              <w:listItem w:displayText="OK" w:value="OK"/>
              <w:listItem w:displayText="KO" w:value="KO"/>
              <w:listItem w:displayText="NT" w:value="NT"/>
              <w:listItem w:displayText="NA" w:value="NA"/>
            </w:comboBox>
          </w:sdtPr>
          <w:sdtEndPr/>
          <w:sdtContent>
            <w:tc>
              <w:tcPr>
                <w:tcW w:w="960" w:type="dxa"/>
                <w:gridSpan w:val="2"/>
                <w:tcBorders>
                  <w:top w:val="single" w:sz="4" w:space="0" w:color="auto"/>
                  <w:left w:val="single" w:sz="4" w:space="0" w:color="auto"/>
                  <w:bottom w:val="single" w:sz="4" w:space="0" w:color="auto"/>
                  <w:right w:val="single" w:sz="4" w:space="0" w:color="auto"/>
                </w:tcBorders>
              </w:tcPr>
              <w:p w14:paraId="642CA9C8" w14:textId="77777777" w:rsidR="00B437E2" w:rsidRPr="00EA759C" w:rsidRDefault="00B437E2" w:rsidP="00B437E2">
                <w:pPr>
                  <w:jc w:val="center"/>
                  <w:rPr>
                    <w:sz w:val="18"/>
                    <w:szCs w:val="18"/>
                  </w:rPr>
                </w:pPr>
                <w:r w:rsidRPr="00EA759C">
                  <w:rPr>
                    <w:rStyle w:val="Textedelespacerserv"/>
                    <w:sz w:val="18"/>
                    <w:szCs w:val="18"/>
                  </w:rPr>
                  <w:t>Choisissez un élément.</w:t>
                </w:r>
              </w:p>
            </w:tc>
          </w:sdtContent>
        </w:sdt>
        <w:sdt>
          <w:sdtPr>
            <w:rPr>
              <w:sz w:val="18"/>
              <w:szCs w:val="18"/>
            </w:rPr>
            <w:id w:val="-409089290"/>
            <w:placeholder>
              <w:docPart w:val="E38B44C06FF74621BB2AA87E6BF7F133"/>
            </w:placeholder>
            <w:showingPlcHdr/>
            <w:text w:multiLine="1"/>
          </w:sdtPr>
          <w:sdtEndPr/>
          <w:sdtContent>
            <w:tc>
              <w:tcPr>
                <w:tcW w:w="4337" w:type="dxa"/>
                <w:gridSpan w:val="5"/>
                <w:tcBorders>
                  <w:top w:val="single" w:sz="4" w:space="0" w:color="auto"/>
                  <w:left w:val="single" w:sz="4" w:space="0" w:color="auto"/>
                  <w:bottom w:val="single" w:sz="4" w:space="0" w:color="auto"/>
                  <w:right w:val="single" w:sz="4" w:space="0" w:color="auto"/>
                </w:tcBorders>
              </w:tcPr>
              <w:p w14:paraId="207A4E5A" w14:textId="77777777" w:rsidR="00B437E2" w:rsidRPr="00EA759C" w:rsidRDefault="00B437E2" w:rsidP="00B437E2">
                <w:pPr>
                  <w:rPr>
                    <w:sz w:val="18"/>
                    <w:szCs w:val="18"/>
                  </w:rPr>
                </w:pPr>
                <w:r w:rsidRPr="00EA759C">
                  <w:rPr>
                    <w:rStyle w:val="Textedelespacerserv"/>
                    <w:sz w:val="18"/>
                    <w:szCs w:val="18"/>
                  </w:rPr>
                  <w:t>Cliquez ou appuyez ici pour entrer du texte.</w:t>
                </w:r>
              </w:p>
            </w:tc>
          </w:sdtContent>
        </w:sdt>
      </w:tr>
      <w:tr w:rsidR="00D945E7" w:rsidRPr="00EA759C" w14:paraId="518D92C2" w14:textId="77777777" w:rsidTr="001A3889">
        <w:trPr>
          <w:trHeight w:val="737"/>
        </w:trPr>
        <w:tc>
          <w:tcPr>
            <w:tcW w:w="988" w:type="dxa"/>
            <w:tcBorders>
              <w:top w:val="single" w:sz="4" w:space="0" w:color="auto"/>
              <w:left w:val="single" w:sz="4" w:space="0" w:color="auto"/>
              <w:bottom w:val="single" w:sz="4" w:space="0" w:color="auto"/>
              <w:right w:val="single" w:sz="4" w:space="0" w:color="auto"/>
            </w:tcBorders>
          </w:tcPr>
          <w:p w14:paraId="55680B3D" w14:textId="27BCC07E" w:rsidR="00D945E7" w:rsidRPr="00EA759C" w:rsidRDefault="005E01CB" w:rsidP="00D945E7">
            <w:pPr>
              <w:jc w:val="center"/>
              <w:rPr>
                <w:sz w:val="18"/>
                <w:szCs w:val="18"/>
              </w:rPr>
            </w:pPr>
            <w:r>
              <w:rPr>
                <w:sz w:val="18"/>
                <w:szCs w:val="18"/>
              </w:rPr>
              <w:t>F-1.1.4</w:t>
            </w:r>
          </w:p>
        </w:tc>
        <w:tc>
          <w:tcPr>
            <w:tcW w:w="3102" w:type="dxa"/>
            <w:gridSpan w:val="2"/>
            <w:tcBorders>
              <w:top w:val="single" w:sz="4" w:space="0" w:color="auto"/>
              <w:left w:val="single" w:sz="4" w:space="0" w:color="auto"/>
              <w:bottom w:val="single" w:sz="4" w:space="0" w:color="auto"/>
              <w:right w:val="single" w:sz="4" w:space="0" w:color="auto"/>
            </w:tcBorders>
          </w:tcPr>
          <w:p w14:paraId="138416ED" w14:textId="56001C52" w:rsidR="00D945E7" w:rsidRPr="00EA759C" w:rsidRDefault="005E01CB" w:rsidP="00D945E7">
            <w:pPr>
              <w:jc w:val="left"/>
              <w:rPr>
                <w:sz w:val="18"/>
                <w:szCs w:val="18"/>
              </w:rPr>
            </w:pPr>
            <w:r>
              <w:rPr>
                <w:sz w:val="18"/>
                <w:szCs w:val="18"/>
              </w:rPr>
              <w:t>Fermer un projet</w:t>
            </w:r>
          </w:p>
        </w:tc>
        <w:sdt>
          <w:sdtPr>
            <w:rPr>
              <w:sz w:val="18"/>
              <w:szCs w:val="18"/>
            </w:rPr>
            <w:id w:val="-1837290448"/>
            <w:placeholder>
              <w:docPart w:val="59861D0431344C68A2B079131C12FF02"/>
            </w:placeholder>
            <w:showingPlcHdr/>
            <w:comboBox>
              <w:listItem w:value="Choisissez un élément."/>
              <w:listItem w:displayText="OK" w:value="OK"/>
              <w:listItem w:displayText="KO" w:value="KO"/>
              <w:listItem w:displayText="NT" w:value="NT"/>
              <w:listItem w:displayText="NA" w:value="NA"/>
            </w:comboBox>
          </w:sdtPr>
          <w:sdtEndPr/>
          <w:sdtContent>
            <w:tc>
              <w:tcPr>
                <w:tcW w:w="960" w:type="dxa"/>
                <w:gridSpan w:val="2"/>
                <w:tcBorders>
                  <w:top w:val="single" w:sz="4" w:space="0" w:color="auto"/>
                  <w:left w:val="single" w:sz="4" w:space="0" w:color="auto"/>
                  <w:bottom w:val="single" w:sz="4" w:space="0" w:color="auto"/>
                  <w:right w:val="single" w:sz="4" w:space="0" w:color="auto"/>
                </w:tcBorders>
              </w:tcPr>
              <w:p w14:paraId="4D704DED" w14:textId="77777777" w:rsidR="00D945E7" w:rsidRPr="00EA759C" w:rsidRDefault="00D945E7" w:rsidP="00D945E7">
                <w:pPr>
                  <w:jc w:val="center"/>
                  <w:rPr>
                    <w:sz w:val="18"/>
                    <w:szCs w:val="18"/>
                  </w:rPr>
                </w:pPr>
                <w:r w:rsidRPr="00EA759C">
                  <w:rPr>
                    <w:rStyle w:val="Textedelespacerserv"/>
                    <w:sz w:val="18"/>
                    <w:szCs w:val="18"/>
                  </w:rPr>
                  <w:t>Choisissez un élément.</w:t>
                </w:r>
              </w:p>
            </w:tc>
          </w:sdtContent>
        </w:sdt>
        <w:sdt>
          <w:sdtPr>
            <w:rPr>
              <w:sz w:val="18"/>
              <w:szCs w:val="18"/>
            </w:rPr>
            <w:id w:val="-546767342"/>
            <w:placeholder>
              <w:docPart w:val="CD9BADE57E6B4890849B2CBBDD2F4494"/>
            </w:placeholder>
            <w:showingPlcHdr/>
            <w:text w:multiLine="1"/>
          </w:sdtPr>
          <w:sdtEndPr/>
          <w:sdtContent>
            <w:tc>
              <w:tcPr>
                <w:tcW w:w="4337" w:type="dxa"/>
                <w:gridSpan w:val="5"/>
                <w:tcBorders>
                  <w:top w:val="single" w:sz="4" w:space="0" w:color="auto"/>
                  <w:left w:val="single" w:sz="4" w:space="0" w:color="auto"/>
                  <w:bottom w:val="single" w:sz="4" w:space="0" w:color="auto"/>
                  <w:right w:val="single" w:sz="4" w:space="0" w:color="auto"/>
                </w:tcBorders>
              </w:tcPr>
              <w:p w14:paraId="686A500B" w14:textId="77777777" w:rsidR="00D945E7" w:rsidRPr="00EA759C" w:rsidRDefault="00D945E7" w:rsidP="00D945E7">
                <w:pPr>
                  <w:rPr>
                    <w:sz w:val="18"/>
                    <w:szCs w:val="18"/>
                  </w:rPr>
                </w:pPr>
                <w:r w:rsidRPr="00EA759C">
                  <w:rPr>
                    <w:rStyle w:val="Textedelespacerserv"/>
                    <w:sz w:val="18"/>
                    <w:szCs w:val="18"/>
                  </w:rPr>
                  <w:t>Cliquez ou appuyez ici pour entrer du texte.</w:t>
                </w:r>
              </w:p>
            </w:tc>
          </w:sdtContent>
        </w:sdt>
      </w:tr>
      <w:tr w:rsidR="00D945E7" w:rsidRPr="00EA759C" w14:paraId="74137778" w14:textId="77777777" w:rsidTr="001A3889">
        <w:trPr>
          <w:trHeight w:val="737"/>
        </w:trPr>
        <w:tc>
          <w:tcPr>
            <w:tcW w:w="988" w:type="dxa"/>
            <w:tcBorders>
              <w:top w:val="single" w:sz="4" w:space="0" w:color="auto"/>
              <w:left w:val="single" w:sz="4" w:space="0" w:color="auto"/>
              <w:bottom w:val="single" w:sz="8" w:space="0" w:color="auto"/>
              <w:right w:val="single" w:sz="4" w:space="0" w:color="auto"/>
            </w:tcBorders>
          </w:tcPr>
          <w:p w14:paraId="3F43F15F" w14:textId="1B7FA7B0" w:rsidR="00D945E7" w:rsidRPr="00EA759C" w:rsidRDefault="005E01CB" w:rsidP="00D945E7">
            <w:pPr>
              <w:jc w:val="center"/>
              <w:rPr>
                <w:sz w:val="18"/>
                <w:szCs w:val="18"/>
              </w:rPr>
            </w:pPr>
            <w:r>
              <w:rPr>
                <w:sz w:val="18"/>
                <w:szCs w:val="18"/>
              </w:rPr>
              <w:t>F-1.1.5</w:t>
            </w:r>
          </w:p>
        </w:tc>
        <w:tc>
          <w:tcPr>
            <w:tcW w:w="3102" w:type="dxa"/>
            <w:gridSpan w:val="2"/>
            <w:tcBorders>
              <w:top w:val="single" w:sz="4" w:space="0" w:color="auto"/>
              <w:left w:val="single" w:sz="4" w:space="0" w:color="auto"/>
              <w:bottom w:val="single" w:sz="8" w:space="0" w:color="auto"/>
              <w:right w:val="single" w:sz="4" w:space="0" w:color="auto"/>
            </w:tcBorders>
          </w:tcPr>
          <w:p w14:paraId="2C8F9BA2" w14:textId="5D4B4B35" w:rsidR="00D945E7" w:rsidRPr="00EA759C" w:rsidRDefault="005E01CB" w:rsidP="00D945E7">
            <w:pPr>
              <w:jc w:val="left"/>
              <w:rPr>
                <w:sz w:val="18"/>
                <w:szCs w:val="18"/>
              </w:rPr>
            </w:pPr>
            <w:r>
              <w:rPr>
                <w:sz w:val="18"/>
                <w:szCs w:val="18"/>
              </w:rPr>
              <w:t>Importer un projet</w:t>
            </w:r>
          </w:p>
        </w:tc>
        <w:sdt>
          <w:sdtPr>
            <w:rPr>
              <w:sz w:val="18"/>
              <w:szCs w:val="18"/>
            </w:rPr>
            <w:id w:val="940568912"/>
            <w:placeholder>
              <w:docPart w:val="78CE396BCE9F493B827BB206AB587EA7"/>
            </w:placeholder>
            <w:showingPlcHdr/>
            <w:comboBox>
              <w:listItem w:value="Choisissez un élément."/>
              <w:listItem w:displayText="OK" w:value="OK"/>
              <w:listItem w:displayText="KO" w:value="KO"/>
              <w:listItem w:displayText="NT" w:value="NT"/>
              <w:listItem w:displayText="NA" w:value="NA"/>
            </w:comboBox>
          </w:sdtPr>
          <w:sdtEndPr/>
          <w:sdtContent>
            <w:tc>
              <w:tcPr>
                <w:tcW w:w="960" w:type="dxa"/>
                <w:gridSpan w:val="2"/>
                <w:tcBorders>
                  <w:top w:val="single" w:sz="4" w:space="0" w:color="auto"/>
                  <w:left w:val="single" w:sz="4" w:space="0" w:color="auto"/>
                  <w:bottom w:val="single" w:sz="8" w:space="0" w:color="auto"/>
                  <w:right w:val="single" w:sz="4" w:space="0" w:color="auto"/>
                </w:tcBorders>
              </w:tcPr>
              <w:p w14:paraId="1C5272B1" w14:textId="77777777" w:rsidR="00D945E7" w:rsidRPr="00EA759C" w:rsidRDefault="00D945E7" w:rsidP="00D945E7">
                <w:pPr>
                  <w:jc w:val="center"/>
                  <w:rPr>
                    <w:sz w:val="18"/>
                    <w:szCs w:val="18"/>
                  </w:rPr>
                </w:pPr>
                <w:r w:rsidRPr="00EA759C">
                  <w:rPr>
                    <w:rStyle w:val="Textedelespacerserv"/>
                    <w:sz w:val="18"/>
                    <w:szCs w:val="18"/>
                  </w:rPr>
                  <w:t>Choisissez un élément.</w:t>
                </w:r>
              </w:p>
            </w:tc>
          </w:sdtContent>
        </w:sdt>
        <w:sdt>
          <w:sdtPr>
            <w:rPr>
              <w:sz w:val="18"/>
              <w:szCs w:val="18"/>
            </w:rPr>
            <w:id w:val="-201558865"/>
            <w:placeholder>
              <w:docPart w:val="49AFD3D2892F4F7099165E05057D9E20"/>
            </w:placeholder>
            <w:showingPlcHdr/>
            <w:text w:multiLine="1"/>
          </w:sdtPr>
          <w:sdtEndPr/>
          <w:sdtContent>
            <w:tc>
              <w:tcPr>
                <w:tcW w:w="4337" w:type="dxa"/>
                <w:gridSpan w:val="5"/>
                <w:tcBorders>
                  <w:top w:val="single" w:sz="4" w:space="0" w:color="auto"/>
                  <w:left w:val="single" w:sz="4" w:space="0" w:color="auto"/>
                  <w:bottom w:val="single" w:sz="8" w:space="0" w:color="auto"/>
                  <w:right w:val="single" w:sz="4" w:space="0" w:color="auto"/>
                </w:tcBorders>
              </w:tcPr>
              <w:p w14:paraId="2206A5CD" w14:textId="77777777" w:rsidR="00D945E7" w:rsidRPr="00EA759C" w:rsidRDefault="00B437E2" w:rsidP="00B437E2">
                <w:pPr>
                  <w:rPr>
                    <w:sz w:val="18"/>
                    <w:szCs w:val="18"/>
                  </w:rPr>
                </w:pPr>
                <w:r w:rsidRPr="00EA759C">
                  <w:rPr>
                    <w:rStyle w:val="Textedelespacerserv"/>
                    <w:sz w:val="18"/>
                    <w:szCs w:val="18"/>
                  </w:rPr>
                  <w:t>Cliquez ou appuyez ici pour entrer du texte.</w:t>
                </w:r>
              </w:p>
            </w:tc>
          </w:sdtContent>
        </w:sdt>
      </w:tr>
      <w:tr w:rsidR="0061403A" w:rsidRPr="00EA759C" w14:paraId="3394B7EF" w14:textId="77777777" w:rsidTr="006161B5">
        <w:trPr>
          <w:trHeight w:val="737"/>
        </w:trPr>
        <w:tc>
          <w:tcPr>
            <w:tcW w:w="988" w:type="dxa"/>
            <w:tcBorders>
              <w:top w:val="single" w:sz="4" w:space="0" w:color="auto"/>
              <w:left w:val="single" w:sz="4" w:space="0" w:color="auto"/>
              <w:bottom w:val="single" w:sz="8" w:space="0" w:color="auto"/>
              <w:right w:val="single" w:sz="4" w:space="0" w:color="auto"/>
            </w:tcBorders>
          </w:tcPr>
          <w:p w14:paraId="0ECBA7E9" w14:textId="77777777" w:rsidR="0061403A" w:rsidRPr="00EA759C" w:rsidRDefault="0061403A" w:rsidP="006161B5">
            <w:pPr>
              <w:jc w:val="center"/>
              <w:rPr>
                <w:sz w:val="18"/>
                <w:szCs w:val="18"/>
              </w:rPr>
            </w:pPr>
            <w:r>
              <w:rPr>
                <w:sz w:val="18"/>
                <w:szCs w:val="18"/>
              </w:rPr>
              <w:t>F-1.1.6</w:t>
            </w:r>
          </w:p>
        </w:tc>
        <w:tc>
          <w:tcPr>
            <w:tcW w:w="3102" w:type="dxa"/>
            <w:gridSpan w:val="2"/>
            <w:tcBorders>
              <w:top w:val="single" w:sz="4" w:space="0" w:color="auto"/>
              <w:left w:val="single" w:sz="4" w:space="0" w:color="auto"/>
              <w:bottom w:val="single" w:sz="8" w:space="0" w:color="auto"/>
              <w:right w:val="single" w:sz="4" w:space="0" w:color="auto"/>
            </w:tcBorders>
          </w:tcPr>
          <w:p w14:paraId="35F5576F" w14:textId="27738E15" w:rsidR="0061403A" w:rsidRPr="00EA759C" w:rsidRDefault="0061403A" w:rsidP="006161B5">
            <w:pPr>
              <w:jc w:val="left"/>
              <w:rPr>
                <w:sz w:val="18"/>
                <w:szCs w:val="18"/>
              </w:rPr>
            </w:pPr>
            <w:r>
              <w:rPr>
                <w:sz w:val="18"/>
                <w:szCs w:val="18"/>
              </w:rPr>
              <w:t>Exporter un projet en PDF</w:t>
            </w:r>
          </w:p>
        </w:tc>
        <w:sdt>
          <w:sdtPr>
            <w:rPr>
              <w:sz w:val="18"/>
              <w:szCs w:val="18"/>
            </w:rPr>
            <w:id w:val="182334018"/>
            <w:placeholder>
              <w:docPart w:val="32E72BC393B14D7FB52A2504E934001C"/>
            </w:placeholder>
            <w:showingPlcHdr/>
            <w:comboBox>
              <w:listItem w:value="Choisissez un élément."/>
              <w:listItem w:displayText="OK" w:value="OK"/>
              <w:listItem w:displayText="KO" w:value="KO"/>
              <w:listItem w:displayText="NT" w:value="NT"/>
              <w:listItem w:displayText="NA" w:value="NA"/>
            </w:comboBox>
          </w:sdtPr>
          <w:sdtEndPr/>
          <w:sdtContent>
            <w:tc>
              <w:tcPr>
                <w:tcW w:w="960" w:type="dxa"/>
                <w:gridSpan w:val="2"/>
                <w:tcBorders>
                  <w:top w:val="single" w:sz="4" w:space="0" w:color="auto"/>
                  <w:left w:val="single" w:sz="4" w:space="0" w:color="auto"/>
                  <w:bottom w:val="single" w:sz="8" w:space="0" w:color="auto"/>
                  <w:right w:val="single" w:sz="4" w:space="0" w:color="auto"/>
                </w:tcBorders>
              </w:tcPr>
              <w:p w14:paraId="2028033C" w14:textId="77777777" w:rsidR="0061403A" w:rsidRPr="00EA759C" w:rsidRDefault="0061403A" w:rsidP="006161B5">
                <w:pPr>
                  <w:jc w:val="center"/>
                  <w:rPr>
                    <w:sz w:val="18"/>
                    <w:szCs w:val="18"/>
                  </w:rPr>
                </w:pPr>
                <w:r w:rsidRPr="00EA759C">
                  <w:rPr>
                    <w:rStyle w:val="Textedelespacerserv"/>
                    <w:sz w:val="18"/>
                    <w:szCs w:val="18"/>
                  </w:rPr>
                  <w:t>Choisissez un élément.</w:t>
                </w:r>
              </w:p>
            </w:tc>
          </w:sdtContent>
        </w:sdt>
        <w:sdt>
          <w:sdtPr>
            <w:rPr>
              <w:sz w:val="18"/>
              <w:szCs w:val="18"/>
            </w:rPr>
            <w:id w:val="1311286573"/>
            <w:placeholder>
              <w:docPart w:val="1EE33A5723034B4D91722D5B451E24C4"/>
            </w:placeholder>
            <w:showingPlcHdr/>
            <w:text w:multiLine="1"/>
          </w:sdtPr>
          <w:sdtEndPr/>
          <w:sdtContent>
            <w:tc>
              <w:tcPr>
                <w:tcW w:w="4337" w:type="dxa"/>
                <w:gridSpan w:val="5"/>
                <w:tcBorders>
                  <w:top w:val="single" w:sz="4" w:space="0" w:color="auto"/>
                  <w:left w:val="single" w:sz="4" w:space="0" w:color="auto"/>
                  <w:bottom w:val="single" w:sz="8" w:space="0" w:color="auto"/>
                  <w:right w:val="single" w:sz="4" w:space="0" w:color="auto"/>
                </w:tcBorders>
              </w:tcPr>
              <w:p w14:paraId="3A10DA55" w14:textId="77777777" w:rsidR="0061403A" w:rsidRPr="00EA759C" w:rsidRDefault="0061403A" w:rsidP="006161B5">
                <w:pPr>
                  <w:rPr>
                    <w:sz w:val="18"/>
                    <w:szCs w:val="18"/>
                  </w:rPr>
                </w:pPr>
                <w:r w:rsidRPr="00EA759C">
                  <w:rPr>
                    <w:rStyle w:val="Textedelespacerserv"/>
                    <w:sz w:val="18"/>
                    <w:szCs w:val="18"/>
                  </w:rPr>
                  <w:t>Cliquez ou appuyez ici pour entrer du texte.</w:t>
                </w:r>
              </w:p>
            </w:tc>
          </w:sdtContent>
        </w:sdt>
      </w:tr>
      <w:tr w:rsidR="0061403A" w:rsidRPr="00EA759C" w14:paraId="429D2ABD" w14:textId="77777777" w:rsidTr="006161B5">
        <w:trPr>
          <w:trHeight w:val="737"/>
        </w:trPr>
        <w:tc>
          <w:tcPr>
            <w:tcW w:w="988" w:type="dxa"/>
            <w:tcBorders>
              <w:top w:val="single" w:sz="4" w:space="0" w:color="auto"/>
              <w:left w:val="single" w:sz="4" w:space="0" w:color="auto"/>
              <w:bottom w:val="single" w:sz="8" w:space="0" w:color="auto"/>
              <w:right w:val="single" w:sz="4" w:space="0" w:color="auto"/>
            </w:tcBorders>
          </w:tcPr>
          <w:p w14:paraId="3BEFBF9E" w14:textId="171A2918" w:rsidR="0061403A" w:rsidRPr="00EA759C" w:rsidRDefault="0061403A" w:rsidP="006161B5">
            <w:pPr>
              <w:jc w:val="center"/>
              <w:rPr>
                <w:sz w:val="18"/>
                <w:szCs w:val="18"/>
              </w:rPr>
            </w:pPr>
            <w:r>
              <w:rPr>
                <w:sz w:val="18"/>
                <w:szCs w:val="18"/>
              </w:rPr>
              <w:t>F-1.1.7</w:t>
            </w:r>
          </w:p>
        </w:tc>
        <w:tc>
          <w:tcPr>
            <w:tcW w:w="3102" w:type="dxa"/>
            <w:gridSpan w:val="2"/>
            <w:tcBorders>
              <w:top w:val="single" w:sz="4" w:space="0" w:color="auto"/>
              <w:left w:val="single" w:sz="4" w:space="0" w:color="auto"/>
              <w:bottom w:val="single" w:sz="8" w:space="0" w:color="auto"/>
              <w:right w:val="single" w:sz="4" w:space="0" w:color="auto"/>
            </w:tcBorders>
          </w:tcPr>
          <w:p w14:paraId="7796F194" w14:textId="52B17D6C" w:rsidR="0061403A" w:rsidRPr="00EA759C" w:rsidRDefault="0061403A" w:rsidP="006161B5">
            <w:pPr>
              <w:jc w:val="left"/>
              <w:rPr>
                <w:sz w:val="18"/>
                <w:szCs w:val="18"/>
              </w:rPr>
            </w:pPr>
            <w:r>
              <w:rPr>
                <w:sz w:val="18"/>
                <w:szCs w:val="18"/>
              </w:rPr>
              <w:t>Exporter un projet en PNG</w:t>
            </w:r>
          </w:p>
        </w:tc>
        <w:sdt>
          <w:sdtPr>
            <w:rPr>
              <w:sz w:val="18"/>
              <w:szCs w:val="18"/>
            </w:rPr>
            <w:id w:val="500160370"/>
            <w:placeholder>
              <w:docPart w:val="DA8C765C30A5411A81A92FDAA017513E"/>
            </w:placeholder>
            <w:showingPlcHdr/>
            <w:comboBox>
              <w:listItem w:value="Choisissez un élément."/>
              <w:listItem w:displayText="OK" w:value="OK"/>
              <w:listItem w:displayText="KO" w:value="KO"/>
              <w:listItem w:displayText="NT" w:value="NT"/>
              <w:listItem w:displayText="NA" w:value="NA"/>
            </w:comboBox>
          </w:sdtPr>
          <w:sdtEndPr/>
          <w:sdtContent>
            <w:tc>
              <w:tcPr>
                <w:tcW w:w="960" w:type="dxa"/>
                <w:gridSpan w:val="2"/>
                <w:tcBorders>
                  <w:top w:val="single" w:sz="4" w:space="0" w:color="auto"/>
                  <w:left w:val="single" w:sz="4" w:space="0" w:color="auto"/>
                  <w:bottom w:val="single" w:sz="8" w:space="0" w:color="auto"/>
                  <w:right w:val="single" w:sz="4" w:space="0" w:color="auto"/>
                </w:tcBorders>
              </w:tcPr>
              <w:p w14:paraId="74BEAB28" w14:textId="77777777" w:rsidR="0061403A" w:rsidRPr="00EA759C" w:rsidRDefault="0061403A" w:rsidP="006161B5">
                <w:pPr>
                  <w:jc w:val="center"/>
                  <w:rPr>
                    <w:sz w:val="18"/>
                    <w:szCs w:val="18"/>
                  </w:rPr>
                </w:pPr>
                <w:r w:rsidRPr="00EA759C">
                  <w:rPr>
                    <w:rStyle w:val="Textedelespacerserv"/>
                    <w:sz w:val="18"/>
                    <w:szCs w:val="18"/>
                  </w:rPr>
                  <w:t>Choisissez un élément.</w:t>
                </w:r>
              </w:p>
            </w:tc>
          </w:sdtContent>
        </w:sdt>
        <w:sdt>
          <w:sdtPr>
            <w:rPr>
              <w:sz w:val="18"/>
              <w:szCs w:val="18"/>
            </w:rPr>
            <w:id w:val="-1834909018"/>
            <w:placeholder>
              <w:docPart w:val="DDE79712158C4D91B9E0615B001B8670"/>
            </w:placeholder>
            <w:showingPlcHdr/>
            <w:text w:multiLine="1"/>
          </w:sdtPr>
          <w:sdtEndPr/>
          <w:sdtContent>
            <w:tc>
              <w:tcPr>
                <w:tcW w:w="4337" w:type="dxa"/>
                <w:gridSpan w:val="5"/>
                <w:tcBorders>
                  <w:top w:val="single" w:sz="4" w:space="0" w:color="auto"/>
                  <w:left w:val="single" w:sz="4" w:space="0" w:color="auto"/>
                  <w:bottom w:val="single" w:sz="8" w:space="0" w:color="auto"/>
                  <w:right w:val="single" w:sz="4" w:space="0" w:color="auto"/>
                </w:tcBorders>
              </w:tcPr>
              <w:p w14:paraId="51B9090D" w14:textId="77777777" w:rsidR="0061403A" w:rsidRPr="00EA759C" w:rsidRDefault="0061403A" w:rsidP="006161B5">
                <w:pPr>
                  <w:rPr>
                    <w:sz w:val="18"/>
                    <w:szCs w:val="18"/>
                  </w:rPr>
                </w:pPr>
                <w:r w:rsidRPr="00EA759C">
                  <w:rPr>
                    <w:rStyle w:val="Textedelespacerserv"/>
                    <w:sz w:val="18"/>
                    <w:szCs w:val="18"/>
                  </w:rPr>
                  <w:t>Cliquez ou appuyez ici pour entrer du texte.</w:t>
                </w:r>
              </w:p>
            </w:tc>
          </w:sdtContent>
        </w:sdt>
      </w:tr>
      <w:tr w:rsidR="005E01CB" w:rsidRPr="00EA759C" w14:paraId="05F758DE" w14:textId="77777777" w:rsidTr="005E01CB">
        <w:trPr>
          <w:trHeight w:val="737"/>
        </w:trPr>
        <w:tc>
          <w:tcPr>
            <w:tcW w:w="988" w:type="dxa"/>
            <w:tcBorders>
              <w:top w:val="single" w:sz="4" w:space="0" w:color="auto"/>
              <w:left w:val="single" w:sz="4" w:space="0" w:color="auto"/>
              <w:bottom w:val="single" w:sz="8" w:space="0" w:color="auto"/>
              <w:right w:val="single" w:sz="4" w:space="0" w:color="auto"/>
            </w:tcBorders>
          </w:tcPr>
          <w:p w14:paraId="51CE02C7" w14:textId="051DB7F8" w:rsidR="005E01CB" w:rsidRPr="00EA759C" w:rsidRDefault="0061403A" w:rsidP="005E01CB">
            <w:pPr>
              <w:jc w:val="center"/>
              <w:rPr>
                <w:sz w:val="18"/>
                <w:szCs w:val="18"/>
              </w:rPr>
            </w:pPr>
            <w:r>
              <w:rPr>
                <w:sz w:val="18"/>
                <w:szCs w:val="18"/>
              </w:rPr>
              <w:t>F-1.1.8</w:t>
            </w:r>
          </w:p>
        </w:tc>
        <w:tc>
          <w:tcPr>
            <w:tcW w:w="3102" w:type="dxa"/>
            <w:gridSpan w:val="2"/>
            <w:tcBorders>
              <w:top w:val="single" w:sz="4" w:space="0" w:color="auto"/>
              <w:left w:val="single" w:sz="4" w:space="0" w:color="auto"/>
              <w:bottom w:val="single" w:sz="8" w:space="0" w:color="auto"/>
              <w:right w:val="single" w:sz="4" w:space="0" w:color="auto"/>
            </w:tcBorders>
          </w:tcPr>
          <w:p w14:paraId="674D6B86" w14:textId="3816BC7C" w:rsidR="005E01CB" w:rsidRPr="00EA759C" w:rsidRDefault="005E01CB" w:rsidP="005E01CB">
            <w:pPr>
              <w:jc w:val="left"/>
              <w:rPr>
                <w:sz w:val="18"/>
                <w:szCs w:val="18"/>
              </w:rPr>
            </w:pPr>
            <w:r>
              <w:rPr>
                <w:sz w:val="18"/>
                <w:szCs w:val="18"/>
              </w:rPr>
              <w:t>Exporter un projet</w:t>
            </w:r>
            <w:r w:rsidR="0061403A">
              <w:rPr>
                <w:sz w:val="18"/>
                <w:szCs w:val="18"/>
              </w:rPr>
              <w:t xml:space="preserve"> en MIDI</w:t>
            </w:r>
          </w:p>
        </w:tc>
        <w:sdt>
          <w:sdtPr>
            <w:rPr>
              <w:sz w:val="18"/>
              <w:szCs w:val="18"/>
            </w:rPr>
            <w:id w:val="789018888"/>
            <w:placeholder>
              <w:docPart w:val="1C739BB63DBE47C7A504FA96DF05F0AC"/>
            </w:placeholder>
            <w:showingPlcHdr/>
            <w:comboBox>
              <w:listItem w:value="Choisissez un élément."/>
              <w:listItem w:displayText="OK" w:value="OK"/>
              <w:listItem w:displayText="KO" w:value="KO"/>
              <w:listItem w:displayText="NT" w:value="NT"/>
              <w:listItem w:displayText="NA" w:value="NA"/>
            </w:comboBox>
          </w:sdtPr>
          <w:sdtEndPr/>
          <w:sdtContent>
            <w:tc>
              <w:tcPr>
                <w:tcW w:w="960" w:type="dxa"/>
                <w:gridSpan w:val="2"/>
                <w:tcBorders>
                  <w:top w:val="single" w:sz="4" w:space="0" w:color="auto"/>
                  <w:left w:val="single" w:sz="4" w:space="0" w:color="auto"/>
                  <w:bottom w:val="single" w:sz="8" w:space="0" w:color="auto"/>
                  <w:right w:val="single" w:sz="4" w:space="0" w:color="auto"/>
                </w:tcBorders>
              </w:tcPr>
              <w:p w14:paraId="2022EEB7" w14:textId="77777777" w:rsidR="005E01CB" w:rsidRPr="00EA759C" w:rsidRDefault="005E01CB" w:rsidP="005E01CB">
                <w:pPr>
                  <w:jc w:val="center"/>
                  <w:rPr>
                    <w:sz w:val="18"/>
                    <w:szCs w:val="18"/>
                  </w:rPr>
                </w:pPr>
                <w:r w:rsidRPr="00EA759C">
                  <w:rPr>
                    <w:rStyle w:val="Textedelespacerserv"/>
                    <w:sz w:val="18"/>
                    <w:szCs w:val="18"/>
                  </w:rPr>
                  <w:t>Choisissez un élément.</w:t>
                </w:r>
              </w:p>
            </w:tc>
          </w:sdtContent>
        </w:sdt>
        <w:sdt>
          <w:sdtPr>
            <w:rPr>
              <w:sz w:val="18"/>
              <w:szCs w:val="18"/>
            </w:rPr>
            <w:id w:val="2024512916"/>
            <w:placeholder>
              <w:docPart w:val="20B9CEC05C1646C29A83D0D7897890C8"/>
            </w:placeholder>
            <w:showingPlcHdr/>
            <w:text w:multiLine="1"/>
          </w:sdtPr>
          <w:sdtEndPr/>
          <w:sdtContent>
            <w:tc>
              <w:tcPr>
                <w:tcW w:w="4337" w:type="dxa"/>
                <w:gridSpan w:val="5"/>
                <w:tcBorders>
                  <w:top w:val="single" w:sz="4" w:space="0" w:color="auto"/>
                  <w:left w:val="single" w:sz="4" w:space="0" w:color="auto"/>
                  <w:bottom w:val="single" w:sz="8" w:space="0" w:color="auto"/>
                  <w:right w:val="single" w:sz="4" w:space="0" w:color="auto"/>
                </w:tcBorders>
              </w:tcPr>
              <w:p w14:paraId="772C9FB2" w14:textId="77777777" w:rsidR="005E01CB" w:rsidRPr="00EA759C" w:rsidRDefault="005E01CB" w:rsidP="005E01CB">
                <w:pPr>
                  <w:rPr>
                    <w:sz w:val="18"/>
                    <w:szCs w:val="18"/>
                  </w:rPr>
                </w:pPr>
                <w:r w:rsidRPr="00EA759C">
                  <w:rPr>
                    <w:rStyle w:val="Textedelespacerserv"/>
                    <w:sz w:val="18"/>
                    <w:szCs w:val="18"/>
                  </w:rPr>
                  <w:t>Cliquez ou appuyez ici pour entrer du texte.</w:t>
                </w:r>
              </w:p>
            </w:tc>
          </w:sdtContent>
        </w:sdt>
      </w:tr>
      <w:tr w:rsidR="00F20771" w:rsidRPr="00EA759C" w14:paraId="0384A6A9" w14:textId="77777777" w:rsidTr="00611C8A">
        <w:trPr>
          <w:trHeight w:val="187"/>
        </w:trPr>
        <w:tc>
          <w:tcPr>
            <w:tcW w:w="988" w:type="dxa"/>
            <w:tcBorders>
              <w:top w:val="single" w:sz="12" w:space="0" w:color="auto"/>
              <w:left w:val="single" w:sz="4" w:space="0" w:color="auto"/>
              <w:bottom w:val="single" w:sz="4" w:space="0" w:color="auto"/>
              <w:right w:val="single" w:sz="4" w:space="0" w:color="auto"/>
            </w:tcBorders>
            <w:shd w:val="clear" w:color="auto" w:fill="D0CECE" w:themeFill="background2" w:themeFillShade="E6"/>
          </w:tcPr>
          <w:p w14:paraId="4EA7A608" w14:textId="197CB69A" w:rsidR="00F20771" w:rsidRPr="00EA759C" w:rsidRDefault="00F20771" w:rsidP="00611C8A">
            <w:pPr>
              <w:jc w:val="center"/>
              <w:rPr>
                <w:sz w:val="20"/>
                <w:szCs w:val="20"/>
              </w:rPr>
            </w:pPr>
            <w:r w:rsidRPr="00EA759C">
              <w:rPr>
                <w:sz w:val="20"/>
                <w:szCs w:val="20"/>
              </w:rPr>
              <w:t>F-1.</w:t>
            </w:r>
            <w:r>
              <w:rPr>
                <w:sz w:val="20"/>
                <w:szCs w:val="20"/>
              </w:rPr>
              <w:t>2</w:t>
            </w:r>
          </w:p>
        </w:tc>
        <w:tc>
          <w:tcPr>
            <w:tcW w:w="3102" w:type="dxa"/>
            <w:gridSpan w:val="2"/>
            <w:tcBorders>
              <w:top w:val="single" w:sz="12" w:space="0" w:color="auto"/>
              <w:left w:val="single" w:sz="4" w:space="0" w:color="auto"/>
              <w:bottom w:val="single" w:sz="4" w:space="0" w:color="auto"/>
              <w:right w:val="single" w:sz="4" w:space="0" w:color="auto"/>
            </w:tcBorders>
            <w:shd w:val="clear" w:color="auto" w:fill="D0CECE" w:themeFill="background2" w:themeFillShade="E6"/>
          </w:tcPr>
          <w:p w14:paraId="10994DF0" w14:textId="049E4BD7" w:rsidR="00F20771" w:rsidRPr="00EA759C" w:rsidRDefault="00F20771" w:rsidP="00611C8A">
            <w:pPr>
              <w:jc w:val="left"/>
              <w:rPr>
                <w:sz w:val="20"/>
                <w:szCs w:val="20"/>
              </w:rPr>
            </w:pPr>
            <w:r>
              <w:rPr>
                <w:sz w:val="20"/>
                <w:szCs w:val="20"/>
              </w:rPr>
              <w:t>Editer une partition</w:t>
            </w:r>
          </w:p>
        </w:tc>
        <w:tc>
          <w:tcPr>
            <w:tcW w:w="960" w:type="dxa"/>
            <w:gridSpan w:val="2"/>
            <w:tcBorders>
              <w:top w:val="single" w:sz="12" w:space="0" w:color="auto"/>
              <w:left w:val="single" w:sz="4" w:space="0" w:color="auto"/>
              <w:bottom w:val="single" w:sz="4" w:space="0" w:color="auto"/>
              <w:right w:val="single" w:sz="4" w:space="0" w:color="auto"/>
            </w:tcBorders>
            <w:shd w:val="clear" w:color="auto" w:fill="D0CECE" w:themeFill="background2" w:themeFillShade="E6"/>
          </w:tcPr>
          <w:p w14:paraId="644F992C" w14:textId="77777777" w:rsidR="00F20771" w:rsidRPr="00EA759C" w:rsidRDefault="00F20771" w:rsidP="00611C8A">
            <w:pPr>
              <w:jc w:val="center"/>
              <w:rPr>
                <w:sz w:val="20"/>
                <w:szCs w:val="20"/>
              </w:rPr>
            </w:pPr>
          </w:p>
        </w:tc>
        <w:tc>
          <w:tcPr>
            <w:tcW w:w="4337" w:type="dxa"/>
            <w:gridSpan w:val="5"/>
            <w:tcBorders>
              <w:top w:val="single" w:sz="12" w:space="0" w:color="auto"/>
              <w:left w:val="single" w:sz="4" w:space="0" w:color="auto"/>
              <w:bottom w:val="single" w:sz="4" w:space="0" w:color="auto"/>
              <w:right w:val="single" w:sz="4" w:space="0" w:color="auto"/>
            </w:tcBorders>
            <w:shd w:val="clear" w:color="auto" w:fill="D0CECE" w:themeFill="background2" w:themeFillShade="E6"/>
          </w:tcPr>
          <w:p w14:paraId="5CB41489" w14:textId="77777777" w:rsidR="00F20771" w:rsidRPr="00EA759C" w:rsidRDefault="00F20771" w:rsidP="00611C8A">
            <w:pPr>
              <w:jc w:val="left"/>
              <w:rPr>
                <w:sz w:val="20"/>
                <w:szCs w:val="20"/>
              </w:rPr>
            </w:pPr>
          </w:p>
        </w:tc>
      </w:tr>
      <w:tr w:rsidR="00F20771" w:rsidRPr="00EA759C" w14:paraId="0B4735AB" w14:textId="77777777" w:rsidTr="00611C8A">
        <w:trPr>
          <w:trHeight w:val="737"/>
        </w:trPr>
        <w:tc>
          <w:tcPr>
            <w:tcW w:w="988" w:type="dxa"/>
            <w:tcBorders>
              <w:top w:val="single" w:sz="4" w:space="0" w:color="auto"/>
              <w:left w:val="single" w:sz="4" w:space="0" w:color="auto"/>
              <w:bottom w:val="single" w:sz="8" w:space="0" w:color="auto"/>
              <w:right w:val="single" w:sz="4" w:space="0" w:color="auto"/>
            </w:tcBorders>
          </w:tcPr>
          <w:p w14:paraId="1E86983C" w14:textId="77777777" w:rsidR="00F20771" w:rsidRPr="00EA759C" w:rsidRDefault="00F20771" w:rsidP="00611C8A">
            <w:pPr>
              <w:jc w:val="center"/>
              <w:rPr>
                <w:sz w:val="18"/>
                <w:szCs w:val="18"/>
              </w:rPr>
            </w:pPr>
            <w:r>
              <w:rPr>
                <w:sz w:val="18"/>
                <w:szCs w:val="18"/>
              </w:rPr>
              <w:t>F-1.2.1</w:t>
            </w:r>
          </w:p>
        </w:tc>
        <w:tc>
          <w:tcPr>
            <w:tcW w:w="3102" w:type="dxa"/>
            <w:gridSpan w:val="2"/>
            <w:tcBorders>
              <w:top w:val="single" w:sz="4" w:space="0" w:color="auto"/>
              <w:left w:val="single" w:sz="4" w:space="0" w:color="auto"/>
              <w:bottom w:val="single" w:sz="8" w:space="0" w:color="auto"/>
              <w:right w:val="single" w:sz="4" w:space="0" w:color="auto"/>
            </w:tcBorders>
          </w:tcPr>
          <w:p w14:paraId="2C8B00A7" w14:textId="77777777" w:rsidR="00F20771" w:rsidRPr="00EA759C" w:rsidRDefault="00F20771" w:rsidP="00611C8A">
            <w:pPr>
              <w:jc w:val="left"/>
              <w:rPr>
                <w:sz w:val="18"/>
                <w:szCs w:val="18"/>
              </w:rPr>
            </w:pPr>
            <w:r>
              <w:rPr>
                <w:sz w:val="18"/>
                <w:szCs w:val="18"/>
              </w:rPr>
              <w:t>Placer un élément musical</w:t>
            </w:r>
          </w:p>
        </w:tc>
        <w:sdt>
          <w:sdtPr>
            <w:rPr>
              <w:sz w:val="18"/>
              <w:szCs w:val="18"/>
            </w:rPr>
            <w:id w:val="904880358"/>
            <w:placeholder>
              <w:docPart w:val="6880EA4A246B4F67A77DD785361E60D4"/>
            </w:placeholder>
            <w:showingPlcHdr/>
            <w:comboBox>
              <w:listItem w:value="Choisissez un élément."/>
              <w:listItem w:displayText="OK" w:value="OK"/>
              <w:listItem w:displayText="KO" w:value="KO"/>
              <w:listItem w:displayText="NT" w:value="NT"/>
              <w:listItem w:displayText="NA" w:value="NA"/>
            </w:comboBox>
          </w:sdtPr>
          <w:sdtEndPr/>
          <w:sdtContent>
            <w:tc>
              <w:tcPr>
                <w:tcW w:w="960" w:type="dxa"/>
                <w:gridSpan w:val="2"/>
                <w:tcBorders>
                  <w:top w:val="single" w:sz="4" w:space="0" w:color="auto"/>
                  <w:left w:val="single" w:sz="4" w:space="0" w:color="auto"/>
                  <w:bottom w:val="single" w:sz="8" w:space="0" w:color="auto"/>
                  <w:right w:val="single" w:sz="4" w:space="0" w:color="auto"/>
                </w:tcBorders>
              </w:tcPr>
              <w:p w14:paraId="6BA4E2C1" w14:textId="77777777" w:rsidR="00F20771" w:rsidRPr="00EA759C" w:rsidRDefault="00F20771" w:rsidP="00611C8A">
                <w:pPr>
                  <w:jc w:val="center"/>
                  <w:rPr>
                    <w:sz w:val="18"/>
                    <w:szCs w:val="18"/>
                  </w:rPr>
                </w:pPr>
                <w:r w:rsidRPr="00EA759C">
                  <w:rPr>
                    <w:rStyle w:val="Textedelespacerserv"/>
                    <w:sz w:val="18"/>
                    <w:szCs w:val="18"/>
                  </w:rPr>
                  <w:t>Choisissez un élément.</w:t>
                </w:r>
              </w:p>
            </w:tc>
          </w:sdtContent>
        </w:sdt>
        <w:sdt>
          <w:sdtPr>
            <w:rPr>
              <w:sz w:val="18"/>
              <w:szCs w:val="18"/>
            </w:rPr>
            <w:id w:val="-1058077319"/>
            <w:placeholder>
              <w:docPart w:val="84354F24A84A4F54B698BEA5B05A2658"/>
            </w:placeholder>
            <w:showingPlcHdr/>
            <w:text w:multiLine="1"/>
          </w:sdtPr>
          <w:sdtEndPr/>
          <w:sdtContent>
            <w:tc>
              <w:tcPr>
                <w:tcW w:w="4337" w:type="dxa"/>
                <w:gridSpan w:val="5"/>
                <w:tcBorders>
                  <w:top w:val="single" w:sz="4" w:space="0" w:color="auto"/>
                  <w:left w:val="single" w:sz="4" w:space="0" w:color="auto"/>
                  <w:bottom w:val="single" w:sz="8" w:space="0" w:color="auto"/>
                  <w:right w:val="single" w:sz="4" w:space="0" w:color="auto"/>
                </w:tcBorders>
              </w:tcPr>
              <w:p w14:paraId="2F9BE905" w14:textId="77777777" w:rsidR="00F20771" w:rsidRPr="00EA759C" w:rsidRDefault="00F20771" w:rsidP="00611C8A">
                <w:pPr>
                  <w:rPr>
                    <w:sz w:val="18"/>
                    <w:szCs w:val="18"/>
                  </w:rPr>
                </w:pPr>
                <w:r w:rsidRPr="00EA759C">
                  <w:rPr>
                    <w:rStyle w:val="Textedelespacerserv"/>
                    <w:sz w:val="18"/>
                    <w:szCs w:val="18"/>
                  </w:rPr>
                  <w:t>Cliquez ou appuyez ici pour entrer du texte.</w:t>
                </w:r>
              </w:p>
            </w:tc>
          </w:sdtContent>
        </w:sdt>
      </w:tr>
      <w:tr w:rsidR="00F20771" w:rsidRPr="00EA759C" w14:paraId="61C8AAC9" w14:textId="77777777" w:rsidTr="00611C8A">
        <w:trPr>
          <w:trHeight w:val="737"/>
        </w:trPr>
        <w:tc>
          <w:tcPr>
            <w:tcW w:w="988" w:type="dxa"/>
            <w:tcBorders>
              <w:top w:val="single" w:sz="4" w:space="0" w:color="auto"/>
              <w:left w:val="single" w:sz="4" w:space="0" w:color="auto"/>
              <w:bottom w:val="single" w:sz="8" w:space="0" w:color="auto"/>
              <w:right w:val="single" w:sz="4" w:space="0" w:color="auto"/>
            </w:tcBorders>
          </w:tcPr>
          <w:p w14:paraId="7E1F13AE" w14:textId="51429C73" w:rsidR="00F20771" w:rsidRPr="00EA759C" w:rsidRDefault="00F20771" w:rsidP="00611C8A">
            <w:pPr>
              <w:jc w:val="center"/>
              <w:rPr>
                <w:sz w:val="18"/>
                <w:szCs w:val="18"/>
              </w:rPr>
            </w:pPr>
            <w:r>
              <w:rPr>
                <w:sz w:val="18"/>
                <w:szCs w:val="18"/>
              </w:rPr>
              <w:t>F-1.2.2</w:t>
            </w:r>
          </w:p>
        </w:tc>
        <w:tc>
          <w:tcPr>
            <w:tcW w:w="3102" w:type="dxa"/>
            <w:gridSpan w:val="2"/>
            <w:tcBorders>
              <w:top w:val="single" w:sz="4" w:space="0" w:color="auto"/>
              <w:left w:val="single" w:sz="4" w:space="0" w:color="auto"/>
              <w:bottom w:val="single" w:sz="8" w:space="0" w:color="auto"/>
              <w:right w:val="single" w:sz="4" w:space="0" w:color="auto"/>
            </w:tcBorders>
          </w:tcPr>
          <w:p w14:paraId="0942F2B3" w14:textId="384033C8" w:rsidR="00F20771" w:rsidRPr="00EA759C" w:rsidRDefault="00F20771" w:rsidP="00611C8A">
            <w:pPr>
              <w:jc w:val="left"/>
              <w:rPr>
                <w:sz w:val="18"/>
                <w:szCs w:val="18"/>
              </w:rPr>
            </w:pPr>
            <w:r>
              <w:rPr>
                <w:sz w:val="18"/>
                <w:szCs w:val="18"/>
              </w:rPr>
              <w:t>Supprimer un élément musical</w:t>
            </w:r>
          </w:p>
        </w:tc>
        <w:sdt>
          <w:sdtPr>
            <w:rPr>
              <w:sz w:val="18"/>
              <w:szCs w:val="18"/>
            </w:rPr>
            <w:id w:val="1350680319"/>
            <w:placeholder>
              <w:docPart w:val="5A011AAE6E5E497E905A71CF2AD84706"/>
            </w:placeholder>
            <w:showingPlcHdr/>
            <w:comboBox>
              <w:listItem w:value="Choisissez un élément."/>
              <w:listItem w:displayText="OK" w:value="OK"/>
              <w:listItem w:displayText="KO" w:value="KO"/>
              <w:listItem w:displayText="NT" w:value="NT"/>
              <w:listItem w:displayText="NA" w:value="NA"/>
            </w:comboBox>
          </w:sdtPr>
          <w:sdtEndPr/>
          <w:sdtContent>
            <w:tc>
              <w:tcPr>
                <w:tcW w:w="960" w:type="dxa"/>
                <w:gridSpan w:val="2"/>
                <w:tcBorders>
                  <w:top w:val="single" w:sz="4" w:space="0" w:color="auto"/>
                  <w:left w:val="single" w:sz="4" w:space="0" w:color="auto"/>
                  <w:bottom w:val="single" w:sz="8" w:space="0" w:color="auto"/>
                  <w:right w:val="single" w:sz="4" w:space="0" w:color="auto"/>
                </w:tcBorders>
              </w:tcPr>
              <w:p w14:paraId="68657380" w14:textId="77777777" w:rsidR="00F20771" w:rsidRPr="00EA759C" w:rsidRDefault="00F20771" w:rsidP="00611C8A">
                <w:pPr>
                  <w:jc w:val="center"/>
                  <w:rPr>
                    <w:sz w:val="18"/>
                    <w:szCs w:val="18"/>
                  </w:rPr>
                </w:pPr>
                <w:r w:rsidRPr="00EA759C">
                  <w:rPr>
                    <w:rStyle w:val="Textedelespacerserv"/>
                    <w:sz w:val="18"/>
                    <w:szCs w:val="18"/>
                  </w:rPr>
                  <w:t>Choisissez un élément.</w:t>
                </w:r>
              </w:p>
            </w:tc>
          </w:sdtContent>
        </w:sdt>
        <w:sdt>
          <w:sdtPr>
            <w:rPr>
              <w:sz w:val="18"/>
              <w:szCs w:val="18"/>
            </w:rPr>
            <w:id w:val="-1686274968"/>
            <w:placeholder>
              <w:docPart w:val="B3982B0785BB41F499E486C022A06FF1"/>
            </w:placeholder>
            <w:showingPlcHdr/>
            <w:text w:multiLine="1"/>
          </w:sdtPr>
          <w:sdtEndPr/>
          <w:sdtContent>
            <w:tc>
              <w:tcPr>
                <w:tcW w:w="4337" w:type="dxa"/>
                <w:gridSpan w:val="5"/>
                <w:tcBorders>
                  <w:top w:val="single" w:sz="4" w:space="0" w:color="auto"/>
                  <w:left w:val="single" w:sz="4" w:space="0" w:color="auto"/>
                  <w:bottom w:val="single" w:sz="8" w:space="0" w:color="auto"/>
                  <w:right w:val="single" w:sz="4" w:space="0" w:color="auto"/>
                </w:tcBorders>
              </w:tcPr>
              <w:p w14:paraId="170CD15D" w14:textId="77777777" w:rsidR="00F20771" w:rsidRPr="00EA759C" w:rsidRDefault="00F20771" w:rsidP="00611C8A">
                <w:pPr>
                  <w:rPr>
                    <w:sz w:val="18"/>
                    <w:szCs w:val="18"/>
                  </w:rPr>
                </w:pPr>
                <w:r w:rsidRPr="00EA759C">
                  <w:rPr>
                    <w:rStyle w:val="Textedelespacerserv"/>
                    <w:sz w:val="18"/>
                    <w:szCs w:val="18"/>
                  </w:rPr>
                  <w:t>Cliquez ou appuyez ici pour entrer du texte.</w:t>
                </w:r>
              </w:p>
            </w:tc>
          </w:sdtContent>
        </w:sdt>
      </w:tr>
      <w:tr w:rsidR="00F20771" w:rsidRPr="00EA759C" w14:paraId="5FE1A759" w14:textId="77777777" w:rsidTr="00611C8A">
        <w:trPr>
          <w:trHeight w:val="737"/>
        </w:trPr>
        <w:tc>
          <w:tcPr>
            <w:tcW w:w="988" w:type="dxa"/>
            <w:tcBorders>
              <w:top w:val="single" w:sz="4" w:space="0" w:color="auto"/>
              <w:left w:val="single" w:sz="4" w:space="0" w:color="auto"/>
              <w:bottom w:val="single" w:sz="8" w:space="0" w:color="auto"/>
              <w:right w:val="single" w:sz="4" w:space="0" w:color="auto"/>
            </w:tcBorders>
          </w:tcPr>
          <w:p w14:paraId="1FFB8CA0" w14:textId="0FFA20A0" w:rsidR="00F20771" w:rsidRPr="00EA759C" w:rsidRDefault="00F20771" w:rsidP="00611C8A">
            <w:pPr>
              <w:jc w:val="center"/>
              <w:rPr>
                <w:sz w:val="18"/>
                <w:szCs w:val="18"/>
              </w:rPr>
            </w:pPr>
            <w:r>
              <w:rPr>
                <w:sz w:val="18"/>
                <w:szCs w:val="18"/>
              </w:rPr>
              <w:t>F-1.2.3</w:t>
            </w:r>
          </w:p>
        </w:tc>
        <w:tc>
          <w:tcPr>
            <w:tcW w:w="3102" w:type="dxa"/>
            <w:gridSpan w:val="2"/>
            <w:tcBorders>
              <w:top w:val="single" w:sz="4" w:space="0" w:color="auto"/>
              <w:left w:val="single" w:sz="4" w:space="0" w:color="auto"/>
              <w:bottom w:val="single" w:sz="8" w:space="0" w:color="auto"/>
              <w:right w:val="single" w:sz="4" w:space="0" w:color="auto"/>
            </w:tcBorders>
          </w:tcPr>
          <w:p w14:paraId="104E8808" w14:textId="70686EB9" w:rsidR="00F20771" w:rsidRPr="00EA759C" w:rsidRDefault="00F20771" w:rsidP="00611C8A">
            <w:pPr>
              <w:jc w:val="left"/>
              <w:rPr>
                <w:sz w:val="18"/>
                <w:szCs w:val="18"/>
              </w:rPr>
            </w:pPr>
            <w:r>
              <w:rPr>
                <w:sz w:val="18"/>
                <w:szCs w:val="18"/>
              </w:rPr>
              <w:t>Déplacer le curseur d’édition</w:t>
            </w:r>
          </w:p>
        </w:tc>
        <w:sdt>
          <w:sdtPr>
            <w:rPr>
              <w:sz w:val="18"/>
              <w:szCs w:val="18"/>
            </w:rPr>
            <w:id w:val="-1396037194"/>
            <w:placeholder>
              <w:docPart w:val="4655F07D582F45A28B2C56AEF35522FB"/>
            </w:placeholder>
            <w:showingPlcHdr/>
            <w:comboBox>
              <w:listItem w:value="Choisissez un élément."/>
              <w:listItem w:displayText="OK" w:value="OK"/>
              <w:listItem w:displayText="KO" w:value="KO"/>
              <w:listItem w:displayText="NT" w:value="NT"/>
              <w:listItem w:displayText="NA" w:value="NA"/>
            </w:comboBox>
          </w:sdtPr>
          <w:sdtEndPr/>
          <w:sdtContent>
            <w:tc>
              <w:tcPr>
                <w:tcW w:w="960" w:type="dxa"/>
                <w:gridSpan w:val="2"/>
                <w:tcBorders>
                  <w:top w:val="single" w:sz="4" w:space="0" w:color="auto"/>
                  <w:left w:val="single" w:sz="4" w:space="0" w:color="auto"/>
                  <w:bottom w:val="single" w:sz="8" w:space="0" w:color="auto"/>
                  <w:right w:val="single" w:sz="4" w:space="0" w:color="auto"/>
                </w:tcBorders>
              </w:tcPr>
              <w:p w14:paraId="2FC54D56" w14:textId="77777777" w:rsidR="00F20771" w:rsidRPr="00EA759C" w:rsidRDefault="00F20771" w:rsidP="00611C8A">
                <w:pPr>
                  <w:jc w:val="center"/>
                  <w:rPr>
                    <w:sz w:val="18"/>
                    <w:szCs w:val="18"/>
                  </w:rPr>
                </w:pPr>
                <w:r w:rsidRPr="00EA759C">
                  <w:rPr>
                    <w:rStyle w:val="Textedelespacerserv"/>
                    <w:sz w:val="18"/>
                    <w:szCs w:val="18"/>
                  </w:rPr>
                  <w:t>Choisissez un élément.</w:t>
                </w:r>
              </w:p>
            </w:tc>
          </w:sdtContent>
        </w:sdt>
        <w:sdt>
          <w:sdtPr>
            <w:rPr>
              <w:sz w:val="18"/>
              <w:szCs w:val="18"/>
            </w:rPr>
            <w:id w:val="1835643380"/>
            <w:placeholder>
              <w:docPart w:val="827FA63065F243B39932BEC183BDC116"/>
            </w:placeholder>
            <w:showingPlcHdr/>
            <w:text w:multiLine="1"/>
          </w:sdtPr>
          <w:sdtEndPr/>
          <w:sdtContent>
            <w:tc>
              <w:tcPr>
                <w:tcW w:w="4337" w:type="dxa"/>
                <w:gridSpan w:val="5"/>
                <w:tcBorders>
                  <w:top w:val="single" w:sz="4" w:space="0" w:color="auto"/>
                  <w:left w:val="single" w:sz="4" w:space="0" w:color="auto"/>
                  <w:bottom w:val="single" w:sz="8" w:space="0" w:color="auto"/>
                  <w:right w:val="single" w:sz="4" w:space="0" w:color="auto"/>
                </w:tcBorders>
              </w:tcPr>
              <w:p w14:paraId="3F349916" w14:textId="77777777" w:rsidR="00F20771" w:rsidRPr="00EA759C" w:rsidRDefault="00F20771" w:rsidP="00611C8A">
                <w:pPr>
                  <w:rPr>
                    <w:sz w:val="18"/>
                    <w:szCs w:val="18"/>
                  </w:rPr>
                </w:pPr>
                <w:r w:rsidRPr="00EA759C">
                  <w:rPr>
                    <w:rStyle w:val="Textedelespacerserv"/>
                    <w:sz w:val="18"/>
                    <w:szCs w:val="18"/>
                  </w:rPr>
                  <w:t>Cliquez ou appuyez ici pour entrer du texte.</w:t>
                </w:r>
              </w:p>
            </w:tc>
          </w:sdtContent>
        </w:sdt>
      </w:tr>
      <w:tr w:rsidR="00F20771" w:rsidRPr="00EA759C" w14:paraId="655E9640" w14:textId="77777777" w:rsidTr="00611C8A">
        <w:trPr>
          <w:trHeight w:val="737"/>
        </w:trPr>
        <w:tc>
          <w:tcPr>
            <w:tcW w:w="988" w:type="dxa"/>
            <w:tcBorders>
              <w:top w:val="single" w:sz="4" w:space="0" w:color="auto"/>
              <w:left w:val="single" w:sz="4" w:space="0" w:color="auto"/>
              <w:bottom w:val="single" w:sz="8" w:space="0" w:color="auto"/>
              <w:right w:val="single" w:sz="4" w:space="0" w:color="auto"/>
            </w:tcBorders>
          </w:tcPr>
          <w:p w14:paraId="37CD390F" w14:textId="11A7D32F" w:rsidR="00F20771" w:rsidRPr="00EA759C" w:rsidRDefault="00F20771" w:rsidP="00611C8A">
            <w:pPr>
              <w:jc w:val="center"/>
              <w:rPr>
                <w:sz w:val="18"/>
                <w:szCs w:val="18"/>
              </w:rPr>
            </w:pPr>
            <w:r>
              <w:rPr>
                <w:sz w:val="18"/>
                <w:szCs w:val="18"/>
              </w:rPr>
              <w:lastRenderedPageBreak/>
              <w:t>F-1.2.4</w:t>
            </w:r>
          </w:p>
        </w:tc>
        <w:tc>
          <w:tcPr>
            <w:tcW w:w="3102" w:type="dxa"/>
            <w:gridSpan w:val="2"/>
            <w:tcBorders>
              <w:top w:val="single" w:sz="4" w:space="0" w:color="auto"/>
              <w:left w:val="single" w:sz="4" w:space="0" w:color="auto"/>
              <w:bottom w:val="single" w:sz="8" w:space="0" w:color="auto"/>
              <w:right w:val="single" w:sz="4" w:space="0" w:color="auto"/>
            </w:tcBorders>
          </w:tcPr>
          <w:p w14:paraId="5712C3A6" w14:textId="0EB6C92F" w:rsidR="00F20771" w:rsidRPr="00EA759C" w:rsidRDefault="00F20771" w:rsidP="00611C8A">
            <w:pPr>
              <w:jc w:val="left"/>
              <w:rPr>
                <w:sz w:val="18"/>
                <w:szCs w:val="18"/>
              </w:rPr>
            </w:pPr>
            <w:r>
              <w:rPr>
                <w:sz w:val="18"/>
                <w:szCs w:val="18"/>
              </w:rPr>
              <w:t>Modifier le type de mesure</w:t>
            </w:r>
          </w:p>
        </w:tc>
        <w:sdt>
          <w:sdtPr>
            <w:rPr>
              <w:sz w:val="18"/>
              <w:szCs w:val="18"/>
            </w:rPr>
            <w:id w:val="-933439316"/>
            <w:placeholder>
              <w:docPart w:val="81E01AF833B0410DB5E39D4F3A584C3C"/>
            </w:placeholder>
            <w:showingPlcHdr/>
            <w:comboBox>
              <w:listItem w:value="Choisissez un élément."/>
              <w:listItem w:displayText="OK" w:value="OK"/>
              <w:listItem w:displayText="KO" w:value="KO"/>
              <w:listItem w:displayText="NT" w:value="NT"/>
              <w:listItem w:displayText="NA" w:value="NA"/>
            </w:comboBox>
          </w:sdtPr>
          <w:sdtEndPr/>
          <w:sdtContent>
            <w:tc>
              <w:tcPr>
                <w:tcW w:w="960" w:type="dxa"/>
                <w:gridSpan w:val="2"/>
                <w:tcBorders>
                  <w:top w:val="single" w:sz="4" w:space="0" w:color="auto"/>
                  <w:left w:val="single" w:sz="4" w:space="0" w:color="auto"/>
                  <w:bottom w:val="single" w:sz="8" w:space="0" w:color="auto"/>
                  <w:right w:val="single" w:sz="4" w:space="0" w:color="auto"/>
                </w:tcBorders>
              </w:tcPr>
              <w:p w14:paraId="05E890EC" w14:textId="77777777" w:rsidR="00F20771" w:rsidRPr="00EA759C" w:rsidRDefault="00F20771" w:rsidP="00611C8A">
                <w:pPr>
                  <w:jc w:val="center"/>
                  <w:rPr>
                    <w:sz w:val="18"/>
                    <w:szCs w:val="18"/>
                  </w:rPr>
                </w:pPr>
                <w:r w:rsidRPr="00EA759C">
                  <w:rPr>
                    <w:rStyle w:val="Textedelespacerserv"/>
                    <w:sz w:val="18"/>
                    <w:szCs w:val="18"/>
                  </w:rPr>
                  <w:t>Choisissez un élément.</w:t>
                </w:r>
              </w:p>
            </w:tc>
          </w:sdtContent>
        </w:sdt>
        <w:sdt>
          <w:sdtPr>
            <w:rPr>
              <w:sz w:val="18"/>
              <w:szCs w:val="18"/>
            </w:rPr>
            <w:id w:val="-1607349188"/>
            <w:placeholder>
              <w:docPart w:val="C9B0DCF05C804826AF533D8265C26998"/>
            </w:placeholder>
            <w:showingPlcHdr/>
            <w:text w:multiLine="1"/>
          </w:sdtPr>
          <w:sdtEndPr/>
          <w:sdtContent>
            <w:tc>
              <w:tcPr>
                <w:tcW w:w="4337" w:type="dxa"/>
                <w:gridSpan w:val="5"/>
                <w:tcBorders>
                  <w:top w:val="single" w:sz="4" w:space="0" w:color="auto"/>
                  <w:left w:val="single" w:sz="4" w:space="0" w:color="auto"/>
                  <w:bottom w:val="single" w:sz="8" w:space="0" w:color="auto"/>
                  <w:right w:val="single" w:sz="4" w:space="0" w:color="auto"/>
                </w:tcBorders>
              </w:tcPr>
              <w:p w14:paraId="460C6A80" w14:textId="77777777" w:rsidR="00F20771" w:rsidRPr="00EA759C" w:rsidRDefault="00F20771" w:rsidP="00611C8A">
                <w:pPr>
                  <w:rPr>
                    <w:sz w:val="18"/>
                    <w:szCs w:val="18"/>
                  </w:rPr>
                </w:pPr>
                <w:r w:rsidRPr="00EA759C">
                  <w:rPr>
                    <w:rStyle w:val="Textedelespacerserv"/>
                    <w:sz w:val="18"/>
                    <w:szCs w:val="18"/>
                  </w:rPr>
                  <w:t>Cliquez ou appuyez ici pour entrer du texte.</w:t>
                </w:r>
              </w:p>
            </w:tc>
          </w:sdtContent>
        </w:sdt>
      </w:tr>
      <w:tr w:rsidR="00F20771" w:rsidRPr="00EA759C" w14:paraId="3E820B1C" w14:textId="77777777" w:rsidTr="00F20771">
        <w:trPr>
          <w:trHeight w:val="740"/>
        </w:trPr>
        <w:tc>
          <w:tcPr>
            <w:tcW w:w="988" w:type="dxa"/>
            <w:tcBorders>
              <w:top w:val="single" w:sz="4" w:space="0" w:color="auto"/>
              <w:left w:val="single" w:sz="4" w:space="0" w:color="auto"/>
              <w:bottom w:val="single" w:sz="8" w:space="0" w:color="auto"/>
              <w:right w:val="single" w:sz="4" w:space="0" w:color="auto"/>
            </w:tcBorders>
          </w:tcPr>
          <w:p w14:paraId="785D1C74" w14:textId="21A2586C" w:rsidR="00F20771" w:rsidRPr="00EA759C" w:rsidRDefault="00F20771" w:rsidP="00611C8A">
            <w:pPr>
              <w:jc w:val="center"/>
              <w:rPr>
                <w:sz w:val="18"/>
                <w:szCs w:val="18"/>
              </w:rPr>
            </w:pPr>
            <w:r>
              <w:rPr>
                <w:sz w:val="18"/>
                <w:szCs w:val="18"/>
              </w:rPr>
              <w:t>F-1.2.5</w:t>
            </w:r>
          </w:p>
        </w:tc>
        <w:tc>
          <w:tcPr>
            <w:tcW w:w="3102" w:type="dxa"/>
            <w:gridSpan w:val="2"/>
            <w:tcBorders>
              <w:top w:val="single" w:sz="4" w:space="0" w:color="auto"/>
              <w:left w:val="single" w:sz="4" w:space="0" w:color="auto"/>
              <w:bottom w:val="single" w:sz="8" w:space="0" w:color="auto"/>
              <w:right w:val="single" w:sz="4" w:space="0" w:color="auto"/>
            </w:tcBorders>
          </w:tcPr>
          <w:p w14:paraId="271975EB" w14:textId="55E66457" w:rsidR="00F20771" w:rsidRPr="00EA759C" w:rsidRDefault="00F20771" w:rsidP="00611C8A">
            <w:pPr>
              <w:jc w:val="left"/>
              <w:rPr>
                <w:sz w:val="18"/>
                <w:szCs w:val="18"/>
              </w:rPr>
            </w:pPr>
            <w:r>
              <w:rPr>
                <w:sz w:val="18"/>
                <w:szCs w:val="18"/>
              </w:rPr>
              <w:t>Modifier le tempo</w:t>
            </w:r>
          </w:p>
        </w:tc>
        <w:sdt>
          <w:sdtPr>
            <w:rPr>
              <w:sz w:val="18"/>
              <w:szCs w:val="18"/>
            </w:rPr>
            <w:id w:val="378594167"/>
            <w:placeholder>
              <w:docPart w:val="9D375F1436C24CC288BB87454C58A332"/>
            </w:placeholder>
            <w:showingPlcHdr/>
            <w:comboBox>
              <w:listItem w:value="Choisissez un élément."/>
              <w:listItem w:displayText="OK" w:value="OK"/>
              <w:listItem w:displayText="KO" w:value="KO"/>
              <w:listItem w:displayText="NT" w:value="NT"/>
              <w:listItem w:displayText="NA" w:value="NA"/>
            </w:comboBox>
          </w:sdtPr>
          <w:sdtEndPr/>
          <w:sdtContent>
            <w:tc>
              <w:tcPr>
                <w:tcW w:w="960" w:type="dxa"/>
                <w:gridSpan w:val="2"/>
                <w:tcBorders>
                  <w:top w:val="single" w:sz="4" w:space="0" w:color="auto"/>
                  <w:left w:val="single" w:sz="4" w:space="0" w:color="auto"/>
                  <w:bottom w:val="single" w:sz="8" w:space="0" w:color="auto"/>
                  <w:right w:val="single" w:sz="4" w:space="0" w:color="auto"/>
                </w:tcBorders>
              </w:tcPr>
              <w:p w14:paraId="16CD81E1" w14:textId="77777777" w:rsidR="00F20771" w:rsidRPr="00EA759C" w:rsidRDefault="00F20771" w:rsidP="00611C8A">
                <w:pPr>
                  <w:jc w:val="center"/>
                  <w:rPr>
                    <w:sz w:val="18"/>
                    <w:szCs w:val="18"/>
                  </w:rPr>
                </w:pPr>
                <w:r w:rsidRPr="00EA759C">
                  <w:rPr>
                    <w:rStyle w:val="Textedelespacerserv"/>
                    <w:sz w:val="18"/>
                    <w:szCs w:val="18"/>
                  </w:rPr>
                  <w:t>Choisissez un élément.</w:t>
                </w:r>
              </w:p>
            </w:tc>
          </w:sdtContent>
        </w:sdt>
        <w:sdt>
          <w:sdtPr>
            <w:rPr>
              <w:sz w:val="18"/>
              <w:szCs w:val="18"/>
            </w:rPr>
            <w:id w:val="-1458167995"/>
            <w:placeholder>
              <w:docPart w:val="15452B25723C4ED381589A88A7DABE1F"/>
            </w:placeholder>
            <w:showingPlcHdr/>
            <w:text w:multiLine="1"/>
          </w:sdtPr>
          <w:sdtEndPr/>
          <w:sdtContent>
            <w:tc>
              <w:tcPr>
                <w:tcW w:w="4337" w:type="dxa"/>
                <w:gridSpan w:val="5"/>
                <w:tcBorders>
                  <w:top w:val="single" w:sz="4" w:space="0" w:color="auto"/>
                  <w:left w:val="single" w:sz="4" w:space="0" w:color="auto"/>
                  <w:bottom w:val="single" w:sz="8" w:space="0" w:color="auto"/>
                  <w:right w:val="single" w:sz="4" w:space="0" w:color="auto"/>
                </w:tcBorders>
              </w:tcPr>
              <w:p w14:paraId="64FC4F7B" w14:textId="77777777" w:rsidR="00F20771" w:rsidRPr="00EA759C" w:rsidRDefault="00F20771" w:rsidP="00611C8A">
                <w:pPr>
                  <w:rPr>
                    <w:sz w:val="18"/>
                    <w:szCs w:val="18"/>
                  </w:rPr>
                </w:pPr>
                <w:r w:rsidRPr="00EA759C">
                  <w:rPr>
                    <w:rStyle w:val="Textedelespacerserv"/>
                    <w:sz w:val="18"/>
                    <w:szCs w:val="18"/>
                  </w:rPr>
                  <w:t>Cliquez ou appuyez ici pour entrer du texte.</w:t>
                </w:r>
              </w:p>
            </w:tc>
          </w:sdtContent>
        </w:sdt>
      </w:tr>
      <w:tr w:rsidR="00985ECF" w:rsidRPr="00EA759C" w14:paraId="6081007E" w14:textId="77777777" w:rsidTr="00611C8A">
        <w:trPr>
          <w:trHeight w:val="187"/>
        </w:trPr>
        <w:tc>
          <w:tcPr>
            <w:tcW w:w="988" w:type="dxa"/>
            <w:tcBorders>
              <w:top w:val="single" w:sz="12" w:space="0" w:color="auto"/>
              <w:left w:val="single" w:sz="4" w:space="0" w:color="auto"/>
              <w:bottom w:val="single" w:sz="4" w:space="0" w:color="auto"/>
              <w:right w:val="single" w:sz="4" w:space="0" w:color="auto"/>
            </w:tcBorders>
            <w:shd w:val="clear" w:color="auto" w:fill="D0CECE" w:themeFill="background2" w:themeFillShade="E6"/>
          </w:tcPr>
          <w:p w14:paraId="599DA91B" w14:textId="660AE3E1" w:rsidR="00985ECF" w:rsidRPr="00EA759C" w:rsidRDefault="00985ECF" w:rsidP="00611C8A">
            <w:pPr>
              <w:jc w:val="center"/>
              <w:rPr>
                <w:sz w:val="20"/>
                <w:szCs w:val="20"/>
              </w:rPr>
            </w:pPr>
            <w:r w:rsidRPr="00EA759C">
              <w:rPr>
                <w:sz w:val="20"/>
                <w:szCs w:val="20"/>
              </w:rPr>
              <w:t>F-1.</w:t>
            </w:r>
            <w:r w:rsidR="00501AA9">
              <w:rPr>
                <w:sz w:val="20"/>
                <w:szCs w:val="20"/>
              </w:rPr>
              <w:t>3</w:t>
            </w:r>
          </w:p>
        </w:tc>
        <w:tc>
          <w:tcPr>
            <w:tcW w:w="3102" w:type="dxa"/>
            <w:gridSpan w:val="2"/>
            <w:tcBorders>
              <w:top w:val="single" w:sz="12" w:space="0" w:color="auto"/>
              <w:left w:val="single" w:sz="4" w:space="0" w:color="auto"/>
              <w:bottom w:val="single" w:sz="4" w:space="0" w:color="auto"/>
              <w:right w:val="single" w:sz="4" w:space="0" w:color="auto"/>
            </w:tcBorders>
            <w:shd w:val="clear" w:color="auto" w:fill="D0CECE" w:themeFill="background2" w:themeFillShade="E6"/>
          </w:tcPr>
          <w:p w14:paraId="106D5C42" w14:textId="09C8E8CF" w:rsidR="00985ECF" w:rsidRPr="00EA759C" w:rsidRDefault="00985ECF" w:rsidP="00611C8A">
            <w:pPr>
              <w:jc w:val="left"/>
              <w:rPr>
                <w:sz w:val="20"/>
                <w:szCs w:val="20"/>
              </w:rPr>
            </w:pPr>
            <w:r>
              <w:rPr>
                <w:sz w:val="20"/>
                <w:szCs w:val="20"/>
              </w:rPr>
              <w:t>Lire une partition</w:t>
            </w:r>
          </w:p>
        </w:tc>
        <w:tc>
          <w:tcPr>
            <w:tcW w:w="960" w:type="dxa"/>
            <w:gridSpan w:val="2"/>
            <w:tcBorders>
              <w:top w:val="single" w:sz="12" w:space="0" w:color="auto"/>
              <w:left w:val="single" w:sz="4" w:space="0" w:color="auto"/>
              <w:bottom w:val="single" w:sz="4" w:space="0" w:color="auto"/>
              <w:right w:val="single" w:sz="4" w:space="0" w:color="auto"/>
            </w:tcBorders>
            <w:shd w:val="clear" w:color="auto" w:fill="D0CECE" w:themeFill="background2" w:themeFillShade="E6"/>
          </w:tcPr>
          <w:p w14:paraId="4E791596" w14:textId="77777777" w:rsidR="00985ECF" w:rsidRPr="00EA759C" w:rsidRDefault="00985ECF" w:rsidP="00611C8A">
            <w:pPr>
              <w:jc w:val="center"/>
              <w:rPr>
                <w:sz w:val="20"/>
                <w:szCs w:val="20"/>
              </w:rPr>
            </w:pPr>
          </w:p>
        </w:tc>
        <w:tc>
          <w:tcPr>
            <w:tcW w:w="4337" w:type="dxa"/>
            <w:gridSpan w:val="5"/>
            <w:tcBorders>
              <w:top w:val="single" w:sz="12" w:space="0" w:color="auto"/>
              <w:left w:val="single" w:sz="4" w:space="0" w:color="auto"/>
              <w:bottom w:val="single" w:sz="4" w:space="0" w:color="auto"/>
              <w:right w:val="single" w:sz="4" w:space="0" w:color="auto"/>
            </w:tcBorders>
            <w:shd w:val="clear" w:color="auto" w:fill="D0CECE" w:themeFill="background2" w:themeFillShade="E6"/>
          </w:tcPr>
          <w:p w14:paraId="163DEB85" w14:textId="77777777" w:rsidR="00985ECF" w:rsidRPr="00EA759C" w:rsidRDefault="00985ECF" w:rsidP="00611C8A">
            <w:pPr>
              <w:jc w:val="left"/>
              <w:rPr>
                <w:sz w:val="20"/>
                <w:szCs w:val="20"/>
              </w:rPr>
            </w:pPr>
          </w:p>
        </w:tc>
      </w:tr>
      <w:tr w:rsidR="00985ECF" w:rsidRPr="00EA759C" w14:paraId="158A447D" w14:textId="77777777" w:rsidTr="00611C8A">
        <w:trPr>
          <w:trHeight w:val="740"/>
        </w:trPr>
        <w:tc>
          <w:tcPr>
            <w:tcW w:w="988" w:type="dxa"/>
            <w:tcBorders>
              <w:top w:val="single" w:sz="4" w:space="0" w:color="auto"/>
              <w:left w:val="single" w:sz="4" w:space="0" w:color="auto"/>
              <w:bottom w:val="single" w:sz="8" w:space="0" w:color="auto"/>
              <w:right w:val="single" w:sz="4" w:space="0" w:color="auto"/>
            </w:tcBorders>
          </w:tcPr>
          <w:p w14:paraId="50B8860A" w14:textId="6A43C119" w:rsidR="00985ECF" w:rsidRPr="00EA759C" w:rsidRDefault="00985ECF" w:rsidP="00611C8A">
            <w:pPr>
              <w:jc w:val="center"/>
              <w:rPr>
                <w:sz w:val="18"/>
                <w:szCs w:val="18"/>
              </w:rPr>
            </w:pPr>
            <w:r>
              <w:rPr>
                <w:sz w:val="18"/>
                <w:szCs w:val="18"/>
              </w:rPr>
              <w:t>F-1.</w:t>
            </w:r>
            <w:r w:rsidR="00501AA9">
              <w:rPr>
                <w:sz w:val="18"/>
                <w:szCs w:val="18"/>
              </w:rPr>
              <w:t>3</w:t>
            </w:r>
            <w:r>
              <w:rPr>
                <w:sz w:val="18"/>
                <w:szCs w:val="18"/>
              </w:rPr>
              <w:t>.1</w:t>
            </w:r>
          </w:p>
        </w:tc>
        <w:tc>
          <w:tcPr>
            <w:tcW w:w="3102" w:type="dxa"/>
            <w:gridSpan w:val="2"/>
            <w:tcBorders>
              <w:top w:val="single" w:sz="4" w:space="0" w:color="auto"/>
              <w:left w:val="single" w:sz="4" w:space="0" w:color="auto"/>
              <w:bottom w:val="single" w:sz="8" w:space="0" w:color="auto"/>
              <w:right w:val="single" w:sz="4" w:space="0" w:color="auto"/>
            </w:tcBorders>
          </w:tcPr>
          <w:p w14:paraId="51FAFFE7" w14:textId="77777777" w:rsidR="00985ECF" w:rsidRPr="00EA759C" w:rsidRDefault="00985ECF" w:rsidP="00611C8A">
            <w:pPr>
              <w:jc w:val="left"/>
              <w:rPr>
                <w:sz w:val="18"/>
                <w:szCs w:val="18"/>
              </w:rPr>
            </w:pPr>
            <w:r>
              <w:rPr>
                <w:sz w:val="18"/>
                <w:szCs w:val="18"/>
              </w:rPr>
              <w:t>Démarrer la lecture</w:t>
            </w:r>
          </w:p>
        </w:tc>
        <w:sdt>
          <w:sdtPr>
            <w:rPr>
              <w:sz w:val="18"/>
              <w:szCs w:val="18"/>
            </w:rPr>
            <w:id w:val="-647204406"/>
            <w:placeholder>
              <w:docPart w:val="E7796AB15F9747138EE3D498DCE6BAA9"/>
            </w:placeholder>
            <w:showingPlcHdr/>
            <w:comboBox>
              <w:listItem w:value="Choisissez un élément."/>
              <w:listItem w:displayText="OK" w:value="OK"/>
              <w:listItem w:displayText="KO" w:value="KO"/>
              <w:listItem w:displayText="NT" w:value="NT"/>
              <w:listItem w:displayText="NA" w:value="NA"/>
            </w:comboBox>
          </w:sdtPr>
          <w:sdtEndPr/>
          <w:sdtContent>
            <w:tc>
              <w:tcPr>
                <w:tcW w:w="960" w:type="dxa"/>
                <w:gridSpan w:val="2"/>
                <w:tcBorders>
                  <w:top w:val="single" w:sz="4" w:space="0" w:color="auto"/>
                  <w:left w:val="single" w:sz="4" w:space="0" w:color="auto"/>
                  <w:bottom w:val="single" w:sz="8" w:space="0" w:color="auto"/>
                  <w:right w:val="single" w:sz="4" w:space="0" w:color="auto"/>
                </w:tcBorders>
              </w:tcPr>
              <w:p w14:paraId="25382BB1" w14:textId="77777777" w:rsidR="00985ECF" w:rsidRPr="00EA759C" w:rsidRDefault="00985ECF" w:rsidP="00611C8A">
                <w:pPr>
                  <w:jc w:val="center"/>
                  <w:rPr>
                    <w:sz w:val="18"/>
                    <w:szCs w:val="18"/>
                  </w:rPr>
                </w:pPr>
                <w:r w:rsidRPr="00EA759C">
                  <w:rPr>
                    <w:rStyle w:val="Textedelespacerserv"/>
                    <w:sz w:val="18"/>
                    <w:szCs w:val="18"/>
                  </w:rPr>
                  <w:t>Choisissez un élément.</w:t>
                </w:r>
              </w:p>
            </w:tc>
          </w:sdtContent>
        </w:sdt>
        <w:sdt>
          <w:sdtPr>
            <w:rPr>
              <w:sz w:val="18"/>
              <w:szCs w:val="18"/>
            </w:rPr>
            <w:id w:val="-1318250452"/>
            <w:placeholder>
              <w:docPart w:val="2B60403D78014590BF651AAD0995EC4E"/>
            </w:placeholder>
            <w:showingPlcHdr/>
            <w:text w:multiLine="1"/>
          </w:sdtPr>
          <w:sdtEndPr/>
          <w:sdtContent>
            <w:tc>
              <w:tcPr>
                <w:tcW w:w="4337" w:type="dxa"/>
                <w:gridSpan w:val="5"/>
                <w:tcBorders>
                  <w:top w:val="single" w:sz="4" w:space="0" w:color="auto"/>
                  <w:left w:val="single" w:sz="4" w:space="0" w:color="auto"/>
                  <w:bottom w:val="single" w:sz="8" w:space="0" w:color="auto"/>
                  <w:right w:val="single" w:sz="4" w:space="0" w:color="auto"/>
                </w:tcBorders>
              </w:tcPr>
              <w:p w14:paraId="76F0F8EB" w14:textId="77777777" w:rsidR="00985ECF" w:rsidRPr="00EA759C" w:rsidRDefault="00985ECF" w:rsidP="00611C8A">
                <w:pPr>
                  <w:rPr>
                    <w:sz w:val="18"/>
                    <w:szCs w:val="18"/>
                  </w:rPr>
                </w:pPr>
                <w:r w:rsidRPr="00EA759C">
                  <w:rPr>
                    <w:rStyle w:val="Textedelespacerserv"/>
                    <w:sz w:val="18"/>
                    <w:szCs w:val="18"/>
                  </w:rPr>
                  <w:t>Cliquez ou appuyez ici pour entrer du texte.</w:t>
                </w:r>
              </w:p>
            </w:tc>
          </w:sdtContent>
        </w:sdt>
      </w:tr>
      <w:tr w:rsidR="00985ECF" w:rsidRPr="00EA759C" w14:paraId="5AB28755" w14:textId="77777777" w:rsidTr="00611C8A">
        <w:trPr>
          <w:trHeight w:val="740"/>
        </w:trPr>
        <w:tc>
          <w:tcPr>
            <w:tcW w:w="988" w:type="dxa"/>
            <w:tcBorders>
              <w:top w:val="single" w:sz="4" w:space="0" w:color="auto"/>
              <w:left w:val="single" w:sz="4" w:space="0" w:color="auto"/>
              <w:bottom w:val="single" w:sz="8" w:space="0" w:color="auto"/>
              <w:right w:val="single" w:sz="4" w:space="0" w:color="auto"/>
            </w:tcBorders>
          </w:tcPr>
          <w:p w14:paraId="1D384D81" w14:textId="5EA1606D" w:rsidR="00985ECF" w:rsidRPr="00EA759C" w:rsidRDefault="00985ECF" w:rsidP="00611C8A">
            <w:pPr>
              <w:jc w:val="center"/>
              <w:rPr>
                <w:sz w:val="18"/>
                <w:szCs w:val="18"/>
              </w:rPr>
            </w:pPr>
            <w:r>
              <w:rPr>
                <w:sz w:val="18"/>
                <w:szCs w:val="18"/>
              </w:rPr>
              <w:t>F-1.</w:t>
            </w:r>
            <w:r w:rsidR="00501AA9">
              <w:rPr>
                <w:sz w:val="18"/>
                <w:szCs w:val="18"/>
              </w:rPr>
              <w:t>3</w:t>
            </w:r>
            <w:r>
              <w:rPr>
                <w:sz w:val="18"/>
                <w:szCs w:val="18"/>
              </w:rPr>
              <w:t>.2</w:t>
            </w:r>
          </w:p>
        </w:tc>
        <w:tc>
          <w:tcPr>
            <w:tcW w:w="3102" w:type="dxa"/>
            <w:gridSpan w:val="2"/>
            <w:tcBorders>
              <w:top w:val="single" w:sz="4" w:space="0" w:color="auto"/>
              <w:left w:val="single" w:sz="4" w:space="0" w:color="auto"/>
              <w:bottom w:val="single" w:sz="8" w:space="0" w:color="auto"/>
              <w:right w:val="single" w:sz="4" w:space="0" w:color="auto"/>
            </w:tcBorders>
          </w:tcPr>
          <w:p w14:paraId="140217E5" w14:textId="6C8BA561" w:rsidR="00985ECF" w:rsidRPr="00EA759C" w:rsidRDefault="00985ECF" w:rsidP="00611C8A">
            <w:pPr>
              <w:jc w:val="left"/>
              <w:rPr>
                <w:sz w:val="18"/>
                <w:szCs w:val="18"/>
              </w:rPr>
            </w:pPr>
            <w:r>
              <w:rPr>
                <w:sz w:val="18"/>
                <w:szCs w:val="18"/>
              </w:rPr>
              <w:t>Arrêter la lecture</w:t>
            </w:r>
          </w:p>
        </w:tc>
        <w:sdt>
          <w:sdtPr>
            <w:rPr>
              <w:sz w:val="18"/>
              <w:szCs w:val="18"/>
            </w:rPr>
            <w:id w:val="-1520301855"/>
            <w:placeholder>
              <w:docPart w:val="7E1CF2D14DAF467D99A3190903680643"/>
            </w:placeholder>
            <w:showingPlcHdr/>
            <w:comboBox>
              <w:listItem w:value="Choisissez un élément."/>
              <w:listItem w:displayText="OK" w:value="OK"/>
              <w:listItem w:displayText="KO" w:value="KO"/>
              <w:listItem w:displayText="NT" w:value="NT"/>
              <w:listItem w:displayText="NA" w:value="NA"/>
            </w:comboBox>
          </w:sdtPr>
          <w:sdtEndPr/>
          <w:sdtContent>
            <w:tc>
              <w:tcPr>
                <w:tcW w:w="960" w:type="dxa"/>
                <w:gridSpan w:val="2"/>
                <w:tcBorders>
                  <w:top w:val="single" w:sz="4" w:space="0" w:color="auto"/>
                  <w:left w:val="single" w:sz="4" w:space="0" w:color="auto"/>
                  <w:bottom w:val="single" w:sz="8" w:space="0" w:color="auto"/>
                  <w:right w:val="single" w:sz="4" w:space="0" w:color="auto"/>
                </w:tcBorders>
              </w:tcPr>
              <w:p w14:paraId="2F5B715A" w14:textId="77777777" w:rsidR="00985ECF" w:rsidRPr="00EA759C" w:rsidRDefault="00985ECF" w:rsidP="00611C8A">
                <w:pPr>
                  <w:jc w:val="center"/>
                  <w:rPr>
                    <w:sz w:val="18"/>
                    <w:szCs w:val="18"/>
                  </w:rPr>
                </w:pPr>
                <w:r w:rsidRPr="00EA759C">
                  <w:rPr>
                    <w:rStyle w:val="Textedelespacerserv"/>
                    <w:sz w:val="18"/>
                    <w:szCs w:val="18"/>
                  </w:rPr>
                  <w:t>Choisissez un élément.</w:t>
                </w:r>
              </w:p>
            </w:tc>
          </w:sdtContent>
        </w:sdt>
        <w:sdt>
          <w:sdtPr>
            <w:rPr>
              <w:sz w:val="18"/>
              <w:szCs w:val="18"/>
            </w:rPr>
            <w:id w:val="-465128378"/>
            <w:placeholder>
              <w:docPart w:val="09D0766B48D840F9B8805ED3E13DD6C9"/>
            </w:placeholder>
            <w:showingPlcHdr/>
            <w:text w:multiLine="1"/>
          </w:sdtPr>
          <w:sdtEndPr/>
          <w:sdtContent>
            <w:tc>
              <w:tcPr>
                <w:tcW w:w="4337" w:type="dxa"/>
                <w:gridSpan w:val="5"/>
                <w:tcBorders>
                  <w:top w:val="single" w:sz="4" w:space="0" w:color="auto"/>
                  <w:left w:val="single" w:sz="4" w:space="0" w:color="auto"/>
                  <w:bottom w:val="single" w:sz="8" w:space="0" w:color="auto"/>
                  <w:right w:val="single" w:sz="4" w:space="0" w:color="auto"/>
                </w:tcBorders>
              </w:tcPr>
              <w:p w14:paraId="62185645" w14:textId="77777777" w:rsidR="00985ECF" w:rsidRPr="00EA759C" w:rsidRDefault="00985ECF" w:rsidP="00611C8A">
                <w:pPr>
                  <w:rPr>
                    <w:sz w:val="18"/>
                    <w:szCs w:val="18"/>
                  </w:rPr>
                </w:pPr>
                <w:r w:rsidRPr="00EA759C">
                  <w:rPr>
                    <w:rStyle w:val="Textedelespacerserv"/>
                    <w:sz w:val="18"/>
                    <w:szCs w:val="18"/>
                  </w:rPr>
                  <w:t>Cliquez ou appuyez ici pour entrer du texte.</w:t>
                </w:r>
              </w:p>
            </w:tc>
          </w:sdtContent>
        </w:sdt>
      </w:tr>
      <w:tr w:rsidR="00F20771" w:rsidRPr="00EA759C" w14:paraId="142B1B03" w14:textId="77777777" w:rsidTr="00F20771">
        <w:trPr>
          <w:trHeight w:val="277"/>
        </w:trPr>
        <w:tc>
          <w:tcPr>
            <w:tcW w:w="988" w:type="dxa"/>
            <w:tcBorders>
              <w:top w:val="single" w:sz="12" w:space="0" w:color="auto"/>
              <w:left w:val="single" w:sz="4" w:space="0" w:color="auto"/>
              <w:bottom w:val="single" w:sz="4" w:space="0" w:color="auto"/>
              <w:right w:val="single" w:sz="4" w:space="0" w:color="auto"/>
            </w:tcBorders>
            <w:shd w:val="clear" w:color="auto" w:fill="D0CECE" w:themeFill="background2" w:themeFillShade="E6"/>
          </w:tcPr>
          <w:p w14:paraId="52D8C5BE" w14:textId="5B0C646F" w:rsidR="00F20771" w:rsidRPr="00EA759C" w:rsidRDefault="00F20771" w:rsidP="00611C8A">
            <w:pPr>
              <w:jc w:val="center"/>
              <w:rPr>
                <w:sz w:val="20"/>
                <w:szCs w:val="20"/>
              </w:rPr>
            </w:pPr>
            <w:r w:rsidRPr="00EA759C">
              <w:rPr>
                <w:sz w:val="20"/>
                <w:szCs w:val="20"/>
              </w:rPr>
              <w:t>F-1.</w:t>
            </w:r>
            <w:r w:rsidR="00501AA9">
              <w:rPr>
                <w:sz w:val="20"/>
                <w:szCs w:val="20"/>
              </w:rPr>
              <w:t>4</w:t>
            </w:r>
          </w:p>
        </w:tc>
        <w:tc>
          <w:tcPr>
            <w:tcW w:w="3102" w:type="dxa"/>
            <w:gridSpan w:val="2"/>
            <w:tcBorders>
              <w:top w:val="single" w:sz="12" w:space="0" w:color="auto"/>
              <w:left w:val="single" w:sz="4" w:space="0" w:color="auto"/>
              <w:bottom w:val="single" w:sz="4" w:space="0" w:color="auto"/>
              <w:right w:val="single" w:sz="4" w:space="0" w:color="auto"/>
            </w:tcBorders>
            <w:shd w:val="clear" w:color="auto" w:fill="D0CECE" w:themeFill="background2" w:themeFillShade="E6"/>
          </w:tcPr>
          <w:p w14:paraId="6126F133" w14:textId="4B8423CA" w:rsidR="00F20771" w:rsidRPr="00EA759C" w:rsidRDefault="00F20771" w:rsidP="00611C8A">
            <w:pPr>
              <w:jc w:val="left"/>
              <w:rPr>
                <w:sz w:val="20"/>
                <w:szCs w:val="20"/>
              </w:rPr>
            </w:pPr>
            <w:r>
              <w:rPr>
                <w:sz w:val="20"/>
                <w:szCs w:val="20"/>
              </w:rPr>
              <w:t>Générer partition par port MIDI</w:t>
            </w:r>
          </w:p>
        </w:tc>
        <w:tc>
          <w:tcPr>
            <w:tcW w:w="960" w:type="dxa"/>
            <w:gridSpan w:val="2"/>
            <w:tcBorders>
              <w:top w:val="single" w:sz="12" w:space="0" w:color="auto"/>
              <w:left w:val="single" w:sz="4" w:space="0" w:color="auto"/>
              <w:bottom w:val="single" w:sz="4" w:space="0" w:color="auto"/>
              <w:right w:val="single" w:sz="4" w:space="0" w:color="auto"/>
            </w:tcBorders>
            <w:shd w:val="clear" w:color="auto" w:fill="D0CECE" w:themeFill="background2" w:themeFillShade="E6"/>
          </w:tcPr>
          <w:p w14:paraId="2E000FF0" w14:textId="77777777" w:rsidR="00F20771" w:rsidRPr="00EA759C" w:rsidRDefault="00F20771" w:rsidP="00611C8A">
            <w:pPr>
              <w:jc w:val="center"/>
              <w:rPr>
                <w:sz w:val="20"/>
                <w:szCs w:val="20"/>
              </w:rPr>
            </w:pPr>
          </w:p>
        </w:tc>
        <w:tc>
          <w:tcPr>
            <w:tcW w:w="4337" w:type="dxa"/>
            <w:gridSpan w:val="5"/>
            <w:tcBorders>
              <w:top w:val="single" w:sz="12" w:space="0" w:color="auto"/>
              <w:left w:val="single" w:sz="4" w:space="0" w:color="auto"/>
              <w:bottom w:val="single" w:sz="4" w:space="0" w:color="auto"/>
              <w:right w:val="single" w:sz="4" w:space="0" w:color="auto"/>
            </w:tcBorders>
            <w:shd w:val="clear" w:color="auto" w:fill="D0CECE" w:themeFill="background2" w:themeFillShade="E6"/>
          </w:tcPr>
          <w:p w14:paraId="53703EEE" w14:textId="77777777" w:rsidR="00F20771" w:rsidRPr="00EA759C" w:rsidRDefault="00F20771" w:rsidP="00611C8A">
            <w:pPr>
              <w:jc w:val="left"/>
              <w:rPr>
                <w:sz w:val="20"/>
                <w:szCs w:val="20"/>
              </w:rPr>
            </w:pPr>
          </w:p>
        </w:tc>
      </w:tr>
      <w:tr w:rsidR="00F20771" w:rsidRPr="00EA759C" w14:paraId="4D1CDFE9" w14:textId="77777777" w:rsidTr="00611C8A">
        <w:trPr>
          <w:trHeight w:val="737"/>
        </w:trPr>
        <w:tc>
          <w:tcPr>
            <w:tcW w:w="988" w:type="dxa"/>
            <w:tcBorders>
              <w:top w:val="single" w:sz="4" w:space="0" w:color="auto"/>
              <w:left w:val="single" w:sz="4" w:space="0" w:color="auto"/>
              <w:bottom w:val="single" w:sz="8" w:space="0" w:color="auto"/>
              <w:right w:val="single" w:sz="4" w:space="0" w:color="auto"/>
            </w:tcBorders>
          </w:tcPr>
          <w:p w14:paraId="4DCD9D41" w14:textId="171286A7" w:rsidR="00F20771" w:rsidRPr="00EA759C" w:rsidRDefault="00F20771" w:rsidP="00611C8A">
            <w:pPr>
              <w:jc w:val="center"/>
              <w:rPr>
                <w:sz w:val="18"/>
                <w:szCs w:val="18"/>
              </w:rPr>
            </w:pPr>
            <w:r>
              <w:rPr>
                <w:sz w:val="18"/>
                <w:szCs w:val="18"/>
              </w:rPr>
              <w:t>F-1.</w:t>
            </w:r>
            <w:r w:rsidR="00501AA9">
              <w:rPr>
                <w:sz w:val="18"/>
                <w:szCs w:val="18"/>
              </w:rPr>
              <w:t>4</w:t>
            </w:r>
            <w:r>
              <w:rPr>
                <w:sz w:val="18"/>
                <w:szCs w:val="18"/>
              </w:rPr>
              <w:t>.1</w:t>
            </w:r>
          </w:p>
        </w:tc>
        <w:tc>
          <w:tcPr>
            <w:tcW w:w="3102" w:type="dxa"/>
            <w:gridSpan w:val="2"/>
            <w:tcBorders>
              <w:top w:val="single" w:sz="4" w:space="0" w:color="auto"/>
              <w:left w:val="single" w:sz="4" w:space="0" w:color="auto"/>
              <w:bottom w:val="single" w:sz="8" w:space="0" w:color="auto"/>
              <w:right w:val="single" w:sz="4" w:space="0" w:color="auto"/>
            </w:tcBorders>
          </w:tcPr>
          <w:p w14:paraId="6416A71E" w14:textId="40D8D5CF" w:rsidR="00F20771" w:rsidRPr="00EA759C" w:rsidRDefault="00F20771" w:rsidP="00611C8A">
            <w:pPr>
              <w:jc w:val="left"/>
              <w:rPr>
                <w:sz w:val="18"/>
                <w:szCs w:val="18"/>
              </w:rPr>
            </w:pPr>
            <w:r>
              <w:rPr>
                <w:sz w:val="18"/>
                <w:szCs w:val="18"/>
              </w:rPr>
              <w:t>Lancer le métronome</w:t>
            </w:r>
          </w:p>
        </w:tc>
        <w:sdt>
          <w:sdtPr>
            <w:rPr>
              <w:sz w:val="18"/>
              <w:szCs w:val="18"/>
            </w:rPr>
            <w:id w:val="904649065"/>
            <w:placeholder>
              <w:docPart w:val="229FDEF82DB347C69BC9244F2A34C435"/>
            </w:placeholder>
            <w:showingPlcHdr/>
            <w:comboBox>
              <w:listItem w:value="Choisissez un élément."/>
              <w:listItem w:displayText="OK" w:value="OK"/>
              <w:listItem w:displayText="KO" w:value="KO"/>
              <w:listItem w:displayText="NT" w:value="NT"/>
              <w:listItem w:displayText="NA" w:value="NA"/>
            </w:comboBox>
          </w:sdtPr>
          <w:sdtEndPr/>
          <w:sdtContent>
            <w:tc>
              <w:tcPr>
                <w:tcW w:w="960" w:type="dxa"/>
                <w:gridSpan w:val="2"/>
                <w:tcBorders>
                  <w:top w:val="single" w:sz="4" w:space="0" w:color="auto"/>
                  <w:left w:val="single" w:sz="4" w:space="0" w:color="auto"/>
                  <w:bottom w:val="single" w:sz="8" w:space="0" w:color="auto"/>
                  <w:right w:val="single" w:sz="4" w:space="0" w:color="auto"/>
                </w:tcBorders>
              </w:tcPr>
              <w:p w14:paraId="5416284D" w14:textId="77777777" w:rsidR="00F20771" w:rsidRPr="00EA759C" w:rsidRDefault="00F20771" w:rsidP="00611C8A">
                <w:pPr>
                  <w:jc w:val="center"/>
                  <w:rPr>
                    <w:sz w:val="18"/>
                    <w:szCs w:val="18"/>
                  </w:rPr>
                </w:pPr>
                <w:r w:rsidRPr="00EA759C">
                  <w:rPr>
                    <w:rStyle w:val="Textedelespacerserv"/>
                    <w:sz w:val="18"/>
                    <w:szCs w:val="18"/>
                  </w:rPr>
                  <w:t>Choisissez un élément.</w:t>
                </w:r>
              </w:p>
            </w:tc>
          </w:sdtContent>
        </w:sdt>
        <w:sdt>
          <w:sdtPr>
            <w:rPr>
              <w:sz w:val="18"/>
              <w:szCs w:val="18"/>
            </w:rPr>
            <w:id w:val="-121006193"/>
            <w:placeholder>
              <w:docPart w:val="276BF8AE9675452DA6DBEF3E28B31C13"/>
            </w:placeholder>
            <w:showingPlcHdr/>
            <w:text w:multiLine="1"/>
          </w:sdtPr>
          <w:sdtEndPr/>
          <w:sdtContent>
            <w:tc>
              <w:tcPr>
                <w:tcW w:w="4337" w:type="dxa"/>
                <w:gridSpan w:val="5"/>
                <w:tcBorders>
                  <w:top w:val="single" w:sz="4" w:space="0" w:color="auto"/>
                  <w:left w:val="single" w:sz="4" w:space="0" w:color="auto"/>
                  <w:bottom w:val="single" w:sz="8" w:space="0" w:color="auto"/>
                  <w:right w:val="single" w:sz="4" w:space="0" w:color="auto"/>
                </w:tcBorders>
              </w:tcPr>
              <w:p w14:paraId="7114FC38" w14:textId="77777777" w:rsidR="00F20771" w:rsidRPr="00EA759C" w:rsidRDefault="00F20771" w:rsidP="00611C8A">
                <w:pPr>
                  <w:rPr>
                    <w:sz w:val="18"/>
                    <w:szCs w:val="18"/>
                  </w:rPr>
                </w:pPr>
                <w:r w:rsidRPr="00EA759C">
                  <w:rPr>
                    <w:rStyle w:val="Textedelespacerserv"/>
                    <w:sz w:val="18"/>
                    <w:szCs w:val="18"/>
                  </w:rPr>
                  <w:t>Cliquez ou appuyez ici pour entrer du texte.</w:t>
                </w:r>
              </w:p>
            </w:tc>
          </w:sdtContent>
        </w:sdt>
      </w:tr>
      <w:tr w:rsidR="00F20771" w:rsidRPr="00EA759C" w14:paraId="2A64A8EA" w14:textId="77777777" w:rsidTr="00611C8A">
        <w:trPr>
          <w:trHeight w:val="737"/>
        </w:trPr>
        <w:tc>
          <w:tcPr>
            <w:tcW w:w="988" w:type="dxa"/>
            <w:tcBorders>
              <w:top w:val="single" w:sz="4" w:space="0" w:color="auto"/>
              <w:left w:val="single" w:sz="4" w:space="0" w:color="auto"/>
              <w:bottom w:val="single" w:sz="8" w:space="0" w:color="auto"/>
              <w:right w:val="single" w:sz="4" w:space="0" w:color="auto"/>
            </w:tcBorders>
          </w:tcPr>
          <w:p w14:paraId="17FEBF25" w14:textId="56F5D870" w:rsidR="00F20771" w:rsidRPr="00EA759C" w:rsidRDefault="00F20771" w:rsidP="00611C8A">
            <w:pPr>
              <w:jc w:val="center"/>
              <w:rPr>
                <w:sz w:val="18"/>
                <w:szCs w:val="18"/>
              </w:rPr>
            </w:pPr>
            <w:r>
              <w:rPr>
                <w:sz w:val="18"/>
                <w:szCs w:val="18"/>
              </w:rPr>
              <w:t>F-1.</w:t>
            </w:r>
            <w:r w:rsidR="00501AA9">
              <w:rPr>
                <w:sz w:val="18"/>
                <w:szCs w:val="18"/>
              </w:rPr>
              <w:t>4</w:t>
            </w:r>
            <w:r>
              <w:rPr>
                <w:sz w:val="18"/>
                <w:szCs w:val="18"/>
              </w:rPr>
              <w:t>.2</w:t>
            </w:r>
          </w:p>
        </w:tc>
        <w:tc>
          <w:tcPr>
            <w:tcW w:w="3102" w:type="dxa"/>
            <w:gridSpan w:val="2"/>
            <w:tcBorders>
              <w:top w:val="single" w:sz="4" w:space="0" w:color="auto"/>
              <w:left w:val="single" w:sz="4" w:space="0" w:color="auto"/>
              <w:bottom w:val="single" w:sz="8" w:space="0" w:color="auto"/>
              <w:right w:val="single" w:sz="4" w:space="0" w:color="auto"/>
            </w:tcBorders>
          </w:tcPr>
          <w:p w14:paraId="22F79A6D" w14:textId="1D74C377" w:rsidR="00F20771" w:rsidRPr="00EA759C" w:rsidRDefault="00F20771" w:rsidP="00CC0300">
            <w:pPr>
              <w:jc w:val="left"/>
              <w:rPr>
                <w:sz w:val="18"/>
                <w:szCs w:val="18"/>
              </w:rPr>
            </w:pPr>
            <w:r>
              <w:rPr>
                <w:sz w:val="18"/>
                <w:szCs w:val="18"/>
              </w:rPr>
              <w:t xml:space="preserve">Enregistrer le </w:t>
            </w:r>
            <w:r w:rsidR="00CC0300">
              <w:rPr>
                <w:sz w:val="18"/>
                <w:szCs w:val="18"/>
              </w:rPr>
              <w:t>morceau</w:t>
            </w:r>
          </w:p>
        </w:tc>
        <w:sdt>
          <w:sdtPr>
            <w:rPr>
              <w:sz w:val="18"/>
              <w:szCs w:val="18"/>
            </w:rPr>
            <w:id w:val="1667354341"/>
            <w:placeholder>
              <w:docPart w:val="54663AAFB8E34A849E207DBEA0E37DE9"/>
            </w:placeholder>
            <w:showingPlcHdr/>
            <w:comboBox>
              <w:listItem w:value="Choisissez un élément."/>
              <w:listItem w:displayText="OK" w:value="OK"/>
              <w:listItem w:displayText="KO" w:value="KO"/>
              <w:listItem w:displayText="NT" w:value="NT"/>
              <w:listItem w:displayText="NA" w:value="NA"/>
            </w:comboBox>
          </w:sdtPr>
          <w:sdtEndPr/>
          <w:sdtContent>
            <w:tc>
              <w:tcPr>
                <w:tcW w:w="960" w:type="dxa"/>
                <w:gridSpan w:val="2"/>
                <w:tcBorders>
                  <w:top w:val="single" w:sz="4" w:space="0" w:color="auto"/>
                  <w:left w:val="single" w:sz="4" w:space="0" w:color="auto"/>
                  <w:bottom w:val="single" w:sz="8" w:space="0" w:color="auto"/>
                  <w:right w:val="single" w:sz="4" w:space="0" w:color="auto"/>
                </w:tcBorders>
              </w:tcPr>
              <w:p w14:paraId="0FEC12FB" w14:textId="77777777" w:rsidR="00F20771" w:rsidRPr="00EA759C" w:rsidRDefault="00F20771" w:rsidP="00611C8A">
                <w:pPr>
                  <w:jc w:val="center"/>
                  <w:rPr>
                    <w:sz w:val="18"/>
                    <w:szCs w:val="18"/>
                  </w:rPr>
                </w:pPr>
                <w:r w:rsidRPr="00EA759C">
                  <w:rPr>
                    <w:rStyle w:val="Textedelespacerserv"/>
                    <w:sz w:val="18"/>
                    <w:szCs w:val="18"/>
                  </w:rPr>
                  <w:t>Choisissez un élément.</w:t>
                </w:r>
              </w:p>
            </w:tc>
          </w:sdtContent>
        </w:sdt>
        <w:sdt>
          <w:sdtPr>
            <w:rPr>
              <w:sz w:val="18"/>
              <w:szCs w:val="18"/>
            </w:rPr>
            <w:id w:val="-1872691489"/>
            <w:placeholder>
              <w:docPart w:val="54E2494AD0384B1483601D1923E41C73"/>
            </w:placeholder>
            <w:showingPlcHdr/>
            <w:text w:multiLine="1"/>
          </w:sdtPr>
          <w:sdtEndPr/>
          <w:sdtContent>
            <w:tc>
              <w:tcPr>
                <w:tcW w:w="4337" w:type="dxa"/>
                <w:gridSpan w:val="5"/>
                <w:tcBorders>
                  <w:top w:val="single" w:sz="4" w:space="0" w:color="auto"/>
                  <w:left w:val="single" w:sz="4" w:space="0" w:color="auto"/>
                  <w:bottom w:val="single" w:sz="8" w:space="0" w:color="auto"/>
                  <w:right w:val="single" w:sz="4" w:space="0" w:color="auto"/>
                </w:tcBorders>
              </w:tcPr>
              <w:p w14:paraId="6EA0D051" w14:textId="77777777" w:rsidR="00F20771" w:rsidRPr="00EA759C" w:rsidRDefault="00F20771" w:rsidP="00611C8A">
                <w:pPr>
                  <w:rPr>
                    <w:sz w:val="18"/>
                    <w:szCs w:val="18"/>
                  </w:rPr>
                </w:pPr>
                <w:r w:rsidRPr="00EA759C">
                  <w:rPr>
                    <w:rStyle w:val="Textedelespacerserv"/>
                    <w:sz w:val="18"/>
                    <w:szCs w:val="18"/>
                  </w:rPr>
                  <w:t>Cliquez ou appuyez ici pour entrer du texte.</w:t>
                </w:r>
              </w:p>
            </w:tc>
          </w:sdtContent>
        </w:sdt>
      </w:tr>
      <w:tr w:rsidR="00F20771" w:rsidRPr="00EA759C" w14:paraId="004AF763" w14:textId="77777777" w:rsidTr="00611C8A">
        <w:trPr>
          <w:trHeight w:val="737"/>
        </w:trPr>
        <w:tc>
          <w:tcPr>
            <w:tcW w:w="988" w:type="dxa"/>
            <w:tcBorders>
              <w:top w:val="single" w:sz="4" w:space="0" w:color="auto"/>
              <w:left w:val="single" w:sz="4" w:space="0" w:color="auto"/>
              <w:bottom w:val="single" w:sz="8" w:space="0" w:color="auto"/>
              <w:right w:val="single" w:sz="4" w:space="0" w:color="auto"/>
            </w:tcBorders>
          </w:tcPr>
          <w:p w14:paraId="3AC6ED7A" w14:textId="4D15E032" w:rsidR="00F20771" w:rsidRPr="00EA759C" w:rsidRDefault="00F20771" w:rsidP="00611C8A">
            <w:pPr>
              <w:jc w:val="center"/>
              <w:rPr>
                <w:sz w:val="18"/>
                <w:szCs w:val="18"/>
              </w:rPr>
            </w:pPr>
            <w:r>
              <w:rPr>
                <w:sz w:val="18"/>
                <w:szCs w:val="18"/>
              </w:rPr>
              <w:t>F-1.</w:t>
            </w:r>
            <w:r w:rsidR="00501AA9">
              <w:rPr>
                <w:sz w:val="18"/>
                <w:szCs w:val="18"/>
              </w:rPr>
              <w:t>4</w:t>
            </w:r>
            <w:r>
              <w:rPr>
                <w:sz w:val="18"/>
                <w:szCs w:val="18"/>
              </w:rPr>
              <w:t>.3</w:t>
            </w:r>
          </w:p>
        </w:tc>
        <w:tc>
          <w:tcPr>
            <w:tcW w:w="3102" w:type="dxa"/>
            <w:gridSpan w:val="2"/>
            <w:tcBorders>
              <w:top w:val="single" w:sz="4" w:space="0" w:color="auto"/>
              <w:left w:val="single" w:sz="4" w:space="0" w:color="auto"/>
              <w:bottom w:val="single" w:sz="8" w:space="0" w:color="auto"/>
              <w:right w:val="single" w:sz="4" w:space="0" w:color="auto"/>
            </w:tcBorders>
          </w:tcPr>
          <w:p w14:paraId="7C913C35" w14:textId="478AAB73" w:rsidR="00F20771" w:rsidRPr="00EA759C" w:rsidRDefault="00F20771" w:rsidP="00611C8A">
            <w:pPr>
              <w:jc w:val="left"/>
              <w:rPr>
                <w:sz w:val="18"/>
                <w:szCs w:val="18"/>
              </w:rPr>
            </w:pPr>
            <w:r>
              <w:rPr>
                <w:sz w:val="18"/>
                <w:szCs w:val="18"/>
              </w:rPr>
              <w:t>Récupérer les notes</w:t>
            </w:r>
          </w:p>
        </w:tc>
        <w:sdt>
          <w:sdtPr>
            <w:rPr>
              <w:sz w:val="18"/>
              <w:szCs w:val="18"/>
            </w:rPr>
            <w:id w:val="-1630697967"/>
            <w:placeholder>
              <w:docPart w:val="A521843EEFD4413584B0397E79845409"/>
            </w:placeholder>
            <w:showingPlcHdr/>
            <w:comboBox>
              <w:listItem w:value="Choisissez un élément."/>
              <w:listItem w:displayText="OK" w:value="OK"/>
              <w:listItem w:displayText="KO" w:value="KO"/>
              <w:listItem w:displayText="NT" w:value="NT"/>
              <w:listItem w:displayText="NA" w:value="NA"/>
            </w:comboBox>
          </w:sdtPr>
          <w:sdtEndPr/>
          <w:sdtContent>
            <w:tc>
              <w:tcPr>
                <w:tcW w:w="960" w:type="dxa"/>
                <w:gridSpan w:val="2"/>
                <w:tcBorders>
                  <w:top w:val="single" w:sz="4" w:space="0" w:color="auto"/>
                  <w:left w:val="single" w:sz="4" w:space="0" w:color="auto"/>
                  <w:bottom w:val="single" w:sz="8" w:space="0" w:color="auto"/>
                  <w:right w:val="single" w:sz="4" w:space="0" w:color="auto"/>
                </w:tcBorders>
              </w:tcPr>
              <w:p w14:paraId="6ABFAF38" w14:textId="77777777" w:rsidR="00F20771" w:rsidRPr="00EA759C" w:rsidRDefault="00F20771" w:rsidP="00611C8A">
                <w:pPr>
                  <w:jc w:val="center"/>
                  <w:rPr>
                    <w:sz w:val="18"/>
                    <w:szCs w:val="18"/>
                  </w:rPr>
                </w:pPr>
                <w:r w:rsidRPr="00EA759C">
                  <w:rPr>
                    <w:rStyle w:val="Textedelespacerserv"/>
                    <w:sz w:val="18"/>
                    <w:szCs w:val="18"/>
                  </w:rPr>
                  <w:t>Choisissez un élément.</w:t>
                </w:r>
              </w:p>
            </w:tc>
          </w:sdtContent>
        </w:sdt>
        <w:sdt>
          <w:sdtPr>
            <w:rPr>
              <w:sz w:val="18"/>
              <w:szCs w:val="18"/>
            </w:rPr>
            <w:id w:val="-1913454364"/>
            <w:placeholder>
              <w:docPart w:val="505695BD585A44F4890A7E0C3C309209"/>
            </w:placeholder>
            <w:showingPlcHdr/>
            <w:text w:multiLine="1"/>
          </w:sdtPr>
          <w:sdtEndPr/>
          <w:sdtContent>
            <w:tc>
              <w:tcPr>
                <w:tcW w:w="4337" w:type="dxa"/>
                <w:gridSpan w:val="5"/>
                <w:tcBorders>
                  <w:top w:val="single" w:sz="4" w:space="0" w:color="auto"/>
                  <w:left w:val="single" w:sz="4" w:space="0" w:color="auto"/>
                  <w:bottom w:val="single" w:sz="8" w:space="0" w:color="auto"/>
                  <w:right w:val="single" w:sz="4" w:space="0" w:color="auto"/>
                </w:tcBorders>
              </w:tcPr>
              <w:p w14:paraId="56B1DBD2" w14:textId="77777777" w:rsidR="00F20771" w:rsidRPr="00EA759C" w:rsidRDefault="00F20771" w:rsidP="00611C8A">
                <w:pPr>
                  <w:rPr>
                    <w:sz w:val="18"/>
                    <w:szCs w:val="18"/>
                  </w:rPr>
                </w:pPr>
                <w:r w:rsidRPr="00EA759C">
                  <w:rPr>
                    <w:rStyle w:val="Textedelespacerserv"/>
                    <w:sz w:val="18"/>
                    <w:szCs w:val="18"/>
                  </w:rPr>
                  <w:t>Cliquez ou appuyez ici pour entrer du texte.</w:t>
                </w:r>
              </w:p>
            </w:tc>
          </w:sdtContent>
        </w:sdt>
      </w:tr>
      <w:tr w:rsidR="00F20771" w:rsidRPr="00EA759C" w14:paraId="79E684AE" w14:textId="77777777" w:rsidTr="00611C8A">
        <w:trPr>
          <w:trHeight w:val="737"/>
        </w:trPr>
        <w:tc>
          <w:tcPr>
            <w:tcW w:w="988" w:type="dxa"/>
            <w:tcBorders>
              <w:top w:val="single" w:sz="4" w:space="0" w:color="auto"/>
              <w:left w:val="single" w:sz="4" w:space="0" w:color="auto"/>
              <w:bottom w:val="single" w:sz="8" w:space="0" w:color="auto"/>
              <w:right w:val="single" w:sz="4" w:space="0" w:color="auto"/>
            </w:tcBorders>
          </w:tcPr>
          <w:p w14:paraId="74BCBCC8" w14:textId="40F72817" w:rsidR="00F20771" w:rsidRPr="00EA759C" w:rsidRDefault="00F20771" w:rsidP="00611C8A">
            <w:pPr>
              <w:jc w:val="center"/>
              <w:rPr>
                <w:sz w:val="18"/>
                <w:szCs w:val="18"/>
              </w:rPr>
            </w:pPr>
            <w:r>
              <w:rPr>
                <w:sz w:val="18"/>
                <w:szCs w:val="18"/>
              </w:rPr>
              <w:t>F-1.</w:t>
            </w:r>
            <w:r w:rsidR="00501AA9">
              <w:rPr>
                <w:sz w:val="18"/>
                <w:szCs w:val="18"/>
              </w:rPr>
              <w:t>4</w:t>
            </w:r>
            <w:r>
              <w:rPr>
                <w:sz w:val="18"/>
                <w:szCs w:val="18"/>
              </w:rPr>
              <w:t>.4</w:t>
            </w:r>
          </w:p>
        </w:tc>
        <w:tc>
          <w:tcPr>
            <w:tcW w:w="3102" w:type="dxa"/>
            <w:gridSpan w:val="2"/>
            <w:tcBorders>
              <w:top w:val="single" w:sz="4" w:space="0" w:color="auto"/>
              <w:left w:val="single" w:sz="4" w:space="0" w:color="auto"/>
              <w:bottom w:val="single" w:sz="8" w:space="0" w:color="auto"/>
              <w:right w:val="single" w:sz="4" w:space="0" w:color="auto"/>
            </w:tcBorders>
          </w:tcPr>
          <w:p w14:paraId="07A34769" w14:textId="07DDDD56" w:rsidR="00F20771" w:rsidRPr="00EA759C" w:rsidRDefault="00F20771" w:rsidP="00611C8A">
            <w:pPr>
              <w:jc w:val="left"/>
              <w:rPr>
                <w:sz w:val="18"/>
                <w:szCs w:val="18"/>
              </w:rPr>
            </w:pPr>
            <w:r>
              <w:rPr>
                <w:sz w:val="18"/>
                <w:szCs w:val="18"/>
              </w:rPr>
              <w:t>Ajouter les notes à la partition</w:t>
            </w:r>
          </w:p>
        </w:tc>
        <w:sdt>
          <w:sdtPr>
            <w:rPr>
              <w:sz w:val="18"/>
              <w:szCs w:val="18"/>
            </w:rPr>
            <w:id w:val="-905610621"/>
            <w:placeholder>
              <w:docPart w:val="0D985CD2BF26475FA4C9881E26BBE5F1"/>
            </w:placeholder>
            <w:showingPlcHdr/>
            <w:comboBox>
              <w:listItem w:value="Choisissez un élément."/>
              <w:listItem w:displayText="OK" w:value="OK"/>
              <w:listItem w:displayText="KO" w:value="KO"/>
              <w:listItem w:displayText="NT" w:value="NT"/>
              <w:listItem w:displayText="NA" w:value="NA"/>
            </w:comboBox>
          </w:sdtPr>
          <w:sdtEndPr/>
          <w:sdtContent>
            <w:tc>
              <w:tcPr>
                <w:tcW w:w="960" w:type="dxa"/>
                <w:gridSpan w:val="2"/>
                <w:tcBorders>
                  <w:top w:val="single" w:sz="4" w:space="0" w:color="auto"/>
                  <w:left w:val="single" w:sz="4" w:space="0" w:color="auto"/>
                  <w:bottom w:val="single" w:sz="8" w:space="0" w:color="auto"/>
                  <w:right w:val="single" w:sz="4" w:space="0" w:color="auto"/>
                </w:tcBorders>
              </w:tcPr>
              <w:p w14:paraId="1DF73946" w14:textId="77777777" w:rsidR="00F20771" w:rsidRPr="00EA759C" w:rsidRDefault="00F20771" w:rsidP="00611C8A">
                <w:pPr>
                  <w:jc w:val="center"/>
                  <w:rPr>
                    <w:sz w:val="18"/>
                    <w:szCs w:val="18"/>
                  </w:rPr>
                </w:pPr>
                <w:r w:rsidRPr="00EA759C">
                  <w:rPr>
                    <w:rStyle w:val="Textedelespacerserv"/>
                    <w:sz w:val="18"/>
                    <w:szCs w:val="18"/>
                  </w:rPr>
                  <w:t>Choisissez un élément.</w:t>
                </w:r>
              </w:p>
            </w:tc>
          </w:sdtContent>
        </w:sdt>
        <w:sdt>
          <w:sdtPr>
            <w:rPr>
              <w:sz w:val="18"/>
              <w:szCs w:val="18"/>
            </w:rPr>
            <w:id w:val="1277524668"/>
            <w:placeholder>
              <w:docPart w:val="CA69EEAF0F704C0692B4A704A972F6BB"/>
            </w:placeholder>
            <w:showingPlcHdr/>
            <w:text w:multiLine="1"/>
          </w:sdtPr>
          <w:sdtEndPr/>
          <w:sdtContent>
            <w:tc>
              <w:tcPr>
                <w:tcW w:w="4337" w:type="dxa"/>
                <w:gridSpan w:val="5"/>
                <w:tcBorders>
                  <w:top w:val="single" w:sz="4" w:space="0" w:color="auto"/>
                  <w:left w:val="single" w:sz="4" w:space="0" w:color="auto"/>
                  <w:bottom w:val="single" w:sz="8" w:space="0" w:color="auto"/>
                  <w:right w:val="single" w:sz="4" w:space="0" w:color="auto"/>
                </w:tcBorders>
              </w:tcPr>
              <w:p w14:paraId="305CF9C3" w14:textId="77777777" w:rsidR="00F20771" w:rsidRPr="00EA759C" w:rsidRDefault="00F20771" w:rsidP="00611C8A">
                <w:pPr>
                  <w:rPr>
                    <w:sz w:val="18"/>
                    <w:szCs w:val="18"/>
                  </w:rPr>
                </w:pPr>
                <w:r w:rsidRPr="00EA759C">
                  <w:rPr>
                    <w:rStyle w:val="Textedelespacerserv"/>
                    <w:sz w:val="18"/>
                    <w:szCs w:val="18"/>
                  </w:rPr>
                  <w:t>Cliquez ou appuyez ici pour entrer du texte.</w:t>
                </w:r>
              </w:p>
            </w:tc>
          </w:sdtContent>
        </w:sdt>
      </w:tr>
      <w:tr w:rsidR="00074AE7" w:rsidRPr="00EA759C" w14:paraId="5E2D42A7" w14:textId="77777777" w:rsidTr="00FA1B15">
        <w:tc>
          <w:tcPr>
            <w:tcW w:w="2384" w:type="dxa"/>
            <w:gridSpan w:val="2"/>
            <w:tcBorders>
              <w:top w:val="single" w:sz="8" w:space="0" w:color="auto"/>
              <w:left w:val="single" w:sz="8" w:space="0" w:color="auto"/>
              <w:bottom w:val="nil"/>
              <w:right w:val="nil"/>
            </w:tcBorders>
          </w:tcPr>
          <w:p w14:paraId="29DB3A2B" w14:textId="77777777" w:rsidR="00074AE7" w:rsidRPr="00EA759C" w:rsidRDefault="00074AE7" w:rsidP="00074AE7">
            <w:pPr>
              <w:jc w:val="left"/>
              <w:rPr>
                <w:sz w:val="14"/>
              </w:rPr>
            </w:pPr>
          </w:p>
        </w:tc>
        <w:tc>
          <w:tcPr>
            <w:tcW w:w="3280" w:type="dxa"/>
            <w:gridSpan w:val="5"/>
            <w:tcBorders>
              <w:top w:val="single" w:sz="8" w:space="0" w:color="auto"/>
              <w:left w:val="nil"/>
              <w:bottom w:val="nil"/>
              <w:right w:val="nil"/>
            </w:tcBorders>
          </w:tcPr>
          <w:p w14:paraId="5A535BF6" w14:textId="77777777" w:rsidR="00074AE7" w:rsidRPr="00EA759C" w:rsidRDefault="00074AE7" w:rsidP="00074AE7">
            <w:pPr>
              <w:jc w:val="left"/>
              <w:rPr>
                <w:sz w:val="14"/>
              </w:rPr>
            </w:pPr>
            <w:r w:rsidRPr="00EA759C">
              <w:rPr>
                <w:sz w:val="14"/>
              </w:rPr>
              <w:t>* OK : La fonctionnalité est vérifiée et est correcte</w:t>
            </w:r>
          </w:p>
          <w:p w14:paraId="4AFBCC20" w14:textId="77777777" w:rsidR="00074AE7" w:rsidRPr="00EA759C" w:rsidRDefault="00074AE7" w:rsidP="00074AE7">
            <w:pPr>
              <w:jc w:val="left"/>
              <w:rPr>
                <w:sz w:val="14"/>
              </w:rPr>
            </w:pPr>
            <w:r w:rsidRPr="00EA759C">
              <w:rPr>
                <w:sz w:val="14"/>
              </w:rPr>
              <w:t xml:space="preserve">   NT : (non testé</w:t>
            </w:r>
            <w:r w:rsidR="00D338A4" w:rsidRPr="00EA759C">
              <w:rPr>
                <w:sz w:val="14"/>
              </w:rPr>
              <w:t>e</w:t>
            </w:r>
            <w:r w:rsidRPr="00EA759C">
              <w:rPr>
                <w:sz w:val="14"/>
              </w:rPr>
              <w:t xml:space="preserve">) La fonctionnalité n’est pas vérifiée           </w:t>
            </w:r>
          </w:p>
        </w:tc>
        <w:tc>
          <w:tcPr>
            <w:tcW w:w="3723" w:type="dxa"/>
            <w:gridSpan w:val="3"/>
            <w:tcBorders>
              <w:top w:val="single" w:sz="8" w:space="0" w:color="auto"/>
              <w:left w:val="nil"/>
              <w:bottom w:val="nil"/>
              <w:right w:val="single" w:sz="8" w:space="0" w:color="auto"/>
            </w:tcBorders>
          </w:tcPr>
          <w:p w14:paraId="38D2C6B6" w14:textId="77777777" w:rsidR="00074AE7" w:rsidRPr="00EA759C" w:rsidRDefault="00074AE7" w:rsidP="008C1E31">
            <w:pPr>
              <w:jc w:val="left"/>
              <w:rPr>
                <w:sz w:val="14"/>
              </w:rPr>
            </w:pPr>
            <w:r w:rsidRPr="00EA759C">
              <w:rPr>
                <w:sz w:val="14"/>
              </w:rPr>
              <w:t>KO : La fonctionnalité est vérifiée et n’est pas correcte</w:t>
            </w:r>
          </w:p>
          <w:p w14:paraId="091DFADA" w14:textId="77777777" w:rsidR="00074AE7" w:rsidRPr="00EA759C" w:rsidRDefault="00074AE7" w:rsidP="00074AE7">
            <w:pPr>
              <w:jc w:val="left"/>
              <w:rPr>
                <w:sz w:val="14"/>
              </w:rPr>
            </w:pPr>
            <w:r w:rsidRPr="00EA759C">
              <w:rPr>
                <w:sz w:val="14"/>
              </w:rPr>
              <w:t>NA : (non applicable) La fonctionnalité ne peut être vérifiée</w:t>
            </w:r>
          </w:p>
        </w:tc>
      </w:tr>
      <w:tr w:rsidR="008C1E31" w:rsidRPr="00EA759C" w14:paraId="329605AE" w14:textId="77777777" w:rsidTr="00FA1B15">
        <w:trPr>
          <w:trHeight w:val="1007"/>
        </w:trPr>
        <w:tc>
          <w:tcPr>
            <w:tcW w:w="9387" w:type="dxa"/>
            <w:gridSpan w:val="10"/>
            <w:tcBorders>
              <w:top w:val="nil"/>
              <w:left w:val="single" w:sz="8" w:space="0" w:color="auto"/>
              <w:bottom w:val="nil"/>
              <w:right w:val="single" w:sz="8" w:space="0" w:color="auto"/>
            </w:tcBorders>
          </w:tcPr>
          <w:p w14:paraId="0962E91F" w14:textId="77777777" w:rsidR="008C1E31" w:rsidRPr="00EA759C" w:rsidRDefault="008C1E31" w:rsidP="00B437E2">
            <w:pPr>
              <w:jc w:val="left"/>
              <w:rPr>
                <w:sz w:val="20"/>
                <w:szCs w:val="20"/>
              </w:rPr>
            </w:pPr>
            <w:r w:rsidRPr="00EA759C">
              <w:rPr>
                <w:sz w:val="20"/>
                <w:szCs w:val="20"/>
              </w:rPr>
              <w:t>Commentaire </w:t>
            </w:r>
            <w:r w:rsidR="00690BD0" w:rsidRPr="00EA759C">
              <w:rPr>
                <w:sz w:val="20"/>
                <w:szCs w:val="20"/>
              </w:rPr>
              <w:t xml:space="preserve">générale </w:t>
            </w:r>
            <w:r w:rsidRPr="00EA759C">
              <w:rPr>
                <w:sz w:val="20"/>
                <w:szCs w:val="20"/>
              </w:rPr>
              <w:t>:</w:t>
            </w:r>
            <w:r w:rsidR="00B437E2" w:rsidRPr="00EA759C">
              <w:rPr>
                <w:sz w:val="20"/>
                <w:szCs w:val="20"/>
              </w:rPr>
              <w:t xml:space="preserve"> </w:t>
            </w:r>
            <w:sdt>
              <w:sdtPr>
                <w:rPr>
                  <w:sz w:val="20"/>
                  <w:szCs w:val="20"/>
                </w:rPr>
                <w:id w:val="1427761193"/>
                <w:placeholder>
                  <w:docPart w:val="C84EDCEEE6EA4BB8B83D6582CC13A08F"/>
                </w:placeholder>
                <w:showingPlcHdr/>
                <w:text w:multiLine="1"/>
              </w:sdtPr>
              <w:sdtEndPr/>
              <w:sdtContent>
                <w:r w:rsidR="00B437E2" w:rsidRPr="00EA759C">
                  <w:rPr>
                    <w:rStyle w:val="Textedelespacerserv"/>
                    <w:sz w:val="20"/>
                    <w:szCs w:val="20"/>
                  </w:rPr>
                  <w:t>Cliquez ou appuyez ici pour entrer du texte.</w:t>
                </w:r>
              </w:sdtContent>
            </w:sdt>
          </w:p>
        </w:tc>
      </w:tr>
      <w:tr w:rsidR="00FA1B15" w:rsidRPr="00EA759C" w14:paraId="46621CCD" w14:textId="77777777" w:rsidTr="001A3889">
        <w:tc>
          <w:tcPr>
            <w:tcW w:w="988" w:type="dxa"/>
            <w:tcBorders>
              <w:top w:val="nil"/>
              <w:left w:val="single" w:sz="8" w:space="0" w:color="auto"/>
              <w:bottom w:val="nil"/>
              <w:right w:val="nil"/>
            </w:tcBorders>
          </w:tcPr>
          <w:p w14:paraId="4064BFA0" w14:textId="77777777" w:rsidR="00FA1B15" w:rsidRPr="00EA759C" w:rsidRDefault="00FA1B15" w:rsidP="003913B5">
            <w:pPr>
              <w:jc w:val="left"/>
              <w:rPr>
                <w:sz w:val="20"/>
              </w:rPr>
            </w:pPr>
            <w:r w:rsidRPr="00EA759C">
              <w:rPr>
                <w:sz w:val="20"/>
              </w:rPr>
              <w:t>Nom :</w:t>
            </w:r>
          </w:p>
        </w:tc>
        <w:tc>
          <w:tcPr>
            <w:tcW w:w="4368" w:type="dxa"/>
            <w:gridSpan w:val="5"/>
            <w:tcBorders>
              <w:top w:val="nil"/>
              <w:left w:val="nil"/>
              <w:bottom w:val="nil"/>
              <w:right w:val="nil"/>
            </w:tcBorders>
          </w:tcPr>
          <w:p w14:paraId="741827AD" w14:textId="77777777" w:rsidR="00FA1B15" w:rsidRPr="00EA759C" w:rsidRDefault="00B2703F" w:rsidP="003913B5">
            <w:pPr>
              <w:jc w:val="left"/>
              <w:rPr>
                <w:sz w:val="20"/>
                <w:szCs w:val="20"/>
              </w:rPr>
            </w:pPr>
            <w:sdt>
              <w:sdtPr>
                <w:rPr>
                  <w:sz w:val="20"/>
                  <w:szCs w:val="20"/>
                  <w:u w:val="single" w:color="808080" w:themeColor="background1" w:themeShade="80"/>
                </w:rPr>
                <w:id w:val="1111547595"/>
                <w:placeholder>
                  <w:docPart w:val="B64A6A7F5F2A418AB82216921F7ABDB5"/>
                </w:placeholder>
                <w:showingPlcHdr/>
                <w:text w:multiLine="1"/>
              </w:sdtPr>
              <w:sdtEndPr/>
              <w:sdtContent>
                <w:r w:rsidR="00FA1B15" w:rsidRPr="00EA759C">
                  <w:rPr>
                    <w:rStyle w:val="Textedelespacerserv"/>
                    <w:sz w:val="20"/>
                    <w:szCs w:val="20"/>
                  </w:rPr>
                  <w:t>Cliquez ou appuyez ici pour entrer du texte.</w:t>
                </w:r>
              </w:sdtContent>
            </w:sdt>
          </w:p>
        </w:tc>
        <w:tc>
          <w:tcPr>
            <w:tcW w:w="735" w:type="dxa"/>
            <w:gridSpan w:val="2"/>
            <w:tcBorders>
              <w:top w:val="nil"/>
              <w:left w:val="nil"/>
              <w:bottom w:val="nil"/>
              <w:right w:val="nil"/>
            </w:tcBorders>
          </w:tcPr>
          <w:p w14:paraId="5DB70DC9" w14:textId="77777777" w:rsidR="00FA1B15" w:rsidRPr="00EA759C" w:rsidRDefault="00FA1B15" w:rsidP="003913B5">
            <w:pPr>
              <w:jc w:val="left"/>
              <w:rPr>
                <w:sz w:val="20"/>
                <w:szCs w:val="20"/>
              </w:rPr>
            </w:pPr>
            <w:r w:rsidRPr="00EA759C">
              <w:rPr>
                <w:sz w:val="20"/>
                <w:szCs w:val="20"/>
              </w:rPr>
              <w:t>Date :</w:t>
            </w:r>
          </w:p>
        </w:tc>
        <w:tc>
          <w:tcPr>
            <w:tcW w:w="3296" w:type="dxa"/>
            <w:gridSpan w:val="2"/>
            <w:tcBorders>
              <w:top w:val="nil"/>
              <w:left w:val="nil"/>
              <w:bottom w:val="nil"/>
              <w:right w:val="single" w:sz="8" w:space="0" w:color="auto"/>
            </w:tcBorders>
          </w:tcPr>
          <w:p w14:paraId="5298AE43" w14:textId="77777777" w:rsidR="00FA1B15" w:rsidRPr="00EA759C" w:rsidRDefault="00B2703F" w:rsidP="003913B5">
            <w:pPr>
              <w:jc w:val="left"/>
              <w:rPr>
                <w:sz w:val="20"/>
                <w:szCs w:val="20"/>
              </w:rPr>
            </w:pPr>
            <w:sdt>
              <w:sdtPr>
                <w:rPr>
                  <w:sz w:val="20"/>
                  <w:szCs w:val="20"/>
                  <w:u w:val="single" w:color="808080" w:themeColor="background1" w:themeShade="80"/>
                </w:rPr>
                <w:id w:val="2140608381"/>
                <w:placeholder>
                  <w:docPart w:val="52F57F917DEA4F69B7CFA8F5C4352768"/>
                </w:placeholder>
                <w:showingPlcHdr/>
                <w:date>
                  <w:dateFormat w:val="dd/MM/yyyy"/>
                  <w:lid w:val="fr-FR"/>
                  <w:storeMappedDataAs w:val="dateTime"/>
                  <w:calendar w:val="gregorian"/>
                </w:date>
              </w:sdtPr>
              <w:sdtEndPr/>
              <w:sdtContent>
                <w:r w:rsidR="00FA1B15" w:rsidRPr="00EA759C">
                  <w:rPr>
                    <w:rStyle w:val="Textedelespacerserv"/>
                    <w:sz w:val="20"/>
                    <w:szCs w:val="20"/>
                  </w:rPr>
                  <w:t>Cliquez ou appuyez ici pour entrer une date.</w:t>
                </w:r>
              </w:sdtContent>
            </w:sdt>
          </w:p>
        </w:tc>
      </w:tr>
      <w:tr w:rsidR="00FA1B15" w:rsidRPr="00EA759C" w14:paraId="09E4A599" w14:textId="77777777" w:rsidTr="00FA1B15">
        <w:tc>
          <w:tcPr>
            <w:tcW w:w="6284" w:type="dxa"/>
            <w:gridSpan w:val="9"/>
            <w:tcBorders>
              <w:top w:val="nil"/>
              <w:left w:val="single" w:sz="8" w:space="0" w:color="auto"/>
              <w:bottom w:val="single" w:sz="8" w:space="0" w:color="auto"/>
              <w:right w:val="nil"/>
            </w:tcBorders>
          </w:tcPr>
          <w:p w14:paraId="3CF7C3DB" w14:textId="77777777" w:rsidR="00FA1B15" w:rsidRPr="00EA759C" w:rsidRDefault="00FA1B15" w:rsidP="003913B5">
            <w:pPr>
              <w:jc w:val="left"/>
              <w:rPr>
                <w:sz w:val="20"/>
              </w:rPr>
            </w:pPr>
          </w:p>
        </w:tc>
        <w:tc>
          <w:tcPr>
            <w:tcW w:w="3103" w:type="dxa"/>
            <w:tcBorders>
              <w:top w:val="nil"/>
              <w:left w:val="nil"/>
              <w:bottom w:val="single" w:sz="8" w:space="0" w:color="auto"/>
              <w:right w:val="single" w:sz="8" w:space="0" w:color="auto"/>
            </w:tcBorders>
          </w:tcPr>
          <w:p w14:paraId="08218B2B" w14:textId="77777777" w:rsidR="00FA1B15" w:rsidRPr="00EA759C" w:rsidRDefault="00FA1B15" w:rsidP="003913B5">
            <w:pPr>
              <w:jc w:val="left"/>
              <w:rPr>
                <w:i/>
                <w:sz w:val="20"/>
              </w:rPr>
            </w:pPr>
            <w:r w:rsidRPr="00EA759C">
              <w:rPr>
                <w:i/>
                <w:sz w:val="16"/>
              </w:rPr>
              <w:t>jj/mm/aaaa</w:t>
            </w:r>
          </w:p>
        </w:tc>
      </w:tr>
    </w:tbl>
    <w:p w14:paraId="0BBE4A6E" w14:textId="51C9AA32" w:rsidR="00B855BE" w:rsidRDefault="00BF2D04" w:rsidP="00BF2D04">
      <w:pPr>
        <w:pStyle w:val="Lgende"/>
        <w:rPr>
          <w:rFonts w:asciiTheme="majorHAnsi" w:eastAsiaTheme="majorEastAsia" w:hAnsiTheme="majorHAnsi" w:cstheme="majorBidi"/>
          <w:color w:val="2E74B5" w:themeColor="accent1" w:themeShade="BF"/>
          <w:sz w:val="26"/>
          <w:szCs w:val="26"/>
        </w:rPr>
      </w:pPr>
      <w:bookmarkStart w:id="18" w:name="_Toc452217467"/>
      <w:r>
        <w:t xml:space="preserve">Tableau 1. </w:t>
      </w:r>
      <w:r w:rsidRPr="00BF2D04">
        <w:t>Checklist des fonctionnalités</w:t>
      </w:r>
      <w:r w:rsidR="00601C18">
        <w:t xml:space="preserve"> logiciel</w:t>
      </w:r>
      <w:bookmarkEnd w:id="18"/>
      <w:r w:rsidRPr="00BF2D04">
        <w:t xml:space="preserve"> </w:t>
      </w:r>
      <w:r w:rsidR="00B855BE">
        <w:br w:type="page"/>
      </w:r>
    </w:p>
    <w:p w14:paraId="331761C7" w14:textId="77AB1F8F" w:rsidR="003058B2" w:rsidRPr="00EA759C" w:rsidRDefault="003058B2" w:rsidP="003058B2">
      <w:pPr>
        <w:pStyle w:val="Titre2"/>
      </w:pPr>
      <w:bookmarkStart w:id="19" w:name="_Toc452219972"/>
      <w:r w:rsidRPr="00EA759C">
        <w:lastRenderedPageBreak/>
        <w:t>Site Web</w:t>
      </w:r>
      <w:bookmarkEnd w:id="19"/>
    </w:p>
    <w:tbl>
      <w:tblPr>
        <w:tblStyle w:val="Grilledutableau"/>
        <w:tblW w:w="9446" w:type="dxa"/>
        <w:tblLook w:val="04A0" w:firstRow="1" w:lastRow="0" w:firstColumn="1" w:lastColumn="0" w:noHBand="0" w:noVBand="1"/>
      </w:tblPr>
      <w:tblGrid>
        <w:gridCol w:w="988"/>
        <w:gridCol w:w="1343"/>
        <w:gridCol w:w="1775"/>
        <w:gridCol w:w="236"/>
        <w:gridCol w:w="740"/>
        <w:gridCol w:w="274"/>
        <w:gridCol w:w="312"/>
        <w:gridCol w:w="272"/>
        <w:gridCol w:w="151"/>
        <w:gridCol w:w="194"/>
        <w:gridCol w:w="356"/>
        <w:gridCol w:w="2746"/>
        <w:gridCol w:w="59"/>
      </w:tblGrid>
      <w:tr w:rsidR="003058B2" w:rsidRPr="00EA759C" w14:paraId="5455986A" w14:textId="77777777" w:rsidTr="00FA1B15">
        <w:tc>
          <w:tcPr>
            <w:tcW w:w="4106" w:type="dxa"/>
            <w:gridSpan w:val="3"/>
            <w:tcBorders>
              <w:top w:val="single" w:sz="4" w:space="0" w:color="auto"/>
              <w:left w:val="single" w:sz="4" w:space="0" w:color="auto"/>
              <w:bottom w:val="nil"/>
              <w:right w:val="nil"/>
            </w:tcBorders>
          </w:tcPr>
          <w:p w14:paraId="230EDCFF" w14:textId="77777777" w:rsidR="003058B2" w:rsidRPr="00EA759C" w:rsidRDefault="003058B2" w:rsidP="00A371BF">
            <w:pPr>
              <w:jc w:val="left"/>
              <w:rPr>
                <w:sz w:val="20"/>
              </w:rPr>
            </w:pPr>
            <w:r w:rsidRPr="00EA759C">
              <w:rPr>
                <w:sz w:val="20"/>
              </w:rPr>
              <w:t>Music Sheet Writer</w:t>
            </w:r>
          </w:p>
        </w:tc>
        <w:tc>
          <w:tcPr>
            <w:tcW w:w="236" w:type="dxa"/>
            <w:tcBorders>
              <w:top w:val="single" w:sz="4" w:space="0" w:color="auto"/>
              <w:left w:val="nil"/>
              <w:bottom w:val="nil"/>
              <w:right w:val="nil"/>
            </w:tcBorders>
          </w:tcPr>
          <w:p w14:paraId="0C40E3FA" w14:textId="77777777" w:rsidR="003058B2" w:rsidRPr="00EA759C" w:rsidRDefault="003058B2" w:rsidP="00A371BF">
            <w:pPr>
              <w:jc w:val="right"/>
              <w:rPr>
                <w:sz w:val="20"/>
              </w:rPr>
            </w:pPr>
          </w:p>
        </w:tc>
        <w:tc>
          <w:tcPr>
            <w:tcW w:w="5104" w:type="dxa"/>
            <w:gridSpan w:val="9"/>
            <w:tcBorders>
              <w:top w:val="single" w:sz="4" w:space="0" w:color="auto"/>
              <w:left w:val="nil"/>
              <w:bottom w:val="nil"/>
              <w:right w:val="single" w:sz="4" w:space="0" w:color="auto"/>
            </w:tcBorders>
          </w:tcPr>
          <w:p w14:paraId="3076B048" w14:textId="77777777" w:rsidR="003058B2" w:rsidRPr="00EA759C" w:rsidRDefault="003058B2" w:rsidP="00A371BF">
            <w:pPr>
              <w:jc w:val="right"/>
              <w:rPr>
                <w:sz w:val="20"/>
              </w:rPr>
            </w:pPr>
            <w:r w:rsidRPr="00EA759C">
              <w:rPr>
                <w:sz w:val="20"/>
              </w:rPr>
              <w:t>Lab EIP – Epitech Paris</w:t>
            </w:r>
          </w:p>
        </w:tc>
      </w:tr>
      <w:tr w:rsidR="003058B2" w:rsidRPr="00EA759C" w14:paraId="572F5DA7" w14:textId="77777777" w:rsidTr="00FA1B15">
        <w:tc>
          <w:tcPr>
            <w:tcW w:w="4106" w:type="dxa"/>
            <w:gridSpan w:val="3"/>
            <w:tcBorders>
              <w:top w:val="nil"/>
              <w:left w:val="single" w:sz="4" w:space="0" w:color="auto"/>
              <w:bottom w:val="nil"/>
              <w:right w:val="nil"/>
            </w:tcBorders>
          </w:tcPr>
          <w:p w14:paraId="72C507AD" w14:textId="77777777" w:rsidR="003058B2" w:rsidRPr="00EA759C" w:rsidRDefault="003058B2" w:rsidP="00A371BF">
            <w:pPr>
              <w:jc w:val="left"/>
            </w:pPr>
          </w:p>
        </w:tc>
        <w:tc>
          <w:tcPr>
            <w:tcW w:w="236" w:type="dxa"/>
            <w:tcBorders>
              <w:top w:val="nil"/>
              <w:left w:val="nil"/>
              <w:bottom w:val="nil"/>
              <w:right w:val="nil"/>
            </w:tcBorders>
          </w:tcPr>
          <w:p w14:paraId="0BC46AA4" w14:textId="77777777" w:rsidR="003058B2" w:rsidRPr="00EA759C" w:rsidRDefault="003058B2" w:rsidP="00A371BF">
            <w:pPr>
              <w:jc w:val="right"/>
            </w:pPr>
          </w:p>
        </w:tc>
        <w:tc>
          <w:tcPr>
            <w:tcW w:w="5104" w:type="dxa"/>
            <w:gridSpan w:val="9"/>
            <w:tcBorders>
              <w:top w:val="nil"/>
              <w:left w:val="nil"/>
              <w:bottom w:val="nil"/>
              <w:right w:val="single" w:sz="4" w:space="0" w:color="auto"/>
            </w:tcBorders>
          </w:tcPr>
          <w:p w14:paraId="093BD38C" w14:textId="77777777" w:rsidR="003058B2" w:rsidRPr="00EA759C" w:rsidRDefault="003058B2" w:rsidP="00A371BF">
            <w:pPr>
              <w:jc w:val="right"/>
            </w:pPr>
          </w:p>
        </w:tc>
      </w:tr>
      <w:tr w:rsidR="003058B2" w:rsidRPr="00EA759C" w14:paraId="1ECBF5DF" w14:textId="77777777" w:rsidTr="00FA1B15">
        <w:tc>
          <w:tcPr>
            <w:tcW w:w="4106" w:type="dxa"/>
            <w:gridSpan w:val="3"/>
            <w:tcBorders>
              <w:top w:val="nil"/>
              <w:left w:val="single" w:sz="4" w:space="0" w:color="auto"/>
              <w:bottom w:val="nil"/>
              <w:right w:val="nil"/>
            </w:tcBorders>
          </w:tcPr>
          <w:p w14:paraId="4F28A78F" w14:textId="77777777" w:rsidR="003058B2" w:rsidRPr="00EA759C" w:rsidRDefault="003058B2" w:rsidP="00A371BF">
            <w:pPr>
              <w:jc w:val="left"/>
            </w:pPr>
          </w:p>
        </w:tc>
        <w:tc>
          <w:tcPr>
            <w:tcW w:w="236" w:type="dxa"/>
            <w:tcBorders>
              <w:top w:val="nil"/>
              <w:left w:val="nil"/>
              <w:bottom w:val="nil"/>
              <w:right w:val="nil"/>
            </w:tcBorders>
          </w:tcPr>
          <w:p w14:paraId="65B0F542" w14:textId="77777777" w:rsidR="003058B2" w:rsidRPr="00EA759C" w:rsidRDefault="003058B2" w:rsidP="00A371BF">
            <w:pPr>
              <w:jc w:val="right"/>
            </w:pPr>
          </w:p>
        </w:tc>
        <w:tc>
          <w:tcPr>
            <w:tcW w:w="5104" w:type="dxa"/>
            <w:gridSpan w:val="9"/>
            <w:tcBorders>
              <w:top w:val="nil"/>
              <w:left w:val="nil"/>
              <w:bottom w:val="nil"/>
              <w:right w:val="single" w:sz="4" w:space="0" w:color="auto"/>
            </w:tcBorders>
          </w:tcPr>
          <w:p w14:paraId="50BDDCC9" w14:textId="77777777" w:rsidR="003058B2" w:rsidRPr="00EA759C" w:rsidRDefault="003058B2" w:rsidP="00A371BF">
            <w:pPr>
              <w:jc w:val="right"/>
            </w:pPr>
          </w:p>
        </w:tc>
      </w:tr>
      <w:tr w:rsidR="003058B2" w:rsidRPr="00EA759C" w14:paraId="60758EC9" w14:textId="77777777" w:rsidTr="00FA1B15">
        <w:trPr>
          <w:gridAfter w:val="1"/>
          <w:wAfter w:w="59" w:type="dxa"/>
        </w:trPr>
        <w:tc>
          <w:tcPr>
            <w:tcW w:w="9387" w:type="dxa"/>
            <w:gridSpan w:val="12"/>
            <w:tcBorders>
              <w:top w:val="nil"/>
              <w:left w:val="single" w:sz="4" w:space="0" w:color="auto"/>
              <w:bottom w:val="nil"/>
              <w:right w:val="single" w:sz="4" w:space="0" w:color="auto"/>
            </w:tcBorders>
          </w:tcPr>
          <w:p w14:paraId="11A4203D" w14:textId="77777777" w:rsidR="003058B2" w:rsidRPr="00EA759C" w:rsidRDefault="003058B2" w:rsidP="00A371BF">
            <w:pPr>
              <w:jc w:val="center"/>
              <w:rPr>
                <w:sz w:val="32"/>
              </w:rPr>
            </w:pPr>
            <w:r w:rsidRPr="00EA759C">
              <w:rPr>
                <w:sz w:val="32"/>
              </w:rPr>
              <w:t>Checklist des fonctionnalités pour la beta de Juillet</w:t>
            </w:r>
          </w:p>
        </w:tc>
      </w:tr>
      <w:tr w:rsidR="003058B2" w:rsidRPr="00EA759C" w14:paraId="57FDA311" w14:textId="77777777" w:rsidTr="00FA1B15">
        <w:trPr>
          <w:gridAfter w:val="1"/>
          <w:wAfter w:w="59" w:type="dxa"/>
        </w:trPr>
        <w:tc>
          <w:tcPr>
            <w:tcW w:w="9387" w:type="dxa"/>
            <w:gridSpan w:val="12"/>
            <w:tcBorders>
              <w:top w:val="nil"/>
              <w:left w:val="single" w:sz="4" w:space="0" w:color="auto"/>
              <w:bottom w:val="nil"/>
              <w:right w:val="single" w:sz="4" w:space="0" w:color="auto"/>
            </w:tcBorders>
          </w:tcPr>
          <w:p w14:paraId="18F3B1ED" w14:textId="77777777" w:rsidR="003058B2" w:rsidRPr="00EA759C" w:rsidRDefault="003058B2" w:rsidP="00A371BF">
            <w:pPr>
              <w:jc w:val="center"/>
              <w:rPr>
                <w:sz w:val="32"/>
              </w:rPr>
            </w:pPr>
          </w:p>
        </w:tc>
      </w:tr>
      <w:tr w:rsidR="00F54C50" w:rsidRPr="00EA759C" w14:paraId="316184CB" w14:textId="77777777" w:rsidTr="00FA1B15">
        <w:trPr>
          <w:gridAfter w:val="1"/>
          <w:wAfter w:w="59" w:type="dxa"/>
        </w:trPr>
        <w:tc>
          <w:tcPr>
            <w:tcW w:w="9387" w:type="dxa"/>
            <w:gridSpan w:val="12"/>
            <w:tcBorders>
              <w:top w:val="nil"/>
              <w:left w:val="single" w:sz="4" w:space="0" w:color="auto"/>
              <w:bottom w:val="nil"/>
              <w:right w:val="single" w:sz="4" w:space="0" w:color="auto"/>
            </w:tcBorders>
          </w:tcPr>
          <w:p w14:paraId="3865B870" w14:textId="77777777" w:rsidR="00F54C50" w:rsidRPr="00EA759C" w:rsidRDefault="00F54C50" w:rsidP="00F54C50">
            <w:pPr>
              <w:jc w:val="left"/>
              <w:rPr>
                <w:color w:val="808080" w:themeColor="background1" w:themeShade="80"/>
              </w:rPr>
            </w:pPr>
            <w:r w:rsidRPr="00EA759C">
              <w:t xml:space="preserve">Nom du projet :  </w:t>
            </w:r>
            <w:r w:rsidRPr="00EA759C">
              <w:rPr>
                <w:b/>
                <w:u w:val="single" w:color="808080" w:themeColor="background1" w:themeShade="80"/>
              </w:rPr>
              <w:t>Music Sheet Writer</w:t>
            </w:r>
          </w:p>
        </w:tc>
      </w:tr>
      <w:tr w:rsidR="00F54C50" w:rsidRPr="00EA759C" w14:paraId="243B16E5" w14:textId="77777777" w:rsidTr="00FA1B15">
        <w:trPr>
          <w:gridAfter w:val="1"/>
          <w:wAfter w:w="59" w:type="dxa"/>
        </w:trPr>
        <w:tc>
          <w:tcPr>
            <w:tcW w:w="9387" w:type="dxa"/>
            <w:gridSpan w:val="12"/>
            <w:tcBorders>
              <w:top w:val="nil"/>
              <w:left w:val="single" w:sz="4" w:space="0" w:color="auto"/>
              <w:bottom w:val="nil"/>
              <w:right w:val="single" w:sz="4" w:space="0" w:color="auto"/>
            </w:tcBorders>
          </w:tcPr>
          <w:p w14:paraId="05302D00" w14:textId="77777777" w:rsidR="00F54C50" w:rsidRPr="00EA759C" w:rsidRDefault="00F54C50" w:rsidP="00F54C50">
            <w:pPr>
              <w:jc w:val="left"/>
              <w:rPr>
                <w:sz w:val="24"/>
              </w:rPr>
            </w:pPr>
            <w:r w:rsidRPr="00EA759C">
              <w:t xml:space="preserve">Livrable : </w:t>
            </w:r>
            <w:r w:rsidRPr="00EA759C">
              <w:rPr>
                <w:b/>
                <w:u w:val="single" w:color="808080" w:themeColor="background1" w:themeShade="80"/>
              </w:rPr>
              <w:t>Site Web</w:t>
            </w:r>
          </w:p>
        </w:tc>
      </w:tr>
      <w:tr w:rsidR="003058B2" w:rsidRPr="00EA759C" w14:paraId="71A8E976" w14:textId="77777777" w:rsidTr="00FA1B15">
        <w:trPr>
          <w:gridAfter w:val="1"/>
          <w:wAfter w:w="59" w:type="dxa"/>
          <w:trHeight w:val="113"/>
        </w:trPr>
        <w:tc>
          <w:tcPr>
            <w:tcW w:w="9387" w:type="dxa"/>
            <w:gridSpan w:val="12"/>
            <w:tcBorders>
              <w:top w:val="nil"/>
              <w:left w:val="single" w:sz="4" w:space="0" w:color="auto"/>
              <w:bottom w:val="single" w:sz="12" w:space="0" w:color="auto"/>
              <w:right w:val="single" w:sz="4" w:space="0" w:color="auto"/>
            </w:tcBorders>
            <w:vAlign w:val="center"/>
          </w:tcPr>
          <w:p w14:paraId="09EA0405" w14:textId="77777777" w:rsidR="003058B2" w:rsidRPr="00EA759C" w:rsidRDefault="003058B2" w:rsidP="00A371BF">
            <w:pPr>
              <w:jc w:val="center"/>
              <w:rPr>
                <w:sz w:val="8"/>
              </w:rPr>
            </w:pPr>
          </w:p>
        </w:tc>
      </w:tr>
      <w:tr w:rsidR="003058B2" w:rsidRPr="00EA759C" w14:paraId="09A54DE5" w14:textId="77777777" w:rsidTr="00FA1B15">
        <w:trPr>
          <w:gridAfter w:val="1"/>
          <w:wAfter w:w="59" w:type="dxa"/>
          <w:trHeight w:val="370"/>
        </w:trPr>
        <w:tc>
          <w:tcPr>
            <w:tcW w:w="4106" w:type="dxa"/>
            <w:gridSpan w:val="3"/>
            <w:tcBorders>
              <w:top w:val="single" w:sz="12" w:space="0" w:color="auto"/>
              <w:left w:val="single" w:sz="4" w:space="0" w:color="auto"/>
              <w:bottom w:val="single" w:sz="4" w:space="0" w:color="auto"/>
              <w:right w:val="single" w:sz="4" w:space="0" w:color="auto"/>
            </w:tcBorders>
            <w:vAlign w:val="center"/>
          </w:tcPr>
          <w:p w14:paraId="7811562A" w14:textId="77777777" w:rsidR="003058B2" w:rsidRPr="00EA759C" w:rsidRDefault="003058B2" w:rsidP="00A371BF">
            <w:pPr>
              <w:jc w:val="center"/>
            </w:pPr>
            <w:r w:rsidRPr="00EA759C">
              <w:t>Fonctionnalités</w:t>
            </w:r>
          </w:p>
        </w:tc>
        <w:tc>
          <w:tcPr>
            <w:tcW w:w="5281" w:type="dxa"/>
            <w:gridSpan w:val="9"/>
            <w:tcBorders>
              <w:top w:val="single" w:sz="12" w:space="0" w:color="auto"/>
              <w:left w:val="single" w:sz="4" w:space="0" w:color="auto"/>
              <w:bottom w:val="single" w:sz="4" w:space="0" w:color="auto"/>
              <w:right w:val="single" w:sz="4" w:space="0" w:color="auto"/>
            </w:tcBorders>
            <w:vAlign w:val="center"/>
          </w:tcPr>
          <w:p w14:paraId="4C2384AA" w14:textId="77777777" w:rsidR="003058B2" w:rsidRPr="00EA759C" w:rsidRDefault="003058B2" w:rsidP="00A371BF">
            <w:pPr>
              <w:jc w:val="center"/>
            </w:pPr>
            <w:r w:rsidRPr="00EA759C">
              <w:t>Résultat des tests</w:t>
            </w:r>
          </w:p>
        </w:tc>
      </w:tr>
      <w:tr w:rsidR="003058B2" w:rsidRPr="00EA759C" w14:paraId="707F8DCA" w14:textId="77777777" w:rsidTr="001A3889">
        <w:trPr>
          <w:gridAfter w:val="1"/>
          <w:wAfter w:w="59" w:type="dxa"/>
          <w:trHeight w:val="380"/>
        </w:trPr>
        <w:tc>
          <w:tcPr>
            <w:tcW w:w="988" w:type="dxa"/>
            <w:tcBorders>
              <w:top w:val="single" w:sz="4" w:space="0" w:color="auto"/>
              <w:left w:val="single" w:sz="4" w:space="0" w:color="auto"/>
              <w:bottom w:val="single" w:sz="12" w:space="0" w:color="auto"/>
              <w:right w:val="single" w:sz="4" w:space="0" w:color="auto"/>
            </w:tcBorders>
            <w:vAlign w:val="center"/>
          </w:tcPr>
          <w:p w14:paraId="25A9FF64" w14:textId="77777777" w:rsidR="003058B2" w:rsidRPr="00EA759C" w:rsidRDefault="003058B2" w:rsidP="00A371BF">
            <w:pPr>
              <w:jc w:val="center"/>
              <w:rPr>
                <w:sz w:val="20"/>
              </w:rPr>
            </w:pPr>
            <w:r w:rsidRPr="00EA759C">
              <w:rPr>
                <w:sz w:val="20"/>
              </w:rPr>
              <w:t>No.</w:t>
            </w:r>
          </w:p>
        </w:tc>
        <w:tc>
          <w:tcPr>
            <w:tcW w:w="3118" w:type="dxa"/>
            <w:gridSpan w:val="2"/>
            <w:tcBorders>
              <w:top w:val="single" w:sz="4" w:space="0" w:color="auto"/>
              <w:left w:val="single" w:sz="4" w:space="0" w:color="auto"/>
              <w:bottom w:val="single" w:sz="12" w:space="0" w:color="auto"/>
              <w:right w:val="single" w:sz="4" w:space="0" w:color="auto"/>
            </w:tcBorders>
            <w:vAlign w:val="center"/>
          </w:tcPr>
          <w:p w14:paraId="05B777D3" w14:textId="77777777" w:rsidR="003058B2" w:rsidRPr="00EA759C" w:rsidRDefault="003058B2" w:rsidP="00A371BF">
            <w:pPr>
              <w:jc w:val="center"/>
              <w:rPr>
                <w:sz w:val="20"/>
              </w:rPr>
            </w:pPr>
            <w:r w:rsidRPr="00EA759C">
              <w:rPr>
                <w:sz w:val="20"/>
              </w:rPr>
              <w:t>Nom</w:t>
            </w:r>
          </w:p>
        </w:tc>
        <w:tc>
          <w:tcPr>
            <w:tcW w:w="976" w:type="dxa"/>
            <w:gridSpan w:val="2"/>
            <w:tcBorders>
              <w:top w:val="single" w:sz="4" w:space="0" w:color="auto"/>
              <w:left w:val="single" w:sz="4" w:space="0" w:color="auto"/>
              <w:bottom w:val="single" w:sz="12" w:space="0" w:color="auto"/>
              <w:right w:val="single" w:sz="4" w:space="0" w:color="auto"/>
            </w:tcBorders>
            <w:vAlign w:val="center"/>
          </w:tcPr>
          <w:p w14:paraId="6A7C7A9E" w14:textId="77777777" w:rsidR="003058B2" w:rsidRPr="00EA759C" w:rsidRDefault="003058B2" w:rsidP="00A371BF">
            <w:pPr>
              <w:jc w:val="center"/>
              <w:rPr>
                <w:sz w:val="20"/>
              </w:rPr>
            </w:pPr>
            <w:r w:rsidRPr="00EA759C">
              <w:rPr>
                <w:sz w:val="20"/>
              </w:rPr>
              <w:t>Statut*</w:t>
            </w:r>
          </w:p>
        </w:tc>
        <w:tc>
          <w:tcPr>
            <w:tcW w:w="4305" w:type="dxa"/>
            <w:gridSpan w:val="7"/>
            <w:tcBorders>
              <w:top w:val="single" w:sz="4" w:space="0" w:color="auto"/>
              <w:left w:val="single" w:sz="4" w:space="0" w:color="auto"/>
              <w:bottom w:val="single" w:sz="12" w:space="0" w:color="auto"/>
              <w:right w:val="single" w:sz="4" w:space="0" w:color="auto"/>
            </w:tcBorders>
            <w:vAlign w:val="center"/>
          </w:tcPr>
          <w:p w14:paraId="4478FC9B" w14:textId="77777777" w:rsidR="003058B2" w:rsidRPr="00EA759C" w:rsidRDefault="003058B2" w:rsidP="00A371BF">
            <w:pPr>
              <w:jc w:val="center"/>
              <w:rPr>
                <w:sz w:val="20"/>
              </w:rPr>
            </w:pPr>
            <w:r w:rsidRPr="00EA759C">
              <w:rPr>
                <w:sz w:val="20"/>
              </w:rPr>
              <w:t>Commentaires</w:t>
            </w:r>
          </w:p>
        </w:tc>
      </w:tr>
      <w:tr w:rsidR="00651864" w:rsidRPr="00EA759C" w14:paraId="7661684E" w14:textId="77777777" w:rsidTr="001A3889">
        <w:trPr>
          <w:gridAfter w:val="1"/>
          <w:wAfter w:w="59" w:type="dxa"/>
        </w:trPr>
        <w:tc>
          <w:tcPr>
            <w:tcW w:w="988" w:type="dxa"/>
            <w:tcBorders>
              <w:top w:val="single" w:sz="12" w:space="0" w:color="auto"/>
              <w:left w:val="single" w:sz="4" w:space="0" w:color="auto"/>
              <w:bottom w:val="single" w:sz="4" w:space="0" w:color="auto"/>
              <w:right w:val="single" w:sz="4" w:space="0" w:color="auto"/>
            </w:tcBorders>
            <w:shd w:val="clear" w:color="auto" w:fill="D0CECE" w:themeFill="background2" w:themeFillShade="E6"/>
          </w:tcPr>
          <w:p w14:paraId="686F6329" w14:textId="77777777" w:rsidR="00B251DE" w:rsidRPr="00EA759C" w:rsidRDefault="001A3889" w:rsidP="00B251DE">
            <w:pPr>
              <w:jc w:val="center"/>
              <w:rPr>
                <w:sz w:val="20"/>
                <w:szCs w:val="20"/>
              </w:rPr>
            </w:pPr>
            <w:r w:rsidRPr="00EA759C">
              <w:rPr>
                <w:sz w:val="20"/>
                <w:szCs w:val="20"/>
              </w:rPr>
              <w:t>F-</w:t>
            </w:r>
            <w:r w:rsidR="00B640EA" w:rsidRPr="00EA759C">
              <w:rPr>
                <w:sz w:val="20"/>
                <w:szCs w:val="20"/>
              </w:rPr>
              <w:t>2</w:t>
            </w:r>
            <w:r w:rsidR="00B251DE" w:rsidRPr="00EA759C">
              <w:rPr>
                <w:sz w:val="20"/>
                <w:szCs w:val="20"/>
              </w:rPr>
              <w:t>.1.</w:t>
            </w:r>
          </w:p>
        </w:tc>
        <w:tc>
          <w:tcPr>
            <w:tcW w:w="3118" w:type="dxa"/>
            <w:gridSpan w:val="2"/>
            <w:tcBorders>
              <w:top w:val="single" w:sz="12" w:space="0" w:color="auto"/>
              <w:left w:val="single" w:sz="4" w:space="0" w:color="auto"/>
              <w:bottom w:val="single" w:sz="4" w:space="0" w:color="auto"/>
              <w:right w:val="single" w:sz="4" w:space="0" w:color="auto"/>
            </w:tcBorders>
            <w:shd w:val="clear" w:color="auto" w:fill="D0CECE" w:themeFill="background2" w:themeFillShade="E6"/>
          </w:tcPr>
          <w:p w14:paraId="143C0193" w14:textId="77777777" w:rsidR="00B251DE" w:rsidRPr="00EA759C" w:rsidRDefault="00B251DE" w:rsidP="00B251DE">
            <w:pPr>
              <w:jc w:val="left"/>
              <w:rPr>
                <w:sz w:val="20"/>
                <w:szCs w:val="20"/>
              </w:rPr>
            </w:pPr>
            <w:r w:rsidRPr="00EA759C">
              <w:rPr>
                <w:sz w:val="20"/>
                <w:szCs w:val="20"/>
              </w:rPr>
              <w:t>Accès au service</w:t>
            </w:r>
          </w:p>
        </w:tc>
        <w:tc>
          <w:tcPr>
            <w:tcW w:w="976" w:type="dxa"/>
            <w:gridSpan w:val="2"/>
            <w:tcBorders>
              <w:top w:val="single" w:sz="12" w:space="0" w:color="auto"/>
              <w:left w:val="single" w:sz="4" w:space="0" w:color="auto"/>
              <w:bottom w:val="single" w:sz="4" w:space="0" w:color="auto"/>
              <w:right w:val="single" w:sz="4" w:space="0" w:color="auto"/>
            </w:tcBorders>
            <w:shd w:val="clear" w:color="auto" w:fill="D0CECE" w:themeFill="background2" w:themeFillShade="E6"/>
          </w:tcPr>
          <w:p w14:paraId="5D152A89" w14:textId="77777777" w:rsidR="00B251DE" w:rsidRPr="00EA759C" w:rsidRDefault="00B251DE" w:rsidP="002F6454">
            <w:pPr>
              <w:jc w:val="center"/>
              <w:rPr>
                <w:sz w:val="20"/>
                <w:szCs w:val="20"/>
              </w:rPr>
            </w:pPr>
          </w:p>
        </w:tc>
        <w:tc>
          <w:tcPr>
            <w:tcW w:w="4305" w:type="dxa"/>
            <w:gridSpan w:val="7"/>
            <w:tcBorders>
              <w:top w:val="single" w:sz="12" w:space="0" w:color="auto"/>
              <w:left w:val="single" w:sz="4" w:space="0" w:color="auto"/>
              <w:bottom w:val="single" w:sz="4" w:space="0" w:color="auto"/>
              <w:right w:val="single" w:sz="4" w:space="0" w:color="auto"/>
            </w:tcBorders>
            <w:shd w:val="clear" w:color="auto" w:fill="D0CECE" w:themeFill="background2" w:themeFillShade="E6"/>
          </w:tcPr>
          <w:p w14:paraId="100DA436" w14:textId="77777777" w:rsidR="00B251DE" w:rsidRPr="00EA759C" w:rsidRDefault="00B251DE" w:rsidP="00B251DE">
            <w:pPr>
              <w:jc w:val="left"/>
              <w:rPr>
                <w:sz w:val="20"/>
                <w:szCs w:val="20"/>
              </w:rPr>
            </w:pPr>
          </w:p>
        </w:tc>
      </w:tr>
      <w:tr w:rsidR="00B437E2" w:rsidRPr="00EA759C" w14:paraId="7E1513EA" w14:textId="77777777" w:rsidTr="001A3889">
        <w:trPr>
          <w:gridAfter w:val="1"/>
          <w:wAfter w:w="59" w:type="dxa"/>
          <w:trHeight w:val="737"/>
        </w:trPr>
        <w:tc>
          <w:tcPr>
            <w:tcW w:w="988" w:type="dxa"/>
            <w:tcBorders>
              <w:top w:val="single" w:sz="4" w:space="0" w:color="auto"/>
              <w:left w:val="single" w:sz="4" w:space="0" w:color="auto"/>
              <w:bottom w:val="single" w:sz="4" w:space="0" w:color="auto"/>
              <w:right w:val="single" w:sz="4" w:space="0" w:color="auto"/>
            </w:tcBorders>
          </w:tcPr>
          <w:p w14:paraId="11EB7D7D" w14:textId="77777777" w:rsidR="00B437E2" w:rsidRPr="00EA759C" w:rsidRDefault="00B640EA" w:rsidP="00B437E2">
            <w:pPr>
              <w:jc w:val="center"/>
              <w:rPr>
                <w:sz w:val="18"/>
                <w:szCs w:val="18"/>
              </w:rPr>
            </w:pPr>
            <w:r w:rsidRPr="00EA759C">
              <w:rPr>
                <w:sz w:val="18"/>
                <w:szCs w:val="18"/>
              </w:rPr>
              <w:t>F-2</w:t>
            </w:r>
            <w:r w:rsidR="001A3889" w:rsidRPr="00EA759C">
              <w:rPr>
                <w:sz w:val="18"/>
                <w:szCs w:val="18"/>
              </w:rPr>
              <w:t>.1.1.</w:t>
            </w:r>
          </w:p>
        </w:tc>
        <w:tc>
          <w:tcPr>
            <w:tcW w:w="3118" w:type="dxa"/>
            <w:gridSpan w:val="2"/>
            <w:tcBorders>
              <w:top w:val="single" w:sz="4" w:space="0" w:color="auto"/>
              <w:left w:val="single" w:sz="4" w:space="0" w:color="auto"/>
              <w:bottom w:val="single" w:sz="4" w:space="0" w:color="auto"/>
              <w:right w:val="single" w:sz="4" w:space="0" w:color="auto"/>
            </w:tcBorders>
          </w:tcPr>
          <w:p w14:paraId="1239CF59" w14:textId="77777777" w:rsidR="00B437E2" w:rsidRPr="00EA759C" w:rsidRDefault="00624CD8" w:rsidP="00624CD8">
            <w:pPr>
              <w:jc w:val="left"/>
              <w:rPr>
                <w:sz w:val="18"/>
                <w:szCs w:val="18"/>
              </w:rPr>
            </w:pPr>
            <w:r>
              <w:rPr>
                <w:sz w:val="18"/>
                <w:szCs w:val="18"/>
              </w:rPr>
              <w:t>Créer un</w:t>
            </w:r>
            <w:r w:rsidR="00B437E2" w:rsidRPr="00EA759C">
              <w:rPr>
                <w:sz w:val="18"/>
                <w:szCs w:val="18"/>
              </w:rPr>
              <w:t xml:space="preserve"> compte</w:t>
            </w:r>
          </w:p>
        </w:tc>
        <w:sdt>
          <w:sdtPr>
            <w:rPr>
              <w:sz w:val="18"/>
              <w:szCs w:val="18"/>
            </w:rPr>
            <w:id w:val="-774248695"/>
            <w:placeholder>
              <w:docPart w:val="FD257612A0D147E1A3AA862E72B8317F"/>
            </w:placeholder>
            <w:showingPlcHdr/>
            <w:comboBox>
              <w:listItem w:value="Choisissez un élément."/>
              <w:listItem w:displayText="OK" w:value="OK"/>
              <w:listItem w:displayText="KO" w:value="KO"/>
              <w:listItem w:displayText="NT" w:value="NT"/>
              <w:listItem w:displayText="NA" w:value="NA"/>
            </w:comboBox>
          </w:sdtPr>
          <w:sdtEndPr/>
          <w:sdtContent>
            <w:tc>
              <w:tcPr>
                <w:tcW w:w="976" w:type="dxa"/>
                <w:gridSpan w:val="2"/>
                <w:tcBorders>
                  <w:top w:val="single" w:sz="4" w:space="0" w:color="auto"/>
                  <w:left w:val="single" w:sz="4" w:space="0" w:color="auto"/>
                  <w:bottom w:val="single" w:sz="4" w:space="0" w:color="auto"/>
                  <w:right w:val="single" w:sz="4" w:space="0" w:color="auto"/>
                </w:tcBorders>
              </w:tcPr>
              <w:p w14:paraId="4ED43FE1" w14:textId="77777777" w:rsidR="00B437E2" w:rsidRPr="00EA759C" w:rsidRDefault="00B437E2" w:rsidP="00B437E2">
                <w:pPr>
                  <w:jc w:val="center"/>
                  <w:rPr>
                    <w:sz w:val="18"/>
                    <w:szCs w:val="18"/>
                  </w:rPr>
                </w:pPr>
                <w:r w:rsidRPr="00EA759C">
                  <w:rPr>
                    <w:rStyle w:val="Textedelespacerserv"/>
                    <w:sz w:val="18"/>
                    <w:szCs w:val="18"/>
                  </w:rPr>
                  <w:t>Choisissez un élément.</w:t>
                </w:r>
              </w:p>
            </w:tc>
          </w:sdtContent>
        </w:sdt>
        <w:sdt>
          <w:sdtPr>
            <w:rPr>
              <w:sz w:val="18"/>
              <w:szCs w:val="18"/>
            </w:rPr>
            <w:id w:val="-1103576712"/>
            <w:placeholder>
              <w:docPart w:val="571A378F82144C67B3DB5CC7CF550479"/>
            </w:placeholder>
            <w:showingPlcHdr/>
            <w:text w:multiLine="1"/>
          </w:sdtPr>
          <w:sdtEndPr/>
          <w:sdtContent>
            <w:tc>
              <w:tcPr>
                <w:tcW w:w="4305" w:type="dxa"/>
                <w:gridSpan w:val="7"/>
                <w:tcBorders>
                  <w:top w:val="single" w:sz="4" w:space="0" w:color="auto"/>
                  <w:left w:val="single" w:sz="4" w:space="0" w:color="auto"/>
                  <w:bottom w:val="single" w:sz="4" w:space="0" w:color="auto"/>
                  <w:right w:val="single" w:sz="4" w:space="0" w:color="auto"/>
                </w:tcBorders>
              </w:tcPr>
              <w:p w14:paraId="3FA37D92" w14:textId="77777777" w:rsidR="00B437E2" w:rsidRPr="00EA759C" w:rsidRDefault="00B437E2" w:rsidP="00B437E2">
                <w:pPr>
                  <w:rPr>
                    <w:sz w:val="18"/>
                    <w:szCs w:val="18"/>
                  </w:rPr>
                </w:pPr>
                <w:r w:rsidRPr="00EA759C">
                  <w:rPr>
                    <w:rStyle w:val="Textedelespacerserv"/>
                    <w:sz w:val="18"/>
                    <w:szCs w:val="18"/>
                  </w:rPr>
                  <w:t>Cliquez ou appuyez ici pour entrer du texte.</w:t>
                </w:r>
              </w:p>
            </w:tc>
          </w:sdtContent>
        </w:sdt>
      </w:tr>
      <w:tr w:rsidR="00B437E2" w:rsidRPr="00EA759C" w14:paraId="676C0D6F" w14:textId="77777777" w:rsidTr="001A3889">
        <w:trPr>
          <w:gridAfter w:val="1"/>
          <w:wAfter w:w="59" w:type="dxa"/>
          <w:trHeight w:val="737"/>
        </w:trPr>
        <w:tc>
          <w:tcPr>
            <w:tcW w:w="988" w:type="dxa"/>
            <w:tcBorders>
              <w:top w:val="single" w:sz="4" w:space="0" w:color="auto"/>
              <w:left w:val="single" w:sz="4" w:space="0" w:color="auto"/>
              <w:bottom w:val="single" w:sz="4" w:space="0" w:color="auto"/>
              <w:right w:val="single" w:sz="4" w:space="0" w:color="auto"/>
            </w:tcBorders>
          </w:tcPr>
          <w:p w14:paraId="09A9FBF6" w14:textId="77777777" w:rsidR="00B437E2" w:rsidRPr="00EA759C" w:rsidRDefault="00B640EA" w:rsidP="00B437E2">
            <w:pPr>
              <w:jc w:val="center"/>
              <w:rPr>
                <w:sz w:val="18"/>
                <w:szCs w:val="18"/>
              </w:rPr>
            </w:pPr>
            <w:r w:rsidRPr="00EA759C">
              <w:rPr>
                <w:sz w:val="18"/>
                <w:szCs w:val="18"/>
              </w:rPr>
              <w:t>F-2</w:t>
            </w:r>
            <w:r w:rsidR="001A3889" w:rsidRPr="00EA759C">
              <w:rPr>
                <w:sz w:val="18"/>
                <w:szCs w:val="18"/>
              </w:rPr>
              <w:t>.1.2.</w:t>
            </w:r>
          </w:p>
        </w:tc>
        <w:tc>
          <w:tcPr>
            <w:tcW w:w="3118" w:type="dxa"/>
            <w:gridSpan w:val="2"/>
            <w:tcBorders>
              <w:top w:val="single" w:sz="4" w:space="0" w:color="auto"/>
              <w:left w:val="single" w:sz="4" w:space="0" w:color="auto"/>
              <w:bottom w:val="single" w:sz="4" w:space="0" w:color="auto"/>
              <w:right w:val="single" w:sz="4" w:space="0" w:color="auto"/>
            </w:tcBorders>
          </w:tcPr>
          <w:p w14:paraId="5933BAE5" w14:textId="77777777" w:rsidR="00B437E2" w:rsidRPr="00EA759C" w:rsidRDefault="00624CD8" w:rsidP="00B437E2">
            <w:pPr>
              <w:jc w:val="left"/>
              <w:rPr>
                <w:sz w:val="18"/>
                <w:szCs w:val="18"/>
              </w:rPr>
            </w:pPr>
            <w:r>
              <w:rPr>
                <w:sz w:val="18"/>
                <w:szCs w:val="18"/>
              </w:rPr>
              <w:t>Se connecter</w:t>
            </w:r>
          </w:p>
        </w:tc>
        <w:sdt>
          <w:sdtPr>
            <w:rPr>
              <w:sz w:val="18"/>
              <w:szCs w:val="18"/>
            </w:rPr>
            <w:id w:val="-1333683685"/>
            <w:placeholder>
              <w:docPart w:val="D200815DF7BC4B5FA1D21CC4C6CF28A1"/>
            </w:placeholder>
            <w:showingPlcHdr/>
            <w:comboBox>
              <w:listItem w:value="Choisissez un élément."/>
              <w:listItem w:displayText="OK" w:value="OK"/>
              <w:listItem w:displayText="KO" w:value="KO"/>
              <w:listItem w:displayText="NT" w:value="NT"/>
              <w:listItem w:displayText="NA" w:value="NA"/>
            </w:comboBox>
          </w:sdtPr>
          <w:sdtEndPr/>
          <w:sdtContent>
            <w:tc>
              <w:tcPr>
                <w:tcW w:w="976" w:type="dxa"/>
                <w:gridSpan w:val="2"/>
                <w:tcBorders>
                  <w:top w:val="single" w:sz="4" w:space="0" w:color="auto"/>
                  <w:left w:val="single" w:sz="4" w:space="0" w:color="auto"/>
                  <w:bottom w:val="single" w:sz="4" w:space="0" w:color="auto"/>
                  <w:right w:val="single" w:sz="4" w:space="0" w:color="auto"/>
                </w:tcBorders>
              </w:tcPr>
              <w:p w14:paraId="3095DBAD" w14:textId="77777777" w:rsidR="00B437E2" w:rsidRPr="00EA759C" w:rsidRDefault="00B437E2" w:rsidP="00B437E2">
                <w:pPr>
                  <w:jc w:val="center"/>
                  <w:rPr>
                    <w:sz w:val="18"/>
                    <w:szCs w:val="18"/>
                  </w:rPr>
                </w:pPr>
                <w:r w:rsidRPr="00EA759C">
                  <w:rPr>
                    <w:rStyle w:val="Textedelespacerserv"/>
                    <w:sz w:val="18"/>
                    <w:szCs w:val="18"/>
                  </w:rPr>
                  <w:t>Choisissez un élément.</w:t>
                </w:r>
              </w:p>
            </w:tc>
          </w:sdtContent>
        </w:sdt>
        <w:sdt>
          <w:sdtPr>
            <w:rPr>
              <w:sz w:val="18"/>
              <w:szCs w:val="18"/>
            </w:rPr>
            <w:id w:val="1976180506"/>
            <w:placeholder>
              <w:docPart w:val="A1E05EC98E59450BB8528455185A181B"/>
            </w:placeholder>
            <w:showingPlcHdr/>
            <w:text w:multiLine="1"/>
          </w:sdtPr>
          <w:sdtEndPr/>
          <w:sdtContent>
            <w:tc>
              <w:tcPr>
                <w:tcW w:w="4305" w:type="dxa"/>
                <w:gridSpan w:val="7"/>
                <w:tcBorders>
                  <w:top w:val="single" w:sz="4" w:space="0" w:color="auto"/>
                  <w:left w:val="single" w:sz="4" w:space="0" w:color="auto"/>
                  <w:bottom w:val="single" w:sz="4" w:space="0" w:color="auto"/>
                  <w:right w:val="single" w:sz="4" w:space="0" w:color="auto"/>
                </w:tcBorders>
              </w:tcPr>
              <w:p w14:paraId="001958B0" w14:textId="77777777" w:rsidR="00B437E2" w:rsidRPr="00EA759C" w:rsidRDefault="00B437E2" w:rsidP="00B437E2">
                <w:pPr>
                  <w:rPr>
                    <w:sz w:val="18"/>
                    <w:szCs w:val="18"/>
                  </w:rPr>
                </w:pPr>
                <w:r w:rsidRPr="00EA759C">
                  <w:rPr>
                    <w:rStyle w:val="Textedelespacerserv"/>
                    <w:sz w:val="18"/>
                    <w:szCs w:val="18"/>
                  </w:rPr>
                  <w:t>Cliquez ou appuyez ici pour entrer du texte.</w:t>
                </w:r>
              </w:p>
            </w:tc>
          </w:sdtContent>
        </w:sdt>
      </w:tr>
      <w:tr w:rsidR="00624CD8" w:rsidRPr="00EA759C" w14:paraId="1BDA7184" w14:textId="77777777" w:rsidTr="001A3889">
        <w:trPr>
          <w:gridAfter w:val="1"/>
          <w:wAfter w:w="59" w:type="dxa"/>
          <w:trHeight w:val="737"/>
        </w:trPr>
        <w:tc>
          <w:tcPr>
            <w:tcW w:w="988" w:type="dxa"/>
            <w:tcBorders>
              <w:top w:val="single" w:sz="4" w:space="0" w:color="auto"/>
              <w:left w:val="single" w:sz="4" w:space="0" w:color="auto"/>
              <w:bottom w:val="single" w:sz="4" w:space="0" w:color="auto"/>
              <w:right w:val="single" w:sz="4" w:space="0" w:color="auto"/>
            </w:tcBorders>
          </w:tcPr>
          <w:p w14:paraId="374C4FB1" w14:textId="77777777" w:rsidR="00624CD8" w:rsidRPr="00EA759C" w:rsidRDefault="00624CD8" w:rsidP="00624CD8">
            <w:pPr>
              <w:jc w:val="center"/>
              <w:rPr>
                <w:sz w:val="18"/>
                <w:szCs w:val="18"/>
              </w:rPr>
            </w:pPr>
            <w:r w:rsidRPr="00EA759C">
              <w:rPr>
                <w:sz w:val="18"/>
                <w:szCs w:val="18"/>
              </w:rPr>
              <w:t>F-2</w:t>
            </w:r>
            <w:r>
              <w:rPr>
                <w:sz w:val="18"/>
                <w:szCs w:val="18"/>
              </w:rPr>
              <w:t>.1.3</w:t>
            </w:r>
            <w:r w:rsidRPr="00EA759C">
              <w:rPr>
                <w:sz w:val="18"/>
                <w:szCs w:val="18"/>
              </w:rPr>
              <w:t>.</w:t>
            </w:r>
          </w:p>
        </w:tc>
        <w:tc>
          <w:tcPr>
            <w:tcW w:w="3118" w:type="dxa"/>
            <w:gridSpan w:val="2"/>
            <w:tcBorders>
              <w:top w:val="single" w:sz="4" w:space="0" w:color="auto"/>
              <w:left w:val="single" w:sz="4" w:space="0" w:color="auto"/>
              <w:bottom w:val="single" w:sz="4" w:space="0" w:color="auto"/>
              <w:right w:val="single" w:sz="4" w:space="0" w:color="auto"/>
            </w:tcBorders>
          </w:tcPr>
          <w:p w14:paraId="0599FDCA" w14:textId="77777777" w:rsidR="00624CD8" w:rsidRPr="00EA759C" w:rsidRDefault="00624CD8" w:rsidP="00624CD8">
            <w:pPr>
              <w:jc w:val="left"/>
              <w:rPr>
                <w:sz w:val="18"/>
                <w:szCs w:val="18"/>
              </w:rPr>
            </w:pPr>
            <w:r>
              <w:rPr>
                <w:sz w:val="18"/>
                <w:szCs w:val="18"/>
              </w:rPr>
              <w:t>Se déconnecter</w:t>
            </w:r>
          </w:p>
        </w:tc>
        <w:sdt>
          <w:sdtPr>
            <w:rPr>
              <w:sz w:val="18"/>
              <w:szCs w:val="18"/>
            </w:rPr>
            <w:id w:val="-254291426"/>
            <w:placeholder>
              <w:docPart w:val="4DCE2DE14E55416EAAFB408D8213C228"/>
            </w:placeholder>
            <w:showingPlcHdr/>
            <w:comboBox>
              <w:listItem w:value="Choisissez un élément."/>
              <w:listItem w:displayText="OK" w:value="OK"/>
              <w:listItem w:displayText="KO" w:value="KO"/>
              <w:listItem w:displayText="NT" w:value="NT"/>
              <w:listItem w:displayText="NA" w:value="NA"/>
            </w:comboBox>
          </w:sdtPr>
          <w:sdtEndPr/>
          <w:sdtContent>
            <w:tc>
              <w:tcPr>
                <w:tcW w:w="976" w:type="dxa"/>
                <w:gridSpan w:val="2"/>
                <w:tcBorders>
                  <w:top w:val="single" w:sz="4" w:space="0" w:color="auto"/>
                  <w:left w:val="single" w:sz="4" w:space="0" w:color="auto"/>
                  <w:bottom w:val="single" w:sz="4" w:space="0" w:color="auto"/>
                  <w:right w:val="single" w:sz="4" w:space="0" w:color="auto"/>
                </w:tcBorders>
              </w:tcPr>
              <w:p w14:paraId="7FA9E29B" w14:textId="77777777" w:rsidR="00624CD8" w:rsidRPr="00EA759C" w:rsidRDefault="00624CD8" w:rsidP="00624CD8">
                <w:pPr>
                  <w:jc w:val="center"/>
                  <w:rPr>
                    <w:sz w:val="18"/>
                    <w:szCs w:val="18"/>
                  </w:rPr>
                </w:pPr>
                <w:r w:rsidRPr="00EA759C">
                  <w:rPr>
                    <w:rStyle w:val="Textedelespacerserv"/>
                    <w:sz w:val="18"/>
                    <w:szCs w:val="18"/>
                  </w:rPr>
                  <w:t>Choisissez un élément.</w:t>
                </w:r>
              </w:p>
            </w:tc>
          </w:sdtContent>
        </w:sdt>
        <w:sdt>
          <w:sdtPr>
            <w:rPr>
              <w:sz w:val="18"/>
              <w:szCs w:val="18"/>
            </w:rPr>
            <w:id w:val="862091989"/>
            <w:placeholder>
              <w:docPart w:val="EFE019A2D9D343D3AED7ABF6737ED9E1"/>
            </w:placeholder>
            <w:showingPlcHdr/>
            <w:text w:multiLine="1"/>
          </w:sdtPr>
          <w:sdtEndPr/>
          <w:sdtContent>
            <w:tc>
              <w:tcPr>
                <w:tcW w:w="4305" w:type="dxa"/>
                <w:gridSpan w:val="7"/>
                <w:tcBorders>
                  <w:top w:val="single" w:sz="4" w:space="0" w:color="auto"/>
                  <w:left w:val="single" w:sz="4" w:space="0" w:color="auto"/>
                  <w:bottom w:val="single" w:sz="4" w:space="0" w:color="auto"/>
                  <w:right w:val="single" w:sz="4" w:space="0" w:color="auto"/>
                </w:tcBorders>
              </w:tcPr>
              <w:p w14:paraId="3367454D" w14:textId="77777777" w:rsidR="00624CD8" w:rsidRPr="00EA759C" w:rsidRDefault="00624CD8" w:rsidP="00624CD8">
                <w:pPr>
                  <w:rPr>
                    <w:sz w:val="18"/>
                    <w:szCs w:val="18"/>
                  </w:rPr>
                </w:pPr>
                <w:r w:rsidRPr="00EA759C">
                  <w:rPr>
                    <w:rStyle w:val="Textedelespacerserv"/>
                    <w:sz w:val="18"/>
                    <w:szCs w:val="18"/>
                  </w:rPr>
                  <w:t>Cliquez ou appuyez ici pour entrer du texte.</w:t>
                </w:r>
              </w:p>
            </w:tc>
          </w:sdtContent>
        </w:sdt>
      </w:tr>
      <w:tr w:rsidR="00624CD8" w:rsidRPr="00EA759C" w14:paraId="582F59AF" w14:textId="77777777" w:rsidTr="001A3889">
        <w:trPr>
          <w:gridAfter w:val="1"/>
          <w:wAfter w:w="59" w:type="dxa"/>
          <w:trHeight w:val="737"/>
        </w:trPr>
        <w:tc>
          <w:tcPr>
            <w:tcW w:w="988" w:type="dxa"/>
            <w:tcBorders>
              <w:top w:val="single" w:sz="4" w:space="0" w:color="auto"/>
              <w:left w:val="single" w:sz="4" w:space="0" w:color="auto"/>
              <w:bottom w:val="single" w:sz="4" w:space="0" w:color="auto"/>
              <w:right w:val="single" w:sz="4" w:space="0" w:color="auto"/>
            </w:tcBorders>
          </w:tcPr>
          <w:p w14:paraId="2641A6ED" w14:textId="77777777" w:rsidR="00624CD8" w:rsidRPr="00EA759C" w:rsidRDefault="00624CD8" w:rsidP="00624CD8">
            <w:pPr>
              <w:jc w:val="center"/>
              <w:rPr>
                <w:sz w:val="18"/>
                <w:szCs w:val="18"/>
              </w:rPr>
            </w:pPr>
            <w:r w:rsidRPr="00EA759C">
              <w:rPr>
                <w:sz w:val="18"/>
                <w:szCs w:val="18"/>
              </w:rPr>
              <w:t>F-2</w:t>
            </w:r>
            <w:r>
              <w:rPr>
                <w:sz w:val="18"/>
                <w:szCs w:val="18"/>
              </w:rPr>
              <w:t>.1.4</w:t>
            </w:r>
            <w:r w:rsidRPr="00EA759C">
              <w:rPr>
                <w:sz w:val="18"/>
                <w:szCs w:val="18"/>
              </w:rPr>
              <w:t>.</w:t>
            </w:r>
          </w:p>
        </w:tc>
        <w:tc>
          <w:tcPr>
            <w:tcW w:w="3118" w:type="dxa"/>
            <w:gridSpan w:val="2"/>
            <w:tcBorders>
              <w:top w:val="single" w:sz="4" w:space="0" w:color="auto"/>
              <w:left w:val="single" w:sz="4" w:space="0" w:color="auto"/>
              <w:bottom w:val="single" w:sz="4" w:space="0" w:color="auto"/>
              <w:right w:val="single" w:sz="4" w:space="0" w:color="auto"/>
            </w:tcBorders>
          </w:tcPr>
          <w:p w14:paraId="3FADA0FF" w14:textId="77777777" w:rsidR="00624CD8" w:rsidRPr="00EA759C" w:rsidRDefault="00624CD8" w:rsidP="00624CD8">
            <w:pPr>
              <w:jc w:val="left"/>
              <w:rPr>
                <w:sz w:val="18"/>
                <w:szCs w:val="18"/>
              </w:rPr>
            </w:pPr>
            <w:r w:rsidRPr="00EA759C">
              <w:rPr>
                <w:sz w:val="18"/>
                <w:szCs w:val="18"/>
              </w:rPr>
              <w:t>Réinitialisation du mot de passe</w:t>
            </w:r>
          </w:p>
        </w:tc>
        <w:sdt>
          <w:sdtPr>
            <w:rPr>
              <w:sz w:val="18"/>
              <w:szCs w:val="18"/>
            </w:rPr>
            <w:id w:val="1502937499"/>
            <w:placeholder>
              <w:docPart w:val="00DEA1FC29504744B27F6EAF0787A485"/>
            </w:placeholder>
            <w:showingPlcHdr/>
            <w:comboBox>
              <w:listItem w:value="Choisissez un élément."/>
              <w:listItem w:displayText="OK" w:value="OK"/>
              <w:listItem w:displayText="KO" w:value="KO"/>
              <w:listItem w:displayText="NT" w:value="NT"/>
              <w:listItem w:displayText="NA" w:value="NA"/>
            </w:comboBox>
          </w:sdtPr>
          <w:sdtEndPr/>
          <w:sdtContent>
            <w:tc>
              <w:tcPr>
                <w:tcW w:w="976" w:type="dxa"/>
                <w:gridSpan w:val="2"/>
                <w:tcBorders>
                  <w:top w:val="single" w:sz="4" w:space="0" w:color="auto"/>
                  <w:left w:val="single" w:sz="4" w:space="0" w:color="auto"/>
                  <w:bottom w:val="single" w:sz="4" w:space="0" w:color="auto"/>
                  <w:right w:val="single" w:sz="4" w:space="0" w:color="auto"/>
                </w:tcBorders>
              </w:tcPr>
              <w:p w14:paraId="03063ABF" w14:textId="77777777" w:rsidR="00624CD8" w:rsidRPr="00EA759C" w:rsidRDefault="00624CD8" w:rsidP="00624CD8">
                <w:pPr>
                  <w:jc w:val="center"/>
                  <w:rPr>
                    <w:sz w:val="18"/>
                    <w:szCs w:val="18"/>
                  </w:rPr>
                </w:pPr>
                <w:r w:rsidRPr="00EA759C">
                  <w:rPr>
                    <w:rStyle w:val="Textedelespacerserv"/>
                    <w:sz w:val="18"/>
                    <w:szCs w:val="18"/>
                  </w:rPr>
                  <w:t>Choisissez un élément.</w:t>
                </w:r>
              </w:p>
            </w:tc>
          </w:sdtContent>
        </w:sdt>
        <w:sdt>
          <w:sdtPr>
            <w:rPr>
              <w:sz w:val="18"/>
              <w:szCs w:val="18"/>
            </w:rPr>
            <w:id w:val="294804105"/>
            <w:placeholder>
              <w:docPart w:val="DF9E591778D24C308E659BB87F3834D1"/>
            </w:placeholder>
            <w:showingPlcHdr/>
            <w:text w:multiLine="1"/>
          </w:sdtPr>
          <w:sdtEndPr/>
          <w:sdtContent>
            <w:tc>
              <w:tcPr>
                <w:tcW w:w="4305" w:type="dxa"/>
                <w:gridSpan w:val="7"/>
                <w:tcBorders>
                  <w:top w:val="single" w:sz="4" w:space="0" w:color="auto"/>
                  <w:left w:val="single" w:sz="4" w:space="0" w:color="auto"/>
                  <w:bottom w:val="single" w:sz="4" w:space="0" w:color="auto"/>
                  <w:right w:val="single" w:sz="4" w:space="0" w:color="auto"/>
                </w:tcBorders>
              </w:tcPr>
              <w:p w14:paraId="21085847" w14:textId="77777777" w:rsidR="00624CD8" w:rsidRPr="00EA759C" w:rsidRDefault="00624CD8" w:rsidP="00624CD8">
                <w:pPr>
                  <w:rPr>
                    <w:sz w:val="18"/>
                    <w:szCs w:val="18"/>
                  </w:rPr>
                </w:pPr>
                <w:r w:rsidRPr="00EA759C">
                  <w:rPr>
                    <w:rStyle w:val="Textedelespacerserv"/>
                    <w:sz w:val="18"/>
                    <w:szCs w:val="18"/>
                  </w:rPr>
                  <w:t>Cliquez ou appuyez ici pour entrer du texte.</w:t>
                </w:r>
              </w:p>
            </w:tc>
          </w:sdtContent>
        </w:sdt>
      </w:tr>
      <w:tr w:rsidR="00624CD8" w:rsidRPr="00EA759C" w14:paraId="67AD9E29" w14:textId="77777777" w:rsidTr="001A3889">
        <w:trPr>
          <w:gridAfter w:val="1"/>
          <w:wAfter w:w="59" w:type="dxa"/>
          <w:trHeight w:val="737"/>
        </w:trPr>
        <w:tc>
          <w:tcPr>
            <w:tcW w:w="988" w:type="dxa"/>
            <w:tcBorders>
              <w:top w:val="single" w:sz="4" w:space="0" w:color="auto"/>
              <w:left w:val="single" w:sz="4" w:space="0" w:color="auto"/>
              <w:bottom w:val="single" w:sz="4" w:space="0" w:color="auto"/>
              <w:right w:val="single" w:sz="4" w:space="0" w:color="auto"/>
            </w:tcBorders>
          </w:tcPr>
          <w:p w14:paraId="2B9080C4" w14:textId="77777777" w:rsidR="00624CD8" w:rsidRPr="00EA759C" w:rsidRDefault="00624CD8" w:rsidP="00624CD8">
            <w:pPr>
              <w:jc w:val="center"/>
              <w:rPr>
                <w:sz w:val="18"/>
                <w:szCs w:val="18"/>
              </w:rPr>
            </w:pPr>
            <w:r w:rsidRPr="00EA759C">
              <w:rPr>
                <w:sz w:val="18"/>
                <w:szCs w:val="18"/>
              </w:rPr>
              <w:t>F-2</w:t>
            </w:r>
            <w:r>
              <w:rPr>
                <w:sz w:val="18"/>
                <w:szCs w:val="18"/>
              </w:rPr>
              <w:t>.1.5</w:t>
            </w:r>
            <w:r w:rsidRPr="00EA759C">
              <w:rPr>
                <w:sz w:val="18"/>
                <w:szCs w:val="18"/>
              </w:rPr>
              <w:t>.</w:t>
            </w:r>
          </w:p>
        </w:tc>
        <w:tc>
          <w:tcPr>
            <w:tcW w:w="3118" w:type="dxa"/>
            <w:gridSpan w:val="2"/>
            <w:tcBorders>
              <w:top w:val="single" w:sz="4" w:space="0" w:color="auto"/>
              <w:left w:val="single" w:sz="4" w:space="0" w:color="auto"/>
              <w:bottom w:val="single" w:sz="4" w:space="0" w:color="auto"/>
              <w:right w:val="single" w:sz="4" w:space="0" w:color="auto"/>
            </w:tcBorders>
          </w:tcPr>
          <w:p w14:paraId="61A8B226" w14:textId="77777777" w:rsidR="00624CD8" w:rsidRPr="00EA759C" w:rsidRDefault="00624CD8" w:rsidP="00624CD8">
            <w:pPr>
              <w:jc w:val="left"/>
              <w:rPr>
                <w:sz w:val="18"/>
                <w:szCs w:val="18"/>
              </w:rPr>
            </w:pPr>
            <w:r w:rsidRPr="00EA759C">
              <w:rPr>
                <w:sz w:val="18"/>
                <w:szCs w:val="18"/>
              </w:rPr>
              <w:t>Reconnexion</w:t>
            </w:r>
          </w:p>
        </w:tc>
        <w:sdt>
          <w:sdtPr>
            <w:rPr>
              <w:sz w:val="18"/>
              <w:szCs w:val="18"/>
            </w:rPr>
            <w:id w:val="-571818222"/>
            <w:placeholder>
              <w:docPart w:val="7E6C398B270F41F5A1815E8C84A65EE3"/>
            </w:placeholder>
            <w:showingPlcHdr/>
            <w:comboBox>
              <w:listItem w:value="Choisissez un élément."/>
              <w:listItem w:displayText="OK" w:value="OK"/>
              <w:listItem w:displayText="KO" w:value="KO"/>
              <w:listItem w:displayText="NT" w:value="NT"/>
              <w:listItem w:displayText="NA" w:value="NA"/>
            </w:comboBox>
          </w:sdtPr>
          <w:sdtEndPr/>
          <w:sdtContent>
            <w:tc>
              <w:tcPr>
                <w:tcW w:w="976" w:type="dxa"/>
                <w:gridSpan w:val="2"/>
                <w:tcBorders>
                  <w:top w:val="single" w:sz="4" w:space="0" w:color="auto"/>
                  <w:left w:val="single" w:sz="4" w:space="0" w:color="auto"/>
                  <w:bottom w:val="single" w:sz="4" w:space="0" w:color="auto"/>
                  <w:right w:val="single" w:sz="4" w:space="0" w:color="auto"/>
                </w:tcBorders>
              </w:tcPr>
              <w:p w14:paraId="1FC73891" w14:textId="77777777" w:rsidR="00624CD8" w:rsidRPr="00EA759C" w:rsidRDefault="00624CD8" w:rsidP="00624CD8">
                <w:pPr>
                  <w:jc w:val="center"/>
                  <w:rPr>
                    <w:sz w:val="18"/>
                    <w:szCs w:val="18"/>
                  </w:rPr>
                </w:pPr>
                <w:r w:rsidRPr="00EA759C">
                  <w:rPr>
                    <w:rStyle w:val="Textedelespacerserv"/>
                    <w:sz w:val="18"/>
                    <w:szCs w:val="18"/>
                  </w:rPr>
                  <w:t>Choisissez un élément.</w:t>
                </w:r>
              </w:p>
            </w:tc>
          </w:sdtContent>
        </w:sdt>
        <w:sdt>
          <w:sdtPr>
            <w:rPr>
              <w:sz w:val="18"/>
              <w:szCs w:val="18"/>
            </w:rPr>
            <w:id w:val="-1350787851"/>
            <w:placeholder>
              <w:docPart w:val="AAEC5775190C4349B8B3A8F1EB48FAFC"/>
            </w:placeholder>
            <w:showingPlcHdr/>
            <w:text w:multiLine="1"/>
          </w:sdtPr>
          <w:sdtEndPr/>
          <w:sdtContent>
            <w:tc>
              <w:tcPr>
                <w:tcW w:w="4305" w:type="dxa"/>
                <w:gridSpan w:val="7"/>
                <w:tcBorders>
                  <w:top w:val="single" w:sz="4" w:space="0" w:color="auto"/>
                  <w:left w:val="single" w:sz="4" w:space="0" w:color="auto"/>
                  <w:bottom w:val="single" w:sz="4" w:space="0" w:color="auto"/>
                  <w:right w:val="single" w:sz="4" w:space="0" w:color="auto"/>
                </w:tcBorders>
              </w:tcPr>
              <w:p w14:paraId="38D1E792" w14:textId="77777777" w:rsidR="00624CD8" w:rsidRPr="00EA759C" w:rsidRDefault="00624CD8" w:rsidP="00624CD8">
                <w:pPr>
                  <w:rPr>
                    <w:sz w:val="18"/>
                    <w:szCs w:val="18"/>
                  </w:rPr>
                </w:pPr>
                <w:r w:rsidRPr="00EA759C">
                  <w:rPr>
                    <w:rStyle w:val="Textedelespacerserv"/>
                    <w:sz w:val="18"/>
                    <w:szCs w:val="18"/>
                  </w:rPr>
                  <w:t>Cliquez ou appuyez ici pour entrer du texte.</w:t>
                </w:r>
              </w:p>
            </w:tc>
          </w:sdtContent>
        </w:sdt>
      </w:tr>
      <w:tr w:rsidR="00624CD8" w:rsidRPr="00EA759C" w14:paraId="1DB8D6F2" w14:textId="77777777" w:rsidTr="001A3889">
        <w:trPr>
          <w:gridAfter w:val="1"/>
          <w:wAfter w:w="59" w:type="dxa"/>
        </w:trPr>
        <w:tc>
          <w:tcPr>
            <w:tcW w:w="988"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A9967BC" w14:textId="77777777" w:rsidR="00624CD8" w:rsidRPr="00EA759C" w:rsidRDefault="00624CD8" w:rsidP="00624CD8">
            <w:pPr>
              <w:jc w:val="center"/>
              <w:rPr>
                <w:sz w:val="20"/>
                <w:szCs w:val="20"/>
              </w:rPr>
            </w:pPr>
            <w:r w:rsidRPr="00EA759C">
              <w:rPr>
                <w:sz w:val="20"/>
                <w:szCs w:val="20"/>
              </w:rPr>
              <w:t>3.2.</w:t>
            </w:r>
          </w:p>
        </w:tc>
        <w:tc>
          <w:tcPr>
            <w:tcW w:w="3118"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A2D4CCC" w14:textId="77777777" w:rsidR="00624CD8" w:rsidRPr="00EA759C" w:rsidRDefault="00624CD8" w:rsidP="00624CD8">
            <w:pPr>
              <w:jc w:val="left"/>
              <w:rPr>
                <w:sz w:val="20"/>
                <w:szCs w:val="20"/>
              </w:rPr>
            </w:pPr>
            <w:r w:rsidRPr="00EA759C">
              <w:rPr>
                <w:sz w:val="20"/>
                <w:szCs w:val="20"/>
              </w:rPr>
              <w:t>Gestion du compte</w:t>
            </w:r>
          </w:p>
        </w:tc>
        <w:tc>
          <w:tcPr>
            <w:tcW w:w="976"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6E7FC1B" w14:textId="77777777" w:rsidR="00624CD8" w:rsidRPr="00EA759C" w:rsidRDefault="00624CD8" w:rsidP="00624CD8">
            <w:pPr>
              <w:jc w:val="center"/>
              <w:rPr>
                <w:sz w:val="20"/>
                <w:szCs w:val="20"/>
              </w:rPr>
            </w:pPr>
          </w:p>
        </w:tc>
        <w:tc>
          <w:tcPr>
            <w:tcW w:w="4305" w:type="dxa"/>
            <w:gridSpan w:val="7"/>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CBF9B62" w14:textId="77777777" w:rsidR="00624CD8" w:rsidRPr="00EA759C" w:rsidRDefault="00624CD8" w:rsidP="00624CD8">
            <w:pPr>
              <w:jc w:val="left"/>
              <w:rPr>
                <w:sz w:val="20"/>
                <w:szCs w:val="20"/>
              </w:rPr>
            </w:pPr>
          </w:p>
        </w:tc>
      </w:tr>
      <w:tr w:rsidR="00624CD8" w:rsidRPr="00EA759C" w14:paraId="4640177D" w14:textId="77777777" w:rsidTr="001A3889">
        <w:trPr>
          <w:gridAfter w:val="1"/>
          <w:wAfter w:w="59" w:type="dxa"/>
          <w:trHeight w:val="737"/>
        </w:trPr>
        <w:tc>
          <w:tcPr>
            <w:tcW w:w="988" w:type="dxa"/>
            <w:tcBorders>
              <w:top w:val="single" w:sz="4" w:space="0" w:color="auto"/>
              <w:left w:val="single" w:sz="4" w:space="0" w:color="auto"/>
              <w:bottom w:val="single" w:sz="4" w:space="0" w:color="auto"/>
              <w:right w:val="single" w:sz="4" w:space="0" w:color="auto"/>
            </w:tcBorders>
          </w:tcPr>
          <w:p w14:paraId="571ABB4F" w14:textId="77777777" w:rsidR="00624CD8" w:rsidRPr="00EA759C" w:rsidRDefault="00624CD8" w:rsidP="00624CD8">
            <w:pPr>
              <w:jc w:val="center"/>
              <w:rPr>
                <w:sz w:val="18"/>
                <w:szCs w:val="18"/>
              </w:rPr>
            </w:pPr>
            <w:r w:rsidRPr="00EA759C">
              <w:rPr>
                <w:sz w:val="18"/>
                <w:szCs w:val="18"/>
              </w:rPr>
              <w:t>F-2.2.1.</w:t>
            </w:r>
          </w:p>
        </w:tc>
        <w:tc>
          <w:tcPr>
            <w:tcW w:w="3118" w:type="dxa"/>
            <w:gridSpan w:val="2"/>
            <w:tcBorders>
              <w:top w:val="single" w:sz="4" w:space="0" w:color="auto"/>
              <w:left w:val="single" w:sz="4" w:space="0" w:color="auto"/>
              <w:bottom w:val="single" w:sz="4" w:space="0" w:color="auto"/>
              <w:right w:val="single" w:sz="4" w:space="0" w:color="auto"/>
            </w:tcBorders>
          </w:tcPr>
          <w:p w14:paraId="3790A4C9" w14:textId="77777777" w:rsidR="00624CD8" w:rsidRPr="00EA759C" w:rsidRDefault="00624CD8" w:rsidP="00624CD8">
            <w:pPr>
              <w:jc w:val="left"/>
              <w:rPr>
                <w:sz w:val="18"/>
                <w:szCs w:val="18"/>
              </w:rPr>
            </w:pPr>
            <w:r w:rsidRPr="00EA759C">
              <w:rPr>
                <w:sz w:val="18"/>
                <w:szCs w:val="18"/>
              </w:rPr>
              <w:t>Consulter les informations personnelles. Cela inclus nom, prénom, adresse email, une des</w:t>
            </w:r>
            <w:r w:rsidR="00504B6E">
              <w:rPr>
                <w:sz w:val="18"/>
                <w:szCs w:val="18"/>
              </w:rPr>
              <w:t>cription et une photo de profil</w:t>
            </w:r>
            <w:r w:rsidRPr="00EA759C">
              <w:rPr>
                <w:sz w:val="18"/>
                <w:szCs w:val="18"/>
              </w:rPr>
              <w:t>.</w:t>
            </w:r>
          </w:p>
        </w:tc>
        <w:sdt>
          <w:sdtPr>
            <w:rPr>
              <w:sz w:val="18"/>
              <w:szCs w:val="18"/>
            </w:rPr>
            <w:id w:val="-1134331082"/>
            <w:placeholder>
              <w:docPart w:val="45B9FC14DE5141F1BF23FAE57DC4F370"/>
            </w:placeholder>
            <w:showingPlcHdr/>
            <w:comboBox>
              <w:listItem w:value="Choisissez un élément."/>
              <w:listItem w:displayText="OK" w:value="OK"/>
              <w:listItem w:displayText="KO" w:value="KO"/>
              <w:listItem w:displayText="NT" w:value="NT"/>
              <w:listItem w:displayText="NA" w:value="NA"/>
            </w:comboBox>
          </w:sdtPr>
          <w:sdtEndPr/>
          <w:sdtContent>
            <w:tc>
              <w:tcPr>
                <w:tcW w:w="976" w:type="dxa"/>
                <w:gridSpan w:val="2"/>
                <w:tcBorders>
                  <w:top w:val="single" w:sz="4" w:space="0" w:color="auto"/>
                  <w:left w:val="single" w:sz="4" w:space="0" w:color="auto"/>
                  <w:bottom w:val="single" w:sz="4" w:space="0" w:color="auto"/>
                  <w:right w:val="single" w:sz="4" w:space="0" w:color="auto"/>
                </w:tcBorders>
              </w:tcPr>
              <w:p w14:paraId="430E79C1" w14:textId="77777777" w:rsidR="00624CD8" w:rsidRPr="00EA759C" w:rsidRDefault="00624CD8" w:rsidP="00624CD8">
                <w:pPr>
                  <w:jc w:val="center"/>
                  <w:rPr>
                    <w:sz w:val="18"/>
                    <w:szCs w:val="18"/>
                  </w:rPr>
                </w:pPr>
                <w:r w:rsidRPr="00EA759C">
                  <w:rPr>
                    <w:rStyle w:val="Textedelespacerserv"/>
                    <w:sz w:val="18"/>
                    <w:szCs w:val="18"/>
                  </w:rPr>
                  <w:t>Choisissez un élément.</w:t>
                </w:r>
              </w:p>
            </w:tc>
          </w:sdtContent>
        </w:sdt>
        <w:sdt>
          <w:sdtPr>
            <w:rPr>
              <w:sz w:val="18"/>
              <w:szCs w:val="18"/>
            </w:rPr>
            <w:id w:val="383918814"/>
            <w:placeholder>
              <w:docPart w:val="6D82CD73D78F4AA1A7D4DAE2B96B45B0"/>
            </w:placeholder>
            <w:showingPlcHdr/>
            <w:text w:multiLine="1"/>
          </w:sdtPr>
          <w:sdtEndPr/>
          <w:sdtContent>
            <w:tc>
              <w:tcPr>
                <w:tcW w:w="4305" w:type="dxa"/>
                <w:gridSpan w:val="7"/>
                <w:tcBorders>
                  <w:top w:val="single" w:sz="4" w:space="0" w:color="auto"/>
                  <w:left w:val="single" w:sz="4" w:space="0" w:color="auto"/>
                  <w:bottom w:val="single" w:sz="4" w:space="0" w:color="auto"/>
                  <w:right w:val="single" w:sz="4" w:space="0" w:color="auto"/>
                </w:tcBorders>
              </w:tcPr>
              <w:p w14:paraId="1D61A693" w14:textId="77777777" w:rsidR="00624CD8" w:rsidRPr="00EA759C" w:rsidRDefault="00624CD8" w:rsidP="00624CD8">
                <w:pPr>
                  <w:rPr>
                    <w:sz w:val="18"/>
                    <w:szCs w:val="18"/>
                  </w:rPr>
                </w:pPr>
                <w:r w:rsidRPr="00EA759C">
                  <w:rPr>
                    <w:rStyle w:val="Textedelespacerserv"/>
                    <w:sz w:val="18"/>
                    <w:szCs w:val="18"/>
                  </w:rPr>
                  <w:t>Cliquez ou appuyez ici pour entrer du texte.</w:t>
                </w:r>
              </w:p>
            </w:tc>
          </w:sdtContent>
        </w:sdt>
      </w:tr>
      <w:tr w:rsidR="00624CD8" w:rsidRPr="00EA759C" w14:paraId="3CFC6010" w14:textId="77777777" w:rsidTr="001A3889">
        <w:trPr>
          <w:gridAfter w:val="1"/>
          <w:wAfter w:w="59" w:type="dxa"/>
          <w:trHeight w:val="737"/>
        </w:trPr>
        <w:tc>
          <w:tcPr>
            <w:tcW w:w="988" w:type="dxa"/>
            <w:tcBorders>
              <w:top w:val="single" w:sz="4" w:space="0" w:color="auto"/>
              <w:left w:val="single" w:sz="4" w:space="0" w:color="auto"/>
              <w:bottom w:val="single" w:sz="4" w:space="0" w:color="auto"/>
              <w:right w:val="single" w:sz="4" w:space="0" w:color="auto"/>
            </w:tcBorders>
          </w:tcPr>
          <w:p w14:paraId="23D1F832" w14:textId="77777777" w:rsidR="00624CD8" w:rsidRPr="00EA759C" w:rsidRDefault="00624CD8" w:rsidP="00624CD8">
            <w:pPr>
              <w:jc w:val="center"/>
              <w:rPr>
                <w:sz w:val="18"/>
                <w:szCs w:val="18"/>
              </w:rPr>
            </w:pPr>
            <w:r w:rsidRPr="00EA759C">
              <w:rPr>
                <w:sz w:val="18"/>
                <w:szCs w:val="18"/>
              </w:rPr>
              <w:t>F-2.2.2.</w:t>
            </w:r>
          </w:p>
        </w:tc>
        <w:tc>
          <w:tcPr>
            <w:tcW w:w="3118" w:type="dxa"/>
            <w:gridSpan w:val="2"/>
            <w:tcBorders>
              <w:top w:val="single" w:sz="4" w:space="0" w:color="auto"/>
              <w:left w:val="single" w:sz="4" w:space="0" w:color="auto"/>
              <w:bottom w:val="single" w:sz="4" w:space="0" w:color="auto"/>
              <w:right w:val="single" w:sz="4" w:space="0" w:color="auto"/>
            </w:tcBorders>
          </w:tcPr>
          <w:p w14:paraId="492B4B37" w14:textId="77777777" w:rsidR="00624CD8" w:rsidRPr="00EA759C" w:rsidRDefault="00624CD8" w:rsidP="00624CD8">
            <w:pPr>
              <w:jc w:val="left"/>
              <w:rPr>
                <w:sz w:val="18"/>
                <w:szCs w:val="18"/>
              </w:rPr>
            </w:pPr>
            <w:r w:rsidRPr="00EA759C">
              <w:rPr>
                <w:sz w:val="18"/>
                <w:szCs w:val="18"/>
              </w:rPr>
              <w:t>Modifier les informations personnelles. Cela inclus nom, prénom, adresse email, une des</w:t>
            </w:r>
            <w:r w:rsidR="00504B6E">
              <w:rPr>
                <w:sz w:val="18"/>
                <w:szCs w:val="18"/>
              </w:rPr>
              <w:t>cription et une photo de profil</w:t>
            </w:r>
            <w:r w:rsidRPr="00EA759C">
              <w:rPr>
                <w:sz w:val="18"/>
                <w:szCs w:val="18"/>
              </w:rPr>
              <w:t>.</w:t>
            </w:r>
          </w:p>
        </w:tc>
        <w:sdt>
          <w:sdtPr>
            <w:rPr>
              <w:sz w:val="18"/>
              <w:szCs w:val="18"/>
            </w:rPr>
            <w:id w:val="283310300"/>
            <w:placeholder>
              <w:docPart w:val="298167709924499AA4B040E34DC996D6"/>
            </w:placeholder>
            <w:showingPlcHdr/>
            <w:comboBox>
              <w:listItem w:value="Choisissez un élément."/>
              <w:listItem w:displayText="OK" w:value="OK"/>
              <w:listItem w:displayText="KO" w:value="KO"/>
              <w:listItem w:displayText="NT" w:value="NT"/>
              <w:listItem w:displayText="NA" w:value="NA"/>
            </w:comboBox>
          </w:sdtPr>
          <w:sdtEndPr/>
          <w:sdtContent>
            <w:tc>
              <w:tcPr>
                <w:tcW w:w="976" w:type="dxa"/>
                <w:gridSpan w:val="2"/>
                <w:tcBorders>
                  <w:top w:val="single" w:sz="4" w:space="0" w:color="auto"/>
                  <w:left w:val="single" w:sz="4" w:space="0" w:color="auto"/>
                  <w:bottom w:val="single" w:sz="4" w:space="0" w:color="auto"/>
                  <w:right w:val="single" w:sz="4" w:space="0" w:color="auto"/>
                </w:tcBorders>
              </w:tcPr>
              <w:p w14:paraId="1CF14789" w14:textId="77777777" w:rsidR="00624CD8" w:rsidRPr="00EA759C" w:rsidRDefault="00624CD8" w:rsidP="00624CD8">
                <w:pPr>
                  <w:jc w:val="center"/>
                  <w:rPr>
                    <w:sz w:val="18"/>
                    <w:szCs w:val="18"/>
                  </w:rPr>
                </w:pPr>
                <w:r w:rsidRPr="00EA759C">
                  <w:rPr>
                    <w:rStyle w:val="Textedelespacerserv"/>
                    <w:sz w:val="18"/>
                    <w:szCs w:val="18"/>
                  </w:rPr>
                  <w:t>Choisissez un élément.</w:t>
                </w:r>
              </w:p>
            </w:tc>
          </w:sdtContent>
        </w:sdt>
        <w:sdt>
          <w:sdtPr>
            <w:rPr>
              <w:sz w:val="18"/>
              <w:szCs w:val="18"/>
            </w:rPr>
            <w:id w:val="-525561828"/>
            <w:placeholder>
              <w:docPart w:val="EFB7E26450004E7D93EA4BFDE0C51717"/>
            </w:placeholder>
            <w:showingPlcHdr/>
            <w:text w:multiLine="1"/>
          </w:sdtPr>
          <w:sdtEndPr/>
          <w:sdtContent>
            <w:tc>
              <w:tcPr>
                <w:tcW w:w="4305" w:type="dxa"/>
                <w:gridSpan w:val="7"/>
                <w:tcBorders>
                  <w:top w:val="single" w:sz="4" w:space="0" w:color="auto"/>
                  <w:left w:val="single" w:sz="4" w:space="0" w:color="auto"/>
                  <w:bottom w:val="single" w:sz="4" w:space="0" w:color="auto"/>
                  <w:right w:val="single" w:sz="4" w:space="0" w:color="auto"/>
                </w:tcBorders>
              </w:tcPr>
              <w:p w14:paraId="6F522257" w14:textId="77777777" w:rsidR="00624CD8" w:rsidRPr="00EA759C" w:rsidRDefault="00624CD8" w:rsidP="00624CD8">
                <w:pPr>
                  <w:rPr>
                    <w:sz w:val="18"/>
                    <w:szCs w:val="18"/>
                  </w:rPr>
                </w:pPr>
                <w:r w:rsidRPr="00EA759C">
                  <w:rPr>
                    <w:rStyle w:val="Textedelespacerserv"/>
                    <w:sz w:val="18"/>
                    <w:szCs w:val="18"/>
                  </w:rPr>
                  <w:t>Cliquez ou appuyez ici pour entrer du texte.</w:t>
                </w:r>
              </w:p>
            </w:tc>
          </w:sdtContent>
        </w:sdt>
      </w:tr>
      <w:tr w:rsidR="00624CD8" w:rsidRPr="00EA759C" w14:paraId="74AA25D6" w14:textId="77777777" w:rsidTr="001A3889">
        <w:trPr>
          <w:gridAfter w:val="1"/>
          <w:wAfter w:w="59" w:type="dxa"/>
          <w:trHeight w:val="737"/>
        </w:trPr>
        <w:tc>
          <w:tcPr>
            <w:tcW w:w="988" w:type="dxa"/>
            <w:tcBorders>
              <w:top w:val="single" w:sz="4" w:space="0" w:color="auto"/>
              <w:left w:val="single" w:sz="4" w:space="0" w:color="auto"/>
              <w:bottom w:val="single" w:sz="4" w:space="0" w:color="auto"/>
              <w:right w:val="single" w:sz="4" w:space="0" w:color="auto"/>
            </w:tcBorders>
          </w:tcPr>
          <w:p w14:paraId="38FE146A" w14:textId="77777777" w:rsidR="00624CD8" w:rsidRPr="00EA759C" w:rsidRDefault="00624CD8" w:rsidP="00624CD8">
            <w:pPr>
              <w:jc w:val="center"/>
              <w:rPr>
                <w:sz w:val="18"/>
                <w:szCs w:val="18"/>
              </w:rPr>
            </w:pPr>
            <w:r w:rsidRPr="00EA759C">
              <w:rPr>
                <w:sz w:val="18"/>
                <w:szCs w:val="18"/>
              </w:rPr>
              <w:t>F-2.2.3.</w:t>
            </w:r>
          </w:p>
        </w:tc>
        <w:tc>
          <w:tcPr>
            <w:tcW w:w="3118" w:type="dxa"/>
            <w:gridSpan w:val="2"/>
            <w:tcBorders>
              <w:top w:val="single" w:sz="4" w:space="0" w:color="auto"/>
              <w:left w:val="single" w:sz="4" w:space="0" w:color="auto"/>
              <w:bottom w:val="single" w:sz="4" w:space="0" w:color="auto"/>
              <w:right w:val="single" w:sz="4" w:space="0" w:color="auto"/>
            </w:tcBorders>
          </w:tcPr>
          <w:p w14:paraId="0661EEBE" w14:textId="77777777" w:rsidR="00624CD8" w:rsidRPr="00EA759C" w:rsidRDefault="00624CD8" w:rsidP="000946DC">
            <w:pPr>
              <w:jc w:val="left"/>
              <w:rPr>
                <w:sz w:val="18"/>
                <w:szCs w:val="18"/>
              </w:rPr>
            </w:pPr>
            <w:r w:rsidRPr="00EA759C">
              <w:rPr>
                <w:sz w:val="18"/>
                <w:szCs w:val="18"/>
              </w:rPr>
              <w:t>Consulter les partitions partagées.</w:t>
            </w:r>
          </w:p>
        </w:tc>
        <w:sdt>
          <w:sdtPr>
            <w:rPr>
              <w:sz w:val="18"/>
              <w:szCs w:val="18"/>
            </w:rPr>
            <w:id w:val="-1859805250"/>
            <w:placeholder>
              <w:docPart w:val="D7AB76E3AEB0434BA4A2049C479795D7"/>
            </w:placeholder>
            <w:showingPlcHdr/>
            <w:comboBox>
              <w:listItem w:value="Choisissez un élément."/>
              <w:listItem w:displayText="OK" w:value="OK"/>
              <w:listItem w:displayText="KO" w:value="KO"/>
              <w:listItem w:displayText="NT" w:value="NT"/>
              <w:listItem w:displayText="NA" w:value="NA"/>
            </w:comboBox>
          </w:sdtPr>
          <w:sdtEndPr/>
          <w:sdtContent>
            <w:tc>
              <w:tcPr>
                <w:tcW w:w="976" w:type="dxa"/>
                <w:gridSpan w:val="2"/>
                <w:tcBorders>
                  <w:top w:val="single" w:sz="4" w:space="0" w:color="auto"/>
                  <w:left w:val="single" w:sz="4" w:space="0" w:color="auto"/>
                  <w:bottom w:val="single" w:sz="4" w:space="0" w:color="auto"/>
                  <w:right w:val="single" w:sz="4" w:space="0" w:color="auto"/>
                </w:tcBorders>
              </w:tcPr>
              <w:p w14:paraId="7610A664" w14:textId="77777777" w:rsidR="00624CD8" w:rsidRPr="00EA759C" w:rsidRDefault="00624CD8" w:rsidP="00624CD8">
                <w:pPr>
                  <w:jc w:val="center"/>
                  <w:rPr>
                    <w:sz w:val="18"/>
                    <w:szCs w:val="18"/>
                  </w:rPr>
                </w:pPr>
                <w:r w:rsidRPr="00EA759C">
                  <w:rPr>
                    <w:rStyle w:val="Textedelespacerserv"/>
                    <w:sz w:val="18"/>
                    <w:szCs w:val="18"/>
                  </w:rPr>
                  <w:t>Choisissez un élément.</w:t>
                </w:r>
              </w:p>
            </w:tc>
          </w:sdtContent>
        </w:sdt>
        <w:sdt>
          <w:sdtPr>
            <w:rPr>
              <w:sz w:val="18"/>
              <w:szCs w:val="18"/>
            </w:rPr>
            <w:id w:val="-1842608911"/>
            <w:placeholder>
              <w:docPart w:val="EFFA3D907DAA4EF79B00BD0034C170A6"/>
            </w:placeholder>
            <w:showingPlcHdr/>
            <w:text w:multiLine="1"/>
          </w:sdtPr>
          <w:sdtEndPr/>
          <w:sdtContent>
            <w:tc>
              <w:tcPr>
                <w:tcW w:w="4305" w:type="dxa"/>
                <w:gridSpan w:val="7"/>
                <w:tcBorders>
                  <w:top w:val="single" w:sz="4" w:space="0" w:color="auto"/>
                  <w:left w:val="single" w:sz="4" w:space="0" w:color="auto"/>
                  <w:bottom w:val="single" w:sz="4" w:space="0" w:color="auto"/>
                  <w:right w:val="single" w:sz="4" w:space="0" w:color="auto"/>
                </w:tcBorders>
              </w:tcPr>
              <w:p w14:paraId="77CC5372" w14:textId="77777777" w:rsidR="00624CD8" w:rsidRPr="00EA759C" w:rsidRDefault="00624CD8" w:rsidP="00624CD8">
                <w:pPr>
                  <w:rPr>
                    <w:sz w:val="18"/>
                    <w:szCs w:val="18"/>
                  </w:rPr>
                </w:pPr>
                <w:r w:rsidRPr="00EA759C">
                  <w:rPr>
                    <w:rStyle w:val="Textedelespacerserv"/>
                    <w:sz w:val="18"/>
                    <w:szCs w:val="18"/>
                  </w:rPr>
                  <w:t>Cliquez ou appuyez ici pour entrer du texte.</w:t>
                </w:r>
              </w:p>
            </w:tc>
          </w:sdtContent>
        </w:sdt>
      </w:tr>
      <w:tr w:rsidR="00624CD8" w:rsidRPr="00EA759C" w14:paraId="45618F1C" w14:textId="77777777" w:rsidTr="001A3889">
        <w:trPr>
          <w:gridAfter w:val="1"/>
          <w:wAfter w:w="59" w:type="dxa"/>
          <w:trHeight w:val="737"/>
        </w:trPr>
        <w:tc>
          <w:tcPr>
            <w:tcW w:w="988" w:type="dxa"/>
            <w:tcBorders>
              <w:top w:val="single" w:sz="4" w:space="0" w:color="auto"/>
              <w:left w:val="single" w:sz="4" w:space="0" w:color="auto"/>
              <w:bottom w:val="single" w:sz="4" w:space="0" w:color="auto"/>
              <w:right w:val="single" w:sz="4" w:space="0" w:color="auto"/>
            </w:tcBorders>
          </w:tcPr>
          <w:p w14:paraId="3E7A7276" w14:textId="77777777" w:rsidR="00624CD8" w:rsidRPr="00EA759C" w:rsidRDefault="00624CD8" w:rsidP="00624CD8">
            <w:pPr>
              <w:jc w:val="center"/>
              <w:rPr>
                <w:sz w:val="18"/>
                <w:szCs w:val="18"/>
              </w:rPr>
            </w:pPr>
            <w:r w:rsidRPr="00EA759C">
              <w:rPr>
                <w:sz w:val="18"/>
                <w:szCs w:val="18"/>
              </w:rPr>
              <w:t>F-2.2.4.</w:t>
            </w:r>
          </w:p>
        </w:tc>
        <w:tc>
          <w:tcPr>
            <w:tcW w:w="3118" w:type="dxa"/>
            <w:gridSpan w:val="2"/>
            <w:tcBorders>
              <w:top w:val="single" w:sz="4" w:space="0" w:color="auto"/>
              <w:left w:val="single" w:sz="4" w:space="0" w:color="auto"/>
              <w:bottom w:val="single" w:sz="4" w:space="0" w:color="auto"/>
              <w:right w:val="single" w:sz="4" w:space="0" w:color="auto"/>
            </w:tcBorders>
          </w:tcPr>
          <w:p w14:paraId="7A85EC1C" w14:textId="77777777" w:rsidR="00624CD8" w:rsidRPr="00EA759C" w:rsidRDefault="00624CD8" w:rsidP="000946DC">
            <w:pPr>
              <w:jc w:val="left"/>
              <w:rPr>
                <w:sz w:val="18"/>
                <w:szCs w:val="18"/>
              </w:rPr>
            </w:pPr>
            <w:r w:rsidRPr="00EA759C">
              <w:rPr>
                <w:sz w:val="18"/>
                <w:szCs w:val="18"/>
              </w:rPr>
              <w:t>Con</w:t>
            </w:r>
            <w:r w:rsidR="000946DC">
              <w:rPr>
                <w:sz w:val="18"/>
                <w:szCs w:val="18"/>
              </w:rPr>
              <w:t>sulter les partitions favorites.</w:t>
            </w:r>
          </w:p>
        </w:tc>
        <w:sdt>
          <w:sdtPr>
            <w:rPr>
              <w:sz w:val="18"/>
              <w:szCs w:val="18"/>
            </w:rPr>
            <w:id w:val="-1642643014"/>
            <w:placeholder>
              <w:docPart w:val="521523E86C66465288CAC460D7E42564"/>
            </w:placeholder>
            <w:showingPlcHdr/>
            <w:comboBox>
              <w:listItem w:value="Choisissez un élément."/>
              <w:listItem w:displayText="OK" w:value="OK"/>
              <w:listItem w:displayText="KO" w:value="KO"/>
              <w:listItem w:displayText="NT" w:value="NT"/>
              <w:listItem w:displayText="NA" w:value="NA"/>
            </w:comboBox>
          </w:sdtPr>
          <w:sdtEndPr/>
          <w:sdtContent>
            <w:tc>
              <w:tcPr>
                <w:tcW w:w="976" w:type="dxa"/>
                <w:gridSpan w:val="2"/>
                <w:tcBorders>
                  <w:top w:val="single" w:sz="4" w:space="0" w:color="auto"/>
                  <w:left w:val="single" w:sz="4" w:space="0" w:color="auto"/>
                  <w:bottom w:val="single" w:sz="4" w:space="0" w:color="auto"/>
                  <w:right w:val="single" w:sz="4" w:space="0" w:color="auto"/>
                </w:tcBorders>
              </w:tcPr>
              <w:p w14:paraId="7EBFE6CE" w14:textId="77777777" w:rsidR="00624CD8" w:rsidRPr="00EA759C" w:rsidRDefault="00624CD8" w:rsidP="00624CD8">
                <w:pPr>
                  <w:jc w:val="center"/>
                  <w:rPr>
                    <w:sz w:val="18"/>
                    <w:szCs w:val="18"/>
                  </w:rPr>
                </w:pPr>
                <w:r w:rsidRPr="00EA759C">
                  <w:rPr>
                    <w:rStyle w:val="Textedelespacerserv"/>
                    <w:sz w:val="18"/>
                    <w:szCs w:val="18"/>
                  </w:rPr>
                  <w:t>Choisissez un élément.</w:t>
                </w:r>
              </w:p>
            </w:tc>
          </w:sdtContent>
        </w:sdt>
        <w:sdt>
          <w:sdtPr>
            <w:rPr>
              <w:sz w:val="18"/>
              <w:szCs w:val="18"/>
            </w:rPr>
            <w:id w:val="1794643375"/>
            <w:placeholder>
              <w:docPart w:val="9F6121294C534E288402E96875BD3882"/>
            </w:placeholder>
            <w:showingPlcHdr/>
            <w:text w:multiLine="1"/>
          </w:sdtPr>
          <w:sdtEndPr/>
          <w:sdtContent>
            <w:tc>
              <w:tcPr>
                <w:tcW w:w="4305" w:type="dxa"/>
                <w:gridSpan w:val="7"/>
                <w:tcBorders>
                  <w:top w:val="single" w:sz="4" w:space="0" w:color="auto"/>
                  <w:left w:val="single" w:sz="4" w:space="0" w:color="auto"/>
                  <w:bottom w:val="single" w:sz="4" w:space="0" w:color="auto"/>
                  <w:right w:val="single" w:sz="4" w:space="0" w:color="auto"/>
                </w:tcBorders>
              </w:tcPr>
              <w:p w14:paraId="230657C3" w14:textId="77777777" w:rsidR="00624CD8" w:rsidRPr="00EA759C" w:rsidRDefault="00624CD8" w:rsidP="00624CD8">
                <w:pPr>
                  <w:rPr>
                    <w:sz w:val="18"/>
                    <w:szCs w:val="18"/>
                  </w:rPr>
                </w:pPr>
                <w:r w:rsidRPr="00EA759C">
                  <w:rPr>
                    <w:rStyle w:val="Textedelespacerserv"/>
                    <w:sz w:val="18"/>
                    <w:szCs w:val="18"/>
                  </w:rPr>
                  <w:t>Cliquez ou appuyez ici pour entrer du texte.</w:t>
                </w:r>
              </w:p>
            </w:tc>
          </w:sdtContent>
        </w:sdt>
      </w:tr>
      <w:tr w:rsidR="00624CD8" w:rsidRPr="00EA759C" w14:paraId="2B9EE544" w14:textId="77777777" w:rsidTr="001A3889">
        <w:trPr>
          <w:gridAfter w:val="1"/>
          <w:wAfter w:w="59" w:type="dxa"/>
          <w:trHeight w:val="737"/>
        </w:trPr>
        <w:tc>
          <w:tcPr>
            <w:tcW w:w="988" w:type="dxa"/>
            <w:tcBorders>
              <w:top w:val="single" w:sz="4" w:space="0" w:color="auto"/>
              <w:left w:val="single" w:sz="4" w:space="0" w:color="auto"/>
              <w:bottom w:val="single" w:sz="4" w:space="0" w:color="auto"/>
              <w:right w:val="single" w:sz="4" w:space="0" w:color="auto"/>
            </w:tcBorders>
          </w:tcPr>
          <w:p w14:paraId="4ABBF2A6" w14:textId="77777777" w:rsidR="00624CD8" w:rsidRPr="00EA759C" w:rsidRDefault="00624CD8" w:rsidP="00624CD8">
            <w:pPr>
              <w:jc w:val="center"/>
              <w:rPr>
                <w:sz w:val="18"/>
                <w:szCs w:val="18"/>
              </w:rPr>
            </w:pPr>
            <w:r w:rsidRPr="00EA759C">
              <w:rPr>
                <w:sz w:val="18"/>
                <w:szCs w:val="18"/>
              </w:rPr>
              <w:t>F-2.2.5.</w:t>
            </w:r>
          </w:p>
        </w:tc>
        <w:tc>
          <w:tcPr>
            <w:tcW w:w="3118" w:type="dxa"/>
            <w:gridSpan w:val="2"/>
            <w:tcBorders>
              <w:top w:val="single" w:sz="4" w:space="0" w:color="auto"/>
              <w:left w:val="single" w:sz="4" w:space="0" w:color="auto"/>
              <w:bottom w:val="single" w:sz="4" w:space="0" w:color="auto"/>
              <w:right w:val="single" w:sz="4" w:space="0" w:color="auto"/>
            </w:tcBorders>
          </w:tcPr>
          <w:p w14:paraId="27589D1A" w14:textId="77777777" w:rsidR="00624CD8" w:rsidRPr="00EA759C" w:rsidRDefault="003913B5" w:rsidP="000946DC">
            <w:pPr>
              <w:jc w:val="left"/>
              <w:rPr>
                <w:sz w:val="18"/>
                <w:szCs w:val="18"/>
              </w:rPr>
            </w:pPr>
            <w:r>
              <w:rPr>
                <w:sz w:val="18"/>
                <w:szCs w:val="18"/>
              </w:rPr>
              <w:t>Ajouter une partition</w:t>
            </w:r>
            <w:r w:rsidR="00624CD8" w:rsidRPr="00EA759C">
              <w:rPr>
                <w:sz w:val="18"/>
                <w:szCs w:val="18"/>
              </w:rPr>
              <w:t xml:space="preserve"> à la liste des favoris.</w:t>
            </w:r>
          </w:p>
        </w:tc>
        <w:sdt>
          <w:sdtPr>
            <w:rPr>
              <w:sz w:val="18"/>
              <w:szCs w:val="18"/>
            </w:rPr>
            <w:id w:val="-594785998"/>
            <w:placeholder>
              <w:docPart w:val="87AC5134D8504DC9AF28481AF8F60C3B"/>
            </w:placeholder>
            <w:showingPlcHdr/>
            <w:comboBox>
              <w:listItem w:value="Choisissez un élément."/>
              <w:listItem w:displayText="OK" w:value="OK"/>
              <w:listItem w:displayText="KO" w:value="KO"/>
              <w:listItem w:displayText="NT" w:value="NT"/>
              <w:listItem w:displayText="NA" w:value="NA"/>
            </w:comboBox>
          </w:sdtPr>
          <w:sdtEndPr/>
          <w:sdtContent>
            <w:tc>
              <w:tcPr>
                <w:tcW w:w="976" w:type="dxa"/>
                <w:gridSpan w:val="2"/>
                <w:tcBorders>
                  <w:top w:val="single" w:sz="4" w:space="0" w:color="auto"/>
                  <w:left w:val="single" w:sz="4" w:space="0" w:color="auto"/>
                  <w:bottom w:val="single" w:sz="4" w:space="0" w:color="auto"/>
                  <w:right w:val="single" w:sz="4" w:space="0" w:color="auto"/>
                </w:tcBorders>
              </w:tcPr>
              <w:p w14:paraId="0D8FBD46" w14:textId="77777777" w:rsidR="00624CD8" w:rsidRPr="00EA759C" w:rsidRDefault="00624CD8" w:rsidP="00624CD8">
                <w:pPr>
                  <w:jc w:val="center"/>
                  <w:rPr>
                    <w:sz w:val="18"/>
                    <w:szCs w:val="18"/>
                  </w:rPr>
                </w:pPr>
                <w:r w:rsidRPr="00EA759C">
                  <w:rPr>
                    <w:rStyle w:val="Textedelespacerserv"/>
                    <w:sz w:val="18"/>
                    <w:szCs w:val="18"/>
                  </w:rPr>
                  <w:t>Choisissez un élément.</w:t>
                </w:r>
              </w:p>
            </w:tc>
          </w:sdtContent>
        </w:sdt>
        <w:sdt>
          <w:sdtPr>
            <w:rPr>
              <w:sz w:val="18"/>
              <w:szCs w:val="18"/>
            </w:rPr>
            <w:id w:val="1310899242"/>
            <w:placeholder>
              <w:docPart w:val="CA8CF4CDD9F94E5F9CEBDF4BF7482178"/>
            </w:placeholder>
            <w:showingPlcHdr/>
            <w:text w:multiLine="1"/>
          </w:sdtPr>
          <w:sdtEndPr/>
          <w:sdtContent>
            <w:tc>
              <w:tcPr>
                <w:tcW w:w="4305" w:type="dxa"/>
                <w:gridSpan w:val="7"/>
                <w:tcBorders>
                  <w:top w:val="single" w:sz="4" w:space="0" w:color="auto"/>
                  <w:left w:val="single" w:sz="4" w:space="0" w:color="auto"/>
                  <w:bottom w:val="single" w:sz="4" w:space="0" w:color="auto"/>
                  <w:right w:val="single" w:sz="4" w:space="0" w:color="auto"/>
                </w:tcBorders>
              </w:tcPr>
              <w:p w14:paraId="5E5CDD33" w14:textId="77777777" w:rsidR="00624CD8" w:rsidRPr="00EA759C" w:rsidRDefault="00624CD8" w:rsidP="00624CD8">
                <w:pPr>
                  <w:rPr>
                    <w:sz w:val="18"/>
                    <w:szCs w:val="18"/>
                  </w:rPr>
                </w:pPr>
                <w:r w:rsidRPr="00EA759C">
                  <w:rPr>
                    <w:rStyle w:val="Textedelespacerserv"/>
                    <w:sz w:val="18"/>
                    <w:szCs w:val="18"/>
                  </w:rPr>
                  <w:t>Cliquez ou appuyez ici pour entrer du texte.</w:t>
                </w:r>
              </w:p>
            </w:tc>
          </w:sdtContent>
        </w:sdt>
      </w:tr>
      <w:tr w:rsidR="00624CD8" w:rsidRPr="00EA759C" w14:paraId="1109D6B3" w14:textId="77777777" w:rsidTr="001A3889">
        <w:trPr>
          <w:gridAfter w:val="1"/>
          <w:wAfter w:w="59" w:type="dxa"/>
          <w:trHeight w:val="737"/>
        </w:trPr>
        <w:tc>
          <w:tcPr>
            <w:tcW w:w="988" w:type="dxa"/>
            <w:tcBorders>
              <w:top w:val="single" w:sz="4" w:space="0" w:color="auto"/>
              <w:left w:val="single" w:sz="4" w:space="0" w:color="auto"/>
              <w:bottom w:val="single" w:sz="4" w:space="0" w:color="auto"/>
              <w:right w:val="single" w:sz="4" w:space="0" w:color="auto"/>
            </w:tcBorders>
          </w:tcPr>
          <w:p w14:paraId="09CE1F39" w14:textId="77777777" w:rsidR="00624CD8" w:rsidRPr="00EA759C" w:rsidRDefault="00624CD8" w:rsidP="00624CD8">
            <w:pPr>
              <w:jc w:val="center"/>
              <w:rPr>
                <w:sz w:val="18"/>
                <w:szCs w:val="18"/>
              </w:rPr>
            </w:pPr>
            <w:r w:rsidRPr="00EA759C">
              <w:rPr>
                <w:sz w:val="18"/>
                <w:szCs w:val="18"/>
              </w:rPr>
              <w:t>F-2.2.6.</w:t>
            </w:r>
          </w:p>
        </w:tc>
        <w:tc>
          <w:tcPr>
            <w:tcW w:w="3118" w:type="dxa"/>
            <w:gridSpan w:val="2"/>
            <w:tcBorders>
              <w:top w:val="single" w:sz="4" w:space="0" w:color="auto"/>
              <w:left w:val="single" w:sz="4" w:space="0" w:color="auto"/>
              <w:bottom w:val="single" w:sz="4" w:space="0" w:color="auto"/>
              <w:right w:val="single" w:sz="4" w:space="0" w:color="auto"/>
            </w:tcBorders>
          </w:tcPr>
          <w:p w14:paraId="4390860E" w14:textId="77777777" w:rsidR="00624CD8" w:rsidRPr="00EA759C" w:rsidRDefault="003913B5" w:rsidP="000946DC">
            <w:pPr>
              <w:jc w:val="left"/>
              <w:rPr>
                <w:sz w:val="18"/>
                <w:szCs w:val="18"/>
              </w:rPr>
            </w:pPr>
            <w:r>
              <w:rPr>
                <w:sz w:val="18"/>
                <w:szCs w:val="18"/>
              </w:rPr>
              <w:t>Supprimer une partition partagée</w:t>
            </w:r>
            <w:r w:rsidR="00624CD8" w:rsidRPr="00EA759C">
              <w:rPr>
                <w:sz w:val="18"/>
                <w:szCs w:val="18"/>
              </w:rPr>
              <w:t>.</w:t>
            </w:r>
          </w:p>
        </w:tc>
        <w:sdt>
          <w:sdtPr>
            <w:rPr>
              <w:sz w:val="18"/>
              <w:szCs w:val="18"/>
            </w:rPr>
            <w:id w:val="1164043242"/>
            <w:placeholder>
              <w:docPart w:val="7250C7AB4CC24F3B858EE1732DD23FB7"/>
            </w:placeholder>
            <w:showingPlcHdr/>
            <w:comboBox>
              <w:listItem w:value="Choisissez un élément."/>
              <w:listItem w:displayText="OK" w:value="OK"/>
              <w:listItem w:displayText="KO" w:value="KO"/>
              <w:listItem w:displayText="NT" w:value="NT"/>
              <w:listItem w:displayText="NA" w:value="NA"/>
            </w:comboBox>
          </w:sdtPr>
          <w:sdtEndPr/>
          <w:sdtContent>
            <w:tc>
              <w:tcPr>
                <w:tcW w:w="976" w:type="dxa"/>
                <w:gridSpan w:val="2"/>
                <w:tcBorders>
                  <w:top w:val="single" w:sz="4" w:space="0" w:color="auto"/>
                  <w:left w:val="single" w:sz="4" w:space="0" w:color="auto"/>
                  <w:bottom w:val="single" w:sz="4" w:space="0" w:color="auto"/>
                  <w:right w:val="single" w:sz="4" w:space="0" w:color="auto"/>
                </w:tcBorders>
              </w:tcPr>
              <w:p w14:paraId="1A739158" w14:textId="77777777" w:rsidR="00624CD8" w:rsidRPr="00EA759C" w:rsidRDefault="00624CD8" w:rsidP="00624CD8">
                <w:pPr>
                  <w:jc w:val="center"/>
                  <w:rPr>
                    <w:sz w:val="18"/>
                    <w:szCs w:val="18"/>
                  </w:rPr>
                </w:pPr>
                <w:r w:rsidRPr="00EA759C">
                  <w:rPr>
                    <w:rStyle w:val="Textedelespacerserv"/>
                    <w:sz w:val="18"/>
                    <w:szCs w:val="18"/>
                  </w:rPr>
                  <w:t>Choisissez un élément.</w:t>
                </w:r>
              </w:p>
            </w:tc>
          </w:sdtContent>
        </w:sdt>
        <w:sdt>
          <w:sdtPr>
            <w:rPr>
              <w:sz w:val="18"/>
              <w:szCs w:val="18"/>
            </w:rPr>
            <w:id w:val="-954321666"/>
            <w:placeholder>
              <w:docPart w:val="B1F7C63AF9DE438E9E1A17E1AC0664D3"/>
            </w:placeholder>
            <w:showingPlcHdr/>
            <w:text w:multiLine="1"/>
          </w:sdtPr>
          <w:sdtEndPr/>
          <w:sdtContent>
            <w:tc>
              <w:tcPr>
                <w:tcW w:w="4305" w:type="dxa"/>
                <w:gridSpan w:val="7"/>
                <w:tcBorders>
                  <w:top w:val="single" w:sz="4" w:space="0" w:color="auto"/>
                  <w:left w:val="single" w:sz="4" w:space="0" w:color="auto"/>
                  <w:bottom w:val="single" w:sz="4" w:space="0" w:color="auto"/>
                  <w:right w:val="single" w:sz="4" w:space="0" w:color="auto"/>
                </w:tcBorders>
              </w:tcPr>
              <w:p w14:paraId="5E9B90AB" w14:textId="77777777" w:rsidR="00624CD8" w:rsidRPr="00EA759C" w:rsidRDefault="00624CD8" w:rsidP="00624CD8">
                <w:pPr>
                  <w:rPr>
                    <w:sz w:val="18"/>
                    <w:szCs w:val="18"/>
                  </w:rPr>
                </w:pPr>
                <w:r w:rsidRPr="00EA759C">
                  <w:rPr>
                    <w:rStyle w:val="Textedelespacerserv"/>
                    <w:sz w:val="18"/>
                    <w:szCs w:val="18"/>
                  </w:rPr>
                  <w:t>Cliquez ou appuyez ici pour entrer du texte.</w:t>
                </w:r>
              </w:p>
            </w:tc>
          </w:sdtContent>
        </w:sdt>
      </w:tr>
      <w:tr w:rsidR="00624CD8" w:rsidRPr="00EA759C" w14:paraId="22D903EB" w14:textId="77777777" w:rsidTr="001A3889">
        <w:trPr>
          <w:gridAfter w:val="1"/>
          <w:wAfter w:w="59" w:type="dxa"/>
          <w:trHeight w:val="737"/>
        </w:trPr>
        <w:tc>
          <w:tcPr>
            <w:tcW w:w="988" w:type="dxa"/>
            <w:tcBorders>
              <w:top w:val="single" w:sz="4" w:space="0" w:color="auto"/>
              <w:left w:val="single" w:sz="4" w:space="0" w:color="auto"/>
              <w:bottom w:val="single" w:sz="4" w:space="0" w:color="auto"/>
              <w:right w:val="single" w:sz="4" w:space="0" w:color="auto"/>
            </w:tcBorders>
          </w:tcPr>
          <w:p w14:paraId="417E5E0E" w14:textId="77777777" w:rsidR="00624CD8" w:rsidRPr="00EA759C" w:rsidRDefault="00624CD8" w:rsidP="00624CD8">
            <w:pPr>
              <w:jc w:val="center"/>
              <w:rPr>
                <w:sz w:val="18"/>
                <w:szCs w:val="18"/>
              </w:rPr>
            </w:pPr>
            <w:r w:rsidRPr="00EA759C">
              <w:rPr>
                <w:sz w:val="18"/>
                <w:szCs w:val="18"/>
              </w:rPr>
              <w:lastRenderedPageBreak/>
              <w:t>F-2.2.7.</w:t>
            </w:r>
          </w:p>
        </w:tc>
        <w:tc>
          <w:tcPr>
            <w:tcW w:w="3118" w:type="dxa"/>
            <w:gridSpan w:val="2"/>
            <w:tcBorders>
              <w:top w:val="single" w:sz="4" w:space="0" w:color="auto"/>
              <w:left w:val="single" w:sz="4" w:space="0" w:color="auto"/>
              <w:bottom w:val="single" w:sz="4" w:space="0" w:color="auto"/>
              <w:right w:val="single" w:sz="4" w:space="0" w:color="auto"/>
            </w:tcBorders>
          </w:tcPr>
          <w:p w14:paraId="27EB0E70" w14:textId="77777777" w:rsidR="00624CD8" w:rsidRPr="00EA759C" w:rsidRDefault="003913B5" w:rsidP="000946DC">
            <w:pPr>
              <w:jc w:val="left"/>
              <w:rPr>
                <w:sz w:val="18"/>
                <w:szCs w:val="18"/>
              </w:rPr>
            </w:pPr>
            <w:r>
              <w:rPr>
                <w:sz w:val="18"/>
                <w:szCs w:val="18"/>
              </w:rPr>
              <w:t>Supprimer une partition</w:t>
            </w:r>
            <w:r w:rsidR="00624CD8" w:rsidRPr="00EA759C">
              <w:rPr>
                <w:sz w:val="18"/>
                <w:szCs w:val="18"/>
              </w:rPr>
              <w:t xml:space="preserve"> de</w:t>
            </w:r>
            <w:r w:rsidR="000946DC">
              <w:rPr>
                <w:sz w:val="18"/>
                <w:szCs w:val="18"/>
              </w:rPr>
              <w:t xml:space="preserve"> la liste des favoris</w:t>
            </w:r>
            <w:r w:rsidR="00624CD8" w:rsidRPr="00EA759C">
              <w:rPr>
                <w:sz w:val="18"/>
                <w:szCs w:val="18"/>
              </w:rPr>
              <w:t>.</w:t>
            </w:r>
          </w:p>
        </w:tc>
        <w:sdt>
          <w:sdtPr>
            <w:rPr>
              <w:sz w:val="18"/>
              <w:szCs w:val="18"/>
            </w:rPr>
            <w:id w:val="-223138896"/>
            <w:placeholder>
              <w:docPart w:val="0063EAF0D04D47A5A0451D01A0F84942"/>
            </w:placeholder>
            <w:showingPlcHdr/>
            <w:comboBox>
              <w:listItem w:value="Choisissez un élément."/>
              <w:listItem w:displayText="OK" w:value="OK"/>
              <w:listItem w:displayText="KO" w:value="KO"/>
              <w:listItem w:displayText="NT" w:value="NT"/>
              <w:listItem w:displayText="NA" w:value="NA"/>
            </w:comboBox>
          </w:sdtPr>
          <w:sdtEndPr/>
          <w:sdtContent>
            <w:tc>
              <w:tcPr>
                <w:tcW w:w="976" w:type="dxa"/>
                <w:gridSpan w:val="2"/>
                <w:tcBorders>
                  <w:top w:val="single" w:sz="4" w:space="0" w:color="auto"/>
                  <w:left w:val="single" w:sz="4" w:space="0" w:color="auto"/>
                  <w:bottom w:val="single" w:sz="4" w:space="0" w:color="auto"/>
                  <w:right w:val="single" w:sz="4" w:space="0" w:color="auto"/>
                </w:tcBorders>
              </w:tcPr>
              <w:p w14:paraId="7F959FDF" w14:textId="77777777" w:rsidR="00624CD8" w:rsidRPr="00EA759C" w:rsidRDefault="00624CD8" w:rsidP="00624CD8">
                <w:pPr>
                  <w:jc w:val="center"/>
                  <w:rPr>
                    <w:sz w:val="18"/>
                    <w:szCs w:val="18"/>
                  </w:rPr>
                </w:pPr>
                <w:r w:rsidRPr="00EA759C">
                  <w:rPr>
                    <w:rStyle w:val="Textedelespacerserv"/>
                    <w:sz w:val="18"/>
                    <w:szCs w:val="18"/>
                  </w:rPr>
                  <w:t>Choisissez un élément.</w:t>
                </w:r>
              </w:p>
            </w:tc>
          </w:sdtContent>
        </w:sdt>
        <w:sdt>
          <w:sdtPr>
            <w:rPr>
              <w:sz w:val="18"/>
              <w:szCs w:val="18"/>
            </w:rPr>
            <w:id w:val="826480807"/>
            <w:placeholder>
              <w:docPart w:val="A379D6218EAB4CD7B4123B7378B9CEFC"/>
            </w:placeholder>
            <w:showingPlcHdr/>
            <w:text w:multiLine="1"/>
          </w:sdtPr>
          <w:sdtEndPr/>
          <w:sdtContent>
            <w:tc>
              <w:tcPr>
                <w:tcW w:w="4305" w:type="dxa"/>
                <w:gridSpan w:val="7"/>
                <w:tcBorders>
                  <w:top w:val="single" w:sz="4" w:space="0" w:color="auto"/>
                  <w:left w:val="single" w:sz="4" w:space="0" w:color="auto"/>
                  <w:bottom w:val="single" w:sz="4" w:space="0" w:color="auto"/>
                  <w:right w:val="single" w:sz="4" w:space="0" w:color="auto"/>
                </w:tcBorders>
              </w:tcPr>
              <w:p w14:paraId="2A232F44" w14:textId="77777777" w:rsidR="00624CD8" w:rsidRPr="00EA759C" w:rsidRDefault="00624CD8" w:rsidP="00624CD8">
                <w:pPr>
                  <w:rPr>
                    <w:sz w:val="18"/>
                    <w:szCs w:val="18"/>
                  </w:rPr>
                </w:pPr>
                <w:r w:rsidRPr="00EA759C">
                  <w:rPr>
                    <w:rStyle w:val="Textedelespacerserv"/>
                    <w:sz w:val="18"/>
                    <w:szCs w:val="18"/>
                  </w:rPr>
                  <w:t>Cliquez ou appuyez ici pour entrer du texte.</w:t>
                </w:r>
              </w:p>
            </w:tc>
          </w:sdtContent>
        </w:sdt>
      </w:tr>
      <w:tr w:rsidR="00624CD8" w:rsidRPr="00EA759C" w14:paraId="27344A73" w14:textId="77777777" w:rsidTr="001A3889">
        <w:trPr>
          <w:gridAfter w:val="1"/>
          <w:wAfter w:w="59" w:type="dxa"/>
          <w:trHeight w:val="737"/>
        </w:trPr>
        <w:tc>
          <w:tcPr>
            <w:tcW w:w="988" w:type="dxa"/>
            <w:tcBorders>
              <w:top w:val="single" w:sz="4" w:space="0" w:color="auto"/>
              <w:left w:val="single" w:sz="4" w:space="0" w:color="auto"/>
              <w:bottom w:val="single" w:sz="4" w:space="0" w:color="auto"/>
              <w:right w:val="single" w:sz="4" w:space="0" w:color="auto"/>
            </w:tcBorders>
          </w:tcPr>
          <w:p w14:paraId="7A781B65" w14:textId="77777777" w:rsidR="00624CD8" w:rsidRPr="00EA759C" w:rsidRDefault="00624CD8" w:rsidP="00624CD8">
            <w:pPr>
              <w:jc w:val="center"/>
              <w:rPr>
                <w:sz w:val="18"/>
                <w:szCs w:val="18"/>
              </w:rPr>
            </w:pPr>
            <w:r w:rsidRPr="00EA759C">
              <w:rPr>
                <w:sz w:val="18"/>
                <w:szCs w:val="18"/>
              </w:rPr>
              <w:t>F-2.2.8.</w:t>
            </w:r>
          </w:p>
        </w:tc>
        <w:tc>
          <w:tcPr>
            <w:tcW w:w="3118" w:type="dxa"/>
            <w:gridSpan w:val="2"/>
            <w:tcBorders>
              <w:top w:val="single" w:sz="4" w:space="0" w:color="auto"/>
              <w:left w:val="single" w:sz="4" w:space="0" w:color="auto"/>
              <w:bottom w:val="single" w:sz="4" w:space="0" w:color="auto"/>
              <w:right w:val="single" w:sz="4" w:space="0" w:color="auto"/>
            </w:tcBorders>
          </w:tcPr>
          <w:p w14:paraId="6CBFE767" w14:textId="77777777" w:rsidR="00624CD8" w:rsidRPr="00EA759C" w:rsidRDefault="00624CD8" w:rsidP="000946DC">
            <w:pPr>
              <w:jc w:val="left"/>
              <w:rPr>
                <w:sz w:val="18"/>
                <w:szCs w:val="18"/>
              </w:rPr>
            </w:pPr>
            <w:r w:rsidRPr="00EA759C">
              <w:rPr>
                <w:sz w:val="18"/>
                <w:szCs w:val="18"/>
              </w:rPr>
              <w:t>Consulter les abonnements.</w:t>
            </w:r>
          </w:p>
        </w:tc>
        <w:sdt>
          <w:sdtPr>
            <w:rPr>
              <w:sz w:val="18"/>
              <w:szCs w:val="18"/>
            </w:rPr>
            <w:id w:val="1602217408"/>
            <w:placeholder>
              <w:docPart w:val="3B7D41CAEE3F4067BE3B179E933388FC"/>
            </w:placeholder>
            <w:showingPlcHdr/>
            <w:comboBox>
              <w:listItem w:value="Choisissez un élément."/>
              <w:listItem w:displayText="OK" w:value="OK"/>
              <w:listItem w:displayText="KO" w:value="KO"/>
              <w:listItem w:displayText="NT" w:value="NT"/>
              <w:listItem w:displayText="NA" w:value="NA"/>
            </w:comboBox>
          </w:sdtPr>
          <w:sdtEndPr/>
          <w:sdtContent>
            <w:tc>
              <w:tcPr>
                <w:tcW w:w="976" w:type="dxa"/>
                <w:gridSpan w:val="2"/>
                <w:tcBorders>
                  <w:top w:val="single" w:sz="4" w:space="0" w:color="auto"/>
                  <w:left w:val="single" w:sz="4" w:space="0" w:color="auto"/>
                  <w:bottom w:val="single" w:sz="4" w:space="0" w:color="auto"/>
                  <w:right w:val="single" w:sz="4" w:space="0" w:color="auto"/>
                </w:tcBorders>
              </w:tcPr>
              <w:p w14:paraId="191D420C" w14:textId="77777777" w:rsidR="00624CD8" w:rsidRPr="00EA759C" w:rsidRDefault="00624CD8" w:rsidP="00624CD8">
                <w:pPr>
                  <w:jc w:val="center"/>
                  <w:rPr>
                    <w:sz w:val="18"/>
                    <w:szCs w:val="18"/>
                  </w:rPr>
                </w:pPr>
                <w:r w:rsidRPr="00EA759C">
                  <w:rPr>
                    <w:rStyle w:val="Textedelespacerserv"/>
                    <w:sz w:val="18"/>
                    <w:szCs w:val="18"/>
                  </w:rPr>
                  <w:t>Choisissez un élément.</w:t>
                </w:r>
              </w:p>
            </w:tc>
          </w:sdtContent>
        </w:sdt>
        <w:tc>
          <w:tcPr>
            <w:tcW w:w="4305" w:type="dxa"/>
            <w:gridSpan w:val="7"/>
            <w:tcBorders>
              <w:top w:val="single" w:sz="4" w:space="0" w:color="auto"/>
              <w:left w:val="single" w:sz="4" w:space="0" w:color="auto"/>
              <w:bottom w:val="single" w:sz="4" w:space="0" w:color="auto"/>
              <w:right w:val="single" w:sz="4" w:space="0" w:color="auto"/>
            </w:tcBorders>
          </w:tcPr>
          <w:p w14:paraId="127B81EE" w14:textId="77777777" w:rsidR="00624CD8" w:rsidRPr="00EA759C" w:rsidRDefault="00B2703F" w:rsidP="00624CD8">
            <w:pPr>
              <w:rPr>
                <w:sz w:val="18"/>
                <w:szCs w:val="18"/>
              </w:rPr>
            </w:pPr>
            <w:sdt>
              <w:sdtPr>
                <w:rPr>
                  <w:sz w:val="18"/>
                  <w:szCs w:val="18"/>
                </w:rPr>
                <w:id w:val="462155363"/>
                <w:placeholder>
                  <w:docPart w:val="DE6D7B0ABB364827AF9E40B3D1537548"/>
                </w:placeholder>
                <w:showingPlcHdr/>
                <w:text w:multiLine="1"/>
              </w:sdtPr>
              <w:sdtEndPr/>
              <w:sdtContent>
                <w:r w:rsidR="00624CD8" w:rsidRPr="00EA759C">
                  <w:rPr>
                    <w:rStyle w:val="Textedelespacerserv"/>
                    <w:sz w:val="18"/>
                    <w:szCs w:val="18"/>
                  </w:rPr>
                  <w:t>Cliquez ou appuyez ici pour entrer du texte.</w:t>
                </w:r>
              </w:sdtContent>
            </w:sdt>
          </w:p>
        </w:tc>
      </w:tr>
      <w:tr w:rsidR="00624CD8" w:rsidRPr="00EA759C" w14:paraId="0DCEEA4B" w14:textId="77777777" w:rsidTr="001A3889">
        <w:trPr>
          <w:gridAfter w:val="1"/>
          <w:wAfter w:w="59" w:type="dxa"/>
          <w:trHeight w:val="737"/>
        </w:trPr>
        <w:tc>
          <w:tcPr>
            <w:tcW w:w="988" w:type="dxa"/>
            <w:tcBorders>
              <w:top w:val="single" w:sz="4" w:space="0" w:color="auto"/>
              <w:left w:val="single" w:sz="4" w:space="0" w:color="auto"/>
              <w:bottom w:val="single" w:sz="4" w:space="0" w:color="auto"/>
              <w:right w:val="single" w:sz="4" w:space="0" w:color="auto"/>
            </w:tcBorders>
          </w:tcPr>
          <w:p w14:paraId="1C18E017" w14:textId="77777777" w:rsidR="00624CD8" w:rsidRPr="00EA759C" w:rsidRDefault="00624CD8" w:rsidP="00624CD8">
            <w:pPr>
              <w:jc w:val="center"/>
              <w:rPr>
                <w:sz w:val="18"/>
                <w:szCs w:val="18"/>
              </w:rPr>
            </w:pPr>
            <w:r w:rsidRPr="00EA759C">
              <w:rPr>
                <w:sz w:val="18"/>
                <w:szCs w:val="18"/>
              </w:rPr>
              <w:t>F-2.2.9.</w:t>
            </w:r>
          </w:p>
        </w:tc>
        <w:tc>
          <w:tcPr>
            <w:tcW w:w="3118" w:type="dxa"/>
            <w:gridSpan w:val="2"/>
            <w:tcBorders>
              <w:top w:val="single" w:sz="4" w:space="0" w:color="auto"/>
              <w:left w:val="single" w:sz="4" w:space="0" w:color="auto"/>
              <w:bottom w:val="single" w:sz="4" w:space="0" w:color="auto"/>
              <w:right w:val="single" w:sz="4" w:space="0" w:color="auto"/>
            </w:tcBorders>
          </w:tcPr>
          <w:p w14:paraId="0159A2AF" w14:textId="77777777" w:rsidR="00624CD8" w:rsidRPr="00EA759C" w:rsidRDefault="00624CD8" w:rsidP="000946DC">
            <w:pPr>
              <w:jc w:val="left"/>
              <w:rPr>
                <w:sz w:val="18"/>
                <w:szCs w:val="18"/>
              </w:rPr>
            </w:pPr>
            <w:r w:rsidRPr="00EA759C">
              <w:rPr>
                <w:sz w:val="18"/>
                <w:szCs w:val="18"/>
              </w:rPr>
              <w:t>Consulter les abonnées.</w:t>
            </w:r>
          </w:p>
        </w:tc>
        <w:sdt>
          <w:sdtPr>
            <w:rPr>
              <w:sz w:val="18"/>
              <w:szCs w:val="18"/>
            </w:rPr>
            <w:id w:val="-860128590"/>
            <w:placeholder>
              <w:docPart w:val="33AEC514A65742F3A964B1B420AD4BF6"/>
            </w:placeholder>
            <w:showingPlcHdr/>
            <w:comboBox>
              <w:listItem w:value="Choisissez un élément."/>
              <w:listItem w:displayText="OK" w:value="OK"/>
              <w:listItem w:displayText="KO" w:value="KO"/>
              <w:listItem w:displayText="NT" w:value="NT"/>
              <w:listItem w:displayText="NA" w:value="NA"/>
            </w:comboBox>
          </w:sdtPr>
          <w:sdtEndPr/>
          <w:sdtContent>
            <w:tc>
              <w:tcPr>
                <w:tcW w:w="976" w:type="dxa"/>
                <w:gridSpan w:val="2"/>
                <w:tcBorders>
                  <w:top w:val="single" w:sz="4" w:space="0" w:color="auto"/>
                  <w:left w:val="single" w:sz="4" w:space="0" w:color="auto"/>
                  <w:bottom w:val="single" w:sz="4" w:space="0" w:color="auto"/>
                  <w:right w:val="single" w:sz="4" w:space="0" w:color="auto"/>
                </w:tcBorders>
              </w:tcPr>
              <w:p w14:paraId="66C2BC42" w14:textId="77777777" w:rsidR="00624CD8" w:rsidRPr="00EA759C" w:rsidRDefault="00624CD8" w:rsidP="00624CD8">
                <w:pPr>
                  <w:jc w:val="center"/>
                  <w:rPr>
                    <w:sz w:val="18"/>
                    <w:szCs w:val="18"/>
                  </w:rPr>
                </w:pPr>
                <w:r w:rsidRPr="00EA759C">
                  <w:rPr>
                    <w:rStyle w:val="Textedelespacerserv"/>
                    <w:sz w:val="18"/>
                    <w:szCs w:val="18"/>
                  </w:rPr>
                  <w:t>Choisissez un élément.</w:t>
                </w:r>
              </w:p>
            </w:tc>
          </w:sdtContent>
        </w:sdt>
        <w:sdt>
          <w:sdtPr>
            <w:rPr>
              <w:sz w:val="18"/>
              <w:szCs w:val="18"/>
            </w:rPr>
            <w:id w:val="-1058001209"/>
            <w:placeholder>
              <w:docPart w:val="3DDBED73B07E409893B49119AA524CF5"/>
            </w:placeholder>
            <w:showingPlcHdr/>
            <w:text w:multiLine="1"/>
          </w:sdtPr>
          <w:sdtEndPr/>
          <w:sdtContent>
            <w:tc>
              <w:tcPr>
                <w:tcW w:w="4305" w:type="dxa"/>
                <w:gridSpan w:val="7"/>
                <w:tcBorders>
                  <w:top w:val="single" w:sz="4" w:space="0" w:color="auto"/>
                  <w:left w:val="single" w:sz="4" w:space="0" w:color="auto"/>
                  <w:bottom w:val="single" w:sz="4" w:space="0" w:color="auto"/>
                  <w:right w:val="single" w:sz="4" w:space="0" w:color="auto"/>
                </w:tcBorders>
              </w:tcPr>
              <w:p w14:paraId="57BD2204" w14:textId="77777777" w:rsidR="00624CD8" w:rsidRPr="00EA759C" w:rsidRDefault="00624CD8" w:rsidP="00624CD8">
                <w:pPr>
                  <w:rPr>
                    <w:sz w:val="18"/>
                    <w:szCs w:val="18"/>
                  </w:rPr>
                </w:pPr>
                <w:r w:rsidRPr="00EA759C">
                  <w:rPr>
                    <w:rStyle w:val="Textedelespacerserv"/>
                    <w:sz w:val="18"/>
                    <w:szCs w:val="18"/>
                  </w:rPr>
                  <w:t>Cliquez ou appuyez ici pour entrer du texte.</w:t>
                </w:r>
              </w:p>
            </w:tc>
          </w:sdtContent>
        </w:sdt>
      </w:tr>
      <w:tr w:rsidR="00624CD8" w:rsidRPr="00EA759C" w14:paraId="0B243C3C" w14:textId="77777777" w:rsidTr="001A3889">
        <w:trPr>
          <w:gridAfter w:val="1"/>
          <w:wAfter w:w="59" w:type="dxa"/>
          <w:trHeight w:val="737"/>
        </w:trPr>
        <w:tc>
          <w:tcPr>
            <w:tcW w:w="988" w:type="dxa"/>
            <w:tcBorders>
              <w:top w:val="single" w:sz="4" w:space="0" w:color="auto"/>
              <w:left w:val="single" w:sz="4" w:space="0" w:color="auto"/>
              <w:bottom w:val="single" w:sz="4" w:space="0" w:color="auto"/>
              <w:right w:val="single" w:sz="4" w:space="0" w:color="auto"/>
            </w:tcBorders>
          </w:tcPr>
          <w:p w14:paraId="55FEF5DE" w14:textId="77777777" w:rsidR="00624CD8" w:rsidRPr="00EA759C" w:rsidRDefault="00624CD8" w:rsidP="00624CD8">
            <w:pPr>
              <w:jc w:val="center"/>
              <w:rPr>
                <w:sz w:val="18"/>
                <w:szCs w:val="18"/>
              </w:rPr>
            </w:pPr>
            <w:r w:rsidRPr="00EA759C">
              <w:rPr>
                <w:sz w:val="18"/>
                <w:szCs w:val="18"/>
              </w:rPr>
              <w:t>F-2.2.10.</w:t>
            </w:r>
          </w:p>
        </w:tc>
        <w:tc>
          <w:tcPr>
            <w:tcW w:w="3118" w:type="dxa"/>
            <w:gridSpan w:val="2"/>
            <w:tcBorders>
              <w:top w:val="single" w:sz="4" w:space="0" w:color="auto"/>
              <w:left w:val="single" w:sz="4" w:space="0" w:color="auto"/>
              <w:bottom w:val="single" w:sz="4" w:space="0" w:color="auto"/>
              <w:right w:val="single" w:sz="4" w:space="0" w:color="auto"/>
            </w:tcBorders>
          </w:tcPr>
          <w:p w14:paraId="312B2F73" w14:textId="77777777" w:rsidR="00624CD8" w:rsidRPr="00EA759C" w:rsidRDefault="00624CD8" w:rsidP="000946DC">
            <w:pPr>
              <w:jc w:val="left"/>
              <w:rPr>
                <w:sz w:val="18"/>
                <w:szCs w:val="18"/>
              </w:rPr>
            </w:pPr>
            <w:r w:rsidRPr="00EA759C">
              <w:rPr>
                <w:sz w:val="18"/>
                <w:szCs w:val="18"/>
              </w:rPr>
              <w:t>Ajouter un abonnement.</w:t>
            </w:r>
          </w:p>
        </w:tc>
        <w:sdt>
          <w:sdtPr>
            <w:rPr>
              <w:sz w:val="18"/>
              <w:szCs w:val="18"/>
            </w:rPr>
            <w:id w:val="1952892993"/>
            <w:placeholder>
              <w:docPart w:val="F0771005F127490C8DD70999130B642E"/>
            </w:placeholder>
            <w:showingPlcHdr/>
            <w:comboBox>
              <w:listItem w:value="Choisissez un élément."/>
              <w:listItem w:displayText="OK" w:value="OK"/>
              <w:listItem w:displayText="KO" w:value="KO"/>
              <w:listItem w:displayText="NT" w:value="NT"/>
              <w:listItem w:displayText="NA" w:value="NA"/>
            </w:comboBox>
          </w:sdtPr>
          <w:sdtEndPr/>
          <w:sdtContent>
            <w:tc>
              <w:tcPr>
                <w:tcW w:w="976" w:type="dxa"/>
                <w:gridSpan w:val="2"/>
                <w:tcBorders>
                  <w:top w:val="single" w:sz="4" w:space="0" w:color="auto"/>
                  <w:left w:val="single" w:sz="4" w:space="0" w:color="auto"/>
                  <w:bottom w:val="single" w:sz="4" w:space="0" w:color="auto"/>
                  <w:right w:val="single" w:sz="4" w:space="0" w:color="auto"/>
                </w:tcBorders>
              </w:tcPr>
              <w:p w14:paraId="60C81489" w14:textId="77777777" w:rsidR="00624CD8" w:rsidRPr="00EA759C" w:rsidRDefault="00624CD8" w:rsidP="00624CD8">
                <w:pPr>
                  <w:jc w:val="center"/>
                  <w:rPr>
                    <w:sz w:val="18"/>
                    <w:szCs w:val="18"/>
                  </w:rPr>
                </w:pPr>
                <w:r w:rsidRPr="00EA759C">
                  <w:rPr>
                    <w:rStyle w:val="Textedelespacerserv"/>
                    <w:sz w:val="18"/>
                    <w:szCs w:val="18"/>
                  </w:rPr>
                  <w:t>Choisissez un élément.</w:t>
                </w:r>
              </w:p>
            </w:tc>
          </w:sdtContent>
        </w:sdt>
        <w:sdt>
          <w:sdtPr>
            <w:rPr>
              <w:sz w:val="18"/>
              <w:szCs w:val="18"/>
            </w:rPr>
            <w:id w:val="-900976488"/>
            <w:placeholder>
              <w:docPart w:val="B339123896AD458387E6EB52BD433564"/>
            </w:placeholder>
            <w:showingPlcHdr/>
            <w:text w:multiLine="1"/>
          </w:sdtPr>
          <w:sdtEndPr/>
          <w:sdtContent>
            <w:tc>
              <w:tcPr>
                <w:tcW w:w="4305" w:type="dxa"/>
                <w:gridSpan w:val="7"/>
                <w:tcBorders>
                  <w:top w:val="single" w:sz="4" w:space="0" w:color="auto"/>
                  <w:left w:val="single" w:sz="4" w:space="0" w:color="auto"/>
                  <w:bottom w:val="single" w:sz="4" w:space="0" w:color="auto"/>
                  <w:right w:val="single" w:sz="4" w:space="0" w:color="auto"/>
                </w:tcBorders>
              </w:tcPr>
              <w:p w14:paraId="76C8A9BA" w14:textId="77777777" w:rsidR="00624CD8" w:rsidRPr="00EA759C" w:rsidRDefault="00624CD8" w:rsidP="00624CD8">
                <w:pPr>
                  <w:rPr>
                    <w:sz w:val="18"/>
                    <w:szCs w:val="18"/>
                  </w:rPr>
                </w:pPr>
                <w:r w:rsidRPr="00EA759C">
                  <w:rPr>
                    <w:rStyle w:val="Textedelespacerserv"/>
                    <w:sz w:val="18"/>
                    <w:szCs w:val="18"/>
                  </w:rPr>
                  <w:t>Cliquez ou appuyez ici pour entrer du texte.</w:t>
                </w:r>
              </w:p>
            </w:tc>
          </w:sdtContent>
        </w:sdt>
      </w:tr>
      <w:tr w:rsidR="00624CD8" w:rsidRPr="00EA759C" w14:paraId="1E1EF438" w14:textId="77777777" w:rsidTr="001A3889">
        <w:trPr>
          <w:gridAfter w:val="1"/>
          <w:wAfter w:w="59" w:type="dxa"/>
          <w:trHeight w:val="737"/>
        </w:trPr>
        <w:tc>
          <w:tcPr>
            <w:tcW w:w="988" w:type="dxa"/>
            <w:tcBorders>
              <w:top w:val="single" w:sz="4" w:space="0" w:color="auto"/>
              <w:left w:val="single" w:sz="4" w:space="0" w:color="auto"/>
              <w:bottom w:val="single" w:sz="4" w:space="0" w:color="auto"/>
              <w:right w:val="single" w:sz="4" w:space="0" w:color="auto"/>
            </w:tcBorders>
          </w:tcPr>
          <w:p w14:paraId="0827806C" w14:textId="77777777" w:rsidR="00624CD8" w:rsidRPr="00EA759C" w:rsidRDefault="00624CD8" w:rsidP="00624CD8">
            <w:pPr>
              <w:jc w:val="center"/>
              <w:rPr>
                <w:sz w:val="18"/>
                <w:szCs w:val="18"/>
              </w:rPr>
            </w:pPr>
            <w:r w:rsidRPr="00EA759C">
              <w:rPr>
                <w:sz w:val="18"/>
                <w:szCs w:val="18"/>
              </w:rPr>
              <w:t>F-2.2.11.</w:t>
            </w:r>
          </w:p>
        </w:tc>
        <w:tc>
          <w:tcPr>
            <w:tcW w:w="3118" w:type="dxa"/>
            <w:gridSpan w:val="2"/>
            <w:tcBorders>
              <w:top w:val="single" w:sz="4" w:space="0" w:color="auto"/>
              <w:left w:val="single" w:sz="4" w:space="0" w:color="auto"/>
              <w:bottom w:val="single" w:sz="4" w:space="0" w:color="auto"/>
              <w:right w:val="single" w:sz="4" w:space="0" w:color="auto"/>
            </w:tcBorders>
          </w:tcPr>
          <w:p w14:paraId="6E7672AB" w14:textId="77777777" w:rsidR="00624CD8" w:rsidRPr="00EA759C" w:rsidRDefault="00624CD8" w:rsidP="000946DC">
            <w:pPr>
              <w:jc w:val="left"/>
              <w:rPr>
                <w:sz w:val="18"/>
                <w:szCs w:val="18"/>
              </w:rPr>
            </w:pPr>
            <w:r w:rsidRPr="00EA759C">
              <w:rPr>
                <w:sz w:val="18"/>
                <w:szCs w:val="18"/>
              </w:rPr>
              <w:t>Supprimer un abonnement.</w:t>
            </w:r>
          </w:p>
        </w:tc>
        <w:sdt>
          <w:sdtPr>
            <w:rPr>
              <w:sz w:val="18"/>
              <w:szCs w:val="18"/>
            </w:rPr>
            <w:id w:val="952139090"/>
            <w:placeholder>
              <w:docPart w:val="A6DECB7731764A9697C5CFC8F38B2193"/>
            </w:placeholder>
            <w:showingPlcHdr/>
            <w:comboBox>
              <w:listItem w:value="Choisissez un élément."/>
              <w:listItem w:displayText="OK" w:value="OK"/>
              <w:listItem w:displayText="KO" w:value="KO"/>
              <w:listItem w:displayText="NT" w:value="NT"/>
              <w:listItem w:displayText="NA" w:value="NA"/>
            </w:comboBox>
          </w:sdtPr>
          <w:sdtEndPr/>
          <w:sdtContent>
            <w:tc>
              <w:tcPr>
                <w:tcW w:w="976" w:type="dxa"/>
                <w:gridSpan w:val="2"/>
                <w:tcBorders>
                  <w:top w:val="single" w:sz="4" w:space="0" w:color="auto"/>
                  <w:left w:val="single" w:sz="4" w:space="0" w:color="auto"/>
                  <w:bottom w:val="single" w:sz="4" w:space="0" w:color="auto"/>
                  <w:right w:val="single" w:sz="4" w:space="0" w:color="auto"/>
                </w:tcBorders>
              </w:tcPr>
              <w:p w14:paraId="5119F63E" w14:textId="77777777" w:rsidR="00624CD8" w:rsidRPr="00EA759C" w:rsidRDefault="00624CD8" w:rsidP="00624CD8">
                <w:pPr>
                  <w:jc w:val="center"/>
                  <w:rPr>
                    <w:sz w:val="18"/>
                    <w:szCs w:val="18"/>
                  </w:rPr>
                </w:pPr>
                <w:r w:rsidRPr="00EA759C">
                  <w:rPr>
                    <w:rStyle w:val="Textedelespacerserv"/>
                    <w:sz w:val="18"/>
                    <w:szCs w:val="18"/>
                  </w:rPr>
                  <w:t>Choisissez un élément.</w:t>
                </w:r>
              </w:p>
            </w:tc>
          </w:sdtContent>
        </w:sdt>
        <w:sdt>
          <w:sdtPr>
            <w:rPr>
              <w:sz w:val="18"/>
              <w:szCs w:val="18"/>
            </w:rPr>
            <w:id w:val="975267173"/>
            <w:placeholder>
              <w:docPart w:val="6F5DC5BE435946D28051882691A6E285"/>
            </w:placeholder>
            <w:showingPlcHdr/>
            <w:text w:multiLine="1"/>
          </w:sdtPr>
          <w:sdtEndPr/>
          <w:sdtContent>
            <w:tc>
              <w:tcPr>
                <w:tcW w:w="4305" w:type="dxa"/>
                <w:gridSpan w:val="7"/>
                <w:tcBorders>
                  <w:top w:val="single" w:sz="4" w:space="0" w:color="auto"/>
                  <w:left w:val="single" w:sz="4" w:space="0" w:color="auto"/>
                  <w:bottom w:val="single" w:sz="4" w:space="0" w:color="auto"/>
                  <w:right w:val="single" w:sz="4" w:space="0" w:color="auto"/>
                </w:tcBorders>
              </w:tcPr>
              <w:p w14:paraId="6C08868E" w14:textId="77777777" w:rsidR="00624CD8" w:rsidRPr="00EA759C" w:rsidRDefault="00624CD8" w:rsidP="00624CD8">
                <w:pPr>
                  <w:rPr>
                    <w:sz w:val="18"/>
                    <w:szCs w:val="18"/>
                  </w:rPr>
                </w:pPr>
                <w:r w:rsidRPr="00EA759C">
                  <w:rPr>
                    <w:rStyle w:val="Textedelespacerserv"/>
                    <w:sz w:val="18"/>
                    <w:szCs w:val="18"/>
                  </w:rPr>
                  <w:t>Cliquez ou appuyez ici pour entrer du texte.</w:t>
                </w:r>
              </w:p>
            </w:tc>
          </w:sdtContent>
        </w:sdt>
      </w:tr>
      <w:tr w:rsidR="00624CD8" w:rsidRPr="00EA759C" w14:paraId="72B00AB6" w14:textId="77777777" w:rsidTr="001A3889">
        <w:trPr>
          <w:gridAfter w:val="1"/>
          <w:wAfter w:w="59" w:type="dxa"/>
        </w:trPr>
        <w:tc>
          <w:tcPr>
            <w:tcW w:w="988"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48BBAEC" w14:textId="77777777" w:rsidR="00624CD8" w:rsidRPr="00EA759C" w:rsidRDefault="00624CD8" w:rsidP="00624CD8">
            <w:pPr>
              <w:jc w:val="center"/>
              <w:rPr>
                <w:sz w:val="20"/>
                <w:szCs w:val="20"/>
              </w:rPr>
            </w:pPr>
            <w:r w:rsidRPr="00EA759C">
              <w:rPr>
                <w:sz w:val="20"/>
                <w:szCs w:val="20"/>
              </w:rPr>
              <w:t>2.3.</w:t>
            </w:r>
          </w:p>
        </w:tc>
        <w:tc>
          <w:tcPr>
            <w:tcW w:w="3118"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F8EBA84" w14:textId="77777777" w:rsidR="00624CD8" w:rsidRPr="00EA759C" w:rsidRDefault="00624CD8" w:rsidP="00624CD8">
            <w:pPr>
              <w:jc w:val="left"/>
              <w:rPr>
                <w:sz w:val="20"/>
                <w:szCs w:val="20"/>
              </w:rPr>
            </w:pPr>
            <w:r w:rsidRPr="00EA759C">
              <w:rPr>
                <w:sz w:val="20"/>
                <w:szCs w:val="20"/>
              </w:rPr>
              <w:t>Accès à la communauté</w:t>
            </w:r>
          </w:p>
        </w:tc>
        <w:tc>
          <w:tcPr>
            <w:tcW w:w="976"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1961812" w14:textId="77777777" w:rsidR="00624CD8" w:rsidRPr="00EA759C" w:rsidRDefault="00624CD8" w:rsidP="00624CD8">
            <w:pPr>
              <w:jc w:val="center"/>
              <w:rPr>
                <w:sz w:val="20"/>
                <w:szCs w:val="20"/>
              </w:rPr>
            </w:pPr>
          </w:p>
        </w:tc>
        <w:tc>
          <w:tcPr>
            <w:tcW w:w="4305" w:type="dxa"/>
            <w:gridSpan w:val="7"/>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6263445" w14:textId="77777777" w:rsidR="00624CD8" w:rsidRPr="00EA759C" w:rsidRDefault="00624CD8" w:rsidP="00624CD8">
            <w:pPr>
              <w:jc w:val="left"/>
              <w:rPr>
                <w:sz w:val="20"/>
                <w:szCs w:val="20"/>
              </w:rPr>
            </w:pPr>
          </w:p>
        </w:tc>
      </w:tr>
      <w:tr w:rsidR="00624CD8" w:rsidRPr="00EA759C" w14:paraId="07B484BC" w14:textId="77777777" w:rsidTr="001A3889">
        <w:trPr>
          <w:gridAfter w:val="1"/>
          <w:wAfter w:w="59" w:type="dxa"/>
          <w:trHeight w:val="737"/>
        </w:trPr>
        <w:tc>
          <w:tcPr>
            <w:tcW w:w="988" w:type="dxa"/>
            <w:tcBorders>
              <w:top w:val="single" w:sz="4" w:space="0" w:color="auto"/>
              <w:left w:val="single" w:sz="4" w:space="0" w:color="auto"/>
              <w:bottom w:val="single" w:sz="4" w:space="0" w:color="auto"/>
              <w:right w:val="single" w:sz="4" w:space="0" w:color="auto"/>
            </w:tcBorders>
          </w:tcPr>
          <w:p w14:paraId="6697EB8A" w14:textId="77777777" w:rsidR="00624CD8" w:rsidRPr="00EA759C" w:rsidRDefault="00624CD8" w:rsidP="00624CD8">
            <w:pPr>
              <w:jc w:val="center"/>
              <w:rPr>
                <w:sz w:val="18"/>
                <w:szCs w:val="18"/>
              </w:rPr>
            </w:pPr>
            <w:r w:rsidRPr="00EA759C">
              <w:rPr>
                <w:sz w:val="18"/>
                <w:szCs w:val="18"/>
              </w:rPr>
              <w:t>F-2.3.1.</w:t>
            </w:r>
          </w:p>
        </w:tc>
        <w:tc>
          <w:tcPr>
            <w:tcW w:w="3118" w:type="dxa"/>
            <w:gridSpan w:val="2"/>
            <w:tcBorders>
              <w:top w:val="single" w:sz="4" w:space="0" w:color="auto"/>
              <w:left w:val="single" w:sz="4" w:space="0" w:color="auto"/>
              <w:bottom w:val="single" w:sz="4" w:space="0" w:color="auto"/>
              <w:right w:val="single" w:sz="4" w:space="0" w:color="auto"/>
            </w:tcBorders>
          </w:tcPr>
          <w:p w14:paraId="6D33FE0C" w14:textId="77777777" w:rsidR="00624CD8" w:rsidRPr="00EA759C" w:rsidRDefault="00624CD8" w:rsidP="00624CD8">
            <w:pPr>
              <w:jc w:val="left"/>
              <w:rPr>
                <w:sz w:val="18"/>
                <w:szCs w:val="18"/>
              </w:rPr>
            </w:pPr>
            <w:r w:rsidRPr="00EA759C">
              <w:rPr>
                <w:sz w:val="18"/>
                <w:szCs w:val="18"/>
              </w:rPr>
              <w:t>Rechercher une partition.</w:t>
            </w:r>
          </w:p>
        </w:tc>
        <w:sdt>
          <w:sdtPr>
            <w:rPr>
              <w:sz w:val="18"/>
              <w:szCs w:val="18"/>
            </w:rPr>
            <w:id w:val="-696160385"/>
            <w:placeholder>
              <w:docPart w:val="A8571C711DA9443C9059D6EDE4A79D61"/>
            </w:placeholder>
            <w:showingPlcHdr/>
            <w:comboBox>
              <w:listItem w:value="Choisissez un élément."/>
              <w:listItem w:displayText="OK" w:value="OK"/>
              <w:listItem w:displayText="KO" w:value="KO"/>
              <w:listItem w:displayText="NT" w:value="NT"/>
              <w:listItem w:displayText="NA" w:value="NA"/>
            </w:comboBox>
          </w:sdtPr>
          <w:sdtEndPr/>
          <w:sdtContent>
            <w:tc>
              <w:tcPr>
                <w:tcW w:w="976" w:type="dxa"/>
                <w:gridSpan w:val="2"/>
                <w:tcBorders>
                  <w:top w:val="single" w:sz="4" w:space="0" w:color="auto"/>
                  <w:left w:val="single" w:sz="4" w:space="0" w:color="auto"/>
                  <w:bottom w:val="single" w:sz="4" w:space="0" w:color="auto"/>
                  <w:right w:val="single" w:sz="4" w:space="0" w:color="auto"/>
                </w:tcBorders>
              </w:tcPr>
              <w:p w14:paraId="7EA6084B" w14:textId="77777777" w:rsidR="00624CD8" w:rsidRPr="00EA759C" w:rsidRDefault="00624CD8" w:rsidP="00624CD8">
                <w:pPr>
                  <w:jc w:val="center"/>
                  <w:rPr>
                    <w:sz w:val="18"/>
                    <w:szCs w:val="18"/>
                  </w:rPr>
                </w:pPr>
                <w:r w:rsidRPr="00EA759C">
                  <w:rPr>
                    <w:rStyle w:val="Textedelespacerserv"/>
                    <w:sz w:val="18"/>
                    <w:szCs w:val="18"/>
                  </w:rPr>
                  <w:t>Choisissez un élément.</w:t>
                </w:r>
              </w:p>
            </w:tc>
          </w:sdtContent>
        </w:sdt>
        <w:sdt>
          <w:sdtPr>
            <w:rPr>
              <w:sz w:val="18"/>
              <w:szCs w:val="18"/>
            </w:rPr>
            <w:id w:val="-39971291"/>
            <w:placeholder>
              <w:docPart w:val="2D3BE87280FC4C86B195AA62F7395051"/>
            </w:placeholder>
            <w:showingPlcHdr/>
            <w:text w:multiLine="1"/>
          </w:sdtPr>
          <w:sdtEndPr/>
          <w:sdtContent>
            <w:tc>
              <w:tcPr>
                <w:tcW w:w="4305" w:type="dxa"/>
                <w:gridSpan w:val="7"/>
                <w:tcBorders>
                  <w:top w:val="single" w:sz="4" w:space="0" w:color="auto"/>
                  <w:left w:val="single" w:sz="4" w:space="0" w:color="auto"/>
                  <w:bottom w:val="single" w:sz="4" w:space="0" w:color="auto"/>
                  <w:right w:val="single" w:sz="4" w:space="0" w:color="auto"/>
                </w:tcBorders>
              </w:tcPr>
              <w:p w14:paraId="429921DA" w14:textId="77777777" w:rsidR="00624CD8" w:rsidRPr="00EA759C" w:rsidRDefault="00624CD8" w:rsidP="00624CD8">
                <w:pPr>
                  <w:rPr>
                    <w:sz w:val="18"/>
                    <w:szCs w:val="18"/>
                  </w:rPr>
                </w:pPr>
                <w:r w:rsidRPr="00EA759C">
                  <w:rPr>
                    <w:rStyle w:val="Textedelespacerserv"/>
                    <w:sz w:val="18"/>
                    <w:szCs w:val="18"/>
                  </w:rPr>
                  <w:t>Cliquez ou appuyez ici pour entrer du texte.</w:t>
                </w:r>
              </w:p>
            </w:tc>
          </w:sdtContent>
        </w:sdt>
      </w:tr>
      <w:tr w:rsidR="00624CD8" w:rsidRPr="00EA759C" w14:paraId="68765BF7" w14:textId="77777777" w:rsidTr="001A3889">
        <w:trPr>
          <w:gridAfter w:val="1"/>
          <w:wAfter w:w="59" w:type="dxa"/>
          <w:trHeight w:val="737"/>
        </w:trPr>
        <w:tc>
          <w:tcPr>
            <w:tcW w:w="988" w:type="dxa"/>
            <w:tcBorders>
              <w:top w:val="single" w:sz="4" w:space="0" w:color="auto"/>
              <w:left w:val="single" w:sz="4" w:space="0" w:color="auto"/>
              <w:bottom w:val="single" w:sz="4" w:space="0" w:color="auto"/>
              <w:right w:val="single" w:sz="4" w:space="0" w:color="auto"/>
            </w:tcBorders>
          </w:tcPr>
          <w:p w14:paraId="3354E049" w14:textId="77777777" w:rsidR="00624CD8" w:rsidRPr="00EA759C" w:rsidRDefault="00624CD8" w:rsidP="00624CD8">
            <w:pPr>
              <w:jc w:val="center"/>
              <w:rPr>
                <w:sz w:val="18"/>
                <w:szCs w:val="18"/>
              </w:rPr>
            </w:pPr>
            <w:r w:rsidRPr="00EA759C">
              <w:rPr>
                <w:sz w:val="18"/>
                <w:szCs w:val="18"/>
              </w:rPr>
              <w:t>F-2.3.2.</w:t>
            </w:r>
          </w:p>
        </w:tc>
        <w:tc>
          <w:tcPr>
            <w:tcW w:w="3118" w:type="dxa"/>
            <w:gridSpan w:val="2"/>
            <w:tcBorders>
              <w:top w:val="single" w:sz="4" w:space="0" w:color="auto"/>
              <w:left w:val="single" w:sz="4" w:space="0" w:color="auto"/>
              <w:bottom w:val="single" w:sz="4" w:space="0" w:color="auto"/>
              <w:right w:val="single" w:sz="4" w:space="0" w:color="auto"/>
            </w:tcBorders>
          </w:tcPr>
          <w:p w14:paraId="5A2D2F01" w14:textId="77777777" w:rsidR="00624CD8" w:rsidRPr="00EA759C" w:rsidRDefault="00624CD8" w:rsidP="00624CD8">
            <w:pPr>
              <w:jc w:val="left"/>
              <w:rPr>
                <w:sz w:val="18"/>
                <w:szCs w:val="18"/>
              </w:rPr>
            </w:pPr>
            <w:r w:rsidRPr="00EA759C">
              <w:rPr>
                <w:sz w:val="18"/>
                <w:szCs w:val="18"/>
              </w:rPr>
              <w:t>Rechercher un utilisateur.</w:t>
            </w:r>
          </w:p>
        </w:tc>
        <w:sdt>
          <w:sdtPr>
            <w:rPr>
              <w:sz w:val="18"/>
              <w:szCs w:val="18"/>
            </w:rPr>
            <w:id w:val="-1170410869"/>
            <w:placeholder>
              <w:docPart w:val="C0625A589FC8407B8415FF3D091C3157"/>
            </w:placeholder>
            <w:showingPlcHdr/>
            <w:comboBox>
              <w:listItem w:value="Choisissez un élément."/>
              <w:listItem w:displayText="OK" w:value="OK"/>
              <w:listItem w:displayText="KO" w:value="KO"/>
              <w:listItem w:displayText="NT" w:value="NT"/>
              <w:listItem w:displayText="NA" w:value="NA"/>
            </w:comboBox>
          </w:sdtPr>
          <w:sdtEndPr/>
          <w:sdtContent>
            <w:tc>
              <w:tcPr>
                <w:tcW w:w="976" w:type="dxa"/>
                <w:gridSpan w:val="2"/>
                <w:tcBorders>
                  <w:top w:val="single" w:sz="4" w:space="0" w:color="auto"/>
                  <w:left w:val="single" w:sz="4" w:space="0" w:color="auto"/>
                  <w:bottom w:val="single" w:sz="4" w:space="0" w:color="auto"/>
                  <w:right w:val="single" w:sz="4" w:space="0" w:color="auto"/>
                </w:tcBorders>
              </w:tcPr>
              <w:p w14:paraId="12711514" w14:textId="77777777" w:rsidR="00624CD8" w:rsidRPr="00EA759C" w:rsidRDefault="00624CD8" w:rsidP="00624CD8">
                <w:pPr>
                  <w:jc w:val="center"/>
                  <w:rPr>
                    <w:sz w:val="18"/>
                    <w:szCs w:val="18"/>
                  </w:rPr>
                </w:pPr>
                <w:r w:rsidRPr="00EA759C">
                  <w:rPr>
                    <w:rStyle w:val="Textedelespacerserv"/>
                    <w:sz w:val="18"/>
                    <w:szCs w:val="18"/>
                  </w:rPr>
                  <w:t>Choisissez un élément.</w:t>
                </w:r>
              </w:p>
            </w:tc>
          </w:sdtContent>
        </w:sdt>
        <w:sdt>
          <w:sdtPr>
            <w:rPr>
              <w:sz w:val="18"/>
              <w:szCs w:val="18"/>
            </w:rPr>
            <w:id w:val="-430591356"/>
            <w:placeholder>
              <w:docPart w:val="9A733AB191944A47A964EAE48581CF85"/>
            </w:placeholder>
            <w:showingPlcHdr/>
            <w:text w:multiLine="1"/>
          </w:sdtPr>
          <w:sdtEndPr/>
          <w:sdtContent>
            <w:tc>
              <w:tcPr>
                <w:tcW w:w="4305" w:type="dxa"/>
                <w:gridSpan w:val="7"/>
                <w:tcBorders>
                  <w:top w:val="single" w:sz="4" w:space="0" w:color="auto"/>
                  <w:left w:val="single" w:sz="4" w:space="0" w:color="auto"/>
                  <w:bottom w:val="single" w:sz="4" w:space="0" w:color="auto"/>
                  <w:right w:val="single" w:sz="4" w:space="0" w:color="auto"/>
                </w:tcBorders>
              </w:tcPr>
              <w:p w14:paraId="17426055" w14:textId="77777777" w:rsidR="00624CD8" w:rsidRPr="00EA759C" w:rsidRDefault="00624CD8" w:rsidP="00624CD8">
                <w:pPr>
                  <w:rPr>
                    <w:sz w:val="18"/>
                    <w:szCs w:val="18"/>
                  </w:rPr>
                </w:pPr>
                <w:r w:rsidRPr="00EA759C">
                  <w:rPr>
                    <w:rStyle w:val="Textedelespacerserv"/>
                    <w:sz w:val="18"/>
                    <w:szCs w:val="18"/>
                  </w:rPr>
                  <w:t>Cliquez ou appuyez ici pour entrer du texte.</w:t>
                </w:r>
              </w:p>
            </w:tc>
          </w:sdtContent>
        </w:sdt>
      </w:tr>
      <w:tr w:rsidR="00624CD8" w:rsidRPr="00EA759C" w14:paraId="04ABAFC1" w14:textId="77777777" w:rsidTr="001A3889">
        <w:trPr>
          <w:gridAfter w:val="1"/>
          <w:wAfter w:w="59" w:type="dxa"/>
          <w:trHeight w:val="737"/>
        </w:trPr>
        <w:tc>
          <w:tcPr>
            <w:tcW w:w="988" w:type="dxa"/>
            <w:tcBorders>
              <w:top w:val="single" w:sz="4" w:space="0" w:color="auto"/>
              <w:left w:val="single" w:sz="4" w:space="0" w:color="auto"/>
              <w:bottom w:val="single" w:sz="4" w:space="0" w:color="auto"/>
              <w:right w:val="single" w:sz="4" w:space="0" w:color="auto"/>
            </w:tcBorders>
          </w:tcPr>
          <w:p w14:paraId="1FB310B0" w14:textId="77777777" w:rsidR="00624CD8" w:rsidRPr="00EA759C" w:rsidRDefault="00624CD8" w:rsidP="00624CD8">
            <w:pPr>
              <w:jc w:val="center"/>
              <w:rPr>
                <w:sz w:val="18"/>
                <w:szCs w:val="18"/>
              </w:rPr>
            </w:pPr>
            <w:r w:rsidRPr="00EA759C">
              <w:rPr>
                <w:sz w:val="18"/>
                <w:szCs w:val="18"/>
              </w:rPr>
              <w:t>F-2.3.3.</w:t>
            </w:r>
          </w:p>
        </w:tc>
        <w:tc>
          <w:tcPr>
            <w:tcW w:w="3118" w:type="dxa"/>
            <w:gridSpan w:val="2"/>
            <w:tcBorders>
              <w:top w:val="single" w:sz="4" w:space="0" w:color="auto"/>
              <w:left w:val="single" w:sz="4" w:space="0" w:color="auto"/>
              <w:bottom w:val="single" w:sz="4" w:space="0" w:color="auto"/>
              <w:right w:val="single" w:sz="4" w:space="0" w:color="auto"/>
            </w:tcBorders>
          </w:tcPr>
          <w:p w14:paraId="3393F060" w14:textId="77777777" w:rsidR="00624CD8" w:rsidRPr="00EA759C" w:rsidRDefault="00624CD8" w:rsidP="00624CD8">
            <w:pPr>
              <w:jc w:val="left"/>
              <w:rPr>
                <w:sz w:val="18"/>
                <w:szCs w:val="18"/>
              </w:rPr>
            </w:pPr>
            <w:r w:rsidRPr="00EA759C">
              <w:rPr>
                <w:sz w:val="18"/>
                <w:szCs w:val="18"/>
              </w:rPr>
              <w:t>Consulter une partition.</w:t>
            </w:r>
          </w:p>
        </w:tc>
        <w:sdt>
          <w:sdtPr>
            <w:rPr>
              <w:sz w:val="18"/>
              <w:szCs w:val="18"/>
            </w:rPr>
            <w:id w:val="1028995783"/>
            <w:placeholder>
              <w:docPart w:val="BF11B28F8B13481AB22A6CF458BB3370"/>
            </w:placeholder>
            <w:showingPlcHdr/>
            <w:comboBox>
              <w:listItem w:value="Choisissez un élément."/>
              <w:listItem w:displayText="OK" w:value="OK"/>
              <w:listItem w:displayText="KO" w:value="KO"/>
              <w:listItem w:displayText="NT" w:value="NT"/>
              <w:listItem w:displayText="NA" w:value="NA"/>
            </w:comboBox>
          </w:sdtPr>
          <w:sdtEndPr/>
          <w:sdtContent>
            <w:tc>
              <w:tcPr>
                <w:tcW w:w="976" w:type="dxa"/>
                <w:gridSpan w:val="2"/>
                <w:tcBorders>
                  <w:top w:val="single" w:sz="4" w:space="0" w:color="auto"/>
                  <w:left w:val="single" w:sz="4" w:space="0" w:color="auto"/>
                  <w:bottom w:val="single" w:sz="4" w:space="0" w:color="auto"/>
                  <w:right w:val="single" w:sz="4" w:space="0" w:color="auto"/>
                </w:tcBorders>
              </w:tcPr>
              <w:p w14:paraId="4D7974CE" w14:textId="77777777" w:rsidR="00624CD8" w:rsidRPr="00EA759C" w:rsidRDefault="00624CD8" w:rsidP="00624CD8">
                <w:pPr>
                  <w:jc w:val="center"/>
                  <w:rPr>
                    <w:sz w:val="18"/>
                    <w:szCs w:val="18"/>
                  </w:rPr>
                </w:pPr>
                <w:r w:rsidRPr="00EA759C">
                  <w:rPr>
                    <w:rStyle w:val="Textedelespacerserv"/>
                    <w:sz w:val="18"/>
                    <w:szCs w:val="18"/>
                  </w:rPr>
                  <w:t>Choisissez un élément.</w:t>
                </w:r>
              </w:p>
            </w:tc>
          </w:sdtContent>
        </w:sdt>
        <w:sdt>
          <w:sdtPr>
            <w:rPr>
              <w:sz w:val="18"/>
              <w:szCs w:val="18"/>
            </w:rPr>
            <w:id w:val="87821485"/>
            <w:placeholder>
              <w:docPart w:val="BDFE63A4100242C8A0E40E6A565A4590"/>
            </w:placeholder>
            <w:showingPlcHdr/>
            <w:text w:multiLine="1"/>
          </w:sdtPr>
          <w:sdtEndPr/>
          <w:sdtContent>
            <w:tc>
              <w:tcPr>
                <w:tcW w:w="4305" w:type="dxa"/>
                <w:gridSpan w:val="7"/>
                <w:tcBorders>
                  <w:top w:val="single" w:sz="4" w:space="0" w:color="auto"/>
                  <w:left w:val="single" w:sz="4" w:space="0" w:color="auto"/>
                  <w:bottom w:val="single" w:sz="4" w:space="0" w:color="auto"/>
                  <w:right w:val="single" w:sz="4" w:space="0" w:color="auto"/>
                </w:tcBorders>
              </w:tcPr>
              <w:p w14:paraId="4782EC2F" w14:textId="77777777" w:rsidR="00624CD8" w:rsidRPr="00EA759C" w:rsidRDefault="00624CD8" w:rsidP="00624CD8">
                <w:pPr>
                  <w:rPr>
                    <w:sz w:val="18"/>
                    <w:szCs w:val="18"/>
                  </w:rPr>
                </w:pPr>
                <w:r w:rsidRPr="00EA759C">
                  <w:rPr>
                    <w:rStyle w:val="Textedelespacerserv"/>
                    <w:sz w:val="18"/>
                    <w:szCs w:val="18"/>
                  </w:rPr>
                  <w:t>Cliquez ou appuyez ici pour entrer du texte.</w:t>
                </w:r>
              </w:p>
            </w:tc>
          </w:sdtContent>
        </w:sdt>
      </w:tr>
      <w:tr w:rsidR="00624CD8" w:rsidRPr="00EA759C" w14:paraId="028F851E" w14:textId="77777777" w:rsidTr="001A3889">
        <w:trPr>
          <w:gridAfter w:val="1"/>
          <w:wAfter w:w="59" w:type="dxa"/>
          <w:trHeight w:val="737"/>
        </w:trPr>
        <w:tc>
          <w:tcPr>
            <w:tcW w:w="988" w:type="dxa"/>
            <w:tcBorders>
              <w:top w:val="single" w:sz="4" w:space="0" w:color="auto"/>
              <w:left w:val="single" w:sz="4" w:space="0" w:color="auto"/>
              <w:bottom w:val="single" w:sz="4" w:space="0" w:color="auto"/>
              <w:right w:val="single" w:sz="4" w:space="0" w:color="auto"/>
            </w:tcBorders>
          </w:tcPr>
          <w:p w14:paraId="49822913" w14:textId="77777777" w:rsidR="00624CD8" w:rsidRPr="00EA759C" w:rsidRDefault="00624CD8" w:rsidP="00624CD8">
            <w:pPr>
              <w:jc w:val="center"/>
              <w:rPr>
                <w:sz w:val="18"/>
                <w:szCs w:val="18"/>
              </w:rPr>
            </w:pPr>
            <w:r w:rsidRPr="00EA759C">
              <w:rPr>
                <w:sz w:val="18"/>
                <w:szCs w:val="18"/>
              </w:rPr>
              <w:t>F-2.3.4.</w:t>
            </w:r>
          </w:p>
        </w:tc>
        <w:tc>
          <w:tcPr>
            <w:tcW w:w="3118" w:type="dxa"/>
            <w:gridSpan w:val="2"/>
            <w:tcBorders>
              <w:top w:val="single" w:sz="4" w:space="0" w:color="auto"/>
              <w:left w:val="single" w:sz="4" w:space="0" w:color="auto"/>
              <w:bottom w:val="single" w:sz="4" w:space="0" w:color="auto"/>
              <w:right w:val="single" w:sz="4" w:space="0" w:color="auto"/>
            </w:tcBorders>
          </w:tcPr>
          <w:p w14:paraId="216E8CF4" w14:textId="77777777" w:rsidR="00624CD8" w:rsidRPr="00EA759C" w:rsidRDefault="00624CD8" w:rsidP="00624CD8">
            <w:pPr>
              <w:jc w:val="left"/>
              <w:rPr>
                <w:sz w:val="18"/>
                <w:szCs w:val="18"/>
              </w:rPr>
            </w:pPr>
            <w:r w:rsidRPr="00EA759C">
              <w:rPr>
                <w:sz w:val="18"/>
                <w:szCs w:val="18"/>
              </w:rPr>
              <w:t>Consulter le profil d’un utilisateur. Cela inclus ses partitions partagées, favorites, ses abonnements et ses abonnés.</w:t>
            </w:r>
          </w:p>
        </w:tc>
        <w:sdt>
          <w:sdtPr>
            <w:rPr>
              <w:sz w:val="18"/>
              <w:szCs w:val="18"/>
            </w:rPr>
            <w:id w:val="641009282"/>
            <w:placeholder>
              <w:docPart w:val="58681ABDEAFC45D3B4774F29231C97B7"/>
            </w:placeholder>
            <w:showingPlcHdr/>
            <w:comboBox>
              <w:listItem w:value="Choisissez un élément."/>
              <w:listItem w:displayText="OK" w:value="OK"/>
              <w:listItem w:displayText="KO" w:value="KO"/>
              <w:listItem w:displayText="NT" w:value="NT"/>
              <w:listItem w:displayText="NA" w:value="NA"/>
            </w:comboBox>
          </w:sdtPr>
          <w:sdtEndPr/>
          <w:sdtContent>
            <w:tc>
              <w:tcPr>
                <w:tcW w:w="976" w:type="dxa"/>
                <w:gridSpan w:val="2"/>
                <w:tcBorders>
                  <w:top w:val="single" w:sz="4" w:space="0" w:color="auto"/>
                  <w:left w:val="single" w:sz="4" w:space="0" w:color="auto"/>
                  <w:bottom w:val="single" w:sz="4" w:space="0" w:color="auto"/>
                  <w:right w:val="single" w:sz="4" w:space="0" w:color="auto"/>
                </w:tcBorders>
              </w:tcPr>
              <w:p w14:paraId="29223852" w14:textId="77777777" w:rsidR="00624CD8" w:rsidRPr="00EA759C" w:rsidRDefault="00624CD8" w:rsidP="00624CD8">
                <w:pPr>
                  <w:jc w:val="center"/>
                  <w:rPr>
                    <w:sz w:val="18"/>
                    <w:szCs w:val="18"/>
                  </w:rPr>
                </w:pPr>
                <w:r w:rsidRPr="00EA759C">
                  <w:rPr>
                    <w:rStyle w:val="Textedelespacerserv"/>
                    <w:sz w:val="18"/>
                    <w:szCs w:val="18"/>
                  </w:rPr>
                  <w:t>Choisissez un élément.</w:t>
                </w:r>
              </w:p>
            </w:tc>
          </w:sdtContent>
        </w:sdt>
        <w:sdt>
          <w:sdtPr>
            <w:rPr>
              <w:sz w:val="18"/>
              <w:szCs w:val="18"/>
            </w:rPr>
            <w:id w:val="84733498"/>
            <w:placeholder>
              <w:docPart w:val="0929D037FABE4BA3A73A00E6A2925337"/>
            </w:placeholder>
            <w:showingPlcHdr/>
            <w:text w:multiLine="1"/>
          </w:sdtPr>
          <w:sdtEndPr/>
          <w:sdtContent>
            <w:tc>
              <w:tcPr>
                <w:tcW w:w="4305" w:type="dxa"/>
                <w:gridSpan w:val="7"/>
                <w:tcBorders>
                  <w:top w:val="single" w:sz="4" w:space="0" w:color="auto"/>
                  <w:left w:val="single" w:sz="4" w:space="0" w:color="auto"/>
                  <w:bottom w:val="single" w:sz="4" w:space="0" w:color="auto"/>
                  <w:right w:val="single" w:sz="4" w:space="0" w:color="auto"/>
                </w:tcBorders>
              </w:tcPr>
              <w:p w14:paraId="20D766CD" w14:textId="77777777" w:rsidR="00624CD8" w:rsidRPr="00EA759C" w:rsidRDefault="00624CD8" w:rsidP="00624CD8">
                <w:pPr>
                  <w:rPr>
                    <w:sz w:val="18"/>
                    <w:szCs w:val="18"/>
                  </w:rPr>
                </w:pPr>
                <w:r w:rsidRPr="00EA759C">
                  <w:rPr>
                    <w:rStyle w:val="Textedelespacerserv"/>
                    <w:sz w:val="18"/>
                    <w:szCs w:val="18"/>
                  </w:rPr>
                  <w:t>Cliquez ou appuyez ici pour entrer du texte.</w:t>
                </w:r>
              </w:p>
            </w:tc>
          </w:sdtContent>
        </w:sdt>
      </w:tr>
      <w:tr w:rsidR="00624CD8" w:rsidRPr="00EA759C" w14:paraId="15C2663E" w14:textId="77777777" w:rsidTr="00FA1B15">
        <w:trPr>
          <w:gridAfter w:val="1"/>
          <w:wAfter w:w="59" w:type="dxa"/>
        </w:trPr>
        <w:tc>
          <w:tcPr>
            <w:tcW w:w="2331" w:type="dxa"/>
            <w:gridSpan w:val="2"/>
            <w:tcBorders>
              <w:top w:val="single" w:sz="8" w:space="0" w:color="auto"/>
              <w:left w:val="single" w:sz="8" w:space="0" w:color="auto"/>
              <w:bottom w:val="nil"/>
              <w:right w:val="nil"/>
            </w:tcBorders>
          </w:tcPr>
          <w:p w14:paraId="56F27DAE" w14:textId="77777777" w:rsidR="00624CD8" w:rsidRPr="00EA759C" w:rsidRDefault="00624CD8" w:rsidP="00624CD8">
            <w:pPr>
              <w:jc w:val="left"/>
              <w:rPr>
                <w:sz w:val="14"/>
              </w:rPr>
            </w:pPr>
          </w:p>
        </w:tc>
        <w:tc>
          <w:tcPr>
            <w:tcW w:w="3337" w:type="dxa"/>
            <w:gridSpan w:val="5"/>
            <w:tcBorders>
              <w:top w:val="single" w:sz="8" w:space="0" w:color="auto"/>
              <w:left w:val="nil"/>
              <w:bottom w:val="nil"/>
              <w:right w:val="nil"/>
            </w:tcBorders>
          </w:tcPr>
          <w:p w14:paraId="2FCC5561" w14:textId="77777777" w:rsidR="00624CD8" w:rsidRPr="00EA759C" w:rsidRDefault="00624CD8" w:rsidP="00624CD8">
            <w:pPr>
              <w:jc w:val="left"/>
              <w:rPr>
                <w:sz w:val="14"/>
              </w:rPr>
            </w:pPr>
            <w:r w:rsidRPr="00EA759C">
              <w:rPr>
                <w:sz w:val="14"/>
              </w:rPr>
              <w:t>* OK : La fonctionnalité est vérifiée et est correcte</w:t>
            </w:r>
          </w:p>
          <w:p w14:paraId="4CF43A90" w14:textId="77777777" w:rsidR="00624CD8" w:rsidRPr="00EA759C" w:rsidRDefault="00624CD8" w:rsidP="00624CD8">
            <w:pPr>
              <w:jc w:val="left"/>
              <w:rPr>
                <w:sz w:val="14"/>
              </w:rPr>
            </w:pPr>
            <w:r w:rsidRPr="00EA759C">
              <w:rPr>
                <w:sz w:val="14"/>
              </w:rPr>
              <w:t xml:space="preserve">   NT : (non testée) La fonctionnalité n’est pas vérifiée           </w:t>
            </w:r>
          </w:p>
        </w:tc>
        <w:tc>
          <w:tcPr>
            <w:tcW w:w="3719" w:type="dxa"/>
            <w:gridSpan w:val="5"/>
            <w:tcBorders>
              <w:top w:val="single" w:sz="8" w:space="0" w:color="auto"/>
              <w:left w:val="nil"/>
              <w:bottom w:val="nil"/>
              <w:right w:val="single" w:sz="8" w:space="0" w:color="auto"/>
            </w:tcBorders>
          </w:tcPr>
          <w:p w14:paraId="5077755C" w14:textId="77777777" w:rsidR="00624CD8" w:rsidRPr="00EA759C" w:rsidRDefault="00624CD8" w:rsidP="00624CD8">
            <w:pPr>
              <w:jc w:val="left"/>
              <w:rPr>
                <w:sz w:val="14"/>
              </w:rPr>
            </w:pPr>
            <w:r w:rsidRPr="00EA759C">
              <w:rPr>
                <w:sz w:val="14"/>
              </w:rPr>
              <w:t>KO : La fonctionnalité est vérifiée et n’est pas correcte</w:t>
            </w:r>
          </w:p>
          <w:p w14:paraId="11DE3C77" w14:textId="77777777" w:rsidR="00624CD8" w:rsidRPr="00EA759C" w:rsidRDefault="00624CD8" w:rsidP="00624CD8">
            <w:pPr>
              <w:jc w:val="left"/>
              <w:rPr>
                <w:sz w:val="14"/>
              </w:rPr>
            </w:pPr>
            <w:r w:rsidRPr="00EA759C">
              <w:rPr>
                <w:sz w:val="14"/>
              </w:rPr>
              <w:t>NA : (non applicable) La fonctionnalité ne peut être vérifiée</w:t>
            </w:r>
          </w:p>
        </w:tc>
      </w:tr>
      <w:tr w:rsidR="00624CD8" w:rsidRPr="00EA759C" w14:paraId="6C5A7A66" w14:textId="77777777" w:rsidTr="00FA1B15">
        <w:trPr>
          <w:gridAfter w:val="1"/>
          <w:wAfter w:w="59" w:type="dxa"/>
          <w:trHeight w:val="1007"/>
        </w:trPr>
        <w:tc>
          <w:tcPr>
            <w:tcW w:w="9387" w:type="dxa"/>
            <w:gridSpan w:val="12"/>
            <w:tcBorders>
              <w:top w:val="nil"/>
              <w:left w:val="single" w:sz="8" w:space="0" w:color="auto"/>
              <w:bottom w:val="nil"/>
              <w:right w:val="single" w:sz="8" w:space="0" w:color="auto"/>
            </w:tcBorders>
          </w:tcPr>
          <w:p w14:paraId="5DD91729" w14:textId="77777777" w:rsidR="00624CD8" w:rsidRPr="00EA759C" w:rsidRDefault="00624CD8" w:rsidP="00624CD8">
            <w:pPr>
              <w:jc w:val="left"/>
              <w:rPr>
                <w:sz w:val="20"/>
              </w:rPr>
            </w:pPr>
            <w:r w:rsidRPr="00EA759C">
              <w:rPr>
                <w:sz w:val="20"/>
              </w:rPr>
              <w:t>Commentaire générale :</w:t>
            </w:r>
            <w:r w:rsidRPr="00EA759C">
              <w:rPr>
                <w:sz w:val="20"/>
                <w:szCs w:val="20"/>
              </w:rPr>
              <w:t xml:space="preserve"> </w:t>
            </w:r>
            <w:sdt>
              <w:sdtPr>
                <w:rPr>
                  <w:sz w:val="20"/>
                  <w:szCs w:val="20"/>
                </w:rPr>
                <w:id w:val="462389635"/>
                <w:placeholder>
                  <w:docPart w:val="D223105A3F3A4AF5AB0A288AD0865A6C"/>
                </w:placeholder>
                <w:showingPlcHdr/>
                <w:text w:multiLine="1"/>
              </w:sdtPr>
              <w:sdtEndPr/>
              <w:sdtContent>
                <w:r w:rsidRPr="00EA759C">
                  <w:rPr>
                    <w:rStyle w:val="Textedelespacerserv"/>
                    <w:sz w:val="20"/>
                    <w:szCs w:val="20"/>
                  </w:rPr>
                  <w:t>Cliquez ou appuyez ici pour entrer du texte.</w:t>
                </w:r>
              </w:sdtContent>
            </w:sdt>
          </w:p>
        </w:tc>
      </w:tr>
      <w:tr w:rsidR="00624CD8" w:rsidRPr="00EA759C" w14:paraId="1571ABBE" w14:textId="77777777" w:rsidTr="001A3889">
        <w:trPr>
          <w:gridAfter w:val="1"/>
          <w:wAfter w:w="59" w:type="dxa"/>
        </w:trPr>
        <w:tc>
          <w:tcPr>
            <w:tcW w:w="988" w:type="dxa"/>
            <w:tcBorders>
              <w:top w:val="nil"/>
              <w:left w:val="single" w:sz="8" w:space="0" w:color="auto"/>
              <w:bottom w:val="nil"/>
              <w:right w:val="nil"/>
            </w:tcBorders>
          </w:tcPr>
          <w:p w14:paraId="66169A95" w14:textId="77777777" w:rsidR="00624CD8" w:rsidRPr="00EA759C" w:rsidRDefault="00624CD8" w:rsidP="00624CD8">
            <w:pPr>
              <w:jc w:val="left"/>
              <w:rPr>
                <w:sz w:val="20"/>
              </w:rPr>
            </w:pPr>
          </w:p>
        </w:tc>
        <w:tc>
          <w:tcPr>
            <w:tcW w:w="4952" w:type="dxa"/>
            <w:gridSpan w:val="7"/>
            <w:tcBorders>
              <w:top w:val="nil"/>
              <w:left w:val="nil"/>
              <w:bottom w:val="nil"/>
              <w:right w:val="nil"/>
            </w:tcBorders>
          </w:tcPr>
          <w:p w14:paraId="0C3525F7" w14:textId="77777777" w:rsidR="00624CD8" w:rsidRPr="00EA759C" w:rsidRDefault="00624CD8" w:rsidP="00624CD8">
            <w:pPr>
              <w:jc w:val="left"/>
              <w:rPr>
                <w:sz w:val="20"/>
              </w:rPr>
            </w:pPr>
          </w:p>
        </w:tc>
        <w:tc>
          <w:tcPr>
            <w:tcW w:w="701" w:type="dxa"/>
            <w:gridSpan w:val="3"/>
            <w:tcBorders>
              <w:top w:val="nil"/>
              <w:left w:val="nil"/>
              <w:bottom w:val="nil"/>
              <w:right w:val="nil"/>
            </w:tcBorders>
          </w:tcPr>
          <w:p w14:paraId="6DFE346B" w14:textId="77777777" w:rsidR="00624CD8" w:rsidRPr="00EA759C" w:rsidRDefault="00624CD8" w:rsidP="00624CD8">
            <w:pPr>
              <w:jc w:val="left"/>
              <w:rPr>
                <w:sz w:val="20"/>
              </w:rPr>
            </w:pPr>
          </w:p>
        </w:tc>
        <w:tc>
          <w:tcPr>
            <w:tcW w:w="2746" w:type="dxa"/>
            <w:tcBorders>
              <w:top w:val="nil"/>
              <w:left w:val="nil"/>
              <w:bottom w:val="nil"/>
              <w:right w:val="single" w:sz="8" w:space="0" w:color="auto"/>
            </w:tcBorders>
          </w:tcPr>
          <w:p w14:paraId="4C2DD5D8" w14:textId="77777777" w:rsidR="00624CD8" w:rsidRPr="00EA759C" w:rsidRDefault="00624CD8" w:rsidP="00624CD8">
            <w:pPr>
              <w:jc w:val="left"/>
              <w:rPr>
                <w:sz w:val="20"/>
              </w:rPr>
            </w:pPr>
          </w:p>
        </w:tc>
      </w:tr>
      <w:tr w:rsidR="00624CD8" w:rsidRPr="00EA759C" w14:paraId="7918F1DD" w14:textId="77777777" w:rsidTr="001A3889">
        <w:trPr>
          <w:gridAfter w:val="1"/>
          <w:wAfter w:w="59" w:type="dxa"/>
        </w:trPr>
        <w:tc>
          <w:tcPr>
            <w:tcW w:w="988" w:type="dxa"/>
            <w:tcBorders>
              <w:top w:val="nil"/>
              <w:left w:val="single" w:sz="8" w:space="0" w:color="auto"/>
              <w:bottom w:val="nil"/>
              <w:right w:val="nil"/>
            </w:tcBorders>
          </w:tcPr>
          <w:p w14:paraId="44D65D8F" w14:textId="77777777" w:rsidR="00624CD8" w:rsidRPr="00EA759C" w:rsidRDefault="00624CD8" w:rsidP="00624CD8">
            <w:pPr>
              <w:jc w:val="left"/>
              <w:rPr>
                <w:sz w:val="20"/>
              </w:rPr>
            </w:pPr>
            <w:r w:rsidRPr="00EA759C">
              <w:rPr>
                <w:sz w:val="20"/>
              </w:rPr>
              <w:t>Nom :</w:t>
            </w:r>
          </w:p>
        </w:tc>
        <w:tc>
          <w:tcPr>
            <w:tcW w:w="4368" w:type="dxa"/>
            <w:gridSpan w:val="5"/>
            <w:tcBorders>
              <w:top w:val="nil"/>
              <w:left w:val="nil"/>
              <w:bottom w:val="nil"/>
              <w:right w:val="nil"/>
            </w:tcBorders>
          </w:tcPr>
          <w:p w14:paraId="6ED00000" w14:textId="77777777" w:rsidR="00624CD8" w:rsidRPr="00EA759C" w:rsidRDefault="00B2703F" w:rsidP="00624CD8">
            <w:pPr>
              <w:jc w:val="left"/>
              <w:rPr>
                <w:sz w:val="20"/>
                <w:szCs w:val="20"/>
              </w:rPr>
            </w:pPr>
            <w:sdt>
              <w:sdtPr>
                <w:rPr>
                  <w:sz w:val="20"/>
                  <w:szCs w:val="20"/>
                  <w:u w:val="single" w:color="808080" w:themeColor="background1" w:themeShade="80"/>
                </w:rPr>
                <w:id w:val="18666913"/>
                <w:placeholder>
                  <w:docPart w:val="171B105A4AED4B5BADDA0DB98EA9E28C"/>
                </w:placeholder>
                <w:showingPlcHdr/>
                <w:text w:multiLine="1"/>
              </w:sdtPr>
              <w:sdtEndPr/>
              <w:sdtContent>
                <w:r w:rsidR="00624CD8" w:rsidRPr="00EA759C">
                  <w:rPr>
                    <w:rStyle w:val="Textedelespacerserv"/>
                    <w:sz w:val="20"/>
                    <w:szCs w:val="20"/>
                  </w:rPr>
                  <w:t>Cliquez ou appuyez ici pour entrer du texte.</w:t>
                </w:r>
              </w:sdtContent>
            </w:sdt>
          </w:p>
        </w:tc>
        <w:tc>
          <w:tcPr>
            <w:tcW w:w="735" w:type="dxa"/>
            <w:gridSpan w:val="3"/>
            <w:tcBorders>
              <w:top w:val="nil"/>
              <w:left w:val="nil"/>
              <w:bottom w:val="nil"/>
              <w:right w:val="nil"/>
            </w:tcBorders>
          </w:tcPr>
          <w:p w14:paraId="3C9D0406" w14:textId="77777777" w:rsidR="00624CD8" w:rsidRPr="00EA759C" w:rsidRDefault="00624CD8" w:rsidP="00624CD8">
            <w:pPr>
              <w:jc w:val="left"/>
              <w:rPr>
                <w:sz w:val="20"/>
                <w:szCs w:val="20"/>
              </w:rPr>
            </w:pPr>
            <w:r w:rsidRPr="00EA759C">
              <w:rPr>
                <w:sz w:val="20"/>
                <w:szCs w:val="20"/>
              </w:rPr>
              <w:t>Date :</w:t>
            </w:r>
          </w:p>
        </w:tc>
        <w:tc>
          <w:tcPr>
            <w:tcW w:w="3296" w:type="dxa"/>
            <w:gridSpan w:val="3"/>
            <w:tcBorders>
              <w:top w:val="nil"/>
              <w:left w:val="nil"/>
              <w:bottom w:val="nil"/>
              <w:right w:val="single" w:sz="8" w:space="0" w:color="auto"/>
            </w:tcBorders>
          </w:tcPr>
          <w:p w14:paraId="6EB0361D" w14:textId="77777777" w:rsidR="00624CD8" w:rsidRPr="00EA759C" w:rsidRDefault="00B2703F" w:rsidP="00624CD8">
            <w:pPr>
              <w:jc w:val="left"/>
              <w:rPr>
                <w:sz w:val="20"/>
                <w:szCs w:val="20"/>
              </w:rPr>
            </w:pPr>
            <w:sdt>
              <w:sdtPr>
                <w:rPr>
                  <w:sz w:val="20"/>
                  <w:szCs w:val="20"/>
                  <w:u w:val="single" w:color="808080" w:themeColor="background1" w:themeShade="80"/>
                </w:rPr>
                <w:id w:val="-540202956"/>
                <w:placeholder>
                  <w:docPart w:val="8B1BCBA1E80841C5945F766CEB92D055"/>
                </w:placeholder>
                <w:showingPlcHdr/>
                <w:date>
                  <w:dateFormat w:val="dd/MM/yyyy"/>
                  <w:lid w:val="fr-FR"/>
                  <w:storeMappedDataAs w:val="dateTime"/>
                  <w:calendar w:val="gregorian"/>
                </w:date>
              </w:sdtPr>
              <w:sdtEndPr/>
              <w:sdtContent>
                <w:r w:rsidR="00624CD8" w:rsidRPr="00EA759C">
                  <w:rPr>
                    <w:rStyle w:val="Textedelespacerserv"/>
                    <w:sz w:val="20"/>
                    <w:szCs w:val="20"/>
                  </w:rPr>
                  <w:t>Cliquez ou appuyez ici pour entrer une date.</w:t>
                </w:r>
              </w:sdtContent>
            </w:sdt>
          </w:p>
        </w:tc>
      </w:tr>
      <w:tr w:rsidR="00624CD8" w:rsidRPr="00EA759C" w14:paraId="74640BC3" w14:textId="77777777" w:rsidTr="00FA1B15">
        <w:trPr>
          <w:gridAfter w:val="1"/>
          <w:wAfter w:w="59" w:type="dxa"/>
        </w:trPr>
        <w:tc>
          <w:tcPr>
            <w:tcW w:w="6285" w:type="dxa"/>
            <w:gridSpan w:val="10"/>
            <w:tcBorders>
              <w:top w:val="nil"/>
              <w:left w:val="single" w:sz="8" w:space="0" w:color="auto"/>
              <w:bottom w:val="single" w:sz="8" w:space="0" w:color="auto"/>
              <w:right w:val="nil"/>
            </w:tcBorders>
          </w:tcPr>
          <w:p w14:paraId="4D03AAE3" w14:textId="77777777" w:rsidR="00624CD8" w:rsidRPr="00EA759C" w:rsidRDefault="00624CD8" w:rsidP="00624CD8">
            <w:pPr>
              <w:jc w:val="left"/>
              <w:rPr>
                <w:sz w:val="20"/>
              </w:rPr>
            </w:pPr>
          </w:p>
        </w:tc>
        <w:tc>
          <w:tcPr>
            <w:tcW w:w="3102" w:type="dxa"/>
            <w:gridSpan w:val="2"/>
            <w:tcBorders>
              <w:top w:val="nil"/>
              <w:left w:val="nil"/>
              <w:bottom w:val="single" w:sz="8" w:space="0" w:color="auto"/>
              <w:right w:val="single" w:sz="8" w:space="0" w:color="auto"/>
            </w:tcBorders>
          </w:tcPr>
          <w:p w14:paraId="20BFAD32" w14:textId="77777777" w:rsidR="00624CD8" w:rsidRPr="00EA759C" w:rsidRDefault="00624CD8" w:rsidP="00624CD8">
            <w:pPr>
              <w:jc w:val="left"/>
              <w:rPr>
                <w:i/>
                <w:sz w:val="20"/>
              </w:rPr>
            </w:pPr>
            <w:r w:rsidRPr="00EA759C">
              <w:rPr>
                <w:i/>
                <w:sz w:val="16"/>
              </w:rPr>
              <w:t>jj/mm/aaaa</w:t>
            </w:r>
          </w:p>
        </w:tc>
      </w:tr>
    </w:tbl>
    <w:p w14:paraId="48E6662D" w14:textId="3DA4F267" w:rsidR="00B855BE" w:rsidRDefault="00017526" w:rsidP="00017526">
      <w:pPr>
        <w:pStyle w:val="Lgende"/>
      </w:pPr>
      <w:bookmarkStart w:id="20" w:name="_Toc452217468"/>
      <w:r>
        <w:t xml:space="preserve">Tableau 2. </w:t>
      </w:r>
      <w:r w:rsidRPr="00017526">
        <w:t xml:space="preserve">Checklist des fonctionnalités </w:t>
      </w:r>
      <w:r>
        <w:t>site web</w:t>
      </w:r>
      <w:bookmarkEnd w:id="20"/>
    </w:p>
    <w:p w14:paraId="1DFA3431" w14:textId="77777777" w:rsidR="00B855BE" w:rsidRDefault="00B855BE">
      <w:pPr>
        <w:jc w:val="left"/>
      </w:pPr>
      <w:r>
        <w:br w:type="page"/>
      </w:r>
    </w:p>
    <w:p w14:paraId="49EAB3E6" w14:textId="77777777" w:rsidR="003058B2" w:rsidRPr="00EA759C" w:rsidRDefault="003058B2" w:rsidP="003058B2">
      <w:pPr>
        <w:pStyle w:val="Titre2"/>
      </w:pPr>
      <w:bookmarkStart w:id="21" w:name="_Toc452219973"/>
      <w:r w:rsidRPr="00EA759C">
        <w:lastRenderedPageBreak/>
        <w:t>Application Mobile</w:t>
      </w:r>
      <w:bookmarkEnd w:id="21"/>
    </w:p>
    <w:tbl>
      <w:tblPr>
        <w:tblStyle w:val="Grilledutableau"/>
        <w:tblW w:w="9387" w:type="dxa"/>
        <w:tblLayout w:type="fixed"/>
        <w:tblLook w:val="04A0" w:firstRow="1" w:lastRow="0" w:firstColumn="1" w:lastColumn="0" w:noHBand="0" w:noVBand="1"/>
      </w:tblPr>
      <w:tblGrid>
        <w:gridCol w:w="989"/>
        <w:gridCol w:w="1253"/>
        <w:gridCol w:w="1581"/>
        <w:gridCol w:w="1417"/>
        <w:gridCol w:w="901"/>
        <w:gridCol w:w="91"/>
        <w:gridCol w:w="1031"/>
        <w:gridCol w:w="2124"/>
      </w:tblGrid>
      <w:tr w:rsidR="00A371BF" w:rsidRPr="00EA759C" w14:paraId="7CBD4068" w14:textId="77777777" w:rsidTr="006331FE">
        <w:tc>
          <w:tcPr>
            <w:tcW w:w="3823" w:type="dxa"/>
            <w:gridSpan w:val="3"/>
            <w:tcBorders>
              <w:top w:val="single" w:sz="4" w:space="0" w:color="auto"/>
              <w:left w:val="single" w:sz="4" w:space="0" w:color="auto"/>
              <w:bottom w:val="nil"/>
              <w:right w:val="nil"/>
            </w:tcBorders>
          </w:tcPr>
          <w:p w14:paraId="4C045971" w14:textId="77777777" w:rsidR="003058B2" w:rsidRPr="00EA759C" w:rsidRDefault="003058B2" w:rsidP="00A371BF">
            <w:pPr>
              <w:jc w:val="left"/>
              <w:rPr>
                <w:sz w:val="20"/>
              </w:rPr>
            </w:pPr>
            <w:r w:rsidRPr="00EA759C">
              <w:rPr>
                <w:sz w:val="20"/>
              </w:rPr>
              <w:t>Music Sheet Writer</w:t>
            </w:r>
          </w:p>
        </w:tc>
        <w:tc>
          <w:tcPr>
            <w:tcW w:w="3440" w:type="dxa"/>
            <w:gridSpan w:val="4"/>
            <w:tcBorders>
              <w:top w:val="single" w:sz="4" w:space="0" w:color="auto"/>
              <w:left w:val="nil"/>
              <w:bottom w:val="nil"/>
              <w:right w:val="nil"/>
            </w:tcBorders>
          </w:tcPr>
          <w:p w14:paraId="5DE82A8D" w14:textId="77777777" w:rsidR="003058B2" w:rsidRPr="00EA759C" w:rsidRDefault="003058B2" w:rsidP="00A371BF">
            <w:pPr>
              <w:jc w:val="right"/>
              <w:rPr>
                <w:sz w:val="20"/>
              </w:rPr>
            </w:pPr>
          </w:p>
        </w:tc>
        <w:tc>
          <w:tcPr>
            <w:tcW w:w="2124" w:type="dxa"/>
            <w:tcBorders>
              <w:top w:val="single" w:sz="4" w:space="0" w:color="auto"/>
              <w:left w:val="nil"/>
              <w:bottom w:val="nil"/>
              <w:right w:val="single" w:sz="4" w:space="0" w:color="auto"/>
            </w:tcBorders>
          </w:tcPr>
          <w:p w14:paraId="2EB54FA5" w14:textId="77777777" w:rsidR="003058B2" w:rsidRPr="00EA759C" w:rsidRDefault="003058B2" w:rsidP="00A371BF">
            <w:pPr>
              <w:jc w:val="right"/>
              <w:rPr>
                <w:sz w:val="20"/>
              </w:rPr>
            </w:pPr>
            <w:r w:rsidRPr="00EA759C">
              <w:rPr>
                <w:sz w:val="20"/>
              </w:rPr>
              <w:t>Lab EIP – Epitech Paris</w:t>
            </w:r>
          </w:p>
        </w:tc>
      </w:tr>
      <w:tr w:rsidR="007917C5" w:rsidRPr="00EA759C" w14:paraId="1D899F47" w14:textId="77777777" w:rsidTr="006331FE">
        <w:tc>
          <w:tcPr>
            <w:tcW w:w="9387" w:type="dxa"/>
            <w:gridSpan w:val="8"/>
            <w:tcBorders>
              <w:top w:val="nil"/>
              <w:left w:val="single" w:sz="4" w:space="0" w:color="auto"/>
              <w:bottom w:val="nil"/>
              <w:right w:val="single" w:sz="4" w:space="0" w:color="auto"/>
            </w:tcBorders>
          </w:tcPr>
          <w:p w14:paraId="035CE353" w14:textId="77777777" w:rsidR="007917C5" w:rsidRPr="00EA759C" w:rsidRDefault="007917C5" w:rsidP="00A371BF">
            <w:pPr>
              <w:jc w:val="right"/>
            </w:pPr>
          </w:p>
        </w:tc>
      </w:tr>
      <w:tr w:rsidR="007917C5" w:rsidRPr="00EA759C" w14:paraId="56347781" w14:textId="77777777" w:rsidTr="006331FE">
        <w:tc>
          <w:tcPr>
            <w:tcW w:w="9387" w:type="dxa"/>
            <w:gridSpan w:val="8"/>
            <w:tcBorders>
              <w:top w:val="nil"/>
              <w:left w:val="single" w:sz="4" w:space="0" w:color="auto"/>
              <w:bottom w:val="nil"/>
              <w:right w:val="single" w:sz="4" w:space="0" w:color="auto"/>
            </w:tcBorders>
          </w:tcPr>
          <w:p w14:paraId="43B01C24" w14:textId="77777777" w:rsidR="007917C5" w:rsidRPr="00EA759C" w:rsidRDefault="007917C5" w:rsidP="00A371BF">
            <w:pPr>
              <w:jc w:val="right"/>
            </w:pPr>
          </w:p>
        </w:tc>
      </w:tr>
      <w:tr w:rsidR="003058B2" w:rsidRPr="00EA759C" w14:paraId="72767C04" w14:textId="77777777" w:rsidTr="006331FE">
        <w:tc>
          <w:tcPr>
            <w:tcW w:w="9387" w:type="dxa"/>
            <w:gridSpan w:val="8"/>
            <w:tcBorders>
              <w:top w:val="nil"/>
              <w:left w:val="single" w:sz="4" w:space="0" w:color="auto"/>
              <w:bottom w:val="nil"/>
              <w:right w:val="single" w:sz="4" w:space="0" w:color="auto"/>
            </w:tcBorders>
          </w:tcPr>
          <w:p w14:paraId="35D97551" w14:textId="77777777" w:rsidR="003058B2" w:rsidRPr="00EA759C" w:rsidRDefault="003058B2" w:rsidP="00A371BF">
            <w:pPr>
              <w:jc w:val="center"/>
              <w:rPr>
                <w:sz w:val="32"/>
              </w:rPr>
            </w:pPr>
            <w:r w:rsidRPr="00EA759C">
              <w:rPr>
                <w:sz w:val="32"/>
              </w:rPr>
              <w:t>Checklist des fonctionnalités pour la beta de Juillet</w:t>
            </w:r>
          </w:p>
        </w:tc>
      </w:tr>
      <w:tr w:rsidR="003058B2" w:rsidRPr="00EA759C" w14:paraId="4C917B8B" w14:textId="77777777" w:rsidTr="006331FE">
        <w:tc>
          <w:tcPr>
            <w:tcW w:w="9387" w:type="dxa"/>
            <w:gridSpan w:val="8"/>
            <w:tcBorders>
              <w:top w:val="nil"/>
              <w:left w:val="single" w:sz="4" w:space="0" w:color="auto"/>
              <w:bottom w:val="nil"/>
              <w:right w:val="single" w:sz="4" w:space="0" w:color="auto"/>
            </w:tcBorders>
          </w:tcPr>
          <w:p w14:paraId="46808C41" w14:textId="77777777" w:rsidR="003058B2" w:rsidRPr="00EA759C" w:rsidRDefault="003058B2" w:rsidP="00A371BF">
            <w:pPr>
              <w:jc w:val="center"/>
              <w:rPr>
                <w:sz w:val="32"/>
              </w:rPr>
            </w:pPr>
          </w:p>
        </w:tc>
      </w:tr>
      <w:tr w:rsidR="003058B2" w:rsidRPr="00EA759C" w14:paraId="43858325" w14:textId="77777777" w:rsidTr="006331FE">
        <w:tc>
          <w:tcPr>
            <w:tcW w:w="9387" w:type="dxa"/>
            <w:gridSpan w:val="8"/>
            <w:tcBorders>
              <w:top w:val="nil"/>
              <w:left w:val="single" w:sz="4" w:space="0" w:color="auto"/>
              <w:bottom w:val="nil"/>
              <w:right w:val="single" w:sz="4" w:space="0" w:color="auto"/>
            </w:tcBorders>
          </w:tcPr>
          <w:p w14:paraId="043D6CD9" w14:textId="77777777" w:rsidR="003058B2" w:rsidRPr="00EA759C" w:rsidRDefault="003058B2" w:rsidP="00F54C50">
            <w:pPr>
              <w:jc w:val="left"/>
              <w:rPr>
                <w:color w:val="808080" w:themeColor="background1" w:themeShade="80"/>
              </w:rPr>
            </w:pPr>
            <w:r w:rsidRPr="00EA759C">
              <w:t xml:space="preserve">Nom du projet : </w:t>
            </w:r>
            <w:r w:rsidR="00F54C50" w:rsidRPr="00EA759C">
              <w:t xml:space="preserve"> </w:t>
            </w:r>
            <w:r w:rsidRPr="00EA759C">
              <w:rPr>
                <w:b/>
                <w:u w:val="single" w:color="808080" w:themeColor="background1" w:themeShade="80"/>
              </w:rPr>
              <w:t>Music Sheet Writer</w:t>
            </w:r>
          </w:p>
        </w:tc>
      </w:tr>
      <w:tr w:rsidR="003058B2" w:rsidRPr="00EA759C" w14:paraId="7CE21840" w14:textId="77777777" w:rsidTr="006331FE">
        <w:tc>
          <w:tcPr>
            <w:tcW w:w="9387" w:type="dxa"/>
            <w:gridSpan w:val="8"/>
            <w:tcBorders>
              <w:top w:val="nil"/>
              <w:left w:val="single" w:sz="4" w:space="0" w:color="auto"/>
              <w:bottom w:val="nil"/>
              <w:right w:val="single" w:sz="4" w:space="0" w:color="auto"/>
            </w:tcBorders>
          </w:tcPr>
          <w:p w14:paraId="7404F2C3" w14:textId="77777777" w:rsidR="003058B2" w:rsidRPr="00EA759C" w:rsidRDefault="003058B2" w:rsidP="00F54C50">
            <w:pPr>
              <w:jc w:val="left"/>
              <w:rPr>
                <w:sz w:val="24"/>
              </w:rPr>
            </w:pPr>
            <w:r w:rsidRPr="00EA759C">
              <w:t xml:space="preserve">Livrable : </w:t>
            </w:r>
            <w:r w:rsidRPr="00EA759C">
              <w:rPr>
                <w:b/>
                <w:u w:val="single" w:color="808080" w:themeColor="background1" w:themeShade="80"/>
              </w:rPr>
              <w:t>Application</w:t>
            </w:r>
            <w:r w:rsidR="00B73E58" w:rsidRPr="00EA759C">
              <w:rPr>
                <w:b/>
                <w:u w:val="single" w:color="808080" w:themeColor="background1" w:themeShade="80"/>
              </w:rPr>
              <w:t>s</w:t>
            </w:r>
            <w:r w:rsidRPr="00EA759C">
              <w:rPr>
                <w:b/>
                <w:u w:val="single" w:color="808080" w:themeColor="background1" w:themeShade="80"/>
              </w:rPr>
              <w:t xml:space="preserve"> Mobile</w:t>
            </w:r>
            <w:r w:rsidR="00F54C50" w:rsidRPr="00EA759C">
              <w:rPr>
                <w:b/>
                <w:u w:val="single" w:color="808080" w:themeColor="background1" w:themeShade="80"/>
              </w:rPr>
              <w:t>s</w:t>
            </w:r>
          </w:p>
        </w:tc>
      </w:tr>
      <w:tr w:rsidR="003058B2" w:rsidRPr="00EA759C" w14:paraId="2BDD7F34" w14:textId="77777777" w:rsidTr="006331FE">
        <w:trPr>
          <w:trHeight w:val="113"/>
        </w:trPr>
        <w:tc>
          <w:tcPr>
            <w:tcW w:w="9387" w:type="dxa"/>
            <w:gridSpan w:val="8"/>
            <w:tcBorders>
              <w:top w:val="nil"/>
              <w:left w:val="single" w:sz="4" w:space="0" w:color="auto"/>
              <w:bottom w:val="single" w:sz="12" w:space="0" w:color="auto"/>
              <w:right w:val="single" w:sz="4" w:space="0" w:color="auto"/>
            </w:tcBorders>
            <w:vAlign w:val="center"/>
          </w:tcPr>
          <w:p w14:paraId="08C9415F" w14:textId="77777777" w:rsidR="003058B2" w:rsidRPr="00EA759C" w:rsidRDefault="003058B2" w:rsidP="00A371BF">
            <w:pPr>
              <w:jc w:val="center"/>
              <w:rPr>
                <w:sz w:val="8"/>
              </w:rPr>
            </w:pPr>
          </w:p>
        </w:tc>
      </w:tr>
      <w:tr w:rsidR="00A371BF" w:rsidRPr="00EA759C" w14:paraId="7953FF4E" w14:textId="77777777" w:rsidTr="006331FE">
        <w:trPr>
          <w:trHeight w:val="370"/>
        </w:trPr>
        <w:tc>
          <w:tcPr>
            <w:tcW w:w="3823" w:type="dxa"/>
            <w:gridSpan w:val="3"/>
            <w:tcBorders>
              <w:top w:val="single" w:sz="12" w:space="0" w:color="auto"/>
              <w:left w:val="single" w:sz="4" w:space="0" w:color="auto"/>
              <w:bottom w:val="single" w:sz="4" w:space="0" w:color="auto"/>
              <w:right w:val="single" w:sz="4" w:space="0" w:color="auto"/>
            </w:tcBorders>
            <w:vAlign w:val="center"/>
          </w:tcPr>
          <w:p w14:paraId="6B65AF60" w14:textId="77777777" w:rsidR="003058B2" w:rsidRPr="00EA759C" w:rsidRDefault="003058B2" w:rsidP="00A371BF">
            <w:pPr>
              <w:jc w:val="center"/>
            </w:pPr>
            <w:r w:rsidRPr="00EA759C">
              <w:t>Fonctionnalités</w:t>
            </w:r>
          </w:p>
        </w:tc>
        <w:tc>
          <w:tcPr>
            <w:tcW w:w="5564" w:type="dxa"/>
            <w:gridSpan w:val="5"/>
            <w:tcBorders>
              <w:top w:val="single" w:sz="12" w:space="0" w:color="auto"/>
              <w:left w:val="single" w:sz="4" w:space="0" w:color="auto"/>
              <w:bottom w:val="single" w:sz="4" w:space="0" w:color="auto"/>
              <w:right w:val="single" w:sz="4" w:space="0" w:color="auto"/>
            </w:tcBorders>
            <w:vAlign w:val="center"/>
          </w:tcPr>
          <w:p w14:paraId="3705ECA3" w14:textId="77777777" w:rsidR="003058B2" w:rsidRPr="00EA759C" w:rsidRDefault="003058B2" w:rsidP="00A371BF">
            <w:pPr>
              <w:jc w:val="center"/>
            </w:pPr>
            <w:r w:rsidRPr="00EA759C">
              <w:t>Résultat des tests</w:t>
            </w:r>
          </w:p>
        </w:tc>
      </w:tr>
      <w:tr w:rsidR="00A371BF" w:rsidRPr="00EA759C" w14:paraId="7BBB2CE3" w14:textId="77777777" w:rsidTr="006331FE">
        <w:trPr>
          <w:trHeight w:val="380"/>
        </w:trPr>
        <w:tc>
          <w:tcPr>
            <w:tcW w:w="989" w:type="dxa"/>
            <w:tcBorders>
              <w:top w:val="single" w:sz="4" w:space="0" w:color="auto"/>
              <w:left w:val="single" w:sz="4" w:space="0" w:color="auto"/>
              <w:bottom w:val="single" w:sz="12" w:space="0" w:color="auto"/>
              <w:right w:val="single" w:sz="4" w:space="0" w:color="auto"/>
            </w:tcBorders>
            <w:vAlign w:val="center"/>
          </w:tcPr>
          <w:p w14:paraId="2676483A" w14:textId="77777777" w:rsidR="0031206A" w:rsidRPr="00EA759C" w:rsidRDefault="0031206A" w:rsidP="0031206A">
            <w:pPr>
              <w:jc w:val="center"/>
              <w:rPr>
                <w:sz w:val="20"/>
              </w:rPr>
            </w:pPr>
            <w:r w:rsidRPr="00EA759C">
              <w:rPr>
                <w:sz w:val="20"/>
              </w:rPr>
              <w:t>No.</w:t>
            </w:r>
          </w:p>
        </w:tc>
        <w:tc>
          <w:tcPr>
            <w:tcW w:w="2834" w:type="dxa"/>
            <w:gridSpan w:val="2"/>
            <w:tcBorders>
              <w:top w:val="single" w:sz="4" w:space="0" w:color="auto"/>
              <w:left w:val="single" w:sz="4" w:space="0" w:color="auto"/>
              <w:bottom w:val="single" w:sz="12" w:space="0" w:color="auto"/>
              <w:right w:val="single" w:sz="4" w:space="0" w:color="auto"/>
            </w:tcBorders>
            <w:vAlign w:val="center"/>
          </w:tcPr>
          <w:p w14:paraId="22BD9A56" w14:textId="77777777" w:rsidR="0031206A" w:rsidRPr="00EA759C" w:rsidRDefault="0031206A" w:rsidP="0031206A">
            <w:pPr>
              <w:jc w:val="center"/>
              <w:rPr>
                <w:sz w:val="20"/>
              </w:rPr>
            </w:pPr>
            <w:r w:rsidRPr="00EA759C">
              <w:rPr>
                <w:sz w:val="20"/>
              </w:rPr>
              <w:t>Nom</w:t>
            </w:r>
          </w:p>
        </w:tc>
        <w:tc>
          <w:tcPr>
            <w:tcW w:w="1417" w:type="dxa"/>
            <w:tcBorders>
              <w:top w:val="single" w:sz="4" w:space="0" w:color="auto"/>
              <w:left w:val="single" w:sz="4" w:space="0" w:color="auto"/>
              <w:bottom w:val="single" w:sz="12" w:space="0" w:color="auto"/>
              <w:right w:val="single" w:sz="4" w:space="0" w:color="auto"/>
            </w:tcBorders>
            <w:vAlign w:val="center"/>
          </w:tcPr>
          <w:p w14:paraId="5ED690BC" w14:textId="77777777" w:rsidR="0031206A" w:rsidRPr="00EA759C" w:rsidRDefault="0031206A" w:rsidP="0031206A">
            <w:pPr>
              <w:jc w:val="center"/>
              <w:rPr>
                <w:sz w:val="20"/>
              </w:rPr>
            </w:pPr>
            <w:r w:rsidRPr="00EA759C">
              <w:rPr>
                <w:sz w:val="20"/>
              </w:rPr>
              <w:t>Version</w:t>
            </w:r>
          </w:p>
        </w:tc>
        <w:tc>
          <w:tcPr>
            <w:tcW w:w="992" w:type="dxa"/>
            <w:gridSpan w:val="2"/>
            <w:tcBorders>
              <w:top w:val="single" w:sz="4" w:space="0" w:color="auto"/>
              <w:left w:val="single" w:sz="4" w:space="0" w:color="auto"/>
              <w:bottom w:val="single" w:sz="12" w:space="0" w:color="auto"/>
              <w:right w:val="single" w:sz="4" w:space="0" w:color="auto"/>
            </w:tcBorders>
            <w:vAlign w:val="center"/>
          </w:tcPr>
          <w:p w14:paraId="687B5EAD" w14:textId="77777777" w:rsidR="0031206A" w:rsidRPr="00EA759C" w:rsidRDefault="00FB2936" w:rsidP="0031206A">
            <w:pPr>
              <w:jc w:val="center"/>
              <w:rPr>
                <w:sz w:val="20"/>
              </w:rPr>
            </w:pPr>
            <w:r w:rsidRPr="00EA759C">
              <w:rPr>
                <w:sz w:val="20"/>
              </w:rPr>
              <w:t>Stat.</w:t>
            </w:r>
            <w:r w:rsidR="0031206A" w:rsidRPr="00EA759C">
              <w:rPr>
                <w:sz w:val="20"/>
              </w:rPr>
              <w:t>*</w:t>
            </w:r>
          </w:p>
        </w:tc>
        <w:tc>
          <w:tcPr>
            <w:tcW w:w="3155" w:type="dxa"/>
            <w:gridSpan w:val="2"/>
            <w:tcBorders>
              <w:top w:val="single" w:sz="4" w:space="0" w:color="auto"/>
              <w:left w:val="single" w:sz="4" w:space="0" w:color="auto"/>
              <w:bottom w:val="single" w:sz="12" w:space="0" w:color="auto"/>
              <w:right w:val="single" w:sz="4" w:space="0" w:color="auto"/>
            </w:tcBorders>
            <w:vAlign w:val="center"/>
          </w:tcPr>
          <w:p w14:paraId="5FEBFFA4" w14:textId="77777777" w:rsidR="0031206A" w:rsidRPr="00EA759C" w:rsidRDefault="0031206A" w:rsidP="0031206A">
            <w:pPr>
              <w:jc w:val="center"/>
              <w:rPr>
                <w:sz w:val="20"/>
              </w:rPr>
            </w:pPr>
            <w:r w:rsidRPr="00EA759C">
              <w:rPr>
                <w:sz w:val="20"/>
              </w:rPr>
              <w:t>Commentaires</w:t>
            </w:r>
          </w:p>
        </w:tc>
      </w:tr>
      <w:tr w:rsidR="001A3889" w:rsidRPr="00EA759C" w14:paraId="4A147C20" w14:textId="77777777" w:rsidTr="006331FE">
        <w:tc>
          <w:tcPr>
            <w:tcW w:w="989"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6B5F966" w14:textId="77777777" w:rsidR="001A3889" w:rsidRPr="00EA759C" w:rsidRDefault="001A3889" w:rsidP="001A3889">
            <w:pPr>
              <w:jc w:val="center"/>
              <w:rPr>
                <w:sz w:val="20"/>
                <w:szCs w:val="20"/>
              </w:rPr>
            </w:pPr>
            <w:r w:rsidRPr="00EA759C">
              <w:rPr>
                <w:sz w:val="20"/>
                <w:szCs w:val="20"/>
              </w:rPr>
              <w:t>F-3.1.</w:t>
            </w:r>
          </w:p>
        </w:tc>
        <w:tc>
          <w:tcPr>
            <w:tcW w:w="2834"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E2D9E7D" w14:textId="77777777" w:rsidR="001A3889" w:rsidRPr="00EA759C" w:rsidRDefault="001A3889" w:rsidP="001A3889">
            <w:pPr>
              <w:jc w:val="left"/>
              <w:rPr>
                <w:sz w:val="20"/>
                <w:szCs w:val="20"/>
              </w:rPr>
            </w:pPr>
            <w:r w:rsidRPr="00EA759C">
              <w:rPr>
                <w:sz w:val="20"/>
                <w:szCs w:val="20"/>
              </w:rPr>
              <w:t>Accès aux services</w:t>
            </w:r>
          </w:p>
        </w:tc>
        <w:tc>
          <w:tcPr>
            <w:tcW w:w="1417"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725F27B" w14:textId="77777777" w:rsidR="001A3889" w:rsidRPr="00EA759C" w:rsidRDefault="001A3889" w:rsidP="001A3889">
            <w:pPr>
              <w:jc w:val="left"/>
              <w:rPr>
                <w:sz w:val="20"/>
                <w:szCs w:val="20"/>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5D4470D" w14:textId="77777777" w:rsidR="001A3889" w:rsidRPr="00EA759C" w:rsidRDefault="001A3889" w:rsidP="001A3889">
            <w:pPr>
              <w:jc w:val="center"/>
              <w:rPr>
                <w:sz w:val="20"/>
                <w:szCs w:val="20"/>
              </w:rPr>
            </w:pPr>
          </w:p>
        </w:tc>
        <w:tc>
          <w:tcPr>
            <w:tcW w:w="3155"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BB6ACEB" w14:textId="77777777" w:rsidR="001A3889" w:rsidRPr="00EA759C" w:rsidRDefault="001A3889" w:rsidP="001A3889">
            <w:pPr>
              <w:jc w:val="left"/>
              <w:rPr>
                <w:sz w:val="20"/>
                <w:szCs w:val="20"/>
              </w:rPr>
            </w:pPr>
          </w:p>
        </w:tc>
      </w:tr>
      <w:tr w:rsidR="00023CD4" w:rsidRPr="00EA759C" w14:paraId="4B26797B" w14:textId="77777777" w:rsidTr="006331FE">
        <w:trPr>
          <w:trHeight w:val="737"/>
        </w:trPr>
        <w:tc>
          <w:tcPr>
            <w:tcW w:w="989" w:type="dxa"/>
            <w:tcBorders>
              <w:top w:val="single" w:sz="4" w:space="0" w:color="auto"/>
              <w:left w:val="single" w:sz="4" w:space="0" w:color="auto"/>
              <w:bottom w:val="single" w:sz="4" w:space="0" w:color="auto"/>
              <w:right w:val="single" w:sz="4" w:space="0" w:color="auto"/>
            </w:tcBorders>
          </w:tcPr>
          <w:p w14:paraId="0EEABFC7" w14:textId="77777777" w:rsidR="00023CD4" w:rsidRPr="00EA759C" w:rsidRDefault="008B0FE3" w:rsidP="00023CD4">
            <w:pPr>
              <w:jc w:val="center"/>
              <w:rPr>
                <w:sz w:val="18"/>
                <w:szCs w:val="18"/>
              </w:rPr>
            </w:pPr>
            <w:r>
              <w:rPr>
                <w:sz w:val="18"/>
                <w:szCs w:val="18"/>
              </w:rPr>
              <w:t>F-3</w:t>
            </w:r>
            <w:r w:rsidR="00023CD4" w:rsidRPr="00EA759C">
              <w:rPr>
                <w:sz w:val="18"/>
                <w:szCs w:val="18"/>
              </w:rPr>
              <w:t>.1.1.</w:t>
            </w:r>
          </w:p>
        </w:tc>
        <w:tc>
          <w:tcPr>
            <w:tcW w:w="2834" w:type="dxa"/>
            <w:gridSpan w:val="2"/>
            <w:tcBorders>
              <w:top w:val="single" w:sz="4" w:space="0" w:color="auto"/>
              <w:left w:val="single" w:sz="4" w:space="0" w:color="auto"/>
              <w:bottom w:val="single" w:sz="4" w:space="0" w:color="auto"/>
              <w:right w:val="single" w:sz="4" w:space="0" w:color="auto"/>
            </w:tcBorders>
          </w:tcPr>
          <w:p w14:paraId="5ECBFB33" w14:textId="77777777" w:rsidR="00023CD4" w:rsidRPr="00EA759C" w:rsidRDefault="00023CD4" w:rsidP="00023CD4">
            <w:pPr>
              <w:jc w:val="left"/>
              <w:rPr>
                <w:sz w:val="18"/>
                <w:szCs w:val="18"/>
              </w:rPr>
            </w:pPr>
            <w:r>
              <w:rPr>
                <w:sz w:val="18"/>
                <w:szCs w:val="18"/>
              </w:rPr>
              <w:t>Créer un</w:t>
            </w:r>
            <w:r w:rsidRPr="00EA759C">
              <w:rPr>
                <w:sz w:val="18"/>
                <w:szCs w:val="18"/>
              </w:rPr>
              <w:t xml:space="preserve"> compte</w:t>
            </w:r>
          </w:p>
        </w:tc>
        <w:tc>
          <w:tcPr>
            <w:tcW w:w="1417" w:type="dxa"/>
            <w:tcBorders>
              <w:top w:val="single" w:sz="4" w:space="0" w:color="auto"/>
              <w:left w:val="single" w:sz="4" w:space="0" w:color="auto"/>
              <w:bottom w:val="single" w:sz="4" w:space="0" w:color="auto"/>
              <w:right w:val="single" w:sz="4" w:space="0" w:color="auto"/>
            </w:tcBorders>
          </w:tcPr>
          <w:p w14:paraId="5270BF6C" w14:textId="77777777" w:rsidR="00023CD4" w:rsidRPr="00EA759C" w:rsidRDefault="00B2703F" w:rsidP="00023CD4">
            <w:pPr>
              <w:jc w:val="left"/>
              <w:rPr>
                <w:sz w:val="18"/>
                <w:szCs w:val="18"/>
              </w:rPr>
            </w:pPr>
            <w:sdt>
              <w:sdtPr>
                <w:rPr>
                  <w:sz w:val="18"/>
                  <w:szCs w:val="18"/>
                </w:rPr>
                <w:id w:val="938566018"/>
                <w14:checkbox>
                  <w14:checked w14:val="0"/>
                  <w14:checkedState w14:val="2612" w14:font="MS Gothic"/>
                  <w14:uncheckedState w14:val="2610" w14:font="MS Gothic"/>
                </w14:checkbox>
              </w:sdtPr>
              <w:sdtEndPr/>
              <w:sdtContent>
                <w:r w:rsidR="00023CD4">
                  <w:rPr>
                    <w:rFonts w:ascii="MS Gothic" w:eastAsia="MS Gothic" w:hAnsi="MS Gothic" w:hint="eastAsia"/>
                    <w:sz w:val="18"/>
                    <w:szCs w:val="18"/>
                  </w:rPr>
                  <w:t>☐</w:t>
                </w:r>
              </w:sdtContent>
            </w:sdt>
            <w:r w:rsidR="00023CD4" w:rsidRPr="00EA759C">
              <w:rPr>
                <w:sz w:val="18"/>
                <w:szCs w:val="18"/>
              </w:rPr>
              <w:t xml:space="preserve"> Android</w:t>
            </w:r>
          </w:p>
          <w:p w14:paraId="4A6C81A7" w14:textId="77777777" w:rsidR="00023CD4" w:rsidRPr="00EA759C" w:rsidRDefault="00B2703F" w:rsidP="00023CD4">
            <w:pPr>
              <w:jc w:val="left"/>
              <w:rPr>
                <w:sz w:val="18"/>
                <w:szCs w:val="18"/>
              </w:rPr>
            </w:pPr>
            <w:sdt>
              <w:sdtPr>
                <w:rPr>
                  <w:sz w:val="18"/>
                  <w:szCs w:val="18"/>
                </w:rPr>
                <w:id w:val="1113703941"/>
                <w14:checkbox>
                  <w14:checked w14:val="0"/>
                  <w14:checkedState w14:val="2612" w14:font="MS Gothic"/>
                  <w14:uncheckedState w14:val="2610" w14:font="MS Gothic"/>
                </w14:checkbox>
              </w:sdtPr>
              <w:sdtEndPr/>
              <w:sdtContent>
                <w:r w:rsidR="00023CD4" w:rsidRPr="00EA759C">
                  <w:rPr>
                    <w:rFonts w:ascii="MS Gothic" w:eastAsia="MS Gothic" w:hAnsi="MS Gothic"/>
                    <w:sz w:val="18"/>
                    <w:szCs w:val="18"/>
                  </w:rPr>
                  <w:t>☐</w:t>
                </w:r>
              </w:sdtContent>
            </w:sdt>
            <w:r w:rsidR="00023CD4" w:rsidRPr="00EA759C">
              <w:rPr>
                <w:sz w:val="18"/>
                <w:szCs w:val="18"/>
              </w:rPr>
              <w:t xml:space="preserve"> iPhone</w:t>
            </w:r>
          </w:p>
          <w:p w14:paraId="3FB6C154" w14:textId="77777777" w:rsidR="00023CD4" w:rsidRPr="00EA759C" w:rsidRDefault="00B2703F" w:rsidP="00023CD4">
            <w:pPr>
              <w:jc w:val="left"/>
              <w:rPr>
                <w:sz w:val="18"/>
                <w:szCs w:val="18"/>
              </w:rPr>
            </w:pPr>
            <w:sdt>
              <w:sdtPr>
                <w:rPr>
                  <w:sz w:val="18"/>
                  <w:szCs w:val="18"/>
                </w:rPr>
                <w:id w:val="47740176"/>
                <w14:checkbox>
                  <w14:checked w14:val="0"/>
                  <w14:checkedState w14:val="2612" w14:font="MS Gothic"/>
                  <w14:uncheckedState w14:val="2610" w14:font="MS Gothic"/>
                </w14:checkbox>
              </w:sdtPr>
              <w:sdtEndPr/>
              <w:sdtContent>
                <w:r w:rsidR="00023CD4" w:rsidRPr="00EA759C">
                  <w:rPr>
                    <w:rFonts w:ascii="MS Gothic" w:eastAsia="MS Gothic" w:hAnsi="MS Gothic"/>
                    <w:sz w:val="18"/>
                    <w:szCs w:val="18"/>
                  </w:rPr>
                  <w:t>☐</w:t>
                </w:r>
              </w:sdtContent>
            </w:sdt>
            <w:r w:rsidR="00023CD4" w:rsidRPr="00EA759C">
              <w:rPr>
                <w:sz w:val="18"/>
                <w:szCs w:val="18"/>
              </w:rPr>
              <w:t xml:space="preserve"> Win. Phone</w:t>
            </w:r>
          </w:p>
        </w:tc>
        <w:sdt>
          <w:sdtPr>
            <w:rPr>
              <w:sz w:val="18"/>
              <w:szCs w:val="18"/>
            </w:rPr>
            <w:id w:val="388927869"/>
            <w:placeholder>
              <w:docPart w:val="3B1C9C87F7B446E889DFDB619D11E196"/>
            </w:placeholder>
            <w:showingPlcHdr/>
            <w:comboBox>
              <w:listItem w:value="Choisissez un élément."/>
              <w:listItem w:displayText="OK" w:value="OK"/>
              <w:listItem w:displayText="KO" w:value="KO"/>
              <w:listItem w:displayText="NT" w:value="NT"/>
              <w:listItem w:displayText="NA" w:value="NA"/>
            </w:comboBox>
          </w:sdtPr>
          <w:sdtEndPr/>
          <w:sdtContent>
            <w:tc>
              <w:tcPr>
                <w:tcW w:w="992" w:type="dxa"/>
                <w:gridSpan w:val="2"/>
                <w:tcBorders>
                  <w:top w:val="single" w:sz="4" w:space="0" w:color="auto"/>
                  <w:left w:val="single" w:sz="4" w:space="0" w:color="auto"/>
                  <w:bottom w:val="single" w:sz="4" w:space="0" w:color="auto"/>
                  <w:right w:val="single" w:sz="4" w:space="0" w:color="auto"/>
                </w:tcBorders>
              </w:tcPr>
              <w:p w14:paraId="61238F4D" w14:textId="77777777" w:rsidR="00023CD4" w:rsidRPr="00EA759C" w:rsidRDefault="00023CD4" w:rsidP="00023CD4">
                <w:pPr>
                  <w:jc w:val="center"/>
                  <w:rPr>
                    <w:sz w:val="18"/>
                    <w:szCs w:val="18"/>
                  </w:rPr>
                </w:pPr>
                <w:r w:rsidRPr="00EA759C">
                  <w:rPr>
                    <w:rStyle w:val="Textedelespacerserv"/>
                    <w:sz w:val="18"/>
                    <w:szCs w:val="18"/>
                  </w:rPr>
                  <w:t>Choisissez un élément.</w:t>
                </w:r>
              </w:p>
            </w:tc>
          </w:sdtContent>
        </w:sdt>
        <w:sdt>
          <w:sdtPr>
            <w:rPr>
              <w:sz w:val="18"/>
              <w:szCs w:val="18"/>
            </w:rPr>
            <w:id w:val="-853805582"/>
            <w:placeholder>
              <w:docPart w:val="8FF34834715B4CF59DDBECDF8D9E00D9"/>
            </w:placeholder>
            <w:showingPlcHdr/>
            <w:text w:multiLine="1"/>
          </w:sdtPr>
          <w:sdtEndPr/>
          <w:sdtContent>
            <w:tc>
              <w:tcPr>
                <w:tcW w:w="3155" w:type="dxa"/>
                <w:gridSpan w:val="2"/>
                <w:tcBorders>
                  <w:top w:val="single" w:sz="4" w:space="0" w:color="auto"/>
                  <w:left w:val="single" w:sz="4" w:space="0" w:color="auto"/>
                  <w:bottom w:val="single" w:sz="4" w:space="0" w:color="auto"/>
                  <w:right w:val="single" w:sz="4" w:space="0" w:color="auto"/>
                </w:tcBorders>
              </w:tcPr>
              <w:p w14:paraId="2C3D6A5F" w14:textId="77777777" w:rsidR="00023CD4" w:rsidRPr="00EA759C" w:rsidRDefault="00023CD4" w:rsidP="00023CD4">
                <w:pPr>
                  <w:rPr>
                    <w:sz w:val="18"/>
                    <w:szCs w:val="18"/>
                  </w:rPr>
                </w:pPr>
                <w:r w:rsidRPr="00EA759C">
                  <w:rPr>
                    <w:rStyle w:val="Textedelespacerserv"/>
                    <w:sz w:val="18"/>
                    <w:szCs w:val="18"/>
                  </w:rPr>
                  <w:t>Cliquez ou appuyez ici pour entrer du texte.</w:t>
                </w:r>
              </w:p>
            </w:tc>
          </w:sdtContent>
        </w:sdt>
      </w:tr>
      <w:tr w:rsidR="00023CD4" w:rsidRPr="00EA759C" w14:paraId="5B376A6A" w14:textId="77777777" w:rsidTr="006331FE">
        <w:trPr>
          <w:trHeight w:val="737"/>
        </w:trPr>
        <w:tc>
          <w:tcPr>
            <w:tcW w:w="989" w:type="dxa"/>
            <w:tcBorders>
              <w:top w:val="single" w:sz="4" w:space="0" w:color="auto"/>
              <w:left w:val="single" w:sz="4" w:space="0" w:color="auto"/>
              <w:bottom w:val="single" w:sz="4" w:space="0" w:color="auto"/>
              <w:right w:val="single" w:sz="4" w:space="0" w:color="auto"/>
            </w:tcBorders>
          </w:tcPr>
          <w:p w14:paraId="1E0F3BA7" w14:textId="77777777" w:rsidR="00023CD4" w:rsidRPr="00EA759C" w:rsidRDefault="008B0FE3" w:rsidP="00023CD4">
            <w:pPr>
              <w:jc w:val="center"/>
              <w:rPr>
                <w:sz w:val="18"/>
                <w:szCs w:val="18"/>
              </w:rPr>
            </w:pPr>
            <w:r>
              <w:rPr>
                <w:sz w:val="18"/>
                <w:szCs w:val="18"/>
              </w:rPr>
              <w:t>F-3</w:t>
            </w:r>
            <w:r w:rsidR="00023CD4" w:rsidRPr="00EA759C">
              <w:rPr>
                <w:sz w:val="18"/>
                <w:szCs w:val="18"/>
              </w:rPr>
              <w:t>.1.2.</w:t>
            </w:r>
          </w:p>
        </w:tc>
        <w:tc>
          <w:tcPr>
            <w:tcW w:w="2834" w:type="dxa"/>
            <w:gridSpan w:val="2"/>
            <w:tcBorders>
              <w:top w:val="single" w:sz="4" w:space="0" w:color="auto"/>
              <w:left w:val="single" w:sz="4" w:space="0" w:color="auto"/>
              <w:bottom w:val="single" w:sz="4" w:space="0" w:color="auto"/>
              <w:right w:val="single" w:sz="4" w:space="0" w:color="auto"/>
            </w:tcBorders>
          </w:tcPr>
          <w:p w14:paraId="49703296" w14:textId="77777777" w:rsidR="00023CD4" w:rsidRPr="00EA759C" w:rsidRDefault="00023CD4" w:rsidP="00023CD4">
            <w:pPr>
              <w:jc w:val="left"/>
              <w:rPr>
                <w:sz w:val="18"/>
                <w:szCs w:val="18"/>
              </w:rPr>
            </w:pPr>
            <w:r>
              <w:rPr>
                <w:sz w:val="18"/>
                <w:szCs w:val="18"/>
              </w:rPr>
              <w:t>Se connecter</w:t>
            </w:r>
          </w:p>
        </w:tc>
        <w:tc>
          <w:tcPr>
            <w:tcW w:w="1417" w:type="dxa"/>
            <w:tcBorders>
              <w:top w:val="single" w:sz="4" w:space="0" w:color="auto"/>
              <w:left w:val="single" w:sz="4" w:space="0" w:color="auto"/>
              <w:bottom w:val="single" w:sz="4" w:space="0" w:color="auto"/>
              <w:right w:val="single" w:sz="4" w:space="0" w:color="auto"/>
            </w:tcBorders>
          </w:tcPr>
          <w:p w14:paraId="705171D1" w14:textId="77777777" w:rsidR="00023CD4" w:rsidRPr="00EA759C" w:rsidRDefault="00B2703F" w:rsidP="00023CD4">
            <w:pPr>
              <w:jc w:val="left"/>
              <w:rPr>
                <w:sz w:val="18"/>
                <w:szCs w:val="18"/>
              </w:rPr>
            </w:pPr>
            <w:sdt>
              <w:sdtPr>
                <w:rPr>
                  <w:sz w:val="18"/>
                  <w:szCs w:val="18"/>
                </w:rPr>
                <w:id w:val="491459451"/>
                <w14:checkbox>
                  <w14:checked w14:val="0"/>
                  <w14:checkedState w14:val="2612" w14:font="MS Gothic"/>
                  <w14:uncheckedState w14:val="2610" w14:font="MS Gothic"/>
                </w14:checkbox>
              </w:sdtPr>
              <w:sdtEndPr/>
              <w:sdtContent>
                <w:r w:rsidR="00023CD4">
                  <w:rPr>
                    <w:rFonts w:ascii="MS Gothic" w:eastAsia="MS Gothic" w:hAnsi="MS Gothic" w:hint="eastAsia"/>
                    <w:sz w:val="18"/>
                    <w:szCs w:val="18"/>
                  </w:rPr>
                  <w:t>☐</w:t>
                </w:r>
              </w:sdtContent>
            </w:sdt>
            <w:r w:rsidR="00023CD4" w:rsidRPr="00EA759C">
              <w:rPr>
                <w:sz w:val="18"/>
                <w:szCs w:val="18"/>
              </w:rPr>
              <w:t xml:space="preserve"> Android</w:t>
            </w:r>
          </w:p>
          <w:p w14:paraId="7F884A25" w14:textId="77777777" w:rsidR="00023CD4" w:rsidRPr="00EA759C" w:rsidRDefault="00B2703F" w:rsidP="00023CD4">
            <w:pPr>
              <w:jc w:val="left"/>
              <w:rPr>
                <w:sz w:val="18"/>
                <w:szCs w:val="18"/>
              </w:rPr>
            </w:pPr>
            <w:sdt>
              <w:sdtPr>
                <w:rPr>
                  <w:sz w:val="18"/>
                  <w:szCs w:val="18"/>
                </w:rPr>
                <w:id w:val="-1570412769"/>
                <w14:checkbox>
                  <w14:checked w14:val="0"/>
                  <w14:checkedState w14:val="2612" w14:font="MS Gothic"/>
                  <w14:uncheckedState w14:val="2610" w14:font="MS Gothic"/>
                </w14:checkbox>
              </w:sdtPr>
              <w:sdtEndPr/>
              <w:sdtContent>
                <w:r w:rsidR="00023CD4" w:rsidRPr="00EA759C">
                  <w:rPr>
                    <w:rFonts w:ascii="MS Gothic" w:eastAsia="MS Gothic" w:hAnsi="MS Gothic"/>
                    <w:sz w:val="18"/>
                    <w:szCs w:val="18"/>
                  </w:rPr>
                  <w:t>☐</w:t>
                </w:r>
              </w:sdtContent>
            </w:sdt>
            <w:r w:rsidR="00023CD4" w:rsidRPr="00EA759C">
              <w:rPr>
                <w:sz w:val="18"/>
                <w:szCs w:val="18"/>
              </w:rPr>
              <w:t xml:space="preserve"> iPhone</w:t>
            </w:r>
          </w:p>
          <w:p w14:paraId="2A916AF3" w14:textId="77777777" w:rsidR="00023CD4" w:rsidRPr="00EA759C" w:rsidRDefault="00B2703F" w:rsidP="00023CD4">
            <w:pPr>
              <w:jc w:val="left"/>
              <w:rPr>
                <w:sz w:val="18"/>
                <w:szCs w:val="18"/>
              </w:rPr>
            </w:pPr>
            <w:sdt>
              <w:sdtPr>
                <w:rPr>
                  <w:sz w:val="18"/>
                  <w:szCs w:val="18"/>
                </w:rPr>
                <w:id w:val="1541243657"/>
                <w14:checkbox>
                  <w14:checked w14:val="0"/>
                  <w14:checkedState w14:val="2612" w14:font="MS Gothic"/>
                  <w14:uncheckedState w14:val="2610" w14:font="MS Gothic"/>
                </w14:checkbox>
              </w:sdtPr>
              <w:sdtEndPr/>
              <w:sdtContent>
                <w:r w:rsidR="00023CD4" w:rsidRPr="00EA759C">
                  <w:rPr>
                    <w:rFonts w:ascii="MS Gothic" w:eastAsia="MS Gothic" w:hAnsi="MS Gothic"/>
                    <w:sz w:val="18"/>
                    <w:szCs w:val="18"/>
                  </w:rPr>
                  <w:t>☐</w:t>
                </w:r>
              </w:sdtContent>
            </w:sdt>
            <w:r w:rsidR="00023CD4" w:rsidRPr="00EA759C">
              <w:rPr>
                <w:sz w:val="18"/>
                <w:szCs w:val="18"/>
              </w:rPr>
              <w:t xml:space="preserve"> Win. Phone</w:t>
            </w:r>
          </w:p>
        </w:tc>
        <w:sdt>
          <w:sdtPr>
            <w:rPr>
              <w:sz w:val="18"/>
              <w:szCs w:val="18"/>
            </w:rPr>
            <w:id w:val="-778174353"/>
            <w:placeholder>
              <w:docPart w:val="CB8D6B79CABD4B709C63B801C81FEE15"/>
            </w:placeholder>
            <w:showingPlcHdr/>
            <w:comboBox>
              <w:listItem w:value="Choisissez un élément."/>
              <w:listItem w:displayText="OK" w:value="OK"/>
              <w:listItem w:displayText="KO" w:value="KO"/>
              <w:listItem w:displayText="NT" w:value="NT"/>
              <w:listItem w:displayText="NA" w:value="NA"/>
            </w:comboBox>
          </w:sdtPr>
          <w:sdtEndPr/>
          <w:sdtContent>
            <w:tc>
              <w:tcPr>
                <w:tcW w:w="992" w:type="dxa"/>
                <w:gridSpan w:val="2"/>
                <w:tcBorders>
                  <w:top w:val="single" w:sz="4" w:space="0" w:color="auto"/>
                  <w:left w:val="single" w:sz="4" w:space="0" w:color="auto"/>
                  <w:bottom w:val="single" w:sz="4" w:space="0" w:color="auto"/>
                  <w:right w:val="single" w:sz="4" w:space="0" w:color="auto"/>
                </w:tcBorders>
              </w:tcPr>
              <w:p w14:paraId="27C0A959" w14:textId="77777777" w:rsidR="00023CD4" w:rsidRPr="00EA759C" w:rsidRDefault="00023CD4" w:rsidP="00023CD4">
                <w:pPr>
                  <w:jc w:val="center"/>
                  <w:rPr>
                    <w:sz w:val="18"/>
                    <w:szCs w:val="18"/>
                  </w:rPr>
                </w:pPr>
                <w:r w:rsidRPr="00EA759C">
                  <w:rPr>
                    <w:rStyle w:val="Textedelespacerserv"/>
                    <w:sz w:val="18"/>
                    <w:szCs w:val="18"/>
                  </w:rPr>
                  <w:t>Choisissez un élément.</w:t>
                </w:r>
              </w:p>
            </w:tc>
          </w:sdtContent>
        </w:sdt>
        <w:sdt>
          <w:sdtPr>
            <w:rPr>
              <w:sz w:val="18"/>
              <w:szCs w:val="18"/>
            </w:rPr>
            <w:id w:val="-1370214236"/>
            <w:placeholder>
              <w:docPart w:val="FEB4C31ACB1C448DB82663E4F05DDC76"/>
            </w:placeholder>
            <w:showingPlcHdr/>
            <w:text w:multiLine="1"/>
          </w:sdtPr>
          <w:sdtEndPr/>
          <w:sdtContent>
            <w:tc>
              <w:tcPr>
                <w:tcW w:w="3155" w:type="dxa"/>
                <w:gridSpan w:val="2"/>
                <w:tcBorders>
                  <w:top w:val="single" w:sz="4" w:space="0" w:color="auto"/>
                  <w:left w:val="single" w:sz="4" w:space="0" w:color="auto"/>
                  <w:bottom w:val="single" w:sz="4" w:space="0" w:color="auto"/>
                  <w:right w:val="single" w:sz="4" w:space="0" w:color="auto"/>
                </w:tcBorders>
              </w:tcPr>
              <w:p w14:paraId="252D703C" w14:textId="77777777" w:rsidR="00023CD4" w:rsidRPr="00EA759C" w:rsidRDefault="00023CD4" w:rsidP="00023CD4">
                <w:pPr>
                  <w:rPr>
                    <w:sz w:val="18"/>
                    <w:szCs w:val="18"/>
                  </w:rPr>
                </w:pPr>
                <w:r w:rsidRPr="00EA759C">
                  <w:rPr>
                    <w:rStyle w:val="Textedelespacerserv"/>
                    <w:sz w:val="18"/>
                    <w:szCs w:val="18"/>
                  </w:rPr>
                  <w:t>Cliquez ou appuyez ici pour entrer du texte.</w:t>
                </w:r>
              </w:p>
            </w:tc>
          </w:sdtContent>
        </w:sdt>
      </w:tr>
      <w:tr w:rsidR="00023CD4" w:rsidRPr="00EA759C" w14:paraId="35F3C7B1" w14:textId="77777777" w:rsidTr="006331FE">
        <w:trPr>
          <w:trHeight w:val="737"/>
        </w:trPr>
        <w:tc>
          <w:tcPr>
            <w:tcW w:w="989" w:type="dxa"/>
            <w:tcBorders>
              <w:top w:val="single" w:sz="4" w:space="0" w:color="auto"/>
              <w:left w:val="single" w:sz="4" w:space="0" w:color="auto"/>
              <w:bottom w:val="single" w:sz="4" w:space="0" w:color="auto"/>
              <w:right w:val="single" w:sz="4" w:space="0" w:color="auto"/>
            </w:tcBorders>
          </w:tcPr>
          <w:p w14:paraId="77FA3C52" w14:textId="77777777" w:rsidR="00023CD4" w:rsidRPr="00EA759C" w:rsidRDefault="008B0FE3" w:rsidP="00023CD4">
            <w:pPr>
              <w:jc w:val="center"/>
              <w:rPr>
                <w:sz w:val="18"/>
                <w:szCs w:val="18"/>
              </w:rPr>
            </w:pPr>
            <w:r>
              <w:rPr>
                <w:sz w:val="18"/>
                <w:szCs w:val="18"/>
              </w:rPr>
              <w:t>F-3</w:t>
            </w:r>
            <w:r w:rsidR="00023CD4">
              <w:rPr>
                <w:sz w:val="18"/>
                <w:szCs w:val="18"/>
              </w:rPr>
              <w:t>.1.3</w:t>
            </w:r>
            <w:r w:rsidR="00023CD4" w:rsidRPr="00EA759C">
              <w:rPr>
                <w:sz w:val="18"/>
                <w:szCs w:val="18"/>
              </w:rPr>
              <w:t>.</w:t>
            </w:r>
          </w:p>
        </w:tc>
        <w:tc>
          <w:tcPr>
            <w:tcW w:w="2834" w:type="dxa"/>
            <w:gridSpan w:val="2"/>
            <w:tcBorders>
              <w:top w:val="single" w:sz="4" w:space="0" w:color="auto"/>
              <w:left w:val="single" w:sz="4" w:space="0" w:color="auto"/>
              <w:bottom w:val="single" w:sz="4" w:space="0" w:color="auto"/>
              <w:right w:val="single" w:sz="4" w:space="0" w:color="auto"/>
            </w:tcBorders>
          </w:tcPr>
          <w:p w14:paraId="55E9117F" w14:textId="77777777" w:rsidR="00023CD4" w:rsidRPr="00EA759C" w:rsidRDefault="00023CD4" w:rsidP="00023CD4">
            <w:pPr>
              <w:jc w:val="left"/>
              <w:rPr>
                <w:sz w:val="18"/>
                <w:szCs w:val="18"/>
              </w:rPr>
            </w:pPr>
            <w:r>
              <w:rPr>
                <w:sz w:val="18"/>
                <w:szCs w:val="18"/>
              </w:rPr>
              <w:t>Se déconnecter</w:t>
            </w:r>
          </w:p>
        </w:tc>
        <w:tc>
          <w:tcPr>
            <w:tcW w:w="1417" w:type="dxa"/>
            <w:tcBorders>
              <w:top w:val="single" w:sz="4" w:space="0" w:color="auto"/>
              <w:left w:val="single" w:sz="4" w:space="0" w:color="auto"/>
              <w:bottom w:val="single" w:sz="4" w:space="0" w:color="auto"/>
              <w:right w:val="single" w:sz="4" w:space="0" w:color="auto"/>
            </w:tcBorders>
          </w:tcPr>
          <w:p w14:paraId="69510AC7" w14:textId="77777777" w:rsidR="00023CD4" w:rsidRPr="00EA759C" w:rsidRDefault="00B2703F" w:rsidP="00023CD4">
            <w:pPr>
              <w:jc w:val="left"/>
              <w:rPr>
                <w:sz w:val="18"/>
                <w:szCs w:val="18"/>
              </w:rPr>
            </w:pPr>
            <w:sdt>
              <w:sdtPr>
                <w:rPr>
                  <w:sz w:val="18"/>
                  <w:szCs w:val="18"/>
                </w:rPr>
                <w:id w:val="1443186851"/>
                <w14:checkbox>
                  <w14:checked w14:val="0"/>
                  <w14:checkedState w14:val="2612" w14:font="MS Gothic"/>
                  <w14:uncheckedState w14:val="2610" w14:font="MS Gothic"/>
                </w14:checkbox>
              </w:sdtPr>
              <w:sdtEndPr/>
              <w:sdtContent>
                <w:r w:rsidR="00023CD4">
                  <w:rPr>
                    <w:rFonts w:ascii="MS Gothic" w:eastAsia="MS Gothic" w:hAnsi="MS Gothic" w:hint="eastAsia"/>
                    <w:sz w:val="18"/>
                    <w:szCs w:val="18"/>
                  </w:rPr>
                  <w:t>☐</w:t>
                </w:r>
              </w:sdtContent>
            </w:sdt>
            <w:r w:rsidR="00023CD4" w:rsidRPr="00EA759C">
              <w:rPr>
                <w:sz w:val="18"/>
                <w:szCs w:val="18"/>
              </w:rPr>
              <w:t xml:space="preserve"> Android</w:t>
            </w:r>
          </w:p>
          <w:p w14:paraId="651765BC" w14:textId="77777777" w:rsidR="00023CD4" w:rsidRPr="00EA759C" w:rsidRDefault="00B2703F" w:rsidP="00023CD4">
            <w:pPr>
              <w:jc w:val="left"/>
              <w:rPr>
                <w:sz w:val="18"/>
                <w:szCs w:val="18"/>
              </w:rPr>
            </w:pPr>
            <w:sdt>
              <w:sdtPr>
                <w:rPr>
                  <w:sz w:val="18"/>
                  <w:szCs w:val="18"/>
                </w:rPr>
                <w:id w:val="-638490752"/>
                <w14:checkbox>
                  <w14:checked w14:val="0"/>
                  <w14:checkedState w14:val="2612" w14:font="MS Gothic"/>
                  <w14:uncheckedState w14:val="2610" w14:font="MS Gothic"/>
                </w14:checkbox>
              </w:sdtPr>
              <w:sdtEndPr/>
              <w:sdtContent>
                <w:r w:rsidR="00023CD4" w:rsidRPr="00EA759C">
                  <w:rPr>
                    <w:rFonts w:ascii="MS Gothic" w:eastAsia="MS Gothic" w:hAnsi="MS Gothic"/>
                    <w:sz w:val="18"/>
                    <w:szCs w:val="18"/>
                  </w:rPr>
                  <w:t>☐</w:t>
                </w:r>
              </w:sdtContent>
            </w:sdt>
            <w:r w:rsidR="00023CD4" w:rsidRPr="00EA759C">
              <w:rPr>
                <w:sz w:val="18"/>
                <w:szCs w:val="18"/>
              </w:rPr>
              <w:t xml:space="preserve"> iPhone</w:t>
            </w:r>
          </w:p>
          <w:p w14:paraId="4DA6B749" w14:textId="77777777" w:rsidR="00023CD4" w:rsidRPr="00EA759C" w:rsidRDefault="00B2703F" w:rsidP="00023CD4">
            <w:pPr>
              <w:jc w:val="left"/>
              <w:rPr>
                <w:sz w:val="18"/>
                <w:szCs w:val="18"/>
              </w:rPr>
            </w:pPr>
            <w:sdt>
              <w:sdtPr>
                <w:rPr>
                  <w:sz w:val="18"/>
                  <w:szCs w:val="18"/>
                </w:rPr>
                <w:id w:val="6413277"/>
                <w14:checkbox>
                  <w14:checked w14:val="0"/>
                  <w14:checkedState w14:val="2612" w14:font="MS Gothic"/>
                  <w14:uncheckedState w14:val="2610" w14:font="MS Gothic"/>
                </w14:checkbox>
              </w:sdtPr>
              <w:sdtEndPr/>
              <w:sdtContent>
                <w:r w:rsidR="00023CD4" w:rsidRPr="00EA759C">
                  <w:rPr>
                    <w:rFonts w:ascii="MS Gothic" w:eastAsia="MS Gothic" w:hAnsi="MS Gothic"/>
                    <w:sz w:val="18"/>
                    <w:szCs w:val="18"/>
                  </w:rPr>
                  <w:t>☐</w:t>
                </w:r>
              </w:sdtContent>
            </w:sdt>
            <w:r w:rsidR="00023CD4" w:rsidRPr="00EA759C">
              <w:rPr>
                <w:sz w:val="18"/>
                <w:szCs w:val="18"/>
              </w:rPr>
              <w:t xml:space="preserve"> Win. Phone</w:t>
            </w:r>
          </w:p>
        </w:tc>
        <w:sdt>
          <w:sdtPr>
            <w:rPr>
              <w:sz w:val="18"/>
              <w:szCs w:val="18"/>
            </w:rPr>
            <w:id w:val="445969301"/>
            <w:placeholder>
              <w:docPart w:val="671A934432884D198079BB2461126D99"/>
            </w:placeholder>
            <w:showingPlcHdr/>
            <w:comboBox>
              <w:listItem w:value="Choisissez un élément."/>
              <w:listItem w:displayText="OK" w:value="OK"/>
              <w:listItem w:displayText="KO" w:value="KO"/>
              <w:listItem w:displayText="NT" w:value="NT"/>
              <w:listItem w:displayText="NA" w:value="NA"/>
            </w:comboBox>
          </w:sdtPr>
          <w:sdtEndPr/>
          <w:sdtContent>
            <w:tc>
              <w:tcPr>
                <w:tcW w:w="992" w:type="dxa"/>
                <w:gridSpan w:val="2"/>
                <w:tcBorders>
                  <w:top w:val="single" w:sz="4" w:space="0" w:color="auto"/>
                  <w:left w:val="single" w:sz="4" w:space="0" w:color="auto"/>
                  <w:bottom w:val="single" w:sz="4" w:space="0" w:color="auto"/>
                  <w:right w:val="single" w:sz="4" w:space="0" w:color="auto"/>
                </w:tcBorders>
              </w:tcPr>
              <w:p w14:paraId="0FD24B22" w14:textId="77777777" w:rsidR="00023CD4" w:rsidRPr="00EA759C" w:rsidRDefault="00023CD4" w:rsidP="00023CD4">
                <w:pPr>
                  <w:jc w:val="center"/>
                  <w:rPr>
                    <w:sz w:val="18"/>
                    <w:szCs w:val="18"/>
                  </w:rPr>
                </w:pPr>
                <w:r w:rsidRPr="00EA759C">
                  <w:rPr>
                    <w:rStyle w:val="Textedelespacerserv"/>
                    <w:sz w:val="18"/>
                    <w:szCs w:val="18"/>
                  </w:rPr>
                  <w:t>Choisissez un élément.</w:t>
                </w:r>
              </w:p>
            </w:tc>
          </w:sdtContent>
        </w:sdt>
        <w:sdt>
          <w:sdtPr>
            <w:rPr>
              <w:sz w:val="18"/>
              <w:szCs w:val="18"/>
            </w:rPr>
            <w:id w:val="447053778"/>
            <w:placeholder>
              <w:docPart w:val="314C0A332660407CAE9D273BB5DF3698"/>
            </w:placeholder>
            <w:showingPlcHdr/>
            <w:text w:multiLine="1"/>
          </w:sdtPr>
          <w:sdtEndPr/>
          <w:sdtContent>
            <w:tc>
              <w:tcPr>
                <w:tcW w:w="3155" w:type="dxa"/>
                <w:gridSpan w:val="2"/>
                <w:tcBorders>
                  <w:top w:val="single" w:sz="4" w:space="0" w:color="auto"/>
                  <w:left w:val="single" w:sz="4" w:space="0" w:color="auto"/>
                  <w:bottom w:val="single" w:sz="4" w:space="0" w:color="auto"/>
                  <w:right w:val="single" w:sz="4" w:space="0" w:color="auto"/>
                </w:tcBorders>
              </w:tcPr>
              <w:p w14:paraId="11990224" w14:textId="77777777" w:rsidR="00023CD4" w:rsidRPr="00EA759C" w:rsidRDefault="00023CD4" w:rsidP="00023CD4">
                <w:pPr>
                  <w:rPr>
                    <w:sz w:val="18"/>
                    <w:szCs w:val="18"/>
                  </w:rPr>
                </w:pPr>
                <w:r w:rsidRPr="00EA759C">
                  <w:rPr>
                    <w:rStyle w:val="Textedelespacerserv"/>
                    <w:sz w:val="18"/>
                    <w:szCs w:val="18"/>
                  </w:rPr>
                  <w:t>Cliquez ou appuyez ici pour entrer du texte.</w:t>
                </w:r>
              </w:p>
            </w:tc>
          </w:sdtContent>
        </w:sdt>
      </w:tr>
      <w:tr w:rsidR="00023CD4" w:rsidRPr="00EA759C" w14:paraId="1D1040F0" w14:textId="77777777" w:rsidTr="006331FE">
        <w:trPr>
          <w:trHeight w:val="737"/>
        </w:trPr>
        <w:tc>
          <w:tcPr>
            <w:tcW w:w="989" w:type="dxa"/>
            <w:tcBorders>
              <w:top w:val="single" w:sz="4" w:space="0" w:color="auto"/>
              <w:left w:val="single" w:sz="4" w:space="0" w:color="auto"/>
              <w:bottom w:val="single" w:sz="4" w:space="0" w:color="auto"/>
              <w:right w:val="single" w:sz="4" w:space="0" w:color="auto"/>
            </w:tcBorders>
          </w:tcPr>
          <w:p w14:paraId="64409602" w14:textId="77777777" w:rsidR="00023CD4" w:rsidRPr="00EA759C" w:rsidRDefault="008B0FE3" w:rsidP="00023CD4">
            <w:pPr>
              <w:jc w:val="center"/>
              <w:rPr>
                <w:sz w:val="18"/>
                <w:szCs w:val="18"/>
              </w:rPr>
            </w:pPr>
            <w:r>
              <w:rPr>
                <w:sz w:val="18"/>
                <w:szCs w:val="18"/>
              </w:rPr>
              <w:t>F-3</w:t>
            </w:r>
            <w:r w:rsidR="00023CD4">
              <w:rPr>
                <w:sz w:val="18"/>
                <w:szCs w:val="18"/>
              </w:rPr>
              <w:t>.1.4</w:t>
            </w:r>
            <w:r w:rsidR="00023CD4" w:rsidRPr="00EA759C">
              <w:rPr>
                <w:sz w:val="18"/>
                <w:szCs w:val="18"/>
              </w:rPr>
              <w:t>.</w:t>
            </w:r>
          </w:p>
        </w:tc>
        <w:tc>
          <w:tcPr>
            <w:tcW w:w="2834" w:type="dxa"/>
            <w:gridSpan w:val="2"/>
            <w:tcBorders>
              <w:top w:val="single" w:sz="4" w:space="0" w:color="auto"/>
              <w:left w:val="single" w:sz="4" w:space="0" w:color="auto"/>
              <w:bottom w:val="single" w:sz="4" w:space="0" w:color="auto"/>
              <w:right w:val="single" w:sz="4" w:space="0" w:color="auto"/>
            </w:tcBorders>
          </w:tcPr>
          <w:p w14:paraId="1CC7BA39" w14:textId="77777777" w:rsidR="00023CD4" w:rsidRPr="00EA759C" w:rsidRDefault="00023CD4" w:rsidP="00023CD4">
            <w:pPr>
              <w:jc w:val="left"/>
              <w:rPr>
                <w:sz w:val="18"/>
                <w:szCs w:val="18"/>
              </w:rPr>
            </w:pPr>
            <w:r w:rsidRPr="00EA759C">
              <w:rPr>
                <w:sz w:val="18"/>
                <w:szCs w:val="18"/>
              </w:rPr>
              <w:t>Réinitialisation du mot de passe</w:t>
            </w:r>
          </w:p>
        </w:tc>
        <w:tc>
          <w:tcPr>
            <w:tcW w:w="1417" w:type="dxa"/>
            <w:tcBorders>
              <w:top w:val="single" w:sz="4" w:space="0" w:color="auto"/>
              <w:left w:val="single" w:sz="4" w:space="0" w:color="auto"/>
              <w:bottom w:val="single" w:sz="4" w:space="0" w:color="auto"/>
              <w:right w:val="single" w:sz="4" w:space="0" w:color="auto"/>
            </w:tcBorders>
          </w:tcPr>
          <w:p w14:paraId="353FDAF9" w14:textId="77777777" w:rsidR="00023CD4" w:rsidRPr="00EA759C" w:rsidRDefault="00B2703F" w:rsidP="00023CD4">
            <w:pPr>
              <w:jc w:val="left"/>
              <w:rPr>
                <w:sz w:val="18"/>
                <w:szCs w:val="18"/>
              </w:rPr>
            </w:pPr>
            <w:sdt>
              <w:sdtPr>
                <w:rPr>
                  <w:sz w:val="18"/>
                  <w:szCs w:val="18"/>
                </w:rPr>
                <w:id w:val="1086351177"/>
                <w14:checkbox>
                  <w14:checked w14:val="0"/>
                  <w14:checkedState w14:val="2612" w14:font="MS Gothic"/>
                  <w14:uncheckedState w14:val="2610" w14:font="MS Gothic"/>
                </w14:checkbox>
              </w:sdtPr>
              <w:sdtEndPr/>
              <w:sdtContent>
                <w:r w:rsidR="00023CD4" w:rsidRPr="00EA759C">
                  <w:rPr>
                    <w:rFonts w:ascii="MS Gothic" w:eastAsia="MS Gothic" w:hAnsi="MS Gothic"/>
                    <w:sz w:val="18"/>
                    <w:szCs w:val="18"/>
                  </w:rPr>
                  <w:t>☐</w:t>
                </w:r>
              </w:sdtContent>
            </w:sdt>
            <w:r w:rsidR="00023CD4" w:rsidRPr="00EA759C">
              <w:rPr>
                <w:sz w:val="18"/>
                <w:szCs w:val="18"/>
              </w:rPr>
              <w:t xml:space="preserve"> Android</w:t>
            </w:r>
          </w:p>
          <w:p w14:paraId="6DC05A1F" w14:textId="77777777" w:rsidR="00023CD4" w:rsidRPr="00EA759C" w:rsidRDefault="00B2703F" w:rsidP="00023CD4">
            <w:pPr>
              <w:jc w:val="left"/>
              <w:rPr>
                <w:sz w:val="18"/>
                <w:szCs w:val="18"/>
              </w:rPr>
            </w:pPr>
            <w:sdt>
              <w:sdtPr>
                <w:rPr>
                  <w:sz w:val="18"/>
                  <w:szCs w:val="18"/>
                </w:rPr>
                <w:id w:val="-1046369249"/>
                <w14:checkbox>
                  <w14:checked w14:val="0"/>
                  <w14:checkedState w14:val="2612" w14:font="MS Gothic"/>
                  <w14:uncheckedState w14:val="2610" w14:font="MS Gothic"/>
                </w14:checkbox>
              </w:sdtPr>
              <w:sdtEndPr/>
              <w:sdtContent>
                <w:r w:rsidR="00023CD4" w:rsidRPr="00EA759C">
                  <w:rPr>
                    <w:rFonts w:ascii="MS Gothic" w:eastAsia="MS Gothic" w:hAnsi="MS Gothic"/>
                    <w:sz w:val="18"/>
                    <w:szCs w:val="18"/>
                  </w:rPr>
                  <w:t>☐</w:t>
                </w:r>
              </w:sdtContent>
            </w:sdt>
            <w:r w:rsidR="00023CD4" w:rsidRPr="00EA759C">
              <w:rPr>
                <w:sz w:val="18"/>
                <w:szCs w:val="18"/>
              </w:rPr>
              <w:t xml:space="preserve"> iPhone</w:t>
            </w:r>
          </w:p>
          <w:p w14:paraId="074E4509" w14:textId="77777777" w:rsidR="00023CD4" w:rsidRPr="00EA759C" w:rsidRDefault="00B2703F" w:rsidP="00023CD4">
            <w:pPr>
              <w:jc w:val="left"/>
              <w:rPr>
                <w:sz w:val="18"/>
                <w:szCs w:val="18"/>
              </w:rPr>
            </w:pPr>
            <w:sdt>
              <w:sdtPr>
                <w:rPr>
                  <w:sz w:val="18"/>
                  <w:szCs w:val="18"/>
                </w:rPr>
                <w:id w:val="-2057077815"/>
                <w14:checkbox>
                  <w14:checked w14:val="0"/>
                  <w14:checkedState w14:val="2612" w14:font="MS Gothic"/>
                  <w14:uncheckedState w14:val="2610" w14:font="MS Gothic"/>
                </w14:checkbox>
              </w:sdtPr>
              <w:sdtEndPr/>
              <w:sdtContent>
                <w:r w:rsidR="00023CD4" w:rsidRPr="00EA759C">
                  <w:rPr>
                    <w:rFonts w:ascii="MS Gothic" w:eastAsia="MS Gothic" w:hAnsi="MS Gothic"/>
                    <w:sz w:val="18"/>
                    <w:szCs w:val="18"/>
                  </w:rPr>
                  <w:t>☐</w:t>
                </w:r>
              </w:sdtContent>
            </w:sdt>
            <w:r w:rsidR="00023CD4" w:rsidRPr="00EA759C">
              <w:rPr>
                <w:sz w:val="18"/>
                <w:szCs w:val="18"/>
              </w:rPr>
              <w:t xml:space="preserve"> Win. Phone</w:t>
            </w:r>
          </w:p>
        </w:tc>
        <w:sdt>
          <w:sdtPr>
            <w:rPr>
              <w:sz w:val="18"/>
              <w:szCs w:val="18"/>
            </w:rPr>
            <w:id w:val="-585219061"/>
            <w:placeholder>
              <w:docPart w:val="4C8F8C152D874B868ECA1D2B07B50734"/>
            </w:placeholder>
            <w:showingPlcHdr/>
            <w:comboBox>
              <w:listItem w:value="Choisissez un élément."/>
              <w:listItem w:displayText="OK" w:value="OK"/>
              <w:listItem w:displayText="KO" w:value="KO"/>
              <w:listItem w:displayText="NT" w:value="NT"/>
              <w:listItem w:displayText="NA" w:value="NA"/>
            </w:comboBox>
          </w:sdtPr>
          <w:sdtEndPr/>
          <w:sdtContent>
            <w:tc>
              <w:tcPr>
                <w:tcW w:w="992" w:type="dxa"/>
                <w:gridSpan w:val="2"/>
                <w:tcBorders>
                  <w:top w:val="single" w:sz="4" w:space="0" w:color="auto"/>
                  <w:left w:val="single" w:sz="4" w:space="0" w:color="auto"/>
                  <w:bottom w:val="single" w:sz="4" w:space="0" w:color="auto"/>
                  <w:right w:val="single" w:sz="4" w:space="0" w:color="auto"/>
                </w:tcBorders>
              </w:tcPr>
              <w:p w14:paraId="60BB21CA" w14:textId="77777777" w:rsidR="00023CD4" w:rsidRPr="00EA759C" w:rsidRDefault="00023CD4" w:rsidP="00023CD4">
                <w:pPr>
                  <w:jc w:val="center"/>
                  <w:rPr>
                    <w:sz w:val="18"/>
                    <w:szCs w:val="18"/>
                  </w:rPr>
                </w:pPr>
                <w:r w:rsidRPr="00EA759C">
                  <w:rPr>
                    <w:rStyle w:val="Textedelespacerserv"/>
                    <w:sz w:val="18"/>
                    <w:szCs w:val="18"/>
                  </w:rPr>
                  <w:t>Choisissez un élément.</w:t>
                </w:r>
              </w:p>
            </w:tc>
          </w:sdtContent>
        </w:sdt>
        <w:sdt>
          <w:sdtPr>
            <w:rPr>
              <w:sz w:val="18"/>
              <w:szCs w:val="18"/>
            </w:rPr>
            <w:id w:val="-445465954"/>
            <w:placeholder>
              <w:docPart w:val="B2B3D1943E964638ADDD169239D20ECE"/>
            </w:placeholder>
            <w:showingPlcHdr/>
            <w:text w:multiLine="1"/>
          </w:sdtPr>
          <w:sdtEndPr/>
          <w:sdtContent>
            <w:tc>
              <w:tcPr>
                <w:tcW w:w="3155" w:type="dxa"/>
                <w:gridSpan w:val="2"/>
                <w:tcBorders>
                  <w:top w:val="single" w:sz="4" w:space="0" w:color="auto"/>
                  <w:left w:val="single" w:sz="4" w:space="0" w:color="auto"/>
                  <w:bottom w:val="single" w:sz="4" w:space="0" w:color="auto"/>
                  <w:right w:val="single" w:sz="4" w:space="0" w:color="auto"/>
                </w:tcBorders>
              </w:tcPr>
              <w:p w14:paraId="060C3314" w14:textId="77777777" w:rsidR="00023CD4" w:rsidRPr="00EA759C" w:rsidRDefault="00023CD4" w:rsidP="00023CD4">
                <w:pPr>
                  <w:rPr>
                    <w:sz w:val="18"/>
                    <w:szCs w:val="18"/>
                  </w:rPr>
                </w:pPr>
                <w:r w:rsidRPr="00EA759C">
                  <w:rPr>
                    <w:rStyle w:val="Textedelespacerserv"/>
                    <w:sz w:val="18"/>
                    <w:szCs w:val="18"/>
                  </w:rPr>
                  <w:t>Cliquez ou appuyez ici pour entrer du texte.</w:t>
                </w:r>
              </w:p>
            </w:tc>
          </w:sdtContent>
        </w:sdt>
      </w:tr>
      <w:tr w:rsidR="00023CD4" w:rsidRPr="00EA759C" w14:paraId="1DDB9183" w14:textId="77777777" w:rsidTr="006331FE">
        <w:trPr>
          <w:trHeight w:val="737"/>
        </w:trPr>
        <w:tc>
          <w:tcPr>
            <w:tcW w:w="989" w:type="dxa"/>
            <w:tcBorders>
              <w:top w:val="single" w:sz="4" w:space="0" w:color="auto"/>
              <w:left w:val="single" w:sz="4" w:space="0" w:color="auto"/>
              <w:bottom w:val="single" w:sz="4" w:space="0" w:color="auto"/>
              <w:right w:val="single" w:sz="4" w:space="0" w:color="auto"/>
            </w:tcBorders>
          </w:tcPr>
          <w:p w14:paraId="1397F348" w14:textId="77777777" w:rsidR="00023CD4" w:rsidRPr="00EA759C" w:rsidRDefault="008B0FE3" w:rsidP="00023CD4">
            <w:pPr>
              <w:jc w:val="center"/>
              <w:rPr>
                <w:sz w:val="18"/>
                <w:szCs w:val="18"/>
              </w:rPr>
            </w:pPr>
            <w:r>
              <w:rPr>
                <w:sz w:val="18"/>
                <w:szCs w:val="18"/>
              </w:rPr>
              <w:t>F-3</w:t>
            </w:r>
            <w:r w:rsidR="00023CD4">
              <w:rPr>
                <w:sz w:val="18"/>
                <w:szCs w:val="18"/>
              </w:rPr>
              <w:t>.1.5</w:t>
            </w:r>
            <w:r w:rsidR="00023CD4" w:rsidRPr="00EA759C">
              <w:rPr>
                <w:sz w:val="18"/>
                <w:szCs w:val="18"/>
              </w:rPr>
              <w:t>.</w:t>
            </w:r>
          </w:p>
        </w:tc>
        <w:tc>
          <w:tcPr>
            <w:tcW w:w="2834" w:type="dxa"/>
            <w:gridSpan w:val="2"/>
            <w:tcBorders>
              <w:top w:val="single" w:sz="4" w:space="0" w:color="auto"/>
              <w:left w:val="single" w:sz="4" w:space="0" w:color="auto"/>
              <w:bottom w:val="single" w:sz="4" w:space="0" w:color="auto"/>
              <w:right w:val="single" w:sz="4" w:space="0" w:color="auto"/>
            </w:tcBorders>
          </w:tcPr>
          <w:p w14:paraId="475CDE8F" w14:textId="77777777" w:rsidR="00023CD4" w:rsidRPr="00EA759C" w:rsidRDefault="00023CD4" w:rsidP="00023CD4">
            <w:pPr>
              <w:jc w:val="left"/>
              <w:rPr>
                <w:sz w:val="18"/>
                <w:szCs w:val="18"/>
              </w:rPr>
            </w:pPr>
            <w:r w:rsidRPr="00EA759C">
              <w:rPr>
                <w:sz w:val="18"/>
                <w:szCs w:val="18"/>
              </w:rPr>
              <w:t>Reconnexion</w:t>
            </w:r>
          </w:p>
        </w:tc>
        <w:tc>
          <w:tcPr>
            <w:tcW w:w="1417" w:type="dxa"/>
            <w:tcBorders>
              <w:top w:val="single" w:sz="4" w:space="0" w:color="auto"/>
              <w:left w:val="single" w:sz="4" w:space="0" w:color="auto"/>
              <w:bottom w:val="single" w:sz="4" w:space="0" w:color="auto"/>
              <w:right w:val="single" w:sz="4" w:space="0" w:color="auto"/>
            </w:tcBorders>
          </w:tcPr>
          <w:p w14:paraId="50D2DFC7" w14:textId="77777777" w:rsidR="00023CD4" w:rsidRPr="00EA759C" w:rsidRDefault="00B2703F" w:rsidP="00023CD4">
            <w:pPr>
              <w:jc w:val="left"/>
              <w:rPr>
                <w:sz w:val="18"/>
                <w:szCs w:val="18"/>
              </w:rPr>
            </w:pPr>
            <w:sdt>
              <w:sdtPr>
                <w:rPr>
                  <w:sz w:val="18"/>
                  <w:szCs w:val="18"/>
                </w:rPr>
                <w:id w:val="1358544576"/>
                <w14:checkbox>
                  <w14:checked w14:val="0"/>
                  <w14:checkedState w14:val="2612" w14:font="MS Gothic"/>
                  <w14:uncheckedState w14:val="2610" w14:font="MS Gothic"/>
                </w14:checkbox>
              </w:sdtPr>
              <w:sdtEndPr/>
              <w:sdtContent>
                <w:r w:rsidR="00023CD4" w:rsidRPr="00EA759C">
                  <w:rPr>
                    <w:rFonts w:ascii="MS Gothic" w:eastAsia="MS Gothic" w:hAnsi="MS Gothic"/>
                    <w:sz w:val="18"/>
                    <w:szCs w:val="18"/>
                  </w:rPr>
                  <w:t>☐</w:t>
                </w:r>
              </w:sdtContent>
            </w:sdt>
            <w:r w:rsidR="00023CD4" w:rsidRPr="00EA759C">
              <w:rPr>
                <w:sz w:val="18"/>
                <w:szCs w:val="18"/>
              </w:rPr>
              <w:t xml:space="preserve"> Android</w:t>
            </w:r>
          </w:p>
          <w:p w14:paraId="44DFA83D" w14:textId="77777777" w:rsidR="00023CD4" w:rsidRPr="00EA759C" w:rsidRDefault="00B2703F" w:rsidP="00023CD4">
            <w:pPr>
              <w:jc w:val="left"/>
              <w:rPr>
                <w:sz w:val="18"/>
                <w:szCs w:val="18"/>
              </w:rPr>
            </w:pPr>
            <w:sdt>
              <w:sdtPr>
                <w:rPr>
                  <w:sz w:val="18"/>
                  <w:szCs w:val="18"/>
                </w:rPr>
                <w:id w:val="536007746"/>
                <w14:checkbox>
                  <w14:checked w14:val="0"/>
                  <w14:checkedState w14:val="2612" w14:font="MS Gothic"/>
                  <w14:uncheckedState w14:val="2610" w14:font="MS Gothic"/>
                </w14:checkbox>
              </w:sdtPr>
              <w:sdtEndPr/>
              <w:sdtContent>
                <w:r w:rsidR="00023CD4" w:rsidRPr="00EA759C">
                  <w:rPr>
                    <w:rFonts w:ascii="MS Gothic" w:eastAsia="MS Gothic" w:hAnsi="MS Gothic"/>
                    <w:sz w:val="18"/>
                    <w:szCs w:val="18"/>
                  </w:rPr>
                  <w:t>☐</w:t>
                </w:r>
              </w:sdtContent>
            </w:sdt>
            <w:r w:rsidR="00023CD4" w:rsidRPr="00EA759C">
              <w:rPr>
                <w:sz w:val="18"/>
                <w:szCs w:val="18"/>
              </w:rPr>
              <w:t xml:space="preserve"> iPhone</w:t>
            </w:r>
          </w:p>
          <w:p w14:paraId="534608EC" w14:textId="77777777" w:rsidR="00023CD4" w:rsidRPr="00EA759C" w:rsidRDefault="00B2703F" w:rsidP="00023CD4">
            <w:pPr>
              <w:jc w:val="left"/>
              <w:rPr>
                <w:sz w:val="18"/>
                <w:szCs w:val="18"/>
              </w:rPr>
            </w:pPr>
            <w:sdt>
              <w:sdtPr>
                <w:rPr>
                  <w:sz w:val="18"/>
                  <w:szCs w:val="18"/>
                </w:rPr>
                <w:id w:val="1059442029"/>
                <w14:checkbox>
                  <w14:checked w14:val="0"/>
                  <w14:checkedState w14:val="2612" w14:font="MS Gothic"/>
                  <w14:uncheckedState w14:val="2610" w14:font="MS Gothic"/>
                </w14:checkbox>
              </w:sdtPr>
              <w:sdtEndPr/>
              <w:sdtContent>
                <w:r w:rsidR="00023CD4" w:rsidRPr="00EA759C">
                  <w:rPr>
                    <w:rFonts w:ascii="MS Gothic" w:eastAsia="MS Gothic" w:hAnsi="MS Gothic"/>
                    <w:sz w:val="18"/>
                    <w:szCs w:val="18"/>
                  </w:rPr>
                  <w:t>☐</w:t>
                </w:r>
              </w:sdtContent>
            </w:sdt>
            <w:r w:rsidR="00023CD4" w:rsidRPr="00EA759C">
              <w:rPr>
                <w:sz w:val="18"/>
                <w:szCs w:val="18"/>
              </w:rPr>
              <w:t xml:space="preserve"> Win. Phone</w:t>
            </w:r>
          </w:p>
        </w:tc>
        <w:sdt>
          <w:sdtPr>
            <w:rPr>
              <w:sz w:val="18"/>
              <w:szCs w:val="18"/>
            </w:rPr>
            <w:id w:val="-1295601479"/>
            <w:placeholder>
              <w:docPart w:val="2F594F6B81CD49D8A63F79F42E9720B2"/>
            </w:placeholder>
            <w:showingPlcHdr/>
            <w:comboBox>
              <w:listItem w:value="Choisissez un élément."/>
              <w:listItem w:displayText="OK" w:value="OK"/>
              <w:listItem w:displayText="KO" w:value="KO"/>
              <w:listItem w:displayText="NT" w:value="NT"/>
              <w:listItem w:displayText="NA" w:value="NA"/>
            </w:comboBox>
          </w:sdtPr>
          <w:sdtEndPr/>
          <w:sdtContent>
            <w:tc>
              <w:tcPr>
                <w:tcW w:w="992" w:type="dxa"/>
                <w:gridSpan w:val="2"/>
                <w:tcBorders>
                  <w:top w:val="single" w:sz="4" w:space="0" w:color="auto"/>
                  <w:left w:val="single" w:sz="4" w:space="0" w:color="auto"/>
                  <w:bottom w:val="single" w:sz="4" w:space="0" w:color="auto"/>
                  <w:right w:val="single" w:sz="4" w:space="0" w:color="auto"/>
                </w:tcBorders>
              </w:tcPr>
              <w:p w14:paraId="40D11AA1" w14:textId="77777777" w:rsidR="00023CD4" w:rsidRPr="00EA759C" w:rsidRDefault="00023CD4" w:rsidP="00023CD4">
                <w:pPr>
                  <w:jc w:val="center"/>
                  <w:rPr>
                    <w:sz w:val="18"/>
                    <w:szCs w:val="18"/>
                  </w:rPr>
                </w:pPr>
                <w:r w:rsidRPr="00EA759C">
                  <w:rPr>
                    <w:rStyle w:val="Textedelespacerserv"/>
                    <w:sz w:val="18"/>
                    <w:szCs w:val="18"/>
                  </w:rPr>
                  <w:t>Choisissez un élément.</w:t>
                </w:r>
              </w:p>
            </w:tc>
          </w:sdtContent>
        </w:sdt>
        <w:sdt>
          <w:sdtPr>
            <w:rPr>
              <w:sz w:val="18"/>
              <w:szCs w:val="18"/>
            </w:rPr>
            <w:id w:val="-990556641"/>
            <w:placeholder>
              <w:docPart w:val="D89E24AE07DA4ACE8B53FAC4EFBB4BA5"/>
            </w:placeholder>
            <w:showingPlcHdr/>
            <w:text w:multiLine="1"/>
          </w:sdtPr>
          <w:sdtEndPr/>
          <w:sdtContent>
            <w:tc>
              <w:tcPr>
                <w:tcW w:w="3155" w:type="dxa"/>
                <w:gridSpan w:val="2"/>
                <w:tcBorders>
                  <w:top w:val="single" w:sz="4" w:space="0" w:color="auto"/>
                  <w:left w:val="single" w:sz="4" w:space="0" w:color="auto"/>
                  <w:bottom w:val="single" w:sz="4" w:space="0" w:color="auto"/>
                  <w:right w:val="single" w:sz="4" w:space="0" w:color="auto"/>
                </w:tcBorders>
              </w:tcPr>
              <w:p w14:paraId="30F7649C" w14:textId="77777777" w:rsidR="00023CD4" w:rsidRPr="00EA759C" w:rsidRDefault="00023CD4" w:rsidP="00023CD4">
                <w:pPr>
                  <w:rPr>
                    <w:sz w:val="18"/>
                    <w:szCs w:val="18"/>
                  </w:rPr>
                </w:pPr>
                <w:r w:rsidRPr="00EA759C">
                  <w:rPr>
                    <w:rStyle w:val="Textedelespacerserv"/>
                    <w:sz w:val="18"/>
                    <w:szCs w:val="18"/>
                  </w:rPr>
                  <w:t>Cliquez ou appuyez ici pour entrer du texte.</w:t>
                </w:r>
              </w:p>
            </w:tc>
          </w:sdtContent>
        </w:sdt>
      </w:tr>
      <w:tr w:rsidR="001A3889" w:rsidRPr="00EA759C" w14:paraId="235B6938" w14:textId="77777777" w:rsidTr="006331FE">
        <w:tc>
          <w:tcPr>
            <w:tcW w:w="989"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B6A0418" w14:textId="77777777" w:rsidR="001A3889" w:rsidRPr="00EA759C" w:rsidRDefault="001A3889" w:rsidP="001A3889">
            <w:pPr>
              <w:jc w:val="center"/>
              <w:rPr>
                <w:sz w:val="20"/>
                <w:szCs w:val="20"/>
              </w:rPr>
            </w:pPr>
            <w:r w:rsidRPr="00EA759C">
              <w:rPr>
                <w:sz w:val="20"/>
                <w:szCs w:val="20"/>
              </w:rPr>
              <w:t>3.2.</w:t>
            </w:r>
          </w:p>
        </w:tc>
        <w:tc>
          <w:tcPr>
            <w:tcW w:w="2834"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D2BB45A" w14:textId="77777777" w:rsidR="001A3889" w:rsidRPr="00EA759C" w:rsidRDefault="001A3889" w:rsidP="001A3889">
            <w:pPr>
              <w:jc w:val="left"/>
              <w:rPr>
                <w:sz w:val="20"/>
                <w:szCs w:val="20"/>
              </w:rPr>
            </w:pPr>
            <w:r w:rsidRPr="00EA759C">
              <w:rPr>
                <w:sz w:val="20"/>
                <w:szCs w:val="20"/>
              </w:rPr>
              <w:t>Gestion du compte</w:t>
            </w:r>
          </w:p>
        </w:tc>
        <w:tc>
          <w:tcPr>
            <w:tcW w:w="1417"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0B2E446" w14:textId="77777777" w:rsidR="001A3889" w:rsidRPr="00EA759C" w:rsidRDefault="001A3889" w:rsidP="001A3889">
            <w:pPr>
              <w:jc w:val="left"/>
              <w:rPr>
                <w:sz w:val="20"/>
                <w:szCs w:val="20"/>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9EC0368" w14:textId="77777777" w:rsidR="001A3889" w:rsidRPr="00EA759C" w:rsidRDefault="001A3889" w:rsidP="001A3889">
            <w:pPr>
              <w:jc w:val="center"/>
              <w:rPr>
                <w:sz w:val="20"/>
                <w:szCs w:val="20"/>
              </w:rPr>
            </w:pPr>
          </w:p>
        </w:tc>
        <w:tc>
          <w:tcPr>
            <w:tcW w:w="3155"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E4B8C8A" w14:textId="77777777" w:rsidR="001A3889" w:rsidRPr="00EA759C" w:rsidRDefault="001A3889" w:rsidP="001A3889">
            <w:pPr>
              <w:jc w:val="left"/>
              <w:rPr>
                <w:sz w:val="20"/>
                <w:szCs w:val="20"/>
              </w:rPr>
            </w:pPr>
          </w:p>
        </w:tc>
      </w:tr>
      <w:tr w:rsidR="001A3889" w:rsidRPr="00EA759C" w14:paraId="58D691DE" w14:textId="77777777" w:rsidTr="006331FE">
        <w:trPr>
          <w:trHeight w:val="737"/>
        </w:trPr>
        <w:tc>
          <w:tcPr>
            <w:tcW w:w="989" w:type="dxa"/>
            <w:tcBorders>
              <w:top w:val="single" w:sz="4" w:space="0" w:color="auto"/>
              <w:left w:val="single" w:sz="4" w:space="0" w:color="auto"/>
              <w:bottom w:val="single" w:sz="4" w:space="0" w:color="auto"/>
              <w:right w:val="single" w:sz="4" w:space="0" w:color="auto"/>
            </w:tcBorders>
          </w:tcPr>
          <w:p w14:paraId="04E05014" w14:textId="77777777" w:rsidR="001A3889" w:rsidRPr="00EA759C" w:rsidRDefault="001A3889" w:rsidP="001A3889">
            <w:pPr>
              <w:jc w:val="center"/>
              <w:rPr>
                <w:sz w:val="18"/>
                <w:szCs w:val="18"/>
              </w:rPr>
            </w:pPr>
            <w:r w:rsidRPr="00EA759C">
              <w:rPr>
                <w:sz w:val="18"/>
                <w:szCs w:val="18"/>
              </w:rPr>
              <w:t>F-3.2.1.</w:t>
            </w:r>
          </w:p>
        </w:tc>
        <w:tc>
          <w:tcPr>
            <w:tcW w:w="2834" w:type="dxa"/>
            <w:gridSpan w:val="2"/>
            <w:tcBorders>
              <w:top w:val="single" w:sz="4" w:space="0" w:color="auto"/>
              <w:left w:val="single" w:sz="4" w:space="0" w:color="auto"/>
              <w:bottom w:val="single" w:sz="4" w:space="0" w:color="auto"/>
              <w:right w:val="single" w:sz="4" w:space="0" w:color="auto"/>
            </w:tcBorders>
          </w:tcPr>
          <w:p w14:paraId="2C6CD4BA" w14:textId="77777777" w:rsidR="001A3889" w:rsidRPr="00EA759C" w:rsidRDefault="001A3889" w:rsidP="00757BCF">
            <w:pPr>
              <w:jc w:val="left"/>
              <w:rPr>
                <w:sz w:val="18"/>
                <w:szCs w:val="18"/>
              </w:rPr>
            </w:pPr>
            <w:r w:rsidRPr="00EA759C">
              <w:rPr>
                <w:sz w:val="18"/>
                <w:szCs w:val="18"/>
              </w:rPr>
              <w:t>Consulter les informations personnelles. Cela inclus nom, prénom, adresse email, une des</w:t>
            </w:r>
            <w:r w:rsidR="00504B6E">
              <w:rPr>
                <w:sz w:val="18"/>
                <w:szCs w:val="18"/>
              </w:rPr>
              <w:t>cription et une photo de profil</w:t>
            </w:r>
            <w:r w:rsidRPr="00EA759C">
              <w:rPr>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6629A5A8" w14:textId="77777777" w:rsidR="001A3889" w:rsidRPr="00EA759C" w:rsidRDefault="00B2703F" w:rsidP="001A3889">
            <w:pPr>
              <w:jc w:val="left"/>
              <w:rPr>
                <w:sz w:val="18"/>
                <w:szCs w:val="18"/>
              </w:rPr>
            </w:pPr>
            <w:sdt>
              <w:sdtPr>
                <w:rPr>
                  <w:sz w:val="18"/>
                  <w:szCs w:val="18"/>
                </w:rPr>
                <w:id w:val="982580435"/>
                <w14:checkbox>
                  <w14:checked w14:val="0"/>
                  <w14:checkedState w14:val="2612" w14:font="MS Gothic"/>
                  <w14:uncheckedState w14:val="2610" w14:font="MS Gothic"/>
                </w14:checkbox>
              </w:sdtPr>
              <w:sdtEndPr/>
              <w:sdtContent>
                <w:r w:rsidR="001A3889" w:rsidRPr="00EA759C">
                  <w:rPr>
                    <w:rFonts w:ascii="MS Gothic" w:eastAsia="MS Gothic" w:hAnsi="MS Gothic"/>
                    <w:sz w:val="18"/>
                    <w:szCs w:val="18"/>
                  </w:rPr>
                  <w:t>☐</w:t>
                </w:r>
              </w:sdtContent>
            </w:sdt>
            <w:r w:rsidR="001A3889" w:rsidRPr="00EA759C">
              <w:rPr>
                <w:sz w:val="18"/>
                <w:szCs w:val="18"/>
              </w:rPr>
              <w:t xml:space="preserve"> Android</w:t>
            </w:r>
          </w:p>
          <w:p w14:paraId="66C4FFD0" w14:textId="77777777" w:rsidR="001A3889" w:rsidRPr="00EA759C" w:rsidRDefault="00B2703F" w:rsidP="001A3889">
            <w:pPr>
              <w:jc w:val="left"/>
              <w:rPr>
                <w:sz w:val="18"/>
                <w:szCs w:val="18"/>
              </w:rPr>
            </w:pPr>
            <w:sdt>
              <w:sdtPr>
                <w:rPr>
                  <w:sz w:val="18"/>
                  <w:szCs w:val="18"/>
                </w:rPr>
                <w:id w:val="-2001804045"/>
                <w14:checkbox>
                  <w14:checked w14:val="0"/>
                  <w14:checkedState w14:val="2612" w14:font="MS Gothic"/>
                  <w14:uncheckedState w14:val="2610" w14:font="MS Gothic"/>
                </w14:checkbox>
              </w:sdtPr>
              <w:sdtEndPr/>
              <w:sdtContent>
                <w:r w:rsidR="001A3889" w:rsidRPr="00EA759C">
                  <w:rPr>
                    <w:rFonts w:ascii="MS Gothic" w:eastAsia="MS Gothic" w:hAnsi="MS Gothic"/>
                    <w:sz w:val="18"/>
                    <w:szCs w:val="18"/>
                  </w:rPr>
                  <w:t>☐</w:t>
                </w:r>
              </w:sdtContent>
            </w:sdt>
            <w:r w:rsidR="001A3889" w:rsidRPr="00EA759C">
              <w:rPr>
                <w:sz w:val="18"/>
                <w:szCs w:val="18"/>
              </w:rPr>
              <w:t xml:space="preserve"> iPhone</w:t>
            </w:r>
          </w:p>
          <w:p w14:paraId="2E96A9FA" w14:textId="77777777" w:rsidR="001A3889" w:rsidRPr="00EA759C" w:rsidRDefault="00B2703F" w:rsidP="001A3889">
            <w:pPr>
              <w:jc w:val="left"/>
              <w:rPr>
                <w:sz w:val="18"/>
                <w:szCs w:val="18"/>
              </w:rPr>
            </w:pPr>
            <w:sdt>
              <w:sdtPr>
                <w:rPr>
                  <w:sz w:val="18"/>
                  <w:szCs w:val="18"/>
                </w:rPr>
                <w:id w:val="-1535191251"/>
                <w14:checkbox>
                  <w14:checked w14:val="0"/>
                  <w14:checkedState w14:val="2612" w14:font="MS Gothic"/>
                  <w14:uncheckedState w14:val="2610" w14:font="MS Gothic"/>
                </w14:checkbox>
              </w:sdtPr>
              <w:sdtEndPr/>
              <w:sdtContent>
                <w:r w:rsidR="001A3889" w:rsidRPr="00EA759C">
                  <w:rPr>
                    <w:rFonts w:ascii="MS Gothic" w:eastAsia="MS Gothic" w:hAnsi="MS Gothic"/>
                    <w:sz w:val="18"/>
                    <w:szCs w:val="18"/>
                  </w:rPr>
                  <w:t>☐</w:t>
                </w:r>
              </w:sdtContent>
            </w:sdt>
            <w:r w:rsidR="001A3889" w:rsidRPr="00EA759C">
              <w:rPr>
                <w:sz w:val="18"/>
                <w:szCs w:val="18"/>
              </w:rPr>
              <w:t xml:space="preserve"> Win. Phone</w:t>
            </w:r>
          </w:p>
        </w:tc>
        <w:sdt>
          <w:sdtPr>
            <w:rPr>
              <w:sz w:val="18"/>
              <w:szCs w:val="18"/>
            </w:rPr>
            <w:id w:val="998618857"/>
            <w:placeholder>
              <w:docPart w:val="9FDF5D7C95C14EBD97EAFBA4042BD48A"/>
            </w:placeholder>
            <w:showingPlcHdr/>
            <w:comboBox>
              <w:listItem w:value="Choisissez un élément."/>
              <w:listItem w:displayText="OK" w:value="OK"/>
              <w:listItem w:displayText="KO" w:value="KO"/>
              <w:listItem w:displayText="NT" w:value="NT"/>
              <w:listItem w:displayText="NA" w:value="NA"/>
            </w:comboBox>
          </w:sdtPr>
          <w:sdtEndPr/>
          <w:sdtContent>
            <w:tc>
              <w:tcPr>
                <w:tcW w:w="992" w:type="dxa"/>
                <w:gridSpan w:val="2"/>
                <w:tcBorders>
                  <w:top w:val="single" w:sz="4" w:space="0" w:color="auto"/>
                  <w:left w:val="single" w:sz="4" w:space="0" w:color="auto"/>
                  <w:bottom w:val="single" w:sz="4" w:space="0" w:color="auto"/>
                  <w:right w:val="single" w:sz="4" w:space="0" w:color="auto"/>
                </w:tcBorders>
              </w:tcPr>
              <w:p w14:paraId="6503A65F" w14:textId="77777777" w:rsidR="001A3889" w:rsidRPr="00EA759C" w:rsidRDefault="001A3889" w:rsidP="001A3889">
                <w:pPr>
                  <w:jc w:val="center"/>
                  <w:rPr>
                    <w:sz w:val="18"/>
                    <w:szCs w:val="18"/>
                  </w:rPr>
                </w:pPr>
                <w:r w:rsidRPr="00EA759C">
                  <w:rPr>
                    <w:rStyle w:val="Textedelespacerserv"/>
                    <w:sz w:val="18"/>
                    <w:szCs w:val="18"/>
                  </w:rPr>
                  <w:t>Choisissez un élément.</w:t>
                </w:r>
              </w:p>
            </w:tc>
          </w:sdtContent>
        </w:sdt>
        <w:sdt>
          <w:sdtPr>
            <w:rPr>
              <w:sz w:val="18"/>
              <w:szCs w:val="18"/>
            </w:rPr>
            <w:id w:val="1284314859"/>
            <w:placeholder>
              <w:docPart w:val="82CF4F822CDA4FBBB8ECCDF91B569236"/>
            </w:placeholder>
            <w:showingPlcHdr/>
            <w:text w:multiLine="1"/>
          </w:sdtPr>
          <w:sdtEndPr/>
          <w:sdtContent>
            <w:tc>
              <w:tcPr>
                <w:tcW w:w="3155" w:type="dxa"/>
                <w:gridSpan w:val="2"/>
                <w:tcBorders>
                  <w:top w:val="single" w:sz="4" w:space="0" w:color="auto"/>
                  <w:left w:val="single" w:sz="4" w:space="0" w:color="auto"/>
                  <w:bottom w:val="single" w:sz="4" w:space="0" w:color="auto"/>
                  <w:right w:val="single" w:sz="4" w:space="0" w:color="auto"/>
                </w:tcBorders>
              </w:tcPr>
              <w:p w14:paraId="58128073" w14:textId="77777777" w:rsidR="001A3889" w:rsidRPr="00EA759C" w:rsidRDefault="001A3889" w:rsidP="001A3889">
                <w:pPr>
                  <w:rPr>
                    <w:sz w:val="18"/>
                    <w:szCs w:val="18"/>
                  </w:rPr>
                </w:pPr>
                <w:r w:rsidRPr="00EA759C">
                  <w:rPr>
                    <w:rStyle w:val="Textedelespacerserv"/>
                    <w:sz w:val="18"/>
                    <w:szCs w:val="18"/>
                  </w:rPr>
                  <w:t>Cliquez ou appuyez ici pour entrer du texte.</w:t>
                </w:r>
              </w:p>
            </w:tc>
          </w:sdtContent>
        </w:sdt>
      </w:tr>
      <w:tr w:rsidR="001A3889" w:rsidRPr="00EA759C" w14:paraId="3F054AE7" w14:textId="77777777" w:rsidTr="006331FE">
        <w:trPr>
          <w:trHeight w:val="737"/>
        </w:trPr>
        <w:tc>
          <w:tcPr>
            <w:tcW w:w="989" w:type="dxa"/>
            <w:tcBorders>
              <w:top w:val="single" w:sz="4" w:space="0" w:color="auto"/>
              <w:left w:val="single" w:sz="4" w:space="0" w:color="auto"/>
              <w:bottom w:val="single" w:sz="4" w:space="0" w:color="auto"/>
              <w:right w:val="single" w:sz="4" w:space="0" w:color="auto"/>
            </w:tcBorders>
          </w:tcPr>
          <w:p w14:paraId="3AA6E68A" w14:textId="77777777" w:rsidR="001A3889" w:rsidRPr="00EA759C" w:rsidRDefault="001A3889" w:rsidP="001A3889">
            <w:pPr>
              <w:jc w:val="center"/>
              <w:rPr>
                <w:sz w:val="18"/>
                <w:szCs w:val="18"/>
              </w:rPr>
            </w:pPr>
            <w:r w:rsidRPr="00EA759C">
              <w:rPr>
                <w:sz w:val="18"/>
                <w:szCs w:val="18"/>
              </w:rPr>
              <w:t>F-3.2.2.</w:t>
            </w:r>
          </w:p>
        </w:tc>
        <w:tc>
          <w:tcPr>
            <w:tcW w:w="2834" w:type="dxa"/>
            <w:gridSpan w:val="2"/>
            <w:tcBorders>
              <w:top w:val="single" w:sz="4" w:space="0" w:color="auto"/>
              <w:left w:val="single" w:sz="4" w:space="0" w:color="auto"/>
              <w:bottom w:val="single" w:sz="4" w:space="0" w:color="auto"/>
              <w:right w:val="single" w:sz="4" w:space="0" w:color="auto"/>
            </w:tcBorders>
          </w:tcPr>
          <w:p w14:paraId="2FE6FD66" w14:textId="77777777" w:rsidR="001A3889" w:rsidRPr="00EA759C" w:rsidRDefault="001A3889" w:rsidP="001A3889">
            <w:pPr>
              <w:jc w:val="left"/>
              <w:rPr>
                <w:sz w:val="18"/>
                <w:szCs w:val="18"/>
              </w:rPr>
            </w:pPr>
            <w:r w:rsidRPr="00EA759C">
              <w:rPr>
                <w:sz w:val="18"/>
                <w:szCs w:val="18"/>
              </w:rPr>
              <w:t>Modifier les informations personnelles. Cela inclus nom, prénom, adresse email, une des</w:t>
            </w:r>
            <w:r w:rsidR="00504B6E">
              <w:rPr>
                <w:sz w:val="18"/>
                <w:szCs w:val="18"/>
              </w:rPr>
              <w:t>cription et une photo de profil</w:t>
            </w:r>
            <w:r w:rsidRPr="00EA759C">
              <w:rPr>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4B93ED8C" w14:textId="77777777" w:rsidR="001A3889" w:rsidRPr="00EA759C" w:rsidRDefault="00B2703F" w:rsidP="001A3889">
            <w:pPr>
              <w:jc w:val="left"/>
              <w:rPr>
                <w:sz w:val="18"/>
                <w:szCs w:val="18"/>
              </w:rPr>
            </w:pPr>
            <w:sdt>
              <w:sdtPr>
                <w:rPr>
                  <w:sz w:val="18"/>
                  <w:szCs w:val="18"/>
                </w:rPr>
                <w:id w:val="-566947631"/>
                <w14:checkbox>
                  <w14:checked w14:val="0"/>
                  <w14:checkedState w14:val="2612" w14:font="MS Gothic"/>
                  <w14:uncheckedState w14:val="2610" w14:font="MS Gothic"/>
                </w14:checkbox>
              </w:sdtPr>
              <w:sdtEndPr/>
              <w:sdtContent>
                <w:r w:rsidR="001A3889" w:rsidRPr="00EA759C">
                  <w:rPr>
                    <w:rFonts w:ascii="MS Gothic" w:eastAsia="MS Gothic" w:hAnsi="MS Gothic"/>
                    <w:sz w:val="18"/>
                    <w:szCs w:val="18"/>
                  </w:rPr>
                  <w:t>☐</w:t>
                </w:r>
              </w:sdtContent>
            </w:sdt>
            <w:r w:rsidR="001A3889" w:rsidRPr="00EA759C">
              <w:rPr>
                <w:sz w:val="18"/>
                <w:szCs w:val="18"/>
              </w:rPr>
              <w:t xml:space="preserve"> Android</w:t>
            </w:r>
          </w:p>
          <w:p w14:paraId="050CF63F" w14:textId="77777777" w:rsidR="001A3889" w:rsidRPr="00EA759C" w:rsidRDefault="00B2703F" w:rsidP="001A3889">
            <w:pPr>
              <w:jc w:val="left"/>
              <w:rPr>
                <w:sz w:val="18"/>
                <w:szCs w:val="18"/>
              </w:rPr>
            </w:pPr>
            <w:sdt>
              <w:sdtPr>
                <w:rPr>
                  <w:sz w:val="18"/>
                  <w:szCs w:val="18"/>
                </w:rPr>
                <w:id w:val="1579941403"/>
                <w14:checkbox>
                  <w14:checked w14:val="0"/>
                  <w14:checkedState w14:val="2612" w14:font="MS Gothic"/>
                  <w14:uncheckedState w14:val="2610" w14:font="MS Gothic"/>
                </w14:checkbox>
              </w:sdtPr>
              <w:sdtEndPr/>
              <w:sdtContent>
                <w:r w:rsidR="001A3889" w:rsidRPr="00EA759C">
                  <w:rPr>
                    <w:rFonts w:ascii="MS Gothic" w:eastAsia="MS Gothic" w:hAnsi="MS Gothic"/>
                    <w:sz w:val="18"/>
                    <w:szCs w:val="18"/>
                  </w:rPr>
                  <w:t>☐</w:t>
                </w:r>
              </w:sdtContent>
            </w:sdt>
            <w:r w:rsidR="001A3889" w:rsidRPr="00EA759C">
              <w:rPr>
                <w:sz w:val="18"/>
                <w:szCs w:val="18"/>
              </w:rPr>
              <w:t xml:space="preserve"> iPhone</w:t>
            </w:r>
          </w:p>
          <w:p w14:paraId="5D4F6EF4" w14:textId="77777777" w:rsidR="001A3889" w:rsidRPr="00EA759C" w:rsidRDefault="00B2703F" w:rsidP="001A3889">
            <w:pPr>
              <w:jc w:val="left"/>
              <w:rPr>
                <w:sz w:val="18"/>
                <w:szCs w:val="18"/>
              </w:rPr>
            </w:pPr>
            <w:sdt>
              <w:sdtPr>
                <w:rPr>
                  <w:sz w:val="18"/>
                  <w:szCs w:val="18"/>
                </w:rPr>
                <w:id w:val="-866527443"/>
                <w14:checkbox>
                  <w14:checked w14:val="0"/>
                  <w14:checkedState w14:val="2612" w14:font="MS Gothic"/>
                  <w14:uncheckedState w14:val="2610" w14:font="MS Gothic"/>
                </w14:checkbox>
              </w:sdtPr>
              <w:sdtEndPr/>
              <w:sdtContent>
                <w:r w:rsidR="001A3889" w:rsidRPr="00EA759C">
                  <w:rPr>
                    <w:rFonts w:ascii="MS Gothic" w:eastAsia="MS Gothic" w:hAnsi="MS Gothic"/>
                    <w:sz w:val="18"/>
                    <w:szCs w:val="18"/>
                  </w:rPr>
                  <w:t>☐</w:t>
                </w:r>
              </w:sdtContent>
            </w:sdt>
            <w:r w:rsidR="001A3889" w:rsidRPr="00EA759C">
              <w:rPr>
                <w:sz w:val="18"/>
                <w:szCs w:val="18"/>
              </w:rPr>
              <w:t xml:space="preserve"> Win. Phone</w:t>
            </w:r>
          </w:p>
        </w:tc>
        <w:sdt>
          <w:sdtPr>
            <w:rPr>
              <w:sz w:val="18"/>
              <w:szCs w:val="18"/>
            </w:rPr>
            <w:id w:val="1605146274"/>
            <w:placeholder>
              <w:docPart w:val="2C08EB36165C40879419338DCFFE5E03"/>
            </w:placeholder>
            <w:showingPlcHdr/>
            <w:comboBox>
              <w:listItem w:value="Choisissez un élément."/>
              <w:listItem w:displayText="OK" w:value="OK"/>
              <w:listItem w:displayText="KO" w:value="KO"/>
              <w:listItem w:displayText="NT" w:value="NT"/>
              <w:listItem w:displayText="NA" w:value="NA"/>
            </w:comboBox>
          </w:sdtPr>
          <w:sdtEndPr/>
          <w:sdtContent>
            <w:tc>
              <w:tcPr>
                <w:tcW w:w="992" w:type="dxa"/>
                <w:gridSpan w:val="2"/>
                <w:tcBorders>
                  <w:top w:val="single" w:sz="4" w:space="0" w:color="auto"/>
                  <w:left w:val="single" w:sz="4" w:space="0" w:color="auto"/>
                  <w:bottom w:val="single" w:sz="4" w:space="0" w:color="auto"/>
                  <w:right w:val="single" w:sz="4" w:space="0" w:color="auto"/>
                </w:tcBorders>
              </w:tcPr>
              <w:p w14:paraId="4B607CF4" w14:textId="77777777" w:rsidR="001A3889" w:rsidRPr="00EA759C" w:rsidRDefault="001A3889" w:rsidP="001A3889">
                <w:pPr>
                  <w:jc w:val="center"/>
                  <w:rPr>
                    <w:sz w:val="18"/>
                    <w:szCs w:val="18"/>
                  </w:rPr>
                </w:pPr>
                <w:r w:rsidRPr="00EA759C">
                  <w:rPr>
                    <w:rStyle w:val="Textedelespacerserv"/>
                    <w:sz w:val="18"/>
                    <w:szCs w:val="18"/>
                  </w:rPr>
                  <w:t>Choisissez un élément.</w:t>
                </w:r>
              </w:p>
            </w:tc>
          </w:sdtContent>
        </w:sdt>
        <w:sdt>
          <w:sdtPr>
            <w:rPr>
              <w:sz w:val="18"/>
              <w:szCs w:val="18"/>
            </w:rPr>
            <w:id w:val="-1991394968"/>
            <w:placeholder>
              <w:docPart w:val="91BCE79B75114BB799123E8397281A63"/>
            </w:placeholder>
            <w:showingPlcHdr/>
            <w:text w:multiLine="1"/>
          </w:sdtPr>
          <w:sdtEndPr/>
          <w:sdtContent>
            <w:tc>
              <w:tcPr>
                <w:tcW w:w="3155" w:type="dxa"/>
                <w:gridSpan w:val="2"/>
                <w:tcBorders>
                  <w:top w:val="single" w:sz="4" w:space="0" w:color="auto"/>
                  <w:left w:val="single" w:sz="4" w:space="0" w:color="auto"/>
                  <w:bottom w:val="single" w:sz="4" w:space="0" w:color="auto"/>
                  <w:right w:val="single" w:sz="4" w:space="0" w:color="auto"/>
                </w:tcBorders>
              </w:tcPr>
              <w:p w14:paraId="4FA66F36" w14:textId="77777777" w:rsidR="001A3889" w:rsidRPr="00EA759C" w:rsidRDefault="001A3889" w:rsidP="001A3889">
                <w:pPr>
                  <w:rPr>
                    <w:sz w:val="18"/>
                    <w:szCs w:val="18"/>
                  </w:rPr>
                </w:pPr>
                <w:r w:rsidRPr="00EA759C">
                  <w:rPr>
                    <w:rStyle w:val="Textedelespacerserv"/>
                    <w:sz w:val="18"/>
                    <w:szCs w:val="18"/>
                  </w:rPr>
                  <w:t>Cliquez ou appuyez ici pour entrer du texte.</w:t>
                </w:r>
              </w:p>
            </w:tc>
          </w:sdtContent>
        </w:sdt>
      </w:tr>
      <w:tr w:rsidR="001A3889" w:rsidRPr="00EA759C" w14:paraId="28FFBC9F" w14:textId="77777777" w:rsidTr="006331FE">
        <w:trPr>
          <w:trHeight w:val="737"/>
        </w:trPr>
        <w:tc>
          <w:tcPr>
            <w:tcW w:w="989" w:type="dxa"/>
            <w:tcBorders>
              <w:top w:val="single" w:sz="4" w:space="0" w:color="auto"/>
              <w:left w:val="single" w:sz="4" w:space="0" w:color="auto"/>
              <w:bottom w:val="single" w:sz="4" w:space="0" w:color="auto"/>
              <w:right w:val="single" w:sz="4" w:space="0" w:color="auto"/>
            </w:tcBorders>
          </w:tcPr>
          <w:p w14:paraId="4917430E" w14:textId="77777777" w:rsidR="001A3889" w:rsidRPr="00EA759C" w:rsidRDefault="001A3889" w:rsidP="001A3889">
            <w:pPr>
              <w:jc w:val="center"/>
              <w:rPr>
                <w:sz w:val="18"/>
                <w:szCs w:val="18"/>
              </w:rPr>
            </w:pPr>
            <w:r w:rsidRPr="00EA759C">
              <w:rPr>
                <w:sz w:val="18"/>
                <w:szCs w:val="18"/>
              </w:rPr>
              <w:t>F-3.2.3.</w:t>
            </w:r>
          </w:p>
        </w:tc>
        <w:tc>
          <w:tcPr>
            <w:tcW w:w="2834" w:type="dxa"/>
            <w:gridSpan w:val="2"/>
            <w:tcBorders>
              <w:top w:val="single" w:sz="4" w:space="0" w:color="auto"/>
              <w:left w:val="single" w:sz="4" w:space="0" w:color="auto"/>
              <w:bottom w:val="single" w:sz="4" w:space="0" w:color="auto"/>
              <w:right w:val="single" w:sz="4" w:space="0" w:color="auto"/>
            </w:tcBorders>
          </w:tcPr>
          <w:p w14:paraId="1C744056" w14:textId="77777777" w:rsidR="001A3889" w:rsidRPr="00EA759C" w:rsidRDefault="001A3889" w:rsidP="00DA05FB">
            <w:pPr>
              <w:jc w:val="left"/>
              <w:rPr>
                <w:sz w:val="18"/>
                <w:szCs w:val="18"/>
              </w:rPr>
            </w:pPr>
            <w:r w:rsidRPr="00EA759C">
              <w:rPr>
                <w:sz w:val="18"/>
                <w:szCs w:val="18"/>
              </w:rPr>
              <w:t>Consulter les partitions partagées.</w:t>
            </w:r>
          </w:p>
        </w:tc>
        <w:tc>
          <w:tcPr>
            <w:tcW w:w="1417" w:type="dxa"/>
            <w:tcBorders>
              <w:top w:val="single" w:sz="4" w:space="0" w:color="auto"/>
              <w:left w:val="single" w:sz="4" w:space="0" w:color="auto"/>
              <w:bottom w:val="single" w:sz="4" w:space="0" w:color="auto"/>
              <w:right w:val="single" w:sz="4" w:space="0" w:color="auto"/>
            </w:tcBorders>
          </w:tcPr>
          <w:p w14:paraId="32D4EB53" w14:textId="77777777" w:rsidR="001A3889" w:rsidRPr="00EA759C" w:rsidRDefault="00B2703F" w:rsidP="001A3889">
            <w:pPr>
              <w:jc w:val="left"/>
              <w:rPr>
                <w:sz w:val="18"/>
                <w:szCs w:val="18"/>
              </w:rPr>
            </w:pPr>
            <w:sdt>
              <w:sdtPr>
                <w:rPr>
                  <w:sz w:val="18"/>
                  <w:szCs w:val="18"/>
                </w:rPr>
                <w:id w:val="234983946"/>
                <w14:checkbox>
                  <w14:checked w14:val="0"/>
                  <w14:checkedState w14:val="2612" w14:font="MS Gothic"/>
                  <w14:uncheckedState w14:val="2610" w14:font="MS Gothic"/>
                </w14:checkbox>
              </w:sdtPr>
              <w:sdtEndPr/>
              <w:sdtContent>
                <w:r w:rsidR="001A3889" w:rsidRPr="00EA759C">
                  <w:rPr>
                    <w:rFonts w:ascii="MS Gothic" w:eastAsia="MS Gothic" w:hAnsi="MS Gothic"/>
                    <w:sz w:val="18"/>
                    <w:szCs w:val="18"/>
                  </w:rPr>
                  <w:t>☐</w:t>
                </w:r>
              </w:sdtContent>
            </w:sdt>
            <w:r w:rsidR="001A3889" w:rsidRPr="00EA759C">
              <w:rPr>
                <w:sz w:val="18"/>
                <w:szCs w:val="18"/>
              </w:rPr>
              <w:t xml:space="preserve"> Android</w:t>
            </w:r>
          </w:p>
          <w:p w14:paraId="2D549EF4" w14:textId="77777777" w:rsidR="001A3889" w:rsidRPr="00EA759C" w:rsidRDefault="00B2703F" w:rsidP="001A3889">
            <w:pPr>
              <w:jc w:val="left"/>
              <w:rPr>
                <w:sz w:val="18"/>
                <w:szCs w:val="18"/>
              </w:rPr>
            </w:pPr>
            <w:sdt>
              <w:sdtPr>
                <w:rPr>
                  <w:sz w:val="18"/>
                  <w:szCs w:val="18"/>
                </w:rPr>
                <w:id w:val="-694609322"/>
                <w14:checkbox>
                  <w14:checked w14:val="0"/>
                  <w14:checkedState w14:val="2612" w14:font="MS Gothic"/>
                  <w14:uncheckedState w14:val="2610" w14:font="MS Gothic"/>
                </w14:checkbox>
              </w:sdtPr>
              <w:sdtEndPr/>
              <w:sdtContent>
                <w:r w:rsidR="001A3889" w:rsidRPr="00EA759C">
                  <w:rPr>
                    <w:rFonts w:ascii="MS Gothic" w:eastAsia="MS Gothic" w:hAnsi="MS Gothic"/>
                    <w:sz w:val="18"/>
                    <w:szCs w:val="18"/>
                  </w:rPr>
                  <w:t>☐</w:t>
                </w:r>
              </w:sdtContent>
            </w:sdt>
            <w:r w:rsidR="001A3889" w:rsidRPr="00EA759C">
              <w:rPr>
                <w:sz w:val="18"/>
                <w:szCs w:val="18"/>
              </w:rPr>
              <w:t xml:space="preserve"> iPhone</w:t>
            </w:r>
          </w:p>
          <w:p w14:paraId="2262BB47" w14:textId="77777777" w:rsidR="001A3889" w:rsidRPr="00EA759C" w:rsidRDefault="00B2703F" w:rsidP="001A3889">
            <w:pPr>
              <w:jc w:val="left"/>
              <w:rPr>
                <w:sz w:val="18"/>
                <w:szCs w:val="18"/>
              </w:rPr>
            </w:pPr>
            <w:sdt>
              <w:sdtPr>
                <w:rPr>
                  <w:sz w:val="18"/>
                  <w:szCs w:val="18"/>
                </w:rPr>
                <w:id w:val="-1843696882"/>
                <w14:checkbox>
                  <w14:checked w14:val="0"/>
                  <w14:checkedState w14:val="2612" w14:font="MS Gothic"/>
                  <w14:uncheckedState w14:val="2610" w14:font="MS Gothic"/>
                </w14:checkbox>
              </w:sdtPr>
              <w:sdtEndPr/>
              <w:sdtContent>
                <w:r w:rsidR="001A3889" w:rsidRPr="00EA759C">
                  <w:rPr>
                    <w:rFonts w:ascii="MS Gothic" w:eastAsia="MS Gothic" w:hAnsi="MS Gothic"/>
                    <w:sz w:val="18"/>
                    <w:szCs w:val="18"/>
                  </w:rPr>
                  <w:t>☐</w:t>
                </w:r>
              </w:sdtContent>
            </w:sdt>
            <w:r w:rsidR="001A3889" w:rsidRPr="00EA759C">
              <w:rPr>
                <w:sz w:val="18"/>
                <w:szCs w:val="18"/>
              </w:rPr>
              <w:t xml:space="preserve"> Win. Phone</w:t>
            </w:r>
          </w:p>
        </w:tc>
        <w:sdt>
          <w:sdtPr>
            <w:rPr>
              <w:sz w:val="18"/>
              <w:szCs w:val="18"/>
            </w:rPr>
            <w:id w:val="735432700"/>
            <w:placeholder>
              <w:docPart w:val="2FE7118E17CD4D479DE3DEEEC624681C"/>
            </w:placeholder>
            <w:showingPlcHdr/>
            <w:comboBox>
              <w:listItem w:value="Choisissez un élément."/>
              <w:listItem w:displayText="OK" w:value="OK"/>
              <w:listItem w:displayText="KO" w:value="KO"/>
              <w:listItem w:displayText="NT" w:value="NT"/>
              <w:listItem w:displayText="NA" w:value="NA"/>
            </w:comboBox>
          </w:sdtPr>
          <w:sdtEndPr/>
          <w:sdtContent>
            <w:tc>
              <w:tcPr>
                <w:tcW w:w="992" w:type="dxa"/>
                <w:gridSpan w:val="2"/>
                <w:tcBorders>
                  <w:top w:val="single" w:sz="4" w:space="0" w:color="auto"/>
                  <w:left w:val="single" w:sz="4" w:space="0" w:color="auto"/>
                  <w:bottom w:val="single" w:sz="4" w:space="0" w:color="auto"/>
                  <w:right w:val="single" w:sz="4" w:space="0" w:color="auto"/>
                </w:tcBorders>
              </w:tcPr>
              <w:p w14:paraId="40B754F4" w14:textId="77777777" w:rsidR="001A3889" w:rsidRPr="00EA759C" w:rsidRDefault="001A3889" w:rsidP="001A3889">
                <w:pPr>
                  <w:jc w:val="center"/>
                  <w:rPr>
                    <w:sz w:val="18"/>
                    <w:szCs w:val="18"/>
                  </w:rPr>
                </w:pPr>
                <w:r w:rsidRPr="00EA759C">
                  <w:rPr>
                    <w:rStyle w:val="Textedelespacerserv"/>
                    <w:sz w:val="18"/>
                    <w:szCs w:val="18"/>
                  </w:rPr>
                  <w:t>Choisissez un élément.</w:t>
                </w:r>
              </w:p>
            </w:tc>
          </w:sdtContent>
        </w:sdt>
        <w:sdt>
          <w:sdtPr>
            <w:rPr>
              <w:sz w:val="18"/>
              <w:szCs w:val="18"/>
            </w:rPr>
            <w:id w:val="1500839857"/>
            <w:placeholder>
              <w:docPart w:val="CF8CAF24F62342DABB74448D96C1B7BA"/>
            </w:placeholder>
            <w:showingPlcHdr/>
            <w:text w:multiLine="1"/>
          </w:sdtPr>
          <w:sdtEndPr/>
          <w:sdtContent>
            <w:tc>
              <w:tcPr>
                <w:tcW w:w="3155" w:type="dxa"/>
                <w:gridSpan w:val="2"/>
                <w:tcBorders>
                  <w:top w:val="single" w:sz="4" w:space="0" w:color="auto"/>
                  <w:left w:val="single" w:sz="4" w:space="0" w:color="auto"/>
                  <w:bottom w:val="single" w:sz="4" w:space="0" w:color="auto"/>
                  <w:right w:val="single" w:sz="4" w:space="0" w:color="auto"/>
                </w:tcBorders>
              </w:tcPr>
              <w:p w14:paraId="5442FD64" w14:textId="77777777" w:rsidR="001A3889" w:rsidRPr="00EA759C" w:rsidRDefault="001A3889" w:rsidP="001A3889">
                <w:pPr>
                  <w:rPr>
                    <w:sz w:val="18"/>
                    <w:szCs w:val="18"/>
                  </w:rPr>
                </w:pPr>
                <w:r w:rsidRPr="00EA759C">
                  <w:rPr>
                    <w:rStyle w:val="Textedelespacerserv"/>
                    <w:sz w:val="18"/>
                    <w:szCs w:val="18"/>
                  </w:rPr>
                  <w:t>Cliquez ou appuyez ici pour entrer du texte.</w:t>
                </w:r>
              </w:p>
            </w:tc>
          </w:sdtContent>
        </w:sdt>
      </w:tr>
      <w:tr w:rsidR="001A3889" w:rsidRPr="00EA759C" w14:paraId="37310440" w14:textId="77777777" w:rsidTr="006331FE">
        <w:trPr>
          <w:trHeight w:val="737"/>
        </w:trPr>
        <w:tc>
          <w:tcPr>
            <w:tcW w:w="989" w:type="dxa"/>
            <w:tcBorders>
              <w:top w:val="single" w:sz="4" w:space="0" w:color="auto"/>
              <w:left w:val="single" w:sz="4" w:space="0" w:color="auto"/>
              <w:bottom w:val="single" w:sz="4" w:space="0" w:color="auto"/>
              <w:right w:val="single" w:sz="4" w:space="0" w:color="auto"/>
            </w:tcBorders>
          </w:tcPr>
          <w:p w14:paraId="75F3EAB0" w14:textId="77777777" w:rsidR="001A3889" w:rsidRPr="00EA759C" w:rsidRDefault="001A3889" w:rsidP="001A3889">
            <w:pPr>
              <w:jc w:val="center"/>
              <w:rPr>
                <w:sz w:val="18"/>
                <w:szCs w:val="18"/>
              </w:rPr>
            </w:pPr>
            <w:r w:rsidRPr="00EA759C">
              <w:rPr>
                <w:sz w:val="18"/>
                <w:szCs w:val="18"/>
              </w:rPr>
              <w:t>F-3.2.4.</w:t>
            </w:r>
          </w:p>
        </w:tc>
        <w:tc>
          <w:tcPr>
            <w:tcW w:w="2834" w:type="dxa"/>
            <w:gridSpan w:val="2"/>
            <w:tcBorders>
              <w:top w:val="single" w:sz="4" w:space="0" w:color="auto"/>
              <w:left w:val="single" w:sz="4" w:space="0" w:color="auto"/>
              <w:bottom w:val="single" w:sz="4" w:space="0" w:color="auto"/>
              <w:right w:val="single" w:sz="4" w:space="0" w:color="auto"/>
            </w:tcBorders>
          </w:tcPr>
          <w:p w14:paraId="297F545B" w14:textId="77777777" w:rsidR="001A3889" w:rsidRPr="00EA759C" w:rsidRDefault="001A3889" w:rsidP="00DA05FB">
            <w:pPr>
              <w:jc w:val="left"/>
              <w:rPr>
                <w:sz w:val="18"/>
                <w:szCs w:val="18"/>
              </w:rPr>
            </w:pPr>
            <w:r w:rsidRPr="00EA759C">
              <w:rPr>
                <w:sz w:val="18"/>
                <w:szCs w:val="18"/>
              </w:rPr>
              <w:t>Consulter les partitions favorites</w:t>
            </w:r>
            <w:r w:rsidR="00DA05FB">
              <w:rPr>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14D3E8A0" w14:textId="77777777" w:rsidR="001A3889" w:rsidRPr="00EA759C" w:rsidRDefault="00B2703F" w:rsidP="001A3889">
            <w:pPr>
              <w:jc w:val="left"/>
              <w:rPr>
                <w:sz w:val="18"/>
                <w:szCs w:val="18"/>
              </w:rPr>
            </w:pPr>
            <w:sdt>
              <w:sdtPr>
                <w:rPr>
                  <w:sz w:val="18"/>
                  <w:szCs w:val="18"/>
                </w:rPr>
                <w:id w:val="-762611057"/>
                <w14:checkbox>
                  <w14:checked w14:val="0"/>
                  <w14:checkedState w14:val="2612" w14:font="MS Gothic"/>
                  <w14:uncheckedState w14:val="2610" w14:font="MS Gothic"/>
                </w14:checkbox>
              </w:sdtPr>
              <w:sdtEndPr/>
              <w:sdtContent>
                <w:r w:rsidR="001A3889" w:rsidRPr="00EA759C">
                  <w:rPr>
                    <w:rFonts w:ascii="MS Gothic" w:eastAsia="MS Gothic" w:hAnsi="MS Gothic"/>
                    <w:sz w:val="18"/>
                    <w:szCs w:val="18"/>
                  </w:rPr>
                  <w:t>☐</w:t>
                </w:r>
              </w:sdtContent>
            </w:sdt>
            <w:r w:rsidR="001A3889" w:rsidRPr="00EA759C">
              <w:rPr>
                <w:sz w:val="18"/>
                <w:szCs w:val="18"/>
              </w:rPr>
              <w:t xml:space="preserve"> Android</w:t>
            </w:r>
          </w:p>
          <w:p w14:paraId="208FF321" w14:textId="77777777" w:rsidR="001A3889" w:rsidRPr="00EA759C" w:rsidRDefault="00B2703F" w:rsidP="001A3889">
            <w:pPr>
              <w:jc w:val="left"/>
              <w:rPr>
                <w:sz w:val="18"/>
                <w:szCs w:val="18"/>
              </w:rPr>
            </w:pPr>
            <w:sdt>
              <w:sdtPr>
                <w:rPr>
                  <w:sz w:val="18"/>
                  <w:szCs w:val="18"/>
                </w:rPr>
                <w:id w:val="706226740"/>
                <w14:checkbox>
                  <w14:checked w14:val="0"/>
                  <w14:checkedState w14:val="2612" w14:font="MS Gothic"/>
                  <w14:uncheckedState w14:val="2610" w14:font="MS Gothic"/>
                </w14:checkbox>
              </w:sdtPr>
              <w:sdtEndPr/>
              <w:sdtContent>
                <w:r w:rsidR="001A3889" w:rsidRPr="00EA759C">
                  <w:rPr>
                    <w:rFonts w:ascii="MS Gothic" w:eastAsia="MS Gothic" w:hAnsi="MS Gothic"/>
                    <w:sz w:val="18"/>
                    <w:szCs w:val="18"/>
                  </w:rPr>
                  <w:t>☐</w:t>
                </w:r>
              </w:sdtContent>
            </w:sdt>
            <w:r w:rsidR="001A3889" w:rsidRPr="00EA759C">
              <w:rPr>
                <w:sz w:val="18"/>
                <w:szCs w:val="18"/>
              </w:rPr>
              <w:t xml:space="preserve"> iPhone</w:t>
            </w:r>
          </w:p>
          <w:p w14:paraId="4D6F0AE2" w14:textId="77777777" w:rsidR="001A3889" w:rsidRPr="00EA759C" w:rsidRDefault="00B2703F" w:rsidP="001A3889">
            <w:pPr>
              <w:jc w:val="left"/>
              <w:rPr>
                <w:sz w:val="18"/>
                <w:szCs w:val="18"/>
              </w:rPr>
            </w:pPr>
            <w:sdt>
              <w:sdtPr>
                <w:rPr>
                  <w:sz w:val="18"/>
                  <w:szCs w:val="18"/>
                </w:rPr>
                <w:id w:val="1701965670"/>
                <w14:checkbox>
                  <w14:checked w14:val="0"/>
                  <w14:checkedState w14:val="2612" w14:font="MS Gothic"/>
                  <w14:uncheckedState w14:val="2610" w14:font="MS Gothic"/>
                </w14:checkbox>
              </w:sdtPr>
              <w:sdtEndPr/>
              <w:sdtContent>
                <w:r w:rsidR="001A3889" w:rsidRPr="00EA759C">
                  <w:rPr>
                    <w:rFonts w:ascii="MS Gothic" w:eastAsia="MS Gothic" w:hAnsi="MS Gothic"/>
                    <w:sz w:val="18"/>
                    <w:szCs w:val="18"/>
                  </w:rPr>
                  <w:t>☐</w:t>
                </w:r>
              </w:sdtContent>
            </w:sdt>
            <w:r w:rsidR="001A3889" w:rsidRPr="00EA759C">
              <w:rPr>
                <w:sz w:val="18"/>
                <w:szCs w:val="18"/>
              </w:rPr>
              <w:t xml:space="preserve"> Win. Phone</w:t>
            </w:r>
          </w:p>
        </w:tc>
        <w:sdt>
          <w:sdtPr>
            <w:rPr>
              <w:sz w:val="18"/>
              <w:szCs w:val="18"/>
            </w:rPr>
            <w:id w:val="1488362307"/>
            <w:placeholder>
              <w:docPart w:val="36CB2796A1DA4EDBB446A916CA124FC7"/>
            </w:placeholder>
            <w:showingPlcHdr/>
            <w:comboBox>
              <w:listItem w:value="Choisissez un élément."/>
              <w:listItem w:displayText="OK" w:value="OK"/>
              <w:listItem w:displayText="KO" w:value="KO"/>
              <w:listItem w:displayText="NT" w:value="NT"/>
              <w:listItem w:displayText="NA" w:value="NA"/>
            </w:comboBox>
          </w:sdtPr>
          <w:sdtEndPr/>
          <w:sdtContent>
            <w:tc>
              <w:tcPr>
                <w:tcW w:w="992" w:type="dxa"/>
                <w:gridSpan w:val="2"/>
                <w:tcBorders>
                  <w:top w:val="single" w:sz="4" w:space="0" w:color="auto"/>
                  <w:left w:val="single" w:sz="4" w:space="0" w:color="auto"/>
                  <w:bottom w:val="single" w:sz="4" w:space="0" w:color="auto"/>
                  <w:right w:val="single" w:sz="4" w:space="0" w:color="auto"/>
                </w:tcBorders>
              </w:tcPr>
              <w:p w14:paraId="38016E66" w14:textId="77777777" w:rsidR="001A3889" w:rsidRPr="00EA759C" w:rsidRDefault="001A3889" w:rsidP="001A3889">
                <w:pPr>
                  <w:jc w:val="center"/>
                  <w:rPr>
                    <w:sz w:val="18"/>
                    <w:szCs w:val="18"/>
                  </w:rPr>
                </w:pPr>
                <w:r w:rsidRPr="00EA759C">
                  <w:rPr>
                    <w:rStyle w:val="Textedelespacerserv"/>
                    <w:sz w:val="18"/>
                    <w:szCs w:val="18"/>
                  </w:rPr>
                  <w:t>Choisissez un élément.</w:t>
                </w:r>
              </w:p>
            </w:tc>
          </w:sdtContent>
        </w:sdt>
        <w:sdt>
          <w:sdtPr>
            <w:rPr>
              <w:sz w:val="18"/>
              <w:szCs w:val="18"/>
            </w:rPr>
            <w:id w:val="1123891663"/>
            <w:placeholder>
              <w:docPart w:val="132BCEA1577740CB8549A3733A3E951A"/>
            </w:placeholder>
            <w:showingPlcHdr/>
            <w:text w:multiLine="1"/>
          </w:sdtPr>
          <w:sdtEndPr/>
          <w:sdtContent>
            <w:tc>
              <w:tcPr>
                <w:tcW w:w="3155" w:type="dxa"/>
                <w:gridSpan w:val="2"/>
                <w:tcBorders>
                  <w:top w:val="single" w:sz="4" w:space="0" w:color="auto"/>
                  <w:left w:val="single" w:sz="4" w:space="0" w:color="auto"/>
                  <w:bottom w:val="single" w:sz="4" w:space="0" w:color="auto"/>
                  <w:right w:val="single" w:sz="4" w:space="0" w:color="auto"/>
                </w:tcBorders>
              </w:tcPr>
              <w:p w14:paraId="29F500EB" w14:textId="77777777" w:rsidR="001A3889" w:rsidRPr="00EA759C" w:rsidRDefault="001A3889" w:rsidP="001A3889">
                <w:pPr>
                  <w:rPr>
                    <w:sz w:val="18"/>
                    <w:szCs w:val="18"/>
                  </w:rPr>
                </w:pPr>
                <w:r w:rsidRPr="00EA759C">
                  <w:rPr>
                    <w:rStyle w:val="Textedelespacerserv"/>
                    <w:sz w:val="18"/>
                    <w:szCs w:val="18"/>
                  </w:rPr>
                  <w:t>Cliquez ou appuyez ici pour entrer du texte.</w:t>
                </w:r>
              </w:p>
            </w:tc>
          </w:sdtContent>
        </w:sdt>
      </w:tr>
      <w:tr w:rsidR="001A3889" w:rsidRPr="00EA759C" w14:paraId="196ADC5D" w14:textId="77777777" w:rsidTr="006331FE">
        <w:trPr>
          <w:trHeight w:val="737"/>
        </w:trPr>
        <w:tc>
          <w:tcPr>
            <w:tcW w:w="989" w:type="dxa"/>
            <w:tcBorders>
              <w:top w:val="single" w:sz="4" w:space="0" w:color="auto"/>
              <w:left w:val="single" w:sz="4" w:space="0" w:color="auto"/>
              <w:bottom w:val="single" w:sz="4" w:space="0" w:color="auto"/>
              <w:right w:val="single" w:sz="4" w:space="0" w:color="auto"/>
            </w:tcBorders>
          </w:tcPr>
          <w:p w14:paraId="6E7CCCA9" w14:textId="77777777" w:rsidR="001A3889" w:rsidRPr="00EA759C" w:rsidRDefault="001A3889" w:rsidP="001A3889">
            <w:pPr>
              <w:jc w:val="center"/>
              <w:rPr>
                <w:sz w:val="18"/>
                <w:szCs w:val="18"/>
              </w:rPr>
            </w:pPr>
            <w:r w:rsidRPr="00EA759C">
              <w:rPr>
                <w:sz w:val="18"/>
                <w:szCs w:val="18"/>
              </w:rPr>
              <w:t>F-3.2.5.</w:t>
            </w:r>
          </w:p>
        </w:tc>
        <w:tc>
          <w:tcPr>
            <w:tcW w:w="2834" w:type="dxa"/>
            <w:gridSpan w:val="2"/>
            <w:tcBorders>
              <w:top w:val="single" w:sz="4" w:space="0" w:color="auto"/>
              <w:left w:val="single" w:sz="4" w:space="0" w:color="auto"/>
              <w:bottom w:val="single" w:sz="4" w:space="0" w:color="auto"/>
              <w:right w:val="single" w:sz="4" w:space="0" w:color="auto"/>
            </w:tcBorders>
          </w:tcPr>
          <w:p w14:paraId="44C45F30" w14:textId="77777777" w:rsidR="001A3889" w:rsidRPr="00EA759C" w:rsidRDefault="003913B5" w:rsidP="00DA05FB">
            <w:pPr>
              <w:jc w:val="left"/>
              <w:rPr>
                <w:sz w:val="18"/>
                <w:szCs w:val="18"/>
              </w:rPr>
            </w:pPr>
            <w:r>
              <w:rPr>
                <w:sz w:val="18"/>
                <w:szCs w:val="18"/>
              </w:rPr>
              <w:t>Ajouter une partition</w:t>
            </w:r>
            <w:r w:rsidR="001A3889" w:rsidRPr="00EA759C">
              <w:rPr>
                <w:sz w:val="18"/>
                <w:szCs w:val="18"/>
              </w:rPr>
              <w:t xml:space="preserve"> à la liste des favoris.</w:t>
            </w:r>
          </w:p>
        </w:tc>
        <w:tc>
          <w:tcPr>
            <w:tcW w:w="1417" w:type="dxa"/>
            <w:tcBorders>
              <w:top w:val="single" w:sz="4" w:space="0" w:color="auto"/>
              <w:left w:val="single" w:sz="4" w:space="0" w:color="auto"/>
              <w:bottom w:val="single" w:sz="4" w:space="0" w:color="auto"/>
              <w:right w:val="single" w:sz="4" w:space="0" w:color="auto"/>
            </w:tcBorders>
          </w:tcPr>
          <w:p w14:paraId="3C848E94" w14:textId="77777777" w:rsidR="001A3889" w:rsidRPr="00EA759C" w:rsidRDefault="00B2703F" w:rsidP="001A3889">
            <w:pPr>
              <w:jc w:val="left"/>
              <w:rPr>
                <w:sz w:val="18"/>
                <w:szCs w:val="18"/>
              </w:rPr>
            </w:pPr>
            <w:sdt>
              <w:sdtPr>
                <w:rPr>
                  <w:sz w:val="18"/>
                  <w:szCs w:val="18"/>
                </w:rPr>
                <w:id w:val="-667099561"/>
                <w14:checkbox>
                  <w14:checked w14:val="0"/>
                  <w14:checkedState w14:val="2612" w14:font="MS Gothic"/>
                  <w14:uncheckedState w14:val="2610" w14:font="MS Gothic"/>
                </w14:checkbox>
              </w:sdtPr>
              <w:sdtEndPr/>
              <w:sdtContent>
                <w:r w:rsidR="001A3889" w:rsidRPr="00EA759C">
                  <w:rPr>
                    <w:rFonts w:ascii="MS Gothic" w:eastAsia="MS Gothic" w:hAnsi="MS Gothic"/>
                    <w:sz w:val="18"/>
                    <w:szCs w:val="18"/>
                  </w:rPr>
                  <w:t>☐</w:t>
                </w:r>
              </w:sdtContent>
            </w:sdt>
            <w:r w:rsidR="001A3889" w:rsidRPr="00EA759C">
              <w:rPr>
                <w:sz w:val="18"/>
                <w:szCs w:val="18"/>
              </w:rPr>
              <w:t xml:space="preserve"> Android</w:t>
            </w:r>
          </w:p>
          <w:p w14:paraId="445E8AF3" w14:textId="77777777" w:rsidR="001A3889" w:rsidRPr="00EA759C" w:rsidRDefault="00B2703F" w:rsidP="001A3889">
            <w:pPr>
              <w:jc w:val="left"/>
              <w:rPr>
                <w:sz w:val="18"/>
                <w:szCs w:val="18"/>
              </w:rPr>
            </w:pPr>
            <w:sdt>
              <w:sdtPr>
                <w:rPr>
                  <w:sz w:val="18"/>
                  <w:szCs w:val="18"/>
                </w:rPr>
                <w:id w:val="270754594"/>
                <w14:checkbox>
                  <w14:checked w14:val="0"/>
                  <w14:checkedState w14:val="2612" w14:font="MS Gothic"/>
                  <w14:uncheckedState w14:val="2610" w14:font="MS Gothic"/>
                </w14:checkbox>
              </w:sdtPr>
              <w:sdtEndPr/>
              <w:sdtContent>
                <w:r w:rsidR="001A3889" w:rsidRPr="00EA759C">
                  <w:rPr>
                    <w:rFonts w:ascii="MS Gothic" w:eastAsia="MS Gothic" w:hAnsi="MS Gothic"/>
                    <w:sz w:val="18"/>
                    <w:szCs w:val="18"/>
                  </w:rPr>
                  <w:t>☐</w:t>
                </w:r>
              </w:sdtContent>
            </w:sdt>
            <w:r w:rsidR="001A3889" w:rsidRPr="00EA759C">
              <w:rPr>
                <w:sz w:val="18"/>
                <w:szCs w:val="18"/>
              </w:rPr>
              <w:t xml:space="preserve"> iPhone</w:t>
            </w:r>
          </w:p>
          <w:p w14:paraId="7A05552E" w14:textId="77777777" w:rsidR="001A3889" w:rsidRPr="00EA759C" w:rsidRDefault="00B2703F" w:rsidP="001A3889">
            <w:pPr>
              <w:jc w:val="left"/>
              <w:rPr>
                <w:sz w:val="18"/>
                <w:szCs w:val="18"/>
              </w:rPr>
            </w:pPr>
            <w:sdt>
              <w:sdtPr>
                <w:rPr>
                  <w:sz w:val="18"/>
                  <w:szCs w:val="18"/>
                </w:rPr>
                <w:id w:val="1873883390"/>
                <w14:checkbox>
                  <w14:checked w14:val="0"/>
                  <w14:checkedState w14:val="2612" w14:font="MS Gothic"/>
                  <w14:uncheckedState w14:val="2610" w14:font="MS Gothic"/>
                </w14:checkbox>
              </w:sdtPr>
              <w:sdtEndPr/>
              <w:sdtContent>
                <w:r w:rsidR="001A3889" w:rsidRPr="00EA759C">
                  <w:rPr>
                    <w:rFonts w:ascii="MS Gothic" w:eastAsia="MS Gothic" w:hAnsi="MS Gothic"/>
                    <w:sz w:val="18"/>
                    <w:szCs w:val="18"/>
                  </w:rPr>
                  <w:t>☐</w:t>
                </w:r>
              </w:sdtContent>
            </w:sdt>
            <w:r w:rsidR="001A3889" w:rsidRPr="00EA759C">
              <w:rPr>
                <w:sz w:val="18"/>
                <w:szCs w:val="18"/>
              </w:rPr>
              <w:t xml:space="preserve"> Win. Phone</w:t>
            </w:r>
          </w:p>
        </w:tc>
        <w:sdt>
          <w:sdtPr>
            <w:rPr>
              <w:sz w:val="18"/>
              <w:szCs w:val="18"/>
            </w:rPr>
            <w:id w:val="903336569"/>
            <w:placeholder>
              <w:docPart w:val="5FDC03D32BC843B4A7121DBFB8BC5CC6"/>
            </w:placeholder>
            <w:showingPlcHdr/>
            <w:comboBox>
              <w:listItem w:value="Choisissez un élément."/>
              <w:listItem w:displayText="OK" w:value="OK"/>
              <w:listItem w:displayText="KO" w:value="KO"/>
              <w:listItem w:displayText="NT" w:value="NT"/>
              <w:listItem w:displayText="NA" w:value="NA"/>
            </w:comboBox>
          </w:sdtPr>
          <w:sdtEndPr/>
          <w:sdtContent>
            <w:tc>
              <w:tcPr>
                <w:tcW w:w="992" w:type="dxa"/>
                <w:gridSpan w:val="2"/>
                <w:tcBorders>
                  <w:top w:val="single" w:sz="4" w:space="0" w:color="auto"/>
                  <w:left w:val="single" w:sz="4" w:space="0" w:color="auto"/>
                  <w:bottom w:val="single" w:sz="4" w:space="0" w:color="auto"/>
                  <w:right w:val="single" w:sz="4" w:space="0" w:color="auto"/>
                </w:tcBorders>
              </w:tcPr>
              <w:p w14:paraId="39A1BBCC" w14:textId="77777777" w:rsidR="001A3889" w:rsidRPr="00EA759C" w:rsidRDefault="001A3889" w:rsidP="001A3889">
                <w:pPr>
                  <w:jc w:val="center"/>
                  <w:rPr>
                    <w:sz w:val="18"/>
                    <w:szCs w:val="18"/>
                  </w:rPr>
                </w:pPr>
                <w:r w:rsidRPr="00EA759C">
                  <w:rPr>
                    <w:rStyle w:val="Textedelespacerserv"/>
                    <w:sz w:val="18"/>
                    <w:szCs w:val="18"/>
                  </w:rPr>
                  <w:t>Choisissez un élément.</w:t>
                </w:r>
              </w:p>
            </w:tc>
          </w:sdtContent>
        </w:sdt>
        <w:sdt>
          <w:sdtPr>
            <w:rPr>
              <w:sz w:val="18"/>
              <w:szCs w:val="18"/>
            </w:rPr>
            <w:id w:val="288635040"/>
            <w:placeholder>
              <w:docPart w:val="9A97CBCA0C484C5D99461BB59073137C"/>
            </w:placeholder>
            <w:showingPlcHdr/>
            <w:text w:multiLine="1"/>
          </w:sdtPr>
          <w:sdtEndPr/>
          <w:sdtContent>
            <w:tc>
              <w:tcPr>
                <w:tcW w:w="3155" w:type="dxa"/>
                <w:gridSpan w:val="2"/>
                <w:tcBorders>
                  <w:top w:val="single" w:sz="4" w:space="0" w:color="auto"/>
                  <w:left w:val="single" w:sz="4" w:space="0" w:color="auto"/>
                  <w:bottom w:val="single" w:sz="4" w:space="0" w:color="auto"/>
                  <w:right w:val="single" w:sz="4" w:space="0" w:color="auto"/>
                </w:tcBorders>
              </w:tcPr>
              <w:p w14:paraId="0CAE6524" w14:textId="77777777" w:rsidR="001A3889" w:rsidRPr="00EA759C" w:rsidRDefault="001A3889" w:rsidP="001A3889">
                <w:pPr>
                  <w:rPr>
                    <w:sz w:val="18"/>
                    <w:szCs w:val="18"/>
                  </w:rPr>
                </w:pPr>
                <w:r w:rsidRPr="00EA759C">
                  <w:rPr>
                    <w:rStyle w:val="Textedelespacerserv"/>
                    <w:sz w:val="18"/>
                    <w:szCs w:val="18"/>
                  </w:rPr>
                  <w:t>Cliquez ou appuyez ici pour entrer du texte.</w:t>
                </w:r>
              </w:p>
            </w:tc>
          </w:sdtContent>
        </w:sdt>
      </w:tr>
      <w:tr w:rsidR="001A3889" w:rsidRPr="00EA759C" w14:paraId="2BB6A60F" w14:textId="77777777" w:rsidTr="006331FE">
        <w:trPr>
          <w:trHeight w:val="737"/>
        </w:trPr>
        <w:tc>
          <w:tcPr>
            <w:tcW w:w="989" w:type="dxa"/>
            <w:tcBorders>
              <w:top w:val="single" w:sz="4" w:space="0" w:color="auto"/>
              <w:left w:val="single" w:sz="4" w:space="0" w:color="auto"/>
              <w:bottom w:val="single" w:sz="4" w:space="0" w:color="auto"/>
              <w:right w:val="single" w:sz="4" w:space="0" w:color="auto"/>
            </w:tcBorders>
          </w:tcPr>
          <w:p w14:paraId="33949DCC" w14:textId="77777777" w:rsidR="001A3889" w:rsidRPr="00EA759C" w:rsidRDefault="001A3889" w:rsidP="001A3889">
            <w:pPr>
              <w:jc w:val="center"/>
              <w:rPr>
                <w:sz w:val="18"/>
                <w:szCs w:val="18"/>
              </w:rPr>
            </w:pPr>
            <w:r w:rsidRPr="00EA759C">
              <w:rPr>
                <w:sz w:val="18"/>
                <w:szCs w:val="18"/>
              </w:rPr>
              <w:t>F-3.2.6.</w:t>
            </w:r>
          </w:p>
        </w:tc>
        <w:tc>
          <w:tcPr>
            <w:tcW w:w="2834" w:type="dxa"/>
            <w:gridSpan w:val="2"/>
            <w:tcBorders>
              <w:top w:val="single" w:sz="4" w:space="0" w:color="auto"/>
              <w:left w:val="single" w:sz="4" w:space="0" w:color="auto"/>
              <w:bottom w:val="single" w:sz="4" w:space="0" w:color="auto"/>
              <w:right w:val="single" w:sz="4" w:space="0" w:color="auto"/>
            </w:tcBorders>
          </w:tcPr>
          <w:p w14:paraId="677675EC" w14:textId="77777777" w:rsidR="001A3889" w:rsidRPr="00EA759C" w:rsidRDefault="003913B5" w:rsidP="003913B5">
            <w:pPr>
              <w:jc w:val="left"/>
              <w:rPr>
                <w:sz w:val="18"/>
                <w:szCs w:val="18"/>
              </w:rPr>
            </w:pPr>
            <w:r>
              <w:rPr>
                <w:sz w:val="18"/>
                <w:szCs w:val="18"/>
              </w:rPr>
              <w:t>Supprimer une partition</w:t>
            </w:r>
            <w:r w:rsidR="001A3889" w:rsidRPr="00EA759C">
              <w:rPr>
                <w:sz w:val="18"/>
                <w:szCs w:val="18"/>
              </w:rPr>
              <w:t xml:space="preserve"> partagée de l’utilisateur connecté.</w:t>
            </w:r>
          </w:p>
        </w:tc>
        <w:tc>
          <w:tcPr>
            <w:tcW w:w="1417" w:type="dxa"/>
            <w:tcBorders>
              <w:top w:val="single" w:sz="4" w:space="0" w:color="auto"/>
              <w:left w:val="single" w:sz="4" w:space="0" w:color="auto"/>
              <w:bottom w:val="single" w:sz="4" w:space="0" w:color="auto"/>
              <w:right w:val="single" w:sz="4" w:space="0" w:color="auto"/>
            </w:tcBorders>
          </w:tcPr>
          <w:p w14:paraId="4696BE45" w14:textId="77777777" w:rsidR="001A3889" w:rsidRPr="00EA759C" w:rsidRDefault="00B2703F" w:rsidP="001A3889">
            <w:pPr>
              <w:jc w:val="left"/>
              <w:rPr>
                <w:sz w:val="18"/>
                <w:szCs w:val="18"/>
              </w:rPr>
            </w:pPr>
            <w:sdt>
              <w:sdtPr>
                <w:rPr>
                  <w:sz w:val="18"/>
                  <w:szCs w:val="18"/>
                </w:rPr>
                <w:id w:val="-425574187"/>
                <w14:checkbox>
                  <w14:checked w14:val="0"/>
                  <w14:checkedState w14:val="2612" w14:font="MS Gothic"/>
                  <w14:uncheckedState w14:val="2610" w14:font="MS Gothic"/>
                </w14:checkbox>
              </w:sdtPr>
              <w:sdtEndPr/>
              <w:sdtContent>
                <w:r w:rsidR="001A3889" w:rsidRPr="00EA759C">
                  <w:rPr>
                    <w:rFonts w:ascii="MS Gothic" w:eastAsia="MS Gothic" w:hAnsi="MS Gothic"/>
                    <w:sz w:val="18"/>
                    <w:szCs w:val="18"/>
                  </w:rPr>
                  <w:t>☐</w:t>
                </w:r>
              </w:sdtContent>
            </w:sdt>
            <w:r w:rsidR="001A3889" w:rsidRPr="00EA759C">
              <w:rPr>
                <w:sz w:val="18"/>
                <w:szCs w:val="18"/>
              </w:rPr>
              <w:t xml:space="preserve"> Android</w:t>
            </w:r>
          </w:p>
          <w:p w14:paraId="200E273F" w14:textId="77777777" w:rsidR="001A3889" w:rsidRPr="00EA759C" w:rsidRDefault="00B2703F" w:rsidP="001A3889">
            <w:pPr>
              <w:jc w:val="left"/>
              <w:rPr>
                <w:sz w:val="18"/>
                <w:szCs w:val="18"/>
              </w:rPr>
            </w:pPr>
            <w:sdt>
              <w:sdtPr>
                <w:rPr>
                  <w:sz w:val="18"/>
                  <w:szCs w:val="18"/>
                </w:rPr>
                <w:id w:val="2137439753"/>
                <w14:checkbox>
                  <w14:checked w14:val="0"/>
                  <w14:checkedState w14:val="2612" w14:font="MS Gothic"/>
                  <w14:uncheckedState w14:val="2610" w14:font="MS Gothic"/>
                </w14:checkbox>
              </w:sdtPr>
              <w:sdtEndPr/>
              <w:sdtContent>
                <w:r w:rsidR="001A3889" w:rsidRPr="00EA759C">
                  <w:rPr>
                    <w:rFonts w:ascii="MS Gothic" w:eastAsia="MS Gothic" w:hAnsi="MS Gothic"/>
                    <w:sz w:val="18"/>
                    <w:szCs w:val="18"/>
                  </w:rPr>
                  <w:t>☐</w:t>
                </w:r>
              </w:sdtContent>
            </w:sdt>
            <w:r w:rsidR="001A3889" w:rsidRPr="00EA759C">
              <w:rPr>
                <w:sz w:val="18"/>
                <w:szCs w:val="18"/>
              </w:rPr>
              <w:t xml:space="preserve"> iPhone</w:t>
            </w:r>
          </w:p>
          <w:p w14:paraId="5A046EFB" w14:textId="77777777" w:rsidR="001A3889" w:rsidRPr="00EA759C" w:rsidRDefault="00B2703F" w:rsidP="001A3889">
            <w:pPr>
              <w:jc w:val="left"/>
              <w:rPr>
                <w:sz w:val="18"/>
                <w:szCs w:val="18"/>
              </w:rPr>
            </w:pPr>
            <w:sdt>
              <w:sdtPr>
                <w:rPr>
                  <w:sz w:val="18"/>
                  <w:szCs w:val="18"/>
                </w:rPr>
                <w:id w:val="-1098316572"/>
                <w14:checkbox>
                  <w14:checked w14:val="0"/>
                  <w14:checkedState w14:val="2612" w14:font="MS Gothic"/>
                  <w14:uncheckedState w14:val="2610" w14:font="MS Gothic"/>
                </w14:checkbox>
              </w:sdtPr>
              <w:sdtEndPr/>
              <w:sdtContent>
                <w:r w:rsidR="001A3889" w:rsidRPr="00EA759C">
                  <w:rPr>
                    <w:rFonts w:ascii="MS Gothic" w:eastAsia="MS Gothic" w:hAnsi="MS Gothic"/>
                    <w:sz w:val="18"/>
                    <w:szCs w:val="18"/>
                  </w:rPr>
                  <w:t>☐</w:t>
                </w:r>
              </w:sdtContent>
            </w:sdt>
            <w:r w:rsidR="001A3889" w:rsidRPr="00EA759C">
              <w:rPr>
                <w:sz w:val="18"/>
                <w:szCs w:val="18"/>
              </w:rPr>
              <w:t xml:space="preserve"> Win. Phone</w:t>
            </w:r>
          </w:p>
        </w:tc>
        <w:sdt>
          <w:sdtPr>
            <w:rPr>
              <w:sz w:val="18"/>
              <w:szCs w:val="18"/>
            </w:rPr>
            <w:id w:val="-452331753"/>
            <w:placeholder>
              <w:docPart w:val="9E9CBE91BCAE46A2A3EF2C93111AFBDE"/>
            </w:placeholder>
            <w:showingPlcHdr/>
            <w:comboBox>
              <w:listItem w:value="Choisissez un élément."/>
              <w:listItem w:displayText="OK" w:value="OK"/>
              <w:listItem w:displayText="KO" w:value="KO"/>
              <w:listItem w:displayText="NT" w:value="NT"/>
              <w:listItem w:displayText="NA" w:value="NA"/>
            </w:comboBox>
          </w:sdtPr>
          <w:sdtEndPr/>
          <w:sdtContent>
            <w:tc>
              <w:tcPr>
                <w:tcW w:w="992" w:type="dxa"/>
                <w:gridSpan w:val="2"/>
                <w:tcBorders>
                  <w:top w:val="single" w:sz="4" w:space="0" w:color="auto"/>
                  <w:left w:val="single" w:sz="4" w:space="0" w:color="auto"/>
                  <w:bottom w:val="single" w:sz="4" w:space="0" w:color="auto"/>
                  <w:right w:val="single" w:sz="4" w:space="0" w:color="auto"/>
                </w:tcBorders>
              </w:tcPr>
              <w:p w14:paraId="77227DE1" w14:textId="77777777" w:rsidR="001A3889" w:rsidRPr="00EA759C" w:rsidRDefault="001A3889" w:rsidP="001A3889">
                <w:pPr>
                  <w:jc w:val="center"/>
                  <w:rPr>
                    <w:sz w:val="18"/>
                    <w:szCs w:val="18"/>
                  </w:rPr>
                </w:pPr>
                <w:r w:rsidRPr="00EA759C">
                  <w:rPr>
                    <w:rStyle w:val="Textedelespacerserv"/>
                    <w:sz w:val="18"/>
                    <w:szCs w:val="18"/>
                  </w:rPr>
                  <w:t>Choisissez un élément.</w:t>
                </w:r>
              </w:p>
            </w:tc>
          </w:sdtContent>
        </w:sdt>
        <w:sdt>
          <w:sdtPr>
            <w:rPr>
              <w:sz w:val="18"/>
              <w:szCs w:val="18"/>
            </w:rPr>
            <w:id w:val="1475180564"/>
            <w:placeholder>
              <w:docPart w:val="9569A7FA851D42C99C6EA84A5FB3B2FE"/>
            </w:placeholder>
            <w:showingPlcHdr/>
            <w:text w:multiLine="1"/>
          </w:sdtPr>
          <w:sdtEndPr/>
          <w:sdtContent>
            <w:tc>
              <w:tcPr>
                <w:tcW w:w="3155" w:type="dxa"/>
                <w:gridSpan w:val="2"/>
                <w:tcBorders>
                  <w:top w:val="single" w:sz="4" w:space="0" w:color="auto"/>
                  <w:left w:val="single" w:sz="4" w:space="0" w:color="auto"/>
                  <w:bottom w:val="single" w:sz="4" w:space="0" w:color="auto"/>
                  <w:right w:val="single" w:sz="4" w:space="0" w:color="auto"/>
                </w:tcBorders>
              </w:tcPr>
              <w:p w14:paraId="014413C2" w14:textId="77777777" w:rsidR="001A3889" w:rsidRPr="00EA759C" w:rsidRDefault="001A3889" w:rsidP="001A3889">
                <w:pPr>
                  <w:rPr>
                    <w:sz w:val="18"/>
                    <w:szCs w:val="18"/>
                  </w:rPr>
                </w:pPr>
                <w:r w:rsidRPr="00EA759C">
                  <w:rPr>
                    <w:rStyle w:val="Textedelespacerserv"/>
                    <w:sz w:val="18"/>
                    <w:szCs w:val="18"/>
                  </w:rPr>
                  <w:t>Cliquez ou appuyez ici pour entrer du texte.</w:t>
                </w:r>
              </w:p>
            </w:tc>
          </w:sdtContent>
        </w:sdt>
      </w:tr>
      <w:tr w:rsidR="001A3889" w:rsidRPr="00EA759C" w14:paraId="07E4344B" w14:textId="77777777" w:rsidTr="006331FE">
        <w:trPr>
          <w:trHeight w:val="737"/>
        </w:trPr>
        <w:tc>
          <w:tcPr>
            <w:tcW w:w="989" w:type="dxa"/>
            <w:tcBorders>
              <w:top w:val="single" w:sz="4" w:space="0" w:color="auto"/>
              <w:left w:val="single" w:sz="4" w:space="0" w:color="auto"/>
              <w:bottom w:val="single" w:sz="4" w:space="0" w:color="auto"/>
              <w:right w:val="single" w:sz="4" w:space="0" w:color="auto"/>
            </w:tcBorders>
          </w:tcPr>
          <w:p w14:paraId="190D6A37" w14:textId="77777777" w:rsidR="001A3889" w:rsidRPr="00EA759C" w:rsidRDefault="001A3889" w:rsidP="001A3889">
            <w:pPr>
              <w:jc w:val="center"/>
              <w:rPr>
                <w:sz w:val="18"/>
                <w:szCs w:val="18"/>
              </w:rPr>
            </w:pPr>
            <w:r w:rsidRPr="00EA759C">
              <w:rPr>
                <w:sz w:val="18"/>
                <w:szCs w:val="18"/>
              </w:rPr>
              <w:lastRenderedPageBreak/>
              <w:t>F-3.2.7.</w:t>
            </w:r>
          </w:p>
        </w:tc>
        <w:tc>
          <w:tcPr>
            <w:tcW w:w="2834" w:type="dxa"/>
            <w:gridSpan w:val="2"/>
            <w:tcBorders>
              <w:top w:val="single" w:sz="4" w:space="0" w:color="auto"/>
              <w:left w:val="single" w:sz="4" w:space="0" w:color="auto"/>
              <w:bottom w:val="single" w:sz="4" w:space="0" w:color="auto"/>
              <w:right w:val="single" w:sz="4" w:space="0" w:color="auto"/>
            </w:tcBorders>
          </w:tcPr>
          <w:p w14:paraId="32B07A03" w14:textId="77777777" w:rsidR="001A3889" w:rsidRPr="00EA759C" w:rsidRDefault="003913B5" w:rsidP="00DA05FB">
            <w:pPr>
              <w:jc w:val="left"/>
              <w:rPr>
                <w:sz w:val="18"/>
                <w:szCs w:val="18"/>
              </w:rPr>
            </w:pPr>
            <w:r>
              <w:rPr>
                <w:sz w:val="18"/>
                <w:szCs w:val="18"/>
              </w:rPr>
              <w:t>Supprimer une partition</w:t>
            </w:r>
            <w:r w:rsidR="001A3889" w:rsidRPr="00EA759C">
              <w:rPr>
                <w:sz w:val="18"/>
                <w:szCs w:val="18"/>
              </w:rPr>
              <w:t xml:space="preserve"> de la liste des favoris.</w:t>
            </w:r>
          </w:p>
        </w:tc>
        <w:tc>
          <w:tcPr>
            <w:tcW w:w="1417" w:type="dxa"/>
            <w:tcBorders>
              <w:top w:val="single" w:sz="4" w:space="0" w:color="auto"/>
              <w:left w:val="single" w:sz="4" w:space="0" w:color="auto"/>
              <w:bottom w:val="single" w:sz="4" w:space="0" w:color="auto"/>
              <w:right w:val="single" w:sz="4" w:space="0" w:color="auto"/>
            </w:tcBorders>
          </w:tcPr>
          <w:p w14:paraId="3745A5DC" w14:textId="77777777" w:rsidR="001A3889" w:rsidRPr="00EA759C" w:rsidRDefault="00B2703F" w:rsidP="001A3889">
            <w:pPr>
              <w:jc w:val="left"/>
              <w:rPr>
                <w:sz w:val="18"/>
                <w:szCs w:val="18"/>
              </w:rPr>
            </w:pPr>
            <w:sdt>
              <w:sdtPr>
                <w:rPr>
                  <w:sz w:val="18"/>
                  <w:szCs w:val="18"/>
                </w:rPr>
                <w:id w:val="-1919857708"/>
                <w14:checkbox>
                  <w14:checked w14:val="0"/>
                  <w14:checkedState w14:val="2612" w14:font="MS Gothic"/>
                  <w14:uncheckedState w14:val="2610" w14:font="MS Gothic"/>
                </w14:checkbox>
              </w:sdtPr>
              <w:sdtEndPr/>
              <w:sdtContent>
                <w:r w:rsidR="001A3889" w:rsidRPr="00EA759C">
                  <w:rPr>
                    <w:rFonts w:ascii="MS Gothic" w:eastAsia="MS Gothic" w:hAnsi="MS Gothic"/>
                    <w:sz w:val="18"/>
                    <w:szCs w:val="18"/>
                  </w:rPr>
                  <w:t>☐</w:t>
                </w:r>
              </w:sdtContent>
            </w:sdt>
            <w:r w:rsidR="001A3889" w:rsidRPr="00EA759C">
              <w:rPr>
                <w:sz w:val="18"/>
                <w:szCs w:val="18"/>
              </w:rPr>
              <w:t xml:space="preserve"> Android</w:t>
            </w:r>
          </w:p>
          <w:p w14:paraId="05F8C62D" w14:textId="77777777" w:rsidR="001A3889" w:rsidRPr="00EA759C" w:rsidRDefault="00B2703F" w:rsidP="001A3889">
            <w:pPr>
              <w:jc w:val="left"/>
              <w:rPr>
                <w:sz w:val="18"/>
                <w:szCs w:val="18"/>
              </w:rPr>
            </w:pPr>
            <w:sdt>
              <w:sdtPr>
                <w:rPr>
                  <w:sz w:val="18"/>
                  <w:szCs w:val="18"/>
                </w:rPr>
                <w:id w:val="1366870969"/>
                <w14:checkbox>
                  <w14:checked w14:val="0"/>
                  <w14:checkedState w14:val="2612" w14:font="MS Gothic"/>
                  <w14:uncheckedState w14:val="2610" w14:font="MS Gothic"/>
                </w14:checkbox>
              </w:sdtPr>
              <w:sdtEndPr/>
              <w:sdtContent>
                <w:r w:rsidR="001A3889" w:rsidRPr="00EA759C">
                  <w:rPr>
                    <w:rFonts w:ascii="MS Gothic" w:eastAsia="MS Gothic" w:hAnsi="MS Gothic"/>
                    <w:sz w:val="18"/>
                    <w:szCs w:val="18"/>
                  </w:rPr>
                  <w:t>☐</w:t>
                </w:r>
              </w:sdtContent>
            </w:sdt>
            <w:r w:rsidR="001A3889" w:rsidRPr="00EA759C">
              <w:rPr>
                <w:sz w:val="18"/>
                <w:szCs w:val="18"/>
              </w:rPr>
              <w:t xml:space="preserve"> iPhone</w:t>
            </w:r>
          </w:p>
          <w:p w14:paraId="33D74EAA" w14:textId="77777777" w:rsidR="001A3889" w:rsidRPr="00EA759C" w:rsidRDefault="00B2703F" w:rsidP="001A3889">
            <w:pPr>
              <w:jc w:val="left"/>
              <w:rPr>
                <w:sz w:val="18"/>
                <w:szCs w:val="18"/>
              </w:rPr>
            </w:pPr>
            <w:sdt>
              <w:sdtPr>
                <w:rPr>
                  <w:sz w:val="18"/>
                  <w:szCs w:val="18"/>
                </w:rPr>
                <w:id w:val="-759291658"/>
                <w14:checkbox>
                  <w14:checked w14:val="0"/>
                  <w14:checkedState w14:val="2612" w14:font="MS Gothic"/>
                  <w14:uncheckedState w14:val="2610" w14:font="MS Gothic"/>
                </w14:checkbox>
              </w:sdtPr>
              <w:sdtEndPr/>
              <w:sdtContent>
                <w:r w:rsidR="001A3889" w:rsidRPr="00EA759C">
                  <w:rPr>
                    <w:rFonts w:ascii="MS Gothic" w:eastAsia="MS Gothic" w:hAnsi="MS Gothic"/>
                    <w:sz w:val="18"/>
                    <w:szCs w:val="18"/>
                  </w:rPr>
                  <w:t>☐</w:t>
                </w:r>
              </w:sdtContent>
            </w:sdt>
            <w:r w:rsidR="001A3889" w:rsidRPr="00EA759C">
              <w:rPr>
                <w:sz w:val="18"/>
                <w:szCs w:val="18"/>
              </w:rPr>
              <w:t xml:space="preserve"> Win. Phone</w:t>
            </w:r>
          </w:p>
        </w:tc>
        <w:sdt>
          <w:sdtPr>
            <w:rPr>
              <w:sz w:val="18"/>
              <w:szCs w:val="18"/>
            </w:rPr>
            <w:id w:val="-1597864852"/>
            <w:placeholder>
              <w:docPart w:val="247812A129C543429189C68C9BFA11FF"/>
            </w:placeholder>
            <w:showingPlcHdr/>
            <w:comboBox>
              <w:listItem w:value="Choisissez un élément."/>
              <w:listItem w:displayText="OK" w:value="OK"/>
              <w:listItem w:displayText="KO" w:value="KO"/>
              <w:listItem w:displayText="NT" w:value="NT"/>
              <w:listItem w:displayText="NA" w:value="NA"/>
            </w:comboBox>
          </w:sdtPr>
          <w:sdtEndPr/>
          <w:sdtContent>
            <w:tc>
              <w:tcPr>
                <w:tcW w:w="992" w:type="dxa"/>
                <w:gridSpan w:val="2"/>
                <w:tcBorders>
                  <w:top w:val="single" w:sz="4" w:space="0" w:color="auto"/>
                  <w:left w:val="single" w:sz="4" w:space="0" w:color="auto"/>
                  <w:bottom w:val="single" w:sz="4" w:space="0" w:color="auto"/>
                  <w:right w:val="single" w:sz="4" w:space="0" w:color="auto"/>
                </w:tcBorders>
              </w:tcPr>
              <w:p w14:paraId="65F1B0F0" w14:textId="77777777" w:rsidR="001A3889" w:rsidRPr="00EA759C" w:rsidRDefault="001A3889" w:rsidP="001A3889">
                <w:pPr>
                  <w:jc w:val="center"/>
                  <w:rPr>
                    <w:sz w:val="18"/>
                    <w:szCs w:val="18"/>
                  </w:rPr>
                </w:pPr>
                <w:r w:rsidRPr="00EA759C">
                  <w:rPr>
                    <w:rStyle w:val="Textedelespacerserv"/>
                    <w:sz w:val="18"/>
                    <w:szCs w:val="18"/>
                  </w:rPr>
                  <w:t>Choisissez un élément.</w:t>
                </w:r>
              </w:p>
            </w:tc>
          </w:sdtContent>
        </w:sdt>
        <w:sdt>
          <w:sdtPr>
            <w:rPr>
              <w:sz w:val="18"/>
              <w:szCs w:val="18"/>
            </w:rPr>
            <w:id w:val="-800061646"/>
            <w:placeholder>
              <w:docPart w:val="828F195D283144FA83A710AF73584C54"/>
            </w:placeholder>
            <w:showingPlcHdr/>
            <w:text w:multiLine="1"/>
          </w:sdtPr>
          <w:sdtEndPr/>
          <w:sdtContent>
            <w:tc>
              <w:tcPr>
                <w:tcW w:w="3155" w:type="dxa"/>
                <w:gridSpan w:val="2"/>
                <w:tcBorders>
                  <w:top w:val="single" w:sz="4" w:space="0" w:color="auto"/>
                  <w:left w:val="single" w:sz="4" w:space="0" w:color="auto"/>
                  <w:bottom w:val="single" w:sz="4" w:space="0" w:color="auto"/>
                  <w:right w:val="single" w:sz="4" w:space="0" w:color="auto"/>
                </w:tcBorders>
              </w:tcPr>
              <w:p w14:paraId="041DD795" w14:textId="77777777" w:rsidR="001A3889" w:rsidRPr="00EA759C" w:rsidRDefault="001A3889" w:rsidP="001A3889">
                <w:pPr>
                  <w:rPr>
                    <w:sz w:val="18"/>
                    <w:szCs w:val="18"/>
                  </w:rPr>
                </w:pPr>
                <w:r w:rsidRPr="00EA759C">
                  <w:rPr>
                    <w:rStyle w:val="Textedelespacerserv"/>
                    <w:sz w:val="18"/>
                    <w:szCs w:val="18"/>
                  </w:rPr>
                  <w:t>Cliquez ou appuyez ici pour entrer du texte.</w:t>
                </w:r>
              </w:p>
            </w:tc>
          </w:sdtContent>
        </w:sdt>
      </w:tr>
      <w:tr w:rsidR="001A3889" w:rsidRPr="00EA759C" w14:paraId="243E2832" w14:textId="77777777" w:rsidTr="006331FE">
        <w:trPr>
          <w:trHeight w:val="737"/>
        </w:trPr>
        <w:tc>
          <w:tcPr>
            <w:tcW w:w="989" w:type="dxa"/>
            <w:tcBorders>
              <w:top w:val="single" w:sz="4" w:space="0" w:color="auto"/>
              <w:left w:val="single" w:sz="4" w:space="0" w:color="auto"/>
              <w:bottom w:val="single" w:sz="4" w:space="0" w:color="auto"/>
              <w:right w:val="single" w:sz="4" w:space="0" w:color="auto"/>
            </w:tcBorders>
          </w:tcPr>
          <w:p w14:paraId="58B6C775" w14:textId="77777777" w:rsidR="001A3889" w:rsidRPr="00EA759C" w:rsidRDefault="001A3889" w:rsidP="001A3889">
            <w:pPr>
              <w:jc w:val="center"/>
              <w:rPr>
                <w:sz w:val="18"/>
                <w:szCs w:val="18"/>
              </w:rPr>
            </w:pPr>
            <w:r w:rsidRPr="00EA759C">
              <w:rPr>
                <w:sz w:val="18"/>
                <w:szCs w:val="18"/>
              </w:rPr>
              <w:t>F-3.2.8.</w:t>
            </w:r>
          </w:p>
        </w:tc>
        <w:tc>
          <w:tcPr>
            <w:tcW w:w="2834" w:type="dxa"/>
            <w:gridSpan w:val="2"/>
            <w:tcBorders>
              <w:top w:val="single" w:sz="4" w:space="0" w:color="auto"/>
              <w:left w:val="single" w:sz="4" w:space="0" w:color="auto"/>
              <w:bottom w:val="single" w:sz="4" w:space="0" w:color="auto"/>
              <w:right w:val="single" w:sz="4" w:space="0" w:color="auto"/>
            </w:tcBorders>
          </w:tcPr>
          <w:p w14:paraId="770EC5C4" w14:textId="77777777" w:rsidR="001A3889" w:rsidRPr="00EA759C" w:rsidRDefault="001A3889" w:rsidP="00DA05FB">
            <w:pPr>
              <w:jc w:val="left"/>
              <w:rPr>
                <w:sz w:val="18"/>
                <w:szCs w:val="18"/>
              </w:rPr>
            </w:pPr>
            <w:r w:rsidRPr="00EA759C">
              <w:rPr>
                <w:sz w:val="18"/>
                <w:szCs w:val="18"/>
              </w:rPr>
              <w:t>Consulter les abonnements.</w:t>
            </w:r>
          </w:p>
        </w:tc>
        <w:tc>
          <w:tcPr>
            <w:tcW w:w="1417" w:type="dxa"/>
            <w:tcBorders>
              <w:top w:val="single" w:sz="4" w:space="0" w:color="auto"/>
              <w:left w:val="single" w:sz="4" w:space="0" w:color="auto"/>
              <w:bottom w:val="single" w:sz="4" w:space="0" w:color="auto"/>
              <w:right w:val="single" w:sz="4" w:space="0" w:color="auto"/>
            </w:tcBorders>
          </w:tcPr>
          <w:p w14:paraId="0CC5F07C" w14:textId="77777777" w:rsidR="001A3889" w:rsidRPr="00EA759C" w:rsidRDefault="00B2703F" w:rsidP="001A3889">
            <w:pPr>
              <w:jc w:val="left"/>
              <w:rPr>
                <w:sz w:val="18"/>
                <w:szCs w:val="18"/>
              </w:rPr>
            </w:pPr>
            <w:sdt>
              <w:sdtPr>
                <w:rPr>
                  <w:sz w:val="18"/>
                  <w:szCs w:val="18"/>
                </w:rPr>
                <w:id w:val="-345481050"/>
                <w14:checkbox>
                  <w14:checked w14:val="0"/>
                  <w14:checkedState w14:val="2612" w14:font="MS Gothic"/>
                  <w14:uncheckedState w14:val="2610" w14:font="MS Gothic"/>
                </w14:checkbox>
              </w:sdtPr>
              <w:sdtEndPr/>
              <w:sdtContent>
                <w:r w:rsidR="001A3889" w:rsidRPr="00EA759C">
                  <w:rPr>
                    <w:rFonts w:ascii="MS Gothic" w:eastAsia="MS Gothic" w:hAnsi="MS Gothic"/>
                    <w:sz w:val="18"/>
                    <w:szCs w:val="18"/>
                  </w:rPr>
                  <w:t>☐</w:t>
                </w:r>
              </w:sdtContent>
            </w:sdt>
            <w:r w:rsidR="001A3889" w:rsidRPr="00EA759C">
              <w:rPr>
                <w:sz w:val="18"/>
                <w:szCs w:val="18"/>
              </w:rPr>
              <w:t xml:space="preserve"> Android</w:t>
            </w:r>
          </w:p>
          <w:p w14:paraId="20A77753" w14:textId="77777777" w:rsidR="001A3889" w:rsidRPr="00EA759C" w:rsidRDefault="00B2703F" w:rsidP="001A3889">
            <w:pPr>
              <w:jc w:val="left"/>
              <w:rPr>
                <w:sz w:val="18"/>
                <w:szCs w:val="18"/>
              </w:rPr>
            </w:pPr>
            <w:sdt>
              <w:sdtPr>
                <w:rPr>
                  <w:sz w:val="18"/>
                  <w:szCs w:val="18"/>
                </w:rPr>
                <w:id w:val="566612630"/>
                <w14:checkbox>
                  <w14:checked w14:val="0"/>
                  <w14:checkedState w14:val="2612" w14:font="MS Gothic"/>
                  <w14:uncheckedState w14:val="2610" w14:font="MS Gothic"/>
                </w14:checkbox>
              </w:sdtPr>
              <w:sdtEndPr/>
              <w:sdtContent>
                <w:r w:rsidR="001A3889" w:rsidRPr="00EA759C">
                  <w:rPr>
                    <w:rFonts w:ascii="MS Gothic" w:eastAsia="MS Gothic" w:hAnsi="MS Gothic"/>
                    <w:sz w:val="18"/>
                    <w:szCs w:val="18"/>
                  </w:rPr>
                  <w:t>☐</w:t>
                </w:r>
              </w:sdtContent>
            </w:sdt>
            <w:r w:rsidR="001A3889" w:rsidRPr="00EA759C">
              <w:rPr>
                <w:sz w:val="18"/>
                <w:szCs w:val="18"/>
              </w:rPr>
              <w:t xml:space="preserve"> iPhone</w:t>
            </w:r>
          </w:p>
          <w:p w14:paraId="5399806B" w14:textId="77777777" w:rsidR="001A3889" w:rsidRPr="00EA759C" w:rsidRDefault="00B2703F" w:rsidP="001A3889">
            <w:pPr>
              <w:jc w:val="left"/>
              <w:rPr>
                <w:sz w:val="18"/>
                <w:szCs w:val="18"/>
              </w:rPr>
            </w:pPr>
            <w:sdt>
              <w:sdtPr>
                <w:rPr>
                  <w:sz w:val="18"/>
                  <w:szCs w:val="18"/>
                </w:rPr>
                <w:id w:val="1058436357"/>
                <w14:checkbox>
                  <w14:checked w14:val="0"/>
                  <w14:checkedState w14:val="2612" w14:font="MS Gothic"/>
                  <w14:uncheckedState w14:val="2610" w14:font="MS Gothic"/>
                </w14:checkbox>
              </w:sdtPr>
              <w:sdtEndPr/>
              <w:sdtContent>
                <w:r w:rsidR="001A3889" w:rsidRPr="00EA759C">
                  <w:rPr>
                    <w:rFonts w:ascii="MS Gothic" w:eastAsia="MS Gothic" w:hAnsi="MS Gothic"/>
                    <w:sz w:val="18"/>
                    <w:szCs w:val="18"/>
                  </w:rPr>
                  <w:t>☐</w:t>
                </w:r>
              </w:sdtContent>
            </w:sdt>
            <w:r w:rsidR="001A3889" w:rsidRPr="00EA759C">
              <w:rPr>
                <w:sz w:val="18"/>
                <w:szCs w:val="18"/>
              </w:rPr>
              <w:t xml:space="preserve"> Win. Phone</w:t>
            </w:r>
          </w:p>
        </w:tc>
        <w:sdt>
          <w:sdtPr>
            <w:rPr>
              <w:sz w:val="18"/>
              <w:szCs w:val="18"/>
            </w:rPr>
            <w:id w:val="2096737913"/>
            <w:placeholder>
              <w:docPart w:val="5E3CD1A792A84FF097DF66313F0BCF87"/>
            </w:placeholder>
            <w:showingPlcHdr/>
            <w:comboBox>
              <w:listItem w:value="Choisissez un élément."/>
              <w:listItem w:displayText="OK" w:value="OK"/>
              <w:listItem w:displayText="KO" w:value="KO"/>
              <w:listItem w:displayText="NT" w:value="NT"/>
              <w:listItem w:displayText="NA" w:value="NA"/>
            </w:comboBox>
          </w:sdtPr>
          <w:sdtEndPr/>
          <w:sdtContent>
            <w:tc>
              <w:tcPr>
                <w:tcW w:w="992" w:type="dxa"/>
                <w:gridSpan w:val="2"/>
                <w:tcBorders>
                  <w:top w:val="single" w:sz="4" w:space="0" w:color="auto"/>
                  <w:left w:val="single" w:sz="4" w:space="0" w:color="auto"/>
                  <w:bottom w:val="single" w:sz="4" w:space="0" w:color="auto"/>
                  <w:right w:val="single" w:sz="4" w:space="0" w:color="auto"/>
                </w:tcBorders>
              </w:tcPr>
              <w:p w14:paraId="42E07DD6" w14:textId="77777777" w:rsidR="001A3889" w:rsidRPr="00EA759C" w:rsidRDefault="001A3889" w:rsidP="001A3889">
                <w:pPr>
                  <w:jc w:val="center"/>
                  <w:rPr>
                    <w:sz w:val="18"/>
                    <w:szCs w:val="18"/>
                  </w:rPr>
                </w:pPr>
                <w:r w:rsidRPr="00EA759C">
                  <w:rPr>
                    <w:rStyle w:val="Textedelespacerserv"/>
                    <w:sz w:val="18"/>
                    <w:szCs w:val="18"/>
                  </w:rPr>
                  <w:t>Choisissez un élément.</w:t>
                </w:r>
              </w:p>
            </w:tc>
          </w:sdtContent>
        </w:sdt>
        <w:sdt>
          <w:sdtPr>
            <w:rPr>
              <w:sz w:val="18"/>
              <w:szCs w:val="18"/>
            </w:rPr>
            <w:id w:val="-1859657402"/>
            <w:placeholder>
              <w:docPart w:val="6F89810E2811428993AC0414194A1DB2"/>
            </w:placeholder>
            <w:showingPlcHdr/>
            <w:text w:multiLine="1"/>
          </w:sdtPr>
          <w:sdtEndPr/>
          <w:sdtContent>
            <w:tc>
              <w:tcPr>
                <w:tcW w:w="3155" w:type="dxa"/>
                <w:gridSpan w:val="2"/>
                <w:tcBorders>
                  <w:top w:val="single" w:sz="4" w:space="0" w:color="auto"/>
                  <w:left w:val="single" w:sz="4" w:space="0" w:color="auto"/>
                  <w:bottom w:val="single" w:sz="4" w:space="0" w:color="auto"/>
                  <w:right w:val="single" w:sz="4" w:space="0" w:color="auto"/>
                </w:tcBorders>
              </w:tcPr>
              <w:p w14:paraId="394842F9" w14:textId="77777777" w:rsidR="001A3889" w:rsidRPr="00EA759C" w:rsidRDefault="001A3889" w:rsidP="001A3889">
                <w:pPr>
                  <w:rPr>
                    <w:sz w:val="18"/>
                    <w:szCs w:val="18"/>
                  </w:rPr>
                </w:pPr>
                <w:r w:rsidRPr="00EA759C">
                  <w:rPr>
                    <w:rStyle w:val="Textedelespacerserv"/>
                    <w:sz w:val="18"/>
                    <w:szCs w:val="18"/>
                  </w:rPr>
                  <w:t>Cliquez ou appuyez ici pour entrer du texte.</w:t>
                </w:r>
              </w:p>
            </w:tc>
          </w:sdtContent>
        </w:sdt>
      </w:tr>
      <w:tr w:rsidR="001A3889" w:rsidRPr="00EA759C" w14:paraId="3570A89E" w14:textId="77777777" w:rsidTr="006331FE">
        <w:trPr>
          <w:trHeight w:val="737"/>
        </w:trPr>
        <w:tc>
          <w:tcPr>
            <w:tcW w:w="989" w:type="dxa"/>
            <w:tcBorders>
              <w:top w:val="single" w:sz="4" w:space="0" w:color="auto"/>
              <w:left w:val="single" w:sz="4" w:space="0" w:color="auto"/>
              <w:bottom w:val="single" w:sz="4" w:space="0" w:color="auto"/>
              <w:right w:val="single" w:sz="4" w:space="0" w:color="auto"/>
            </w:tcBorders>
          </w:tcPr>
          <w:p w14:paraId="7F98C28D" w14:textId="77777777" w:rsidR="001A3889" w:rsidRPr="00EA759C" w:rsidRDefault="001A3889" w:rsidP="001A3889">
            <w:pPr>
              <w:jc w:val="center"/>
              <w:rPr>
                <w:sz w:val="18"/>
                <w:szCs w:val="18"/>
              </w:rPr>
            </w:pPr>
            <w:r w:rsidRPr="00EA759C">
              <w:rPr>
                <w:sz w:val="18"/>
                <w:szCs w:val="18"/>
              </w:rPr>
              <w:t>F-3.2.9.</w:t>
            </w:r>
          </w:p>
        </w:tc>
        <w:tc>
          <w:tcPr>
            <w:tcW w:w="2834" w:type="dxa"/>
            <w:gridSpan w:val="2"/>
            <w:tcBorders>
              <w:top w:val="single" w:sz="4" w:space="0" w:color="auto"/>
              <w:left w:val="single" w:sz="4" w:space="0" w:color="auto"/>
              <w:bottom w:val="single" w:sz="4" w:space="0" w:color="auto"/>
              <w:right w:val="single" w:sz="4" w:space="0" w:color="auto"/>
            </w:tcBorders>
          </w:tcPr>
          <w:p w14:paraId="226CAADD" w14:textId="77777777" w:rsidR="001A3889" w:rsidRPr="00EA759C" w:rsidRDefault="001A3889" w:rsidP="00DA05FB">
            <w:pPr>
              <w:jc w:val="left"/>
              <w:rPr>
                <w:sz w:val="18"/>
                <w:szCs w:val="18"/>
              </w:rPr>
            </w:pPr>
            <w:r w:rsidRPr="00EA759C">
              <w:rPr>
                <w:sz w:val="18"/>
                <w:szCs w:val="18"/>
              </w:rPr>
              <w:t>Consulter les abonnées.</w:t>
            </w:r>
          </w:p>
        </w:tc>
        <w:tc>
          <w:tcPr>
            <w:tcW w:w="1417" w:type="dxa"/>
            <w:tcBorders>
              <w:top w:val="single" w:sz="4" w:space="0" w:color="auto"/>
              <w:left w:val="single" w:sz="4" w:space="0" w:color="auto"/>
              <w:bottom w:val="single" w:sz="4" w:space="0" w:color="auto"/>
              <w:right w:val="single" w:sz="4" w:space="0" w:color="auto"/>
            </w:tcBorders>
          </w:tcPr>
          <w:p w14:paraId="3DE39BB4" w14:textId="77777777" w:rsidR="001A3889" w:rsidRPr="00EA759C" w:rsidRDefault="00B2703F" w:rsidP="001A3889">
            <w:pPr>
              <w:jc w:val="left"/>
              <w:rPr>
                <w:sz w:val="18"/>
                <w:szCs w:val="18"/>
              </w:rPr>
            </w:pPr>
            <w:sdt>
              <w:sdtPr>
                <w:rPr>
                  <w:sz w:val="18"/>
                  <w:szCs w:val="18"/>
                </w:rPr>
                <w:id w:val="-248741203"/>
                <w14:checkbox>
                  <w14:checked w14:val="0"/>
                  <w14:checkedState w14:val="2612" w14:font="MS Gothic"/>
                  <w14:uncheckedState w14:val="2610" w14:font="MS Gothic"/>
                </w14:checkbox>
              </w:sdtPr>
              <w:sdtEndPr/>
              <w:sdtContent>
                <w:r w:rsidR="001A3889" w:rsidRPr="00EA759C">
                  <w:rPr>
                    <w:rFonts w:ascii="MS Gothic" w:eastAsia="MS Gothic" w:hAnsi="MS Gothic"/>
                    <w:sz w:val="18"/>
                    <w:szCs w:val="18"/>
                  </w:rPr>
                  <w:t>☐</w:t>
                </w:r>
              </w:sdtContent>
            </w:sdt>
            <w:r w:rsidR="001A3889" w:rsidRPr="00EA759C">
              <w:rPr>
                <w:sz w:val="18"/>
                <w:szCs w:val="18"/>
              </w:rPr>
              <w:t xml:space="preserve"> Android</w:t>
            </w:r>
          </w:p>
          <w:p w14:paraId="5FD923CD" w14:textId="77777777" w:rsidR="001A3889" w:rsidRPr="00EA759C" w:rsidRDefault="00B2703F" w:rsidP="001A3889">
            <w:pPr>
              <w:jc w:val="left"/>
              <w:rPr>
                <w:sz w:val="18"/>
                <w:szCs w:val="18"/>
              </w:rPr>
            </w:pPr>
            <w:sdt>
              <w:sdtPr>
                <w:rPr>
                  <w:sz w:val="18"/>
                  <w:szCs w:val="18"/>
                </w:rPr>
                <w:id w:val="-1894494452"/>
                <w14:checkbox>
                  <w14:checked w14:val="0"/>
                  <w14:checkedState w14:val="2612" w14:font="MS Gothic"/>
                  <w14:uncheckedState w14:val="2610" w14:font="MS Gothic"/>
                </w14:checkbox>
              </w:sdtPr>
              <w:sdtEndPr/>
              <w:sdtContent>
                <w:r w:rsidR="001A3889" w:rsidRPr="00EA759C">
                  <w:rPr>
                    <w:rFonts w:ascii="MS Gothic" w:eastAsia="MS Gothic" w:hAnsi="MS Gothic"/>
                    <w:sz w:val="18"/>
                    <w:szCs w:val="18"/>
                  </w:rPr>
                  <w:t>☐</w:t>
                </w:r>
              </w:sdtContent>
            </w:sdt>
            <w:r w:rsidR="001A3889" w:rsidRPr="00EA759C">
              <w:rPr>
                <w:sz w:val="18"/>
                <w:szCs w:val="18"/>
              </w:rPr>
              <w:t xml:space="preserve"> iPhone</w:t>
            </w:r>
          </w:p>
          <w:p w14:paraId="283F6064" w14:textId="77777777" w:rsidR="001A3889" w:rsidRPr="00EA759C" w:rsidRDefault="00B2703F" w:rsidP="001A3889">
            <w:pPr>
              <w:jc w:val="left"/>
              <w:rPr>
                <w:sz w:val="18"/>
                <w:szCs w:val="18"/>
              </w:rPr>
            </w:pPr>
            <w:sdt>
              <w:sdtPr>
                <w:rPr>
                  <w:sz w:val="18"/>
                  <w:szCs w:val="18"/>
                </w:rPr>
                <w:id w:val="-743723134"/>
                <w14:checkbox>
                  <w14:checked w14:val="0"/>
                  <w14:checkedState w14:val="2612" w14:font="MS Gothic"/>
                  <w14:uncheckedState w14:val="2610" w14:font="MS Gothic"/>
                </w14:checkbox>
              </w:sdtPr>
              <w:sdtEndPr/>
              <w:sdtContent>
                <w:r w:rsidR="001A3889" w:rsidRPr="00EA759C">
                  <w:rPr>
                    <w:rFonts w:ascii="MS Gothic" w:eastAsia="MS Gothic" w:hAnsi="MS Gothic"/>
                    <w:sz w:val="18"/>
                    <w:szCs w:val="18"/>
                  </w:rPr>
                  <w:t>☐</w:t>
                </w:r>
              </w:sdtContent>
            </w:sdt>
            <w:r w:rsidR="001A3889" w:rsidRPr="00EA759C">
              <w:rPr>
                <w:sz w:val="18"/>
                <w:szCs w:val="18"/>
              </w:rPr>
              <w:t xml:space="preserve"> Win. Phone</w:t>
            </w:r>
          </w:p>
        </w:tc>
        <w:sdt>
          <w:sdtPr>
            <w:rPr>
              <w:sz w:val="18"/>
              <w:szCs w:val="18"/>
            </w:rPr>
            <w:id w:val="-1290895276"/>
            <w:placeholder>
              <w:docPart w:val="317ED9783FE94075BB55962AB0097A1A"/>
            </w:placeholder>
            <w:showingPlcHdr/>
            <w:comboBox>
              <w:listItem w:value="Choisissez un élément."/>
              <w:listItem w:displayText="OK" w:value="OK"/>
              <w:listItem w:displayText="KO" w:value="KO"/>
              <w:listItem w:displayText="NT" w:value="NT"/>
              <w:listItem w:displayText="NA" w:value="NA"/>
            </w:comboBox>
          </w:sdtPr>
          <w:sdtEndPr/>
          <w:sdtContent>
            <w:tc>
              <w:tcPr>
                <w:tcW w:w="992" w:type="dxa"/>
                <w:gridSpan w:val="2"/>
                <w:tcBorders>
                  <w:top w:val="single" w:sz="4" w:space="0" w:color="auto"/>
                  <w:left w:val="single" w:sz="4" w:space="0" w:color="auto"/>
                  <w:bottom w:val="single" w:sz="4" w:space="0" w:color="auto"/>
                  <w:right w:val="single" w:sz="4" w:space="0" w:color="auto"/>
                </w:tcBorders>
              </w:tcPr>
              <w:p w14:paraId="2261ABE7" w14:textId="77777777" w:rsidR="001A3889" w:rsidRPr="00EA759C" w:rsidRDefault="001A3889" w:rsidP="001A3889">
                <w:pPr>
                  <w:jc w:val="center"/>
                  <w:rPr>
                    <w:sz w:val="18"/>
                    <w:szCs w:val="18"/>
                  </w:rPr>
                </w:pPr>
                <w:r w:rsidRPr="00EA759C">
                  <w:rPr>
                    <w:rStyle w:val="Textedelespacerserv"/>
                    <w:sz w:val="18"/>
                    <w:szCs w:val="18"/>
                  </w:rPr>
                  <w:t>Choisissez un élément.</w:t>
                </w:r>
              </w:p>
            </w:tc>
          </w:sdtContent>
        </w:sdt>
        <w:sdt>
          <w:sdtPr>
            <w:rPr>
              <w:sz w:val="18"/>
              <w:szCs w:val="18"/>
            </w:rPr>
            <w:id w:val="1745681540"/>
            <w:placeholder>
              <w:docPart w:val="E25DD347E0D74944889DC13AEEE601D6"/>
            </w:placeholder>
            <w:showingPlcHdr/>
            <w:text w:multiLine="1"/>
          </w:sdtPr>
          <w:sdtEndPr/>
          <w:sdtContent>
            <w:tc>
              <w:tcPr>
                <w:tcW w:w="3155" w:type="dxa"/>
                <w:gridSpan w:val="2"/>
                <w:tcBorders>
                  <w:top w:val="single" w:sz="4" w:space="0" w:color="auto"/>
                  <w:left w:val="single" w:sz="4" w:space="0" w:color="auto"/>
                  <w:bottom w:val="single" w:sz="4" w:space="0" w:color="auto"/>
                  <w:right w:val="single" w:sz="4" w:space="0" w:color="auto"/>
                </w:tcBorders>
              </w:tcPr>
              <w:p w14:paraId="180C9303" w14:textId="77777777" w:rsidR="001A3889" w:rsidRPr="00EA759C" w:rsidRDefault="001A3889" w:rsidP="001A3889">
                <w:pPr>
                  <w:rPr>
                    <w:sz w:val="18"/>
                    <w:szCs w:val="18"/>
                  </w:rPr>
                </w:pPr>
                <w:r w:rsidRPr="00EA759C">
                  <w:rPr>
                    <w:rStyle w:val="Textedelespacerserv"/>
                    <w:sz w:val="18"/>
                    <w:szCs w:val="18"/>
                  </w:rPr>
                  <w:t>Cliquez ou appuyez ici pour entrer du texte.</w:t>
                </w:r>
              </w:p>
            </w:tc>
          </w:sdtContent>
        </w:sdt>
      </w:tr>
      <w:tr w:rsidR="001A3889" w:rsidRPr="00EA759C" w14:paraId="10F59BAD" w14:textId="77777777" w:rsidTr="006331FE">
        <w:trPr>
          <w:trHeight w:val="737"/>
        </w:trPr>
        <w:tc>
          <w:tcPr>
            <w:tcW w:w="989" w:type="dxa"/>
            <w:tcBorders>
              <w:top w:val="single" w:sz="4" w:space="0" w:color="auto"/>
              <w:left w:val="single" w:sz="4" w:space="0" w:color="auto"/>
              <w:bottom w:val="single" w:sz="4" w:space="0" w:color="auto"/>
              <w:right w:val="single" w:sz="4" w:space="0" w:color="auto"/>
            </w:tcBorders>
          </w:tcPr>
          <w:p w14:paraId="3E0176A9" w14:textId="77777777" w:rsidR="001A3889" w:rsidRPr="00EA759C" w:rsidRDefault="001A3889" w:rsidP="001A3889">
            <w:pPr>
              <w:jc w:val="center"/>
              <w:rPr>
                <w:sz w:val="18"/>
                <w:szCs w:val="18"/>
              </w:rPr>
            </w:pPr>
            <w:r w:rsidRPr="00EA759C">
              <w:rPr>
                <w:sz w:val="18"/>
                <w:szCs w:val="18"/>
              </w:rPr>
              <w:t>F-3.2.10.</w:t>
            </w:r>
          </w:p>
        </w:tc>
        <w:tc>
          <w:tcPr>
            <w:tcW w:w="2834" w:type="dxa"/>
            <w:gridSpan w:val="2"/>
            <w:tcBorders>
              <w:top w:val="single" w:sz="4" w:space="0" w:color="auto"/>
              <w:left w:val="single" w:sz="4" w:space="0" w:color="auto"/>
              <w:bottom w:val="single" w:sz="4" w:space="0" w:color="auto"/>
              <w:right w:val="single" w:sz="4" w:space="0" w:color="auto"/>
            </w:tcBorders>
          </w:tcPr>
          <w:p w14:paraId="59321340" w14:textId="77777777" w:rsidR="001A3889" w:rsidRPr="00EA759C" w:rsidRDefault="001A3889" w:rsidP="00DA05FB">
            <w:pPr>
              <w:jc w:val="left"/>
              <w:rPr>
                <w:sz w:val="18"/>
                <w:szCs w:val="18"/>
              </w:rPr>
            </w:pPr>
            <w:r w:rsidRPr="00EA759C">
              <w:rPr>
                <w:sz w:val="18"/>
                <w:szCs w:val="18"/>
              </w:rPr>
              <w:t>Ajouter un abonnement.</w:t>
            </w:r>
          </w:p>
        </w:tc>
        <w:tc>
          <w:tcPr>
            <w:tcW w:w="1417" w:type="dxa"/>
            <w:tcBorders>
              <w:top w:val="single" w:sz="4" w:space="0" w:color="auto"/>
              <w:left w:val="single" w:sz="4" w:space="0" w:color="auto"/>
              <w:bottom w:val="single" w:sz="4" w:space="0" w:color="auto"/>
              <w:right w:val="single" w:sz="4" w:space="0" w:color="auto"/>
            </w:tcBorders>
          </w:tcPr>
          <w:p w14:paraId="711960A1" w14:textId="77777777" w:rsidR="001A3889" w:rsidRPr="00EA759C" w:rsidRDefault="00B2703F" w:rsidP="001A3889">
            <w:pPr>
              <w:jc w:val="left"/>
              <w:rPr>
                <w:sz w:val="18"/>
                <w:szCs w:val="18"/>
              </w:rPr>
            </w:pPr>
            <w:sdt>
              <w:sdtPr>
                <w:rPr>
                  <w:sz w:val="18"/>
                  <w:szCs w:val="18"/>
                </w:rPr>
                <w:id w:val="2009707397"/>
                <w14:checkbox>
                  <w14:checked w14:val="0"/>
                  <w14:checkedState w14:val="2612" w14:font="MS Gothic"/>
                  <w14:uncheckedState w14:val="2610" w14:font="MS Gothic"/>
                </w14:checkbox>
              </w:sdtPr>
              <w:sdtEndPr/>
              <w:sdtContent>
                <w:r w:rsidR="001A3889" w:rsidRPr="00EA759C">
                  <w:rPr>
                    <w:rFonts w:ascii="MS Gothic" w:eastAsia="MS Gothic" w:hAnsi="MS Gothic"/>
                    <w:sz w:val="18"/>
                    <w:szCs w:val="18"/>
                  </w:rPr>
                  <w:t>☐</w:t>
                </w:r>
              </w:sdtContent>
            </w:sdt>
            <w:r w:rsidR="001A3889" w:rsidRPr="00EA759C">
              <w:rPr>
                <w:sz w:val="18"/>
                <w:szCs w:val="18"/>
              </w:rPr>
              <w:t xml:space="preserve"> Android</w:t>
            </w:r>
          </w:p>
          <w:p w14:paraId="759CED48" w14:textId="77777777" w:rsidR="001A3889" w:rsidRPr="00EA759C" w:rsidRDefault="00B2703F" w:rsidP="001A3889">
            <w:pPr>
              <w:jc w:val="left"/>
              <w:rPr>
                <w:sz w:val="18"/>
                <w:szCs w:val="18"/>
              </w:rPr>
            </w:pPr>
            <w:sdt>
              <w:sdtPr>
                <w:rPr>
                  <w:sz w:val="18"/>
                  <w:szCs w:val="18"/>
                </w:rPr>
                <w:id w:val="1434315273"/>
                <w14:checkbox>
                  <w14:checked w14:val="0"/>
                  <w14:checkedState w14:val="2612" w14:font="MS Gothic"/>
                  <w14:uncheckedState w14:val="2610" w14:font="MS Gothic"/>
                </w14:checkbox>
              </w:sdtPr>
              <w:sdtEndPr/>
              <w:sdtContent>
                <w:r w:rsidR="001A3889" w:rsidRPr="00EA759C">
                  <w:rPr>
                    <w:rFonts w:ascii="MS Gothic" w:eastAsia="MS Gothic" w:hAnsi="MS Gothic"/>
                    <w:sz w:val="18"/>
                    <w:szCs w:val="18"/>
                  </w:rPr>
                  <w:t>☐</w:t>
                </w:r>
              </w:sdtContent>
            </w:sdt>
            <w:r w:rsidR="001A3889" w:rsidRPr="00EA759C">
              <w:rPr>
                <w:sz w:val="18"/>
                <w:szCs w:val="18"/>
              </w:rPr>
              <w:t xml:space="preserve"> iPhone</w:t>
            </w:r>
          </w:p>
          <w:p w14:paraId="2047D978" w14:textId="77777777" w:rsidR="001A3889" w:rsidRPr="00EA759C" w:rsidRDefault="00B2703F" w:rsidP="001A3889">
            <w:pPr>
              <w:jc w:val="left"/>
              <w:rPr>
                <w:sz w:val="18"/>
                <w:szCs w:val="18"/>
              </w:rPr>
            </w:pPr>
            <w:sdt>
              <w:sdtPr>
                <w:rPr>
                  <w:sz w:val="18"/>
                  <w:szCs w:val="18"/>
                </w:rPr>
                <w:id w:val="-763458523"/>
                <w14:checkbox>
                  <w14:checked w14:val="0"/>
                  <w14:checkedState w14:val="2612" w14:font="MS Gothic"/>
                  <w14:uncheckedState w14:val="2610" w14:font="MS Gothic"/>
                </w14:checkbox>
              </w:sdtPr>
              <w:sdtEndPr/>
              <w:sdtContent>
                <w:r w:rsidR="001A3889" w:rsidRPr="00EA759C">
                  <w:rPr>
                    <w:rFonts w:ascii="MS Gothic" w:eastAsia="MS Gothic" w:hAnsi="MS Gothic"/>
                    <w:sz w:val="18"/>
                    <w:szCs w:val="18"/>
                  </w:rPr>
                  <w:t>☐</w:t>
                </w:r>
              </w:sdtContent>
            </w:sdt>
            <w:r w:rsidR="001A3889" w:rsidRPr="00EA759C">
              <w:rPr>
                <w:sz w:val="18"/>
                <w:szCs w:val="18"/>
              </w:rPr>
              <w:t xml:space="preserve"> Win. Phone</w:t>
            </w:r>
          </w:p>
        </w:tc>
        <w:sdt>
          <w:sdtPr>
            <w:rPr>
              <w:sz w:val="18"/>
              <w:szCs w:val="18"/>
            </w:rPr>
            <w:id w:val="2043557439"/>
            <w:placeholder>
              <w:docPart w:val="E2C997A87B9E4A9A8DBF89946CD6897D"/>
            </w:placeholder>
            <w:showingPlcHdr/>
            <w:comboBox>
              <w:listItem w:value="Choisissez un élément."/>
              <w:listItem w:displayText="OK" w:value="OK"/>
              <w:listItem w:displayText="KO" w:value="KO"/>
              <w:listItem w:displayText="NT" w:value="NT"/>
              <w:listItem w:displayText="NA" w:value="NA"/>
            </w:comboBox>
          </w:sdtPr>
          <w:sdtEndPr/>
          <w:sdtContent>
            <w:tc>
              <w:tcPr>
                <w:tcW w:w="992" w:type="dxa"/>
                <w:gridSpan w:val="2"/>
                <w:tcBorders>
                  <w:top w:val="single" w:sz="4" w:space="0" w:color="auto"/>
                  <w:left w:val="single" w:sz="4" w:space="0" w:color="auto"/>
                  <w:bottom w:val="single" w:sz="4" w:space="0" w:color="auto"/>
                  <w:right w:val="single" w:sz="4" w:space="0" w:color="auto"/>
                </w:tcBorders>
              </w:tcPr>
              <w:p w14:paraId="7F6EA33C" w14:textId="77777777" w:rsidR="001A3889" w:rsidRPr="00EA759C" w:rsidRDefault="001A3889" w:rsidP="001A3889">
                <w:pPr>
                  <w:jc w:val="center"/>
                  <w:rPr>
                    <w:sz w:val="18"/>
                    <w:szCs w:val="18"/>
                  </w:rPr>
                </w:pPr>
                <w:r w:rsidRPr="00EA759C">
                  <w:rPr>
                    <w:rStyle w:val="Textedelespacerserv"/>
                    <w:sz w:val="18"/>
                    <w:szCs w:val="18"/>
                  </w:rPr>
                  <w:t>Choisissez un élément.</w:t>
                </w:r>
              </w:p>
            </w:tc>
          </w:sdtContent>
        </w:sdt>
        <w:sdt>
          <w:sdtPr>
            <w:rPr>
              <w:sz w:val="18"/>
              <w:szCs w:val="18"/>
            </w:rPr>
            <w:id w:val="1511714551"/>
            <w:placeholder>
              <w:docPart w:val="FAD215CC1BA54FF3AA8E8E72C80F6EF1"/>
            </w:placeholder>
            <w:showingPlcHdr/>
            <w:text w:multiLine="1"/>
          </w:sdtPr>
          <w:sdtEndPr/>
          <w:sdtContent>
            <w:tc>
              <w:tcPr>
                <w:tcW w:w="3155" w:type="dxa"/>
                <w:gridSpan w:val="2"/>
                <w:tcBorders>
                  <w:top w:val="single" w:sz="4" w:space="0" w:color="auto"/>
                  <w:left w:val="single" w:sz="4" w:space="0" w:color="auto"/>
                  <w:bottom w:val="single" w:sz="4" w:space="0" w:color="auto"/>
                  <w:right w:val="single" w:sz="4" w:space="0" w:color="auto"/>
                </w:tcBorders>
              </w:tcPr>
              <w:p w14:paraId="52794269" w14:textId="77777777" w:rsidR="001A3889" w:rsidRPr="00EA759C" w:rsidRDefault="001A3889" w:rsidP="001A3889">
                <w:pPr>
                  <w:rPr>
                    <w:sz w:val="18"/>
                    <w:szCs w:val="18"/>
                  </w:rPr>
                </w:pPr>
                <w:r w:rsidRPr="00EA759C">
                  <w:rPr>
                    <w:rStyle w:val="Textedelespacerserv"/>
                    <w:sz w:val="18"/>
                    <w:szCs w:val="18"/>
                  </w:rPr>
                  <w:t>Cliquez ou appuyez ici pour entrer du texte.</w:t>
                </w:r>
              </w:p>
            </w:tc>
          </w:sdtContent>
        </w:sdt>
      </w:tr>
      <w:tr w:rsidR="001A3889" w:rsidRPr="00EA759C" w14:paraId="61E660B1" w14:textId="77777777" w:rsidTr="006331FE">
        <w:trPr>
          <w:trHeight w:val="737"/>
        </w:trPr>
        <w:tc>
          <w:tcPr>
            <w:tcW w:w="989" w:type="dxa"/>
            <w:tcBorders>
              <w:top w:val="single" w:sz="4" w:space="0" w:color="auto"/>
              <w:left w:val="single" w:sz="4" w:space="0" w:color="auto"/>
              <w:bottom w:val="single" w:sz="4" w:space="0" w:color="auto"/>
              <w:right w:val="single" w:sz="4" w:space="0" w:color="auto"/>
            </w:tcBorders>
          </w:tcPr>
          <w:p w14:paraId="3961F40B" w14:textId="77777777" w:rsidR="001A3889" w:rsidRPr="00EA759C" w:rsidRDefault="001A3889" w:rsidP="001A3889">
            <w:pPr>
              <w:jc w:val="center"/>
              <w:rPr>
                <w:sz w:val="18"/>
                <w:szCs w:val="18"/>
              </w:rPr>
            </w:pPr>
            <w:r w:rsidRPr="00EA759C">
              <w:rPr>
                <w:sz w:val="18"/>
                <w:szCs w:val="18"/>
              </w:rPr>
              <w:t>F-3.2.11.</w:t>
            </w:r>
          </w:p>
        </w:tc>
        <w:tc>
          <w:tcPr>
            <w:tcW w:w="2834" w:type="dxa"/>
            <w:gridSpan w:val="2"/>
            <w:tcBorders>
              <w:top w:val="single" w:sz="4" w:space="0" w:color="auto"/>
              <w:left w:val="single" w:sz="4" w:space="0" w:color="auto"/>
              <w:bottom w:val="single" w:sz="4" w:space="0" w:color="auto"/>
              <w:right w:val="single" w:sz="4" w:space="0" w:color="auto"/>
            </w:tcBorders>
          </w:tcPr>
          <w:p w14:paraId="7DDC2CAC" w14:textId="77777777" w:rsidR="001A3889" w:rsidRPr="00EA759C" w:rsidRDefault="001A3889" w:rsidP="00DA05FB">
            <w:pPr>
              <w:jc w:val="left"/>
              <w:rPr>
                <w:sz w:val="18"/>
                <w:szCs w:val="18"/>
              </w:rPr>
            </w:pPr>
            <w:r w:rsidRPr="00EA759C">
              <w:rPr>
                <w:sz w:val="18"/>
                <w:szCs w:val="18"/>
              </w:rPr>
              <w:t>Supprimer un abonnement.</w:t>
            </w:r>
          </w:p>
        </w:tc>
        <w:tc>
          <w:tcPr>
            <w:tcW w:w="1417" w:type="dxa"/>
            <w:tcBorders>
              <w:top w:val="single" w:sz="4" w:space="0" w:color="auto"/>
              <w:left w:val="single" w:sz="4" w:space="0" w:color="auto"/>
              <w:bottom w:val="single" w:sz="4" w:space="0" w:color="auto"/>
              <w:right w:val="single" w:sz="4" w:space="0" w:color="auto"/>
            </w:tcBorders>
          </w:tcPr>
          <w:p w14:paraId="02AACB28" w14:textId="77777777" w:rsidR="001A3889" w:rsidRPr="00EA759C" w:rsidRDefault="00B2703F" w:rsidP="001A3889">
            <w:pPr>
              <w:jc w:val="left"/>
              <w:rPr>
                <w:sz w:val="18"/>
                <w:szCs w:val="18"/>
              </w:rPr>
            </w:pPr>
            <w:sdt>
              <w:sdtPr>
                <w:rPr>
                  <w:sz w:val="18"/>
                  <w:szCs w:val="18"/>
                </w:rPr>
                <w:id w:val="-1591158553"/>
                <w14:checkbox>
                  <w14:checked w14:val="0"/>
                  <w14:checkedState w14:val="2612" w14:font="MS Gothic"/>
                  <w14:uncheckedState w14:val="2610" w14:font="MS Gothic"/>
                </w14:checkbox>
              </w:sdtPr>
              <w:sdtEndPr/>
              <w:sdtContent>
                <w:r w:rsidR="001A3889" w:rsidRPr="00EA759C">
                  <w:rPr>
                    <w:rFonts w:ascii="MS Gothic" w:eastAsia="MS Gothic" w:hAnsi="MS Gothic"/>
                    <w:sz w:val="18"/>
                    <w:szCs w:val="18"/>
                  </w:rPr>
                  <w:t>☐</w:t>
                </w:r>
              </w:sdtContent>
            </w:sdt>
            <w:r w:rsidR="001A3889" w:rsidRPr="00EA759C">
              <w:rPr>
                <w:sz w:val="18"/>
                <w:szCs w:val="18"/>
              </w:rPr>
              <w:t xml:space="preserve"> Android</w:t>
            </w:r>
          </w:p>
          <w:p w14:paraId="6D407CFE" w14:textId="77777777" w:rsidR="001A3889" w:rsidRPr="00EA759C" w:rsidRDefault="00B2703F" w:rsidP="001A3889">
            <w:pPr>
              <w:jc w:val="left"/>
              <w:rPr>
                <w:sz w:val="18"/>
                <w:szCs w:val="18"/>
              </w:rPr>
            </w:pPr>
            <w:sdt>
              <w:sdtPr>
                <w:rPr>
                  <w:sz w:val="18"/>
                  <w:szCs w:val="18"/>
                </w:rPr>
                <w:id w:val="-2073952152"/>
                <w14:checkbox>
                  <w14:checked w14:val="0"/>
                  <w14:checkedState w14:val="2612" w14:font="MS Gothic"/>
                  <w14:uncheckedState w14:val="2610" w14:font="MS Gothic"/>
                </w14:checkbox>
              </w:sdtPr>
              <w:sdtEndPr/>
              <w:sdtContent>
                <w:r w:rsidR="001A3889" w:rsidRPr="00EA759C">
                  <w:rPr>
                    <w:rFonts w:ascii="MS Gothic" w:eastAsia="MS Gothic" w:hAnsi="MS Gothic"/>
                    <w:sz w:val="18"/>
                    <w:szCs w:val="18"/>
                  </w:rPr>
                  <w:t>☐</w:t>
                </w:r>
              </w:sdtContent>
            </w:sdt>
            <w:r w:rsidR="001A3889" w:rsidRPr="00EA759C">
              <w:rPr>
                <w:sz w:val="18"/>
                <w:szCs w:val="18"/>
              </w:rPr>
              <w:t xml:space="preserve"> iPhone</w:t>
            </w:r>
          </w:p>
          <w:p w14:paraId="5E0816B5" w14:textId="77777777" w:rsidR="001A3889" w:rsidRPr="00EA759C" w:rsidRDefault="00B2703F" w:rsidP="001A3889">
            <w:pPr>
              <w:jc w:val="left"/>
              <w:rPr>
                <w:sz w:val="18"/>
                <w:szCs w:val="18"/>
              </w:rPr>
            </w:pPr>
            <w:sdt>
              <w:sdtPr>
                <w:rPr>
                  <w:sz w:val="18"/>
                  <w:szCs w:val="18"/>
                </w:rPr>
                <w:id w:val="-810941145"/>
                <w14:checkbox>
                  <w14:checked w14:val="0"/>
                  <w14:checkedState w14:val="2612" w14:font="MS Gothic"/>
                  <w14:uncheckedState w14:val="2610" w14:font="MS Gothic"/>
                </w14:checkbox>
              </w:sdtPr>
              <w:sdtEndPr/>
              <w:sdtContent>
                <w:r w:rsidR="001A3889" w:rsidRPr="00EA759C">
                  <w:rPr>
                    <w:rFonts w:ascii="MS Gothic" w:eastAsia="MS Gothic" w:hAnsi="MS Gothic"/>
                    <w:sz w:val="18"/>
                    <w:szCs w:val="18"/>
                  </w:rPr>
                  <w:t>☐</w:t>
                </w:r>
              </w:sdtContent>
            </w:sdt>
            <w:r w:rsidR="001A3889" w:rsidRPr="00EA759C">
              <w:rPr>
                <w:sz w:val="18"/>
                <w:szCs w:val="18"/>
              </w:rPr>
              <w:t xml:space="preserve"> Win. Phone</w:t>
            </w:r>
          </w:p>
        </w:tc>
        <w:sdt>
          <w:sdtPr>
            <w:rPr>
              <w:sz w:val="18"/>
              <w:szCs w:val="18"/>
            </w:rPr>
            <w:id w:val="2146386644"/>
            <w:placeholder>
              <w:docPart w:val="20E524EC34214315BBD85978CBBB1E10"/>
            </w:placeholder>
            <w:showingPlcHdr/>
            <w:comboBox>
              <w:listItem w:value="Choisissez un élément."/>
              <w:listItem w:displayText="OK" w:value="OK"/>
              <w:listItem w:displayText="KO" w:value="KO"/>
              <w:listItem w:displayText="NT" w:value="NT"/>
              <w:listItem w:displayText="NA" w:value="NA"/>
            </w:comboBox>
          </w:sdtPr>
          <w:sdtEndPr/>
          <w:sdtContent>
            <w:tc>
              <w:tcPr>
                <w:tcW w:w="992" w:type="dxa"/>
                <w:gridSpan w:val="2"/>
                <w:tcBorders>
                  <w:top w:val="single" w:sz="4" w:space="0" w:color="auto"/>
                  <w:left w:val="single" w:sz="4" w:space="0" w:color="auto"/>
                  <w:bottom w:val="single" w:sz="4" w:space="0" w:color="auto"/>
                  <w:right w:val="single" w:sz="4" w:space="0" w:color="auto"/>
                </w:tcBorders>
              </w:tcPr>
              <w:p w14:paraId="775C0706" w14:textId="77777777" w:rsidR="001A3889" w:rsidRPr="00EA759C" w:rsidRDefault="001A3889" w:rsidP="001A3889">
                <w:pPr>
                  <w:jc w:val="center"/>
                  <w:rPr>
                    <w:sz w:val="18"/>
                    <w:szCs w:val="18"/>
                  </w:rPr>
                </w:pPr>
                <w:r w:rsidRPr="00EA759C">
                  <w:rPr>
                    <w:rStyle w:val="Textedelespacerserv"/>
                    <w:sz w:val="18"/>
                    <w:szCs w:val="18"/>
                  </w:rPr>
                  <w:t>Choisissez un élément.</w:t>
                </w:r>
              </w:p>
            </w:tc>
          </w:sdtContent>
        </w:sdt>
        <w:sdt>
          <w:sdtPr>
            <w:rPr>
              <w:sz w:val="18"/>
              <w:szCs w:val="18"/>
            </w:rPr>
            <w:id w:val="-297532162"/>
            <w:placeholder>
              <w:docPart w:val="B81216A4A1CF4606A1C042B088405418"/>
            </w:placeholder>
            <w:showingPlcHdr/>
            <w:text w:multiLine="1"/>
          </w:sdtPr>
          <w:sdtEndPr/>
          <w:sdtContent>
            <w:tc>
              <w:tcPr>
                <w:tcW w:w="3155" w:type="dxa"/>
                <w:gridSpan w:val="2"/>
                <w:tcBorders>
                  <w:top w:val="single" w:sz="4" w:space="0" w:color="auto"/>
                  <w:left w:val="single" w:sz="4" w:space="0" w:color="auto"/>
                  <w:bottom w:val="single" w:sz="4" w:space="0" w:color="auto"/>
                  <w:right w:val="single" w:sz="4" w:space="0" w:color="auto"/>
                </w:tcBorders>
              </w:tcPr>
              <w:p w14:paraId="20867940" w14:textId="77777777" w:rsidR="001A3889" w:rsidRPr="00EA759C" w:rsidRDefault="001A3889" w:rsidP="001A3889">
                <w:pPr>
                  <w:rPr>
                    <w:sz w:val="18"/>
                    <w:szCs w:val="18"/>
                  </w:rPr>
                </w:pPr>
                <w:r w:rsidRPr="00EA759C">
                  <w:rPr>
                    <w:rStyle w:val="Textedelespacerserv"/>
                    <w:sz w:val="18"/>
                    <w:szCs w:val="18"/>
                  </w:rPr>
                  <w:t>Cliquez ou appuyez ici pour entrer du texte.</w:t>
                </w:r>
              </w:p>
            </w:tc>
          </w:sdtContent>
        </w:sdt>
      </w:tr>
      <w:tr w:rsidR="001A3889" w:rsidRPr="00EA759C" w14:paraId="2E62A55F" w14:textId="77777777" w:rsidTr="006331FE">
        <w:tc>
          <w:tcPr>
            <w:tcW w:w="989"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E185B56" w14:textId="77777777" w:rsidR="001A3889" w:rsidRPr="00EA759C" w:rsidRDefault="001A3889" w:rsidP="001A3889">
            <w:pPr>
              <w:jc w:val="center"/>
              <w:rPr>
                <w:sz w:val="20"/>
                <w:szCs w:val="20"/>
              </w:rPr>
            </w:pPr>
            <w:r w:rsidRPr="00EA759C">
              <w:rPr>
                <w:sz w:val="20"/>
                <w:szCs w:val="20"/>
              </w:rPr>
              <w:t>3.3.</w:t>
            </w:r>
          </w:p>
        </w:tc>
        <w:tc>
          <w:tcPr>
            <w:tcW w:w="2834"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774E7CD" w14:textId="77777777" w:rsidR="001A3889" w:rsidRPr="00EA759C" w:rsidRDefault="001A3889" w:rsidP="001A3889">
            <w:pPr>
              <w:jc w:val="left"/>
              <w:rPr>
                <w:sz w:val="20"/>
                <w:szCs w:val="20"/>
              </w:rPr>
            </w:pPr>
            <w:r w:rsidRPr="00EA759C">
              <w:rPr>
                <w:sz w:val="20"/>
                <w:szCs w:val="20"/>
              </w:rPr>
              <w:t>Accès à la communauté</w:t>
            </w:r>
          </w:p>
        </w:tc>
        <w:tc>
          <w:tcPr>
            <w:tcW w:w="1417"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AEDA374" w14:textId="77777777" w:rsidR="001A3889" w:rsidRPr="00EA759C" w:rsidRDefault="001A3889" w:rsidP="001A3889">
            <w:pPr>
              <w:jc w:val="left"/>
              <w:rPr>
                <w:sz w:val="20"/>
                <w:szCs w:val="20"/>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9A455E8" w14:textId="77777777" w:rsidR="001A3889" w:rsidRPr="00EA759C" w:rsidRDefault="001A3889" w:rsidP="001A3889">
            <w:pPr>
              <w:jc w:val="center"/>
              <w:rPr>
                <w:sz w:val="20"/>
                <w:szCs w:val="20"/>
              </w:rPr>
            </w:pPr>
          </w:p>
        </w:tc>
        <w:tc>
          <w:tcPr>
            <w:tcW w:w="3155"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0808B09" w14:textId="77777777" w:rsidR="001A3889" w:rsidRPr="00EA759C" w:rsidRDefault="001A3889" w:rsidP="001A3889">
            <w:pPr>
              <w:jc w:val="left"/>
              <w:rPr>
                <w:sz w:val="20"/>
                <w:szCs w:val="20"/>
              </w:rPr>
            </w:pPr>
          </w:p>
        </w:tc>
      </w:tr>
      <w:tr w:rsidR="001A3889" w:rsidRPr="00EA759C" w14:paraId="026FCE68" w14:textId="77777777" w:rsidTr="006331FE">
        <w:trPr>
          <w:trHeight w:val="737"/>
        </w:trPr>
        <w:tc>
          <w:tcPr>
            <w:tcW w:w="989" w:type="dxa"/>
            <w:tcBorders>
              <w:top w:val="single" w:sz="4" w:space="0" w:color="auto"/>
              <w:left w:val="single" w:sz="4" w:space="0" w:color="auto"/>
              <w:bottom w:val="single" w:sz="4" w:space="0" w:color="auto"/>
              <w:right w:val="single" w:sz="4" w:space="0" w:color="auto"/>
            </w:tcBorders>
          </w:tcPr>
          <w:p w14:paraId="196F03D5" w14:textId="77777777" w:rsidR="001A3889" w:rsidRPr="00EA759C" w:rsidRDefault="001A3889" w:rsidP="001A3889">
            <w:pPr>
              <w:jc w:val="center"/>
              <w:rPr>
                <w:sz w:val="18"/>
                <w:szCs w:val="18"/>
              </w:rPr>
            </w:pPr>
            <w:r w:rsidRPr="00EA759C">
              <w:rPr>
                <w:sz w:val="18"/>
                <w:szCs w:val="18"/>
              </w:rPr>
              <w:t>F-3.3.1.</w:t>
            </w:r>
          </w:p>
        </w:tc>
        <w:tc>
          <w:tcPr>
            <w:tcW w:w="2834" w:type="dxa"/>
            <w:gridSpan w:val="2"/>
            <w:tcBorders>
              <w:top w:val="single" w:sz="4" w:space="0" w:color="auto"/>
              <w:left w:val="single" w:sz="4" w:space="0" w:color="auto"/>
              <w:bottom w:val="single" w:sz="4" w:space="0" w:color="auto"/>
              <w:right w:val="single" w:sz="4" w:space="0" w:color="auto"/>
            </w:tcBorders>
          </w:tcPr>
          <w:p w14:paraId="52F2BF72" w14:textId="77777777" w:rsidR="001A3889" w:rsidRPr="00EA759C" w:rsidRDefault="001A3889" w:rsidP="001A3889">
            <w:pPr>
              <w:jc w:val="left"/>
              <w:rPr>
                <w:sz w:val="18"/>
                <w:szCs w:val="18"/>
              </w:rPr>
            </w:pPr>
            <w:r w:rsidRPr="00EA759C">
              <w:rPr>
                <w:sz w:val="18"/>
                <w:szCs w:val="18"/>
              </w:rPr>
              <w:t>Rechercher une partition.</w:t>
            </w:r>
          </w:p>
        </w:tc>
        <w:tc>
          <w:tcPr>
            <w:tcW w:w="1417" w:type="dxa"/>
            <w:tcBorders>
              <w:top w:val="single" w:sz="4" w:space="0" w:color="auto"/>
              <w:left w:val="single" w:sz="4" w:space="0" w:color="auto"/>
              <w:bottom w:val="single" w:sz="4" w:space="0" w:color="auto"/>
              <w:right w:val="single" w:sz="4" w:space="0" w:color="auto"/>
            </w:tcBorders>
          </w:tcPr>
          <w:p w14:paraId="45A753AD" w14:textId="77777777" w:rsidR="001A3889" w:rsidRPr="00EA759C" w:rsidRDefault="00B2703F" w:rsidP="001A3889">
            <w:pPr>
              <w:jc w:val="left"/>
              <w:rPr>
                <w:sz w:val="18"/>
                <w:szCs w:val="18"/>
              </w:rPr>
            </w:pPr>
            <w:sdt>
              <w:sdtPr>
                <w:rPr>
                  <w:sz w:val="18"/>
                  <w:szCs w:val="18"/>
                </w:rPr>
                <w:id w:val="1083801096"/>
                <w14:checkbox>
                  <w14:checked w14:val="0"/>
                  <w14:checkedState w14:val="2612" w14:font="MS Gothic"/>
                  <w14:uncheckedState w14:val="2610" w14:font="MS Gothic"/>
                </w14:checkbox>
              </w:sdtPr>
              <w:sdtEndPr/>
              <w:sdtContent>
                <w:r w:rsidR="001A3889" w:rsidRPr="00EA759C">
                  <w:rPr>
                    <w:rFonts w:ascii="MS Gothic" w:eastAsia="MS Gothic" w:hAnsi="MS Gothic"/>
                    <w:sz w:val="18"/>
                    <w:szCs w:val="18"/>
                  </w:rPr>
                  <w:t>☐</w:t>
                </w:r>
              </w:sdtContent>
            </w:sdt>
            <w:r w:rsidR="001A3889" w:rsidRPr="00EA759C">
              <w:rPr>
                <w:sz w:val="18"/>
                <w:szCs w:val="18"/>
              </w:rPr>
              <w:t xml:space="preserve"> Android</w:t>
            </w:r>
          </w:p>
          <w:p w14:paraId="3F41F6D4" w14:textId="77777777" w:rsidR="001A3889" w:rsidRPr="00EA759C" w:rsidRDefault="00B2703F" w:rsidP="001A3889">
            <w:pPr>
              <w:jc w:val="left"/>
              <w:rPr>
                <w:sz w:val="18"/>
                <w:szCs w:val="18"/>
              </w:rPr>
            </w:pPr>
            <w:sdt>
              <w:sdtPr>
                <w:rPr>
                  <w:sz w:val="18"/>
                  <w:szCs w:val="18"/>
                </w:rPr>
                <w:id w:val="1570004589"/>
                <w14:checkbox>
                  <w14:checked w14:val="0"/>
                  <w14:checkedState w14:val="2612" w14:font="MS Gothic"/>
                  <w14:uncheckedState w14:val="2610" w14:font="MS Gothic"/>
                </w14:checkbox>
              </w:sdtPr>
              <w:sdtEndPr/>
              <w:sdtContent>
                <w:r w:rsidR="001A3889" w:rsidRPr="00EA759C">
                  <w:rPr>
                    <w:rFonts w:ascii="MS Gothic" w:eastAsia="MS Gothic" w:hAnsi="MS Gothic"/>
                    <w:sz w:val="18"/>
                    <w:szCs w:val="18"/>
                  </w:rPr>
                  <w:t>☐</w:t>
                </w:r>
              </w:sdtContent>
            </w:sdt>
            <w:r w:rsidR="001A3889" w:rsidRPr="00EA759C">
              <w:rPr>
                <w:sz w:val="18"/>
                <w:szCs w:val="18"/>
              </w:rPr>
              <w:t xml:space="preserve"> iPhone</w:t>
            </w:r>
          </w:p>
          <w:p w14:paraId="60A6FAD4" w14:textId="77777777" w:rsidR="001A3889" w:rsidRPr="00EA759C" w:rsidRDefault="00B2703F" w:rsidP="001A3889">
            <w:pPr>
              <w:jc w:val="left"/>
              <w:rPr>
                <w:sz w:val="18"/>
                <w:szCs w:val="18"/>
              </w:rPr>
            </w:pPr>
            <w:sdt>
              <w:sdtPr>
                <w:rPr>
                  <w:sz w:val="18"/>
                  <w:szCs w:val="18"/>
                </w:rPr>
                <w:id w:val="-715276980"/>
                <w14:checkbox>
                  <w14:checked w14:val="0"/>
                  <w14:checkedState w14:val="2612" w14:font="MS Gothic"/>
                  <w14:uncheckedState w14:val="2610" w14:font="MS Gothic"/>
                </w14:checkbox>
              </w:sdtPr>
              <w:sdtEndPr/>
              <w:sdtContent>
                <w:r w:rsidR="001A3889" w:rsidRPr="00EA759C">
                  <w:rPr>
                    <w:rFonts w:ascii="MS Gothic" w:eastAsia="MS Gothic" w:hAnsi="MS Gothic"/>
                    <w:sz w:val="18"/>
                    <w:szCs w:val="18"/>
                  </w:rPr>
                  <w:t>☐</w:t>
                </w:r>
              </w:sdtContent>
            </w:sdt>
            <w:r w:rsidR="001A3889" w:rsidRPr="00EA759C">
              <w:rPr>
                <w:sz w:val="18"/>
                <w:szCs w:val="18"/>
              </w:rPr>
              <w:t xml:space="preserve"> Win. Phone</w:t>
            </w:r>
          </w:p>
        </w:tc>
        <w:sdt>
          <w:sdtPr>
            <w:rPr>
              <w:sz w:val="18"/>
              <w:szCs w:val="18"/>
            </w:rPr>
            <w:id w:val="2123030266"/>
            <w:placeholder>
              <w:docPart w:val="862B57EC5FEA4D66BDE843828B6FDA08"/>
            </w:placeholder>
            <w:showingPlcHdr/>
            <w:comboBox>
              <w:listItem w:value="Choisissez un élément."/>
              <w:listItem w:displayText="OK" w:value="OK"/>
              <w:listItem w:displayText="KO" w:value="KO"/>
              <w:listItem w:displayText="NT" w:value="NT"/>
              <w:listItem w:displayText="NA" w:value="NA"/>
            </w:comboBox>
          </w:sdtPr>
          <w:sdtEndPr/>
          <w:sdtContent>
            <w:tc>
              <w:tcPr>
                <w:tcW w:w="992" w:type="dxa"/>
                <w:gridSpan w:val="2"/>
                <w:tcBorders>
                  <w:top w:val="single" w:sz="4" w:space="0" w:color="auto"/>
                  <w:left w:val="single" w:sz="4" w:space="0" w:color="auto"/>
                  <w:bottom w:val="single" w:sz="4" w:space="0" w:color="auto"/>
                  <w:right w:val="single" w:sz="4" w:space="0" w:color="auto"/>
                </w:tcBorders>
              </w:tcPr>
              <w:p w14:paraId="00F192BA" w14:textId="77777777" w:rsidR="001A3889" w:rsidRPr="00EA759C" w:rsidRDefault="001A3889" w:rsidP="001A3889">
                <w:pPr>
                  <w:jc w:val="center"/>
                  <w:rPr>
                    <w:sz w:val="18"/>
                    <w:szCs w:val="18"/>
                  </w:rPr>
                </w:pPr>
                <w:r w:rsidRPr="00EA759C">
                  <w:rPr>
                    <w:rStyle w:val="Textedelespacerserv"/>
                    <w:sz w:val="18"/>
                    <w:szCs w:val="18"/>
                  </w:rPr>
                  <w:t>Choisissez un élément.</w:t>
                </w:r>
              </w:p>
            </w:tc>
          </w:sdtContent>
        </w:sdt>
        <w:sdt>
          <w:sdtPr>
            <w:rPr>
              <w:sz w:val="18"/>
              <w:szCs w:val="18"/>
            </w:rPr>
            <w:id w:val="504106420"/>
            <w:placeholder>
              <w:docPart w:val="3721F3ED79F3468F9A56F03AA3F98BDC"/>
            </w:placeholder>
            <w:showingPlcHdr/>
            <w:text/>
          </w:sdtPr>
          <w:sdtEndPr/>
          <w:sdtContent>
            <w:tc>
              <w:tcPr>
                <w:tcW w:w="3155" w:type="dxa"/>
                <w:gridSpan w:val="2"/>
                <w:tcBorders>
                  <w:top w:val="single" w:sz="4" w:space="0" w:color="auto"/>
                  <w:left w:val="single" w:sz="4" w:space="0" w:color="auto"/>
                  <w:bottom w:val="single" w:sz="4" w:space="0" w:color="auto"/>
                  <w:right w:val="single" w:sz="4" w:space="0" w:color="auto"/>
                </w:tcBorders>
              </w:tcPr>
              <w:p w14:paraId="4E9698C6" w14:textId="77777777" w:rsidR="001A3889" w:rsidRPr="00EA759C" w:rsidRDefault="001A3889" w:rsidP="001A3889">
                <w:pPr>
                  <w:rPr>
                    <w:sz w:val="18"/>
                    <w:szCs w:val="18"/>
                  </w:rPr>
                </w:pPr>
                <w:r w:rsidRPr="00EA759C">
                  <w:rPr>
                    <w:rStyle w:val="Textedelespacerserv"/>
                    <w:sz w:val="18"/>
                    <w:szCs w:val="18"/>
                  </w:rPr>
                  <w:t>Cliquez ou appuyez ici pour entrer du texte.</w:t>
                </w:r>
              </w:p>
            </w:tc>
          </w:sdtContent>
        </w:sdt>
      </w:tr>
      <w:tr w:rsidR="001A3889" w:rsidRPr="00EA759C" w14:paraId="627C31F2" w14:textId="77777777" w:rsidTr="006331FE">
        <w:trPr>
          <w:trHeight w:val="737"/>
        </w:trPr>
        <w:tc>
          <w:tcPr>
            <w:tcW w:w="989" w:type="dxa"/>
            <w:tcBorders>
              <w:top w:val="single" w:sz="4" w:space="0" w:color="auto"/>
              <w:left w:val="single" w:sz="4" w:space="0" w:color="auto"/>
              <w:bottom w:val="single" w:sz="4" w:space="0" w:color="auto"/>
              <w:right w:val="single" w:sz="4" w:space="0" w:color="auto"/>
            </w:tcBorders>
          </w:tcPr>
          <w:p w14:paraId="164E2EFF" w14:textId="77777777" w:rsidR="001A3889" w:rsidRPr="00EA759C" w:rsidRDefault="001A3889" w:rsidP="001A3889">
            <w:pPr>
              <w:jc w:val="center"/>
              <w:rPr>
                <w:sz w:val="18"/>
                <w:szCs w:val="18"/>
              </w:rPr>
            </w:pPr>
            <w:r w:rsidRPr="00EA759C">
              <w:rPr>
                <w:sz w:val="18"/>
                <w:szCs w:val="18"/>
              </w:rPr>
              <w:t>F-3.3.2.</w:t>
            </w:r>
          </w:p>
        </w:tc>
        <w:tc>
          <w:tcPr>
            <w:tcW w:w="2834" w:type="dxa"/>
            <w:gridSpan w:val="2"/>
            <w:tcBorders>
              <w:top w:val="single" w:sz="4" w:space="0" w:color="auto"/>
              <w:left w:val="single" w:sz="4" w:space="0" w:color="auto"/>
              <w:bottom w:val="single" w:sz="4" w:space="0" w:color="auto"/>
              <w:right w:val="single" w:sz="4" w:space="0" w:color="auto"/>
            </w:tcBorders>
          </w:tcPr>
          <w:p w14:paraId="506D9D7E" w14:textId="77777777" w:rsidR="001A3889" w:rsidRPr="00EA759C" w:rsidRDefault="001A3889" w:rsidP="001A3889">
            <w:pPr>
              <w:jc w:val="left"/>
              <w:rPr>
                <w:sz w:val="18"/>
                <w:szCs w:val="18"/>
              </w:rPr>
            </w:pPr>
            <w:r w:rsidRPr="00EA759C">
              <w:rPr>
                <w:sz w:val="18"/>
                <w:szCs w:val="18"/>
              </w:rPr>
              <w:t>Rechercher un utilisateur.</w:t>
            </w:r>
          </w:p>
        </w:tc>
        <w:tc>
          <w:tcPr>
            <w:tcW w:w="1417" w:type="dxa"/>
            <w:tcBorders>
              <w:top w:val="single" w:sz="4" w:space="0" w:color="auto"/>
              <w:left w:val="single" w:sz="4" w:space="0" w:color="auto"/>
              <w:bottom w:val="single" w:sz="4" w:space="0" w:color="auto"/>
              <w:right w:val="single" w:sz="4" w:space="0" w:color="auto"/>
            </w:tcBorders>
          </w:tcPr>
          <w:p w14:paraId="183FC5BD" w14:textId="77777777" w:rsidR="001A3889" w:rsidRPr="00EA759C" w:rsidRDefault="00B2703F" w:rsidP="001A3889">
            <w:pPr>
              <w:jc w:val="left"/>
              <w:rPr>
                <w:sz w:val="18"/>
                <w:szCs w:val="18"/>
              </w:rPr>
            </w:pPr>
            <w:sdt>
              <w:sdtPr>
                <w:rPr>
                  <w:sz w:val="18"/>
                  <w:szCs w:val="18"/>
                </w:rPr>
                <w:id w:val="1885366013"/>
                <w14:checkbox>
                  <w14:checked w14:val="0"/>
                  <w14:checkedState w14:val="2612" w14:font="MS Gothic"/>
                  <w14:uncheckedState w14:val="2610" w14:font="MS Gothic"/>
                </w14:checkbox>
              </w:sdtPr>
              <w:sdtEndPr/>
              <w:sdtContent>
                <w:r w:rsidR="001A3889" w:rsidRPr="00EA759C">
                  <w:rPr>
                    <w:rFonts w:ascii="MS Gothic" w:eastAsia="MS Gothic" w:hAnsi="MS Gothic"/>
                    <w:sz w:val="18"/>
                    <w:szCs w:val="18"/>
                  </w:rPr>
                  <w:t>☐</w:t>
                </w:r>
              </w:sdtContent>
            </w:sdt>
            <w:r w:rsidR="001A3889" w:rsidRPr="00EA759C">
              <w:rPr>
                <w:sz w:val="18"/>
                <w:szCs w:val="18"/>
              </w:rPr>
              <w:t xml:space="preserve"> Android</w:t>
            </w:r>
          </w:p>
          <w:p w14:paraId="6191AAC4" w14:textId="77777777" w:rsidR="001A3889" w:rsidRPr="00EA759C" w:rsidRDefault="00B2703F" w:rsidP="001A3889">
            <w:pPr>
              <w:jc w:val="left"/>
              <w:rPr>
                <w:sz w:val="18"/>
                <w:szCs w:val="18"/>
              </w:rPr>
            </w:pPr>
            <w:sdt>
              <w:sdtPr>
                <w:rPr>
                  <w:sz w:val="18"/>
                  <w:szCs w:val="18"/>
                </w:rPr>
                <w:id w:val="1570074756"/>
                <w14:checkbox>
                  <w14:checked w14:val="0"/>
                  <w14:checkedState w14:val="2612" w14:font="MS Gothic"/>
                  <w14:uncheckedState w14:val="2610" w14:font="MS Gothic"/>
                </w14:checkbox>
              </w:sdtPr>
              <w:sdtEndPr/>
              <w:sdtContent>
                <w:r w:rsidR="001A3889" w:rsidRPr="00EA759C">
                  <w:rPr>
                    <w:rFonts w:ascii="MS Gothic" w:eastAsia="MS Gothic" w:hAnsi="MS Gothic"/>
                    <w:sz w:val="18"/>
                    <w:szCs w:val="18"/>
                  </w:rPr>
                  <w:t>☐</w:t>
                </w:r>
              </w:sdtContent>
            </w:sdt>
            <w:r w:rsidR="001A3889" w:rsidRPr="00EA759C">
              <w:rPr>
                <w:sz w:val="18"/>
                <w:szCs w:val="18"/>
              </w:rPr>
              <w:t xml:space="preserve"> iPhone</w:t>
            </w:r>
          </w:p>
          <w:p w14:paraId="2C510981" w14:textId="77777777" w:rsidR="001A3889" w:rsidRPr="00EA759C" w:rsidRDefault="00B2703F" w:rsidP="001A3889">
            <w:pPr>
              <w:jc w:val="left"/>
              <w:rPr>
                <w:sz w:val="18"/>
                <w:szCs w:val="18"/>
              </w:rPr>
            </w:pPr>
            <w:sdt>
              <w:sdtPr>
                <w:rPr>
                  <w:sz w:val="18"/>
                  <w:szCs w:val="18"/>
                </w:rPr>
                <w:id w:val="-1061321200"/>
                <w14:checkbox>
                  <w14:checked w14:val="0"/>
                  <w14:checkedState w14:val="2612" w14:font="MS Gothic"/>
                  <w14:uncheckedState w14:val="2610" w14:font="MS Gothic"/>
                </w14:checkbox>
              </w:sdtPr>
              <w:sdtEndPr/>
              <w:sdtContent>
                <w:r w:rsidR="001A3889" w:rsidRPr="00EA759C">
                  <w:rPr>
                    <w:rFonts w:ascii="MS Gothic" w:eastAsia="MS Gothic" w:hAnsi="MS Gothic"/>
                    <w:sz w:val="18"/>
                    <w:szCs w:val="18"/>
                  </w:rPr>
                  <w:t>☐</w:t>
                </w:r>
              </w:sdtContent>
            </w:sdt>
            <w:r w:rsidR="001A3889" w:rsidRPr="00EA759C">
              <w:rPr>
                <w:sz w:val="18"/>
                <w:szCs w:val="18"/>
              </w:rPr>
              <w:t xml:space="preserve"> Win. Phone</w:t>
            </w:r>
          </w:p>
        </w:tc>
        <w:sdt>
          <w:sdtPr>
            <w:rPr>
              <w:sz w:val="18"/>
              <w:szCs w:val="18"/>
            </w:rPr>
            <w:id w:val="-1846702683"/>
            <w:placeholder>
              <w:docPart w:val="B928265F13E94D32A58313F48ECE6F4E"/>
            </w:placeholder>
            <w:showingPlcHdr/>
            <w:comboBox>
              <w:listItem w:value="Choisissez un élément."/>
              <w:listItem w:displayText="OK" w:value="OK"/>
              <w:listItem w:displayText="KO" w:value="KO"/>
              <w:listItem w:displayText="NT" w:value="NT"/>
              <w:listItem w:displayText="NA" w:value="NA"/>
            </w:comboBox>
          </w:sdtPr>
          <w:sdtEndPr/>
          <w:sdtContent>
            <w:tc>
              <w:tcPr>
                <w:tcW w:w="992" w:type="dxa"/>
                <w:gridSpan w:val="2"/>
                <w:tcBorders>
                  <w:top w:val="single" w:sz="4" w:space="0" w:color="auto"/>
                  <w:left w:val="single" w:sz="4" w:space="0" w:color="auto"/>
                  <w:bottom w:val="single" w:sz="4" w:space="0" w:color="auto"/>
                  <w:right w:val="single" w:sz="4" w:space="0" w:color="auto"/>
                </w:tcBorders>
              </w:tcPr>
              <w:p w14:paraId="3BE66DB5" w14:textId="77777777" w:rsidR="001A3889" w:rsidRPr="00EA759C" w:rsidRDefault="001A3889" w:rsidP="001A3889">
                <w:pPr>
                  <w:jc w:val="center"/>
                  <w:rPr>
                    <w:sz w:val="18"/>
                    <w:szCs w:val="18"/>
                  </w:rPr>
                </w:pPr>
                <w:r w:rsidRPr="00EA759C">
                  <w:rPr>
                    <w:rStyle w:val="Textedelespacerserv"/>
                    <w:sz w:val="18"/>
                    <w:szCs w:val="18"/>
                  </w:rPr>
                  <w:t>Choisissez un élément.</w:t>
                </w:r>
              </w:p>
            </w:tc>
          </w:sdtContent>
        </w:sdt>
        <w:sdt>
          <w:sdtPr>
            <w:rPr>
              <w:sz w:val="18"/>
              <w:szCs w:val="18"/>
            </w:rPr>
            <w:id w:val="146861392"/>
            <w:placeholder>
              <w:docPart w:val="B71FBCF03CE94633B27D78897337E049"/>
            </w:placeholder>
            <w:showingPlcHdr/>
            <w:text/>
          </w:sdtPr>
          <w:sdtEndPr/>
          <w:sdtContent>
            <w:tc>
              <w:tcPr>
                <w:tcW w:w="3155" w:type="dxa"/>
                <w:gridSpan w:val="2"/>
                <w:tcBorders>
                  <w:top w:val="single" w:sz="4" w:space="0" w:color="auto"/>
                  <w:left w:val="single" w:sz="4" w:space="0" w:color="auto"/>
                  <w:bottom w:val="single" w:sz="4" w:space="0" w:color="auto"/>
                  <w:right w:val="single" w:sz="4" w:space="0" w:color="auto"/>
                </w:tcBorders>
              </w:tcPr>
              <w:p w14:paraId="120B9C69" w14:textId="77777777" w:rsidR="001A3889" w:rsidRPr="00EA759C" w:rsidRDefault="001A3889" w:rsidP="001A3889">
                <w:pPr>
                  <w:rPr>
                    <w:sz w:val="18"/>
                    <w:szCs w:val="18"/>
                  </w:rPr>
                </w:pPr>
                <w:r w:rsidRPr="00EA759C">
                  <w:rPr>
                    <w:rStyle w:val="Textedelespacerserv"/>
                    <w:sz w:val="18"/>
                    <w:szCs w:val="18"/>
                  </w:rPr>
                  <w:t>Cliquez ou appuyez ici pour entrer du texte.</w:t>
                </w:r>
              </w:p>
            </w:tc>
          </w:sdtContent>
        </w:sdt>
      </w:tr>
      <w:tr w:rsidR="001A3889" w:rsidRPr="00EA759C" w14:paraId="4CD0CB53" w14:textId="77777777" w:rsidTr="006331FE">
        <w:trPr>
          <w:trHeight w:val="737"/>
        </w:trPr>
        <w:tc>
          <w:tcPr>
            <w:tcW w:w="989" w:type="dxa"/>
            <w:tcBorders>
              <w:top w:val="single" w:sz="4" w:space="0" w:color="auto"/>
              <w:left w:val="single" w:sz="4" w:space="0" w:color="auto"/>
              <w:bottom w:val="single" w:sz="4" w:space="0" w:color="auto"/>
              <w:right w:val="single" w:sz="4" w:space="0" w:color="auto"/>
            </w:tcBorders>
          </w:tcPr>
          <w:p w14:paraId="51950DE5" w14:textId="77777777" w:rsidR="001A3889" w:rsidRPr="00EA759C" w:rsidRDefault="001A3889" w:rsidP="001A3889">
            <w:pPr>
              <w:jc w:val="center"/>
              <w:rPr>
                <w:sz w:val="18"/>
                <w:szCs w:val="18"/>
              </w:rPr>
            </w:pPr>
            <w:r w:rsidRPr="00EA759C">
              <w:rPr>
                <w:sz w:val="18"/>
                <w:szCs w:val="18"/>
              </w:rPr>
              <w:t>F-3.3.3.</w:t>
            </w:r>
          </w:p>
        </w:tc>
        <w:tc>
          <w:tcPr>
            <w:tcW w:w="2834" w:type="dxa"/>
            <w:gridSpan w:val="2"/>
            <w:tcBorders>
              <w:top w:val="single" w:sz="4" w:space="0" w:color="auto"/>
              <w:left w:val="single" w:sz="4" w:space="0" w:color="auto"/>
              <w:bottom w:val="single" w:sz="4" w:space="0" w:color="auto"/>
              <w:right w:val="single" w:sz="4" w:space="0" w:color="auto"/>
            </w:tcBorders>
          </w:tcPr>
          <w:p w14:paraId="5E42E321" w14:textId="77777777" w:rsidR="001A3889" w:rsidRPr="00EA759C" w:rsidRDefault="001A3889" w:rsidP="001A3889">
            <w:pPr>
              <w:jc w:val="left"/>
              <w:rPr>
                <w:sz w:val="18"/>
                <w:szCs w:val="18"/>
              </w:rPr>
            </w:pPr>
            <w:r w:rsidRPr="00EA759C">
              <w:rPr>
                <w:sz w:val="18"/>
                <w:szCs w:val="18"/>
              </w:rPr>
              <w:t>Consulter une partition.</w:t>
            </w:r>
          </w:p>
        </w:tc>
        <w:tc>
          <w:tcPr>
            <w:tcW w:w="1417" w:type="dxa"/>
            <w:tcBorders>
              <w:top w:val="single" w:sz="4" w:space="0" w:color="auto"/>
              <w:left w:val="single" w:sz="4" w:space="0" w:color="auto"/>
              <w:bottom w:val="single" w:sz="4" w:space="0" w:color="auto"/>
              <w:right w:val="single" w:sz="4" w:space="0" w:color="auto"/>
            </w:tcBorders>
          </w:tcPr>
          <w:p w14:paraId="47105A21" w14:textId="77777777" w:rsidR="001A3889" w:rsidRPr="00EA759C" w:rsidRDefault="00B2703F" w:rsidP="001A3889">
            <w:pPr>
              <w:jc w:val="left"/>
              <w:rPr>
                <w:sz w:val="18"/>
                <w:szCs w:val="18"/>
              </w:rPr>
            </w:pPr>
            <w:sdt>
              <w:sdtPr>
                <w:rPr>
                  <w:sz w:val="18"/>
                  <w:szCs w:val="18"/>
                </w:rPr>
                <w:id w:val="1530997666"/>
                <w14:checkbox>
                  <w14:checked w14:val="0"/>
                  <w14:checkedState w14:val="2612" w14:font="MS Gothic"/>
                  <w14:uncheckedState w14:val="2610" w14:font="MS Gothic"/>
                </w14:checkbox>
              </w:sdtPr>
              <w:sdtEndPr/>
              <w:sdtContent>
                <w:r w:rsidR="001A3889" w:rsidRPr="00EA759C">
                  <w:rPr>
                    <w:rFonts w:ascii="MS Gothic" w:eastAsia="MS Gothic" w:hAnsi="MS Gothic"/>
                    <w:sz w:val="18"/>
                    <w:szCs w:val="18"/>
                  </w:rPr>
                  <w:t>☐</w:t>
                </w:r>
              </w:sdtContent>
            </w:sdt>
            <w:r w:rsidR="001A3889" w:rsidRPr="00EA759C">
              <w:rPr>
                <w:sz w:val="18"/>
                <w:szCs w:val="18"/>
              </w:rPr>
              <w:t xml:space="preserve"> Android</w:t>
            </w:r>
          </w:p>
          <w:p w14:paraId="595E8877" w14:textId="77777777" w:rsidR="001A3889" w:rsidRPr="00EA759C" w:rsidRDefault="00B2703F" w:rsidP="001A3889">
            <w:pPr>
              <w:jc w:val="left"/>
              <w:rPr>
                <w:sz w:val="18"/>
                <w:szCs w:val="18"/>
              </w:rPr>
            </w:pPr>
            <w:sdt>
              <w:sdtPr>
                <w:rPr>
                  <w:sz w:val="18"/>
                  <w:szCs w:val="18"/>
                </w:rPr>
                <w:id w:val="970175286"/>
                <w14:checkbox>
                  <w14:checked w14:val="0"/>
                  <w14:checkedState w14:val="2612" w14:font="MS Gothic"/>
                  <w14:uncheckedState w14:val="2610" w14:font="MS Gothic"/>
                </w14:checkbox>
              </w:sdtPr>
              <w:sdtEndPr/>
              <w:sdtContent>
                <w:r w:rsidR="001A3889" w:rsidRPr="00EA759C">
                  <w:rPr>
                    <w:rFonts w:ascii="MS Gothic" w:eastAsia="MS Gothic" w:hAnsi="MS Gothic"/>
                    <w:sz w:val="18"/>
                    <w:szCs w:val="18"/>
                  </w:rPr>
                  <w:t>☐</w:t>
                </w:r>
              </w:sdtContent>
            </w:sdt>
            <w:r w:rsidR="001A3889" w:rsidRPr="00EA759C">
              <w:rPr>
                <w:sz w:val="18"/>
                <w:szCs w:val="18"/>
              </w:rPr>
              <w:t xml:space="preserve"> iPhone</w:t>
            </w:r>
          </w:p>
          <w:p w14:paraId="1AA62D53" w14:textId="77777777" w:rsidR="001A3889" w:rsidRPr="00EA759C" w:rsidRDefault="00B2703F" w:rsidP="001A3889">
            <w:pPr>
              <w:jc w:val="left"/>
              <w:rPr>
                <w:sz w:val="18"/>
                <w:szCs w:val="18"/>
              </w:rPr>
            </w:pPr>
            <w:sdt>
              <w:sdtPr>
                <w:rPr>
                  <w:sz w:val="18"/>
                  <w:szCs w:val="18"/>
                </w:rPr>
                <w:id w:val="2016186855"/>
                <w14:checkbox>
                  <w14:checked w14:val="0"/>
                  <w14:checkedState w14:val="2612" w14:font="MS Gothic"/>
                  <w14:uncheckedState w14:val="2610" w14:font="MS Gothic"/>
                </w14:checkbox>
              </w:sdtPr>
              <w:sdtEndPr/>
              <w:sdtContent>
                <w:r w:rsidR="001A3889" w:rsidRPr="00EA759C">
                  <w:rPr>
                    <w:rFonts w:ascii="MS Gothic" w:eastAsia="MS Gothic" w:hAnsi="MS Gothic"/>
                    <w:sz w:val="18"/>
                    <w:szCs w:val="18"/>
                  </w:rPr>
                  <w:t>☐</w:t>
                </w:r>
              </w:sdtContent>
            </w:sdt>
            <w:r w:rsidR="001A3889" w:rsidRPr="00EA759C">
              <w:rPr>
                <w:sz w:val="18"/>
                <w:szCs w:val="18"/>
              </w:rPr>
              <w:t xml:space="preserve"> Win. Phone</w:t>
            </w:r>
          </w:p>
        </w:tc>
        <w:sdt>
          <w:sdtPr>
            <w:rPr>
              <w:sz w:val="18"/>
              <w:szCs w:val="18"/>
            </w:rPr>
            <w:id w:val="1440720652"/>
            <w:placeholder>
              <w:docPart w:val="581A0B5CCADE474F92AFF660E168197C"/>
            </w:placeholder>
            <w:showingPlcHdr/>
            <w:comboBox>
              <w:listItem w:value="Choisissez un élément."/>
              <w:listItem w:displayText="OK" w:value="OK"/>
              <w:listItem w:displayText="KO" w:value="KO"/>
              <w:listItem w:displayText="NT" w:value="NT"/>
              <w:listItem w:displayText="NA" w:value="NA"/>
            </w:comboBox>
          </w:sdtPr>
          <w:sdtEndPr/>
          <w:sdtContent>
            <w:tc>
              <w:tcPr>
                <w:tcW w:w="992" w:type="dxa"/>
                <w:gridSpan w:val="2"/>
                <w:tcBorders>
                  <w:top w:val="single" w:sz="4" w:space="0" w:color="auto"/>
                  <w:left w:val="single" w:sz="4" w:space="0" w:color="auto"/>
                  <w:bottom w:val="single" w:sz="4" w:space="0" w:color="auto"/>
                  <w:right w:val="single" w:sz="4" w:space="0" w:color="auto"/>
                </w:tcBorders>
              </w:tcPr>
              <w:p w14:paraId="742598CC" w14:textId="77777777" w:rsidR="001A3889" w:rsidRPr="00EA759C" w:rsidRDefault="001A3889" w:rsidP="001A3889">
                <w:pPr>
                  <w:jc w:val="center"/>
                  <w:rPr>
                    <w:sz w:val="18"/>
                    <w:szCs w:val="18"/>
                  </w:rPr>
                </w:pPr>
                <w:r w:rsidRPr="00EA759C">
                  <w:rPr>
                    <w:rStyle w:val="Textedelespacerserv"/>
                    <w:sz w:val="18"/>
                    <w:szCs w:val="18"/>
                  </w:rPr>
                  <w:t>Choisissez un élément.</w:t>
                </w:r>
              </w:p>
            </w:tc>
          </w:sdtContent>
        </w:sdt>
        <w:sdt>
          <w:sdtPr>
            <w:rPr>
              <w:sz w:val="18"/>
              <w:szCs w:val="18"/>
            </w:rPr>
            <w:id w:val="-108512836"/>
            <w:placeholder>
              <w:docPart w:val="EEFB4380F32F435CBCCC581636282F5A"/>
            </w:placeholder>
            <w:showingPlcHdr/>
            <w:text/>
          </w:sdtPr>
          <w:sdtEndPr/>
          <w:sdtContent>
            <w:tc>
              <w:tcPr>
                <w:tcW w:w="3155" w:type="dxa"/>
                <w:gridSpan w:val="2"/>
                <w:tcBorders>
                  <w:top w:val="single" w:sz="4" w:space="0" w:color="auto"/>
                  <w:left w:val="single" w:sz="4" w:space="0" w:color="auto"/>
                  <w:bottom w:val="single" w:sz="4" w:space="0" w:color="auto"/>
                  <w:right w:val="single" w:sz="4" w:space="0" w:color="auto"/>
                </w:tcBorders>
              </w:tcPr>
              <w:p w14:paraId="6163CD88" w14:textId="77777777" w:rsidR="001A3889" w:rsidRPr="00EA759C" w:rsidRDefault="001A3889" w:rsidP="001A3889">
                <w:pPr>
                  <w:rPr>
                    <w:sz w:val="18"/>
                    <w:szCs w:val="18"/>
                  </w:rPr>
                </w:pPr>
                <w:r w:rsidRPr="00EA759C">
                  <w:rPr>
                    <w:rStyle w:val="Textedelespacerserv"/>
                    <w:sz w:val="18"/>
                    <w:szCs w:val="18"/>
                  </w:rPr>
                  <w:t>Cliquez ou appuyez ici pour entrer du texte.</w:t>
                </w:r>
              </w:p>
            </w:tc>
          </w:sdtContent>
        </w:sdt>
      </w:tr>
      <w:tr w:rsidR="001A3889" w:rsidRPr="00EA759C" w14:paraId="2B240D05" w14:textId="77777777" w:rsidTr="006331FE">
        <w:trPr>
          <w:trHeight w:val="737"/>
        </w:trPr>
        <w:tc>
          <w:tcPr>
            <w:tcW w:w="989" w:type="dxa"/>
            <w:tcBorders>
              <w:top w:val="single" w:sz="4" w:space="0" w:color="auto"/>
              <w:left w:val="single" w:sz="4" w:space="0" w:color="auto"/>
              <w:bottom w:val="single" w:sz="4" w:space="0" w:color="auto"/>
              <w:right w:val="single" w:sz="4" w:space="0" w:color="auto"/>
            </w:tcBorders>
          </w:tcPr>
          <w:p w14:paraId="0114FEBB" w14:textId="77777777" w:rsidR="001A3889" w:rsidRPr="00EA759C" w:rsidRDefault="001A3889" w:rsidP="001A3889">
            <w:pPr>
              <w:jc w:val="center"/>
              <w:rPr>
                <w:sz w:val="18"/>
                <w:szCs w:val="18"/>
              </w:rPr>
            </w:pPr>
            <w:r w:rsidRPr="00EA759C">
              <w:rPr>
                <w:sz w:val="18"/>
                <w:szCs w:val="18"/>
              </w:rPr>
              <w:t>F-3.3.4.</w:t>
            </w:r>
          </w:p>
        </w:tc>
        <w:tc>
          <w:tcPr>
            <w:tcW w:w="2834" w:type="dxa"/>
            <w:gridSpan w:val="2"/>
            <w:tcBorders>
              <w:top w:val="single" w:sz="4" w:space="0" w:color="auto"/>
              <w:left w:val="single" w:sz="4" w:space="0" w:color="auto"/>
              <w:bottom w:val="single" w:sz="4" w:space="0" w:color="auto"/>
              <w:right w:val="single" w:sz="4" w:space="0" w:color="auto"/>
            </w:tcBorders>
          </w:tcPr>
          <w:p w14:paraId="1D7CFBAA" w14:textId="77777777" w:rsidR="001A3889" w:rsidRPr="00EA759C" w:rsidRDefault="001A3889" w:rsidP="001A3889">
            <w:pPr>
              <w:jc w:val="left"/>
              <w:rPr>
                <w:sz w:val="18"/>
                <w:szCs w:val="18"/>
              </w:rPr>
            </w:pPr>
            <w:r w:rsidRPr="00EA759C">
              <w:rPr>
                <w:sz w:val="18"/>
                <w:szCs w:val="18"/>
              </w:rPr>
              <w:t>Consulter le profil d’un utilisateur. Cela inclus ses partitions partagées, favorites, ses abonnements et ses abonnés.</w:t>
            </w:r>
          </w:p>
        </w:tc>
        <w:tc>
          <w:tcPr>
            <w:tcW w:w="1417" w:type="dxa"/>
            <w:tcBorders>
              <w:top w:val="single" w:sz="4" w:space="0" w:color="auto"/>
              <w:left w:val="single" w:sz="4" w:space="0" w:color="auto"/>
              <w:bottom w:val="single" w:sz="4" w:space="0" w:color="auto"/>
              <w:right w:val="single" w:sz="4" w:space="0" w:color="auto"/>
            </w:tcBorders>
          </w:tcPr>
          <w:p w14:paraId="5ECF7748" w14:textId="77777777" w:rsidR="001A3889" w:rsidRPr="00EA759C" w:rsidRDefault="00B2703F" w:rsidP="001A3889">
            <w:pPr>
              <w:jc w:val="left"/>
              <w:rPr>
                <w:sz w:val="18"/>
                <w:szCs w:val="18"/>
              </w:rPr>
            </w:pPr>
            <w:sdt>
              <w:sdtPr>
                <w:rPr>
                  <w:sz w:val="18"/>
                  <w:szCs w:val="18"/>
                </w:rPr>
                <w:id w:val="-452790900"/>
                <w14:checkbox>
                  <w14:checked w14:val="0"/>
                  <w14:checkedState w14:val="2612" w14:font="MS Gothic"/>
                  <w14:uncheckedState w14:val="2610" w14:font="MS Gothic"/>
                </w14:checkbox>
              </w:sdtPr>
              <w:sdtEndPr/>
              <w:sdtContent>
                <w:r w:rsidR="001A3889" w:rsidRPr="00EA759C">
                  <w:rPr>
                    <w:rFonts w:ascii="MS Gothic" w:eastAsia="MS Gothic" w:hAnsi="MS Gothic"/>
                    <w:sz w:val="18"/>
                    <w:szCs w:val="18"/>
                  </w:rPr>
                  <w:t>☐</w:t>
                </w:r>
              </w:sdtContent>
            </w:sdt>
            <w:r w:rsidR="001A3889" w:rsidRPr="00EA759C">
              <w:rPr>
                <w:sz w:val="18"/>
                <w:szCs w:val="18"/>
              </w:rPr>
              <w:t xml:space="preserve"> Android</w:t>
            </w:r>
          </w:p>
          <w:p w14:paraId="581FF848" w14:textId="77777777" w:rsidR="001A3889" w:rsidRPr="00EA759C" w:rsidRDefault="00B2703F" w:rsidP="001A3889">
            <w:pPr>
              <w:jc w:val="left"/>
              <w:rPr>
                <w:sz w:val="18"/>
                <w:szCs w:val="18"/>
              </w:rPr>
            </w:pPr>
            <w:sdt>
              <w:sdtPr>
                <w:rPr>
                  <w:sz w:val="18"/>
                  <w:szCs w:val="18"/>
                </w:rPr>
                <w:id w:val="1551962253"/>
                <w14:checkbox>
                  <w14:checked w14:val="0"/>
                  <w14:checkedState w14:val="2612" w14:font="MS Gothic"/>
                  <w14:uncheckedState w14:val="2610" w14:font="MS Gothic"/>
                </w14:checkbox>
              </w:sdtPr>
              <w:sdtEndPr/>
              <w:sdtContent>
                <w:r w:rsidR="001A3889" w:rsidRPr="00EA759C">
                  <w:rPr>
                    <w:rFonts w:ascii="MS Gothic" w:eastAsia="MS Gothic" w:hAnsi="MS Gothic"/>
                    <w:sz w:val="18"/>
                    <w:szCs w:val="18"/>
                  </w:rPr>
                  <w:t>☐</w:t>
                </w:r>
              </w:sdtContent>
            </w:sdt>
            <w:r w:rsidR="001A3889" w:rsidRPr="00EA759C">
              <w:rPr>
                <w:sz w:val="18"/>
                <w:szCs w:val="18"/>
              </w:rPr>
              <w:t xml:space="preserve"> iPhone</w:t>
            </w:r>
          </w:p>
          <w:p w14:paraId="5D84D2B2" w14:textId="77777777" w:rsidR="001A3889" w:rsidRPr="00EA759C" w:rsidRDefault="00B2703F" w:rsidP="001A3889">
            <w:pPr>
              <w:jc w:val="left"/>
              <w:rPr>
                <w:sz w:val="18"/>
                <w:szCs w:val="18"/>
              </w:rPr>
            </w:pPr>
            <w:sdt>
              <w:sdtPr>
                <w:rPr>
                  <w:sz w:val="18"/>
                  <w:szCs w:val="18"/>
                </w:rPr>
                <w:id w:val="1148945584"/>
                <w14:checkbox>
                  <w14:checked w14:val="0"/>
                  <w14:checkedState w14:val="2612" w14:font="MS Gothic"/>
                  <w14:uncheckedState w14:val="2610" w14:font="MS Gothic"/>
                </w14:checkbox>
              </w:sdtPr>
              <w:sdtEndPr/>
              <w:sdtContent>
                <w:r w:rsidR="001A3889" w:rsidRPr="00EA759C">
                  <w:rPr>
                    <w:rFonts w:ascii="MS Gothic" w:eastAsia="MS Gothic" w:hAnsi="MS Gothic"/>
                    <w:sz w:val="18"/>
                    <w:szCs w:val="18"/>
                  </w:rPr>
                  <w:t>☐</w:t>
                </w:r>
              </w:sdtContent>
            </w:sdt>
            <w:r w:rsidR="001A3889" w:rsidRPr="00EA759C">
              <w:rPr>
                <w:sz w:val="18"/>
                <w:szCs w:val="18"/>
              </w:rPr>
              <w:t xml:space="preserve"> Win. Phone</w:t>
            </w:r>
          </w:p>
        </w:tc>
        <w:sdt>
          <w:sdtPr>
            <w:rPr>
              <w:sz w:val="18"/>
              <w:szCs w:val="18"/>
            </w:rPr>
            <w:id w:val="-553470907"/>
            <w:placeholder>
              <w:docPart w:val="8B0B7A4B27884377B4C9794EDD50D609"/>
            </w:placeholder>
            <w:showingPlcHdr/>
            <w:comboBox>
              <w:listItem w:value="Choisissez un élément."/>
              <w:listItem w:displayText="OK" w:value="OK"/>
              <w:listItem w:displayText="KO" w:value="KO"/>
              <w:listItem w:displayText="NT" w:value="NT"/>
              <w:listItem w:displayText="NA" w:value="NA"/>
            </w:comboBox>
          </w:sdtPr>
          <w:sdtEndPr/>
          <w:sdtContent>
            <w:tc>
              <w:tcPr>
                <w:tcW w:w="992" w:type="dxa"/>
                <w:gridSpan w:val="2"/>
                <w:tcBorders>
                  <w:top w:val="single" w:sz="4" w:space="0" w:color="auto"/>
                  <w:left w:val="single" w:sz="4" w:space="0" w:color="auto"/>
                  <w:bottom w:val="single" w:sz="4" w:space="0" w:color="auto"/>
                  <w:right w:val="single" w:sz="4" w:space="0" w:color="auto"/>
                </w:tcBorders>
              </w:tcPr>
              <w:p w14:paraId="4B93F01F" w14:textId="77777777" w:rsidR="001A3889" w:rsidRPr="00EA759C" w:rsidRDefault="001A3889" w:rsidP="001A3889">
                <w:pPr>
                  <w:jc w:val="center"/>
                  <w:rPr>
                    <w:sz w:val="18"/>
                    <w:szCs w:val="18"/>
                  </w:rPr>
                </w:pPr>
                <w:r w:rsidRPr="00EA759C">
                  <w:rPr>
                    <w:rStyle w:val="Textedelespacerserv"/>
                    <w:sz w:val="18"/>
                    <w:szCs w:val="18"/>
                  </w:rPr>
                  <w:t>Choisissez un élément.</w:t>
                </w:r>
              </w:p>
            </w:tc>
          </w:sdtContent>
        </w:sdt>
        <w:sdt>
          <w:sdtPr>
            <w:rPr>
              <w:sz w:val="18"/>
              <w:szCs w:val="18"/>
            </w:rPr>
            <w:id w:val="1216775355"/>
            <w:showingPlcHdr/>
            <w:text/>
          </w:sdtPr>
          <w:sdtEndPr/>
          <w:sdtContent>
            <w:tc>
              <w:tcPr>
                <w:tcW w:w="3155" w:type="dxa"/>
                <w:gridSpan w:val="2"/>
                <w:tcBorders>
                  <w:top w:val="single" w:sz="4" w:space="0" w:color="auto"/>
                  <w:left w:val="single" w:sz="4" w:space="0" w:color="auto"/>
                  <w:bottom w:val="single" w:sz="4" w:space="0" w:color="auto"/>
                  <w:right w:val="single" w:sz="4" w:space="0" w:color="auto"/>
                </w:tcBorders>
              </w:tcPr>
              <w:p w14:paraId="056FBFF7" w14:textId="77777777" w:rsidR="001A3889" w:rsidRPr="00EA759C" w:rsidRDefault="001A3889" w:rsidP="001A3889">
                <w:pPr>
                  <w:rPr>
                    <w:sz w:val="18"/>
                    <w:szCs w:val="18"/>
                  </w:rPr>
                </w:pPr>
                <w:r w:rsidRPr="00EA759C">
                  <w:rPr>
                    <w:rStyle w:val="Textedelespacerserv"/>
                    <w:sz w:val="18"/>
                    <w:szCs w:val="18"/>
                  </w:rPr>
                  <w:t>Cliquez ou appuyez ici pour entrer du texte.</w:t>
                </w:r>
              </w:p>
            </w:tc>
          </w:sdtContent>
        </w:sdt>
      </w:tr>
      <w:tr w:rsidR="00A371BF" w:rsidRPr="00EA759C" w14:paraId="72E98C3C" w14:textId="77777777" w:rsidTr="006331FE">
        <w:tc>
          <w:tcPr>
            <w:tcW w:w="2242" w:type="dxa"/>
            <w:gridSpan w:val="2"/>
            <w:tcBorders>
              <w:top w:val="single" w:sz="8" w:space="0" w:color="auto"/>
              <w:left w:val="single" w:sz="8" w:space="0" w:color="auto"/>
              <w:bottom w:val="nil"/>
              <w:right w:val="nil"/>
            </w:tcBorders>
          </w:tcPr>
          <w:p w14:paraId="21144BB0" w14:textId="77777777" w:rsidR="00175235" w:rsidRPr="00EA759C" w:rsidRDefault="00175235" w:rsidP="00175235">
            <w:pPr>
              <w:jc w:val="left"/>
              <w:rPr>
                <w:sz w:val="14"/>
              </w:rPr>
            </w:pPr>
          </w:p>
        </w:tc>
        <w:tc>
          <w:tcPr>
            <w:tcW w:w="2998" w:type="dxa"/>
            <w:gridSpan w:val="2"/>
            <w:tcBorders>
              <w:top w:val="single" w:sz="8" w:space="0" w:color="auto"/>
              <w:left w:val="nil"/>
              <w:bottom w:val="nil"/>
              <w:right w:val="nil"/>
            </w:tcBorders>
          </w:tcPr>
          <w:p w14:paraId="22A874BC" w14:textId="77777777" w:rsidR="00175235" w:rsidRPr="00EA759C" w:rsidRDefault="00175235" w:rsidP="00175235">
            <w:pPr>
              <w:jc w:val="left"/>
              <w:rPr>
                <w:sz w:val="14"/>
              </w:rPr>
            </w:pPr>
            <w:r w:rsidRPr="00EA759C">
              <w:rPr>
                <w:sz w:val="14"/>
              </w:rPr>
              <w:t>* OK : La fonctionnalité est vérifiée et est correcte</w:t>
            </w:r>
          </w:p>
          <w:p w14:paraId="339302F3" w14:textId="77777777" w:rsidR="00175235" w:rsidRPr="00EA759C" w:rsidRDefault="00175235" w:rsidP="00175235">
            <w:pPr>
              <w:jc w:val="left"/>
              <w:rPr>
                <w:sz w:val="14"/>
              </w:rPr>
            </w:pPr>
            <w:r w:rsidRPr="00EA759C">
              <w:rPr>
                <w:sz w:val="14"/>
              </w:rPr>
              <w:t xml:space="preserve">   NT : (non testée) La fonctionnalité n’est pas vérifiée           </w:t>
            </w:r>
          </w:p>
        </w:tc>
        <w:tc>
          <w:tcPr>
            <w:tcW w:w="4147" w:type="dxa"/>
            <w:gridSpan w:val="4"/>
            <w:tcBorders>
              <w:top w:val="single" w:sz="8" w:space="0" w:color="auto"/>
              <w:left w:val="nil"/>
              <w:bottom w:val="nil"/>
              <w:right w:val="single" w:sz="8" w:space="0" w:color="auto"/>
            </w:tcBorders>
          </w:tcPr>
          <w:p w14:paraId="29E4F607" w14:textId="77777777" w:rsidR="00175235" w:rsidRPr="00EA759C" w:rsidRDefault="00175235" w:rsidP="00175235">
            <w:pPr>
              <w:jc w:val="left"/>
              <w:rPr>
                <w:sz w:val="14"/>
              </w:rPr>
            </w:pPr>
            <w:r w:rsidRPr="00EA759C">
              <w:rPr>
                <w:sz w:val="14"/>
              </w:rPr>
              <w:t>KO : La fonctionnalité est vérifiée et n’est pas correcte</w:t>
            </w:r>
          </w:p>
          <w:p w14:paraId="4FBF2489" w14:textId="77777777" w:rsidR="00175235" w:rsidRPr="00EA759C" w:rsidRDefault="00175235" w:rsidP="00175235">
            <w:pPr>
              <w:jc w:val="left"/>
              <w:rPr>
                <w:sz w:val="14"/>
              </w:rPr>
            </w:pPr>
            <w:r w:rsidRPr="00EA759C">
              <w:rPr>
                <w:sz w:val="14"/>
              </w:rPr>
              <w:t>NA : (non applicable) La fonctionnalité ne peut être vérifiée</w:t>
            </w:r>
          </w:p>
        </w:tc>
      </w:tr>
      <w:tr w:rsidR="00175235" w:rsidRPr="00EA759C" w14:paraId="4D6AFB57" w14:textId="77777777" w:rsidTr="006331FE">
        <w:trPr>
          <w:trHeight w:val="1007"/>
        </w:trPr>
        <w:tc>
          <w:tcPr>
            <w:tcW w:w="9387" w:type="dxa"/>
            <w:gridSpan w:val="8"/>
            <w:tcBorders>
              <w:top w:val="nil"/>
              <w:left w:val="single" w:sz="8" w:space="0" w:color="auto"/>
              <w:bottom w:val="nil"/>
              <w:right w:val="single" w:sz="8" w:space="0" w:color="auto"/>
            </w:tcBorders>
          </w:tcPr>
          <w:p w14:paraId="04B5CC4B" w14:textId="77777777" w:rsidR="00175235" w:rsidRPr="00EA759C" w:rsidRDefault="00175235" w:rsidP="00175235">
            <w:pPr>
              <w:jc w:val="left"/>
              <w:rPr>
                <w:sz w:val="20"/>
              </w:rPr>
            </w:pPr>
            <w:r w:rsidRPr="00EA759C">
              <w:rPr>
                <w:sz w:val="20"/>
              </w:rPr>
              <w:t>Commentaire générale :</w:t>
            </w:r>
            <w:r w:rsidR="00A371BF" w:rsidRPr="00EA759C">
              <w:rPr>
                <w:sz w:val="20"/>
                <w:szCs w:val="20"/>
              </w:rPr>
              <w:t xml:space="preserve"> </w:t>
            </w:r>
            <w:sdt>
              <w:sdtPr>
                <w:rPr>
                  <w:sz w:val="20"/>
                  <w:szCs w:val="20"/>
                </w:rPr>
                <w:id w:val="1137845709"/>
                <w:showingPlcHdr/>
                <w:text w:multiLine="1"/>
              </w:sdtPr>
              <w:sdtEndPr/>
              <w:sdtContent>
                <w:r w:rsidR="00A371BF" w:rsidRPr="00EA759C">
                  <w:rPr>
                    <w:rStyle w:val="Textedelespacerserv"/>
                    <w:sz w:val="20"/>
                    <w:szCs w:val="20"/>
                  </w:rPr>
                  <w:t>Cliquez ou appuyez ici pour entrer du texte.</w:t>
                </w:r>
              </w:sdtContent>
            </w:sdt>
          </w:p>
        </w:tc>
      </w:tr>
      <w:tr w:rsidR="00A371BF" w:rsidRPr="00EA759C" w14:paraId="28DFF5FB" w14:textId="77777777" w:rsidTr="006331FE">
        <w:tc>
          <w:tcPr>
            <w:tcW w:w="989" w:type="dxa"/>
            <w:tcBorders>
              <w:top w:val="nil"/>
              <w:left w:val="single" w:sz="8" w:space="0" w:color="auto"/>
              <w:bottom w:val="nil"/>
              <w:right w:val="nil"/>
            </w:tcBorders>
          </w:tcPr>
          <w:p w14:paraId="1C3904E3" w14:textId="77777777" w:rsidR="00175235" w:rsidRPr="00EA759C" w:rsidRDefault="00175235" w:rsidP="00175235">
            <w:pPr>
              <w:jc w:val="left"/>
              <w:rPr>
                <w:sz w:val="20"/>
              </w:rPr>
            </w:pPr>
            <w:r w:rsidRPr="00EA759C">
              <w:rPr>
                <w:sz w:val="20"/>
              </w:rPr>
              <w:t>Nom :</w:t>
            </w:r>
          </w:p>
        </w:tc>
        <w:tc>
          <w:tcPr>
            <w:tcW w:w="4251" w:type="dxa"/>
            <w:gridSpan w:val="3"/>
            <w:tcBorders>
              <w:top w:val="nil"/>
              <w:left w:val="nil"/>
              <w:bottom w:val="nil"/>
              <w:right w:val="nil"/>
            </w:tcBorders>
          </w:tcPr>
          <w:p w14:paraId="527D287E" w14:textId="77777777" w:rsidR="00175235" w:rsidRPr="00EA759C" w:rsidRDefault="00B2703F" w:rsidP="00FA1B15">
            <w:pPr>
              <w:jc w:val="left"/>
              <w:rPr>
                <w:sz w:val="20"/>
                <w:szCs w:val="20"/>
              </w:rPr>
            </w:pPr>
            <w:sdt>
              <w:sdtPr>
                <w:rPr>
                  <w:sz w:val="20"/>
                  <w:szCs w:val="20"/>
                  <w:u w:val="single" w:color="808080" w:themeColor="background1" w:themeShade="80"/>
                </w:rPr>
                <w:id w:val="1675754233"/>
                <w:showingPlcHdr/>
                <w:text w:multiLine="1"/>
              </w:sdtPr>
              <w:sdtEndPr/>
              <w:sdtContent>
                <w:r w:rsidR="00FA1B15" w:rsidRPr="00EA759C">
                  <w:rPr>
                    <w:rStyle w:val="Textedelespacerserv"/>
                    <w:sz w:val="20"/>
                    <w:szCs w:val="20"/>
                  </w:rPr>
                  <w:t>Cliquez ou appuyez ici pour entrer du texte.</w:t>
                </w:r>
              </w:sdtContent>
            </w:sdt>
          </w:p>
        </w:tc>
        <w:tc>
          <w:tcPr>
            <w:tcW w:w="901" w:type="dxa"/>
            <w:tcBorders>
              <w:top w:val="nil"/>
              <w:left w:val="nil"/>
              <w:bottom w:val="nil"/>
              <w:right w:val="nil"/>
            </w:tcBorders>
          </w:tcPr>
          <w:p w14:paraId="2687542C" w14:textId="77777777" w:rsidR="00175235" w:rsidRPr="00EA759C" w:rsidRDefault="00175235" w:rsidP="00175235">
            <w:pPr>
              <w:jc w:val="left"/>
              <w:rPr>
                <w:sz w:val="20"/>
                <w:szCs w:val="20"/>
              </w:rPr>
            </w:pPr>
            <w:r w:rsidRPr="00EA759C">
              <w:rPr>
                <w:sz w:val="20"/>
                <w:szCs w:val="20"/>
              </w:rPr>
              <w:t>Date :</w:t>
            </w:r>
          </w:p>
        </w:tc>
        <w:tc>
          <w:tcPr>
            <w:tcW w:w="3246" w:type="dxa"/>
            <w:gridSpan w:val="3"/>
            <w:tcBorders>
              <w:top w:val="nil"/>
              <w:left w:val="nil"/>
              <w:bottom w:val="nil"/>
              <w:right w:val="single" w:sz="8" w:space="0" w:color="auto"/>
            </w:tcBorders>
          </w:tcPr>
          <w:p w14:paraId="30B4F321" w14:textId="77777777" w:rsidR="00175235" w:rsidRPr="00EA759C" w:rsidRDefault="00B2703F" w:rsidP="00FA1B15">
            <w:pPr>
              <w:jc w:val="left"/>
              <w:rPr>
                <w:sz w:val="20"/>
                <w:szCs w:val="20"/>
              </w:rPr>
            </w:pPr>
            <w:sdt>
              <w:sdtPr>
                <w:rPr>
                  <w:sz w:val="20"/>
                  <w:szCs w:val="20"/>
                  <w:u w:val="single" w:color="808080" w:themeColor="background1" w:themeShade="80"/>
                </w:rPr>
                <w:id w:val="566225547"/>
                <w:showingPlcHdr/>
                <w:date>
                  <w:dateFormat w:val="dd/MM/yyyy"/>
                  <w:lid w:val="fr-FR"/>
                  <w:storeMappedDataAs w:val="dateTime"/>
                  <w:calendar w:val="gregorian"/>
                </w:date>
              </w:sdtPr>
              <w:sdtEndPr/>
              <w:sdtContent>
                <w:r w:rsidR="00FA1B15" w:rsidRPr="00EA759C">
                  <w:rPr>
                    <w:rStyle w:val="Textedelespacerserv"/>
                    <w:sz w:val="20"/>
                    <w:szCs w:val="20"/>
                  </w:rPr>
                  <w:t>Cliquez ou appuyez ici pour entrer une date.</w:t>
                </w:r>
              </w:sdtContent>
            </w:sdt>
          </w:p>
        </w:tc>
      </w:tr>
      <w:tr w:rsidR="00A371BF" w:rsidRPr="00EA759C" w14:paraId="303A9BAD" w14:textId="77777777" w:rsidTr="006331FE">
        <w:tc>
          <w:tcPr>
            <w:tcW w:w="6232" w:type="dxa"/>
            <w:gridSpan w:val="6"/>
            <w:tcBorders>
              <w:top w:val="nil"/>
              <w:left w:val="single" w:sz="8" w:space="0" w:color="auto"/>
              <w:bottom w:val="single" w:sz="8" w:space="0" w:color="auto"/>
              <w:right w:val="nil"/>
            </w:tcBorders>
          </w:tcPr>
          <w:p w14:paraId="32EC727B" w14:textId="77777777" w:rsidR="00175235" w:rsidRPr="00EA759C" w:rsidRDefault="00175235" w:rsidP="00175235">
            <w:pPr>
              <w:jc w:val="left"/>
              <w:rPr>
                <w:sz w:val="20"/>
              </w:rPr>
            </w:pPr>
          </w:p>
        </w:tc>
        <w:tc>
          <w:tcPr>
            <w:tcW w:w="3155" w:type="dxa"/>
            <w:gridSpan w:val="2"/>
            <w:tcBorders>
              <w:top w:val="nil"/>
              <w:left w:val="nil"/>
              <w:bottom w:val="single" w:sz="8" w:space="0" w:color="auto"/>
              <w:right w:val="single" w:sz="8" w:space="0" w:color="auto"/>
            </w:tcBorders>
          </w:tcPr>
          <w:p w14:paraId="33F0996C" w14:textId="77777777" w:rsidR="00175235" w:rsidRPr="00EA759C" w:rsidRDefault="00175235" w:rsidP="00175235">
            <w:pPr>
              <w:jc w:val="left"/>
              <w:rPr>
                <w:i/>
                <w:sz w:val="20"/>
              </w:rPr>
            </w:pPr>
            <w:r w:rsidRPr="00EA759C">
              <w:rPr>
                <w:i/>
                <w:sz w:val="16"/>
              </w:rPr>
              <w:t>jj/mm/aaaa</w:t>
            </w:r>
          </w:p>
        </w:tc>
      </w:tr>
    </w:tbl>
    <w:p w14:paraId="537314B6" w14:textId="66B287F5" w:rsidR="00836E01" w:rsidRPr="00EA759C" w:rsidRDefault="007417E8" w:rsidP="007417E8">
      <w:pPr>
        <w:pStyle w:val="Lgende"/>
        <w:rPr>
          <w:rFonts w:asciiTheme="majorHAnsi" w:eastAsiaTheme="majorEastAsia" w:hAnsiTheme="majorHAnsi" w:cstheme="majorBidi"/>
          <w:color w:val="2E74B5" w:themeColor="accent1" w:themeShade="BF"/>
          <w:sz w:val="32"/>
          <w:szCs w:val="32"/>
        </w:rPr>
      </w:pPr>
      <w:bookmarkStart w:id="22" w:name="_Toc452217469"/>
      <w:r>
        <w:t xml:space="preserve">Tableau 3. </w:t>
      </w:r>
      <w:r w:rsidRPr="007417E8">
        <w:t xml:space="preserve">Checklist des fonctionnalités </w:t>
      </w:r>
      <w:r>
        <w:t>applications mobiles</w:t>
      </w:r>
      <w:bookmarkEnd w:id="22"/>
      <w:r w:rsidR="00836E01" w:rsidRPr="00EA759C">
        <w:br w:type="page"/>
      </w:r>
    </w:p>
    <w:p w14:paraId="00EE744B" w14:textId="77777777" w:rsidR="00836E01" w:rsidRPr="00EA759C" w:rsidRDefault="00836E01" w:rsidP="00836E01">
      <w:pPr>
        <w:pStyle w:val="Titre1"/>
      </w:pPr>
      <w:bookmarkStart w:id="23" w:name="_Toc452219974"/>
      <w:r w:rsidRPr="00EA759C">
        <w:lastRenderedPageBreak/>
        <w:t>Descriptions des scénarios</w:t>
      </w:r>
      <w:bookmarkEnd w:id="23"/>
    </w:p>
    <w:p w14:paraId="56F0237B" w14:textId="11339902" w:rsidR="001C0A06" w:rsidRDefault="00B855BE" w:rsidP="001C0A06">
      <w:pPr>
        <w:pStyle w:val="Titre2"/>
      </w:pPr>
      <w:bookmarkStart w:id="24" w:name="_Toc452219975"/>
      <w:r>
        <w:t>Logiciel</w:t>
      </w:r>
      <w:bookmarkEnd w:id="24"/>
    </w:p>
    <w:p w14:paraId="558E1567" w14:textId="77777777" w:rsidR="002B041D" w:rsidRDefault="002B041D" w:rsidP="002B041D">
      <w:pPr>
        <w:pStyle w:val="Titre3"/>
      </w:pPr>
      <w:bookmarkStart w:id="25" w:name="_Toc452219976"/>
      <w:r>
        <w:t>Prérequis</w:t>
      </w:r>
      <w:bookmarkEnd w:id="25"/>
    </w:p>
    <w:p w14:paraId="72677D33" w14:textId="77777777" w:rsidR="003C0798" w:rsidRPr="00EA759C" w:rsidRDefault="003C0798" w:rsidP="003C0798">
      <w:r w:rsidRPr="00EA759C">
        <w:t>Matériel :</w:t>
      </w:r>
    </w:p>
    <w:p w14:paraId="3E08BFCA" w14:textId="15985A50" w:rsidR="003C0798" w:rsidRPr="003C0798" w:rsidRDefault="003C0798" w:rsidP="003C0798">
      <w:pPr>
        <w:pStyle w:val="Paragraphedeliste"/>
        <w:numPr>
          <w:ilvl w:val="0"/>
          <w:numId w:val="19"/>
        </w:numPr>
      </w:pPr>
      <w:r>
        <w:t>Un instrument MIDI (piano ou guitare)</w:t>
      </w:r>
    </w:p>
    <w:p w14:paraId="46D7EF0D" w14:textId="2B251F06" w:rsidR="00603EA3" w:rsidRDefault="00603EA3" w:rsidP="00603EA3">
      <w:pPr>
        <w:pStyle w:val="Titre3"/>
      </w:pPr>
      <w:bookmarkStart w:id="26" w:name="_Toc452219977"/>
      <w:r>
        <w:t>Déroulement du scénario</w:t>
      </w:r>
      <w:bookmarkEnd w:id="26"/>
    </w:p>
    <w:tbl>
      <w:tblPr>
        <w:tblStyle w:val="MusicSheetWriterTableHeadingRow"/>
        <w:tblW w:w="0" w:type="auto"/>
        <w:tblLook w:val="04A0" w:firstRow="1" w:lastRow="0" w:firstColumn="1" w:lastColumn="0" w:noHBand="0" w:noVBand="1"/>
      </w:tblPr>
      <w:tblGrid>
        <w:gridCol w:w="846"/>
        <w:gridCol w:w="3260"/>
        <w:gridCol w:w="1530"/>
        <w:gridCol w:w="1039"/>
        <w:gridCol w:w="2387"/>
      </w:tblGrid>
      <w:tr w:rsidR="00994A5A" w:rsidRPr="00EA759C" w14:paraId="18E079C0" w14:textId="77777777" w:rsidTr="003913B5">
        <w:trPr>
          <w:cnfStyle w:val="100000000000" w:firstRow="1" w:lastRow="0" w:firstColumn="0" w:lastColumn="0" w:oddVBand="0" w:evenVBand="0" w:oddHBand="0" w:evenHBand="0" w:firstRowFirstColumn="0" w:firstRowLastColumn="0" w:lastRowFirstColumn="0" w:lastRowLastColumn="0"/>
        </w:trPr>
        <w:tc>
          <w:tcPr>
            <w:tcW w:w="846" w:type="dxa"/>
          </w:tcPr>
          <w:p w14:paraId="64FAAF5F" w14:textId="77777777" w:rsidR="00994A5A" w:rsidRPr="00EA759C" w:rsidRDefault="00994A5A" w:rsidP="003913B5">
            <w:r w:rsidRPr="00EA759C">
              <w:t>No.</w:t>
            </w:r>
          </w:p>
        </w:tc>
        <w:tc>
          <w:tcPr>
            <w:tcW w:w="3260" w:type="dxa"/>
          </w:tcPr>
          <w:p w14:paraId="0026ADB3" w14:textId="77777777" w:rsidR="00994A5A" w:rsidRPr="00EA759C" w:rsidRDefault="00994A5A" w:rsidP="003913B5">
            <w:r w:rsidRPr="00EA759C">
              <w:t>Action</w:t>
            </w:r>
          </w:p>
        </w:tc>
        <w:tc>
          <w:tcPr>
            <w:tcW w:w="1530" w:type="dxa"/>
          </w:tcPr>
          <w:p w14:paraId="66E26BDD" w14:textId="77777777" w:rsidR="00994A5A" w:rsidRPr="00EA759C" w:rsidRDefault="00994A5A" w:rsidP="003913B5">
            <w:r w:rsidRPr="00EA759C">
              <w:t xml:space="preserve">No. Fonction </w:t>
            </w:r>
          </w:p>
        </w:tc>
        <w:tc>
          <w:tcPr>
            <w:tcW w:w="1039" w:type="dxa"/>
          </w:tcPr>
          <w:p w14:paraId="1750F433" w14:textId="77777777" w:rsidR="00994A5A" w:rsidRPr="00EA759C" w:rsidRDefault="00994A5A" w:rsidP="003913B5">
            <w:r w:rsidRPr="00EA759C">
              <w:t>Sujet</w:t>
            </w:r>
          </w:p>
        </w:tc>
        <w:tc>
          <w:tcPr>
            <w:tcW w:w="2387" w:type="dxa"/>
          </w:tcPr>
          <w:p w14:paraId="17B51482" w14:textId="77777777" w:rsidR="00994A5A" w:rsidRPr="00EA759C" w:rsidRDefault="00994A5A" w:rsidP="003913B5">
            <w:r w:rsidRPr="00EA759C">
              <w:t>Commentaire</w:t>
            </w:r>
          </w:p>
        </w:tc>
      </w:tr>
      <w:tr w:rsidR="00994A5A" w:rsidRPr="00EA759C" w14:paraId="335F5A8C" w14:textId="77777777" w:rsidTr="003913B5">
        <w:tc>
          <w:tcPr>
            <w:tcW w:w="846" w:type="dxa"/>
          </w:tcPr>
          <w:p w14:paraId="76AB68E7" w14:textId="77777777" w:rsidR="00994A5A" w:rsidRPr="00EA759C" w:rsidRDefault="00994A5A" w:rsidP="003913B5">
            <w:pPr>
              <w:rPr>
                <w:sz w:val="18"/>
              </w:rPr>
            </w:pPr>
            <w:r>
              <w:rPr>
                <w:sz w:val="18"/>
              </w:rPr>
              <w:t>A-1.001</w:t>
            </w:r>
          </w:p>
        </w:tc>
        <w:tc>
          <w:tcPr>
            <w:tcW w:w="3260" w:type="dxa"/>
          </w:tcPr>
          <w:p w14:paraId="7A30E457" w14:textId="77777777" w:rsidR="002F5633" w:rsidRDefault="002F5633" w:rsidP="002F5633">
            <w:pPr>
              <w:jc w:val="left"/>
              <w:rPr>
                <w:sz w:val="18"/>
              </w:rPr>
            </w:pPr>
            <w:r>
              <w:rPr>
                <w:sz w:val="18"/>
              </w:rPr>
              <w:t>Créer un projet</w:t>
            </w:r>
          </w:p>
          <w:p w14:paraId="40B4E1EE" w14:textId="77777777" w:rsidR="002F5633" w:rsidRDefault="002F5633" w:rsidP="002F5633">
            <w:pPr>
              <w:jc w:val="left"/>
              <w:rPr>
                <w:sz w:val="18"/>
              </w:rPr>
            </w:pPr>
          </w:p>
          <w:p w14:paraId="764C38E8" w14:textId="77777777" w:rsidR="002F5633" w:rsidRPr="003F57B3" w:rsidRDefault="002F5633" w:rsidP="002F5633">
            <w:pPr>
              <w:jc w:val="left"/>
              <w:rPr>
                <w:sz w:val="18"/>
              </w:rPr>
            </w:pPr>
            <w:r>
              <w:rPr>
                <w:sz w:val="18"/>
              </w:rPr>
              <w:t xml:space="preserve">- </w:t>
            </w:r>
            <w:r w:rsidRPr="003F57B3">
              <w:rPr>
                <w:sz w:val="18"/>
              </w:rPr>
              <w:t>Nom du projet :</w:t>
            </w:r>
          </w:p>
          <w:p w14:paraId="28E461ED" w14:textId="65300721" w:rsidR="003F57B3" w:rsidRPr="00EA759C" w:rsidRDefault="002F5633" w:rsidP="002F5633">
            <w:pPr>
              <w:jc w:val="left"/>
              <w:rPr>
                <w:sz w:val="18"/>
              </w:rPr>
            </w:pPr>
            <w:r>
              <w:rPr>
                <w:sz w:val="18"/>
              </w:rPr>
              <w:t>- Créer dans : H:/Documents/</w:t>
            </w:r>
          </w:p>
        </w:tc>
        <w:tc>
          <w:tcPr>
            <w:tcW w:w="1530" w:type="dxa"/>
          </w:tcPr>
          <w:p w14:paraId="5C8D8C40" w14:textId="0DBC06DA" w:rsidR="00994A5A" w:rsidRPr="00EA759C" w:rsidRDefault="003F57B3" w:rsidP="003913B5">
            <w:pPr>
              <w:rPr>
                <w:sz w:val="18"/>
                <w:szCs w:val="20"/>
              </w:rPr>
            </w:pPr>
            <w:r>
              <w:rPr>
                <w:sz w:val="18"/>
                <w:szCs w:val="20"/>
              </w:rPr>
              <w:t>F-1.1.1</w:t>
            </w:r>
          </w:p>
        </w:tc>
        <w:sdt>
          <w:sdtPr>
            <w:rPr>
              <w:sz w:val="18"/>
              <w:szCs w:val="18"/>
            </w:rPr>
            <w:id w:val="1458453484"/>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1039" w:type="dxa"/>
              </w:tcPr>
              <w:p w14:paraId="3D4A5435" w14:textId="494B582A" w:rsidR="00994A5A" w:rsidRPr="00083B5A" w:rsidRDefault="003F57B3" w:rsidP="003913B5">
                <w:pPr>
                  <w:rPr>
                    <w:sz w:val="18"/>
                    <w:szCs w:val="18"/>
                  </w:rPr>
                </w:pPr>
                <w:r>
                  <w:rPr>
                    <w:sz w:val="18"/>
                    <w:szCs w:val="18"/>
                  </w:rPr>
                  <w:t>Julien</w:t>
                </w:r>
              </w:p>
            </w:tc>
          </w:sdtContent>
        </w:sdt>
        <w:tc>
          <w:tcPr>
            <w:tcW w:w="2387" w:type="dxa"/>
          </w:tcPr>
          <w:p w14:paraId="678D50BD" w14:textId="1BF159B0" w:rsidR="00994A5A" w:rsidRPr="00EA759C" w:rsidRDefault="002F5633" w:rsidP="002F5633">
            <w:pPr>
              <w:rPr>
                <w:sz w:val="18"/>
              </w:rPr>
            </w:pPr>
            <w:r>
              <w:rPr>
                <w:sz w:val="18"/>
              </w:rPr>
              <w:t>La création de projet doit échouer car il faut un nom de projet.</w:t>
            </w:r>
          </w:p>
        </w:tc>
      </w:tr>
      <w:tr w:rsidR="00994A5A" w:rsidRPr="00EA759C" w14:paraId="51E18F16" w14:textId="77777777" w:rsidTr="003913B5">
        <w:tc>
          <w:tcPr>
            <w:tcW w:w="846" w:type="dxa"/>
          </w:tcPr>
          <w:p w14:paraId="6C21784F" w14:textId="48CFA792" w:rsidR="00994A5A" w:rsidRPr="00EA759C" w:rsidRDefault="00994A5A" w:rsidP="00994A5A">
            <w:pPr>
              <w:rPr>
                <w:sz w:val="18"/>
              </w:rPr>
            </w:pPr>
            <w:r>
              <w:rPr>
                <w:sz w:val="18"/>
              </w:rPr>
              <w:t>A-1.002</w:t>
            </w:r>
          </w:p>
        </w:tc>
        <w:tc>
          <w:tcPr>
            <w:tcW w:w="3260" w:type="dxa"/>
          </w:tcPr>
          <w:p w14:paraId="70AD12E4" w14:textId="77777777" w:rsidR="00994A5A" w:rsidRDefault="003F57B3" w:rsidP="00994A5A">
            <w:pPr>
              <w:jc w:val="left"/>
              <w:rPr>
                <w:sz w:val="18"/>
              </w:rPr>
            </w:pPr>
            <w:r>
              <w:rPr>
                <w:sz w:val="18"/>
              </w:rPr>
              <w:t>Créer un projet</w:t>
            </w:r>
          </w:p>
          <w:p w14:paraId="3ABAAF69" w14:textId="77777777" w:rsidR="003F57B3" w:rsidRDefault="003F57B3" w:rsidP="00994A5A">
            <w:pPr>
              <w:jc w:val="left"/>
              <w:rPr>
                <w:sz w:val="18"/>
              </w:rPr>
            </w:pPr>
          </w:p>
          <w:p w14:paraId="56DE13D1" w14:textId="35C85323" w:rsidR="003F57B3" w:rsidRPr="003F57B3" w:rsidRDefault="003F57B3" w:rsidP="003F57B3">
            <w:pPr>
              <w:jc w:val="left"/>
              <w:rPr>
                <w:sz w:val="18"/>
              </w:rPr>
            </w:pPr>
            <w:r>
              <w:rPr>
                <w:sz w:val="18"/>
              </w:rPr>
              <w:t xml:space="preserve">- </w:t>
            </w:r>
            <w:r w:rsidRPr="003F57B3">
              <w:rPr>
                <w:sz w:val="18"/>
              </w:rPr>
              <w:t>Nom du projet :</w:t>
            </w:r>
            <w:r w:rsidR="002F5633">
              <w:rPr>
                <w:sz w:val="18"/>
              </w:rPr>
              <w:t xml:space="preserve"> beta</w:t>
            </w:r>
          </w:p>
          <w:p w14:paraId="5B116B87" w14:textId="20AB2281" w:rsidR="003F57B3" w:rsidRPr="003F57B3" w:rsidRDefault="003F57B3" w:rsidP="003F57B3">
            <w:pPr>
              <w:jc w:val="left"/>
              <w:rPr>
                <w:sz w:val="18"/>
              </w:rPr>
            </w:pPr>
            <w:r>
              <w:rPr>
                <w:sz w:val="18"/>
              </w:rPr>
              <w:t>- Créer dans : H:/Documents/</w:t>
            </w:r>
          </w:p>
        </w:tc>
        <w:tc>
          <w:tcPr>
            <w:tcW w:w="1530" w:type="dxa"/>
          </w:tcPr>
          <w:p w14:paraId="46570B8F" w14:textId="0271CD3C" w:rsidR="00994A5A" w:rsidRPr="00EA759C" w:rsidRDefault="003F57B3" w:rsidP="00994A5A">
            <w:pPr>
              <w:rPr>
                <w:sz w:val="18"/>
                <w:szCs w:val="20"/>
              </w:rPr>
            </w:pPr>
            <w:r>
              <w:rPr>
                <w:sz w:val="18"/>
                <w:szCs w:val="20"/>
              </w:rPr>
              <w:t>F-1.1.1</w:t>
            </w:r>
          </w:p>
        </w:tc>
        <w:sdt>
          <w:sdtPr>
            <w:rPr>
              <w:sz w:val="18"/>
              <w:szCs w:val="18"/>
            </w:rPr>
            <w:id w:val="-1823574909"/>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1039" w:type="dxa"/>
              </w:tcPr>
              <w:p w14:paraId="14634DE9" w14:textId="0F1F3805" w:rsidR="00994A5A" w:rsidRPr="00083B5A" w:rsidRDefault="003F57B3" w:rsidP="00994A5A">
                <w:pPr>
                  <w:rPr>
                    <w:sz w:val="18"/>
                    <w:szCs w:val="18"/>
                  </w:rPr>
                </w:pPr>
                <w:r>
                  <w:rPr>
                    <w:sz w:val="18"/>
                    <w:szCs w:val="18"/>
                  </w:rPr>
                  <w:t>Julien</w:t>
                </w:r>
              </w:p>
            </w:tc>
          </w:sdtContent>
        </w:sdt>
        <w:tc>
          <w:tcPr>
            <w:tcW w:w="2387" w:type="dxa"/>
          </w:tcPr>
          <w:p w14:paraId="40B098C5" w14:textId="4FB589BE" w:rsidR="00994A5A" w:rsidRPr="00EA759C" w:rsidRDefault="002F5633" w:rsidP="00994A5A">
            <w:pPr>
              <w:rPr>
                <w:sz w:val="18"/>
              </w:rPr>
            </w:pPr>
            <w:r>
              <w:rPr>
                <w:sz w:val="18"/>
              </w:rPr>
              <w:t>Le projet est créé et il est visible dans la liste des projets ouverts.</w:t>
            </w:r>
          </w:p>
        </w:tc>
      </w:tr>
      <w:tr w:rsidR="00985ECF" w:rsidRPr="00EA759C" w14:paraId="26C6C937" w14:textId="77777777" w:rsidTr="00611C8A">
        <w:tc>
          <w:tcPr>
            <w:tcW w:w="846" w:type="dxa"/>
          </w:tcPr>
          <w:p w14:paraId="5F4CDF48" w14:textId="2DF1B822" w:rsidR="00985ECF" w:rsidRPr="00EA759C" w:rsidRDefault="00985ECF" w:rsidP="00611C8A">
            <w:pPr>
              <w:rPr>
                <w:sz w:val="18"/>
              </w:rPr>
            </w:pPr>
            <w:r>
              <w:rPr>
                <w:sz w:val="18"/>
              </w:rPr>
              <w:t>A-1.003</w:t>
            </w:r>
          </w:p>
        </w:tc>
        <w:tc>
          <w:tcPr>
            <w:tcW w:w="3260" w:type="dxa"/>
          </w:tcPr>
          <w:p w14:paraId="231EBD67" w14:textId="661AB141" w:rsidR="00985ECF" w:rsidRDefault="00985ECF" w:rsidP="00611C8A">
            <w:pPr>
              <w:jc w:val="left"/>
              <w:rPr>
                <w:sz w:val="18"/>
              </w:rPr>
            </w:pPr>
            <w:r>
              <w:rPr>
                <w:sz w:val="18"/>
              </w:rPr>
              <w:t>Afficher la partition dans l’éditeur</w:t>
            </w:r>
          </w:p>
        </w:tc>
        <w:tc>
          <w:tcPr>
            <w:tcW w:w="1530" w:type="dxa"/>
          </w:tcPr>
          <w:p w14:paraId="6D54CFA3" w14:textId="411BE5BA" w:rsidR="00985ECF" w:rsidRDefault="00985ECF" w:rsidP="00611C8A">
            <w:pPr>
              <w:rPr>
                <w:sz w:val="18"/>
                <w:szCs w:val="20"/>
              </w:rPr>
            </w:pPr>
            <w:r>
              <w:rPr>
                <w:sz w:val="18"/>
                <w:szCs w:val="20"/>
              </w:rPr>
              <w:t>F-1.1.1</w:t>
            </w:r>
          </w:p>
        </w:tc>
        <w:sdt>
          <w:sdtPr>
            <w:rPr>
              <w:sz w:val="18"/>
              <w:szCs w:val="18"/>
            </w:rPr>
            <w:id w:val="-1176102847"/>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1039" w:type="dxa"/>
              </w:tcPr>
              <w:p w14:paraId="69AE9B65" w14:textId="77777777" w:rsidR="00985ECF" w:rsidRPr="00083B5A" w:rsidRDefault="00985ECF" w:rsidP="00611C8A">
                <w:pPr>
                  <w:rPr>
                    <w:sz w:val="18"/>
                    <w:szCs w:val="18"/>
                  </w:rPr>
                </w:pPr>
                <w:r>
                  <w:rPr>
                    <w:sz w:val="18"/>
                    <w:szCs w:val="18"/>
                  </w:rPr>
                  <w:t>Julien</w:t>
                </w:r>
              </w:p>
            </w:tc>
          </w:sdtContent>
        </w:sdt>
        <w:tc>
          <w:tcPr>
            <w:tcW w:w="2387" w:type="dxa"/>
          </w:tcPr>
          <w:p w14:paraId="6A8C6335" w14:textId="77777777" w:rsidR="00985ECF" w:rsidRPr="00EA759C" w:rsidRDefault="00985ECF" w:rsidP="00611C8A">
            <w:pPr>
              <w:rPr>
                <w:sz w:val="18"/>
              </w:rPr>
            </w:pPr>
          </w:p>
        </w:tc>
      </w:tr>
      <w:tr w:rsidR="002F5633" w:rsidRPr="00EA759C" w14:paraId="499F6403" w14:textId="77777777" w:rsidTr="00611C8A">
        <w:tc>
          <w:tcPr>
            <w:tcW w:w="846" w:type="dxa"/>
          </w:tcPr>
          <w:p w14:paraId="4F556424" w14:textId="6812C365" w:rsidR="002F5633" w:rsidRPr="00EA759C" w:rsidRDefault="002F5633" w:rsidP="00611C8A">
            <w:pPr>
              <w:rPr>
                <w:sz w:val="18"/>
              </w:rPr>
            </w:pPr>
            <w:r>
              <w:rPr>
                <w:sz w:val="18"/>
              </w:rPr>
              <w:t>A-1.00</w:t>
            </w:r>
            <w:r w:rsidR="00985ECF">
              <w:rPr>
                <w:sz w:val="18"/>
              </w:rPr>
              <w:t>4</w:t>
            </w:r>
          </w:p>
        </w:tc>
        <w:tc>
          <w:tcPr>
            <w:tcW w:w="3260" w:type="dxa"/>
          </w:tcPr>
          <w:p w14:paraId="19EF922C" w14:textId="02721B77" w:rsidR="002F5633" w:rsidRDefault="002F5633" w:rsidP="00611C8A">
            <w:pPr>
              <w:jc w:val="left"/>
              <w:rPr>
                <w:sz w:val="18"/>
              </w:rPr>
            </w:pPr>
            <w:r>
              <w:rPr>
                <w:sz w:val="18"/>
              </w:rPr>
              <w:t>Ajouter un titre et un auteur à la partition</w:t>
            </w:r>
          </w:p>
        </w:tc>
        <w:tc>
          <w:tcPr>
            <w:tcW w:w="1530" w:type="dxa"/>
          </w:tcPr>
          <w:p w14:paraId="16C75457" w14:textId="26942291" w:rsidR="002F5633" w:rsidRPr="00EA759C" w:rsidRDefault="002F5633" w:rsidP="00611C8A">
            <w:pPr>
              <w:rPr>
                <w:sz w:val="18"/>
                <w:szCs w:val="20"/>
              </w:rPr>
            </w:pPr>
            <w:r>
              <w:rPr>
                <w:sz w:val="18"/>
                <w:szCs w:val="20"/>
              </w:rPr>
              <w:t>F-1.2.1</w:t>
            </w:r>
          </w:p>
        </w:tc>
        <w:sdt>
          <w:sdtPr>
            <w:rPr>
              <w:sz w:val="18"/>
              <w:szCs w:val="18"/>
            </w:rPr>
            <w:id w:val="2068221291"/>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1039" w:type="dxa"/>
              </w:tcPr>
              <w:p w14:paraId="77FB437A" w14:textId="77777777" w:rsidR="002F5633" w:rsidRPr="00083B5A" w:rsidRDefault="002F5633" w:rsidP="00611C8A">
                <w:pPr>
                  <w:rPr>
                    <w:sz w:val="18"/>
                    <w:szCs w:val="18"/>
                  </w:rPr>
                </w:pPr>
                <w:r>
                  <w:rPr>
                    <w:sz w:val="18"/>
                    <w:szCs w:val="18"/>
                  </w:rPr>
                  <w:t>Julien</w:t>
                </w:r>
              </w:p>
            </w:tc>
          </w:sdtContent>
        </w:sdt>
        <w:tc>
          <w:tcPr>
            <w:tcW w:w="2387" w:type="dxa"/>
          </w:tcPr>
          <w:p w14:paraId="7D589029" w14:textId="77777777" w:rsidR="002F5633" w:rsidRPr="00EA759C" w:rsidRDefault="002F5633" w:rsidP="00611C8A">
            <w:pPr>
              <w:rPr>
                <w:sz w:val="18"/>
              </w:rPr>
            </w:pPr>
          </w:p>
        </w:tc>
      </w:tr>
      <w:tr w:rsidR="00994A5A" w:rsidRPr="00EA759C" w14:paraId="20E80042" w14:textId="77777777" w:rsidTr="003913B5">
        <w:tc>
          <w:tcPr>
            <w:tcW w:w="846" w:type="dxa"/>
          </w:tcPr>
          <w:p w14:paraId="553B30CF" w14:textId="2E59810C" w:rsidR="00994A5A" w:rsidRPr="00EA759C" w:rsidRDefault="002F5633" w:rsidP="00994A5A">
            <w:pPr>
              <w:rPr>
                <w:sz w:val="18"/>
              </w:rPr>
            </w:pPr>
            <w:r>
              <w:rPr>
                <w:sz w:val="18"/>
              </w:rPr>
              <w:t>A-1.00</w:t>
            </w:r>
            <w:r w:rsidR="00985ECF">
              <w:rPr>
                <w:sz w:val="18"/>
              </w:rPr>
              <w:t>5</w:t>
            </w:r>
          </w:p>
        </w:tc>
        <w:tc>
          <w:tcPr>
            <w:tcW w:w="3260" w:type="dxa"/>
          </w:tcPr>
          <w:p w14:paraId="5ACC4BAA" w14:textId="25F4B7F0" w:rsidR="00994A5A" w:rsidRDefault="0023579F" w:rsidP="00994A5A">
            <w:pPr>
              <w:jc w:val="left"/>
              <w:rPr>
                <w:sz w:val="18"/>
              </w:rPr>
            </w:pPr>
            <w:r>
              <w:rPr>
                <w:sz w:val="18"/>
              </w:rPr>
              <w:t>Enregistrer le projet</w:t>
            </w:r>
          </w:p>
        </w:tc>
        <w:tc>
          <w:tcPr>
            <w:tcW w:w="1530" w:type="dxa"/>
          </w:tcPr>
          <w:p w14:paraId="6A7FAA1F" w14:textId="766BD9A8" w:rsidR="00994A5A" w:rsidRDefault="0023579F" w:rsidP="00994A5A">
            <w:pPr>
              <w:rPr>
                <w:sz w:val="18"/>
                <w:szCs w:val="20"/>
              </w:rPr>
            </w:pPr>
            <w:r>
              <w:rPr>
                <w:sz w:val="18"/>
                <w:szCs w:val="20"/>
              </w:rPr>
              <w:t>F-1.1.3</w:t>
            </w:r>
          </w:p>
        </w:tc>
        <w:sdt>
          <w:sdtPr>
            <w:rPr>
              <w:sz w:val="18"/>
              <w:szCs w:val="18"/>
            </w:rPr>
            <w:id w:val="972495477"/>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1039" w:type="dxa"/>
              </w:tcPr>
              <w:p w14:paraId="3EAE60A5" w14:textId="21FAA91A" w:rsidR="00994A5A" w:rsidRPr="00083B5A" w:rsidRDefault="0023579F" w:rsidP="00994A5A">
                <w:pPr>
                  <w:rPr>
                    <w:sz w:val="18"/>
                    <w:szCs w:val="18"/>
                  </w:rPr>
                </w:pPr>
                <w:r>
                  <w:rPr>
                    <w:sz w:val="18"/>
                    <w:szCs w:val="18"/>
                  </w:rPr>
                  <w:t>Julien</w:t>
                </w:r>
              </w:p>
            </w:tc>
          </w:sdtContent>
        </w:sdt>
        <w:tc>
          <w:tcPr>
            <w:tcW w:w="2387" w:type="dxa"/>
          </w:tcPr>
          <w:p w14:paraId="42BE7DAC" w14:textId="77777777" w:rsidR="00994A5A" w:rsidRPr="00EA759C" w:rsidRDefault="00994A5A" w:rsidP="00994A5A">
            <w:pPr>
              <w:rPr>
                <w:sz w:val="18"/>
              </w:rPr>
            </w:pPr>
          </w:p>
        </w:tc>
      </w:tr>
      <w:tr w:rsidR="0023579F" w:rsidRPr="00EA759C" w14:paraId="3589F8F3" w14:textId="77777777" w:rsidTr="00611C8A">
        <w:tc>
          <w:tcPr>
            <w:tcW w:w="846" w:type="dxa"/>
          </w:tcPr>
          <w:p w14:paraId="01847471" w14:textId="5157C6AD" w:rsidR="0023579F" w:rsidRPr="00EA759C" w:rsidRDefault="002F5633" w:rsidP="00611C8A">
            <w:pPr>
              <w:rPr>
                <w:sz w:val="18"/>
              </w:rPr>
            </w:pPr>
            <w:r>
              <w:rPr>
                <w:sz w:val="18"/>
              </w:rPr>
              <w:t>A-1.00</w:t>
            </w:r>
            <w:r w:rsidR="00985ECF">
              <w:rPr>
                <w:sz w:val="18"/>
              </w:rPr>
              <w:t>6</w:t>
            </w:r>
          </w:p>
        </w:tc>
        <w:tc>
          <w:tcPr>
            <w:tcW w:w="3260" w:type="dxa"/>
          </w:tcPr>
          <w:p w14:paraId="5173C33B" w14:textId="77777777" w:rsidR="0023579F" w:rsidRDefault="0023579F" w:rsidP="00611C8A">
            <w:pPr>
              <w:jc w:val="left"/>
              <w:rPr>
                <w:sz w:val="18"/>
              </w:rPr>
            </w:pPr>
            <w:r>
              <w:rPr>
                <w:sz w:val="18"/>
              </w:rPr>
              <w:t>Fermer le projet</w:t>
            </w:r>
          </w:p>
        </w:tc>
        <w:tc>
          <w:tcPr>
            <w:tcW w:w="1530" w:type="dxa"/>
          </w:tcPr>
          <w:p w14:paraId="61158068" w14:textId="77777777" w:rsidR="0023579F" w:rsidRPr="00EA759C" w:rsidRDefault="0023579F" w:rsidP="00611C8A">
            <w:pPr>
              <w:rPr>
                <w:sz w:val="18"/>
                <w:szCs w:val="20"/>
              </w:rPr>
            </w:pPr>
            <w:r>
              <w:rPr>
                <w:sz w:val="18"/>
                <w:szCs w:val="20"/>
              </w:rPr>
              <w:t>F-1.1.4</w:t>
            </w:r>
          </w:p>
        </w:tc>
        <w:sdt>
          <w:sdtPr>
            <w:rPr>
              <w:sz w:val="18"/>
              <w:szCs w:val="18"/>
            </w:rPr>
            <w:id w:val="-1362201577"/>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1039" w:type="dxa"/>
              </w:tcPr>
              <w:p w14:paraId="10EBF026" w14:textId="77777777" w:rsidR="0023579F" w:rsidRPr="00083B5A" w:rsidRDefault="0023579F" w:rsidP="00611C8A">
                <w:pPr>
                  <w:rPr>
                    <w:sz w:val="18"/>
                    <w:szCs w:val="18"/>
                  </w:rPr>
                </w:pPr>
                <w:r>
                  <w:rPr>
                    <w:sz w:val="18"/>
                    <w:szCs w:val="18"/>
                  </w:rPr>
                  <w:t>Julien</w:t>
                </w:r>
              </w:p>
            </w:tc>
          </w:sdtContent>
        </w:sdt>
        <w:tc>
          <w:tcPr>
            <w:tcW w:w="2387" w:type="dxa"/>
          </w:tcPr>
          <w:p w14:paraId="46689787" w14:textId="77777777" w:rsidR="0023579F" w:rsidRPr="00EA759C" w:rsidRDefault="0023579F" w:rsidP="00611C8A">
            <w:pPr>
              <w:rPr>
                <w:sz w:val="18"/>
              </w:rPr>
            </w:pPr>
          </w:p>
        </w:tc>
      </w:tr>
      <w:tr w:rsidR="00994A5A" w:rsidRPr="00EA759C" w14:paraId="27A5F88E" w14:textId="77777777" w:rsidTr="003913B5">
        <w:tc>
          <w:tcPr>
            <w:tcW w:w="846" w:type="dxa"/>
          </w:tcPr>
          <w:p w14:paraId="7F5EB678" w14:textId="1F96EBA7" w:rsidR="00994A5A" w:rsidRPr="00EA759C" w:rsidRDefault="0023579F" w:rsidP="00994A5A">
            <w:pPr>
              <w:rPr>
                <w:sz w:val="18"/>
              </w:rPr>
            </w:pPr>
            <w:r>
              <w:rPr>
                <w:sz w:val="18"/>
              </w:rPr>
              <w:t>A-1.00</w:t>
            </w:r>
            <w:r w:rsidR="00985ECF">
              <w:rPr>
                <w:sz w:val="18"/>
              </w:rPr>
              <w:t>7</w:t>
            </w:r>
          </w:p>
        </w:tc>
        <w:tc>
          <w:tcPr>
            <w:tcW w:w="3260" w:type="dxa"/>
          </w:tcPr>
          <w:p w14:paraId="6F8B1945" w14:textId="445F4646" w:rsidR="00994A5A" w:rsidRDefault="0023579F" w:rsidP="00994A5A">
            <w:pPr>
              <w:jc w:val="left"/>
              <w:rPr>
                <w:sz w:val="18"/>
              </w:rPr>
            </w:pPr>
            <w:r>
              <w:rPr>
                <w:sz w:val="18"/>
              </w:rPr>
              <w:t>Ouvrir le projet</w:t>
            </w:r>
          </w:p>
        </w:tc>
        <w:tc>
          <w:tcPr>
            <w:tcW w:w="1530" w:type="dxa"/>
          </w:tcPr>
          <w:p w14:paraId="465559B0" w14:textId="462CEEF7" w:rsidR="00994A5A" w:rsidRPr="00EA759C" w:rsidRDefault="0023579F" w:rsidP="00994A5A">
            <w:pPr>
              <w:rPr>
                <w:sz w:val="18"/>
                <w:szCs w:val="20"/>
              </w:rPr>
            </w:pPr>
            <w:r>
              <w:rPr>
                <w:sz w:val="18"/>
                <w:szCs w:val="20"/>
              </w:rPr>
              <w:t>F-1.1.2</w:t>
            </w:r>
          </w:p>
        </w:tc>
        <w:sdt>
          <w:sdtPr>
            <w:rPr>
              <w:sz w:val="18"/>
              <w:szCs w:val="18"/>
            </w:rPr>
            <w:id w:val="-209273208"/>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1039" w:type="dxa"/>
              </w:tcPr>
              <w:p w14:paraId="535E84E3" w14:textId="3C01A565" w:rsidR="00994A5A" w:rsidRPr="00083B5A" w:rsidRDefault="0023579F" w:rsidP="00994A5A">
                <w:pPr>
                  <w:rPr>
                    <w:sz w:val="18"/>
                    <w:szCs w:val="18"/>
                  </w:rPr>
                </w:pPr>
                <w:r>
                  <w:rPr>
                    <w:sz w:val="18"/>
                    <w:szCs w:val="18"/>
                  </w:rPr>
                  <w:t>Julien</w:t>
                </w:r>
              </w:p>
            </w:tc>
          </w:sdtContent>
        </w:sdt>
        <w:tc>
          <w:tcPr>
            <w:tcW w:w="2387" w:type="dxa"/>
          </w:tcPr>
          <w:p w14:paraId="6C1CCB09" w14:textId="5199625E" w:rsidR="00994A5A" w:rsidRPr="00EA759C" w:rsidRDefault="0023579F" w:rsidP="00994A5A">
            <w:pPr>
              <w:rPr>
                <w:sz w:val="18"/>
              </w:rPr>
            </w:pPr>
            <w:r>
              <w:rPr>
                <w:sz w:val="18"/>
              </w:rPr>
              <w:t>Un explorateur de fichier s’ouvre. On récupère le fichier msw qui se trouve à l’emplacement H:/Documents/</w:t>
            </w:r>
          </w:p>
        </w:tc>
      </w:tr>
      <w:tr w:rsidR="00BF3564" w:rsidRPr="00EA759C" w14:paraId="60AF767E" w14:textId="77777777" w:rsidTr="00611C8A">
        <w:tc>
          <w:tcPr>
            <w:tcW w:w="846" w:type="dxa"/>
          </w:tcPr>
          <w:p w14:paraId="0AAFA948" w14:textId="4A3D6BEA" w:rsidR="00BF3564" w:rsidRPr="00EA759C" w:rsidRDefault="00BF3564" w:rsidP="00611C8A">
            <w:pPr>
              <w:rPr>
                <w:sz w:val="18"/>
              </w:rPr>
            </w:pPr>
            <w:r>
              <w:rPr>
                <w:sz w:val="18"/>
              </w:rPr>
              <w:t>A-1.00</w:t>
            </w:r>
            <w:r w:rsidR="00A66645">
              <w:rPr>
                <w:sz w:val="18"/>
              </w:rPr>
              <w:t>8</w:t>
            </w:r>
          </w:p>
        </w:tc>
        <w:tc>
          <w:tcPr>
            <w:tcW w:w="3260" w:type="dxa"/>
          </w:tcPr>
          <w:p w14:paraId="0FFDDD77" w14:textId="77777777" w:rsidR="00BF3564" w:rsidRDefault="00BF3564" w:rsidP="00611C8A">
            <w:pPr>
              <w:jc w:val="left"/>
              <w:rPr>
                <w:sz w:val="18"/>
              </w:rPr>
            </w:pPr>
            <w:r>
              <w:rPr>
                <w:sz w:val="18"/>
              </w:rPr>
              <w:t>Ajouter un bémol et un dièse à la mesure</w:t>
            </w:r>
          </w:p>
        </w:tc>
        <w:tc>
          <w:tcPr>
            <w:tcW w:w="1530" w:type="dxa"/>
          </w:tcPr>
          <w:p w14:paraId="1925DB73" w14:textId="77777777" w:rsidR="00BF3564" w:rsidRPr="00EA759C" w:rsidRDefault="00BF3564" w:rsidP="00611C8A">
            <w:pPr>
              <w:rPr>
                <w:sz w:val="18"/>
                <w:szCs w:val="20"/>
              </w:rPr>
            </w:pPr>
            <w:r>
              <w:rPr>
                <w:sz w:val="18"/>
                <w:szCs w:val="20"/>
              </w:rPr>
              <w:t>F-1.2.1</w:t>
            </w:r>
          </w:p>
        </w:tc>
        <w:sdt>
          <w:sdtPr>
            <w:rPr>
              <w:sz w:val="18"/>
              <w:szCs w:val="18"/>
            </w:rPr>
            <w:id w:val="-151517245"/>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1039" w:type="dxa"/>
              </w:tcPr>
              <w:p w14:paraId="5C608D9D" w14:textId="77777777" w:rsidR="00BF3564" w:rsidRPr="00083B5A" w:rsidRDefault="00BF3564" w:rsidP="00611C8A">
                <w:pPr>
                  <w:rPr>
                    <w:sz w:val="18"/>
                    <w:szCs w:val="18"/>
                  </w:rPr>
                </w:pPr>
                <w:r>
                  <w:rPr>
                    <w:sz w:val="18"/>
                    <w:szCs w:val="18"/>
                  </w:rPr>
                  <w:t>Julien</w:t>
                </w:r>
              </w:p>
            </w:tc>
          </w:sdtContent>
        </w:sdt>
        <w:tc>
          <w:tcPr>
            <w:tcW w:w="2387" w:type="dxa"/>
          </w:tcPr>
          <w:p w14:paraId="7F259AC5" w14:textId="77777777" w:rsidR="00BF3564" w:rsidRPr="00EA759C" w:rsidRDefault="00BF3564" w:rsidP="00611C8A">
            <w:pPr>
              <w:rPr>
                <w:sz w:val="18"/>
              </w:rPr>
            </w:pPr>
          </w:p>
        </w:tc>
      </w:tr>
      <w:tr w:rsidR="002F5633" w:rsidRPr="00EA759C" w14:paraId="673A71A2" w14:textId="77777777" w:rsidTr="00611C8A">
        <w:tc>
          <w:tcPr>
            <w:tcW w:w="846" w:type="dxa"/>
          </w:tcPr>
          <w:p w14:paraId="68AF9F97" w14:textId="0FEA2623" w:rsidR="002F5633" w:rsidRPr="00EA759C" w:rsidRDefault="00A66645" w:rsidP="00611C8A">
            <w:pPr>
              <w:rPr>
                <w:sz w:val="18"/>
              </w:rPr>
            </w:pPr>
            <w:r>
              <w:rPr>
                <w:sz w:val="18"/>
              </w:rPr>
              <w:t>A-1.009</w:t>
            </w:r>
          </w:p>
        </w:tc>
        <w:tc>
          <w:tcPr>
            <w:tcW w:w="3260" w:type="dxa"/>
          </w:tcPr>
          <w:p w14:paraId="348A64CF" w14:textId="3840FF62" w:rsidR="002F5633" w:rsidRDefault="002F5633" w:rsidP="00BF3564">
            <w:pPr>
              <w:jc w:val="left"/>
              <w:rPr>
                <w:sz w:val="18"/>
              </w:rPr>
            </w:pPr>
            <w:r>
              <w:rPr>
                <w:sz w:val="18"/>
              </w:rPr>
              <w:t xml:space="preserve">Ajouter </w:t>
            </w:r>
            <w:r w:rsidR="00BF3564">
              <w:rPr>
                <w:sz w:val="18"/>
              </w:rPr>
              <w:t>une série de notes avec différentes options</w:t>
            </w:r>
          </w:p>
        </w:tc>
        <w:tc>
          <w:tcPr>
            <w:tcW w:w="1530" w:type="dxa"/>
          </w:tcPr>
          <w:p w14:paraId="3C4A23D4" w14:textId="0E30ADC6" w:rsidR="002F5633" w:rsidRPr="00EA759C" w:rsidRDefault="002F5633" w:rsidP="00611C8A">
            <w:pPr>
              <w:rPr>
                <w:sz w:val="18"/>
                <w:szCs w:val="20"/>
              </w:rPr>
            </w:pPr>
            <w:r>
              <w:rPr>
                <w:sz w:val="18"/>
                <w:szCs w:val="20"/>
              </w:rPr>
              <w:t>F-1.2.1</w:t>
            </w:r>
          </w:p>
        </w:tc>
        <w:sdt>
          <w:sdtPr>
            <w:rPr>
              <w:sz w:val="18"/>
              <w:szCs w:val="18"/>
            </w:rPr>
            <w:id w:val="189732669"/>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1039" w:type="dxa"/>
              </w:tcPr>
              <w:p w14:paraId="034D5290" w14:textId="77777777" w:rsidR="002F5633" w:rsidRPr="00083B5A" w:rsidRDefault="002F5633" w:rsidP="00611C8A">
                <w:pPr>
                  <w:rPr>
                    <w:sz w:val="18"/>
                    <w:szCs w:val="18"/>
                  </w:rPr>
                </w:pPr>
                <w:r>
                  <w:rPr>
                    <w:sz w:val="18"/>
                    <w:szCs w:val="18"/>
                  </w:rPr>
                  <w:t>Julien</w:t>
                </w:r>
              </w:p>
            </w:tc>
          </w:sdtContent>
        </w:sdt>
        <w:tc>
          <w:tcPr>
            <w:tcW w:w="2387" w:type="dxa"/>
          </w:tcPr>
          <w:p w14:paraId="486509EC" w14:textId="77777777" w:rsidR="002F5633" w:rsidRPr="00EA759C" w:rsidRDefault="002F5633" w:rsidP="00611C8A">
            <w:pPr>
              <w:rPr>
                <w:sz w:val="18"/>
              </w:rPr>
            </w:pPr>
          </w:p>
        </w:tc>
      </w:tr>
      <w:tr w:rsidR="002E6F50" w:rsidRPr="00EA759C" w14:paraId="47670762" w14:textId="77777777" w:rsidTr="00611C8A">
        <w:tc>
          <w:tcPr>
            <w:tcW w:w="846" w:type="dxa"/>
          </w:tcPr>
          <w:p w14:paraId="3D527F91" w14:textId="562AE59D" w:rsidR="002E6F50" w:rsidRPr="00EA759C" w:rsidRDefault="002E6F50" w:rsidP="00611C8A">
            <w:pPr>
              <w:rPr>
                <w:sz w:val="18"/>
              </w:rPr>
            </w:pPr>
            <w:r>
              <w:rPr>
                <w:sz w:val="18"/>
              </w:rPr>
              <w:t>A-1.0</w:t>
            </w:r>
            <w:r w:rsidR="00A66645">
              <w:rPr>
                <w:sz w:val="18"/>
              </w:rPr>
              <w:t>10</w:t>
            </w:r>
          </w:p>
        </w:tc>
        <w:tc>
          <w:tcPr>
            <w:tcW w:w="3260" w:type="dxa"/>
          </w:tcPr>
          <w:p w14:paraId="20F49F8A" w14:textId="35C9E1AC" w:rsidR="002E6F50" w:rsidRDefault="002E6F50" w:rsidP="00611C8A">
            <w:pPr>
              <w:jc w:val="left"/>
              <w:rPr>
                <w:sz w:val="18"/>
              </w:rPr>
            </w:pPr>
            <w:r>
              <w:rPr>
                <w:sz w:val="18"/>
              </w:rPr>
              <w:t>Modifier la signature et le tempo</w:t>
            </w:r>
          </w:p>
        </w:tc>
        <w:tc>
          <w:tcPr>
            <w:tcW w:w="1530" w:type="dxa"/>
          </w:tcPr>
          <w:p w14:paraId="1891C3B3" w14:textId="77777777" w:rsidR="002E6F50" w:rsidRDefault="002E6F50" w:rsidP="00611C8A">
            <w:pPr>
              <w:rPr>
                <w:sz w:val="18"/>
                <w:szCs w:val="20"/>
              </w:rPr>
            </w:pPr>
            <w:r>
              <w:rPr>
                <w:sz w:val="18"/>
                <w:szCs w:val="20"/>
              </w:rPr>
              <w:t>F-1.2.4</w:t>
            </w:r>
          </w:p>
          <w:p w14:paraId="63993E02" w14:textId="2B0D76C1" w:rsidR="002E6F50" w:rsidRPr="00EA759C" w:rsidRDefault="002E6F50" w:rsidP="00611C8A">
            <w:pPr>
              <w:rPr>
                <w:sz w:val="18"/>
                <w:szCs w:val="20"/>
              </w:rPr>
            </w:pPr>
            <w:r>
              <w:rPr>
                <w:sz w:val="18"/>
                <w:szCs w:val="20"/>
              </w:rPr>
              <w:t>F-1.2.5</w:t>
            </w:r>
          </w:p>
        </w:tc>
        <w:sdt>
          <w:sdtPr>
            <w:rPr>
              <w:sz w:val="18"/>
              <w:szCs w:val="18"/>
            </w:rPr>
            <w:id w:val="371576642"/>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1039" w:type="dxa"/>
              </w:tcPr>
              <w:p w14:paraId="08ECBA82" w14:textId="77777777" w:rsidR="002E6F50" w:rsidRPr="00083B5A" w:rsidRDefault="002E6F50" w:rsidP="00611C8A">
                <w:pPr>
                  <w:rPr>
                    <w:sz w:val="18"/>
                    <w:szCs w:val="18"/>
                  </w:rPr>
                </w:pPr>
                <w:r>
                  <w:rPr>
                    <w:sz w:val="18"/>
                    <w:szCs w:val="18"/>
                  </w:rPr>
                  <w:t>Julien</w:t>
                </w:r>
              </w:p>
            </w:tc>
          </w:sdtContent>
        </w:sdt>
        <w:tc>
          <w:tcPr>
            <w:tcW w:w="2387" w:type="dxa"/>
          </w:tcPr>
          <w:p w14:paraId="7CBBB04A" w14:textId="744B994F" w:rsidR="002E6F50" w:rsidRPr="00EA759C" w:rsidRDefault="002E6F50" w:rsidP="00611C8A">
            <w:pPr>
              <w:rPr>
                <w:sz w:val="18"/>
              </w:rPr>
            </w:pPr>
            <w:r>
              <w:rPr>
                <w:sz w:val="18"/>
              </w:rPr>
              <w:t>L’affichage des notes est modifié en fonction de la signature.</w:t>
            </w:r>
          </w:p>
        </w:tc>
      </w:tr>
      <w:tr w:rsidR="00BF3564" w:rsidRPr="00EA759C" w14:paraId="46FD9FBD" w14:textId="77777777" w:rsidTr="00611C8A">
        <w:tc>
          <w:tcPr>
            <w:tcW w:w="846" w:type="dxa"/>
          </w:tcPr>
          <w:p w14:paraId="33B8D2BC" w14:textId="28875726" w:rsidR="00BF3564" w:rsidRPr="00EA759C" w:rsidRDefault="00BF3564" w:rsidP="00611C8A">
            <w:pPr>
              <w:rPr>
                <w:sz w:val="18"/>
              </w:rPr>
            </w:pPr>
            <w:r>
              <w:rPr>
                <w:sz w:val="18"/>
              </w:rPr>
              <w:t>A-1.0</w:t>
            </w:r>
            <w:r w:rsidR="002E6F50">
              <w:rPr>
                <w:sz w:val="18"/>
              </w:rPr>
              <w:t>1</w:t>
            </w:r>
            <w:r w:rsidR="00A66645">
              <w:rPr>
                <w:sz w:val="18"/>
              </w:rPr>
              <w:t>1</w:t>
            </w:r>
          </w:p>
        </w:tc>
        <w:tc>
          <w:tcPr>
            <w:tcW w:w="3260" w:type="dxa"/>
          </w:tcPr>
          <w:p w14:paraId="5479530F" w14:textId="77777777" w:rsidR="00BF3564" w:rsidRDefault="00BF3564" w:rsidP="00611C8A">
            <w:pPr>
              <w:jc w:val="left"/>
              <w:rPr>
                <w:sz w:val="18"/>
              </w:rPr>
            </w:pPr>
            <w:r>
              <w:rPr>
                <w:sz w:val="18"/>
              </w:rPr>
              <w:t>Déplacer le curseur</w:t>
            </w:r>
          </w:p>
        </w:tc>
        <w:tc>
          <w:tcPr>
            <w:tcW w:w="1530" w:type="dxa"/>
          </w:tcPr>
          <w:p w14:paraId="4D743B58" w14:textId="77777777" w:rsidR="00BF3564" w:rsidRPr="00EA759C" w:rsidRDefault="00BF3564" w:rsidP="00611C8A">
            <w:pPr>
              <w:rPr>
                <w:sz w:val="18"/>
                <w:szCs w:val="20"/>
              </w:rPr>
            </w:pPr>
            <w:r>
              <w:rPr>
                <w:sz w:val="18"/>
                <w:szCs w:val="20"/>
              </w:rPr>
              <w:t>F-1.2.3</w:t>
            </w:r>
          </w:p>
        </w:tc>
        <w:sdt>
          <w:sdtPr>
            <w:rPr>
              <w:sz w:val="18"/>
              <w:szCs w:val="18"/>
            </w:rPr>
            <w:id w:val="-769012243"/>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1039" w:type="dxa"/>
              </w:tcPr>
              <w:p w14:paraId="7F157116" w14:textId="77777777" w:rsidR="00BF3564" w:rsidRPr="00083B5A" w:rsidRDefault="00BF3564" w:rsidP="00611C8A">
                <w:pPr>
                  <w:rPr>
                    <w:sz w:val="18"/>
                    <w:szCs w:val="18"/>
                  </w:rPr>
                </w:pPr>
                <w:r>
                  <w:rPr>
                    <w:sz w:val="18"/>
                    <w:szCs w:val="18"/>
                  </w:rPr>
                  <w:t>Julien</w:t>
                </w:r>
              </w:p>
            </w:tc>
          </w:sdtContent>
        </w:sdt>
        <w:tc>
          <w:tcPr>
            <w:tcW w:w="2387" w:type="dxa"/>
          </w:tcPr>
          <w:p w14:paraId="74A05C30" w14:textId="77777777" w:rsidR="00BF3564" w:rsidRPr="00EA759C" w:rsidRDefault="00BF3564" w:rsidP="00611C8A">
            <w:pPr>
              <w:rPr>
                <w:sz w:val="18"/>
              </w:rPr>
            </w:pPr>
          </w:p>
        </w:tc>
      </w:tr>
      <w:tr w:rsidR="00A66645" w:rsidRPr="00EA759C" w14:paraId="4F253EBD" w14:textId="77777777" w:rsidTr="006161B5">
        <w:tc>
          <w:tcPr>
            <w:tcW w:w="846" w:type="dxa"/>
          </w:tcPr>
          <w:p w14:paraId="6DA081CF" w14:textId="4E55E4CF" w:rsidR="00A66645" w:rsidRPr="00EA759C" w:rsidRDefault="00A66645" w:rsidP="006161B5">
            <w:pPr>
              <w:rPr>
                <w:sz w:val="18"/>
              </w:rPr>
            </w:pPr>
            <w:r>
              <w:rPr>
                <w:sz w:val="18"/>
              </w:rPr>
              <w:t>A-1.012</w:t>
            </w:r>
          </w:p>
        </w:tc>
        <w:tc>
          <w:tcPr>
            <w:tcW w:w="3260" w:type="dxa"/>
          </w:tcPr>
          <w:p w14:paraId="41A0D5F7" w14:textId="0EC1500A" w:rsidR="00A66645" w:rsidRDefault="00A66645" w:rsidP="00A66645">
            <w:pPr>
              <w:jc w:val="left"/>
              <w:rPr>
                <w:sz w:val="18"/>
              </w:rPr>
            </w:pPr>
            <w:r>
              <w:rPr>
                <w:sz w:val="18"/>
              </w:rPr>
              <w:t>Ajouter une clé, une signature</w:t>
            </w:r>
          </w:p>
        </w:tc>
        <w:tc>
          <w:tcPr>
            <w:tcW w:w="1530" w:type="dxa"/>
          </w:tcPr>
          <w:p w14:paraId="523D30A2" w14:textId="77777777" w:rsidR="00A66645" w:rsidRPr="00EA759C" w:rsidRDefault="00A66645" w:rsidP="006161B5">
            <w:pPr>
              <w:rPr>
                <w:sz w:val="18"/>
                <w:szCs w:val="20"/>
              </w:rPr>
            </w:pPr>
            <w:r>
              <w:rPr>
                <w:sz w:val="18"/>
                <w:szCs w:val="20"/>
              </w:rPr>
              <w:t>F-1.2.1</w:t>
            </w:r>
          </w:p>
        </w:tc>
        <w:sdt>
          <w:sdtPr>
            <w:rPr>
              <w:sz w:val="18"/>
              <w:szCs w:val="18"/>
            </w:rPr>
            <w:id w:val="-2032563067"/>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1039" w:type="dxa"/>
              </w:tcPr>
              <w:p w14:paraId="107F90C5" w14:textId="77777777" w:rsidR="00A66645" w:rsidRPr="00083B5A" w:rsidRDefault="00A66645" w:rsidP="006161B5">
                <w:pPr>
                  <w:rPr>
                    <w:sz w:val="18"/>
                    <w:szCs w:val="18"/>
                  </w:rPr>
                </w:pPr>
                <w:r>
                  <w:rPr>
                    <w:sz w:val="18"/>
                    <w:szCs w:val="18"/>
                  </w:rPr>
                  <w:t>Julien</w:t>
                </w:r>
              </w:p>
            </w:tc>
          </w:sdtContent>
        </w:sdt>
        <w:tc>
          <w:tcPr>
            <w:tcW w:w="2387" w:type="dxa"/>
          </w:tcPr>
          <w:p w14:paraId="08E187D9" w14:textId="77777777" w:rsidR="00A66645" w:rsidRPr="00EA759C" w:rsidRDefault="00A66645" w:rsidP="006161B5">
            <w:pPr>
              <w:rPr>
                <w:sz w:val="18"/>
              </w:rPr>
            </w:pPr>
          </w:p>
        </w:tc>
      </w:tr>
      <w:tr w:rsidR="00501AA9" w:rsidRPr="00EA759C" w14:paraId="59E9527B" w14:textId="77777777" w:rsidTr="00611C8A">
        <w:tc>
          <w:tcPr>
            <w:tcW w:w="846" w:type="dxa"/>
          </w:tcPr>
          <w:p w14:paraId="1F965A8B" w14:textId="32625A46" w:rsidR="00501AA9" w:rsidRPr="00EA759C" w:rsidRDefault="00A66645" w:rsidP="00611C8A">
            <w:pPr>
              <w:rPr>
                <w:sz w:val="18"/>
              </w:rPr>
            </w:pPr>
            <w:r>
              <w:rPr>
                <w:sz w:val="18"/>
              </w:rPr>
              <w:t>A-1.013</w:t>
            </w:r>
          </w:p>
        </w:tc>
        <w:tc>
          <w:tcPr>
            <w:tcW w:w="3260" w:type="dxa"/>
          </w:tcPr>
          <w:p w14:paraId="661C4CB4" w14:textId="77777777" w:rsidR="00501AA9" w:rsidRDefault="00501AA9" w:rsidP="00611C8A">
            <w:pPr>
              <w:jc w:val="left"/>
              <w:rPr>
                <w:sz w:val="18"/>
              </w:rPr>
            </w:pPr>
            <w:r>
              <w:rPr>
                <w:sz w:val="18"/>
              </w:rPr>
              <w:t>Supprimer la note précédemment placé</w:t>
            </w:r>
          </w:p>
        </w:tc>
        <w:tc>
          <w:tcPr>
            <w:tcW w:w="1530" w:type="dxa"/>
          </w:tcPr>
          <w:p w14:paraId="66B78DCC" w14:textId="77777777" w:rsidR="00501AA9" w:rsidRPr="00EA759C" w:rsidRDefault="00501AA9" w:rsidP="00611C8A">
            <w:pPr>
              <w:rPr>
                <w:sz w:val="18"/>
                <w:szCs w:val="20"/>
              </w:rPr>
            </w:pPr>
            <w:r>
              <w:rPr>
                <w:sz w:val="18"/>
                <w:szCs w:val="20"/>
              </w:rPr>
              <w:t>F-1.2.2</w:t>
            </w:r>
          </w:p>
        </w:tc>
        <w:sdt>
          <w:sdtPr>
            <w:rPr>
              <w:sz w:val="18"/>
              <w:szCs w:val="18"/>
            </w:rPr>
            <w:id w:val="1240138669"/>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1039" w:type="dxa"/>
              </w:tcPr>
              <w:p w14:paraId="2AC7C758" w14:textId="77777777" w:rsidR="00501AA9" w:rsidRPr="00083B5A" w:rsidRDefault="00501AA9" w:rsidP="00611C8A">
                <w:pPr>
                  <w:rPr>
                    <w:sz w:val="18"/>
                    <w:szCs w:val="18"/>
                  </w:rPr>
                </w:pPr>
                <w:r>
                  <w:rPr>
                    <w:sz w:val="18"/>
                    <w:szCs w:val="18"/>
                  </w:rPr>
                  <w:t>Julien</w:t>
                </w:r>
              </w:p>
            </w:tc>
          </w:sdtContent>
        </w:sdt>
        <w:tc>
          <w:tcPr>
            <w:tcW w:w="2387" w:type="dxa"/>
          </w:tcPr>
          <w:p w14:paraId="4D373497" w14:textId="77777777" w:rsidR="00501AA9" w:rsidRPr="00EA759C" w:rsidRDefault="00501AA9" w:rsidP="00611C8A">
            <w:pPr>
              <w:rPr>
                <w:sz w:val="18"/>
              </w:rPr>
            </w:pPr>
          </w:p>
        </w:tc>
      </w:tr>
      <w:tr w:rsidR="00501AA9" w:rsidRPr="00EA759C" w14:paraId="5FBDC514" w14:textId="77777777" w:rsidTr="00611C8A">
        <w:tc>
          <w:tcPr>
            <w:tcW w:w="846" w:type="dxa"/>
          </w:tcPr>
          <w:p w14:paraId="1FE765F0" w14:textId="17709AB9" w:rsidR="00501AA9" w:rsidRPr="00EA759C" w:rsidRDefault="00A66645" w:rsidP="00611C8A">
            <w:pPr>
              <w:rPr>
                <w:sz w:val="18"/>
              </w:rPr>
            </w:pPr>
            <w:r>
              <w:rPr>
                <w:sz w:val="18"/>
              </w:rPr>
              <w:t>A-1.014</w:t>
            </w:r>
          </w:p>
        </w:tc>
        <w:tc>
          <w:tcPr>
            <w:tcW w:w="3260" w:type="dxa"/>
          </w:tcPr>
          <w:p w14:paraId="0B3E74FE" w14:textId="77777777" w:rsidR="00501AA9" w:rsidRDefault="00501AA9" w:rsidP="00611C8A">
            <w:pPr>
              <w:jc w:val="left"/>
              <w:rPr>
                <w:sz w:val="18"/>
              </w:rPr>
            </w:pPr>
            <w:r>
              <w:rPr>
                <w:sz w:val="18"/>
              </w:rPr>
              <w:t>Démarrer la lecture de la partition</w:t>
            </w:r>
          </w:p>
        </w:tc>
        <w:tc>
          <w:tcPr>
            <w:tcW w:w="1530" w:type="dxa"/>
          </w:tcPr>
          <w:p w14:paraId="761AEEB7" w14:textId="77777777" w:rsidR="00501AA9" w:rsidRPr="00EA759C" w:rsidRDefault="00501AA9" w:rsidP="00611C8A">
            <w:pPr>
              <w:rPr>
                <w:sz w:val="18"/>
                <w:szCs w:val="20"/>
              </w:rPr>
            </w:pPr>
            <w:r>
              <w:rPr>
                <w:sz w:val="18"/>
                <w:szCs w:val="20"/>
              </w:rPr>
              <w:t>F-1.3.1</w:t>
            </w:r>
          </w:p>
        </w:tc>
        <w:sdt>
          <w:sdtPr>
            <w:rPr>
              <w:sz w:val="18"/>
              <w:szCs w:val="18"/>
            </w:rPr>
            <w:id w:val="511655640"/>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1039" w:type="dxa"/>
              </w:tcPr>
              <w:p w14:paraId="0244D666" w14:textId="77777777" w:rsidR="00501AA9" w:rsidRPr="00083B5A" w:rsidRDefault="00501AA9" w:rsidP="00611C8A">
                <w:pPr>
                  <w:rPr>
                    <w:sz w:val="18"/>
                    <w:szCs w:val="18"/>
                  </w:rPr>
                </w:pPr>
                <w:r>
                  <w:rPr>
                    <w:sz w:val="18"/>
                    <w:szCs w:val="18"/>
                  </w:rPr>
                  <w:t>Julien</w:t>
                </w:r>
              </w:p>
            </w:tc>
          </w:sdtContent>
        </w:sdt>
        <w:tc>
          <w:tcPr>
            <w:tcW w:w="2387" w:type="dxa"/>
          </w:tcPr>
          <w:p w14:paraId="25E1BA88" w14:textId="77777777" w:rsidR="00501AA9" w:rsidRPr="00EA759C" w:rsidRDefault="00501AA9" w:rsidP="00611C8A">
            <w:pPr>
              <w:rPr>
                <w:sz w:val="18"/>
              </w:rPr>
            </w:pPr>
            <w:r>
              <w:rPr>
                <w:sz w:val="18"/>
              </w:rPr>
              <w:t>Du son doit être joué</w:t>
            </w:r>
          </w:p>
        </w:tc>
      </w:tr>
      <w:tr w:rsidR="002E6F50" w:rsidRPr="00EA759C" w14:paraId="7E1981D7" w14:textId="77777777" w:rsidTr="00611C8A">
        <w:tc>
          <w:tcPr>
            <w:tcW w:w="846" w:type="dxa"/>
          </w:tcPr>
          <w:p w14:paraId="0E1C4C48" w14:textId="54576EEA" w:rsidR="002E6F50" w:rsidRPr="00EA759C" w:rsidRDefault="002E6F50" w:rsidP="00611C8A">
            <w:pPr>
              <w:rPr>
                <w:sz w:val="18"/>
              </w:rPr>
            </w:pPr>
            <w:r>
              <w:rPr>
                <w:sz w:val="18"/>
              </w:rPr>
              <w:t>A-1.01</w:t>
            </w:r>
            <w:r w:rsidR="00A66645">
              <w:rPr>
                <w:sz w:val="18"/>
              </w:rPr>
              <w:t>5</w:t>
            </w:r>
          </w:p>
        </w:tc>
        <w:tc>
          <w:tcPr>
            <w:tcW w:w="3260" w:type="dxa"/>
          </w:tcPr>
          <w:p w14:paraId="6EA70B9E" w14:textId="5B4E59A5" w:rsidR="002E6F50" w:rsidRDefault="00501AA9" w:rsidP="00611C8A">
            <w:pPr>
              <w:jc w:val="left"/>
              <w:rPr>
                <w:sz w:val="18"/>
              </w:rPr>
            </w:pPr>
            <w:r>
              <w:rPr>
                <w:sz w:val="18"/>
              </w:rPr>
              <w:t>Arrêter la lecture de la partition</w:t>
            </w:r>
          </w:p>
        </w:tc>
        <w:tc>
          <w:tcPr>
            <w:tcW w:w="1530" w:type="dxa"/>
          </w:tcPr>
          <w:p w14:paraId="1975A5B6" w14:textId="12A79947" w:rsidR="002E6F50" w:rsidRPr="00EA759C" w:rsidRDefault="002E6F50" w:rsidP="00611C8A">
            <w:pPr>
              <w:rPr>
                <w:sz w:val="18"/>
                <w:szCs w:val="20"/>
              </w:rPr>
            </w:pPr>
            <w:r>
              <w:rPr>
                <w:sz w:val="18"/>
                <w:szCs w:val="20"/>
              </w:rPr>
              <w:t>F-1.</w:t>
            </w:r>
            <w:r w:rsidR="00501AA9">
              <w:rPr>
                <w:sz w:val="18"/>
                <w:szCs w:val="20"/>
              </w:rPr>
              <w:t>3.2</w:t>
            </w:r>
          </w:p>
        </w:tc>
        <w:sdt>
          <w:sdtPr>
            <w:rPr>
              <w:sz w:val="18"/>
              <w:szCs w:val="18"/>
            </w:rPr>
            <w:id w:val="1723941495"/>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1039" w:type="dxa"/>
              </w:tcPr>
              <w:p w14:paraId="5162ED97" w14:textId="77777777" w:rsidR="002E6F50" w:rsidRPr="00083B5A" w:rsidRDefault="002E6F50" w:rsidP="00611C8A">
                <w:pPr>
                  <w:rPr>
                    <w:sz w:val="18"/>
                    <w:szCs w:val="18"/>
                  </w:rPr>
                </w:pPr>
                <w:r>
                  <w:rPr>
                    <w:sz w:val="18"/>
                    <w:szCs w:val="18"/>
                  </w:rPr>
                  <w:t>Julien</w:t>
                </w:r>
              </w:p>
            </w:tc>
          </w:sdtContent>
        </w:sdt>
        <w:tc>
          <w:tcPr>
            <w:tcW w:w="2387" w:type="dxa"/>
          </w:tcPr>
          <w:p w14:paraId="5B4195B7" w14:textId="3F284957" w:rsidR="002E6F50" w:rsidRPr="00EA759C" w:rsidRDefault="00501AA9" w:rsidP="00611C8A">
            <w:pPr>
              <w:rPr>
                <w:sz w:val="18"/>
              </w:rPr>
            </w:pPr>
            <w:r>
              <w:rPr>
                <w:sz w:val="18"/>
              </w:rPr>
              <w:t>Le son précédemment joué doit s’arrêter.</w:t>
            </w:r>
          </w:p>
        </w:tc>
      </w:tr>
      <w:tr w:rsidR="002E6F50" w:rsidRPr="00EA759C" w14:paraId="73AB1E87" w14:textId="77777777" w:rsidTr="00611C8A">
        <w:tc>
          <w:tcPr>
            <w:tcW w:w="846" w:type="dxa"/>
          </w:tcPr>
          <w:p w14:paraId="68266614" w14:textId="470AAD4E" w:rsidR="002E6F50" w:rsidRPr="00EA759C" w:rsidRDefault="002E6F50" w:rsidP="00611C8A">
            <w:pPr>
              <w:rPr>
                <w:sz w:val="18"/>
              </w:rPr>
            </w:pPr>
            <w:r>
              <w:rPr>
                <w:sz w:val="18"/>
              </w:rPr>
              <w:t>A-1.01</w:t>
            </w:r>
            <w:r w:rsidR="00A66645">
              <w:rPr>
                <w:sz w:val="18"/>
              </w:rPr>
              <w:t>6</w:t>
            </w:r>
          </w:p>
        </w:tc>
        <w:tc>
          <w:tcPr>
            <w:tcW w:w="3260" w:type="dxa"/>
          </w:tcPr>
          <w:p w14:paraId="2426F4AB" w14:textId="7FFA81FF" w:rsidR="002E6F50" w:rsidRDefault="0061403A" w:rsidP="00611C8A">
            <w:pPr>
              <w:jc w:val="left"/>
              <w:rPr>
                <w:sz w:val="18"/>
              </w:rPr>
            </w:pPr>
            <w:r>
              <w:rPr>
                <w:sz w:val="18"/>
              </w:rPr>
              <w:t>Exporter le projet au format PDF</w:t>
            </w:r>
          </w:p>
        </w:tc>
        <w:tc>
          <w:tcPr>
            <w:tcW w:w="1530" w:type="dxa"/>
          </w:tcPr>
          <w:p w14:paraId="05851114" w14:textId="322B8897" w:rsidR="002E6F50" w:rsidRPr="00EA759C" w:rsidRDefault="002E6F50" w:rsidP="00611C8A">
            <w:pPr>
              <w:rPr>
                <w:sz w:val="18"/>
                <w:szCs w:val="20"/>
              </w:rPr>
            </w:pPr>
            <w:r>
              <w:rPr>
                <w:sz w:val="18"/>
                <w:szCs w:val="20"/>
              </w:rPr>
              <w:t>F-1.1.6</w:t>
            </w:r>
          </w:p>
        </w:tc>
        <w:sdt>
          <w:sdtPr>
            <w:rPr>
              <w:sz w:val="18"/>
              <w:szCs w:val="18"/>
            </w:rPr>
            <w:id w:val="901409607"/>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1039" w:type="dxa"/>
              </w:tcPr>
              <w:p w14:paraId="5CECCE48" w14:textId="77777777" w:rsidR="002E6F50" w:rsidRPr="00083B5A" w:rsidRDefault="002E6F50" w:rsidP="00611C8A">
                <w:pPr>
                  <w:rPr>
                    <w:sz w:val="18"/>
                    <w:szCs w:val="18"/>
                  </w:rPr>
                </w:pPr>
                <w:r>
                  <w:rPr>
                    <w:sz w:val="18"/>
                    <w:szCs w:val="18"/>
                  </w:rPr>
                  <w:t>Julien</w:t>
                </w:r>
              </w:p>
            </w:tc>
          </w:sdtContent>
        </w:sdt>
        <w:tc>
          <w:tcPr>
            <w:tcW w:w="2387" w:type="dxa"/>
          </w:tcPr>
          <w:p w14:paraId="03B28BD5" w14:textId="13923D1C" w:rsidR="002E6F50" w:rsidRPr="00EA759C" w:rsidRDefault="002E6F50" w:rsidP="00611C8A">
            <w:pPr>
              <w:rPr>
                <w:sz w:val="18"/>
              </w:rPr>
            </w:pPr>
            <w:r>
              <w:rPr>
                <w:sz w:val="18"/>
              </w:rPr>
              <w:t xml:space="preserve">Une fenêtre s’ouvre </w:t>
            </w:r>
            <w:r w:rsidRPr="0061403A">
              <w:rPr>
                <w:rStyle w:val="Accentuation"/>
                <w:rFonts w:cs="Arial"/>
                <w:bCs/>
                <w:i w:val="0"/>
                <w:iCs w:val="0"/>
                <w:sz w:val="18"/>
                <w:szCs w:val="18"/>
                <w:shd w:val="clear" w:color="auto" w:fill="FFFFFF"/>
              </w:rPr>
              <w:t>où</w:t>
            </w:r>
            <w:r>
              <w:rPr>
                <w:sz w:val="18"/>
              </w:rPr>
              <w:t xml:space="preserve"> on indiq</w:t>
            </w:r>
            <w:r w:rsidR="0061403A">
              <w:rPr>
                <w:sz w:val="18"/>
              </w:rPr>
              <w:t>ue la destination du fichier PDF</w:t>
            </w:r>
            <w:r>
              <w:rPr>
                <w:sz w:val="18"/>
              </w:rPr>
              <w:t>.</w:t>
            </w:r>
          </w:p>
        </w:tc>
      </w:tr>
      <w:tr w:rsidR="00BF3564" w:rsidRPr="00EA759C" w14:paraId="5BA417BC" w14:textId="77777777" w:rsidTr="00611C8A">
        <w:tc>
          <w:tcPr>
            <w:tcW w:w="846" w:type="dxa"/>
          </w:tcPr>
          <w:p w14:paraId="3A176FDA" w14:textId="717FDD2D" w:rsidR="00BF3564" w:rsidRPr="00EA759C" w:rsidRDefault="00BF3564" w:rsidP="00611C8A">
            <w:pPr>
              <w:rPr>
                <w:sz w:val="18"/>
              </w:rPr>
            </w:pPr>
            <w:r>
              <w:rPr>
                <w:sz w:val="18"/>
              </w:rPr>
              <w:t>A-1.01</w:t>
            </w:r>
            <w:r w:rsidR="00A66645">
              <w:rPr>
                <w:sz w:val="18"/>
              </w:rPr>
              <w:t>7</w:t>
            </w:r>
          </w:p>
        </w:tc>
        <w:tc>
          <w:tcPr>
            <w:tcW w:w="3260" w:type="dxa"/>
          </w:tcPr>
          <w:p w14:paraId="302AC78D" w14:textId="6592DFD6" w:rsidR="00BF3564" w:rsidRDefault="0061403A" w:rsidP="002E6F50">
            <w:pPr>
              <w:jc w:val="left"/>
              <w:rPr>
                <w:sz w:val="18"/>
              </w:rPr>
            </w:pPr>
            <w:r>
              <w:rPr>
                <w:sz w:val="18"/>
              </w:rPr>
              <w:t>Exporter le projet au format PNG</w:t>
            </w:r>
          </w:p>
        </w:tc>
        <w:tc>
          <w:tcPr>
            <w:tcW w:w="1530" w:type="dxa"/>
          </w:tcPr>
          <w:p w14:paraId="74363F64" w14:textId="78312763" w:rsidR="00BF3564" w:rsidRPr="00EA759C" w:rsidRDefault="00BF3564" w:rsidP="00611C8A">
            <w:pPr>
              <w:rPr>
                <w:sz w:val="18"/>
                <w:szCs w:val="20"/>
              </w:rPr>
            </w:pPr>
            <w:r>
              <w:rPr>
                <w:sz w:val="18"/>
                <w:szCs w:val="20"/>
              </w:rPr>
              <w:t>F-1.</w:t>
            </w:r>
            <w:r w:rsidR="0061403A">
              <w:rPr>
                <w:sz w:val="18"/>
                <w:szCs w:val="20"/>
              </w:rPr>
              <w:t>1.7</w:t>
            </w:r>
          </w:p>
        </w:tc>
        <w:sdt>
          <w:sdtPr>
            <w:rPr>
              <w:sz w:val="18"/>
              <w:szCs w:val="18"/>
            </w:rPr>
            <w:id w:val="2113001002"/>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1039" w:type="dxa"/>
              </w:tcPr>
              <w:p w14:paraId="602AD0FE" w14:textId="77777777" w:rsidR="00BF3564" w:rsidRPr="00083B5A" w:rsidRDefault="00BF3564" w:rsidP="00611C8A">
                <w:pPr>
                  <w:rPr>
                    <w:sz w:val="18"/>
                    <w:szCs w:val="18"/>
                  </w:rPr>
                </w:pPr>
                <w:r>
                  <w:rPr>
                    <w:sz w:val="18"/>
                    <w:szCs w:val="18"/>
                  </w:rPr>
                  <w:t>Julien</w:t>
                </w:r>
              </w:p>
            </w:tc>
          </w:sdtContent>
        </w:sdt>
        <w:tc>
          <w:tcPr>
            <w:tcW w:w="2387" w:type="dxa"/>
          </w:tcPr>
          <w:p w14:paraId="65A08F3E" w14:textId="5F52969B" w:rsidR="00BF3564" w:rsidRPr="00EA759C" w:rsidRDefault="002E6F50" w:rsidP="002E6F50">
            <w:pPr>
              <w:rPr>
                <w:sz w:val="18"/>
              </w:rPr>
            </w:pPr>
            <w:r>
              <w:rPr>
                <w:sz w:val="18"/>
              </w:rPr>
              <w:t xml:space="preserve">Une fenêtre s’ouvre </w:t>
            </w:r>
            <w:r w:rsidRPr="0061403A">
              <w:rPr>
                <w:rStyle w:val="Accentuation"/>
                <w:rFonts w:cs="Arial"/>
                <w:bCs/>
                <w:i w:val="0"/>
                <w:iCs w:val="0"/>
                <w:sz w:val="18"/>
                <w:szCs w:val="18"/>
                <w:shd w:val="clear" w:color="auto" w:fill="FFFFFF"/>
              </w:rPr>
              <w:t>où</w:t>
            </w:r>
            <w:r>
              <w:rPr>
                <w:sz w:val="18"/>
              </w:rPr>
              <w:t xml:space="preserve"> on indiq</w:t>
            </w:r>
            <w:r w:rsidR="0061403A">
              <w:rPr>
                <w:sz w:val="18"/>
              </w:rPr>
              <w:t>ue la destination du fichier PNG</w:t>
            </w:r>
            <w:r>
              <w:rPr>
                <w:sz w:val="18"/>
              </w:rPr>
              <w:t>.</w:t>
            </w:r>
          </w:p>
        </w:tc>
      </w:tr>
      <w:tr w:rsidR="002E6F50" w:rsidRPr="00EA759C" w14:paraId="19BB0AE1" w14:textId="77777777" w:rsidTr="00611C8A">
        <w:tc>
          <w:tcPr>
            <w:tcW w:w="846" w:type="dxa"/>
          </w:tcPr>
          <w:p w14:paraId="3F3D26BF" w14:textId="3B78E984" w:rsidR="002E6F50" w:rsidRPr="00EA759C" w:rsidRDefault="002E6F50" w:rsidP="00611C8A">
            <w:pPr>
              <w:rPr>
                <w:sz w:val="18"/>
              </w:rPr>
            </w:pPr>
            <w:r>
              <w:rPr>
                <w:sz w:val="18"/>
              </w:rPr>
              <w:t>A-1.01</w:t>
            </w:r>
            <w:r w:rsidR="00A66645">
              <w:rPr>
                <w:sz w:val="18"/>
              </w:rPr>
              <w:t>8</w:t>
            </w:r>
          </w:p>
        </w:tc>
        <w:tc>
          <w:tcPr>
            <w:tcW w:w="3260" w:type="dxa"/>
          </w:tcPr>
          <w:p w14:paraId="28043073" w14:textId="7DAC14F4" w:rsidR="002E6F50" w:rsidRDefault="002E6F50" w:rsidP="002E6F50">
            <w:pPr>
              <w:jc w:val="left"/>
              <w:rPr>
                <w:sz w:val="18"/>
              </w:rPr>
            </w:pPr>
            <w:r>
              <w:rPr>
                <w:sz w:val="18"/>
              </w:rPr>
              <w:t>Exporter le projet au format MIDI</w:t>
            </w:r>
          </w:p>
        </w:tc>
        <w:tc>
          <w:tcPr>
            <w:tcW w:w="1530" w:type="dxa"/>
          </w:tcPr>
          <w:p w14:paraId="43C3750F" w14:textId="295B26EC" w:rsidR="002E6F50" w:rsidRPr="00EA759C" w:rsidRDefault="0061403A" w:rsidP="002E6F50">
            <w:pPr>
              <w:rPr>
                <w:sz w:val="18"/>
                <w:szCs w:val="20"/>
              </w:rPr>
            </w:pPr>
            <w:r>
              <w:rPr>
                <w:sz w:val="18"/>
                <w:szCs w:val="20"/>
              </w:rPr>
              <w:t>F-1.1.8</w:t>
            </w:r>
          </w:p>
        </w:tc>
        <w:sdt>
          <w:sdtPr>
            <w:rPr>
              <w:sz w:val="18"/>
              <w:szCs w:val="18"/>
            </w:rPr>
            <w:id w:val="268285734"/>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1039" w:type="dxa"/>
              </w:tcPr>
              <w:p w14:paraId="3C6E8CA7" w14:textId="77777777" w:rsidR="002E6F50" w:rsidRPr="00083B5A" w:rsidRDefault="002E6F50" w:rsidP="00611C8A">
                <w:pPr>
                  <w:rPr>
                    <w:sz w:val="18"/>
                    <w:szCs w:val="18"/>
                  </w:rPr>
                </w:pPr>
                <w:r>
                  <w:rPr>
                    <w:sz w:val="18"/>
                    <w:szCs w:val="18"/>
                  </w:rPr>
                  <w:t>Julien</w:t>
                </w:r>
              </w:p>
            </w:tc>
          </w:sdtContent>
        </w:sdt>
        <w:tc>
          <w:tcPr>
            <w:tcW w:w="2387" w:type="dxa"/>
          </w:tcPr>
          <w:p w14:paraId="7816B217" w14:textId="77F4AC9B" w:rsidR="002E6F50" w:rsidRPr="00EA759C" w:rsidRDefault="002E6F50" w:rsidP="002E6F50">
            <w:pPr>
              <w:rPr>
                <w:sz w:val="18"/>
              </w:rPr>
            </w:pPr>
            <w:r>
              <w:rPr>
                <w:sz w:val="18"/>
              </w:rPr>
              <w:t xml:space="preserve">Une fenêtre s’ouvre </w:t>
            </w:r>
            <w:r w:rsidRPr="0061403A">
              <w:rPr>
                <w:rStyle w:val="Accentuation"/>
                <w:rFonts w:cs="Arial"/>
                <w:bCs/>
                <w:i w:val="0"/>
                <w:iCs w:val="0"/>
                <w:sz w:val="18"/>
                <w:szCs w:val="18"/>
                <w:shd w:val="clear" w:color="auto" w:fill="FFFFFF"/>
              </w:rPr>
              <w:t>où</w:t>
            </w:r>
            <w:r>
              <w:rPr>
                <w:sz w:val="18"/>
              </w:rPr>
              <w:t xml:space="preserve"> on indique la destination du fichier MIDI.</w:t>
            </w:r>
          </w:p>
        </w:tc>
      </w:tr>
      <w:tr w:rsidR="00985ECF" w:rsidRPr="00EA759C" w14:paraId="2F776697" w14:textId="77777777" w:rsidTr="00611C8A">
        <w:tc>
          <w:tcPr>
            <w:tcW w:w="846" w:type="dxa"/>
          </w:tcPr>
          <w:p w14:paraId="04EEF334" w14:textId="609360B5" w:rsidR="00985ECF" w:rsidRPr="00EA759C" w:rsidRDefault="00985ECF" w:rsidP="00611C8A">
            <w:pPr>
              <w:rPr>
                <w:sz w:val="18"/>
              </w:rPr>
            </w:pPr>
            <w:r>
              <w:rPr>
                <w:sz w:val="18"/>
              </w:rPr>
              <w:t>A-1.0</w:t>
            </w:r>
            <w:r w:rsidR="00A66645">
              <w:rPr>
                <w:sz w:val="18"/>
              </w:rPr>
              <w:t>19</w:t>
            </w:r>
          </w:p>
        </w:tc>
        <w:tc>
          <w:tcPr>
            <w:tcW w:w="3260" w:type="dxa"/>
          </w:tcPr>
          <w:p w14:paraId="4BAC768E" w14:textId="22B37490" w:rsidR="00985ECF" w:rsidRDefault="00CC0300" w:rsidP="00611C8A">
            <w:pPr>
              <w:jc w:val="left"/>
              <w:rPr>
                <w:sz w:val="18"/>
              </w:rPr>
            </w:pPr>
            <w:r>
              <w:rPr>
                <w:sz w:val="18"/>
              </w:rPr>
              <w:t>Créer un nouveau projet et le sélectionner</w:t>
            </w:r>
          </w:p>
          <w:p w14:paraId="12D9DF30" w14:textId="6FC64D37" w:rsidR="00CC0300" w:rsidRPr="003F57B3" w:rsidRDefault="00CC0300" w:rsidP="00CC0300">
            <w:pPr>
              <w:jc w:val="left"/>
              <w:rPr>
                <w:sz w:val="18"/>
              </w:rPr>
            </w:pPr>
            <w:r>
              <w:rPr>
                <w:sz w:val="18"/>
              </w:rPr>
              <w:t xml:space="preserve">- </w:t>
            </w:r>
            <w:r w:rsidRPr="003F57B3">
              <w:rPr>
                <w:sz w:val="18"/>
              </w:rPr>
              <w:t>Nom du projet :</w:t>
            </w:r>
            <w:r>
              <w:rPr>
                <w:sz w:val="18"/>
              </w:rPr>
              <w:t xml:space="preserve"> Génération MIDI</w:t>
            </w:r>
          </w:p>
          <w:p w14:paraId="5DF4BD46" w14:textId="4B53FAB8" w:rsidR="00CC0300" w:rsidRDefault="00CC0300" w:rsidP="00CC0300">
            <w:pPr>
              <w:jc w:val="left"/>
              <w:rPr>
                <w:sz w:val="18"/>
              </w:rPr>
            </w:pPr>
            <w:r>
              <w:rPr>
                <w:sz w:val="18"/>
              </w:rPr>
              <w:t>- Créer dans : H:/Documents/</w:t>
            </w:r>
          </w:p>
        </w:tc>
        <w:tc>
          <w:tcPr>
            <w:tcW w:w="1530" w:type="dxa"/>
          </w:tcPr>
          <w:p w14:paraId="110E06CA" w14:textId="35B03611" w:rsidR="00985ECF" w:rsidRDefault="00985ECF" w:rsidP="00611C8A">
            <w:pPr>
              <w:rPr>
                <w:sz w:val="18"/>
                <w:szCs w:val="20"/>
              </w:rPr>
            </w:pPr>
            <w:r>
              <w:rPr>
                <w:sz w:val="18"/>
                <w:szCs w:val="20"/>
              </w:rPr>
              <w:t>F-1.1.</w:t>
            </w:r>
            <w:r w:rsidR="00CC0300">
              <w:rPr>
                <w:sz w:val="18"/>
                <w:szCs w:val="20"/>
              </w:rPr>
              <w:t>1</w:t>
            </w:r>
          </w:p>
        </w:tc>
        <w:sdt>
          <w:sdtPr>
            <w:rPr>
              <w:sz w:val="18"/>
              <w:szCs w:val="18"/>
            </w:rPr>
            <w:id w:val="-1720123408"/>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1039" w:type="dxa"/>
              </w:tcPr>
              <w:p w14:paraId="62273D7C" w14:textId="5CFF85D9" w:rsidR="00985ECF" w:rsidRPr="00083B5A" w:rsidRDefault="00193032" w:rsidP="00611C8A">
                <w:pPr>
                  <w:rPr>
                    <w:sz w:val="18"/>
                    <w:szCs w:val="18"/>
                  </w:rPr>
                </w:pPr>
                <w:r>
                  <w:rPr>
                    <w:sz w:val="18"/>
                    <w:szCs w:val="18"/>
                  </w:rPr>
                  <w:t>Julien</w:t>
                </w:r>
              </w:p>
            </w:tc>
          </w:sdtContent>
        </w:sdt>
        <w:tc>
          <w:tcPr>
            <w:tcW w:w="2387" w:type="dxa"/>
          </w:tcPr>
          <w:p w14:paraId="166EB08A" w14:textId="77777777" w:rsidR="00985ECF" w:rsidRPr="00EA759C" w:rsidRDefault="00985ECF" w:rsidP="00611C8A">
            <w:pPr>
              <w:rPr>
                <w:sz w:val="18"/>
              </w:rPr>
            </w:pPr>
          </w:p>
        </w:tc>
      </w:tr>
      <w:tr w:rsidR="00CC0300" w:rsidRPr="00EA759C" w14:paraId="4852DAD6" w14:textId="77777777" w:rsidTr="00611C8A">
        <w:tc>
          <w:tcPr>
            <w:tcW w:w="846" w:type="dxa"/>
          </w:tcPr>
          <w:p w14:paraId="13B6CCF9" w14:textId="503288DB" w:rsidR="00CC0300" w:rsidRPr="00EA759C" w:rsidRDefault="00A66645" w:rsidP="00611C8A">
            <w:pPr>
              <w:rPr>
                <w:sz w:val="18"/>
              </w:rPr>
            </w:pPr>
            <w:r>
              <w:rPr>
                <w:sz w:val="18"/>
              </w:rPr>
              <w:t>A-1.020</w:t>
            </w:r>
          </w:p>
        </w:tc>
        <w:tc>
          <w:tcPr>
            <w:tcW w:w="3260" w:type="dxa"/>
          </w:tcPr>
          <w:p w14:paraId="66E21B0F" w14:textId="0F0146CA" w:rsidR="00CC0300" w:rsidRDefault="00B855BE" w:rsidP="00B855BE">
            <w:pPr>
              <w:jc w:val="left"/>
              <w:rPr>
                <w:sz w:val="18"/>
              </w:rPr>
            </w:pPr>
            <w:r>
              <w:rPr>
                <w:sz w:val="18"/>
              </w:rPr>
              <w:t>Lancer l’enregistrement</w:t>
            </w:r>
          </w:p>
        </w:tc>
        <w:tc>
          <w:tcPr>
            <w:tcW w:w="1530" w:type="dxa"/>
          </w:tcPr>
          <w:p w14:paraId="0B350DE8" w14:textId="77777777" w:rsidR="00CC0300" w:rsidRPr="00EA759C" w:rsidRDefault="00CC0300" w:rsidP="00611C8A">
            <w:pPr>
              <w:rPr>
                <w:sz w:val="18"/>
                <w:szCs w:val="20"/>
              </w:rPr>
            </w:pPr>
            <w:r>
              <w:rPr>
                <w:sz w:val="18"/>
                <w:szCs w:val="20"/>
              </w:rPr>
              <w:t>F-1.4.1</w:t>
            </w:r>
          </w:p>
        </w:tc>
        <w:sdt>
          <w:sdtPr>
            <w:rPr>
              <w:sz w:val="18"/>
              <w:szCs w:val="18"/>
            </w:rPr>
            <w:id w:val="552353662"/>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1039" w:type="dxa"/>
              </w:tcPr>
              <w:p w14:paraId="0D632FA3" w14:textId="69111AE6" w:rsidR="00CC0300" w:rsidRPr="00083B5A" w:rsidRDefault="00193032" w:rsidP="00611C8A">
                <w:pPr>
                  <w:rPr>
                    <w:sz w:val="18"/>
                    <w:szCs w:val="18"/>
                  </w:rPr>
                </w:pPr>
                <w:r>
                  <w:rPr>
                    <w:sz w:val="18"/>
                    <w:szCs w:val="18"/>
                  </w:rPr>
                  <w:t>Julien</w:t>
                </w:r>
              </w:p>
            </w:tc>
          </w:sdtContent>
        </w:sdt>
        <w:tc>
          <w:tcPr>
            <w:tcW w:w="2387" w:type="dxa"/>
          </w:tcPr>
          <w:p w14:paraId="31273617" w14:textId="77777777" w:rsidR="00CC0300" w:rsidRPr="00EA759C" w:rsidRDefault="00CC0300" w:rsidP="00611C8A">
            <w:pPr>
              <w:rPr>
                <w:sz w:val="18"/>
              </w:rPr>
            </w:pPr>
            <w:r>
              <w:rPr>
                <w:sz w:val="18"/>
              </w:rPr>
              <w:t>Le métronome doit être visible et audible.</w:t>
            </w:r>
          </w:p>
        </w:tc>
      </w:tr>
      <w:tr w:rsidR="00CC0300" w:rsidRPr="00EA759C" w14:paraId="694C4D2F" w14:textId="77777777" w:rsidTr="00611C8A">
        <w:tc>
          <w:tcPr>
            <w:tcW w:w="846" w:type="dxa"/>
          </w:tcPr>
          <w:p w14:paraId="41F72D96" w14:textId="77777777" w:rsidR="00CC0300" w:rsidRPr="00EA759C" w:rsidRDefault="00CC0300" w:rsidP="00611C8A">
            <w:pPr>
              <w:rPr>
                <w:sz w:val="18"/>
              </w:rPr>
            </w:pPr>
            <w:r>
              <w:rPr>
                <w:sz w:val="18"/>
              </w:rPr>
              <w:t>A-1.022</w:t>
            </w:r>
          </w:p>
        </w:tc>
        <w:tc>
          <w:tcPr>
            <w:tcW w:w="3260" w:type="dxa"/>
          </w:tcPr>
          <w:p w14:paraId="429CA9BC" w14:textId="77777777" w:rsidR="00CC0300" w:rsidRDefault="00CC0300" w:rsidP="00611C8A">
            <w:pPr>
              <w:jc w:val="left"/>
              <w:rPr>
                <w:sz w:val="18"/>
              </w:rPr>
            </w:pPr>
            <w:r>
              <w:rPr>
                <w:sz w:val="18"/>
              </w:rPr>
              <w:t>Jouer quelques notes</w:t>
            </w:r>
          </w:p>
        </w:tc>
        <w:tc>
          <w:tcPr>
            <w:tcW w:w="1530" w:type="dxa"/>
          </w:tcPr>
          <w:p w14:paraId="1D078ADD" w14:textId="2329EF7E" w:rsidR="00CC0300" w:rsidRPr="00EA759C" w:rsidRDefault="00CC0300" w:rsidP="00611C8A">
            <w:pPr>
              <w:rPr>
                <w:sz w:val="18"/>
                <w:szCs w:val="20"/>
              </w:rPr>
            </w:pPr>
            <w:r>
              <w:rPr>
                <w:sz w:val="18"/>
                <w:szCs w:val="20"/>
              </w:rPr>
              <w:t>F-1.4.2</w:t>
            </w:r>
          </w:p>
        </w:tc>
        <w:sdt>
          <w:sdtPr>
            <w:rPr>
              <w:sz w:val="18"/>
              <w:szCs w:val="18"/>
            </w:rPr>
            <w:id w:val="222028502"/>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1039" w:type="dxa"/>
              </w:tcPr>
              <w:p w14:paraId="4566FC87" w14:textId="477D0310" w:rsidR="00CC0300" w:rsidRPr="00083B5A" w:rsidRDefault="00193032" w:rsidP="00611C8A">
                <w:pPr>
                  <w:rPr>
                    <w:sz w:val="18"/>
                    <w:szCs w:val="18"/>
                  </w:rPr>
                </w:pPr>
                <w:r>
                  <w:rPr>
                    <w:sz w:val="18"/>
                    <w:szCs w:val="18"/>
                  </w:rPr>
                  <w:t>Julien</w:t>
                </w:r>
              </w:p>
            </w:tc>
          </w:sdtContent>
        </w:sdt>
        <w:tc>
          <w:tcPr>
            <w:tcW w:w="2387" w:type="dxa"/>
          </w:tcPr>
          <w:p w14:paraId="1AF2A262" w14:textId="77777777" w:rsidR="00CC0300" w:rsidRPr="00EA759C" w:rsidRDefault="00CC0300" w:rsidP="00611C8A">
            <w:pPr>
              <w:rPr>
                <w:sz w:val="18"/>
              </w:rPr>
            </w:pPr>
          </w:p>
        </w:tc>
      </w:tr>
      <w:tr w:rsidR="00CC0300" w:rsidRPr="00EA759C" w14:paraId="1A064C93" w14:textId="77777777" w:rsidTr="00611C8A">
        <w:tc>
          <w:tcPr>
            <w:tcW w:w="846" w:type="dxa"/>
          </w:tcPr>
          <w:p w14:paraId="028B20A1" w14:textId="4DEC62BA" w:rsidR="00CC0300" w:rsidRPr="00EA759C" w:rsidRDefault="00CC0300" w:rsidP="00611C8A">
            <w:pPr>
              <w:rPr>
                <w:sz w:val="18"/>
              </w:rPr>
            </w:pPr>
            <w:r>
              <w:rPr>
                <w:sz w:val="18"/>
              </w:rPr>
              <w:lastRenderedPageBreak/>
              <w:t>A-1.023</w:t>
            </w:r>
          </w:p>
        </w:tc>
        <w:tc>
          <w:tcPr>
            <w:tcW w:w="3260" w:type="dxa"/>
          </w:tcPr>
          <w:p w14:paraId="2E6F7384" w14:textId="78190C98" w:rsidR="00CC0300" w:rsidRDefault="00B855BE" w:rsidP="00B855BE">
            <w:pPr>
              <w:jc w:val="left"/>
              <w:rPr>
                <w:sz w:val="18"/>
              </w:rPr>
            </w:pPr>
            <w:r>
              <w:rPr>
                <w:sz w:val="18"/>
              </w:rPr>
              <w:t>Arrêter l‘enregistrement</w:t>
            </w:r>
            <w:r w:rsidR="00CC0300">
              <w:rPr>
                <w:sz w:val="18"/>
              </w:rPr>
              <w:t xml:space="preserve"> et générer la partition</w:t>
            </w:r>
          </w:p>
        </w:tc>
        <w:tc>
          <w:tcPr>
            <w:tcW w:w="1530" w:type="dxa"/>
          </w:tcPr>
          <w:p w14:paraId="3A66750D" w14:textId="096EC105" w:rsidR="00CC0300" w:rsidRDefault="00CC0300" w:rsidP="00CC0300">
            <w:pPr>
              <w:rPr>
                <w:sz w:val="18"/>
                <w:szCs w:val="20"/>
              </w:rPr>
            </w:pPr>
            <w:r>
              <w:rPr>
                <w:sz w:val="18"/>
                <w:szCs w:val="20"/>
              </w:rPr>
              <w:t>F-1.4.3</w:t>
            </w:r>
          </w:p>
          <w:p w14:paraId="04AF5D2F" w14:textId="3CC7A569" w:rsidR="00CC0300" w:rsidRPr="00EA759C" w:rsidRDefault="00CC0300" w:rsidP="00CC0300">
            <w:pPr>
              <w:rPr>
                <w:sz w:val="18"/>
                <w:szCs w:val="20"/>
              </w:rPr>
            </w:pPr>
            <w:r>
              <w:rPr>
                <w:sz w:val="18"/>
                <w:szCs w:val="20"/>
              </w:rPr>
              <w:t>F-1.4.4</w:t>
            </w:r>
          </w:p>
        </w:tc>
        <w:sdt>
          <w:sdtPr>
            <w:rPr>
              <w:sz w:val="18"/>
              <w:szCs w:val="18"/>
            </w:rPr>
            <w:id w:val="-874304260"/>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1039" w:type="dxa"/>
              </w:tcPr>
              <w:p w14:paraId="56969077" w14:textId="3E98B91B" w:rsidR="00CC0300" w:rsidRPr="00083B5A" w:rsidRDefault="00193032" w:rsidP="00611C8A">
                <w:pPr>
                  <w:rPr>
                    <w:sz w:val="18"/>
                    <w:szCs w:val="18"/>
                  </w:rPr>
                </w:pPr>
                <w:r>
                  <w:rPr>
                    <w:sz w:val="18"/>
                    <w:szCs w:val="18"/>
                  </w:rPr>
                  <w:t>Julien</w:t>
                </w:r>
              </w:p>
            </w:tc>
          </w:sdtContent>
        </w:sdt>
        <w:tc>
          <w:tcPr>
            <w:tcW w:w="2387" w:type="dxa"/>
          </w:tcPr>
          <w:p w14:paraId="69310E81" w14:textId="66E050FF" w:rsidR="00CC0300" w:rsidRPr="00EA759C" w:rsidRDefault="00CC0300" w:rsidP="00611C8A">
            <w:pPr>
              <w:rPr>
                <w:sz w:val="18"/>
              </w:rPr>
            </w:pPr>
            <w:r>
              <w:rPr>
                <w:sz w:val="18"/>
              </w:rPr>
              <w:t>La partition est générée à partir des notes précédemment enregistrées.</w:t>
            </w:r>
          </w:p>
        </w:tc>
      </w:tr>
      <w:tr w:rsidR="00CC0300" w:rsidRPr="00EA759C" w14:paraId="6F91A141" w14:textId="77777777" w:rsidTr="00611C8A">
        <w:tc>
          <w:tcPr>
            <w:tcW w:w="846" w:type="dxa"/>
          </w:tcPr>
          <w:p w14:paraId="581E93C4" w14:textId="066DBA77" w:rsidR="00CC0300" w:rsidRPr="00EA759C" w:rsidRDefault="00CC0300" w:rsidP="00611C8A">
            <w:pPr>
              <w:rPr>
                <w:sz w:val="18"/>
              </w:rPr>
            </w:pPr>
            <w:r>
              <w:rPr>
                <w:sz w:val="18"/>
              </w:rPr>
              <w:t>A-1.024</w:t>
            </w:r>
          </w:p>
        </w:tc>
        <w:tc>
          <w:tcPr>
            <w:tcW w:w="3260" w:type="dxa"/>
          </w:tcPr>
          <w:p w14:paraId="281798DA" w14:textId="4F24FD91" w:rsidR="00CC0300" w:rsidRDefault="00B855BE" w:rsidP="00611C8A">
            <w:pPr>
              <w:jc w:val="left"/>
              <w:rPr>
                <w:sz w:val="18"/>
              </w:rPr>
            </w:pPr>
            <w:r>
              <w:rPr>
                <w:sz w:val="18"/>
              </w:rPr>
              <w:t>Importer une partition</w:t>
            </w:r>
            <w:r w:rsidR="00CC0300">
              <w:rPr>
                <w:sz w:val="18"/>
              </w:rPr>
              <w:t xml:space="preserve"> </w:t>
            </w:r>
            <w:r>
              <w:rPr>
                <w:sz w:val="18"/>
              </w:rPr>
              <w:t xml:space="preserve">au format </w:t>
            </w:r>
            <w:r w:rsidR="003C0798">
              <w:rPr>
                <w:sz w:val="18"/>
              </w:rPr>
              <w:t>Music</w:t>
            </w:r>
            <w:r w:rsidR="00CC0300">
              <w:rPr>
                <w:sz w:val="18"/>
              </w:rPr>
              <w:t>XML</w:t>
            </w:r>
          </w:p>
        </w:tc>
        <w:tc>
          <w:tcPr>
            <w:tcW w:w="1530" w:type="dxa"/>
          </w:tcPr>
          <w:p w14:paraId="2C4FA416" w14:textId="1480A806" w:rsidR="00CC0300" w:rsidRPr="00EA759C" w:rsidRDefault="00CC0300" w:rsidP="00611C8A">
            <w:pPr>
              <w:rPr>
                <w:sz w:val="18"/>
                <w:szCs w:val="20"/>
              </w:rPr>
            </w:pPr>
            <w:r>
              <w:rPr>
                <w:sz w:val="18"/>
                <w:szCs w:val="20"/>
              </w:rPr>
              <w:t>F-1.1.5</w:t>
            </w:r>
          </w:p>
        </w:tc>
        <w:sdt>
          <w:sdtPr>
            <w:rPr>
              <w:sz w:val="18"/>
              <w:szCs w:val="18"/>
            </w:rPr>
            <w:id w:val="-1025404468"/>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1039" w:type="dxa"/>
              </w:tcPr>
              <w:p w14:paraId="06569F03" w14:textId="77777777" w:rsidR="00CC0300" w:rsidRPr="00083B5A" w:rsidRDefault="00CC0300" w:rsidP="00611C8A">
                <w:pPr>
                  <w:rPr>
                    <w:sz w:val="18"/>
                    <w:szCs w:val="18"/>
                  </w:rPr>
                </w:pPr>
                <w:r>
                  <w:rPr>
                    <w:sz w:val="18"/>
                    <w:szCs w:val="18"/>
                  </w:rPr>
                  <w:t>Julien</w:t>
                </w:r>
              </w:p>
            </w:tc>
          </w:sdtContent>
        </w:sdt>
        <w:tc>
          <w:tcPr>
            <w:tcW w:w="2387" w:type="dxa"/>
          </w:tcPr>
          <w:p w14:paraId="441EE059" w14:textId="0825133F" w:rsidR="00CC0300" w:rsidRPr="00EA759C" w:rsidRDefault="00CC0300" w:rsidP="00611C8A">
            <w:pPr>
              <w:rPr>
                <w:sz w:val="18"/>
              </w:rPr>
            </w:pPr>
            <w:r>
              <w:rPr>
                <w:sz w:val="18"/>
              </w:rPr>
              <w:t>La liste des projets ouverts doit maintenant contenir 3 projets : beta, génération MIDI et le nom du projet importer. Ce dernier doit être visible dans l’éditeur de partition.</w:t>
            </w:r>
          </w:p>
        </w:tc>
      </w:tr>
    </w:tbl>
    <w:p w14:paraId="253D22CC" w14:textId="06DFE90B" w:rsidR="00603EA3" w:rsidRPr="00603EA3" w:rsidRDefault="00592143" w:rsidP="00592143">
      <w:pPr>
        <w:pStyle w:val="Lgende"/>
      </w:pPr>
      <w:bookmarkStart w:id="27" w:name="_Toc452217470"/>
      <w:r>
        <w:t>Tableau 4. Déroulement scénario logiciel</w:t>
      </w:r>
      <w:bookmarkEnd w:id="27"/>
    </w:p>
    <w:p w14:paraId="356CC354" w14:textId="0C6E6476" w:rsidR="001C0A06" w:rsidRPr="00EA759C" w:rsidRDefault="00B855BE" w:rsidP="001C0A06">
      <w:pPr>
        <w:pStyle w:val="Titre2"/>
      </w:pPr>
      <w:bookmarkStart w:id="28" w:name="_Toc452219978"/>
      <w:r>
        <w:t>Site internet et applications mobiles</w:t>
      </w:r>
      <w:bookmarkEnd w:id="28"/>
    </w:p>
    <w:p w14:paraId="288E317A" w14:textId="77777777" w:rsidR="00C20FB0" w:rsidRPr="00EA759C" w:rsidRDefault="007F11E0" w:rsidP="007F11E0">
      <w:pPr>
        <w:pStyle w:val="Titre3"/>
      </w:pPr>
      <w:bookmarkStart w:id="29" w:name="_Toc452219979"/>
      <w:r w:rsidRPr="00EA759C">
        <w:t>Prérequis</w:t>
      </w:r>
      <w:bookmarkEnd w:id="29"/>
    </w:p>
    <w:p w14:paraId="720CE57E" w14:textId="77777777" w:rsidR="00987F5A" w:rsidRPr="00EA759C" w:rsidRDefault="00987F5A" w:rsidP="00987F5A">
      <w:r w:rsidRPr="00EA759C">
        <w:t>Données dans la base de données :</w:t>
      </w:r>
    </w:p>
    <w:p w14:paraId="73CCFA3F" w14:textId="77777777" w:rsidR="007F11E0" w:rsidRPr="00EA759C" w:rsidRDefault="00605928" w:rsidP="00605928">
      <w:pPr>
        <w:pStyle w:val="Paragraphedeliste"/>
        <w:numPr>
          <w:ilvl w:val="0"/>
          <w:numId w:val="19"/>
        </w:numPr>
      </w:pPr>
      <w:r w:rsidRPr="00EA759C">
        <w:t>Un utilisateur « </w:t>
      </w:r>
      <w:r w:rsidR="0077497D" w:rsidRPr="00EA759C">
        <w:t>Dionysos</w:t>
      </w:r>
      <w:r w:rsidRPr="00EA759C">
        <w:t xml:space="preserve"> » ayant </w:t>
      </w:r>
      <w:r w:rsidR="00815055" w:rsidRPr="00EA759C">
        <w:t>partagé une partition</w:t>
      </w:r>
      <w:r w:rsidRPr="00EA759C">
        <w:t>.</w:t>
      </w:r>
    </w:p>
    <w:p w14:paraId="19A93D3F" w14:textId="77777777" w:rsidR="00987F5A" w:rsidRPr="00EA759C" w:rsidRDefault="00D73FC2" w:rsidP="00987F5A">
      <w:r w:rsidRPr="00EA759C">
        <w:t>Matériel :</w:t>
      </w:r>
    </w:p>
    <w:p w14:paraId="0C9F6531" w14:textId="77777777" w:rsidR="00987F5A" w:rsidRPr="00EA759C" w:rsidRDefault="002F52A1" w:rsidP="002F52A1">
      <w:pPr>
        <w:pStyle w:val="Paragraphedeliste"/>
        <w:numPr>
          <w:ilvl w:val="0"/>
          <w:numId w:val="19"/>
        </w:numPr>
      </w:pPr>
      <w:r w:rsidRPr="00EA759C">
        <w:t>Emulateur/</w:t>
      </w:r>
      <w:r w:rsidR="00EA759C">
        <w:t>Appareil</w:t>
      </w:r>
      <w:r w:rsidRPr="00EA759C">
        <w:t xml:space="preserve"> Android avec l’application Music Sheet Writer</w:t>
      </w:r>
    </w:p>
    <w:p w14:paraId="59F9D155" w14:textId="77777777" w:rsidR="002F52A1" w:rsidRPr="00EA759C" w:rsidRDefault="002F52A1" w:rsidP="002F52A1">
      <w:pPr>
        <w:pStyle w:val="Paragraphedeliste"/>
        <w:numPr>
          <w:ilvl w:val="0"/>
          <w:numId w:val="19"/>
        </w:numPr>
      </w:pPr>
      <w:r w:rsidRPr="00EA759C">
        <w:t>Emulateur/</w:t>
      </w:r>
      <w:r w:rsidR="00EA759C">
        <w:t>Appareil</w:t>
      </w:r>
      <w:r w:rsidR="00EA759C" w:rsidRPr="00EA759C">
        <w:t xml:space="preserve"> </w:t>
      </w:r>
      <w:r w:rsidRPr="00EA759C">
        <w:t>iPhone avec l’application Music Sheet Writer</w:t>
      </w:r>
    </w:p>
    <w:p w14:paraId="5FE07D1F" w14:textId="77777777" w:rsidR="002F52A1" w:rsidRDefault="002F52A1" w:rsidP="002F52A1">
      <w:pPr>
        <w:pStyle w:val="Paragraphedeliste"/>
        <w:numPr>
          <w:ilvl w:val="0"/>
          <w:numId w:val="19"/>
        </w:numPr>
      </w:pPr>
      <w:r w:rsidRPr="00EA759C">
        <w:t>Emulateur/</w:t>
      </w:r>
      <w:r w:rsidR="00EA759C">
        <w:t>Appareil</w:t>
      </w:r>
      <w:r w:rsidR="00EA759C" w:rsidRPr="00EA759C">
        <w:t xml:space="preserve"> </w:t>
      </w:r>
      <w:r w:rsidRPr="00EA759C">
        <w:t>Windows Phone avec l’application Music Sheet Writer</w:t>
      </w:r>
    </w:p>
    <w:p w14:paraId="422D06E5" w14:textId="77777777" w:rsidR="00D73FC2" w:rsidRDefault="0070733C" w:rsidP="00D73FC2">
      <w:r>
        <w:t>Connexion</w:t>
      </w:r>
      <w:r w:rsidR="00AB5758">
        <w:t xml:space="preserve"> </w:t>
      </w:r>
      <w:r w:rsidR="00D73FC2">
        <w:t>:</w:t>
      </w:r>
    </w:p>
    <w:p w14:paraId="546E69F7" w14:textId="77777777" w:rsidR="00AB5758" w:rsidRDefault="00AB5758" w:rsidP="00AB5758">
      <w:pPr>
        <w:pStyle w:val="Paragraphedeliste"/>
        <w:numPr>
          <w:ilvl w:val="0"/>
          <w:numId w:val="22"/>
        </w:numPr>
      </w:pPr>
      <w:r>
        <w:t>La base de données Music Sheet Writer</w:t>
      </w:r>
    </w:p>
    <w:p w14:paraId="2AE3FC5A" w14:textId="77777777" w:rsidR="00AB5758" w:rsidRDefault="00AB5758" w:rsidP="00AB5758">
      <w:pPr>
        <w:pStyle w:val="Paragraphedeliste"/>
        <w:numPr>
          <w:ilvl w:val="0"/>
          <w:numId w:val="22"/>
        </w:numPr>
      </w:pPr>
      <w:r>
        <w:t>Connecté au compte email « jeremyharrault@hotmail.fr »</w:t>
      </w:r>
    </w:p>
    <w:p w14:paraId="0754D773" w14:textId="2E775B1C" w:rsidR="00454B5E" w:rsidRPr="00EA759C" w:rsidRDefault="00454B5E" w:rsidP="00454B5E">
      <w:pPr>
        <w:pStyle w:val="Paragraphedeliste"/>
        <w:numPr>
          <w:ilvl w:val="0"/>
          <w:numId w:val="22"/>
        </w:numPr>
      </w:pPr>
      <w:r>
        <w:t>Connecté au compte email « </w:t>
      </w:r>
      <w:r w:rsidR="00193032">
        <w:t>jonathan.racaud@epitech.eu</w:t>
      </w:r>
      <w:r>
        <w:t> »</w:t>
      </w:r>
    </w:p>
    <w:p w14:paraId="5CDA0695" w14:textId="77777777" w:rsidR="007F11E0" w:rsidRPr="00EA759C" w:rsidRDefault="007F11E0" w:rsidP="007F11E0">
      <w:pPr>
        <w:pStyle w:val="Titre3"/>
      </w:pPr>
      <w:bookmarkStart w:id="30" w:name="_Toc452219980"/>
      <w:r w:rsidRPr="00EA759C">
        <w:t>Déroulement du scénario</w:t>
      </w:r>
      <w:bookmarkEnd w:id="30"/>
    </w:p>
    <w:tbl>
      <w:tblPr>
        <w:tblStyle w:val="MusicSheetWriterTableHeadingRow"/>
        <w:tblW w:w="0" w:type="auto"/>
        <w:tblLook w:val="04A0" w:firstRow="1" w:lastRow="0" w:firstColumn="1" w:lastColumn="0" w:noHBand="0" w:noVBand="1"/>
      </w:tblPr>
      <w:tblGrid>
        <w:gridCol w:w="840"/>
        <w:gridCol w:w="3233"/>
        <w:gridCol w:w="1992"/>
        <w:gridCol w:w="885"/>
        <w:gridCol w:w="2112"/>
      </w:tblGrid>
      <w:tr w:rsidR="00FA6429" w:rsidRPr="00EA759C" w14:paraId="763F1106" w14:textId="77777777" w:rsidTr="00BB68B4">
        <w:trPr>
          <w:cnfStyle w:val="100000000000" w:firstRow="1" w:lastRow="0" w:firstColumn="0" w:lastColumn="0" w:oddVBand="0" w:evenVBand="0" w:oddHBand="0" w:evenHBand="0" w:firstRowFirstColumn="0" w:firstRowLastColumn="0" w:lastRowFirstColumn="0" w:lastRowLastColumn="0"/>
        </w:trPr>
        <w:tc>
          <w:tcPr>
            <w:tcW w:w="840" w:type="dxa"/>
          </w:tcPr>
          <w:p w14:paraId="333B57A0" w14:textId="77777777" w:rsidR="0053681D" w:rsidRPr="00EA759C" w:rsidRDefault="0053681D" w:rsidP="007F11E0">
            <w:r w:rsidRPr="00EA759C">
              <w:t>No.</w:t>
            </w:r>
          </w:p>
        </w:tc>
        <w:tc>
          <w:tcPr>
            <w:tcW w:w="3233" w:type="dxa"/>
          </w:tcPr>
          <w:p w14:paraId="069D5245" w14:textId="77777777" w:rsidR="0053681D" w:rsidRPr="00EA759C" w:rsidRDefault="0053681D" w:rsidP="007F11E0">
            <w:r w:rsidRPr="00EA759C">
              <w:t>Action</w:t>
            </w:r>
          </w:p>
        </w:tc>
        <w:tc>
          <w:tcPr>
            <w:tcW w:w="1992" w:type="dxa"/>
          </w:tcPr>
          <w:p w14:paraId="5C69DCEF" w14:textId="77777777" w:rsidR="0053681D" w:rsidRPr="00EA759C" w:rsidRDefault="007C5455" w:rsidP="007F11E0">
            <w:r w:rsidRPr="00EA759C">
              <w:t xml:space="preserve">No. </w:t>
            </w:r>
            <w:r w:rsidR="0053681D" w:rsidRPr="00EA759C">
              <w:t xml:space="preserve">Fonction </w:t>
            </w:r>
          </w:p>
        </w:tc>
        <w:tc>
          <w:tcPr>
            <w:tcW w:w="885" w:type="dxa"/>
          </w:tcPr>
          <w:p w14:paraId="644D9BAE" w14:textId="77777777" w:rsidR="0053681D" w:rsidRPr="00EA759C" w:rsidRDefault="0053681D" w:rsidP="007F11E0">
            <w:r w:rsidRPr="00EA759C">
              <w:t>Sujet</w:t>
            </w:r>
          </w:p>
        </w:tc>
        <w:tc>
          <w:tcPr>
            <w:tcW w:w="2112" w:type="dxa"/>
          </w:tcPr>
          <w:p w14:paraId="105A60C5" w14:textId="77777777" w:rsidR="0053681D" w:rsidRPr="00EA759C" w:rsidRDefault="0053681D" w:rsidP="007F11E0">
            <w:r w:rsidRPr="00EA759C">
              <w:t>Commentaire</w:t>
            </w:r>
          </w:p>
        </w:tc>
      </w:tr>
      <w:tr w:rsidR="00FA6429" w:rsidRPr="00EA759C" w14:paraId="0B278845" w14:textId="77777777" w:rsidTr="00BB68B4">
        <w:tc>
          <w:tcPr>
            <w:tcW w:w="840" w:type="dxa"/>
          </w:tcPr>
          <w:p w14:paraId="6C7CFA81" w14:textId="77777777" w:rsidR="009E273F" w:rsidRPr="00EA759C" w:rsidRDefault="009E273F" w:rsidP="009E273F">
            <w:pPr>
              <w:rPr>
                <w:sz w:val="18"/>
              </w:rPr>
            </w:pPr>
            <w:r>
              <w:rPr>
                <w:sz w:val="18"/>
              </w:rPr>
              <w:t>A-2.001</w:t>
            </w:r>
          </w:p>
        </w:tc>
        <w:tc>
          <w:tcPr>
            <w:tcW w:w="3233" w:type="dxa"/>
          </w:tcPr>
          <w:p w14:paraId="11A3134A" w14:textId="77777777" w:rsidR="009E273F" w:rsidRDefault="009E273F" w:rsidP="009A79EA">
            <w:pPr>
              <w:jc w:val="left"/>
              <w:rPr>
                <w:sz w:val="18"/>
              </w:rPr>
            </w:pPr>
            <w:r w:rsidRPr="00EA759C">
              <w:rPr>
                <w:sz w:val="18"/>
              </w:rPr>
              <w:t>Créer un compte</w:t>
            </w:r>
            <w:r>
              <w:rPr>
                <w:sz w:val="18"/>
              </w:rPr>
              <w:t> :</w:t>
            </w:r>
          </w:p>
          <w:p w14:paraId="3827AB11" w14:textId="77777777" w:rsidR="009E273F" w:rsidRDefault="009E273F" w:rsidP="009A79EA">
            <w:pPr>
              <w:jc w:val="left"/>
              <w:rPr>
                <w:sz w:val="18"/>
              </w:rPr>
            </w:pPr>
          </w:p>
          <w:p w14:paraId="64DA72F5" w14:textId="77777777" w:rsidR="009E273F" w:rsidRDefault="009E273F" w:rsidP="009A79EA">
            <w:pPr>
              <w:pStyle w:val="Paragraphedeliste"/>
              <w:numPr>
                <w:ilvl w:val="0"/>
                <w:numId w:val="21"/>
              </w:numPr>
              <w:ind w:left="113" w:hanging="113"/>
              <w:jc w:val="left"/>
              <w:rPr>
                <w:sz w:val="18"/>
              </w:rPr>
            </w:pPr>
            <w:r w:rsidRPr="00D73FC2">
              <w:rPr>
                <w:sz w:val="18"/>
              </w:rPr>
              <w:t>Nom d’utilisateur : Damras610</w:t>
            </w:r>
          </w:p>
          <w:p w14:paraId="2B78FB4B" w14:textId="77777777" w:rsidR="009E273F" w:rsidRDefault="009E273F" w:rsidP="009A79EA">
            <w:pPr>
              <w:pStyle w:val="Paragraphedeliste"/>
              <w:numPr>
                <w:ilvl w:val="0"/>
                <w:numId w:val="21"/>
              </w:numPr>
              <w:ind w:left="113" w:hanging="113"/>
              <w:jc w:val="left"/>
              <w:rPr>
                <w:sz w:val="18"/>
              </w:rPr>
            </w:pPr>
            <w:r w:rsidRPr="00D73FC2">
              <w:rPr>
                <w:sz w:val="18"/>
              </w:rPr>
              <w:t>Mot de passe : azerty123</w:t>
            </w:r>
          </w:p>
          <w:p w14:paraId="5B4D415D" w14:textId="77777777" w:rsidR="009E273F" w:rsidRPr="00D73FC2" w:rsidRDefault="009E273F" w:rsidP="009A79EA">
            <w:pPr>
              <w:pStyle w:val="Paragraphedeliste"/>
              <w:numPr>
                <w:ilvl w:val="0"/>
                <w:numId w:val="21"/>
              </w:numPr>
              <w:ind w:left="113" w:hanging="113"/>
              <w:jc w:val="left"/>
              <w:rPr>
                <w:sz w:val="18"/>
              </w:rPr>
            </w:pPr>
            <w:r w:rsidRPr="00D73FC2">
              <w:rPr>
                <w:sz w:val="18"/>
              </w:rPr>
              <w:t>Email :</w:t>
            </w:r>
            <w:r>
              <w:rPr>
                <w:sz w:val="18"/>
              </w:rPr>
              <w:t xml:space="preserve"> jeremy</w:t>
            </w:r>
            <w:r w:rsidRPr="00D73FC2">
              <w:rPr>
                <w:sz w:val="18"/>
              </w:rPr>
              <w:t>harrault@hotmail.fr</w:t>
            </w:r>
          </w:p>
          <w:p w14:paraId="3DD173D0" w14:textId="77777777" w:rsidR="009E273F" w:rsidRPr="00EA759C" w:rsidRDefault="009E273F" w:rsidP="009A79EA">
            <w:pPr>
              <w:ind w:left="708"/>
              <w:jc w:val="left"/>
              <w:rPr>
                <w:sz w:val="18"/>
              </w:rPr>
            </w:pPr>
          </w:p>
        </w:tc>
        <w:tc>
          <w:tcPr>
            <w:tcW w:w="1992" w:type="dxa"/>
          </w:tcPr>
          <w:p w14:paraId="2754C30A" w14:textId="77777777" w:rsidR="009E273F" w:rsidRPr="00EA759C" w:rsidRDefault="009E273F" w:rsidP="00D67BD1">
            <w:pPr>
              <w:rPr>
                <w:sz w:val="18"/>
                <w:szCs w:val="20"/>
              </w:rPr>
            </w:pPr>
            <w:r w:rsidRPr="00EA759C">
              <w:rPr>
                <w:sz w:val="18"/>
                <w:szCs w:val="20"/>
              </w:rPr>
              <w:t xml:space="preserve">F-3.1.1. – </w:t>
            </w:r>
            <w:r w:rsidR="00D67BD1">
              <w:rPr>
                <w:sz w:val="18"/>
                <w:szCs w:val="20"/>
              </w:rPr>
              <w:t>iPhone</w:t>
            </w:r>
          </w:p>
        </w:tc>
        <w:sdt>
          <w:sdtPr>
            <w:rPr>
              <w:sz w:val="18"/>
              <w:szCs w:val="20"/>
            </w:rPr>
            <w:id w:val="-95091796"/>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79CB0D41" w14:textId="77777777" w:rsidR="009E273F" w:rsidRPr="00EA759C" w:rsidRDefault="00D67BD1" w:rsidP="009E273F">
                <w:pPr>
                  <w:rPr>
                    <w:sz w:val="18"/>
                    <w:szCs w:val="20"/>
                  </w:rPr>
                </w:pPr>
                <w:r>
                  <w:rPr>
                    <w:sz w:val="18"/>
                    <w:szCs w:val="20"/>
                  </w:rPr>
                  <w:t>Antoine</w:t>
                </w:r>
              </w:p>
            </w:tc>
          </w:sdtContent>
        </w:sdt>
        <w:tc>
          <w:tcPr>
            <w:tcW w:w="2112" w:type="dxa"/>
          </w:tcPr>
          <w:p w14:paraId="7DC86069" w14:textId="77777777" w:rsidR="009E273F" w:rsidRPr="00EA759C" w:rsidRDefault="009E273F" w:rsidP="009A79EA">
            <w:pPr>
              <w:jc w:val="left"/>
              <w:rPr>
                <w:sz w:val="18"/>
              </w:rPr>
            </w:pPr>
          </w:p>
        </w:tc>
      </w:tr>
      <w:tr w:rsidR="002B041D" w:rsidRPr="00EA759C" w14:paraId="06A3B674" w14:textId="77777777" w:rsidTr="00BB68B4">
        <w:tc>
          <w:tcPr>
            <w:tcW w:w="840" w:type="dxa"/>
          </w:tcPr>
          <w:p w14:paraId="06A376BE" w14:textId="77777777" w:rsidR="002B041D" w:rsidRPr="00EA759C" w:rsidRDefault="002B041D" w:rsidP="002B041D">
            <w:pPr>
              <w:rPr>
                <w:sz w:val="18"/>
              </w:rPr>
            </w:pPr>
            <w:r>
              <w:rPr>
                <w:sz w:val="18"/>
              </w:rPr>
              <w:t>A-2.002</w:t>
            </w:r>
          </w:p>
        </w:tc>
        <w:tc>
          <w:tcPr>
            <w:tcW w:w="3233" w:type="dxa"/>
          </w:tcPr>
          <w:p w14:paraId="480F08ED" w14:textId="77777777" w:rsidR="002B041D" w:rsidRPr="00EA759C" w:rsidRDefault="002B041D" w:rsidP="009A79EA">
            <w:pPr>
              <w:jc w:val="left"/>
              <w:rPr>
                <w:sz w:val="18"/>
              </w:rPr>
            </w:pPr>
            <w:r>
              <w:rPr>
                <w:sz w:val="18"/>
              </w:rPr>
              <w:t>Se connecter au compte « Damras610 »</w:t>
            </w:r>
          </w:p>
        </w:tc>
        <w:tc>
          <w:tcPr>
            <w:tcW w:w="1992" w:type="dxa"/>
          </w:tcPr>
          <w:p w14:paraId="03D644E4" w14:textId="77777777" w:rsidR="002B041D" w:rsidRPr="00EA759C" w:rsidRDefault="002B041D" w:rsidP="00D67BD1">
            <w:pPr>
              <w:rPr>
                <w:sz w:val="18"/>
                <w:szCs w:val="20"/>
              </w:rPr>
            </w:pPr>
            <w:r>
              <w:rPr>
                <w:sz w:val="18"/>
                <w:szCs w:val="20"/>
              </w:rPr>
              <w:t xml:space="preserve">F-3.1.2. – </w:t>
            </w:r>
            <w:r w:rsidR="00D67BD1">
              <w:rPr>
                <w:sz w:val="18"/>
                <w:szCs w:val="20"/>
              </w:rPr>
              <w:t>iPhone</w:t>
            </w:r>
          </w:p>
        </w:tc>
        <w:sdt>
          <w:sdtPr>
            <w:rPr>
              <w:sz w:val="18"/>
              <w:szCs w:val="20"/>
            </w:rPr>
            <w:id w:val="1756468254"/>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4E1D9BAB" w14:textId="77777777" w:rsidR="002B041D" w:rsidRPr="00EA759C" w:rsidRDefault="00D67BD1" w:rsidP="002B041D">
                <w:pPr>
                  <w:rPr>
                    <w:sz w:val="18"/>
                    <w:szCs w:val="20"/>
                  </w:rPr>
                </w:pPr>
                <w:r>
                  <w:rPr>
                    <w:sz w:val="18"/>
                    <w:szCs w:val="20"/>
                  </w:rPr>
                  <w:t>Antoine</w:t>
                </w:r>
              </w:p>
            </w:tc>
          </w:sdtContent>
        </w:sdt>
        <w:tc>
          <w:tcPr>
            <w:tcW w:w="2112" w:type="dxa"/>
          </w:tcPr>
          <w:p w14:paraId="60E9DBD7" w14:textId="77777777" w:rsidR="002B041D" w:rsidRPr="00EA759C" w:rsidRDefault="003913B5" w:rsidP="009A79EA">
            <w:pPr>
              <w:jc w:val="left"/>
              <w:rPr>
                <w:sz w:val="18"/>
              </w:rPr>
            </w:pPr>
            <w:r>
              <w:rPr>
                <w:sz w:val="18"/>
              </w:rPr>
              <w:t>La connexion doit échouer</w:t>
            </w:r>
            <w:r w:rsidR="002B041D">
              <w:rPr>
                <w:sz w:val="18"/>
              </w:rPr>
              <w:t xml:space="preserve"> car le compte n’est pas validé.</w:t>
            </w:r>
          </w:p>
        </w:tc>
      </w:tr>
      <w:tr w:rsidR="002B041D" w:rsidRPr="00EA759C" w14:paraId="36958BF3" w14:textId="77777777" w:rsidTr="00BB68B4">
        <w:tc>
          <w:tcPr>
            <w:tcW w:w="840" w:type="dxa"/>
          </w:tcPr>
          <w:p w14:paraId="519B3078" w14:textId="77777777" w:rsidR="002B041D" w:rsidRPr="00EA759C" w:rsidRDefault="002B041D" w:rsidP="002B041D">
            <w:pPr>
              <w:rPr>
                <w:sz w:val="18"/>
              </w:rPr>
            </w:pPr>
            <w:r>
              <w:rPr>
                <w:sz w:val="18"/>
              </w:rPr>
              <w:t>A-2.003</w:t>
            </w:r>
          </w:p>
        </w:tc>
        <w:tc>
          <w:tcPr>
            <w:tcW w:w="3233" w:type="dxa"/>
          </w:tcPr>
          <w:p w14:paraId="499F4B80" w14:textId="77777777" w:rsidR="002B041D" w:rsidRDefault="002B041D" w:rsidP="009A79EA">
            <w:pPr>
              <w:jc w:val="left"/>
              <w:rPr>
                <w:sz w:val="18"/>
              </w:rPr>
            </w:pPr>
            <w:r>
              <w:rPr>
                <w:sz w:val="18"/>
              </w:rPr>
              <w:t>Valider le compte « Damras610 »</w:t>
            </w:r>
          </w:p>
        </w:tc>
        <w:tc>
          <w:tcPr>
            <w:tcW w:w="1992" w:type="dxa"/>
          </w:tcPr>
          <w:p w14:paraId="7F205A84" w14:textId="77777777" w:rsidR="002B041D" w:rsidRDefault="002B041D" w:rsidP="002B041D">
            <w:pPr>
              <w:rPr>
                <w:sz w:val="18"/>
                <w:szCs w:val="20"/>
              </w:rPr>
            </w:pPr>
          </w:p>
        </w:tc>
        <w:sdt>
          <w:sdtPr>
            <w:rPr>
              <w:sz w:val="18"/>
              <w:szCs w:val="20"/>
            </w:rPr>
            <w:id w:val="1727712746"/>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173D852C" w14:textId="77777777" w:rsidR="002B041D" w:rsidRDefault="002B041D" w:rsidP="002B041D">
                <w:r>
                  <w:rPr>
                    <w:sz w:val="18"/>
                    <w:szCs w:val="20"/>
                  </w:rPr>
                  <w:t>Jeremy</w:t>
                </w:r>
              </w:p>
            </w:tc>
          </w:sdtContent>
        </w:sdt>
        <w:tc>
          <w:tcPr>
            <w:tcW w:w="2112" w:type="dxa"/>
          </w:tcPr>
          <w:p w14:paraId="2E2AAF58" w14:textId="77777777" w:rsidR="002B041D" w:rsidRPr="00EA759C" w:rsidRDefault="002B041D" w:rsidP="009A79EA">
            <w:pPr>
              <w:jc w:val="left"/>
              <w:rPr>
                <w:sz w:val="18"/>
              </w:rPr>
            </w:pPr>
            <w:r>
              <w:rPr>
                <w:sz w:val="18"/>
              </w:rPr>
              <w:t>Valider le compte depuis le mail reçu après l’inscription.</w:t>
            </w:r>
          </w:p>
        </w:tc>
      </w:tr>
      <w:tr w:rsidR="002B041D" w:rsidRPr="00EA759C" w14:paraId="4E25A5C8" w14:textId="77777777" w:rsidTr="00BB68B4">
        <w:tc>
          <w:tcPr>
            <w:tcW w:w="840" w:type="dxa"/>
          </w:tcPr>
          <w:p w14:paraId="2226BFF9" w14:textId="77777777" w:rsidR="002B041D" w:rsidRPr="00EA759C" w:rsidRDefault="002B041D" w:rsidP="002B041D">
            <w:pPr>
              <w:rPr>
                <w:sz w:val="18"/>
              </w:rPr>
            </w:pPr>
            <w:r>
              <w:rPr>
                <w:sz w:val="18"/>
              </w:rPr>
              <w:t>A-2.004</w:t>
            </w:r>
          </w:p>
        </w:tc>
        <w:tc>
          <w:tcPr>
            <w:tcW w:w="3233" w:type="dxa"/>
          </w:tcPr>
          <w:p w14:paraId="439F6D01" w14:textId="77777777" w:rsidR="002B041D" w:rsidRDefault="002B041D" w:rsidP="009A79EA">
            <w:pPr>
              <w:jc w:val="left"/>
              <w:rPr>
                <w:sz w:val="18"/>
              </w:rPr>
            </w:pPr>
            <w:r>
              <w:rPr>
                <w:sz w:val="18"/>
              </w:rPr>
              <w:t>Se connecter au compte « Damras610 »</w:t>
            </w:r>
          </w:p>
        </w:tc>
        <w:tc>
          <w:tcPr>
            <w:tcW w:w="1992" w:type="dxa"/>
          </w:tcPr>
          <w:p w14:paraId="56258605" w14:textId="77777777" w:rsidR="002B041D" w:rsidRPr="00EA759C" w:rsidRDefault="002B041D" w:rsidP="00D67BD1">
            <w:pPr>
              <w:rPr>
                <w:sz w:val="18"/>
                <w:szCs w:val="20"/>
              </w:rPr>
            </w:pPr>
            <w:r>
              <w:rPr>
                <w:sz w:val="18"/>
                <w:szCs w:val="20"/>
              </w:rPr>
              <w:t xml:space="preserve">F-3.1.2. – </w:t>
            </w:r>
            <w:r w:rsidR="00D67BD1">
              <w:rPr>
                <w:sz w:val="18"/>
                <w:szCs w:val="20"/>
              </w:rPr>
              <w:t>iPhone</w:t>
            </w:r>
          </w:p>
        </w:tc>
        <w:sdt>
          <w:sdtPr>
            <w:rPr>
              <w:sz w:val="18"/>
              <w:szCs w:val="20"/>
            </w:rPr>
            <w:id w:val="1003472779"/>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789352AB" w14:textId="77777777" w:rsidR="002B041D" w:rsidRDefault="00D67BD1" w:rsidP="002B041D">
                <w:r>
                  <w:rPr>
                    <w:sz w:val="18"/>
                    <w:szCs w:val="20"/>
                  </w:rPr>
                  <w:t>Antoine</w:t>
                </w:r>
              </w:p>
            </w:tc>
          </w:sdtContent>
        </w:sdt>
        <w:tc>
          <w:tcPr>
            <w:tcW w:w="2112" w:type="dxa"/>
          </w:tcPr>
          <w:p w14:paraId="46D756B1" w14:textId="77777777" w:rsidR="002B041D" w:rsidRPr="00EA759C" w:rsidRDefault="002B041D" w:rsidP="009A79EA">
            <w:pPr>
              <w:jc w:val="left"/>
              <w:rPr>
                <w:sz w:val="18"/>
              </w:rPr>
            </w:pPr>
          </w:p>
        </w:tc>
      </w:tr>
      <w:tr w:rsidR="002B041D" w:rsidRPr="00EA759C" w14:paraId="5F02CA3A" w14:textId="77777777" w:rsidTr="00BB68B4">
        <w:tc>
          <w:tcPr>
            <w:tcW w:w="840" w:type="dxa"/>
          </w:tcPr>
          <w:p w14:paraId="1555CF90" w14:textId="77777777" w:rsidR="002B041D" w:rsidRPr="00EA759C" w:rsidRDefault="002B041D" w:rsidP="002B041D">
            <w:pPr>
              <w:rPr>
                <w:sz w:val="18"/>
              </w:rPr>
            </w:pPr>
            <w:r>
              <w:rPr>
                <w:sz w:val="18"/>
              </w:rPr>
              <w:t>A-2.005</w:t>
            </w:r>
          </w:p>
        </w:tc>
        <w:tc>
          <w:tcPr>
            <w:tcW w:w="3233" w:type="dxa"/>
          </w:tcPr>
          <w:p w14:paraId="18087BFD" w14:textId="77777777" w:rsidR="002B041D" w:rsidRDefault="002B041D" w:rsidP="009A79EA">
            <w:pPr>
              <w:jc w:val="left"/>
              <w:rPr>
                <w:sz w:val="18"/>
              </w:rPr>
            </w:pPr>
            <w:r>
              <w:rPr>
                <w:sz w:val="18"/>
              </w:rPr>
              <w:t>Créer de compte :</w:t>
            </w:r>
          </w:p>
          <w:p w14:paraId="188966FD" w14:textId="77777777" w:rsidR="002B041D" w:rsidRDefault="002B041D" w:rsidP="009A79EA">
            <w:pPr>
              <w:jc w:val="left"/>
              <w:rPr>
                <w:sz w:val="18"/>
              </w:rPr>
            </w:pPr>
          </w:p>
          <w:p w14:paraId="6A40B5B9" w14:textId="77777777" w:rsidR="002B041D" w:rsidRDefault="002B041D" w:rsidP="009A79EA">
            <w:pPr>
              <w:pStyle w:val="Paragraphedeliste"/>
              <w:numPr>
                <w:ilvl w:val="0"/>
                <w:numId w:val="21"/>
              </w:numPr>
              <w:ind w:left="113" w:hanging="113"/>
              <w:jc w:val="left"/>
              <w:rPr>
                <w:sz w:val="18"/>
              </w:rPr>
            </w:pPr>
            <w:r w:rsidRPr="00D73FC2">
              <w:rPr>
                <w:sz w:val="18"/>
              </w:rPr>
              <w:t xml:space="preserve">Nom d’utilisateur : </w:t>
            </w:r>
            <w:r>
              <w:rPr>
                <w:sz w:val="18"/>
              </w:rPr>
              <w:t>Damras610</w:t>
            </w:r>
          </w:p>
          <w:p w14:paraId="4F8874CA" w14:textId="77777777" w:rsidR="002B041D" w:rsidRDefault="002B041D" w:rsidP="009A79EA">
            <w:pPr>
              <w:pStyle w:val="Paragraphedeliste"/>
              <w:numPr>
                <w:ilvl w:val="0"/>
                <w:numId w:val="21"/>
              </w:numPr>
              <w:ind w:left="113" w:hanging="113"/>
              <w:jc w:val="left"/>
              <w:rPr>
                <w:sz w:val="18"/>
              </w:rPr>
            </w:pPr>
            <w:r w:rsidRPr="00D73FC2">
              <w:rPr>
                <w:sz w:val="18"/>
              </w:rPr>
              <w:t>Mot de passe : a</w:t>
            </w:r>
            <w:r>
              <w:rPr>
                <w:sz w:val="18"/>
              </w:rPr>
              <w:t>zerty456</w:t>
            </w:r>
          </w:p>
          <w:p w14:paraId="40F54984" w14:textId="07E05BAC" w:rsidR="002B041D" w:rsidRPr="00C1756F" w:rsidRDefault="002B041D" w:rsidP="00193032">
            <w:pPr>
              <w:pStyle w:val="Paragraphedeliste"/>
              <w:numPr>
                <w:ilvl w:val="0"/>
                <w:numId w:val="21"/>
              </w:numPr>
              <w:ind w:left="113" w:hanging="113"/>
              <w:jc w:val="left"/>
              <w:rPr>
                <w:sz w:val="18"/>
              </w:rPr>
            </w:pPr>
            <w:r w:rsidRPr="00D73FC2">
              <w:rPr>
                <w:sz w:val="18"/>
              </w:rPr>
              <w:t>Email :</w:t>
            </w:r>
            <w:r>
              <w:rPr>
                <w:sz w:val="18"/>
              </w:rPr>
              <w:t xml:space="preserve"> </w:t>
            </w:r>
            <w:r w:rsidR="00193032">
              <w:rPr>
                <w:sz w:val="18"/>
              </w:rPr>
              <w:t>jonathan.racaud@epitech.eu</w:t>
            </w:r>
          </w:p>
        </w:tc>
        <w:tc>
          <w:tcPr>
            <w:tcW w:w="1992" w:type="dxa"/>
          </w:tcPr>
          <w:p w14:paraId="1D122885" w14:textId="10275809" w:rsidR="002B041D" w:rsidRDefault="002B041D" w:rsidP="002B041D">
            <w:pPr>
              <w:rPr>
                <w:sz w:val="18"/>
                <w:szCs w:val="20"/>
              </w:rPr>
            </w:pPr>
            <w:r>
              <w:rPr>
                <w:sz w:val="18"/>
                <w:szCs w:val="20"/>
              </w:rPr>
              <w:t>F-2</w:t>
            </w:r>
            <w:r w:rsidR="00B07B07">
              <w:rPr>
                <w:sz w:val="18"/>
                <w:szCs w:val="20"/>
              </w:rPr>
              <w:t>.1.1</w:t>
            </w:r>
            <w:r>
              <w:rPr>
                <w:sz w:val="18"/>
                <w:szCs w:val="20"/>
              </w:rPr>
              <w:t>.</w:t>
            </w:r>
            <w:r w:rsidR="00B855BE">
              <w:rPr>
                <w:sz w:val="18"/>
                <w:szCs w:val="20"/>
              </w:rPr>
              <w:t xml:space="preserve"> – Site web</w:t>
            </w:r>
          </w:p>
        </w:tc>
        <w:sdt>
          <w:sdtPr>
            <w:rPr>
              <w:sz w:val="18"/>
              <w:szCs w:val="20"/>
            </w:rPr>
            <w:id w:val="-17234182"/>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5CA92871" w14:textId="77777777" w:rsidR="002B041D" w:rsidRDefault="002B041D" w:rsidP="002B041D">
                <w:r>
                  <w:rPr>
                    <w:sz w:val="18"/>
                    <w:szCs w:val="20"/>
                  </w:rPr>
                  <w:t>Jonathan</w:t>
                </w:r>
              </w:p>
            </w:tc>
          </w:sdtContent>
        </w:sdt>
        <w:tc>
          <w:tcPr>
            <w:tcW w:w="2112" w:type="dxa"/>
          </w:tcPr>
          <w:p w14:paraId="608164BE" w14:textId="77777777" w:rsidR="002B041D" w:rsidRPr="00EA759C" w:rsidRDefault="00E75DE6" w:rsidP="009A79EA">
            <w:pPr>
              <w:jc w:val="left"/>
              <w:rPr>
                <w:sz w:val="18"/>
              </w:rPr>
            </w:pPr>
            <w:r>
              <w:rPr>
                <w:sz w:val="18"/>
              </w:rPr>
              <w:t>La création doit échouer</w:t>
            </w:r>
            <w:r w:rsidR="002B041D">
              <w:rPr>
                <w:sz w:val="18"/>
              </w:rPr>
              <w:t xml:space="preserve"> car le nom d’utilisateur est déjà utilisé.</w:t>
            </w:r>
          </w:p>
        </w:tc>
      </w:tr>
      <w:tr w:rsidR="002B041D" w:rsidRPr="00EA759C" w14:paraId="3B434C1E" w14:textId="77777777" w:rsidTr="00BB68B4">
        <w:tc>
          <w:tcPr>
            <w:tcW w:w="840" w:type="dxa"/>
          </w:tcPr>
          <w:p w14:paraId="091500EB" w14:textId="77777777" w:rsidR="002B041D" w:rsidRPr="00EA759C" w:rsidRDefault="002B041D" w:rsidP="002B041D">
            <w:pPr>
              <w:rPr>
                <w:sz w:val="18"/>
              </w:rPr>
            </w:pPr>
            <w:r>
              <w:rPr>
                <w:sz w:val="18"/>
              </w:rPr>
              <w:t>A-2.006</w:t>
            </w:r>
          </w:p>
        </w:tc>
        <w:tc>
          <w:tcPr>
            <w:tcW w:w="3233" w:type="dxa"/>
          </w:tcPr>
          <w:p w14:paraId="05D0F5CA" w14:textId="77777777" w:rsidR="002B041D" w:rsidRDefault="002B041D" w:rsidP="009A79EA">
            <w:pPr>
              <w:jc w:val="left"/>
              <w:rPr>
                <w:sz w:val="18"/>
              </w:rPr>
            </w:pPr>
            <w:r>
              <w:rPr>
                <w:sz w:val="18"/>
              </w:rPr>
              <w:t>Ressayer de créer de compte :</w:t>
            </w:r>
          </w:p>
          <w:p w14:paraId="3C72059F" w14:textId="77777777" w:rsidR="002B041D" w:rsidRDefault="002B041D" w:rsidP="009A79EA">
            <w:pPr>
              <w:jc w:val="left"/>
              <w:rPr>
                <w:sz w:val="18"/>
              </w:rPr>
            </w:pPr>
          </w:p>
          <w:p w14:paraId="7D4E8A49" w14:textId="77777777" w:rsidR="002B041D" w:rsidRDefault="002B041D" w:rsidP="009A79EA">
            <w:pPr>
              <w:pStyle w:val="Paragraphedeliste"/>
              <w:numPr>
                <w:ilvl w:val="0"/>
                <w:numId w:val="21"/>
              </w:numPr>
              <w:ind w:left="113" w:hanging="113"/>
              <w:jc w:val="left"/>
              <w:rPr>
                <w:sz w:val="18"/>
              </w:rPr>
            </w:pPr>
            <w:r w:rsidRPr="00D73FC2">
              <w:rPr>
                <w:sz w:val="18"/>
              </w:rPr>
              <w:t xml:space="preserve">Nom d’utilisateur : </w:t>
            </w:r>
            <w:r>
              <w:rPr>
                <w:sz w:val="18"/>
              </w:rPr>
              <w:t>Vendinois</w:t>
            </w:r>
          </w:p>
          <w:p w14:paraId="491C1771" w14:textId="77777777" w:rsidR="002B041D" w:rsidRDefault="002B041D" w:rsidP="009A79EA">
            <w:pPr>
              <w:pStyle w:val="Paragraphedeliste"/>
              <w:numPr>
                <w:ilvl w:val="0"/>
                <w:numId w:val="21"/>
              </w:numPr>
              <w:ind w:left="113" w:hanging="113"/>
              <w:jc w:val="left"/>
              <w:rPr>
                <w:sz w:val="18"/>
              </w:rPr>
            </w:pPr>
            <w:r w:rsidRPr="00D73FC2">
              <w:rPr>
                <w:sz w:val="18"/>
              </w:rPr>
              <w:t>Mot de passe : a</w:t>
            </w:r>
            <w:r>
              <w:rPr>
                <w:sz w:val="18"/>
              </w:rPr>
              <w:t>zerty456</w:t>
            </w:r>
          </w:p>
          <w:p w14:paraId="55BC2CE1" w14:textId="5C0E363E" w:rsidR="002B041D" w:rsidRPr="00B945F5" w:rsidRDefault="002B041D" w:rsidP="009A79EA">
            <w:pPr>
              <w:pStyle w:val="Paragraphedeliste"/>
              <w:numPr>
                <w:ilvl w:val="0"/>
                <w:numId w:val="21"/>
              </w:numPr>
              <w:ind w:left="113" w:hanging="113"/>
              <w:jc w:val="left"/>
              <w:rPr>
                <w:sz w:val="18"/>
              </w:rPr>
            </w:pPr>
            <w:r w:rsidRPr="00D73FC2">
              <w:rPr>
                <w:sz w:val="18"/>
              </w:rPr>
              <w:lastRenderedPageBreak/>
              <w:t>Email :</w:t>
            </w:r>
            <w:r>
              <w:rPr>
                <w:sz w:val="18"/>
              </w:rPr>
              <w:t xml:space="preserve"> </w:t>
            </w:r>
            <w:r w:rsidR="00193032">
              <w:rPr>
                <w:sz w:val="18"/>
              </w:rPr>
              <w:t>jonathan.racaud@epitech.eu</w:t>
            </w:r>
          </w:p>
        </w:tc>
        <w:tc>
          <w:tcPr>
            <w:tcW w:w="1992" w:type="dxa"/>
          </w:tcPr>
          <w:p w14:paraId="2F12A3FB" w14:textId="764B8EF4" w:rsidR="002B041D" w:rsidRDefault="002B041D" w:rsidP="002B041D">
            <w:pPr>
              <w:rPr>
                <w:sz w:val="18"/>
                <w:szCs w:val="20"/>
              </w:rPr>
            </w:pPr>
            <w:r>
              <w:rPr>
                <w:sz w:val="18"/>
                <w:szCs w:val="20"/>
              </w:rPr>
              <w:lastRenderedPageBreak/>
              <w:t>F-2</w:t>
            </w:r>
            <w:r w:rsidR="00B07B07">
              <w:rPr>
                <w:sz w:val="18"/>
                <w:szCs w:val="20"/>
              </w:rPr>
              <w:t>.1.1</w:t>
            </w:r>
            <w:r>
              <w:rPr>
                <w:sz w:val="18"/>
                <w:szCs w:val="20"/>
              </w:rPr>
              <w:t>.</w:t>
            </w:r>
            <w:r w:rsidR="00B855BE">
              <w:rPr>
                <w:sz w:val="18"/>
                <w:szCs w:val="20"/>
              </w:rPr>
              <w:t xml:space="preserve"> – Site web</w:t>
            </w:r>
          </w:p>
        </w:tc>
        <w:sdt>
          <w:sdtPr>
            <w:rPr>
              <w:sz w:val="18"/>
              <w:szCs w:val="20"/>
            </w:rPr>
            <w:id w:val="-392123803"/>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7929B1C4" w14:textId="77777777" w:rsidR="002B041D" w:rsidRDefault="002B041D" w:rsidP="002B041D">
                <w:r>
                  <w:rPr>
                    <w:sz w:val="18"/>
                    <w:szCs w:val="20"/>
                  </w:rPr>
                  <w:t>Jonathan</w:t>
                </w:r>
              </w:p>
            </w:tc>
          </w:sdtContent>
        </w:sdt>
        <w:tc>
          <w:tcPr>
            <w:tcW w:w="2112" w:type="dxa"/>
          </w:tcPr>
          <w:p w14:paraId="4F95A762" w14:textId="77777777" w:rsidR="002B041D" w:rsidRPr="00EA759C" w:rsidRDefault="002B041D" w:rsidP="009A79EA">
            <w:pPr>
              <w:jc w:val="left"/>
              <w:rPr>
                <w:sz w:val="18"/>
              </w:rPr>
            </w:pPr>
          </w:p>
        </w:tc>
      </w:tr>
      <w:tr w:rsidR="00662015" w:rsidRPr="00EA759C" w14:paraId="48512817" w14:textId="77777777" w:rsidTr="00BB68B4">
        <w:tc>
          <w:tcPr>
            <w:tcW w:w="840" w:type="dxa"/>
          </w:tcPr>
          <w:p w14:paraId="1FCBFBDC" w14:textId="77777777" w:rsidR="00662015" w:rsidRPr="00EA759C" w:rsidRDefault="00662015" w:rsidP="00662015">
            <w:pPr>
              <w:rPr>
                <w:sz w:val="18"/>
              </w:rPr>
            </w:pPr>
            <w:r>
              <w:rPr>
                <w:sz w:val="18"/>
              </w:rPr>
              <w:lastRenderedPageBreak/>
              <w:t>A-2.007</w:t>
            </w:r>
          </w:p>
        </w:tc>
        <w:tc>
          <w:tcPr>
            <w:tcW w:w="3233" w:type="dxa"/>
          </w:tcPr>
          <w:p w14:paraId="6F89DC0B" w14:textId="77777777" w:rsidR="00662015" w:rsidRDefault="00662015" w:rsidP="00662015">
            <w:pPr>
              <w:jc w:val="left"/>
              <w:rPr>
                <w:sz w:val="18"/>
              </w:rPr>
            </w:pPr>
            <w:r>
              <w:rPr>
                <w:sz w:val="18"/>
              </w:rPr>
              <w:t>Valider le compte « Vendinois »</w:t>
            </w:r>
          </w:p>
        </w:tc>
        <w:tc>
          <w:tcPr>
            <w:tcW w:w="1992" w:type="dxa"/>
          </w:tcPr>
          <w:p w14:paraId="16CB89E2" w14:textId="77777777" w:rsidR="00662015" w:rsidRDefault="00662015" w:rsidP="00662015">
            <w:pPr>
              <w:rPr>
                <w:sz w:val="18"/>
                <w:szCs w:val="20"/>
              </w:rPr>
            </w:pPr>
          </w:p>
        </w:tc>
        <w:sdt>
          <w:sdtPr>
            <w:rPr>
              <w:sz w:val="18"/>
              <w:szCs w:val="20"/>
            </w:rPr>
            <w:id w:val="1536079233"/>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19756E8F" w14:textId="77777777" w:rsidR="00662015" w:rsidRDefault="00662015" w:rsidP="00662015">
                <w:r>
                  <w:rPr>
                    <w:sz w:val="18"/>
                    <w:szCs w:val="20"/>
                  </w:rPr>
                  <w:t>Jonathan</w:t>
                </w:r>
              </w:p>
            </w:tc>
          </w:sdtContent>
        </w:sdt>
        <w:tc>
          <w:tcPr>
            <w:tcW w:w="2112" w:type="dxa"/>
          </w:tcPr>
          <w:p w14:paraId="491F140E" w14:textId="77777777" w:rsidR="00662015" w:rsidRPr="00EA759C" w:rsidRDefault="00662015" w:rsidP="00662015">
            <w:pPr>
              <w:jc w:val="left"/>
              <w:rPr>
                <w:sz w:val="18"/>
              </w:rPr>
            </w:pPr>
          </w:p>
        </w:tc>
      </w:tr>
      <w:tr w:rsidR="00662015" w:rsidRPr="00EA759C" w14:paraId="6EC2A702" w14:textId="77777777" w:rsidTr="00BB68B4">
        <w:tc>
          <w:tcPr>
            <w:tcW w:w="840" w:type="dxa"/>
          </w:tcPr>
          <w:p w14:paraId="6C7BCD60" w14:textId="77777777" w:rsidR="00662015" w:rsidRPr="00EA759C" w:rsidRDefault="00662015" w:rsidP="00662015">
            <w:pPr>
              <w:rPr>
                <w:sz w:val="18"/>
              </w:rPr>
            </w:pPr>
            <w:r>
              <w:rPr>
                <w:sz w:val="18"/>
              </w:rPr>
              <w:t>A-2.008</w:t>
            </w:r>
          </w:p>
        </w:tc>
        <w:tc>
          <w:tcPr>
            <w:tcW w:w="3233" w:type="dxa"/>
          </w:tcPr>
          <w:p w14:paraId="6482BF9A" w14:textId="77777777" w:rsidR="00662015" w:rsidRDefault="00662015" w:rsidP="00662015">
            <w:pPr>
              <w:jc w:val="left"/>
              <w:rPr>
                <w:sz w:val="18"/>
              </w:rPr>
            </w:pPr>
            <w:r>
              <w:rPr>
                <w:sz w:val="18"/>
              </w:rPr>
              <w:t>Se connecter au compte « Vendinois »</w:t>
            </w:r>
          </w:p>
        </w:tc>
        <w:tc>
          <w:tcPr>
            <w:tcW w:w="1992" w:type="dxa"/>
          </w:tcPr>
          <w:p w14:paraId="06FD6E29" w14:textId="4A9A97C5" w:rsidR="00662015" w:rsidRDefault="00662015" w:rsidP="00662015">
            <w:pPr>
              <w:rPr>
                <w:sz w:val="18"/>
                <w:szCs w:val="20"/>
              </w:rPr>
            </w:pPr>
            <w:r>
              <w:rPr>
                <w:sz w:val="18"/>
                <w:szCs w:val="20"/>
              </w:rPr>
              <w:t>F-2.1.2.</w:t>
            </w:r>
            <w:r w:rsidR="00B855BE">
              <w:rPr>
                <w:sz w:val="18"/>
                <w:szCs w:val="20"/>
              </w:rPr>
              <w:t xml:space="preserve"> – Site web</w:t>
            </w:r>
          </w:p>
        </w:tc>
        <w:sdt>
          <w:sdtPr>
            <w:rPr>
              <w:sz w:val="18"/>
              <w:szCs w:val="20"/>
            </w:rPr>
            <w:id w:val="567772250"/>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4377CDFF" w14:textId="77777777" w:rsidR="00662015" w:rsidRDefault="00662015" w:rsidP="00662015">
                <w:r>
                  <w:rPr>
                    <w:sz w:val="18"/>
                    <w:szCs w:val="20"/>
                  </w:rPr>
                  <w:t>Jonathan</w:t>
                </w:r>
              </w:p>
            </w:tc>
          </w:sdtContent>
        </w:sdt>
        <w:tc>
          <w:tcPr>
            <w:tcW w:w="2112" w:type="dxa"/>
          </w:tcPr>
          <w:p w14:paraId="662684D4" w14:textId="77777777" w:rsidR="00662015" w:rsidRPr="00EA759C" w:rsidRDefault="00662015" w:rsidP="00662015">
            <w:pPr>
              <w:jc w:val="left"/>
              <w:rPr>
                <w:sz w:val="18"/>
              </w:rPr>
            </w:pPr>
          </w:p>
        </w:tc>
      </w:tr>
      <w:tr w:rsidR="00662015" w:rsidRPr="00EA759C" w14:paraId="3F5B108D" w14:textId="77777777" w:rsidTr="00BB68B4">
        <w:tc>
          <w:tcPr>
            <w:tcW w:w="840" w:type="dxa"/>
          </w:tcPr>
          <w:p w14:paraId="3C8DEA71" w14:textId="77777777" w:rsidR="00662015" w:rsidRPr="00EA759C" w:rsidRDefault="00662015" w:rsidP="00662015">
            <w:pPr>
              <w:rPr>
                <w:sz w:val="18"/>
              </w:rPr>
            </w:pPr>
            <w:r>
              <w:rPr>
                <w:sz w:val="18"/>
              </w:rPr>
              <w:t>A-2.009</w:t>
            </w:r>
          </w:p>
        </w:tc>
        <w:tc>
          <w:tcPr>
            <w:tcW w:w="3233" w:type="dxa"/>
          </w:tcPr>
          <w:p w14:paraId="2B67CE7D" w14:textId="77777777" w:rsidR="00662015" w:rsidRDefault="00662015" w:rsidP="00662015">
            <w:pPr>
              <w:jc w:val="left"/>
              <w:rPr>
                <w:sz w:val="18"/>
              </w:rPr>
            </w:pPr>
            <w:r>
              <w:rPr>
                <w:sz w:val="18"/>
              </w:rPr>
              <w:t>Consulter les informations personnelles</w:t>
            </w:r>
          </w:p>
        </w:tc>
        <w:tc>
          <w:tcPr>
            <w:tcW w:w="1992" w:type="dxa"/>
          </w:tcPr>
          <w:p w14:paraId="4869584B" w14:textId="69AD2105" w:rsidR="00662015" w:rsidRPr="00EA759C" w:rsidRDefault="00662015" w:rsidP="00662015">
            <w:pPr>
              <w:rPr>
                <w:sz w:val="18"/>
                <w:szCs w:val="18"/>
              </w:rPr>
            </w:pPr>
            <w:r>
              <w:rPr>
                <w:sz w:val="18"/>
                <w:szCs w:val="18"/>
              </w:rPr>
              <w:t>F-2</w:t>
            </w:r>
            <w:r w:rsidRPr="00EA759C">
              <w:rPr>
                <w:sz w:val="18"/>
                <w:szCs w:val="18"/>
              </w:rPr>
              <w:t>.2.1.</w:t>
            </w:r>
            <w:r w:rsidR="00B855BE">
              <w:rPr>
                <w:sz w:val="18"/>
                <w:szCs w:val="20"/>
              </w:rPr>
              <w:t xml:space="preserve"> – Site web</w:t>
            </w:r>
          </w:p>
        </w:tc>
        <w:sdt>
          <w:sdtPr>
            <w:rPr>
              <w:sz w:val="18"/>
              <w:szCs w:val="20"/>
            </w:rPr>
            <w:id w:val="812139434"/>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0C6D08A5" w14:textId="77777777" w:rsidR="00662015" w:rsidRDefault="00662015" w:rsidP="00662015">
                <w:r>
                  <w:rPr>
                    <w:sz w:val="18"/>
                    <w:szCs w:val="20"/>
                  </w:rPr>
                  <w:t>Jonathan</w:t>
                </w:r>
              </w:p>
            </w:tc>
          </w:sdtContent>
        </w:sdt>
        <w:tc>
          <w:tcPr>
            <w:tcW w:w="2112" w:type="dxa"/>
          </w:tcPr>
          <w:p w14:paraId="4DF15BC9" w14:textId="77777777" w:rsidR="00662015" w:rsidRPr="00EA759C" w:rsidRDefault="00662015" w:rsidP="00662015">
            <w:pPr>
              <w:jc w:val="left"/>
              <w:rPr>
                <w:sz w:val="18"/>
              </w:rPr>
            </w:pPr>
          </w:p>
        </w:tc>
      </w:tr>
      <w:tr w:rsidR="00662015" w:rsidRPr="00EA759C" w14:paraId="01CCC69D" w14:textId="77777777" w:rsidTr="00BB68B4">
        <w:tc>
          <w:tcPr>
            <w:tcW w:w="840" w:type="dxa"/>
          </w:tcPr>
          <w:p w14:paraId="2396C598" w14:textId="77777777" w:rsidR="00662015" w:rsidRPr="00EA759C" w:rsidRDefault="00662015" w:rsidP="00662015">
            <w:pPr>
              <w:rPr>
                <w:sz w:val="18"/>
              </w:rPr>
            </w:pPr>
            <w:r>
              <w:rPr>
                <w:sz w:val="18"/>
              </w:rPr>
              <w:t>A-2.010</w:t>
            </w:r>
          </w:p>
        </w:tc>
        <w:tc>
          <w:tcPr>
            <w:tcW w:w="3233" w:type="dxa"/>
          </w:tcPr>
          <w:p w14:paraId="6A271FEC" w14:textId="77777777" w:rsidR="00662015" w:rsidRDefault="00662015" w:rsidP="00662015">
            <w:pPr>
              <w:jc w:val="left"/>
              <w:rPr>
                <w:sz w:val="18"/>
              </w:rPr>
            </w:pPr>
            <w:r>
              <w:rPr>
                <w:sz w:val="18"/>
              </w:rPr>
              <w:t>Modifie les informations personnelles :</w:t>
            </w:r>
          </w:p>
          <w:p w14:paraId="7A009A6A" w14:textId="77777777" w:rsidR="00662015" w:rsidRDefault="00662015" w:rsidP="00662015">
            <w:pPr>
              <w:jc w:val="left"/>
              <w:rPr>
                <w:sz w:val="18"/>
              </w:rPr>
            </w:pPr>
          </w:p>
          <w:p w14:paraId="40C9890C" w14:textId="6B6EFB53" w:rsidR="00662015" w:rsidRDefault="00193032" w:rsidP="00662015">
            <w:pPr>
              <w:pStyle w:val="Paragraphedeliste"/>
              <w:numPr>
                <w:ilvl w:val="0"/>
                <w:numId w:val="21"/>
              </w:numPr>
              <w:ind w:left="113" w:hanging="113"/>
              <w:jc w:val="left"/>
              <w:rPr>
                <w:sz w:val="18"/>
              </w:rPr>
            </w:pPr>
            <w:r>
              <w:rPr>
                <w:sz w:val="18"/>
              </w:rPr>
              <w:t>Prénom : Jonathan</w:t>
            </w:r>
          </w:p>
          <w:p w14:paraId="0430D41D" w14:textId="0FDCB1F9" w:rsidR="00193032" w:rsidRPr="00E24BD6" w:rsidRDefault="00193032" w:rsidP="00662015">
            <w:pPr>
              <w:pStyle w:val="Paragraphedeliste"/>
              <w:numPr>
                <w:ilvl w:val="0"/>
                <w:numId w:val="21"/>
              </w:numPr>
              <w:ind w:left="113" w:hanging="113"/>
              <w:jc w:val="left"/>
              <w:rPr>
                <w:sz w:val="18"/>
              </w:rPr>
            </w:pPr>
            <w:r>
              <w:rPr>
                <w:sz w:val="18"/>
              </w:rPr>
              <w:t>Nom : Racaud</w:t>
            </w:r>
          </w:p>
        </w:tc>
        <w:tc>
          <w:tcPr>
            <w:tcW w:w="1992" w:type="dxa"/>
          </w:tcPr>
          <w:p w14:paraId="60461CE6" w14:textId="470B974E" w:rsidR="00662015" w:rsidRPr="00EA759C" w:rsidRDefault="00662015" w:rsidP="00662015">
            <w:pPr>
              <w:rPr>
                <w:sz w:val="18"/>
                <w:szCs w:val="18"/>
              </w:rPr>
            </w:pPr>
            <w:r>
              <w:rPr>
                <w:sz w:val="18"/>
                <w:szCs w:val="18"/>
              </w:rPr>
              <w:t>F-2.2.2</w:t>
            </w:r>
            <w:r w:rsidRPr="00EA759C">
              <w:rPr>
                <w:sz w:val="18"/>
                <w:szCs w:val="18"/>
              </w:rPr>
              <w:t>.</w:t>
            </w:r>
            <w:r w:rsidR="00B855BE">
              <w:rPr>
                <w:sz w:val="18"/>
                <w:szCs w:val="20"/>
              </w:rPr>
              <w:t xml:space="preserve"> – Site web</w:t>
            </w:r>
          </w:p>
        </w:tc>
        <w:sdt>
          <w:sdtPr>
            <w:rPr>
              <w:sz w:val="18"/>
              <w:szCs w:val="20"/>
            </w:rPr>
            <w:id w:val="1755242478"/>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7CCF7E84" w14:textId="77777777" w:rsidR="00662015" w:rsidRDefault="00662015" w:rsidP="00662015">
                <w:r>
                  <w:rPr>
                    <w:sz w:val="18"/>
                    <w:szCs w:val="20"/>
                  </w:rPr>
                  <w:t>Jonathan</w:t>
                </w:r>
              </w:p>
            </w:tc>
          </w:sdtContent>
        </w:sdt>
        <w:tc>
          <w:tcPr>
            <w:tcW w:w="2112" w:type="dxa"/>
          </w:tcPr>
          <w:p w14:paraId="3F357B6C" w14:textId="77777777" w:rsidR="00662015" w:rsidRPr="00EA759C" w:rsidRDefault="00662015" w:rsidP="00662015">
            <w:pPr>
              <w:jc w:val="left"/>
              <w:rPr>
                <w:sz w:val="18"/>
              </w:rPr>
            </w:pPr>
          </w:p>
        </w:tc>
      </w:tr>
      <w:tr w:rsidR="00662015" w:rsidRPr="00EA759C" w14:paraId="2E7D3E51" w14:textId="77777777" w:rsidTr="00BB68B4">
        <w:tc>
          <w:tcPr>
            <w:tcW w:w="840" w:type="dxa"/>
          </w:tcPr>
          <w:p w14:paraId="27EC297D" w14:textId="77777777" w:rsidR="00662015" w:rsidRPr="00EA759C" w:rsidRDefault="00662015" w:rsidP="00662015">
            <w:pPr>
              <w:rPr>
                <w:sz w:val="18"/>
              </w:rPr>
            </w:pPr>
            <w:r>
              <w:rPr>
                <w:sz w:val="18"/>
              </w:rPr>
              <w:t>A-2.011</w:t>
            </w:r>
          </w:p>
        </w:tc>
        <w:tc>
          <w:tcPr>
            <w:tcW w:w="3233" w:type="dxa"/>
          </w:tcPr>
          <w:p w14:paraId="2A005996" w14:textId="77777777" w:rsidR="00662015" w:rsidRDefault="00662015" w:rsidP="00662015">
            <w:pPr>
              <w:jc w:val="left"/>
              <w:rPr>
                <w:sz w:val="18"/>
              </w:rPr>
            </w:pPr>
            <w:r>
              <w:rPr>
                <w:sz w:val="18"/>
              </w:rPr>
              <w:t>Rechercher l’utilisateur « Damras610 »</w:t>
            </w:r>
          </w:p>
        </w:tc>
        <w:tc>
          <w:tcPr>
            <w:tcW w:w="1992" w:type="dxa"/>
          </w:tcPr>
          <w:p w14:paraId="6A798A4F" w14:textId="609F60C1" w:rsidR="00662015" w:rsidRDefault="00662015" w:rsidP="00662015">
            <w:pPr>
              <w:rPr>
                <w:sz w:val="18"/>
                <w:szCs w:val="20"/>
              </w:rPr>
            </w:pPr>
            <w:r>
              <w:rPr>
                <w:sz w:val="18"/>
                <w:szCs w:val="20"/>
              </w:rPr>
              <w:t>F-2.3.2.</w:t>
            </w:r>
            <w:r w:rsidR="00B855BE">
              <w:rPr>
                <w:sz w:val="18"/>
                <w:szCs w:val="20"/>
              </w:rPr>
              <w:t xml:space="preserve"> – Site web</w:t>
            </w:r>
          </w:p>
        </w:tc>
        <w:sdt>
          <w:sdtPr>
            <w:rPr>
              <w:sz w:val="18"/>
              <w:szCs w:val="20"/>
            </w:rPr>
            <w:id w:val="24758321"/>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53BBE917" w14:textId="77777777" w:rsidR="00662015" w:rsidRDefault="00662015" w:rsidP="00662015">
                <w:r>
                  <w:rPr>
                    <w:sz w:val="18"/>
                    <w:szCs w:val="20"/>
                  </w:rPr>
                  <w:t>Jonathan</w:t>
                </w:r>
              </w:p>
            </w:tc>
          </w:sdtContent>
        </w:sdt>
        <w:tc>
          <w:tcPr>
            <w:tcW w:w="2112" w:type="dxa"/>
          </w:tcPr>
          <w:p w14:paraId="6AEA02E0" w14:textId="77777777" w:rsidR="00662015" w:rsidRPr="00EA759C" w:rsidRDefault="00662015" w:rsidP="00662015">
            <w:pPr>
              <w:jc w:val="left"/>
              <w:rPr>
                <w:sz w:val="18"/>
              </w:rPr>
            </w:pPr>
          </w:p>
        </w:tc>
      </w:tr>
      <w:tr w:rsidR="00662015" w:rsidRPr="00EA759C" w14:paraId="2ECF542D" w14:textId="77777777" w:rsidTr="00BB68B4">
        <w:tc>
          <w:tcPr>
            <w:tcW w:w="840" w:type="dxa"/>
          </w:tcPr>
          <w:p w14:paraId="15CC757B" w14:textId="77777777" w:rsidR="00662015" w:rsidRPr="00EA759C" w:rsidRDefault="00662015" w:rsidP="00662015">
            <w:pPr>
              <w:rPr>
                <w:sz w:val="18"/>
              </w:rPr>
            </w:pPr>
            <w:r>
              <w:rPr>
                <w:sz w:val="18"/>
              </w:rPr>
              <w:t>A-2.012</w:t>
            </w:r>
          </w:p>
        </w:tc>
        <w:tc>
          <w:tcPr>
            <w:tcW w:w="3233" w:type="dxa"/>
          </w:tcPr>
          <w:p w14:paraId="5FC3B12B" w14:textId="77777777" w:rsidR="00662015" w:rsidRDefault="00662015" w:rsidP="00662015">
            <w:pPr>
              <w:jc w:val="left"/>
              <w:rPr>
                <w:sz w:val="18"/>
              </w:rPr>
            </w:pPr>
            <w:r>
              <w:rPr>
                <w:sz w:val="18"/>
              </w:rPr>
              <w:t>Consulter le profil de « Damras610 »</w:t>
            </w:r>
          </w:p>
        </w:tc>
        <w:tc>
          <w:tcPr>
            <w:tcW w:w="1992" w:type="dxa"/>
          </w:tcPr>
          <w:p w14:paraId="7170B561" w14:textId="0DB00022" w:rsidR="00662015" w:rsidRDefault="00662015" w:rsidP="00662015">
            <w:pPr>
              <w:rPr>
                <w:sz w:val="18"/>
                <w:szCs w:val="20"/>
              </w:rPr>
            </w:pPr>
            <w:r>
              <w:rPr>
                <w:sz w:val="18"/>
                <w:szCs w:val="20"/>
              </w:rPr>
              <w:t>F-2.3.4.</w:t>
            </w:r>
            <w:r w:rsidR="00B855BE">
              <w:rPr>
                <w:sz w:val="18"/>
                <w:szCs w:val="20"/>
              </w:rPr>
              <w:t xml:space="preserve"> – Site web</w:t>
            </w:r>
          </w:p>
        </w:tc>
        <w:sdt>
          <w:sdtPr>
            <w:rPr>
              <w:sz w:val="18"/>
              <w:szCs w:val="20"/>
            </w:rPr>
            <w:id w:val="1654486935"/>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0BEB469F" w14:textId="77777777" w:rsidR="00662015" w:rsidRDefault="00662015" w:rsidP="00662015">
                <w:r>
                  <w:rPr>
                    <w:sz w:val="18"/>
                    <w:szCs w:val="20"/>
                  </w:rPr>
                  <w:t>Jonathan</w:t>
                </w:r>
              </w:p>
            </w:tc>
          </w:sdtContent>
        </w:sdt>
        <w:tc>
          <w:tcPr>
            <w:tcW w:w="2112" w:type="dxa"/>
          </w:tcPr>
          <w:p w14:paraId="5C010951" w14:textId="77777777" w:rsidR="00662015" w:rsidRPr="00EA759C" w:rsidRDefault="00662015" w:rsidP="00662015">
            <w:pPr>
              <w:jc w:val="left"/>
              <w:rPr>
                <w:sz w:val="18"/>
              </w:rPr>
            </w:pPr>
          </w:p>
        </w:tc>
      </w:tr>
      <w:tr w:rsidR="00662015" w:rsidRPr="00EA759C" w14:paraId="299B25CE" w14:textId="77777777" w:rsidTr="00BB68B4">
        <w:tc>
          <w:tcPr>
            <w:tcW w:w="840" w:type="dxa"/>
          </w:tcPr>
          <w:p w14:paraId="62DCFD77" w14:textId="77777777" w:rsidR="00662015" w:rsidRPr="00EA759C" w:rsidRDefault="00662015" w:rsidP="00662015">
            <w:pPr>
              <w:rPr>
                <w:sz w:val="18"/>
              </w:rPr>
            </w:pPr>
            <w:r>
              <w:rPr>
                <w:sz w:val="18"/>
              </w:rPr>
              <w:t>A-2.013</w:t>
            </w:r>
          </w:p>
        </w:tc>
        <w:tc>
          <w:tcPr>
            <w:tcW w:w="3233" w:type="dxa"/>
          </w:tcPr>
          <w:p w14:paraId="52F4A422" w14:textId="77777777" w:rsidR="00662015" w:rsidRDefault="00662015" w:rsidP="00662015">
            <w:pPr>
              <w:jc w:val="left"/>
              <w:rPr>
                <w:sz w:val="18"/>
              </w:rPr>
            </w:pPr>
            <w:r>
              <w:rPr>
                <w:sz w:val="18"/>
              </w:rPr>
              <w:t>S’abonner à « Damras610 »</w:t>
            </w:r>
          </w:p>
        </w:tc>
        <w:tc>
          <w:tcPr>
            <w:tcW w:w="1992" w:type="dxa"/>
          </w:tcPr>
          <w:p w14:paraId="0E498765" w14:textId="433740D0" w:rsidR="00662015" w:rsidRDefault="00662015" w:rsidP="00662015">
            <w:pPr>
              <w:rPr>
                <w:sz w:val="18"/>
                <w:szCs w:val="20"/>
              </w:rPr>
            </w:pPr>
            <w:r>
              <w:rPr>
                <w:sz w:val="18"/>
                <w:szCs w:val="20"/>
              </w:rPr>
              <w:t>F-2.2.10.</w:t>
            </w:r>
            <w:r w:rsidR="00B855BE">
              <w:rPr>
                <w:sz w:val="18"/>
                <w:szCs w:val="20"/>
              </w:rPr>
              <w:t xml:space="preserve"> – Site web</w:t>
            </w:r>
          </w:p>
        </w:tc>
        <w:sdt>
          <w:sdtPr>
            <w:rPr>
              <w:sz w:val="18"/>
              <w:szCs w:val="20"/>
            </w:rPr>
            <w:id w:val="-1189137773"/>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35DBD568" w14:textId="77777777" w:rsidR="00662015" w:rsidRDefault="00662015" w:rsidP="00662015">
                <w:r>
                  <w:rPr>
                    <w:sz w:val="18"/>
                    <w:szCs w:val="20"/>
                  </w:rPr>
                  <w:t>Jonathan</w:t>
                </w:r>
              </w:p>
            </w:tc>
          </w:sdtContent>
        </w:sdt>
        <w:tc>
          <w:tcPr>
            <w:tcW w:w="2112" w:type="dxa"/>
          </w:tcPr>
          <w:p w14:paraId="4D96B499" w14:textId="77777777" w:rsidR="00662015" w:rsidRPr="00EA759C" w:rsidRDefault="00662015" w:rsidP="00662015">
            <w:pPr>
              <w:jc w:val="left"/>
              <w:rPr>
                <w:sz w:val="18"/>
              </w:rPr>
            </w:pPr>
          </w:p>
        </w:tc>
      </w:tr>
      <w:tr w:rsidR="00662015" w:rsidRPr="00EA759C" w14:paraId="5F49BA35" w14:textId="77777777" w:rsidTr="00BB68B4">
        <w:tc>
          <w:tcPr>
            <w:tcW w:w="840" w:type="dxa"/>
          </w:tcPr>
          <w:p w14:paraId="4006099B" w14:textId="77777777" w:rsidR="00662015" w:rsidRPr="00EA759C" w:rsidRDefault="00662015" w:rsidP="00662015">
            <w:pPr>
              <w:rPr>
                <w:sz w:val="18"/>
              </w:rPr>
            </w:pPr>
            <w:r>
              <w:rPr>
                <w:sz w:val="18"/>
              </w:rPr>
              <w:t>A-2.014</w:t>
            </w:r>
          </w:p>
        </w:tc>
        <w:tc>
          <w:tcPr>
            <w:tcW w:w="3233" w:type="dxa"/>
          </w:tcPr>
          <w:p w14:paraId="42AB5ADF" w14:textId="77777777" w:rsidR="00662015" w:rsidRDefault="00662015" w:rsidP="00662015">
            <w:pPr>
              <w:jc w:val="left"/>
              <w:rPr>
                <w:sz w:val="18"/>
              </w:rPr>
            </w:pPr>
            <w:r>
              <w:rPr>
                <w:sz w:val="18"/>
              </w:rPr>
              <w:t>Se connecter en tant que « Vendinois »</w:t>
            </w:r>
          </w:p>
        </w:tc>
        <w:tc>
          <w:tcPr>
            <w:tcW w:w="1992" w:type="dxa"/>
          </w:tcPr>
          <w:p w14:paraId="42C9F581" w14:textId="77777777" w:rsidR="00662015" w:rsidRDefault="00662015" w:rsidP="00662015">
            <w:pPr>
              <w:rPr>
                <w:sz w:val="18"/>
                <w:szCs w:val="20"/>
              </w:rPr>
            </w:pPr>
            <w:r>
              <w:rPr>
                <w:sz w:val="18"/>
                <w:szCs w:val="20"/>
              </w:rPr>
              <w:t>F-3.1.2. – Win. Phone</w:t>
            </w:r>
          </w:p>
        </w:tc>
        <w:sdt>
          <w:sdtPr>
            <w:rPr>
              <w:sz w:val="18"/>
              <w:szCs w:val="20"/>
            </w:rPr>
            <w:id w:val="-134721098"/>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58DC1D32" w14:textId="77777777" w:rsidR="00662015" w:rsidRDefault="00662015" w:rsidP="00662015">
                <w:r>
                  <w:rPr>
                    <w:sz w:val="18"/>
                    <w:szCs w:val="20"/>
                  </w:rPr>
                  <w:t>Simon</w:t>
                </w:r>
              </w:p>
            </w:tc>
          </w:sdtContent>
        </w:sdt>
        <w:tc>
          <w:tcPr>
            <w:tcW w:w="2112" w:type="dxa"/>
          </w:tcPr>
          <w:p w14:paraId="0F58DE02" w14:textId="77777777" w:rsidR="00662015" w:rsidRPr="00EA759C" w:rsidRDefault="00662015" w:rsidP="00662015">
            <w:pPr>
              <w:jc w:val="left"/>
              <w:rPr>
                <w:sz w:val="18"/>
              </w:rPr>
            </w:pPr>
          </w:p>
        </w:tc>
      </w:tr>
      <w:tr w:rsidR="00662015" w:rsidRPr="00EA759C" w14:paraId="78B6EC90" w14:textId="77777777" w:rsidTr="00BB68B4">
        <w:trPr>
          <w:trHeight w:val="112"/>
        </w:trPr>
        <w:tc>
          <w:tcPr>
            <w:tcW w:w="840" w:type="dxa"/>
          </w:tcPr>
          <w:p w14:paraId="2A796809" w14:textId="77777777" w:rsidR="00662015" w:rsidRPr="00EA759C" w:rsidRDefault="00662015" w:rsidP="00662015">
            <w:pPr>
              <w:rPr>
                <w:sz w:val="18"/>
              </w:rPr>
            </w:pPr>
            <w:r>
              <w:rPr>
                <w:sz w:val="18"/>
              </w:rPr>
              <w:t>A-2.015</w:t>
            </w:r>
          </w:p>
        </w:tc>
        <w:tc>
          <w:tcPr>
            <w:tcW w:w="3233" w:type="dxa"/>
          </w:tcPr>
          <w:p w14:paraId="0E98E083" w14:textId="77777777" w:rsidR="00662015" w:rsidRPr="00EA759C" w:rsidRDefault="00662015" w:rsidP="00662015">
            <w:pPr>
              <w:jc w:val="left"/>
              <w:rPr>
                <w:sz w:val="18"/>
              </w:rPr>
            </w:pPr>
            <w:r>
              <w:rPr>
                <w:sz w:val="18"/>
              </w:rPr>
              <w:t>Rechercher l’utilisateur « Dionysos »</w:t>
            </w:r>
          </w:p>
        </w:tc>
        <w:tc>
          <w:tcPr>
            <w:tcW w:w="1992" w:type="dxa"/>
          </w:tcPr>
          <w:p w14:paraId="19E9C0C2" w14:textId="77777777" w:rsidR="00662015" w:rsidRPr="00EA759C" w:rsidRDefault="00662015" w:rsidP="00662015">
            <w:pPr>
              <w:rPr>
                <w:sz w:val="18"/>
              </w:rPr>
            </w:pPr>
            <w:r>
              <w:rPr>
                <w:sz w:val="18"/>
              </w:rPr>
              <w:t>F-3.3.2. – Win. Phone</w:t>
            </w:r>
          </w:p>
        </w:tc>
        <w:sdt>
          <w:sdtPr>
            <w:rPr>
              <w:sz w:val="18"/>
              <w:szCs w:val="20"/>
            </w:rPr>
            <w:id w:val="1224563564"/>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37948AAC" w14:textId="77777777" w:rsidR="00662015" w:rsidRDefault="00662015" w:rsidP="00662015">
                <w:r>
                  <w:rPr>
                    <w:sz w:val="18"/>
                    <w:szCs w:val="20"/>
                  </w:rPr>
                  <w:t>Simon</w:t>
                </w:r>
              </w:p>
            </w:tc>
          </w:sdtContent>
        </w:sdt>
        <w:tc>
          <w:tcPr>
            <w:tcW w:w="2112" w:type="dxa"/>
          </w:tcPr>
          <w:p w14:paraId="5898CB2A" w14:textId="77777777" w:rsidR="00662015" w:rsidRPr="00EA759C" w:rsidRDefault="00662015" w:rsidP="00662015">
            <w:pPr>
              <w:jc w:val="left"/>
              <w:rPr>
                <w:sz w:val="18"/>
              </w:rPr>
            </w:pPr>
          </w:p>
        </w:tc>
      </w:tr>
      <w:tr w:rsidR="00662015" w:rsidRPr="00EA759C" w14:paraId="33571B4B" w14:textId="77777777" w:rsidTr="00BB68B4">
        <w:trPr>
          <w:trHeight w:val="112"/>
        </w:trPr>
        <w:tc>
          <w:tcPr>
            <w:tcW w:w="840" w:type="dxa"/>
          </w:tcPr>
          <w:p w14:paraId="1C9E3624" w14:textId="77777777" w:rsidR="00662015" w:rsidRPr="00EA759C" w:rsidRDefault="00662015" w:rsidP="00662015">
            <w:pPr>
              <w:rPr>
                <w:sz w:val="18"/>
              </w:rPr>
            </w:pPr>
            <w:r>
              <w:rPr>
                <w:sz w:val="18"/>
              </w:rPr>
              <w:t>A-2.016</w:t>
            </w:r>
          </w:p>
        </w:tc>
        <w:tc>
          <w:tcPr>
            <w:tcW w:w="3233" w:type="dxa"/>
          </w:tcPr>
          <w:p w14:paraId="7C8FD738" w14:textId="77777777" w:rsidR="00662015" w:rsidRPr="00EA759C" w:rsidRDefault="00662015" w:rsidP="00662015">
            <w:pPr>
              <w:jc w:val="left"/>
              <w:rPr>
                <w:sz w:val="18"/>
              </w:rPr>
            </w:pPr>
            <w:r>
              <w:rPr>
                <w:sz w:val="18"/>
              </w:rPr>
              <w:t>S’abonner à « Dionysos »</w:t>
            </w:r>
          </w:p>
        </w:tc>
        <w:tc>
          <w:tcPr>
            <w:tcW w:w="1992" w:type="dxa"/>
          </w:tcPr>
          <w:p w14:paraId="35407EDF" w14:textId="77777777" w:rsidR="00662015" w:rsidRPr="00EA759C" w:rsidRDefault="00662015" w:rsidP="00662015">
            <w:pPr>
              <w:rPr>
                <w:sz w:val="18"/>
              </w:rPr>
            </w:pPr>
            <w:r>
              <w:rPr>
                <w:sz w:val="18"/>
              </w:rPr>
              <w:t>F-3.2.10. – Win. Phone</w:t>
            </w:r>
          </w:p>
        </w:tc>
        <w:sdt>
          <w:sdtPr>
            <w:rPr>
              <w:sz w:val="18"/>
              <w:szCs w:val="20"/>
            </w:rPr>
            <w:id w:val="1419214195"/>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065010D9" w14:textId="77777777" w:rsidR="00662015" w:rsidRDefault="00662015" w:rsidP="00662015">
                <w:r w:rsidRPr="00AD3E27">
                  <w:rPr>
                    <w:sz w:val="18"/>
                    <w:szCs w:val="20"/>
                  </w:rPr>
                  <w:t>Simon</w:t>
                </w:r>
              </w:p>
            </w:tc>
          </w:sdtContent>
        </w:sdt>
        <w:tc>
          <w:tcPr>
            <w:tcW w:w="2112" w:type="dxa"/>
          </w:tcPr>
          <w:p w14:paraId="48A31485" w14:textId="77777777" w:rsidR="00662015" w:rsidRPr="00EA759C" w:rsidRDefault="00662015" w:rsidP="00662015">
            <w:pPr>
              <w:jc w:val="left"/>
              <w:rPr>
                <w:sz w:val="18"/>
              </w:rPr>
            </w:pPr>
          </w:p>
        </w:tc>
      </w:tr>
      <w:tr w:rsidR="00662015" w:rsidRPr="00EA759C" w14:paraId="385B575A" w14:textId="77777777" w:rsidTr="00BB68B4">
        <w:trPr>
          <w:trHeight w:val="112"/>
        </w:trPr>
        <w:tc>
          <w:tcPr>
            <w:tcW w:w="840" w:type="dxa"/>
          </w:tcPr>
          <w:p w14:paraId="2FBED215" w14:textId="77777777" w:rsidR="00662015" w:rsidRPr="00EA759C" w:rsidRDefault="00662015" w:rsidP="00662015">
            <w:pPr>
              <w:rPr>
                <w:sz w:val="18"/>
              </w:rPr>
            </w:pPr>
            <w:r>
              <w:rPr>
                <w:sz w:val="18"/>
              </w:rPr>
              <w:t>A-2.017</w:t>
            </w:r>
          </w:p>
        </w:tc>
        <w:tc>
          <w:tcPr>
            <w:tcW w:w="3233" w:type="dxa"/>
          </w:tcPr>
          <w:p w14:paraId="468E2E32" w14:textId="77777777" w:rsidR="00662015" w:rsidRPr="00EA759C" w:rsidRDefault="00662015" w:rsidP="00662015">
            <w:pPr>
              <w:jc w:val="left"/>
              <w:rPr>
                <w:sz w:val="18"/>
              </w:rPr>
            </w:pPr>
            <w:r>
              <w:rPr>
                <w:sz w:val="18"/>
              </w:rPr>
              <w:t>Se connecter en tant que « Damras610 »</w:t>
            </w:r>
          </w:p>
        </w:tc>
        <w:tc>
          <w:tcPr>
            <w:tcW w:w="1992" w:type="dxa"/>
          </w:tcPr>
          <w:p w14:paraId="578F0157" w14:textId="77777777" w:rsidR="00662015" w:rsidRPr="00EA759C" w:rsidRDefault="00662015" w:rsidP="00662015">
            <w:pPr>
              <w:rPr>
                <w:sz w:val="18"/>
              </w:rPr>
            </w:pPr>
            <w:r>
              <w:rPr>
                <w:sz w:val="18"/>
              </w:rPr>
              <w:t>F-3.1.2. – Android</w:t>
            </w:r>
          </w:p>
        </w:tc>
        <w:sdt>
          <w:sdtPr>
            <w:rPr>
              <w:sz w:val="18"/>
              <w:szCs w:val="20"/>
            </w:rPr>
            <w:id w:val="1761178027"/>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243343E5" w14:textId="77777777" w:rsidR="00662015" w:rsidRDefault="00662015" w:rsidP="00662015">
                <w:r>
                  <w:rPr>
                    <w:sz w:val="18"/>
                    <w:szCs w:val="20"/>
                  </w:rPr>
                  <w:t>Jeremy</w:t>
                </w:r>
              </w:p>
            </w:tc>
          </w:sdtContent>
        </w:sdt>
        <w:tc>
          <w:tcPr>
            <w:tcW w:w="2112" w:type="dxa"/>
          </w:tcPr>
          <w:p w14:paraId="5DC06123" w14:textId="77777777" w:rsidR="00662015" w:rsidRPr="00EA759C" w:rsidRDefault="00662015" w:rsidP="00662015">
            <w:pPr>
              <w:jc w:val="left"/>
              <w:rPr>
                <w:sz w:val="18"/>
              </w:rPr>
            </w:pPr>
          </w:p>
        </w:tc>
      </w:tr>
      <w:tr w:rsidR="00662015" w:rsidRPr="00EA759C" w14:paraId="06F9C6D3" w14:textId="77777777" w:rsidTr="00BB68B4">
        <w:trPr>
          <w:trHeight w:val="112"/>
        </w:trPr>
        <w:tc>
          <w:tcPr>
            <w:tcW w:w="840" w:type="dxa"/>
          </w:tcPr>
          <w:p w14:paraId="2332F728" w14:textId="77777777" w:rsidR="00662015" w:rsidRPr="00EA759C" w:rsidRDefault="00662015" w:rsidP="00662015">
            <w:pPr>
              <w:rPr>
                <w:sz w:val="18"/>
              </w:rPr>
            </w:pPr>
            <w:r>
              <w:rPr>
                <w:sz w:val="18"/>
              </w:rPr>
              <w:t>A-2.018</w:t>
            </w:r>
          </w:p>
        </w:tc>
        <w:tc>
          <w:tcPr>
            <w:tcW w:w="3233" w:type="dxa"/>
          </w:tcPr>
          <w:p w14:paraId="75407CBD" w14:textId="77777777" w:rsidR="00662015" w:rsidRPr="00EA759C" w:rsidRDefault="00662015" w:rsidP="00662015">
            <w:pPr>
              <w:jc w:val="left"/>
              <w:rPr>
                <w:sz w:val="18"/>
              </w:rPr>
            </w:pPr>
            <w:r>
              <w:rPr>
                <w:sz w:val="18"/>
              </w:rPr>
              <w:t>Consulter la liste des abonnés</w:t>
            </w:r>
          </w:p>
        </w:tc>
        <w:tc>
          <w:tcPr>
            <w:tcW w:w="1992" w:type="dxa"/>
          </w:tcPr>
          <w:p w14:paraId="45FE5C3D" w14:textId="77777777" w:rsidR="00662015" w:rsidRPr="00EA759C" w:rsidRDefault="00662015" w:rsidP="00662015">
            <w:pPr>
              <w:rPr>
                <w:sz w:val="18"/>
              </w:rPr>
            </w:pPr>
            <w:r>
              <w:rPr>
                <w:sz w:val="18"/>
              </w:rPr>
              <w:t>F-3.2.9. – Android</w:t>
            </w:r>
          </w:p>
        </w:tc>
        <w:sdt>
          <w:sdtPr>
            <w:rPr>
              <w:sz w:val="18"/>
              <w:szCs w:val="20"/>
            </w:rPr>
            <w:id w:val="-458341209"/>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4A257A7C" w14:textId="77777777" w:rsidR="00662015" w:rsidRDefault="00662015" w:rsidP="00662015">
                <w:r>
                  <w:rPr>
                    <w:sz w:val="18"/>
                    <w:szCs w:val="20"/>
                  </w:rPr>
                  <w:t>Jeremy</w:t>
                </w:r>
              </w:p>
            </w:tc>
          </w:sdtContent>
        </w:sdt>
        <w:tc>
          <w:tcPr>
            <w:tcW w:w="2112" w:type="dxa"/>
          </w:tcPr>
          <w:p w14:paraId="1AD8B739" w14:textId="77777777" w:rsidR="00662015" w:rsidRPr="00EA759C" w:rsidRDefault="00662015" w:rsidP="00662015">
            <w:pPr>
              <w:jc w:val="left"/>
              <w:rPr>
                <w:sz w:val="18"/>
              </w:rPr>
            </w:pPr>
            <w:r>
              <w:rPr>
                <w:sz w:val="18"/>
              </w:rPr>
              <w:t>Il devrait y avoir « Vendinois »</w:t>
            </w:r>
          </w:p>
        </w:tc>
      </w:tr>
      <w:tr w:rsidR="00662015" w:rsidRPr="00EA759C" w14:paraId="6AD7E9F2" w14:textId="77777777" w:rsidTr="00BB68B4">
        <w:trPr>
          <w:trHeight w:val="112"/>
        </w:trPr>
        <w:tc>
          <w:tcPr>
            <w:tcW w:w="840" w:type="dxa"/>
          </w:tcPr>
          <w:p w14:paraId="374D3A36" w14:textId="77777777" w:rsidR="00662015" w:rsidRPr="00EA759C" w:rsidRDefault="00662015" w:rsidP="00662015">
            <w:pPr>
              <w:rPr>
                <w:sz w:val="18"/>
              </w:rPr>
            </w:pPr>
            <w:r>
              <w:rPr>
                <w:sz w:val="18"/>
              </w:rPr>
              <w:t>A-2.019</w:t>
            </w:r>
          </w:p>
        </w:tc>
        <w:tc>
          <w:tcPr>
            <w:tcW w:w="3233" w:type="dxa"/>
          </w:tcPr>
          <w:p w14:paraId="28BEEDE1" w14:textId="77777777" w:rsidR="00662015" w:rsidRPr="00EA759C" w:rsidRDefault="00662015" w:rsidP="00662015">
            <w:pPr>
              <w:jc w:val="left"/>
              <w:rPr>
                <w:sz w:val="18"/>
              </w:rPr>
            </w:pPr>
            <w:r>
              <w:rPr>
                <w:sz w:val="18"/>
              </w:rPr>
              <w:t>Consulter le profil de « Vendinois » et consulter ses abonnements</w:t>
            </w:r>
          </w:p>
        </w:tc>
        <w:tc>
          <w:tcPr>
            <w:tcW w:w="1992" w:type="dxa"/>
          </w:tcPr>
          <w:p w14:paraId="3FB8966C" w14:textId="77777777" w:rsidR="00662015" w:rsidRPr="00EA759C" w:rsidRDefault="00662015" w:rsidP="00662015">
            <w:pPr>
              <w:rPr>
                <w:sz w:val="18"/>
              </w:rPr>
            </w:pPr>
            <w:r>
              <w:rPr>
                <w:sz w:val="18"/>
              </w:rPr>
              <w:t>F-3.3.4. – Android</w:t>
            </w:r>
          </w:p>
        </w:tc>
        <w:sdt>
          <w:sdtPr>
            <w:rPr>
              <w:sz w:val="18"/>
              <w:szCs w:val="20"/>
            </w:rPr>
            <w:id w:val="-1900286907"/>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276F843A" w14:textId="77777777" w:rsidR="00662015" w:rsidRDefault="00662015" w:rsidP="00662015">
                <w:r>
                  <w:rPr>
                    <w:sz w:val="18"/>
                    <w:szCs w:val="20"/>
                  </w:rPr>
                  <w:t>Jeremy</w:t>
                </w:r>
              </w:p>
            </w:tc>
          </w:sdtContent>
        </w:sdt>
        <w:tc>
          <w:tcPr>
            <w:tcW w:w="2112" w:type="dxa"/>
          </w:tcPr>
          <w:p w14:paraId="7C307A7C" w14:textId="77777777" w:rsidR="00662015" w:rsidRPr="00EA759C" w:rsidRDefault="00662015" w:rsidP="00662015">
            <w:pPr>
              <w:jc w:val="left"/>
              <w:rPr>
                <w:sz w:val="18"/>
              </w:rPr>
            </w:pPr>
            <w:r>
              <w:rPr>
                <w:sz w:val="18"/>
              </w:rPr>
              <w:t>Il devrait y avoir « Damras610 » et « Dionysos »</w:t>
            </w:r>
          </w:p>
        </w:tc>
      </w:tr>
      <w:tr w:rsidR="00662015" w:rsidRPr="00EA759C" w14:paraId="4C4B0D89" w14:textId="77777777" w:rsidTr="00BB68B4">
        <w:trPr>
          <w:trHeight w:val="112"/>
        </w:trPr>
        <w:tc>
          <w:tcPr>
            <w:tcW w:w="840" w:type="dxa"/>
          </w:tcPr>
          <w:p w14:paraId="7836CF57" w14:textId="77777777" w:rsidR="00662015" w:rsidRPr="00EA759C" w:rsidRDefault="00662015" w:rsidP="00662015">
            <w:pPr>
              <w:rPr>
                <w:sz w:val="18"/>
              </w:rPr>
            </w:pPr>
            <w:r>
              <w:rPr>
                <w:sz w:val="18"/>
              </w:rPr>
              <w:t>A-2.020</w:t>
            </w:r>
          </w:p>
        </w:tc>
        <w:tc>
          <w:tcPr>
            <w:tcW w:w="3233" w:type="dxa"/>
          </w:tcPr>
          <w:p w14:paraId="69BD2222" w14:textId="77777777" w:rsidR="00662015" w:rsidRPr="00EA759C" w:rsidRDefault="00662015" w:rsidP="00662015">
            <w:pPr>
              <w:jc w:val="left"/>
              <w:rPr>
                <w:sz w:val="18"/>
              </w:rPr>
            </w:pPr>
            <w:r>
              <w:rPr>
                <w:sz w:val="18"/>
              </w:rPr>
              <w:t>Consulter le profil de « Dionysos » et consulter les partitions</w:t>
            </w:r>
          </w:p>
        </w:tc>
        <w:tc>
          <w:tcPr>
            <w:tcW w:w="1992" w:type="dxa"/>
          </w:tcPr>
          <w:p w14:paraId="17D350FD" w14:textId="77777777" w:rsidR="00662015" w:rsidRPr="00EA759C" w:rsidRDefault="00662015" w:rsidP="00662015">
            <w:pPr>
              <w:rPr>
                <w:sz w:val="18"/>
              </w:rPr>
            </w:pPr>
            <w:r>
              <w:rPr>
                <w:sz w:val="18"/>
              </w:rPr>
              <w:t xml:space="preserve">F-3.3.4. – Android </w:t>
            </w:r>
          </w:p>
        </w:tc>
        <w:sdt>
          <w:sdtPr>
            <w:rPr>
              <w:sz w:val="18"/>
              <w:szCs w:val="20"/>
            </w:rPr>
            <w:id w:val="428478607"/>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20D6BD33" w14:textId="77777777" w:rsidR="00662015" w:rsidRDefault="00662015" w:rsidP="00662015">
                <w:r>
                  <w:rPr>
                    <w:sz w:val="18"/>
                    <w:szCs w:val="20"/>
                  </w:rPr>
                  <w:t>Jeremy</w:t>
                </w:r>
              </w:p>
            </w:tc>
          </w:sdtContent>
        </w:sdt>
        <w:tc>
          <w:tcPr>
            <w:tcW w:w="2112" w:type="dxa"/>
          </w:tcPr>
          <w:p w14:paraId="69250559" w14:textId="77777777" w:rsidR="00662015" w:rsidRPr="00EA759C" w:rsidRDefault="00662015" w:rsidP="00662015">
            <w:pPr>
              <w:jc w:val="left"/>
              <w:rPr>
                <w:sz w:val="18"/>
              </w:rPr>
            </w:pPr>
            <w:r>
              <w:rPr>
                <w:sz w:val="18"/>
              </w:rPr>
              <w:t>Il devrait y avoir une partition</w:t>
            </w:r>
          </w:p>
        </w:tc>
      </w:tr>
      <w:tr w:rsidR="00662015" w:rsidRPr="00EA759C" w14:paraId="0534C954" w14:textId="77777777" w:rsidTr="00BB68B4">
        <w:trPr>
          <w:trHeight w:val="112"/>
        </w:trPr>
        <w:tc>
          <w:tcPr>
            <w:tcW w:w="840" w:type="dxa"/>
          </w:tcPr>
          <w:p w14:paraId="76531151" w14:textId="77777777" w:rsidR="00662015" w:rsidRPr="00EA759C" w:rsidRDefault="00662015" w:rsidP="00662015">
            <w:pPr>
              <w:rPr>
                <w:sz w:val="18"/>
              </w:rPr>
            </w:pPr>
            <w:r>
              <w:rPr>
                <w:sz w:val="18"/>
              </w:rPr>
              <w:t>A-2.021</w:t>
            </w:r>
          </w:p>
        </w:tc>
        <w:tc>
          <w:tcPr>
            <w:tcW w:w="3233" w:type="dxa"/>
          </w:tcPr>
          <w:p w14:paraId="6BCC3461" w14:textId="77777777" w:rsidR="00662015" w:rsidRPr="00EA759C" w:rsidRDefault="00662015" w:rsidP="00662015">
            <w:pPr>
              <w:jc w:val="left"/>
              <w:rPr>
                <w:sz w:val="18"/>
              </w:rPr>
            </w:pPr>
            <w:r>
              <w:rPr>
                <w:sz w:val="18"/>
              </w:rPr>
              <w:t>Consulter une partition</w:t>
            </w:r>
          </w:p>
        </w:tc>
        <w:tc>
          <w:tcPr>
            <w:tcW w:w="1992" w:type="dxa"/>
          </w:tcPr>
          <w:p w14:paraId="14025312" w14:textId="77777777" w:rsidR="00662015" w:rsidRPr="00EA759C" w:rsidRDefault="00662015" w:rsidP="00662015">
            <w:pPr>
              <w:rPr>
                <w:sz w:val="18"/>
              </w:rPr>
            </w:pPr>
            <w:r>
              <w:rPr>
                <w:sz w:val="18"/>
              </w:rPr>
              <w:t>F-3.3.3 – Android</w:t>
            </w:r>
          </w:p>
        </w:tc>
        <w:sdt>
          <w:sdtPr>
            <w:rPr>
              <w:sz w:val="18"/>
              <w:szCs w:val="20"/>
            </w:rPr>
            <w:id w:val="-2080043457"/>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38398752" w14:textId="77777777" w:rsidR="00662015" w:rsidRDefault="00662015" w:rsidP="00662015">
                <w:r>
                  <w:rPr>
                    <w:sz w:val="18"/>
                    <w:szCs w:val="20"/>
                  </w:rPr>
                  <w:t>Jeremy</w:t>
                </w:r>
              </w:p>
            </w:tc>
          </w:sdtContent>
        </w:sdt>
        <w:tc>
          <w:tcPr>
            <w:tcW w:w="2112" w:type="dxa"/>
          </w:tcPr>
          <w:p w14:paraId="12092DF5" w14:textId="77777777" w:rsidR="00662015" w:rsidRPr="00EA759C" w:rsidRDefault="00662015" w:rsidP="00662015">
            <w:pPr>
              <w:jc w:val="left"/>
              <w:rPr>
                <w:sz w:val="18"/>
              </w:rPr>
            </w:pPr>
          </w:p>
        </w:tc>
      </w:tr>
      <w:tr w:rsidR="00662015" w:rsidRPr="00EA759C" w14:paraId="20079B4F" w14:textId="77777777" w:rsidTr="00BB68B4">
        <w:trPr>
          <w:trHeight w:val="112"/>
        </w:trPr>
        <w:tc>
          <w:tcPr>
            <w:tcW w:w="840" w:type="dxa"/>
          </w:tcPr>
          <w:p w14:paraId="551C4D44" w14:textId="77777777" w:rsidR="00662015" w:rsidRPr="00EA759C" w:rsidRDefault="00662015" w:rsidP="00662015">
            <w:pPr>
              <w:rPr>
                <w:sz w:val="18"/>
              </w:rPr>
            </w:pPr>
            <w:r>
              <w:rPr>
                <w:sz w:val="18"/>
              </w:rPr>
              <w:t>A-2.022</w:t>
            </w:r>
          </w:p>
        </w:tc>
        <w:tc>
          <w:tcPr>
            <w:tcW w:w="3233" w:type="dxa"/>
          </w:tcPr>
          <w:p w14:paraId="39CD1AEC" w14:textId="77777777" w:rsidR="00662015" w:rsidRPr="00EA759C" w:rsidRDefault="00662015" w:rsidP="00662015">
            <w:pPr>
              <w:jc w:val="left"/>
              <w:rPr>
                <w:sz w:val="18"/>
              </w:rPr>
            </w:pPr>
            <w:r>
              <w:rPr>
                <w:sz w:val="18"/>
              </w:rPr>
              <w:t>Ajouter une partition en favoris</w:t>
            </w:r>
          </w:p>
        </w:tc>
        <w:tc>
          <w:tcPr>
            <w:tcW w:w="1992" w:type="dxa"/>
          </w:tcPr>
          <w:p w14:paraId="0C8E94D2" w14:textId="77777777" w:rsidR="00662015" w:rsidRPr="00EA759C" w:rsidRDefault="00662015" w:rsidP="00662015">
            <w:pPr>
              <w:rPr>
                <w:sz w:val="18"/>
              </w:rPr>
            </w:pPr>
            <w:r>
              <w:rPr>
                <w:sz w:val="18"/>
              </w:rPr>
              <w:t xml:space="preserve">F-3.2.5 – Android </w:t>
            </w:r>
          </w:p>
        </w:tc>
        <w:sdt>
          <w:sdtPr>
            <w:rPr>
              <w:sz w:val="18"/>
              <w:szCs w:val="20"/>
            </w:rPr>
            <w:id w:val="-1807461296"/>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54F001E6" w14:textId="77777777" w:rsidR="00662015" w:rsidRDefault="00662015" w:rsidP="00662015">
                <w:r>
                  <w:rPr>
                    <w:sz w:val="18"/>
                    <w:szCs w:val="20"/>
                  </w:rPr>
                  <w:t>Jeremy</w:t>
                </w:r>
              </w:p>
            </w:tc>
          </w:sdtContent>
        </w:sdt>
        <w:tc>
          <w:tcPr>
            <w:tcW w:w="2112" w:type="dxa"/>
          </w:tcPr>
          <w:p w14:paraId="1685A495" w14:textId="77777777" w:rsidR="00662015" w:rsidRPr="00EA759C" w:rsidRDefault="00662015" w:rsidP="00662015">
            <w:pPr>
              <w:jc w:val="left"/>
              <w:rPr>
                <w:sz w:val="18"/>
              </w:rPr>
            </w:pPr>
          </w:p>
        </w:tc>
      </w:tr>
      <w:tr w:rsidR="00662015" w:rsidRPr="00EA759C" w14:paraId="6C5B10EE" w14:textId="77777777" w:rsidTr="00BB68B4">
        <w:trPr>
          <w:trHeight w:val="112"/>
        </w:trPr>
        <w:tc>
          <w:tcPr>
            <w:tcW w:w="840" w:type="dxa"/>
          </w:tcPr>
          <w:p w14:paraId="5EDDDB7F" w14:textId="77777777" w:rsidR="00662015" w:rsidRPr="00EA759C" w:rsidRDefault="00662015" w:rsidP="00662015">
            <w:pPr>
              <w:rPr>
                <w:sz w:val="18"/>
              </w:rPr>
            </w:pPr>
            <w:r>
              <w:rPr>
                <w:sz w:val="18"/>
              </w:rPr>
              <w:t>A-2.023</w:t>
            </w:r>
          </w:p>
        </w:tc>
        <w:tc>
          <w:tcPr>
            <w:tcW w:w="3233" w:type="dxa"/>
          </w:tcPr>
          <w:p w14:paraId="003A8104" w14:textId="77777777" w:rsidR="00662015" w:rsidRPr="00EA759C" w:rsidRDefault="00662015" w:rsidP="00662015">
            <w:pPr>
              <w:jc w:val="left"/>
              <w:rPr>
                <w:sz w:val="18"/>
              </w:rPr>
            </w:pPr>
            <w:r>
              <w:rPr>
                <w:sz w:val="18"/>
              </w:rPr>
              <w:t>Consulter la liste de partitions favorites</w:t>
            </w:r>
          </w:p>
        </w:tc>
        <w:tc>
          <w:tcPr>
            <w:tcW w:w="1992" w:type="dxa"/>
          </w:tcPr>
          <w:p w14:paraId="5F741CD1" w14:textId="77777777" w:rsidR="00662015" w:rsidRPr="00EA759C" w:rsidRDefault="00662015" w:rsidP="00662015">
            <w:pPr>
              <w:rPr>
                <w:sz w:val="18"/>
              </w:rPr>
            </w:pPr>
            <w:r>
              <w:rPr>
                <w:sz w:val="18"/>
              </w:rPr>
              <w:t xml:space="preserve">F-3.2.4. – iPhone </w:t>
            </w:r>
          </w:p>
        </w:tc>
        <w:sdt>
          <w:sdtPr>
            <w:rPr>
              <w:sz w:val="18"/>
              <w:szCs w:val="20"/>
            </w:rPr>
            <w:id w:val="1215931742"/>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048257C5" w14:textId="77777777" w:rsidR="00662015" w:rsidRDefault="00662015" w:rsidP="00662015">
                <w:r>
                  <w:rPr>
                    <w:sz w:val="18"/>
                    <w:szCs w:val="20"/>
                  </w:rPr>
                  <w:t>Antoine</w:t>
                </w:r>
              </w:p>
            </w:tc>
          </w:sdtContent>
        </w:sdt>
        <w:tc>
          <w:tcPr>
            <w:tcW w:w="2112" w:type="dxa"/>
          </w:tcPr>
          <w:p w14:paraId="176DDA44" w14:textId="495D7120" w:rsidR="00662015" w:rsidRPr="00EA759C" w:rsidRDefault="00662015" w:rsidP="00662015">
            <w:pPr>
              <w:jc w:val="left"/>
              <w:rPr>
                <w:sz w:val="18"/>
              </w:rPr>
            </w:pPr>
            <w:r>
              <w:rPr>
                <w:sz w:val="18"/>
              </w:rPr>
              <w:t xml:space="preserve">Il devrait </w:t>
            </w:r>
            <w:r w:rsidR="00435C4B">
              <w:rPr>
                <w:sz w:val="18"/>
              </w:rPr>
              <w:t xml:space="preserve">y </w:t>
            </w:r>
            <w:r>
              <w:rPr>
                <w:sz w:val="18"/>
              </w:rPr>
              <w:t>en avoir une</w:t>
            </w:r>
          </w:p>
        </w:tc>
      </w:tr>
      <w:tr w:rsidR="00662015" w:rsidRPr="00EA759C" w14:paraId="3A89C205" w14:textId="77777777" w:rsidTr="00BB68B4">
        <w:trPr>
          <w:trHeight w:val="112"/>
        </w:trPr>
        <w:tc>
          <w:tcPr>
            <w:tcW w:w="840" w:type="dxa"/>
          </w:tcPr>
          <w:p w14:paraId="7CA57D6F" w14:textId="77777777" w:rsidR="00662015" w:rsidRPr="00EA759C" w:rsidRDefault="00662015" w:rsidP="00662015">
            <w:pPr>
              <w:rPr>
                <w:sz w:val="18"/>
              </w:rPr>
            </w:pPr>
            <w:r>
              <w:rPr>
                <w:sz w:val="18"/>
              </w:rPr>
              <w:t>A-2.024</w:t>
            </w:r>
          </w:p>
        </w:tc>
        <w:tc>
          <w:tcPr>
            <w:tcW w:w="3233" w:type="dxa"/>
          </w:tcPr>
          <w:p w14:paraId="73C9F8A4" w14:textId="77777777" w:rsidR="00662015" w:rsidRPr="00EA759C" w:rsidRDefault="00662015" w:rsidP="00662015">
            <w:pPr>
              <w:jc w:val="left"/>
              <w:rPr>
                <w:sz w:val="18"/>
              </w:rPr>
            </w:pPr>
            <w:r>
              <w:rPr>
                <w:sz w:val="18"/>
              </w:rPr>
              <w:t>Supprimer la partition favorite</w:t>
            </w:r>
          </w:p>
        </w:tc>
        <w:tc>
          <w:tcPr>
            <w:tcW w:w="1992" w:type="dxa"/>
          </w:tcPr>
          <w:p w14:paraId="2654AC62" w14:textId="77777777" w:rsidR="00662015" w:rsidRPr="00EA759C" w:rsidRDefault="00662015" w:rsidP="00662015">
            <w:pPr>
              <w:rPr>
                <w:sz w:val="18"/>
              </w:rPr>
            </w:pPr>
            <w:r>
              <w:rPr>
                <w:sz w:val="18"/>
              </w:rPr>
              <w:t>F-3.2.7. – iPhone</w:t>
            </w:r>
          </w:p>
        </w:tc>
        <w:sdt>
          <w:sdtPr>
            <w:rPr>
              <w:sz w:val="18"/>
              <w:szCs w:val="20"/>
            </w:rPr>
            <w:id w:val="1777217414"/>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1965E85F" w14:textId="77777777" w:rsidR="00662015" w:rsidRDefault="00662015" w:rsidP="00662015">
                <w:r>
                  <w:rPr>
                    <w:sz w:val="18"/>
                    <w:szCs w:val="20"/>
                  </w:rPr>
                  <w:t>Antoine</w:t>
                </w:r>
              </w:p>
            </w:tc>
          </w:sdtContent>
        </w:sdt>
        <w:tc>
          <w:tcPr>
            <w:tcW w:w="2112" w:type="dxa"/>
          </w:tcPr>
          <w:p w14:paraId="759043E6" w14:textId="77777777" w:rsidR="00662015" w:rsidRPr="00EA759C" w:rsidRDefault="00662015" w:rsidP="00662015">
            <w:pPr>
              <w:jc w:val="left"/>
              <w:rPr>
                <w:sz w:val="18"/>
              </w:rPr>
            </w:pPr>
          </w:p>
        </w:tc>
      </w:tr>
      <w:tr w:rsidR="00662015" w:rsidRPr="00EA759C" w14:paraId="6AAE81D6" w14:textId="77777777" w:rsidTr="00BB68B4">
        <w:trPr>
          <w:trHeight w:val="112"/>
        </w:trPr>
        <w:tc>
          <w:tcPr>
            <w:tcW w:w="840" w:type="dxa"/>
          </w:tcPr>
          <w:p w14:paraId="51E51035" w14:textId="77777777" w:rsidR="00662015" w:rsidRPr="00EA759C" w:rsidRDefault="00662015" w:rsidP="00662015">
            <w:pPr>
              <w:rPr>
                <w:sz w:val="18"/>
              </w:rPr>
            </w:pPr>
            <w:r>
              <w:rPr>
                <w:sz w:val="18"/>
              </w:rPr>
              <w:t>A-2.025</w:t>
            </w:r>
          </w:p>
        </w:tc>
        <w:tc>
          <w:tcPr>
            <w:tcW w:w="3233" w:type="dxa"/>
          </w:tcPr>
          <w:p w14:paraId="5BABABA7" w14:textId="77777777" w:rsidR="00662015" w:rsidRPr="00EA759C" w:rsidRDefault="00662015" w:rsidP="00662015">
            <w:pPr>
              <w:jc w:val="left"/>
              <w:rPr>
                <w:sz w:val="18"/>
              </w:rPr>
            </w:pPr>
            <w:r>
              <w:rPr>
                <w:sz w:val="18"/>
              </w:rPr>
              <w:t>Supprimer les deux abonnements « Damras610 » et « Vendinois »</w:t>
            </w:r>
          </w:p>
        </w:tc>
        <w:tc>
          <w:tcPr>
            <w:tcW w:w="1992" w:type="dxa"/>
          </w:tcPr>
          <w:p w14:paraId="63E4FCCF" w14:textId="18D24D47" w:rsidR="00662015" w:rsidRPr="00EA759C" w:rsidRDefault="00662015" w:rsidP="00662015">
            <w:pPr>
              <w:rPr>
                <w:sz w:val="18"/>
              </w:rPr>
            </w:pPr>
            <w:r>
              <w:rPr>
                <w:sz w:val="18"/>
              </w:rPr>
              <w:t>F-2.2.11.</w:t>
            </w:r>
            <w:r w:rsidR="00B855BE">
              <w:rPr>
                <w:sz w:val="18"/>
                <w:szCs w:val="20"/>
              </w:rPr>
              <w:t xml:space="preserve"> – Site web</w:t>
            </w:r>
          </w:p>
        </w:tc>
        <w:sdt>
          <w:sdtPr>
            <w:rPr>
              <w:sz w:val="18"/>
              <w:szCs w:val="20"/>
            </w:rPr>
            <w:id w:val="264200902"/>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62C3748D" w14:textId="77777777" w:rsidR="00662015" w:rsidRDefault="00662015" w:rsidP="00662015">
                <w:r>
                  <w:rPr>
                    <w:sz w:val="18"/>
                    <w:szCs w:val="20"/>
                  </w:rPr>
                  <w:t>Jonathan</w:t>
                </w:r>
              </w:p>
            </w:tc>
          </w:sdtContent>
        </w:sdt>
        <w:tc>
          <w:tcPr>
            <w:tcW w:w="2112" w:type="dxa"/>
          </w:tcPr>
          <w:p w14:paraId="7F5B3FE0" w14:textId="77777777" w:rsidR="00662015" w:rsidRPr="00EA759C" w:rsidRDefault="00662015" w:rsidP="00662015">
            <w:pPr>
              <w:jc w:val="left"/>
              <w:rPr>
                <w:sz w:val="18"/>
              </w:rPr>
            </w:pPr>
          </w:p>
        </w:tc>
      </w:tr>
    </w:tbl>
    <w:p w14:paraId="43B7EC8C" w14:textId="1D3D2891" w:rsidR="007F11E0" w:rsidRPr="00EA759C" w:rsidRDefault="00EE328F" w:rsidP="00EE328F">
      <w:pPr>
        <w:pStyle w:val="Lgende"/>
      </w:pPr>
      <w:bookmarkStart w:id="31" w:name="_Toc452217471"/>
      <w:r>
        <w:t>Tableau 5. Déroulement scénario site web et applications mobiles</w:t>
      </w:r>
      <w:bookmarkEnd w:id="31"/>
    </w:p>
    <w:sectPr w:rsidR="007F11E0" w:rsidRPr="00EA759C" w:rsidSect="00270418">
      <w:headerReference w:type="default" r:id="rId16"/>
      <w:footerReference w:type="default" r:id="rId17"/>
      <w:headerReference w:type="first" r:id="rId18"/>
      <w:footerReference w:type="first" r:id="rId1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06BC91" w14:textId="77777777" w:rsidR="00B2703F" w:rsidRDefault="00B2703F" w:rsidP="00147043">
      <w:pPr>
        <w:spacing w:after="0" w:line="240" w:lineRule="auto"/>
      </w:pPr>
      <w:r>
        <w:separator/>
      </w:r>
    </w:p>
  </w:endnote>
  <w:endnote w:type="continuationSeparator" w:id="0">
    <w:p w14:paraId="1AE32C70" w14:textId="77777777" w:rsidR="00B2703F" w:rsidRDefault="00B2703F" w:rsidP="0014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95BB2" w14:textId="77777777" w:rsidR="006161B5" w:rsidRDefault="006161B5" w:rsidP="00B13AA6">
    <w:pPr>
      <w:tabs>
        <w:tab w:val="center" w:pos="4550"/>
        <w:tab w:val="left" w:pos="5818"/>
      </w:tabs>
      <w:ind w:right="740"/>
      <w:rPr>
        <w:color w:val="222A35" w:themeColor="text2" w:themeShade="80"/>
        <w:sz w:val="24"/>
        <w:szCs w:val="24"/>
      </w:rPr>
    </w:pPr>
  </w:p>
  <w:p w14:paraId="54DFA71C" w14:textId="77777777" w:rsidR="006161B5" w:rsidRDefault="006161B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9F7BA" w14:textId="6407E814" w:rsidR="006161B5" w:rsidRPr="00444E1D" w:rsidRDefault="00B2703F" w:rsidP="00444E1D">
    <w:pPr>
      <w:pStyle w:val="Pieddepage1"/>
    </w:pPr>
    <w:r>
      <w:fldChar w:fldCharType="begin"/>
    </w:r>
    <w:r>
      <w:instrText xml:space="preserve"> SUBJECT   \* MERGEFORMAT </w:instrText>
    </w:r>
    <w:r>
      <w:fldChar w:fldCharType="separate"/>
    </w:r>
    <w:r w:rsidR="00FC3E08">
      <w:t>Plan de Beta</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AF3ED3" w14:textId="6699F7BF" w:rsidR="006161B5" w:rsidRPr="009B451F" w:rsidRDefault="005C30C2" w:rsidP="00444E1D">
    <w:pPr>
      <w:pStyle w:val="Pieddepage1"/>
    </w:pPr>
    <w:fldSimple w:instr=" SUBJECT   \* MERGEFORMAT ">
      <w:r w:rsidR="00FC3E08">
        <w:t>Plan de Beta</w:t>
      </w:r>
    </w:fldSimple>
    <w:r>
      <w:ptab w:relativeTo="margin" w:alignment="right" w:leader="none"/>
    </w:r>
    <w:r w:rsidR="006161B5" w:rsidRPr="009B451F">
      <w:t xml:space="preserve">Page </w:t>
    </w:r>
    <w:r w:rsidR="006161B5">
      <w:rPr>
        <w:color w:val="323E4F" w:themeColor="text2" w:themeShade="BF"/>
      </w:rPr>
      <w:fldChar w:fldCharType="begin"/>
    </w:r>
    <w:r w:rsidR="006161B5" w:rsidRPr="009B451F">
      <w:rPr>
        <w:color w:val="323E4F" w:themeColor="text2" w:themeShade="BF"/>
      </w:rPr>
      <w:instrText>PAGE   \* MERGEFORMAT</w:instrText>
    </w:r>
    <w:r w:rsidR="006161B5">
      <w:rPr>
        <w:color w:val="323E4F" w:themeColor="text2" w:themeShade="BF"/>
      </w:rPr>
      <w:fldChar w:fldCharType="separate"/>
    </w:r>
    <w:r w:rsidR="00B90672">
      <w:rPr>
        <w:color w:val="323E4F" w:themeColor="text2" w:themeShade="BF"/>
      </w:rPr>
      <w:t>4</w:t>
    </w:r>
    <w:r w:rsidR="006161B5">
      <w:rPr>
        <w:color w:val="323E4F" w:themeColor="text2" w:themeShade="B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66BE17" w14:textId="77777777" w:rsidR="006161B5" w:rsidRDefault="006161B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08231B" w14:textId="77777777" w:rsidR="00B2703F" w:rsidRDefault="00B2703F" w:rsidP="00147043">
      <w:pPr>
        <w:spacing w:after="0" w:line="240" w:lineRule="auto"/>
      </w:pPr>
      <w:r>
        <w:separator/>
      </w:r>
    </w:p>
  </w:footnote>
  <w:footnote w:type="continuationSeparator" w:id="0">
    <w:p w14:paraId="2F9ABA5C" w14:textId="77777777" w:rsidR="00B2703F" w:rsidRDefault="00B2703F" w:rsidP="00147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6161B5" w14:paraId="5305068C" w14:textId="77777777" w:rsidTr="00AE09C2">
      <w:trPr>
        <w:jc w:val="center"/>
      </w:trPr>
      <w:tc>
        <w:tcPr>
          <w:tcW w:w="2269" w:type="dxa"/>
          <w:vMerge w:val="restart"/>
          <w:tcBorders>
            <w:top w:val="single" w:sz="4" w:space="0" w:color="auto"/>
            <w:left w:val="single" w:sz="4" w:space="0" w:color="auto"/>
            <w:right w:val="single" w:sz="4" w:space="0" w:color="auto"/>
          </w:tcBorders>
        </w:tcPr>
        <w:p w14:paraId="227ACB66" w14:textId="77777777" w:rsidR="006161B5" w:rsidRPr="00E92B0C" w:rsidRDefault="006161B5" w:rsidP="00991748">
          <w:pPr>
            <w:pStyle w:val="En-tte"/>
            <w:tabs>
              <w:tab w:val="left" w:pos="510"/>
            </w:tabs>
          </w:pPr>
          <w:r w:rsidRPr="00E92B0C">
            <w:rPr>
              <w:noProof/>
              <w:lang w:eastAsia="fr-FR"/>
            </w:rPr>
            <w:drawing>
              <wp:anchor distT="0" distB="0" distL="114300" distR="114300" simplePos="0" relativeHeight="251656192" behindDoc="0" locked="0" layoutInCell="1" allowOverlap="1" wp14:anchorId="71068720" wp14:editId="227AD99A">
                <wp:simplePos x="0" y="0"/>
                <wp:positionH relativeFrom="column">
                  <wp:posOffset>416457</wp:posOffset>
                </wp:positionH>
                <wp:positionV relativeFrom="paragraph">
                  <wp:posOffset>57719</wp:posOffset>
                </wp:positionV>
                <wp:extent cx="619922" cy="619922"/>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19922"/>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14:paraId="5BD9D3A8" w14:textId="77777777" w:rsidR="006161B5" w:rsidRDefault="006161B5" w:rsidP="00991748">
          <w:pPr>
            <w:pStyle w:val="En-tte"/>
            <w:tabs>
              <w:tab w:val="left" w:pos="510"/>
            </w:tabs>
          </w:pPr>
          <w:r>
            <w:t>Date de publication</w:t>
          </w:r>
        </w:p>
      </w:tc>
      <w:tc>
        <w:tcPr>
          <w:tcW w:w="3710" w:type="dxa"/>
          <w:tcBorders>
            <w:right w:val="single" w:sz="4" w:space="0" w:color="auto"/>
          </w:tcBorders>
        </w:tcPr>
        <w:p w14:paraId="4E99B86F" w14:textId="47D242AE" w:rsidR="006161B5" w:rsidRDefault="00B2703F" w:rsidP="00991748">
          <w:pPr>
            <w:pStyle w:val="En-tte"/>
            <w:tabs>
              <w:tab w:val="left" w:pos="510"/>
            </w:tabs>
          </w:pPr>
          <w:sdt>
            <w:sdtPr>
              <w:alias w:val="Date de publication"/>
              <w:tag w:val=""/>
              <w:id w:val="517120215"/>
              <w:dataBinding w:prefixMappings="xmlns:ns0='http://schemas.microsoft.com/office/2006/coverPageProps' " w:xpath="/ns0:CoverPageProperties[1]/ns0:PublishDate[1]" w:storeItemID="{55AF091B-3C7A-41E3-B477-F2FDAA23CFDA}"/>
              <w:date w:fullDate="2016-05-28T00:00:00Z">
                <w:dateFormat w:val="dd/MM/yyyy"/>
                <w:lid w:val="fr-FR"/>
                <w:storeMappedDataAs w:val="dateTime"/>
                <w:calendar w:val="gregorian"/>
              </w:date>
            </w:sdtPr>
            <w:sdtEndPr/>
            <w:sdtContent>
              <w:r w:rsidR="006161B5">
                <w:t>28/05/2016</w:t>
              </w:r>
            </w:sdtContent>
          </w:sdt>
        </w:p>
      </w:tc>
      <w:tc>
        <w:tcPr>
          <w:tcW w:w="2952" w:type="dxa"/>
          <w:vMerge w:val="restart"/>
          <w:tcBorders>
            <w:top w:val="single" w:sz="4" w:space="0" w:color="auto"/>
            <w:left w:val="single" w:sz="4" w:space="0" w:color="auto"/>
            <w:right w:val="single" w:sz="4" w:space="0" w:color="auto"/>
          </w:tcBorders>
        </w:tcPr>
        <w:p w14:paraId="7A456372" w14:textId="77777777" w:rsidR="006161B5" w:rsidRDefault="006161B5" w:rsidP="00991748">
          <w:pPr>
            <w:pStyle w:val="En-tte"/>
            <w:tabs>
              <w:tab w:val="left" w:pos="510"/>
            </w:tabs>
          </w:pPr>
          <w:r w:rsidRPr="006E66E2">
            <w:rPr>
              <w:i/>
              <w:noProof/>
              <w:lang w:eastAsia="fr-FR"/>
            </w:rPr>
            <w:drawing>
              <wp:anchor distT="0" distB="0" distL="114300" distR="114300" simplePos="0" relativeHeight="251654144" behindDoc="0" locked="0" layoutInCell="1" allowOverlap="1" wp14:anchorId="5DFAAFE7" wp14:editId="753B0B47">
                <wp:simplePos x="0" y="0"/>
                <wp:positionH relativeFrom="column">
                  <wp:posOffset>478155</wp:posOffset>
                </wp:positionH>
                <wp:positionV relativeFrom="paragraph">
                  <wp:posOffset>130175</wp:posOffset>
                </wp:positionV>
                <wp:extent cx="914400" cy="461645"/>
                <wp:effectExtent l="0" t="0" r="0" b="0"/>
                <wp:wrapNone/>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6161B5" w14:paraId="0FFBC037" w14:textId="77777777" w:rsidTr="00AE09C2">
      <w:trPr>
        <w:trHeight w:val="270"/>
        <w:jc w:val="center"/>
      </w:trPr>
      <w:tc>
        <w:tcPr>
          <w:tcW w:w="2269" w:type="dxa"/>
          <w:vMerge/>
          <w:tcBorders>
            <w:left w:val="single" w:sz="4" w:space="0" w:color="auto"/>
            <w:right w:val="single" w:sz="4" w:space="0" w:color="auto"/>
          </w:tcBorders>
        </w:tcPr>
        <w:p w14:paraId="02D905B3" w14:textId="77777777" w:rsidR="006161B5" w:rsidRPr="00E92B0C" w:rsidRDefault="006161B5" w:rsidP="00991748">
          <w:pPr>
            <w:pStyle w:val="En-tte"/>
            <w:tabs>
              <w:tab w:val="left" w:pos="510"/>
            </w:tabs>
          </w:pPr>
        </w:p>
      </w:tc>
      <w:tc>
        <w:tcPr>
          <w:tcW w:w="5836" w:type="dxa"/>
          <w:gridSpan w:val="2"/>
          <w:tcBorders>
            <w:left w:val="single" w:sz="4" w:space="0" w:color="auto"/>
            <w:right w:val="single" w:sz="4" w:space="0" w:color="auto"/>
          </w:tcBorders>
        </w:tcPr>
        <w:p w14:paraId="5ABC5986" w14:textId="77777777" w:rsidR="006161B5" w:rsidRPr="00991748" w:rsidRDefault="006161B5" w:rsidP="00991748">
          <w:pPr>
            <w:jc w:val="right"/>
            <w:rPr>
              <w:lang w:val="en-GB"/>
            </w:rPr>
          </w:pPr>
        </w:p>
      </w:tc>
      <w:tc>
        <w:tcPr>
          <w:tcW w:w="2952" w:type="dxa"/>
          <w:vMerge/>
          <w:tcBorders>
            <w:left w:val="single" w:sz="4" w:space="0" w:color="auto"/>
            <w:right w:val="single" w:sz="4" w:space="0" w:color="auto"/>
          </w:tcBorders>
        </w:tcPr>
        <w:p w14:paraId="06C35E0D" w14:textId="77777777" w:rsidR="006161B5" w:rsidRDefault="006161B5" w:rsidP="009B451F"/>
      </w:tc>
    </w:tr>
    <w:tr w:rsidR="006161B5" w:rsidRPr="000B5889" w14:paraId="112DA344" w14:textId="77777777" w:rsidTr="00AE09C2">
      <w:trPr>
        <w:trHeight w:val="270"/>
        <w:jc w:val="center"/>
      </w:trPr>
      <w:tc>
        <w:tcPr>
          <w:tcW w:w="2269" w:type="dxa"/>
          <w:vMerge/>
          <w:tcBorders>
            <w:left w:val="single" w:sz="4" w:space="0" w:color="auto"/>
            <w:right w:val="single" w:sz="4" w:space="0" w:color="auto"/>
          </w:tcBorders>
        </w:tcPr>
        <w:p w14:paraId="4809A6E4" w14:textId="77777777" w:rsidR="006161B5" w:rsidRPr="00E92B0C" w:rsidRDefault="006161B5" w:rsidP="000B5889">
          <w:pPr>
            <w:pStyle w:val="En-tte"/>
            <w:tabs>
              <w:tab w:val="left" w:pos="510"/>
            </w:tabs>
          </w:pPr>
        </w:p>
      </w:tc>
      <w:tc>
        <w:tcPr>
          <w:tcW w:w="2126" w:type="dxa"/>
          <w:tcBorders>
            <w:left w:val="single" w:sz="4" w:space="0" w:color="auto"/>
            <w:right w:val="single" w:sz="4" w:space="0" w:color="auto"/>
          </w:tcBorders>
        </w:tcPr>
        <w:p w14:paraId="35545969" w14:textId="77777777" w:rsidR="006161B5" w:rsidRDefault="006161B5" w:rsidP="000B5889">
          <w:pPr>
            <w:pStyle w:val="En-tte"/>
            <w:tabs>
              <w:tab w:val="left" w:pos="510"/>
            </w:tabs>
          </w:pPr>
          <w:r>
            <w:t>Nom du projet</w:t>
          </w:r>
        </w:p>
      </w:tc>
      <w:tc>
        <w:tcPr>
          <w:tcW w:w="3710" w:type="dxa"/>
          <w:tcBorders>
            <w:left w:val="single" w:sz="4" w:space="0" w:color="auto"/>
            <w:right w:val="single" w:sz="4" w:space="0" w:color="auto"/>
          </w:tcBorders>
        </w:tcPr>
        <w:p w14:paraId="7FF6F026" w14:textId="77777777" w:rsidR="006161B5" w:rsidRDefault="00B2703F" w:rsidP="000B5889">
          <w:pPr>
            <w:pStyle w:val="En-tte"/>
            <w:tabs>
              <w:tab w:val="left" w:pos="510"/>
            </w:tabs>
          </w:pPr>
          <w:sdt>
            <w:sdtPr>
              <w:rPr>
                <w:rStyle w:val="lev"/>
              </w:rPr>
              <w:alias w:val="Titre "/>
              <w:tag w:val=""/>
              <w:id w:val="1764875383"/>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6161B5" w:rsidRPr="00FA513D">
                <w:rPr>
                  <w:rStyle w:val="lev"/>
                </w:rPr>
                <w:t>Music Sheet Writer</w:t>
              </w:r>
            </w:sdtContent>
          </w:sdt>
        </w:p>
      </w:tc>
      <w:tc>
        <w:tcPr>
          <w:tcW w:w="2952" w:type="dxa"/>
          <w:vMerge/>
          <w:tcBorders>
            <w:left w:val="single" w:sz="4" w:space="0" w:color="auto"/>
            <w:right w:val="single" w:sz="4" w:space="0" w:color="auto"/>
          </w:tcBorders>
        </w:tcPr>
        <w:p w14:paraId="3F67EE4C" w14:textId="77777777" w:rsidR="006161B5" w:rsidRPr="000B5889" w:rsidRDefault="006161B5" w:rsidP="000B5889">
          <w:pPr>
            <w:rPr>
              <w:lang w:val="en-US"/>
            </w:rPr>
          </w:pPr>
        </w:p>
      </w:tc>
    </w:tr>
    <w:tr w:rsidR="006161B5" w14:paraId="695516AD" w14:textId="77777777" w:rsidTr="00AE09C2">
      <w:trPr>
        <w:jc w:val="center"/>
      </w:trPr>
      <w:tc>
        <w:tcPr>
          <w:tcW w:w="2269" w:type="dxa"/>
          <w:vMerge/>
          <w:tcBorders>
            <w:left w:val="single" w:sz="4" w:space="0" w:color="auto"/>
            <w:bottom w:val="nil"/>
            <w:right w:val="single" w:sz="4" w:space="0" w:color="auto"/>
          </w:tcBorders>
        </w:tcPr>
        <w:p w14:paraId="1EDD3063" w14:textId="77777777" w:rsidR="006161B5" w:rsidRPr="000B5889" w:rsidRDefault="006161B5" w:rsidP="000B5889">
          <w:pPr>
            <w:pStyle w:val="En-tte"/>
            <w:tabs>
              <w:tab w:val="left" w:pos="510"/>
            </w:tabs>
            <w:rPr>
              <w:lang w:val="en-US"/>
            </w:rPr>
          </w:pPr>
        </w:p>
      </w:tc>
      <w:tc>
        <w:tcPr>
          <w:tcW w:w="2126" w:type="dxa"/>
          <w:tcBorders>
            <w:left w:val="single" w:sz="4" w:space="0" w:color="auto"/>
          </w:tcBorders>
        </w:tcPr>
        <w:p w14:paraId="269600C9" w14:textId="77777777" w:rsidR="006161B5" w:rsidRDefault="006161B5" w:rsidP="000B5889">
          <w:pPr>
            <w:pStyle w:val="En-tte"/>
            <w:tabs>
              <w:tab w:val="left" w:pos="510"/>
            </w:tabs>
          </w:pPr>
          <w:r>
            <w:t>Objet du document</w:t>
          </w:r>
        </w:p>
      </w:tc>
      <w:tc>
        <w:tcPr>
          <w:tcW w:w="3710" w:type="dxa"/>
          <w:tcBorders>
            <w:right w:val="single" w:sz="4" w:space="0" w:color="auto"/>
          </w:tcBorders>
        </w:tcPr>
        <w:p w14:paraId="63A8E90C" w14:textId="77777777" w:rsidR="006161B5" w:rsidRPr="000D7472" w:rsidRDefault="00B2703F" w:rsidP="000B5889">
          <w:pPr>
            <w:pStyle w:val="En-tte"/>
            <w:tabs>
              <w:tab w:val="left" w:pos="510"/>
            </w:tabs>
            <w:rPr>
              <w:i/>
            </w:rPr>
          </w:pPr>
          <w:sdt>
            <w:sdtPr>
              <w:rPr>
                <w:rStyle w:val="Accentuation"/>
                <w:i w:val="0"/>
              </w:rPr>
              <w:alias w:val="Objet "/>
              <w:tag w:val=""/>
              <w:id w:val="1763101596"/>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6161B5">
                <w:rPr>
                  <w:rStyle w:val="Accentuation"/>
                  <w:i w:val="0"/>
                </w:rPr>
                <w:t>Plan de Beta</w:t>
              </w:r>
            </w:sdtContent>
          </w:sdt>
        </w:p>
      </w:tc>
      <w:tc>
        <w:tcPr>
          <w:tcW w:w="2952" w:type="dxa"/>
          <w:vMerge/>
          <w:tcBorders>
            <w:left w:val="single" w:sz="4" w:space="0" w:color="auto"/>
            <w:bottom w:val="nil"/>
            <w:right w:val="single" w:sz="4" w:space="0" w:color="auto"/>
          </w:tcBorders>
        </w:tcPr>
        <w:p w14:paraId="62015CE1" w14:textId="77777777" w:rsidR="006161B5" w:rsidRDefault="006161B5" w:rsidP="000B5889">
          <w:pPr>
            <w:pStyle w:val="En-tte"/>
            <w:tabs>
              <w:tab w:val="left" w:pos="510"/>
            </w:tabs>
          </w:pPr>
        </w:p>
      </w:tc>
    </w:tr>
    <w:tr w:rsidR="006161B5" w14:paraId="79D4DBD8" w14:textId="77777777" w:rsidTr="00AE09C2">
      <w:trPr>
        <w:jc w:val="center"/>
      </w:trPr>
      <w:sdt>
        <w:sdtPr>
          <w:rPr>
            <w:lang w:val="en-GB"/>
          </w:rPr>
          <w:alias w:val="Company"/>
          <w:tag w:val=""/>
          <w:id w:val="1837500267"/>
          <w:dataBinding w:prefixMappings="xmlns:ns0='http://schemas.openxmlformats.org/officeDocument/2006/extended-properties' " w:xpath="/ns0:Properties[1]/ns0:Company[1]" w:storeItemID="{6668398D-A668-4E3E-A5EB-62B293D839F1}"/>
          <w:text/>
        </w:sdtPr>
        <w:sdtEndPr/>
        <w:sdtContent>
          <w:tc>
            <w:tcPr>
              <w:tcW w:w="2269" w:type="dxa"/>
              <w:tcBorders>
                <w:top w:val="nil"/>
                <w:left w:val="single" w:sz="4" w:space="0" w:color="auto"/>
                <w:bottom w:val="single" w:sz="4" w:space="0" w:color="auto"/>
                <w:right w:val="single" w:sz="4" w:space="0" w:color="auto"/>
              </w:tcBorders>
            </w:tcPr>
            <w:p w14:paraId="0053DD1E" w14:textId="77777777" w:rsidR="006161B5" w:rsidRPr="00E92B0C" w:rsidRDefault="006161B5" w:rsidP="000B5889">
              <w:pPr>
                <w:pStyle w:val="Sous-titre"/>
              </w:pPr>
              <w:r w:rsidRPr="00E92B0C">
                <w:t>Music Sheet Writer</w:t>
              </w:r>
            </w:p>
          </w:tc>
        </w:sdtContent>
      </w:sdt>
      <w:tc>
        <w:tcPr>
          <w:tcW w:w="2126" w:type="dxa"/>
          <w:tcBorders>
            <w:left w:val="single" w:sz="4" w:space="0" w:color="auto"/>
          </w:tcBorders>
        </w:tcPr>
        <w:p w14:paraId="2C567B73" w14:textId="77777777" w:rsidR="006161B5" w:rsidRDefault="006161B5" w:rsidP="000B5889">
          <w:pPr>
            <w:pStyle w:val="En-tte"/>
            <w:tabs>
              <w:tab w:val="left" w:pos="510"/>
            </w:tabs>
          </w:pPr>
          <w:r>
            <w:t>Nom du chapitre</w:t>
          </w:r>
        </w:p>
      </w:tc>
      <w:tc>
        <w:tcPr>
          <w:tcW w:w="3710" w:type="dxa"/>
          <w:tcBorders>
            <w:right w:val="single" w:sz="4" w:space="0" w:color="auto"/>
          </w:tcBorders>
        </w:tcPr>
        <w:p w14:paraId="0CCAC36C" w14:textId="1DCC8577" w:rsidR="006161B5" w:rsidRPr="000D7472" w:rsidRDefault="006161B5" w:rsidP="000B5889">
          <w:pPr>
            <w:pStyle w:val="En-tte"/>
            <w:tabs>
              <w:tab w:val="left" w:pos="510"/>
            </w:tabs>
            <w:rPr>
              <w:i/>
            </w:rPr>
          </w:pPr>
          <w:r>
            <w:rPr>
              <w:i/>
            </w:rPr>
            <w:fldChar w:fldCharType="begin"/>
          </w:r>
          <w:r>
            <w:rPr>
              <w:i/>
            </w:rPr>
            <w:instrText xml:space="preserve"> STYLEREF  "Titre 1 (hors sommaire)"  \* MERGEFORMAT </w:instrText>
          </w:r>
          <w:r>
            <w:rPr>
              <w:i/>
            </w:rPr>
            <w:fldChar w:fldCharType="separate"/>
          </w:r>
          <w:r w:rsidR="00B90672">
            <w:rPr>
              <w:i/>
              <w:noProof/>
            </w:rPr>
            <w:t>Sommaire</w:t>
          </w:r>
          <w:r>
            <w:rPr>
              <w:i/>
            </w:rPr>
            <w:fldChar w:fldCharType="end"/>
          </w:r>
        </w:p>
      </w:tc>
      <w:sdt>
        <w:sdtPr>
          <w:rPr>
            <w:lang w:val="en-GB"/>
          </w:rPr>
          <w:alias w:val="Category"/>
          <w:tag w:val=""/>
          <w:id w:val="-2082825586"/>
          <w:dataBinding w:prefixMappings="xmlns:ns0='http://purl.org/dc/elements/1.1/' xmlns:ns1='http://schemas.openxmlformats.org/package/2006/metadata/core-properties' " w:xpath="/ns1:coreProperties[1]/ns1:category[1]" w:storeItemID="{6C3C8BC8-F283-45AE-878A-BAB7291924A1}"/>
          <w:text/>
        </w:sdtPr>
        <w:sdtEndPr/>
        <w:sdtContent>
          <w:tc>
            <w:tcPr>
              <w:tcW w:w="2952" w:type="dxa"/>
              <w:tcBorders>
                <w:top w:val="nil"/>
                <w:left w:val="single" w:sz="4" w:space="0" w:color="auto"/>
                <w:bottom w:val="single" w:sz="4" w:space="0" w:color="auto"/>
                <w:right w:val="single" w:sz="4" w:space="0" w:color="auto"/>
              </w:tcBorders>
            </w:tcPr>
            <w:p w14:paraId="59B7C386" w14:textId="77777777" w:rsidR="006161B5" w:rsidRDefault="006161B5" w:rsidP="000B5889">
              <w:pPr>
                <w:pStyle w:val="Sous-titre"/>
                <w:jc w:val="right"/>
              </w:pPr>
              <w:r w:rsidRPr="00991748">
                <w:rPr>
                  <w:lang w:val="en-GB"/>
                </w:rPr>
                <w:t>Epitech Innovative Project</w:t>
              </w:r>
            </w:p>
          </w:tc>
        </w:sdtContent>
      </w:sdt>
    </w:tr>
  </w:tbl>
  <w:p w14:paraId="7602EA72" w14:textId="77777777" w:rsidR="006161B5" w:rsidRPr="00991748" w:rsidRDefault="006161B5" w:rsidP="00991748">
    <w:pPr>
      <w:pStyle w:val="En-tte"/>
      <w:tabs>
        <w:tab w:val="left" w:pos="51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36077" w14:textId="77777777" w:rsidR="006161B5" w:rsidRDefault="006161B5" w:rsidP="00BD4445">
    <w:pPr>
      <w:pStyle w:val="En-tt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895F6" w14:textId="77777777" w:rsidR="006161B5" w:rsidRPr="005B53B8" w:rsidRDefault="006161B5" w:rsidP="005B53B8">
    <w:pPr>
      <w:pStyle w:val="En-tte"/>
      <w:rPr>
        <w:rStyle w:val="Accentuation"/>
        <w:i w:val="0"/>
        <w:iCs w:val="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6161B5" w14:paraId="7E38ABF3" w14:textId="77777777" w:rsidTr="00AE09C2">
      <w:trPr>
        <w:jc w:val="center"/>
      </w:trPr>
      <w:tc>
        <w:tcPr>
          <w:tcW w:w="2269" w:type="dxa"/>
          <w:vMerge w:val="restart"/>
          <w:tcBorders>
            <w:top w:val="single" w:sz="4" w:space="0" w:color="auto"/>
            <w:left w:val="single" w:sz="4" w:space="0" w:color="auto"/>
            <w:right w:val="single" w:sz="4" w:space="0" w:color="auto"/>
          </w:tcBorders>
        </w:tcPr>
        <w:p w14:paraId="5FCE7F35" w14:textId="77777777" w:rsidR="006161B5" w:rsidRPr="00E92B0C" w:rsidRDefault="006161B5" w:rsidP="00991748">
          <w:pPr>
            <w:pStyle w:val="En-tte"/>
            <w:tabs>
              <w:tab w:val="left" w:pos="510"/>
            </w:tabs>
          </w:pPr>
          <w:r w:rsidRPr="00E92B0C">
            <w:rPr>
              <w:noProof/>
              <w:lang w:eastAsia="fr-FR"/>
            </w:rPr>
            <w:drawing>
              <wp:anchor distT="0" distB="0" distL="114300" distR="114300" simplePos="0" relativeHeight="251663360" behindDoc="0" locked="0" layoutInCell="1" allowOverlap="1" wp14:anchorId="752CA53D" wp14:editId="4CCC1E81">
                <wp:simplePos x="0" y="0"/>
                <wp:positionH relativeFrom="column">
                  <wp:posOffset>122555</wp:posOffset>
                </wp:positionH>
                <wp:positionV relativeFrom="paragraph">
                  <wp:posOffset>-145801</wp:posOffset>
                </wp:positionV>
                <wp:extent cx="1041179" cy="1041179"/>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1041179" cy="1041179"/>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14:paraId="0FF3095F" w14:textId="77777777" w:rsidR="006161B5" w:rsidRDefault="006161B5" w:rsidP="00991748">
          <w:pPr>
            <w:pStyle w:val="En-tte"/>
            <w:tabs>
              <w:tab w:val="left" w:pos="510"/>
            </w:tabs>
          </w:pPr>
          <w:r>
            <w:t>Date de publication</w:t>
          </w:r>
        </w:p>
      </w:tc>
      <w:tc>
        <w:tcPr>
          <w:tcW w:w="3710" w:type="dxa"/>
          <w:tcBorders>
            <w:right w:val="single" w:sz="4" w:space="0" w:color="auto"/>
          </w:tcBorders>
        </w:tcPr>
        <w:p w14:paraId="79BB3150" w14:textId="1BD4B389" w:rsidR="006161B5" w:rsidRDefault="00B2703F" w:rsidP="00991748">
          <w:pPr>
            <w:pStyle w:val="En-tte"/>
            <w:tabs>
              <w:tab w:val="left" w:pos="510"/>
            </w:tabs>
          </w:pPr>
          <w:sdt>
            <w:sdtPr>
              <w:alias w:val="Date de publication"/>
              <w:tag w:val=""/>
              <w:id w:val="194742712"/>
              <w:dataBinding w:prefixMappings="xmlns:ns0='http://schemas.microsoft.com/office/2006/coverPageProps' " w:xpath="/ns0:CoverPageProperties[1]/ns0:PublishDate[1]" w:storeItemID="{55AF091B-3C7A-41E3-B477-F2FDAA23CFDA}"/>
              <w:date w:fullDate="2016-05-28T00:00:00Z">
                <w:dateFormat w:val="dd/MM/yyyy"/>
                <w:lid w:val="fr-FR"/>
                <w:storeMappedDataAs w:val="dateTime"/>
                <w:calendar w:val="gregorian"/>
              </w:date>
            </w:sdtPr>
            <w:sdtEndPr/>
            <w:sdtContent>
              <w:r w:rsidR="006161B5">
                <w:t>28/05/2016</w:t>
              </w:r>
            </w:sdtContent>
          </w:sdt>
        </w:p>
      </w:tc>
      <w:tc>
        <w:tcPr>
          <w:tcW w:w="2952" w:type="dxa"/>
          <w:vMerge w:val="restart"/>
          <w:tcBorders>
            <w:top w:val="single" w:sz="4" w:space="0" w:color="auto"/>
            <w:left w:val="single" w:sz="4" w:space="0" w:color="auto"/>
            <w:right w:val="single" w:sz="4" w:space="0" w:color="auto"/>
          </w:tcBorders>
        </w:tcPr>
        <w:p w14:paraId="1D5FC5EC" w14:textId="77777777" w:rsidR="006161B5" w:rsidRDefault="006161B5" w:rsidP="00991748">
          <w:pPr>
            <w:pStyle w:val="En-tte"/>
            <w:tabs>
              <w:tab w:val="left" w:pos="510"/>
            </w:tabs>
          </w:pPr>
          <w:r w:rsidRPr="006E66E2">
            <w:rPr>
              <w:i/>
              <w:noProof/>
              <w:lang w:eastAsia="fr-FR"/>
            </w:rPr>
            <w:drawing>
              <wp:anchor distT="0" distB="0" distL="114300" distR="114300" simplePos="0" relativeHeight="251660288" behindDoc="0" locked="0" layoutInCell="1" allowOverlap="1" wp14:anchorId="4DBB12C1" wp14:editId="1CCB526D">
                <wp:simplePos x="0" y="0"/>
                <wp:positionH relativeFrom="column">
                  <wp:posOffset>478155</wp:posOffset>
                </wp:positionH>
                <wp:positionV relativeFrom="paragraph">
                  <wp:posOffset>130175</wp:posOffset>
                </wp:positionV>
                <wp:extent cx="914400" cy="461645"/>
                <wp:effectExtent l="0" t="0" r="0" b="0"/>
                <wp:wrapNone/>
                <wp:docPr id="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6161B5" w14:paraId="4541D4C1" w14:textId="77777777" w:rsidTr="00AE09C2">
      <w:trPr>
        <w:trHeight w:val="270"/>
        <w:jc w:val="center"/>
      </w:trPr>
      <w:tc>
        <w:tcPr>
          <w:tcW w:w="2269" w:type="dxa"/>
          <w:vMerge/>
          <w:tcBorders>
            <w:left w:val="single" w:sz="4" w:space="0" w:color="auto"/>
            <w:right w:val="single" w:sz="4" w:space="0" w:color="auto"/>
          </w:tcBorders>
        </w:tcPr>
        <w:p w14:paraId="5F29727A" w14:textId="77777777" w:rsidR="006161B5" w:rsidRPr="00E92B0C" w:rsidRDefault="006161B5" w:rsidP="00991748">
          <w:pPr>
            <w:pStyle w:val="En-tte"/>
            <w:tabs>
              <w:tab w:val="left" w:pos="510"/>
            </w:tabs>
          </w:pPr>
        </w:p>
      </w:tc>
      <w:tc>
        <w:tcPr>
          <w:tcW w:w="5836" w:type="dxa"/>
          <w:gridSpan w:val="2"/>
          <w:tcBorders>
            <w:left w:val="single" w:sz="4" w:space="0" w:color="auto"/>
            <w:right w:val="single" w:sz="4" w:space="0" w:color="auto"/>
          </w:tcBorders>
        </w:tcPr>
        <w:p w14:paraId="54198D0F" w14:textId="77777777" w:rsidR="006161B5" w:rsidRPr="00991748" w:rsidRDefault="006161B5" w:rsidP="00991748">
          <w:pPr>
            <w:jc w:val="right"/>
            <w:rPr>
              <w:lang w:val="en-GB"/>
            </w:rPr>
          </w:pPr>
        </w:p>
      </w:tc>
      <w:tc>
        <w:tcPr>
          <w:tcW w:w="2952" w:type="dxa"/>
          <w:vMerge/>
          <w:tcBorders>
            <w:left w:val="single" w:sz="4" w:space="0" w:color="auto"/>
            <w:right w:val="single" w:sz="4" w:space="0" w:color="auto"/>
          </w:tcBorders>
        </w:tcPr>
        <w:p w14:paraId="73455103" w14:textId="77777777" w:rsidR="006161B5" w:rsidRDefault="006161B5" w:rsidP="009B451F"/>
      </w:tc>
    </w:tr>
    <w:tr w:rsidR="006161B5" w:rsidRPr="000B5889" w14:paraId="5326465D" w14:textId="77777777" w:rsidTr="00AE09C2">
      <w:trPr>
        <w:trHeight w:val="270"/>
        <w:jc w:val="center"/>
      </w:trPr>
      <w:tc>
        <w:tcPr>
          <w:tcW w:w="2269" w:type="dxa"/>
          <w:vMerge/>
          <w:tcBorders>
            <w:left w:val="single" w:sz="4" w:space="0" w:color="auto"/>
            <w:right w:val="single" w:sz="4" w:space="0" w:color="auto"/>
          </w:tcBorders>
        </w:tcPr>
        <w:p w14:paraId="098BC2EA" w14:textId="77777777" w:rsidR="006161B5" w:rsidRPr="00E92B0C" w:rsidRDefault="006161B5" w:rsidP="000B5889">
          <w:pPr>
            <w:pStyle w:val="En-tte"/>
            <w:tabs>
              <w:tab w:val="left" w:pos="510"/>
            </w:tabs>
          </w:pPr>
        </w:p>
      </w:tc>
      <w:tc>
        <w:tcPr>
          <w:tcW w:w="2126" w:type="dxa"/>
          <w:tcBorders>
            <w:left w:val="single" w:sz="4" w:space="0" w:color="auto"/>
            <w:right w:val="single" w:sz="4" w:space="0" w:color="auto"/>
          </w:tcBorders>
        </w:tcPr>
        <w:p w14:paraId="51C13378" w14:textId="77777777" w:rsidR="006161B5" w:rsidRDefault="006161B5" w:rsidP="000B5889">
          <w:pPr>
            <w:pStyle w:val="En-tte"/>
            <w:tabs>
              <w:tab w:val="left" w:pos="510"/>
            </w:tabs>
          </w:pPr>
          <w:r>
            <w:t>Nom du projet</w:t>
          </w:r>
        </w:p>
      </w:tc>
      <w:tc>
        <w:tcPr>
          <w:tcW w:w="3710" w:type="dxa"/>
          <w:tcBorders>
            <w:left w:val="single" w:sz="4" w:space="0" w:color="auto"/>
            <w:right w:val="single" w:sz="4" w:space="0" w:color="auto"/>
          </w:tcBorders>
        </w:tcPr>
        <w:p w14:paraId="7BE05FBA" w14:textId="77777777" w:rsidR="006161B5" w:rsidRDefault="00B2703F" w:rsidP="000B5889">
          <w:pPr>
            <w:pStyle w:val="En-tte"/>
            <w:tabs>
              <w:tab w:val="left" w:pos="510"/>
            </w:tabs>
          </w:pPr>
          <w:sdt>
            <w:sdtPr>
              <w:rPr>
                <w:rStyle w:val="lev"/>
              </w:rPr>
              <w:alias w:val="Titre "/>
              <w:tag w:val=""/>
              <w:id w:val="-1111817804"/>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6161B5" w:rsidRPr="00FA513D">
                <w:rPr>
                  <w:rStyle w:val="lev"/>
                </w:rPr>
                <w:t>Music Sheet Writer</w:t>
              </w:r>
            </w:sdtContent>
          </w:sdt>
        </w:p>
      </w:tc>
      <w:tc>
        <w:tcPr>
          <w:tcW w:w="2952" w:type="dxa"/>
          <w:vMerge/>
          <w:tcBorders>
            <w:left w:val="single" w:sz="4" w:space="0" w:color="auto"/>
            <w:right w:val="single" w:sz="4" w:space="0" w:color="auto"/>
          </w:tcBorders>
        </w:tcPr>
        <w:p w14:paraId="69C55A4E" w14:textId="77777777" w:rsidR="006161B5" w:rsidRPr="000B5889" w:rsidRDefault="006161B5" w:rsidP="000B5889">
          <w:pPr>
            <w:rPr>
              <w:lang w:val="en-US"/>
            </w:rPr>
          </w:pPr>
        </w:p>
      </w:tc>
    </w:tr>
    <w:tr w:rsidR="006161B5" w14:paraId="2422ABD5" w14:textId="77777777" w:rsidTr="00AE09C2">
      <w:trPr>
        <w:jc w:val="center"/>
      </w:trPr>
      <w:tc>
        <w:tcPr>
          <w:tcW w:w="2269" w:type="dxa"/>
          <w:vMerge/>
          <w:tcBorders>
            <w:left w:val="single" w:sz="4" w:space="0" w:color="auto"/>
            <w:bottom w:val="nil"/>
            <w:right w:val="single" w:sz="4" w:space="0" w:color="auto"/>
          </w:tcBorders>
        </w:tcPr>
        <w:p w14:paraId="7E664A6D" w14:textId="77777777" w:rsidR="006161B5" w:rsidRPr="000B5889" w:rsidRDefault="006161B5" w:rsidP="000B5889">
          <w:pPr>
            <w:pStyle w:val="En-tte"/>
            <w:tabs>
              <w:tab w:val="left" w:pos="510"/>
            </w:tabs>
            <w:rPr>
              <w:lang w:val="en-US"/>
            </w:rPr>
          </w:pPr>
        </w:p>
      </w:tc>
      <w:tc>
        <w:tcPr>
          <w:tcW w:w="2126" w:type="dxa"/>
          <w:tcBorders>
            <w:left w:val="single" w:sz="4" w:space="0" w:color="auto"/>
          </w:tcBorders>
        </w:tcPr>
        <w:p w14:paraId="35424656" w14:textId="77777777" w:rsidR="006161B5" w:rsidRDefault="006161B5" w:rsidP="000B5889">
          <w:pPr>
            <w:pStyle w:val="En-tte"/>
            <w:tabs>
              <w:tab w:val="left" w:pos="510"/>
            </w:tabs>
          </w:pPr>
          <w:r>
            <w:t>Objet du document</w:t>
          </w:r>
        </w:p>
      </w:tc>
      <w:tc>
        <w:tcPr>
          <w:tcW w:w="3710" w:type="dxa"/>
          <w:tcBorders>
            <w:right w:val="single" w:sz="4" w:space="0" w:color="auto"/>
          </w:tcBorders>
        </w:tcPr>
        <w:p w14:paraId="4A912C21" w14:textId="77777777" w:rsidR="006161B5" w:rsidRPr="000D7472" w:rsidRDefault="00B2703F" w:rsidP="000D7472">
          <w:pPr>
            <w:pStyle w:val="En-tte"/>
            <w:tabs>
              <w:tab w:val="clear" w:pos="4536"/>
              <w:tab w:val="clear" w:pos="9072"/>
              <w:tab w:val="left" w:pos="510"/>
              <w:tab w:val="left" w:pos="1997"/>
            </w:tabs>
            <w:rPr>
              <w:i/>
            </w:rPr>
          </w:pPr>
          <w:sdt>
            <w:sdtPr>
              <w:rPr>
                <w:rStyle w:val="Accentuation"/>
                <w:i w:val="0"/>
              </w:rPr>
              <w:alias w:val="Objet "/>
              <w:tag w:val=""/>
              <w:id w:val="-1722199046"/>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6161B5">
                <w:rPr>
                  <w:rStyle w:val="Accentuation"/>
                  <w:i w:val="0"/>
                </w:rPr>
                <w:t>Plan de Beta</w:t>
              </w:r>
            </w:sdtContent>
          </w:sdt>
          <w:r w:rsidR="006161B5" w:rsidRPr="000D7472">
            <w:rPr>
              <w:rStyle w:val="Accentuation"/>
              <w:i w:val="0"/>
            </w:rPr>
            <w:tab/>
          </w:r>
        </w:p>
      </w:tc>
      <w:tc>
        <w:tcPr>
          <w:tcW w:w="2952" w:type="dxa"/>
          <w:vMerge/>
          <w:tcBorders>
            <w:left w:val="single" w:sz="4" w:space="0" w:color="auto"/>
            <w:bottom w:val="nil"/>
            <w:right w:val="single" w:sz="4" w:space="0" w:color="auto"/>
          </w:tcBorders>
        </w:tcPr>
        <w:p w14:paraId="3E56D47E" w14:textId="77777777" w:rsidR="006161B5" w:rsidRDefault="006161B5" w:rsidP="000B5889">
          <w:pPr>
            <w:pStyle w:val="En-tte"/>
            <w:tabs>
              <w:tab w:val="left" w:pos="510"/>
            </w:tabs>
          </w:pPr>
        </w:p>
      </w:tc>
    </w:tr>
    <w:tr w:rsidR="006161B5" w14:paraId="467FA60D" w14:textId="77777777" w:rsidTr="00AE09C2">
      <w:trPr>
        <w:jc w:val="center"/>
      </w:trPr>
      <w:sdt>
        <w:sdtPr>
          <w:rPr>
            <w:lang w:val="en-GB"/>
          </w:rPr>
          <w:alias w:val="Company"/>
          <w:tag w:val=""/>
          <w:id w:val="-288352013"/>
          <w:dataBinding w:prefixMappings="xmlns:ns0='http://schemas.openxmlformats.org/officeDocument/2006/extended-properties' " w:xpath="/ns0:Properties[1]/ns0:Company[1]" w:storeItemID="{6668398D-A668-4E3E-A5EB-62B293D839F1}"/>
          <w:text/>
        </w:sdtPr>
        <w:sdtEndPr/>
        <w:sdtContent>
          <w:tc>
            <w:tcPr>
              <w:tcW w:w="2269" w:type="dxa"/>
              <w:tcBorders>
                <w:top w:val="nil"/>
                <w:left w:val="single" w:sz="4" w:space="0" w:color="auto"/>
                <w:bottom w:val="single" w:sz="4" w:space="0" w:color="auto"/>
                <w:right w:val="single" w:sz="4" w:space="0" w:color="auto"/>
              </w:tcBorders>
            </w:tcPr>
            <w:p w14:paraId="6126DDD9" w14:textId="77777777" w:rsidR="006161B5" w:rsidRPr="00E92B0C" w:rsidRDefault="006161B5" w:rsidP="000B5889">
              <w:pPr>
                <w:pStyle w:val="Sous-titre"/>
              </w:pPr>
              <w:r w:rsidRPr="00E92B0C">
                <w:t>Music Sheet Writer</w:t>
              </w:r>
            </w:p>
          </w:tc>
        </w:sdtContent>
      </w:sdt>
      <w:tc>
        <w:tcPr>
          <w:tcW w:w="2126" w:type="dxa"/>
          <w:tcBorders>
            <w:left w:val="single" w:sz="4" w:space="0" w:color="auto"/>
          </w:tcBorders>
        </w:tcPr>
        <w:p w14:paraId="2B19B503" w14:textId="77777777" w:rsidR="006161B5" w:rsidRDefault="006161B5" w:rsidP="000B5889">
          <w:pPr>
            <w:pStyle w:val="En-tte"/>
            <w:tabs>
              <w:tab w:val="left" w:pos="510"/>
            </w:tabs>
          </w:pPr>
          <w:r>
            <w:t>Nom du chapitre</w:t>
          </w:r>
        </w:p>
      </w:tc>
      <w:tc>
        <w:tcPr>
          <w:tcW w:w="3710" w:type="dxa"/>
          <w:tcBorders>
            <w:right w:val="single" w:sz="4" w:space="0" w:color="auto"/>
          </w:tcBorders>
        </w:tcPr>
        <w:p w14:paraId="1441EC24" w14:textId="786CC4DD" w:rsidR="006161B5" w:rsidRPr="000D7472" w:rsidRDefault="006161B5" w:rsidP="000D7472">
          <w:pPr>
            <w:pStyle w:val="En-tte"/>
            <w:tabs>
              <w:tab w:val="clear" w:pos="4536"/>
              <w:tab w:val="clear" w:pos="9072"/>
              <w:tab w:val="left" w:pos="510"/>
              <w:tab w:val="center" w:pos="1747"/>
            </w:tabs>
            <w:rPr>
              <w:i/>
            </w:rPr>
          </w:pPr>
          <w:r>
            <w:rPr>
              <w:i/>
            </w:rPr>
            <w:fldChar w:fldCharType="begin"/>
          </w:r>
          <w:r>
            <w:rPr>
              <w:i/>
            </w:rPr>
            <w:instrText xml:space="preserve"> STYLEREF  "Titre 1"  \* MERGEFORMAT </w:instrText>
          </w:r>
          <w:r>
            <w:rPr>
              <w:i/>
            </w:rPr>
            <w:fldChar w:fldCharType="separate"/>
          </w:r>
          <w:r w:rsidR="00B90672">
            <w:rPr>
              <w:i/>
              <w:noProof/>
            </w:rPr>
            <w:t>Fonctionnalités pour la Beta</w:t>
          </w:r>
          <w:r>
            <w:rPr>
              <w:i/>
            </w:rPr>
            <w:fldChar w:fldCharType="end"/>
          </w:r>
        </w:p>
      </w:tc>
      <w:sdt>
        <w:sdtPr>
          <w:rPr>
            <w:lang w:val="en-GB"/>
          </w:rPr>
          <w:alias w:val="Category"/>
          <w:tag w:val=""/>
          <w:id w:val="1989049015"/>
          <w:dataBinding w:prefixMappings="xmlns:ns0='http://purl.org/dc/elements/1.1/' xmlns:ns1='http://schemas.openxmlformats.org/package/2006/metadata/core-properties' " w:xpath="/ns1:coreProperties[1]/ns1:category[1]" w:storeItemID="{6C3C8BC8-F283-45AE-878A-BAB7291924A1}"/>
          <w:text/>
        </w:sdtPr>
        <w:sdtEndPr/>
        <w:sdtContent>
          <w:tc>
            <w:tcPr>
              <w:tcW w:w="2952" w:type="dxa"/>
              <w:tcBorders>
                <w:top w:val="nil"/>
                <w:left w:val="single" w:sz="4" w:space="0" w:color="auto"/>
                <w:bottom w:val="single" w:sz="4" w:space="0" w:color="auto"/>
                <w:right w:val="single" w:sz="4" w:space="0" w:color="auto"/>
              </w:tcBorders>
            </w:tcPr>
            <w:p w14:paraId="400CCF76" w14:textId="77777777" w:rsidR="006161B5" w:rsidRDefault="006161B5" w:rsidP="000B5889">
              <w:pPr>
                <w:pStyle w:val="Sous-titre"/>
                <w:jc w:val="right"/>
              </w:pPr>
              <w:r w:rsidRPr="00991748">
                <w:rPr>
                  <w:lang w:val="en-GB"/>
                </w:rPr>
                <w:t>Epitech Innovative Project</w:t>
              </w:r>
            </w:p>
          </w:tc>
        </w:sdtContent>
      </w:sdt>
    </w:tr>
  </w:tbl>
  <w:p w14:paraId="2A1225CD" w14:textId="77777777" w:rsidR="006161B5" w:rsidRPr="00991748" w:rsidRDefault="006161B5" w:rsidP="00991748">
    <w:pPr>
      <w:pStyle w:val="En-tte"/>
      <w:tabs>
        <w:tab w:val="left" w:pos="510"/>
      </w:tabs>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714007" w14:textId="77777777" w:rsidR="006161B5" w:rsidRPr="005B53B8" w:rsidRDefault="006161B5" w:rsidP="005B53B8">
    <w:pPr>
      <w:pStyle w:val="En-tte"/>
      <w:rPr>
        <w:rStyle w:val="Accentuation"/>
        <w:i w:val="0"/>
        <w:iCs w:val="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036BC"/>
    <w:multiLevelType w:val="hybridMultilevel"/>
    <w:tmpl w:val="185615C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C048D9"/>
    <w:multiLevelType w:val="hybridMultilevel"/>
    <w:tmpl w:val="8B6ACD3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E30D0F"/>
    <w:multiLevelType w:val="hybridMultilevel"/>
    <w:tmpl w:val="B47C7F2A"/>
    <w:lvl w:ilvl="0" w:tplc="13E69C18">
      <w:start w:val="1"/>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AB1D29"/>
    <w:multiLevelType w:val="hybridMultilevel"/>
    <w:tmpl w:val="F1086F0C"/>
    <w:lvl w:ilvl="0" w:tplc="9B603306">
      <w:start w:val="1"/>
      <w:numFmt w:val="bullet"/>
      <w:lvlText w:val="-"/>
      <w:lvlJc w:val="left"/>
      <w:pPr>
        <w:ind w:left="360" w:hanging="360"/>
      </w:pPr>
      <w:rPr>
        <w:rFonts w:ascii="Calibri" w:eastAsiaTheme="minorEastAsia" w:hAnsi="Calibri"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3E667D33"/>
    <w:multiLevelType w:val="hybridMultilevel"/>
    <w:tmpl w:val="5D004018"/>
    <w:lvl w:ilvl="0" w:tplc="B1E6482E">
      <w:start w:val="10"/>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EEA6618"/>
    <w:multiLevelType w:val="multilevel"/>
    <w:tmpl w:val="0C66FCD6"/>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itre6"/>
      <w:lvlText w:val="%1.%2.%3.%4.%5.%6."/>
      <w:lvlJc w:val="left"/>
      <w:pPr>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Titre7"/>
      <w:lvlText w:val="%1.%2.%3.%4.%5.%6.%7."/>
      <w:lvlJc w:val="left"/>
      <w:pPr>
        <w:ind w:left="324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ind w:left="3744" w:hanging="1224"/>
      </w:pPr>
    </w:lvl>
    <w:lvl w:ilvl="8">
      <w:start w:val="1"/>
      <w:numFmt w:val="decimal"/>
      <w:pStyle w:val="Titre8"/>
      <w:lvlText w:val="%1.%2.%3.%4.%5.%6.%7.%8.%9."/>
      <w:lvlJc w:val="left"/>
      <w:pPr>
        <w:ind w:left="432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6" w15:restartNumberingAfterBreak="0">
    <w:nsid w:val="3FAD20DB"/>
    <w:multiLevelType w:val="hybridMultilevel"/>
    <w:tmpl w:val="5120BE40"/>
    <w:lvl w:ilvl="0" w:tplc="F5E04130">
      <w:start w:val="1"/>
      <w:numFmt w:val="bullet"/>
      <w:lvlText w:val="-"/>
      <w:lvlJc w:val="left"/>
      <w:pPr>
        <w:ind w:left="435" w:hanging="360"/>
      </w:pPr>
      <w:rPr>
        <w:rFonts w:ascii="Calibri" w:eastAsiaTheme="minorEastAsia" w:hAnsi="Calibri" w:cstheme="minorBidi"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7" w15:restartNumberingAfterBreak="0">
    <w:nsid w:val="4A1F3F28"/>
    <w:multiLevelType w:val="multilevel"/>
    <w:tmpl w:val="F59C04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AF730A9"/>
    <w:multiLevelType w:val="hybridMultilevel"/>
    <w:tmpl w:val="C9AA0E88"/>
    <w:lvl w:ilvl="0" w:tplc="6C428D3C">
      <w:start w:val="1"/>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77C2578"/>
    <w:multiLevelType w:val="hybridMultilevel"/>
    <w:tmpl w:val="1576A810"/>
    <w:lvl w:ilvl="0" w:tplc="2F0C558A">
      <w:start w:val="1"/>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7"/>
  </w:num>
  <w:num w:numId="8">
    <w:abstractNumId w:val="5"/>
  </w:num>
  <w:num w:numId="9">
    <w:abstractNumId w:val="5"/>
  </w:num>
  <w:num w:numId="10">
    <w:abstractNumId w:val="5"/>
  </w:num>
  <w:num w:numId="11">
    <w:abstractNumId w:val="5"/>
  </w:num>
  <w:num w:numId="12">
    <w:abstractNumId w:val="7"/>
  </w:num>
  <w:num w:numId="13">
    <w:abstractNumId w:val="5"/>
  </w:num>
  <w:num w:numId="14">
    <w:abstractNumId w:val="5"/>
  </w:num>
  <w:num w:numId="15">
    <w:abstractNumId w:val="5"/>
  </w:num>
  <w:num w:numId="16">
    <w:abstractNumId w:val="5"/>
  </w:num>
  <w:num w:numId="17">
    <w:abstractNumId w:val="7"/>
  </w:num>
  <w:num w:numId="18">
    <w:abstractNumId w:val="4"/>
  </w:num>
  <w:num w:numId="19">
    <w:abstractNumId w:val="1"/>
  </w:num>
  <w:num w:numId="20">
    <w:abstractNumId w:val="6"/>
  </w:num>
  <w:num w:numId="21">
    <w:abstractNumId w:val="3"/>
  </w:num>
  <w:num w:numId="22">
    <w:abstractNumId w:val="0"/>
  </w:num>
  <w:num w:numId="23">
    <w:abstractNumId w:val="8"/>
  </w:num>
  <w:num w:numId="24">
    <w:abstractNumId w:val="9"/>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669"/>
    <w:rsid w:val="0000645A"/>
    <w:rsid w:val="00006CE2"/>
    <w:rsid w:val="00010576"/>
    <w:rsid w:val="000115C5"/>
    <w:rsid w:val="00011E11"/>
    <w:rsid w:val="00015443"/>
    <w:rsid w:val="00017526"/>
    <w:rsid w:val="00023CD4"/>
    <w:rsid w:val="00037D1F"/>
    <w:rsid w:val="00042A20"/>
    <w:rsid w:val="00047820"/>
    <w:rsid w:val="00060F73"/>
    <w:rsid w:val="00067C90"/>
    <w:rsid w:val="000738EF"/>
    <w:rsid w:val="00074AE7"/>
    <w:rsid w:val="00083B5A"/>
    <w:rsid w:val="000946DC"/>
    <w:rsid w:val="000B4BD4"/>
    <w:rsid w:val="000B5889"/>
    <w:rsid w:val="000C0A3C"/>
    <w:rsid w:val="000D6623"/>
    <w:rsid w:val="000D7472"/>
    <w:rsid w:val="000E5C60"/>
    <w:rsid w:val="000E5F2F"/>
    <w:rsid w:val="000E60A0"/>
    <w:rsid w:val="000E782C"/>
    <w:rsid w:val="001038A8"/>
    <w:rsid w:val="00106EFF"/>
    <w:rsid w:val="00110952"/>
    <w:rsid w:val="001205D1"/>
    <w:rsid w:val="001309E4"/>
    <w:rsid w:val="00137FB2"/>
    <w:rsid w:val="00147043"/>
    <w:rsid w:val="00151D38"/>
    <w:rsid w:val="00151D4D"/>
    <w:rsid w:val="00156B72"/>
    <w:rsid w:val="00157190"/>
    <w:rsid w:val="00171124"/>
    <w:rsid w:val="00175235"/>
    <w:rsid w:val="00181574"/>
    <w:rsid w:val="00185C26"/>
    <w:rsid w:val="0019004B"/>
    <w:rsid w:val="00193032"/>
    <w:rsid w:val="001A3889"/>
    <w:rsid w:val="001B03C7"/>
    <w:rsid w:val="001B1999"/>
    <w:rsid w:val="001C0A06"/>
    <w:rsid w:val="001C0E27"/>
    <w:rsid w:val="001C2014"/>
    <w:rsid w:val="001C47F0"/>
    <w:rsid w:val="001D43B0"/>
    <w:rsid w:val="001E184D"/>
    <w:rsid w:val="001E476A"/>
    <w:rsid w:val="001F2E18"/>
    <w:rsid w:val="002000A0"/>
    <w:rsid w:val="00220CB1"/>
    <w:rsid w:val="0023579F"/>
    <w:rsid w:val="00243B7E"/>
    <w:rsid w:val="00246F15"/>
    <w:rsid w:val="00256446"/>
    <w:rsid w:val="00270418"/>
    <w:rsid w:val="00271ACD"/>
    <w:rsid w:val="00272F1E"/>
    <w:rsid w:val="00282C1D"/>
    <w:rsid w:val="00291275"/>
    <w:rsid w:val="002942EA"/>
    <w:rsid w:val="00297BC4"/>
    <w:rsid w:val="002B041D"/>
    <w:rsid w:val="002B75B6"/>
    <w:rsid w:val="002C0A4F"/>
    <w:rsid w:val="002E10D4"/>
    <w:rsid w:val="002E34F7"/>
    <w:rsid w:val="002E5D54"/>
    <w:rsid w:val="002E6F50"/>
    <w:rsid w:val="002E7900"/>
    <w:rsid w:val="002F52A1"/>
    <w:rsid w:val="002F5633"/>
    <w:rsid w:val="002F6454"/>
    <w:rsid w:val="003058B2"/>
    <w:rsid w:val="0031206A"/>
    <w:rsid w:val="003139E5"/>
    <w:rsid w:val="003151CF"/>
    <w:rsid w:val="003552EE"/>
    <w:rsid w:val="003561AA"/>
    <w:rsid w:val="003569EF"/>
    <w:rsid w:val="0036661F"/>
    <w:rsid w:val="00371B9B"/>
    <w:rsid w:val="00371E57"/>
    <w:rsid w:val="003834CC"/>
    <w:rsid w:val="00386A7D"/>
    <w:rsid w:val="00387C3C"/>
    <w:rsid w:val="00387D17"/>
    <w:rsid w:val="003913B5"/>
    <w:rsid w:val="003A015B"/>
    <w:rsid w:val="003A1706"/>
    <w:rsid w:val="003B5669"/>
    <w:rsid w:val="003B6578"/>
    <w:rsid w:val="003C0798"/>
    <w:rsid w:val="003D022F"/>
    <w:rsid w:val="003D47E6"/>
    <w:rsid w:val="003D6EB0"/>
    <w:rsid w:val="003E3782"/>
    <w:rsid w:val="003E705B"/>
    <w:rsid w:val="003F221F"/>
    <w:rsid w:val="003F57B3"/>
    <w:rsid w:val="003F6923"/>
    <w:rsid w:val="00425A51"/>
    <w:rsid w:val="004335EE"/>
    <w:rsid w:val="00435C4B"/>
    <w:rsid w:val="00435CB2"/>
    <w:rsid w:val="00443492"/>
    <w:rsid w:val="00444E1D"/>
    <w:rsid w:val="00450E5B"/>
    <w:rsid w:val="00453E11"/>
    <w:rsid w:val="00454B5E"/>
    <w:rsid w:val="00454C38"/>
    <w:rsid w:val="00467B62"/>
    <w:rsid w:val="00470749"/>
    <w:rsid w:val="0048232C"/>
    <w:rsid w:val="00484A05"/>
    <w:rsid w:val="004960E7"/>
    <w:rsid w:val="00497F0B"/>
    <w:rsid w:val="004B02F4"/>
    <w:rsid w:val="004B235A"/>
    <w:rsid w:val="004B29F5"/>
    <w:rsid w:val="004C059D"/>
    <w:rsid w:val="004C6F9A"/>
    <w:rsid w:val="004D6938"/>
    <w:rsid w:val="004D761D"/>
    <w:rsid w:val="004E5FB8"/>
    <w:rsid w:val="004F3EA2"/>
    <w:rsid w:val="00501AA9"/>
    <w:rsid w:val="00504B6E"/>
    <w:rsid w:val="00510156"/>
    <w:rsid w:val="00514B1F"/>
    <w:rsid w:val="0052076A"/>
    <w:rsid w:val="00531753"/>
    <w:rsid w:val="0053681D"/>
    <w:rsid w:val="00540B23"/>
    <w:rsid w:val="00552E8A"/>
    <w:rsid w:val="00564549"/>
    <w:rsid w:val="00575994"/>
    <w:rsid w:val="005874CB"/>
    <w:rsid w:val="00592143"/>
    <w:rsid w:val="00592E8E"/>
    <w:rsid w:val="00596760"/>
    <w:rsid w:val="00597210"/>
    <w:rsid w:val="005A68D1"/>
    <w:rsid w:val="005A6DB0"/>
    <w:rsid w:val="005B3582"/>
    <w:rsid w:val="005B53B8"/>
    <w:rsid w:val="005B6580"/>
    <w:rsid w:val="005C2DBC"/>
    <w:rsid w:val="005C30C2"/>
    <w:rsid w:val="005C4A65"/>
    <w:rsid w:val="005E01CB"/>
    <w:rsid w:val="005E37C3"/>
    <w:rsid w:val="005F1A7C"/>
    <w:rsid w:val="00601C18"/>
    <w:rsid w:val="00603EA3"/>
    <w:rsid w:val="00605928"/>
    <w:rsid w:val="00606A12"/>
    <w:rsid w:val="00606AFD"/>
    <w:rsid w:val="00607253"/>
    <w:rsid w:val="00611C8A"/>
    <w:rsid w:val="0061403A"/>
    <w:rsid w:val="0061447A"/>
    <w:rsid w:val="006161B5"/>
    <w:rsid w:val="006170A5"/>
    <w:rsid w:val="006177D2"/>
    <w:rsid w:val="00624BFE"/>
    <w:rsid w:val="00624CD8"/>
    <w:rsid w:val="006331FE"/>
    <w:rsid w:val="006349FB"/>
    <w:rsid w:val="006361B6"/>
    <w:rsid w:val="00650522"/>
    <w:rsid w:val="00651864"/>
    <w:rsid w:val="006557DD"/>
    <w:rsid w:val="00661AFB"/>
    <w:rsid w:val="00662015"/>
    <w:rsid w:val="006632D7"/>
    <w:rsid w:val="00663A41"/>
    <w:rsid w:val="00665A7A"/>
    <w:rsid w:val="006706E0"/>
    <w:rsid w:val="0068090C"/>
    <w:rsid w:val="0068648D"/>
    <w:rsid w:val="00690BD0"/>
    <w:rsid w:val="0069570B"/>
    <w:rsid w:val="006973C4"/>
    <w:rsid w:val="006A144D"/>
    <w:rsid w:val="006D2F5E"/>
    <w:rsid w:val="006E1765"/>
    <w:rsid w:val="006F1591"/>
    <w:rsid w:val="0070733C"/>
    <w:rsid w:val="00710FD2"/>
    <w:rsid w:val="00726D3B"/>
    <w:rsid w:val="00730479"/>
    <w:rsid w:val="007417E8"/>
    <w:rsid w:val="00745217"/>
    <w:rsid w:val="00757BCF"/>
    <w:rsid w:val="00760697"/>
    <w:rsid w:val="00764F4F"/>
    <w:rsid w:val="007729EF"/>
    <w:rsid w:val="0077497D"/>
    <w:rsid w:val="0077526A"/>
    <w:rsid w:val="00775E72"/>
    <w:rsid w:val="00776CC2"/>
    <w:rsid w:val="0078478F"/>
    <w:rsid w:val="007917C5"/>
    <w:rsid w:val="007A1565"/>
    <w:rsid w:val="007A74D9"/>
    <w:rsid w:val="007C3848"/>
    <w:rsid w:val="007C386C"/>
    <w:rsid w:val="007C5455"/>
    <w:rsid w:val="007D0BF0"/>
    <w:rsid w:val="007D176F"/>
    <w:rsid w:val="007D4C11"/>
    <w:rsid w:val="007D5A49"/>
    <w:rsid w:val="007F0FD8"/>
    <w:rsid w:val="007F11E0"/>
    <w:rsid w:val="007F14CC"/>
    <w:rsid w:val="007F5D78"/>
    <w:rsid w:val="008068E2"/>
    <w:rsid w:val="0081018E"/>
    <w:rsid w:val="00811745"/>
    <w:rsid w:val="00811826"/>
    <w:rsid w:val="00815055"/>
    <w:rsid w:val="00817D6A"/>
    <w:rsid w:val="008359AB"/>
    <w:rsid w:val="00836E01"/>
    <w:rsid w:val="00840ECC"/>
    <w:rsid w:val="00846DF5"/>
    <w:rsid w:val="00847815"/>
    <w:rsid w:val="00867846"/>
    <w:rsid w:val="00874ECB"/>
    <w:rsid w:val="008B0FE3"/>
    <w:rsid w:val="008B64C2"/>
    <w:rsid w:val="008C1E31"/>
    <w:rsid w:val="008F3E58"/>
    <w:rsid w:val="008F758F"/>
    <w:rsid w:val="00900571"/>
    <w:rsid w:val="00916A06"/>
    <w:rsid w:val="00917900"/>
    <w:rsid w:val="0092418A"/>
    <w:rsid w:val="00924CA5"/>
    <w:rsid w:val="00925203"/>
    <w:rsid w:val="00944083"/>
    <w:rsid w:val="00952D5E"/>
    <w:rsid w:val="009635E5"/>
    <w:rsid w:val="00967A2F"/>
    <w:rsid w:val="00977293"/>
    <w:rsid w:val="00985ECF"/>
    <w:rsid w:val="00987F5A"/>
    <w:rsid w:val="00991748"/>
    <w:rsid w:val="00994A5A"/>
    <w:rsid w:val="00994C8C"/>
    <w:rsid w:val="009A79EA"/>
    <w:rsid w:val="009B22A0"/>
    <w:rsid w:val="009B451F"/>
    <w:rsid w:val="009B4F9C"/>
    <w:rsid w:val="009B5C05"/>
    <w:rsid w:val="009C6F0C"/>
    <w:rsid w:val="009D23F3"/>
    <w:rsid w:val="009D2A61"/>
    <w:rsid w:val="009E0EB0"/>
    <w:rsid w:val="009E273F"/>
    <w:rsid w:val="009E3BA7"/>
    <w:rsid w:val="009F28D9"/>
    <w:rsid w:val="009F321D"/>
    <w:rsid w:val="00A00216"/>
    <w:rsid w:val="00A2217C"/>
    <w:rsid w:val="00A27406"/>
    <w:rsid w:val="00A32813"/>
    <w:rsid w:val="00A371BF"/>
    <w:rsid w:val="00A40AB6"/>
    <w:rsid w:val="00A4287C"/>
    <w:rsid w:val="00A43221"/>
    <w:rsid w:val="00A50EF2"/>
    <w:rsid w:val="00A51032"/>
    <w:rsid w:val="00A62BCF"/>
    <w:rsid w:val="00A64B9E"/>
    <w:rsid w:val="00A66645"/>
    <w:rsid w:val="00A92C3B"/>
    <w:rsid w:val="00AA1626"/>
    <w:rsid w:val="00AA3ECC"/>
    <w:rsid w:val="00AB16BB"/>
    <w:rsid w:val="00AB5758"/>
    <w:rsid w:val="00AB588A"/>
    <w:rsid w:val="00AB7244"/>
    <w:rsid w:val="00AC1C0F"/>
    <w:rsid w:val="00AC1E3B"/>
    <w:rsid w:val="00AC2341"/>
    <w:rsid w:val="00AC3003"/>
    <w:rsid w:val="00AE09C2"/>
    <w:rsid w:val="00AE3B10"/>
    <w:rsid w:val="00AE4187"/>
    <w:rsid w:val="00AF2EEB"/>
    <w:rsid w:val="00AF61AF"/>
    <w:rsid w:val="00B05EC0"/>
    <w:rsid w:val="00B06173"/>
    <w:rsid w:val="00B07B07"/>
    <w:rsid w:val="00B1355E"/>
    <w:rsid w:val="00B13AA6"/>
    <w:rsid w:val="00B1481A"/>
    <w:rsid w:val="00B17B6B"/>
    <w:rsid w:val="00B251DE"/>
    <w:rsid w:val="00B2703F"/>
    <w:rsid w:val="00B3550B"/>
    <w:rsid w:val="00B403CA"/>
    <w:rsid w:val="00B4087B"/>
    <w:rsid w:val="00B437E2"/>
    <w:rsid w:val="00B640EA"/>
    <w:rsid w:val="00B715F1"/>
    <w:rsid w:val="00B724B0"/>
    <w:rsid w:val="00B73A5C"/>
    <w:rsid w:val="00B73E58"/>
    <w:rsid w:val="00B740E1"/>
    <w:rsid w:val="00B76DAA"/>
    <w:rsid w:val="00B81657"/>
    <w:rsid w:val="00B855BE"/>
    <w:rsid w:val="00B90672"/>
    <w:rsid w:val="00B945E2"/>
    <w:rsid w:val="00B945F5"/>
    <w:rsid w:val="00BA480E"/>
    <w:rsid w:val="00BB3A46"/>
    <w:rsid w:val="00BB68B4"/>
    <w:rsid w:val="00BB780B"/>
    <w:rsid w:val="00BC5C05"/>
    <w:rsid w:val="00BD2037"/>
    <w:rsid w:val="00BD4445"/>
    <w:rsid w:val="00BF2D04"/>
    <w:rsid w:val="00BF3564"/>
    <w:rsid w:val="00C03D1F"/>
    <w:rsid w:val="00C13459"/>
    <w:rsid w:val="00C1451A"/>
    <w:rsid w:val="00C1756F"/>
    <w:rsid w:val="00C20FB0"/>
    <w:rsid w:val="00C24845"/>
    <w:rsid w:val="00C34099"/>
    <w:rsid w:val="00C41563"/>
    <w:rsid w:val="00C4163A"/>
    <w:rsid w:val="00C43702"/>
    <w:rsid w:val="00C4602A"/>
    <w:rsid w:val="00C468F3"/>
    <w:rsid w:val="00C5030B"/>
    <w:rsid w:val="00C5058B"/>
    <w:rsid w:val="00C530F2"/>
    <w:rsid w:val="00C5682F"/>
    <w:rsid w:val="00C65D42"/>
    <w:rsid w:val="00C75286"/>
    <w:rsid w:val="00C84245"/>
    <w:rsid w:val="00C9243F"/>
    <w:rsid w:val="00C97997"/>
    <w:rsid w:val="00CA1479"/>
    <w:rsid w:val="00CC0300"/>
    <w:rsid w:val="00CD1A7F"/>
    <w:rsid w:val="00CD48CD"/>
    <w:rsid w:val="00CE4928"/>
    <w:rsid w:val="00D033A8"/>
    <w:rsid w:val="00D338A4"/>
    <w:rsid w:val="00D34CE0"/>
    <w:rsid w:val="00D448B2"/>
    <w:rsid w:val="00D53426"/>
    <w:rsid w:val="00D56255"/>
    <w:rsid w:val="00D60867"/>
    <w:rsid w:val="00D67BD1"/>
    <w:rsid w:val="00D720F1"/>
    <w:rsid w:val="00D73FC2"/>
    <w:rsid w:val="00D878E2"/>
    <w:rsid w:val="00D87DC4"/>
    <w:rsid w:val="00D92A4C"/>
    <w:rsid w:val="00D92AED"/>
    <w:rsid w:val="00D945E7"/>
    <w:rsid w:val="00DA05FB"/>
    <w:rsid w:val="00DA69CA"/>
    <w:rsid w:val="00DC3577"/>
    <w:rsid w:val="00DE0DB8"/>
    <w:rsid w:val="00DE6736"/>
    <w:rsid w:val="00DE69FF"/>
    <w:rsid w:val="00DF4932"/>
    <w:rsid w:val="00E1204D"/>
    <w:rsid w:val="00E237D7"/>
    <w:rsid w:val="00E24BD6"/>
    <w:rsid w:val="00E25192"/>
    <w:rsid w:val="00E2581B"/>
    <w:rsid w:val="00E328CD"/>
    <w:rsid w:val="00E40992"/>
    <w:rsid w:val="00E40A30"/>
    <w:rsid w:val="00E54D6B"/>
    <w:rsid w:val="00E62625"/>
    <w:rsid w:val="00E64A20"/>
    <w:rsid w:val="00E66737"/>
    <w:rsid w:val="00E71BAB"/>
    <w:rsid w:val="00E730B4"/>
    <w:rsid w:val="00E74211"/>
    <w:rsid w:val="00E75C10"/>
    <w:rsid w:val="00E75DE6"/>
    <w:rsid w:val="00E76D96"/>
    <w:rsid w:val="00E8141E"/>
    <w:rsid w:val="00E81661"/>
    <w:rsid w:val="00E83422"/>
    <w:rsid w:val="00E92B0C"/>
    <w:rsid w:val="00EA369B"/>
    <w:rsid w:val="00EA759C"/>
    <w:rsid w:val="00ED19F1"/>
    <w:rsid w:val="00ED6AB0"/>
    <w:rsid w:val="00EE328F"/>
    <w:rsid w:val="00EE41FE"/>
    <w:rsid w:val="00EE4D63"/>
    <w:rsid w:val="00F010F9"/>
    <w:rsid w:val="00F02B4D"/>
    <w:rsid w:val="00F06BAB"/>
    <w:rsid w:val="00F121D1"/>
    <w:rsid w:val="00F14081"/>
    <w:rsid w:val="00F20771"/>
    <w:rsid w:val="00F356A5"/>
    <w:rsid w:val="00F41F4D"/>
    <w:rsid w:val="00F447E7"/>
    <w:rsid w:val="00F45E54"/>
    <w:rsid w:val="00F5104F"/>
    <w:rsid w:val="00F54C50"/>
    <w:rsid w:val="00F60D77"/>
    <w:rsid w:val="00F624A1"/>
    <w:rsid w:val="00F64648"/>
    <w:rsid w:val="00FA1B15"/>
    <w:rsid w:val="00FA4DDE"/>
    <w:rsid w:val="00FA513D"/>
    <w:rsid w:val="00FA6429"/>
    <w:rsid w:val="00FA76A3"/>
    <w:rsid w:val="00FB2936"/>
    <w:rsid w:val="00FB33B1"/>
    <w:rsid w:val="00FC353B"/>
    <w:rsid w:val="00FC3D43"/>
    <w:rsid w:val="00FC3E08"/>
    <w:rsid w:val="00FD0407"/>
    <w:rsid w:val="00FD0D5F"/>
    <w:rsid w:val="00FE0901"/>
    <w:rsid w:val="00FF65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3B6E4A"/>
  <w15:docId w15:val="{F5278D53-F746-419D-984C-0C1DE4EDA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B15"/>
    <w:pPr>
      <w:jc w:val="both"/>
    </w:pPr>
  </w:style>
  <w:style w:type="paragraph" w:styleId="Titre1">
    <w:name w:val="heading 1"/>
    <w:basedOn w:val="Normal"/>
    <w:next w:val="Normal"/>
    <w:link w:val="Titre1Car"/>
    <w:uiPriority w:val="9"/>
    <w:qFormat/>
    <w:rsid w:val="00E64A2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64A2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64A2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5F1A7C"/>
    <w:pPr>
      <w:keepNext/>
      <w:keepLines/>
      <w:numPr>
        <w:ilvl w:val="3"/>
        <w:numId w:val="6"/>
      </w:numPr>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basedOn w:val="Titre3"/>
    <w:next w:val="Normal"/>
    <w:link w:val="Titre5Car"/>
    <w:uiPriority w:val="9"/>
    <w:unhideWhenUsed/>
    <w:qFormat/>
    <w:rsid w:val="005F1A7C"/>
    <w:pPr>
      <w:numPr>
        <w:ilvl w:val="4"/>
      </w:numPr>
      <w:outlineLvl w:val="4"/>
    </w:pPr>
  </w:style>
  <w:style w:type="paragraph" w:styleId="Titre6">
    <w:name w:val="heading 6"/>
    <w:basedOn w:val="Titre5"/>
    <w:next w:val="Normal"/>
    <w:link w:val="Titre6Car"/>
    <w:uiPriority w:val="9"/>
    <w:unhideWhenUsed/>
    <w:rsid w:val="005F1A7C"/>
    <w:pPr>
      <w:numPr>
        <w:ilvl w:val="5"/>
      </w:numPr>
      <w:outlineLvl w:val="5"/>
    </w:pPr>
  </w:style>
  <w:style w:type="paragraph" w:styleId="Titre7">
    <w:name w:val="heading 7"/>
    <w:basedOn w:val="Titre6"/>
    <w:next w:val="Normal"/>
    <w:link w:val="Titre7Car"/>
    <w:uiPriority w:val="9"/>
    <w:unhideWhenUsed/>
    <w:rsid w:val="005F1A7C"/>
    <w:pPr>
      <w:numPr>
        <w:ilvl w:val="6"/>
      </w:numPr>
      <w:outlineLvl w:val="6"/>
    </w:pPr>
  </w:style>
  <w:style w:type="paragraph" w:styleId="Titre8">
    <w:name w:val="heading 8"/>
    <w:basedOn w:val="Titre7"/>
    <w:next w:val="Normal"/>
    <w:link w:val="Titre8Car"/>
    <w:uiPriority w:val="9"/>
    <w:unhideWhenUsed/>
    <w:rsid w:val="005F1A7C"/>
    <w:pPr>
      <w:numPr>
        <w:ilvl w:val="8"/>
      </w:numPr>
      <w:outlineLvl w:val="7"/>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horssommaire">
    <w:name w:val="Titre 1 (hors sommaire)"/>
    <w:basedOn w:val="Normal"/>
    <w:next w:val="Normal"/>
    <w:link w:val="Titre1horssommaireCar"/>
    <w:qFormat/>
    <w:rsid w:val="00E64A20"/>
    <w:pPr>
      <w:spacing w:after="40" w:line="240" w:lineRule="auto"/>
    </w:pPr>
    <w:rPr>
      <w:rFonts w:asciiTheme="majorHAnsi" w:eastAsiaTheme="majorEastAsia" w:hAnsiTheme="majorHAnsi" w:cstheme="majorBidi"/>
      <w:color w:val="2E74B5" w:themeColor="accent1" w:themeShade="BF"/>
      <w:sz w:val="32"/>
      <w:szCs w:val="32"/>
    </w:rPr>
  </w:style>
  <w:style w:type="character" w:customStyle="1" w:styleId="Titre1horssommaireCar">
    <w:name w:val="Titre 1 (hors sommaire) Car"/>
    <w:basedOn w:val="Titre1Car"/>
    <w:link w:val="Titre1horssommaire"/>
    <w:rsid w:val="00E64A20"/>
    <w:rPr>
      <w:rFonts w:asciiTheme="majorHAnsi" w:eastAsiaTheme="majorEastAsia" w:hAnsiTheme="majorHAnsi" w:cstheme="majorBidi"/>
      <w:color w:val="2E74B5" w:themeColor="accent1" w:themeShade="BF"/>
      <w:sz w:val="32"/>
      <w:szCs w:val="32"/>
    </w:rPr>
  </w:style>
  <w:style w:type="character" w:customStyle="1" w:styleId="Titre1Car">
    <w:name w:val="Titre 1 Car"/>
    <w:basedOn w:val="Policepardfaut"/>
    <w:link w:val="Titre1"/>
    <w:uiPriority w:val="9"/>
    <w:rsid w:val="00E64A2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64A2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E64A2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5F1A7C"/>
    <w:rPr>
      <w:rFonts w:asciiTheme="majorHAnsi" w:eastAsiaTheme="majorEastAsia" w:hAnsiTheme="majorHAnsi" w:cstheme="majorBidi"/>
      <w:iCs/>
      <w:color w:val="2E74B5" w:themeColor="accent1" w:themeShade="BF"/>
    </w:rPr>
  </w:style>
  <w:style w:type="character" w:customStyle="1" w:styleId="Titre5Car">
    <w:name w:val="Titre 5 Car"/>
    <w:basedOn w:val="Policepardfaut"/>
    <w:link w:val="Titre5"/>
    <w:uiPriority w:val="9"/>
    <w:rsid w:val="005F1A7C"/>
    <w:rPr>
      <w:rFonts w:asciiTheme="majorHAnsi" w:eastAsiaTheme="majorEastAsia" w:hAnsiTheme="majorHAnsi" w:cstheme="majorBidi"/>
      <w:color w:val="1F4D78" w:themeColor="accent1" w:themeShade="7F"/>
      <w:sz w:val="24"/>
      <w:szCs w:val="24"/>
    </w:rPr>
  </w:style>
  <w:style w:type="paragraph" w:styleId="Sansinterligne">
    <w:name w:val="No Spacing"/>
    <w:link w:val="SansinterligneCar"/>
    <w:uiPriority w:val="1"/>
    <w:qFormat/>
    <w:rsid w:val="007F5D78"/>
    <w:pPr>
      <w:spacing w:after="0" w:line="240" w:lineRule="auto"/>
      <w:jc w:val="both"/>
    </w:pPr>
    <w:rPr>
      <w:lang w:eastAsia="ko-KR"/>
    </w:rPr>
  </w:style>
  <w:style w:type="character" w:customStyle="1" w:styleId="SansinterligneCar">
    <w:name w:val="Sans interligne Car"/>
    <w:basedOn w:val="Policepardfaut"/>
    <w:link w:val="Sansinterligne"/>
    <w:uiPriority w:val="1"/>
    <w:rsid w:val="007F5D78"/>
    <w:rPr>
      <w:lang w:eastAsia="ko-KR"/>
    </w:rPr>
  </w:style>
  <w:style w:type="character" w:styleId="Textedelespacerserv">
    <w:name w:val="Placeholder Text"/>
    <w:basedOn w:val="Policepardfaut"/>
    <w:uiPriority w:val="99"/>
    <w:semiHidden/>
    <w:rsid w:val="00E62625"/>
    <w:rPr>
      <w:color w:val="808080"/>
    </w:rPr>
  </w:style>
  <w:style w:type="paragraph" w:styleId="En-tte">
    <w:name w:val="header"/>
    <w:basedOn w:val="Normal"/>
    <w:link w:val="En-tteCar"/>
    <w:uiPriority w:val="99"/>
    <w:unhideWhenUsed/>
    <w:rsid w:val="00BB3A46"/>
    <w:pPr>
      <w:tabs>
        <w:tab w:val="center" w:pos="4536"/>
        <w:tab w:val="right" w:pos="9072"/>
      </w:tabs>
      <w:spacing w:after="0" w:line="240" w:lineRule="auto"/>
    </w:pPr>
  </w:style>
  <w:style w:type="character" w:customStyle="1" w:styleId="En-tteCar">
    <w:name w:val="En-tête Car"/>
    <w:basedOn w:val="Policepardfaut"/>
    <w:link w:val="En-tte"/>
    <w:uiPriority w:val="99"/>
    <w:rsid w:val="00BB3A46"/>
  </w:style>
  <w:style w:type="paragraph" w:styleId="Pieddepage">
    <w:name w:val="footer"/>
    <w:basedOn w:val="Normal"/>
    <w:link w:val="PieddepageCar"/>
    <w:uiPriority w:val="99"/>
    <w:unhideWhenUsed/>
    <w:rsid w:val="00BB3A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3A46"/>
  </w:style>
  <w:style w:type="paragraph" w:customStyle="1" w:styleId="Titre2horssommaire">
    <w:name w:val="Titre 2 (hors sommaire)"/>
    <w:basedOn w:val="Normal"/>
    <w:next w:val="Normal"/>
    <w:link w:val="Titre2horssommaireCar"/>
    <w:qFormat/>
    <w:rsid w:val="00E64A20"/>
    <w:pPr>
      <w:spacing w:after="40" w:line="240" w:lineRule="auto"/>
    </w:pPr>
    <w:rPr>
      <w:rFonts w:asciiTheme="majorHAnsi" w:hAnsiTheme="majorHAnsi"/>
      <w:color w:val="2E74B5" w:themeColor="accent1" w:themeShade="BF"/>
      <w:sz w:val="28"/>
    </w:rPr>
  </w:style>
  <w:style w:type="table" w:styleId="Grilledutableau">
    <w:name w:val="Table Grid"/>
    <w:basedOn w:val="TableauNormal"/>
    <w:uiPriority w:val="39"/>
    <w:rsid w:val="00ED6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horssommaireCar">
    <w:name w:val="Titre 2 (hors sommaire) Car"/>
    <w:basedOn w:val="Policepardfaut"/>
    <w:link w:val="Titre2horssommaire"/>
    <w:rsid w:val="00E64A20"/>
    <w:rPr>
      <w:rFonts w:asciiTheme="majorHAnsi" w:hAnsiTheme="majorHAnsi"/>
      <w:color w:val="2E74B5" w:themeColor="accent1" w:themeShade="BF"/>
      <w:sz w:val="28"/>
    </w:rPr>
  </w:style>
  <w:style w:type="paragraph" w:styleId="En-ttedetabledesmatires">
    <w:name w:val="TOC Heading"/>
    <w:basedOn w:val="Titre1"/>
    <w:next w:val="Normal"/>
    <w:uiPriority w:val="39"/>
    <w:unhideWhenUsed/>
    <w:rsid w:val="000E782C"/>
    <w:pPr>
      <w:numPr>
        <w:numId w:val="0"/>
      </w:numPr>
      <w:jc w:val="left"/>
      <w:outlineLvl w:val="9"/>
    </w:pPr>
    <w:rPr>
      <w:lang w:eastAsia="ko-KR"/>
    </w:rPr>
  </w:style>
  <w:style w:type="character" w:customStyle="1" w:styleId="apple-converted-space">
    <w:name w:val="apple-converted-space"/>
    <w:basedOn w:val="Policepardfaut"/>
    <w:rsid w:val="00E76D96"/>
  </w:style>
  <w:style w:type="paragraph" w:styleId="TM1">
    <w:name w:val="toc 1"/>
    <w:basedOn w:val="Normal"/>
    <w:next w:val="Normal"/>
    <w:autoRedefine/>
    <w:uiPriority w:val="39"/>
    <w:unhideWhenUsed/>
    <w:rsid w:val="00B1355E"/>
    <w:pPr>
      <w:spacing w:before="120" w:after="0"/>
    </w:pPr>
    <w:rPr>
      <w:b/>
      <w:bCs/>
      <w:i/>
      <w:iCs/>
      <w:sz w:val="24"/>
      <w:szCs w:val="24"/>
    </w:rPr>
  </w:style>
  <w:style w:type="paragraph" w:styleId="TM2">
    <w:name w:val="toc 2"/>
    <w:basedOn w:val="Normal"/>
    <w:next w:val="Normal"/>
    <w:autoRedefine/>
    <w:uiPriority w:val="39"/>
    <w:unhideWhenUsed/>
    <w:rsid w:val="00B1355E"/>
    <w:pPr>
      <w:spacing w:before="120" w:after="0"/>
      <w:ind w:left="220"/>
    </w:pPr>
    <w:rPr>
      <w:b/>
      <w:bCs/>
    </w:rPr>
  </w:style>
  <w:style w:type="paragraph" w:styleId="TM3">
    <w:name w:val="toc 3"/>
    <w:basedOn w:val="Normal"/>
    <w:next w:val="Normal"/>
    <w:autoRedefine/>
    <w:uiPriority w:val="39"/>
    <w:unhideWhenUsed/>
    <w:rsid w:val="00B1355E"/>
    <w:pPr>
      <w:spacing w:after="0"/>
      <w:ind w:left="440"/>
    </w:pPr>
    <w:rPr>
      <w:sz w:val="20"/>
      <w:szCs w:val="20"/>
    </w:rPr>
  </w:style>
  <w:style w:type="paragraph" w:styleId="TM4">
    <w:name w:val="toc 4"/>
    <w:basedOn w:val="Normal"/>
    <w:next w:val="Normal"/>
    <w:autoRedefine/>
    <w:uiPriority w:val="39"/>
    <w:unhideWhenUsed/>
    <w:rsid w:val="00B1355E"/>
    <w:pPr>
      <w:spacing w:after="0"/>
      <w:ind w:left="660"/>
    </w:pPr>
    <w:rPr>
      <w:sz w:val="20"/>
      <w:szCs w:val="20"/>
    </w:rPr>
  </w:style>
  <w:style w:type="paragraph" w:styleId="TM5">
    <w:name w:val="toc 5"/>
    <w:basedOn w:val="Normal"/>
    <w:next w:val="Normal"/>
    <w:autoRedefine/>
    <w:uiPriority w:val="39"/>
    <w:unhideWhenUsed/>
    <w:rsid w:val="00B1355E"/>
    <w:pPr>
      <w:spacing w:after="0"/>
      <w:ind w:left="880"/>
    </w:pPr>
    <w:rPr>
      <w:sz w:val="20"/>
      <w:szCs w:val="20"/>
    </w:rPr>
  </w:style>
  <w:style w:type="paragraph" w:styleId="TM6">
    <w:name w:val="toc 6"/>
    <w:basedOn w:val="Normal"/>
    <w:next w:val="Normal"/>
    <w:autoRedefine/>
    <w:uiPriority w:val="39"/>
    <w:unhideWhenUsed/>
    <w:rsid w:val="00B1355E"/>
    <w:pPr>
      <w:spacing w:after="0"/>
      <w:ind w:left="1100"/>
    </w:pPr>
    <w:rPr>
      <w:sz w:val="20"/>
      <w:szCs w:val="20"/>
    </w:rPr>
  </w:style>
  <w:style w:type="paragraph" w:styleId="TM7">
    <w:name w:val="toc 7"/>
    <w:basedOn w:val="Normal"/>
    <w:next w:val="Normal"/>
    <w:autoRedefine/>
    <w:uiPriority w:val="39"/>
    <w:unhideWhenUsed/>
    <w:rsid w:val="00B1355E"/>
    <w:pPr>
      <w:spacing w:after="0"/>
      <w:ind w:left="1320"/>
    </w:pPr>
    <w:rPr>
      <w:sz w:val="20"/>
      <w:szCs w:val="20"/>
    </w:rPr>
  </w:style>
  <w:style w:type="paragraph" w:styleId="TM8">
    <w:name w:val="toc 8"/>
    <w:basedOn w:val="Normal"/>
    <w:next w:val="Normal"/>
    <w:autoRedefine/>
    <w:uiPriority w:val="39"/>
    <w:unhideWhenUsed/>
    <w:rsid w:val="00B1355E"/>
    <w:pPr>
      <w:spacing w:after="0"/>
      <w:ind w:left="1540"/>
    </w:pPr>
    <w:rPr>
      <w:sz w:val="20"/>
      <w:szCs w:val="20"/>
    </w:rPr>
  </w:style>
  <w:style w:type="paragraph" w:styleId="TM9">
    <w:name w:val="toc 9"/>
    <w:basedOn w:val="Normal"/>
    <w:next w:val="Normal"/>
    <w:autoRedefine/>
    <w:uiPriority w:val="39"/>
    <w:unhideWhenUsed/>
    <w:rsid w:val="00B1355E"/>
    <w:pPr>
      <w:spacing w:after="0"/>
      <w:ind w:left="1760"/>
    </w:pPr>
    <w:rPr>
      <w:sz w:val="20"/>
      <w:szCs w:val="20"/>
    </w:rPr>
  </w:style>
  <w:style w:type="character" w:styleId="Rfrenceintense">
    <w:name w:val="Intense Reference"/>
    <w:basedOn w:val="Policepardfaut"/>
    <w:uiPriority w:val="32"/>
    <w:rsid w:val="00FA513D"/>
    <w:rPr>
      <w:b/>
      <w:bCs/>
      <w:smallCaps/>
      <w:color w:val="5B9BD5" w:themeColor="accent1"/>
      <w:spacing w:val="5"/>
    </w:rPr>
  </w:style>
  <w:style w:type="character" w:styleId="Accentuation">
    <w:name w:val="Emphasis"/>
    <w:basedOn w:val="Policepardfaut"/>
    <w:uiPriority w:val="20"/>
    <w:qFormat/>
    <w:rsid w:val="00FA513D"/>
    <w:rPr>
      <w:i/>
      <w:iCs/>
    </w:rPr>
  </w:style>
  <w:style w:type="character" w:styleId="lev">
    <w:name w:val="Strong"/>
    <w:basedOn w:val="Policepardfaut"/>
    <w:uiPriority w:val="22"/>
    <w:rsid w:val="00FA513D"/>
    <w:rPr>
      <w:b/>
      <w:bCs/>
    </w:rPr>
  </w:style>
  <w:style w:type="character" w:styleId="Lienhypertexte">
    <w:name w:val="Hyperlink"/>
    <w:basedOn w:val="Policepardfaut"/>
    <w:uiPriority w:val="99"/>
    <w:unhideWhenUsed/>
    <w:rsid w:val="00C468F3"/>
    <w:rPr>
      <w:color w:val="0563C1" w:themeColor="hyperlink"/>
      <w:u w:val="single"/>
    </w:rPr>
  </w:style>
  <w:style w:type="paragraph" w:styleId="Titre">
    <w:name w:val="Title"/>
    <w:basedOn w:val="Normal"/>
    <w:next w:val="Normal"/>
    <w:link w:val="TitreCar"/>
    <w:uiPriority w:val="10"/>
    <w:rsid w:val="00991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174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rsid w:val="00E92B0C"/>
    <w:pPr>
      <w:numPr>
        <w:ilvl w:val="1"/>
      </w:numPr>
    </w:pPr>
    <w:rPr>
      <w:color w:val="5A5A5A" w:themeColor="text1" w:themeTint="A5"/>
      <w:spacing w:val="15"/>
    </w:rPr>
  </w:style>
  <w:style w:type="character" w:customStyle="1" w:styleId="Sous-titreCar">
    <w:name w:val="Sous-titre Car"/>
    <w:basedOn w:val="Policepardfaut"/>
    <w:link w:val="Sous-titre"/>
    <w:uiPriority w:val="11"/>
    <w:rsid w:val="00E92B0C"/>
    <w:rPr>
      <w:color w:val="5A5A5A" w:themeColor="text1" w:themeTint="A5"/>
      <w:spacing w:val="15"/>
    </w:rPr>
  </w:style>
  <w:style w:type="table" w:customStyle="1" w:styleId="MusicSheetWriterTableHeadingRow">
    <w:name w:val="MusicSheetWriter Table Heading Row"/>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i w:val="0"/>
        <w:sz w:val="20"/>
      </w:rPr>
      <w:tblPr/>
      <w:trPr>
        <w:tblHeader/>
      </w:trPr>
      <w:tcPr>
        <w:shd w:val="clear" w:color="auto" w:fill="D9D9D9" w:themeFill="background1" w:themeFillShade="D9"/>
        <w:vAlign w:val="center"/>
      </w:tcPr>
    </w:tblStylePr>
  </w:style>
  <w:style w:type="table" w:customStyle="1" w:styleId="MusicSheetWriterTableHeadingColumn">
    <w:name w:val="MusicSheetWriter Table Heading 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rFonts w:asciiTheme="minorHAnsi" w:hAnsiTheme="minorHAnsi"/>
        <w:sz w:val="20"/>
      </w:rPr>
    </w:tblStylePr>
    <w:tblStylePr w:type="firstCol">
      <w:pPr>
        <w:jc w:val="left"/>
      </w:pPr>
      <w:rPr>
        <w:rFonts w:asciiTheme="majorHAnsi" w:hAnsiTheme="majorHAnsi"/>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tblStylePr w:type="nwCell">
      <w:rPr>
        <w:rFonts w:asciiTheme="majorHAnsi" w:hAnsiTheme="majorHAnsi"/>
        <w:b/>
        <w:sz w:val="20"/>
      </w:rPr>
    </w:tblStylePr>
  </w:style>
  <w:style w:type="table" w:customStyle="1" w:styleId="MusicSheetWriterTableHeadingRow-Column">
    <w:name w:val="MusicSheetWriter Table Heading Row-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sz w:val="20"/>
      </w:rPr>
      <w:tblPr/>
      <w:trPr>
        <w:tblHeader/>
      </w:trPr>
      <w:tcPr>
        <w:shd w:val="clear" w:color="auto" w:fill="D9D9D9" w:themeFill="background1" w:themeFillShade="D9"/>
        <w:vAlign w:val="center"/>
      </w:tcPr>
    </w:tblStylePr>
    <w:tblStylePr w:type="firstCol">
      <w:pPr>
        <w:jc w:val="left"/>
      </w:pPr>
      <w:rPr>
        <w:rFonts w:asciiTheme="majorHAnsi" w:hAnsiTheme="majorHAnsi"/>
        <w:b/>
        <w:sz w:val="20"/>
      </w:rPr>
      <w:tblPr/>
      <w:tcPr>
        <w:shd w:val="clear" w:color="auto" w:fill="D9D9D9" w:themeFill="background1" w:themeFillShade="D9"/>
        <w:vAlign w:val="center"/>
      </w:tcPr>
    </w:tblStylePr>
    <w:tblStylePr w:type="nwCell">
      <w:tblPr/>
      <w:tcPr>
        <w:shd w:val="clear" w:color="auto" w:fill="BFBFBF" w:themeFill="background1" w:themeFillShade="BF"/>
      </w:tcPr>
    </w:tblStylePr>
  </w:style>
  <w:style w:type="paragraph" w:customStyle="1" w:styleId="ExplainationChapter">
    <w:name w:val="Explaination Chapter"/>
    <w:basedOn w:val="Normal"/>
    <w:link w:val="ExplainationChapterChar"/>
    <w:qFormat/>
    <w:rsid w:val="00E64A20"/>
    <w:rPr>
      <w:i/>
      <w:color w:val="767171" w:themeColor="background2" w:themeShade="80"/>
    </w:rPr>
  </w:style>
  <w:style w:type="paragraph" w:styleId="Lgende">
    <w:name w:val="caption"/>
    <w:basedOn w:val="Normal"/>
    <w:next w:val="Normal"/>
    <w:uiPriority w:val="35"/>
    <w:unhideWhenUsed/>
    <w:qFormat/>
    <w:rsid w:val="00386A7D"/>
    <w:pPr>
      <w:spacing w:after="200" w:line="240" w:lineRule="auto"/>
      <w:jc w:val="center"/>
    </w:pPr>
    <w:rPr>
      <w:i/>
      <w:iCs/>
      <w:color w:val="44546A" w:themeColor="text2"/>
      <w:sz w:val="18"/>
      <w:szCs w:val="18"/>
    </w:rPr>
  </w:style>
  <w:style w:type="character" w:customStyle="1" w:styleId="ExplainationChapterChar">
    <w:name w:val="Explaination Chapter Char"/>
    <w:basedOn w:val="Policepardfaut"/>
    <w:link w:val="ExplainationChapter"/>
    <w:rsid w:val="00E64A20"/>
    <w:rPr>
      <w:i/>
      <w:color w:val="767171" w:themeColor="background2" w:themeShade="80"/>
    </w:rPr>
  </w:style>
  <w:style w:type="paragraph" w:styleId="Textedebulles">
    <w:name w:val="Balloon Text"/>
    <w:basedOn w:val="Normal"/>
    <w:link w:val="TextedebullesCar"/>
    <w:uiPriority w:val="99"/>
    <w:semiHidden/>
    <w:unhideWhenUsed/>
    <w:rsid w:val="009B4F9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B4F9C"/>
    <w:rPr>
      <w:rFonts w:ascii="Segoe UI" w:hAnsi="Segoe UI" w:cs="Segoe UI"/>
      <w:sz w:val="18"/>
      <w:szCs w:val="18"/>
    </w:rPr>
  </w:style>
  <w:style w:type="paragraph" w:styleId="Tabledesillustrations">
    <w:name w:val="table of figures"/>
    <w:basedOn w:val="Normal"/>
    <w:next w:val="Normal"/>
    <w:link w:val="TabledesillustrationsCar"/>
    <w:uiPriority w:val="99"/>
    <w:unhideWhenUsed/>
    <w:qFormat/>
    <w:rsid w:val="001E184D"/>
    <w:pPr>
      <w:spacing w:after="0"/>
      <w:ind w:left="440" w:hanging="440"/>
    </w:pPr>
    <w:rPr>
      <w:szCs w:val="20"/>
    </w:rPr>
  </w:style>
  <w:style w:type="paragraph" w:styleId="Notedefin">
    <w:name w:val="endnote text"/>
    <w:basedOn w:val="Normal"/>
    <w:link w:val="NotedefinCar"/>
    <w:uiPriority w:val="99"/>
    <w:semiHidden/>
    <w:unhideWhenUsed/>
    <w:rsid w:val="00E64A20"/>
    <w:pPr>
      <w:spacing w:after="0" w:line="240" w:lineRule="auto"/>
    </w:pPr>
    <w:rPr>
      <w:sz w:val="20"/>
      <w:szCs w:val="20"/>
    </w:rPr>
  </w:style>
  <w:style w:type="character" w:customStyle="1" w:styleId="NotedefinCar">
    <w:name w:val="Note de fin Car"/>
    <w:basedOn w:val="Policepardfaut"/>
    <w:link w:val="Notedefin"/>
    <w:uiPriority w:val="99"/>
    <w:semiHidden/>
    <w:rsid w:val="00E64A20"/>
    <w:rPr>
      <w:sz w:val="20"/>
      <w:szCs w:val="20"/>
    </w:rPr>
  </w:style>
  <w:style w:type="character" w:styleId="Appeldenotedefin">
    <w:name w:val="endnote reference"/>
    <w:basedOn w:val="Policepardfaut"/>
    <w:uiPriority w:val="99"/>
    <w:semiHidden/>
    <w:unhideWhenUsed/>
    <w:rsid w:val="00E64A20"/>
    <w:rPr>
      <w:vertAlign w:val="superscript"/>
    </w:rPr>
  </w:style>
  <w:style w:type="paragraph" w:styleId="Notedebasdepage">
    <w:name w:val="footnote text"/>
    <w:basedOn w:val="Normal"/>
    <w:link w:val="NotedebasdepageCar"/>
    <w:uiPriority w:val="99"/>
    <w:semiHidden/>
    <w:unhideWhenUsed/>
    <w:rsid w:val="00E64A2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64A20"/>
    <w:rPr>
      <w:sz w:val="20"/>
      <w:szCs w:val="20"/>
    </w:rPr>
  </w:style>
  <w:style w:type="character" w:styleId="Appelnotedebasdep">
    <w:name w:val="footnote reference"/>
    <w:basedOn w:val="Policepardfaut"/>
    <w:uiPriority w:val="99"/>
    <w:semiHidden/>
    <w:unhideWhenUsed/>
    <w:rsid w:val="00E64A20"/>
    <w:rPr>
      <w:vertAlign w:val="superscript"/>
    </w:rPr>
  </w:style>
  <w:style w:type="character" w:customStyle="1" w:styleId="TabledesillustrationsCar">
    <w:name w:val="Table des illustrations Car"/>
    <w:basedOn w:val="Policepardfaut"/>
    <w:link w:val="Tabledesillustrations"/>
    <w:uiPriority w:val="99"/>
    <w:rsid w:val="001E184D"/>
    <w:rPr>
      <w:szCs w:val="20"/>
    </w:rPr>
  </w:style>
  <w:style w:type="character" w:customStyle="1" w:styleId="Titre6Car">
    <w:name w:val="Titre 6 Car"/>
    <w:basedOn w:val="Policepardfaut"/>
    <w:link w:val="Titre6"/>
    <w:uiPriority w:val="9"/>
    <w:rsid w:val="005F1A7C"/>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rsid w:val="005F1A7C"/>
    <w:rPr>
      <w:rFonts w:asciiTheme="majorHAnsi" w:eastAsiaTheme="majorEastAsia" w:hAnsiTheme="majorHAnsi" w:cstheme="majorBidi"/>
      <w:color w:val="1F4D78" w:themeColor="accent1" w:themeShade="7F"/>
      <w:sz w:val="24"/>
      <w:szCs w:val="24"/>
    </w:rPr>
  </w:style>
  <w:style w:type="character" w:customStyle="1" w:styleId="Titre8Car">
    <w:name w:val="Titre 8 Car"/>
    <w:basedOn w:val="Policepardfaut"/>
    <w:link w:val="Titre8"/>
    <w:uiPriority w:val="9"/>
    <w:rsid w:val="005F1A7C"/>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rsid w:val="00074AE7"/>
    <w:pPr>
      <w:ind w:left="720"/>
      <w:contextualSpacing/>
    </w:pPr>
  </w:style>
  <w:style w:type="character" w:styleId="Marquedecommentaire">
    <w:name w:val="annotation reference"/>
    <w:basedOn w:val="Policepardfaut"/>
    <w:uiPriority w:val="99"/>
    <w:semiHidden/>
    <w:unhideWhenUsed/>
    <w:rsid w:val="00387D17"/>
    <w:rPr>
      <w:sz w:val="16"/>
      <w:szCs w:val="16"/>
    </w:rPr>
  </w:style>
  <w:style w:type="paragraph" w:styleId="Commentaire">
    <w:name w:val="annotation text"/>
    <w:basedOn w:val="Normal"/>
    <w:link w:val="CommentaireCar"/>
    <w:uiPriority w:val="99"/>
    <w:semiHidden/>
    <w:unhideWhenUsed/>
    <w:rsid w:val="00387D17"/>
    <w:pPr>
      <w:spacing w:line="240" w:lineRule="auto"/>
    </w:pPr>
    <w:rPr>
      <w:sz w:val="20"/>
      <w:szCs w:val="20"/>
    </w:rPr>
  </w:style>
  <w:style w:type="character" w:customStyle="1" w:styleId="CommentaireCar">
    <w:name w:val="Commentaire Car"/>
    <w:basedOn w:val="Policepardfaut"/>
    <w:link w:val="Commentaire"/>
    <w:uiPriority w:val="99"/>
    <w:semiHidden/>
    <w:rsid w:val="00387D17"/>
    <w:rPr>
      <w:sz w:val="20"/>
      <w:szCs w:val="20"/>
    </w:rPr>
  </w:style>
  <w:style w:type="paragraph" w:styleId="Objetducommentaire">
    <w:name w:val="annotation subject"/>
    <w:basedOn w:val="Commentaire"/>
    <w:next w:val="Commentaire"/>
    <w:link w:val="ObjetducommentaireCar"/>
    <w:uiPriority w:val="99"/>
    <w:semiHidden/>
    <w:unhideWhenUsed/>
    <w:rsid w:val="00387D17"/>
    <w:rPr>
      <w:b/>
      <w:bCs/>
    </w:rPr>
  </w:style>
  <w:style w:type="character" w:customStyle="1" w:styleId="ObjetducommentaireCar">
    <w:name w:val="Objet du commentaire Car"/>
    <w:basedOn w:val="CommentaireCar"/>
    <w:link w:val="Objetducommentaire"/>
    <w:uiPriority w:val="99"/>
    <w:semiHidden/>
    <w:rsid w:val="00387D17"/>
    <w:rPr>
      <w:b/>
      <w:bCs/>
      <w:sz w:val="20"/>
      <w:szCs w:val="20"/>
    </w:rPr>
  </w:style>
  <w:style w:type="paragraph" w:customStyle="1" w:styleId="Pieddepage1">
    <w:name w:val="Pied de page1"/>
    <w:basedOn w:val="Normal"/>
    <w:link w:val="FooterCar"/>
    <w:qFormat/>
    <w:rsid w:val="00444E1D"/>
    <w:pPr>
      <w:tabs>
        <w:tab w:val="center" w:pos="4550"/>
        <w:tab w:val="left" w:pos="5818"/>
        <w:tab w:val="right" w:pos="8812"/>
      </w:tabs>
      <w:ind w:right="260"/>
    </w:pPr>
    <w:rPr>
      <w:noProof/>
      <w:color w:val="8496B0" w:themeColor="text2" w:themeTint="99"/>
      <w:spacing w:val="60"/>
      <w:sz w:val="24"/>
      <w:szCs w:val="24"/>
      <w:lang w:val="en-GB"/>
    </w:rPr>
  </w:style>
  <w:style w:type="character" w:customStyle="1" w:styleId="FooterCar">
    <w:name w:val="Footer Car"/>
    <w:basedOn w:val="Policepardfaut"/>
    <w:link w:val="Pieddepage1"/>
    <w:rsid w:val="00444E1D"/>
    <w:rPr>
      <w:noProof/>
      <w:color w:val="8496B0" w:themeColor="text2" w:themeTint="99"/>
      <w:spacing w:val="6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EIP\SVN\Documentation\Templates\Template_musicsheetwri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F90528A5F8146999D969B68305864F6"/>
        <w:category>
          <w:name w:val="Général"/>
          <w:gallery w:val="placeholder"/>
        </w:category>
        <w:types>
          <w:type w:val="bbPlcHdr"/>
        </w:types>
        <w:behaviors>
          <w:behavior w:val="content"/>
        </w:behaviors>
        <w:guid w:val="{A7E7BA22-824B-4C8F-8C85-4E8C59FD6F40}"/>
      </w:docPartPr>
      <w:docPartBody>
        <w:p w:rsidR="00560A89" w:rsidRDefault="00D92276">
          <w:pPr>
            <w:pStyle w:val="9F90528A5F8146999D969B68305864F6"/>
          </w:pPr>
          <w:r w:rsidRPr="000E47BF">
            <w:rPr>
              <w:rStyle w:val="Textedelespacerserv"/>
            </w:rPr>
            <w:t>[Titre ]</w:t>
          </w:r>
        </w:p>
      </w:docPartBody>
    </w:docPart>
    <w:docPart>
      <w:docPartPr>
        <w:name w:val="EC817C5EA482482994BA89FD22EE6051"/>
        <w:category>
          <w:name w:val="Général"/>
          <w:gallery w:val="placeholder"/>
        </w:category>
        <w:types>
          <w:type w:val="bbPlcHdr"/>
        </w:types>
        <w:behaviors>
          <w:behavior w:val="content"/>
        </w:behaviors>
        <w:guid w:val="{E8A0DA44-D1FD-4255-936D-9BA406913BCC}"/>
      </w:docPartPr>
      <w:docPartBody>
        <w:p w:rsidR="00560A89" w:rsidRDefault="00D92276">
          <w:pPr>
            <w:pStyle w:val="EC817C5EA482482994BA89FD22EE6051"/>
          </w:pPr>
          <w:r w:rsidRPr="00914B25">
            <w:rPr>
              <w:rStyle w:val="Textedelespacerserv"/>
            </w:rPr>
            <w:t>[Objet ]</w:t>
          </w:r>
        </w:p>
      </w:docPartBody>
    </w:docPart>
    <w:docPart>
      <w:docPartPr>
        <w:name w:val="AEE9C65AF1974481B95B9F909C78EFFD"/>
        <w:category>
          <w:name w:val="Général"/>
          <w:gallery w:val="placeholder"/>
        </w:category>
        <w:types>
          <w:type w:val="bbPlcHdr"/>
        </w:types>
        <w:behaviors>
          <w:behavior w:val="content"/>
        </w:behaviors>
        <w:guid w:val="{3714ECE6-6202-464F-9EBB-4ECBB6EA164A}"/>
      </w:docPartPr>
      <w:docPartBody>
        <w:p w:rsidR="00560A89" w:rsidRDefault="00D92276">
          <w:pPr>
            <w:pStyle w:val="AEE9C65AF1974481B95B9F909C78EFFD"/>
          </w:pPr>
          <w:r w:rsidRPr="0003791E">
            <w:rPr>
              <w:rStyle w:val="Textedelespacerserv"/>
            </w:rPr>
            <w:t>Click here to enter a date.</w:t>
          </w:r>
        </w:p>
      </w:docPartBody>
    </w:docPart>
    <w:docPart>
      <w:docPartPr>
        <w:name w:val="A5CEF9A010EB4ED1814328B018F8B09B"/>
        <w:category>
          <w:name w:val="Général"/>
          <w:gallery w:val="placeholder"/>
        </w:category>
        <w:types>
          <w:type w:val="bbPlcHdr"/>
        </w:types>
        <w:behaviors>
          <w:behavior w:val="content"/>
        </w:behaviors>
        <w:guid w:val="{250A6196-6224-42C1-A756-874C16DCD2EB}"/>
      </w:docPartPr>
      <w:docPartBody>
        <w:p w:rsidR="00560A89" w:rsidRDefault="00D92276">
          <w:pPr>
            <w:pStyle w:val="A5CEF9A010EB4ED1814328B018F8B09B"/>
          </w:pPr>
          <w:r w:rsidRPr="000E47BF">
            <w:rPr>
              <w:rStyle w:val="Textedelespacerserv"/>
            </w:rPr>
            <w:t>[Date de publication]</w:t>
          </w:r>
        </w:p>
      </w:docPartBody>
    </w:docPart>
    <w:docPart>
      <w:docPartPr>
        <w:name w:val="8C4E87A85DD34EB586CCF0D7F3BA1A83"/>
        <w:category>
          <w:name w:val="Général"/>
          <w:gallery w:val="placeholder"/>
        </w:category>
        <w:types>
          <w:type w:val="bbPlcHdr"/>
        </w:types>
        <w:behaviors>
          <w:behavior w:val="content"/>
        </w:behaviors>
        <w:guid w:val="{B7E3C99F-9A31-4017-8366-E46D38196D9B}"/>
      </w:docPartPr>
      <w:docPartBody>
        <w:p w:rsidR="00560A89" w:rsidRDefault="00D92276">
          <w:pPr>
            <w:pStyle w:val="8C4E87A85DD34EB586CCF0D7F3BA1A83"/>
          </w:pPr>
          <w:r w:rsidRPr="000E47BF">
            <w:rPr>
              <w:rStyle w:val="Textedelespacerserv"/>
            </w:rPr>
            <w:t>[Responsable]</w:t>
          </w:r>
        </w:p>
      </w:docPartBody>
    </w:docPart>
    <w:docPart>
      <w:docPartPr>
        <w:name w:val="053DD0F47B8B4B3389CE558A9A25F35F"/>
        <w:category>
          <w:name w:val="Général"/>
          <w:gallery w:val="placeholder"/>
        </w:category>
        <w:types>
          <w:type w:val="bbPlcHdr"/>
        </w:types>
        <w:behaviors>
          <w:behavior w:val="content"/>
        </w:behaviors>
        <w:guid w:val="{DC8343D4-8317-437D-940B-BB4BB247D548}"/>
      </w:docPartPr>
      <w:docPartBody>
        <w:p w:rsidR="00560A89" w:rsidRDefault="00D92276">
          <w:pPr>
            <w:pStyle w:val="053DD0F47B8B4B3389CE558A9A25F35F"/>
          </w:pPr>
          <w:r w:rsidRPr="000E47BF">
            <w:rPr>
              <w:rStyle w:val="Textedelespacerserv"/>
            </w:rPr>
            <w:t>[Messagerie société]</w:t>
          </w:r>
        </w:p>
      </w:docPartBody>
    </w:docPart>
    <w:docPart>
      <w:docPartPr>
        <w:name w:val="CEE25268F5AB429189CA74113A06EBAB"/>
        <w:category>
          <w:name w:val="Général"/>
          <w:gallery w:val="placeholder"/>
        </w:category>
        <w:types>
          <w:type w:val="bbPlcHdr"/>
        </w:types>
        <w:behaviors>
          <w:behavior w:val="content"/>
        </w:behaviors>
        <w:guid w:val="{56C3FDAD-95A2-4E60-995F-312FDF7B6072}"/>
      </w:docPartPr>
      <w:docPartBody>
        <w:p w:rsidR="00560A89" w:rsidRDefault="00D92276">
          <w:pPr>
            <w:pStyle w:val="CEE25268F5AB429189CA74113A06EBAB"/>
          </w:pPr>
          <w:r w:rsidRPr="000E47BF">
            <w:rPr>
              <w:rStyle w:val="Textedelespacerserv"/>
            </w:rPr>
            <w:t>[Objet ]</w:t>
          </w:r>
        </w:p>
      </w:docPartBody>
    </w:docPart>
    <w:docPart>
      <w:docPartPr>
        <w:name w:val="59861D0431344C68A2B079131C12FF02"/>
        <w:category>
          <w:name w:val="Général"/>
          <w:gallery w:val="placeholder"/>
        </w:category>
        <w:types>
          <w:type w:val="bbPlcHdr"/>
        </w:types>
        <w:behaviors>
          <w:behavior w:val="content"/>
        </w:behaviors>
        <w:guid w:val="{B7EA3E7E-F079-4997-B7A1-4BB4C1B9C778}"/>
      </w:docPartPr>
      <w:docPartBody>
        <w:p w:rsidR="00BB1FF9" w:rsidRDefault="00BB1FF9" w:rsidP="00BB1FF9">
          <w:pPr>
            <w:pStyle w:val="59861D0431344C68A2B079131C12FF02"/>
          </w:pPr>
          <w:r w:rsidRPr="003139E5">
            <w:rPr>
              <w:rStyle w:val="Textedelespacerserv"/>
              <w:sz w:val="18"/>
              <w:szCs w:val="18"/>
            </w:rPr>
            <w:t>Choisissez un élément.</w:t>
          </w:r>
        </w:p>
      </w:docPartBody>
    </w:docPart>
    <w:docPart>
      <w:docPartPr>
        <w:name w:val="CD9BADE57E6B4890849B2CBBDD2F4494"/>
        <w:category>
          <w:name w:val="Général"/>
          <w:gallery w:val="placeholder"/>
        </w:category>
        <w:types>
          <w:type w:val="bbPlcHdr"/>
        </w:types>
        <w:behaviors>
          <w:behavior w:val="content"/>
        </w:behaviors>
        <w:guid w:val="{BA77A31D-4BB7-4F62-BAA8-BD8C093631EB}"/>
      </w:docPartPr>
      <w:docPartBody>
        <w:p w:rsidR="00BB1FF9" w:rsidRDefault="00BB1FF9" w:rsidP="00BB1FF9">
          <w:pPr>
            <w:pStyle w:val="CD9BADE57E6B4890849B2CBBDD2F4494"/>
          </w:pPr>
          <w:r w:rsidRPr="00AC7FFD">
            <w:rPr>
              <w:rStyle w:val="Textedelespacerserv"/>
            </w:rPr>
            <w:t>Cliquez ou appuyez ici pour entrer du texte.</w:t>
          </w:r>
        </w:p>
      </w:docPartBody>
    </w:docPart>
    <w:docPart>
      <w:docPartPr>
        <w:name w:val="78CE396BCE9F493B827BB206AB587EA7"/>
        <w:category>
          <w:name w:val="Général"/>
          <w:gallery w:val="placeholder"/>
        </w:category>
        <w:types>
          <w:type w:val="bbPlcHdr"/>
        </w:types>
        <w:behaviors>
          <w:behavior w:val="content"/>
        </w:behaviors>
        <w:guid w:val="{3F22A669-659F-46BA-97D5-F5524710DD8B}"/>
      </w:docPartPr>
      <w:docPartBody>
        <w:p w:rsidR="00BB1FF9" w:rsidRDefault="00BB1FF9" w:rsidP="00BB1FF9">
          <w:pPr>
            <w:pStyle w:val="78CE396BCE9F493B827BB206AB587EA7"/>
          </w:pPr>
          <w:r w:rsidRPr="003139E5">
            <w:rPr>
              <w:rStyle w:val="Textedelespacerserv"/>
              <w:sz w:val="18"/>
              <w:szCs w:val="18"/>
            </w:rPr>
            <w:t>Choisissez un élément.</w:t>
          </w:r>
        </w:p>
      </w:docPartBody>
    </w:docPart>
    <w:docPart>
      <w:docPartPr>
        <w:name w:val="C84EDCEEE6EA4BB8B83D6582CC13A08F"/>
        <w:category>
          <w:name w:val="Général"/>
          <w:gallery w:val="placeholder"/>
        </w:category>
        <w:types>
          <w:type w:val="bbPlcHdr"/>
        </w:types>
        <w:behaviors>
          <w:behavior w:val="content"/>
        </w:behaviors>
        <w:guid w:val="{ED0C127B-B38B-40DA-B15C-5B34D9D6D4C3}"/>
      </w:docPartPr>
      <w:docPartBody>
        <w:p w:rsidR="00BB1FF9" w:rsidRDefault="00BB1FF9" w:rsidP="00BB1FF9">
          <w:pPr>
            <w:pStyle w:val="C84EDCEEE6EA4BB8B83D6582CC13A08F"/>
          </w:pPr>
          <w:r w:rsidRPr="00AC7FFD">
            <w:rPr>
              <w:rStyle w:val="Textedelespacerserv"/>
            </w:rPr>
            <w:t>Cliquez ou appuyez ici pour entrer du texte.</w:t>
          </w:r>
        </w:p>
      </w:docPartBody>
    </w:docPart>
    <w:docPart>
      <w:docPartPr>
        <w:name w:val="49AFD3D2892F4F7099165E05057D9E20"/>
        <w:category>
          <w:name w:val="Général"/>
          <w:gallery w:val="placeholder"/>
        </w:category>
        <w:types>
          <w:type w:val="bbPlcHdr"/>
        </w:types>
        <w:behaviors>
          <w:behavior w:val="content"/>
        </w:behaviors>
        <w:guid w:val="{4698720B-0547-4B00-A7FF-8865038A1769}"/>
      </w:docPartPr>
      <w:docPartBody>
        <w:p w:rsidR="00BB1FF9" w:rsidRDefault="00BB1FF9" w:rsidP="00BB1FF9">
          <w:pPr>
            <w:pStyle w:val="49AFD3D2892F4F7099165E05057D9E20"/>
          </w:pPr>
          <w:r w:rsidRPr="00AC7FFD">
            <w:rPr>
              <w:rStyle w:val="Textedelespacerserv"/>
            </w:rPr>
            <w:t>Cliquez ou appuyez ici pour entrer du texte.</w:t>
          </w:r>
        </w:p>
      </w:docPartBody>
    </w:docPart>
    <w:docPart>
      <w:docPartPr>
        <w:name w:val="F48D937446B043C4A3396933F4805C10"/>
        <w:category>
          <w:name w:val="Général"/>
          <w:gallery w:val="placeholder"/>
        </w:category>
        <w:types>
          <w:type w:val="bbPlcHdr"/>
        </w:types>
        <w:behaviors>
          <w:behavior w:val="content"/>
        </w:behaviors>
        <w:guid w:val="{41DB9847-3CB6-445C-8155-237C2F62805A}"/>
      </w:docPartPr>
      <w:docPartBody>
        <w:p w:rsidR="00BB1FF9" w:rsidRDefault="00BB1FF9" w:rsidP="00BB1FF9">
          <w:pPr>
            <w:pStyle w:val="F48D937446B043C4A3396933F4805C10"/>
          </w:pPr>
          <w:r w:rsidRPr="003139E5">
            <w:rPr>
              <w:rStyle w:val="Textedelespacerserv"/>
              <w:sz w:val="18"/>
              <w:szCs w:val="18"/>
            </w:rPr>
            <w:t>Choisissez un élément.</w:t>
          </w:r>
        </w:p>
      </w:docPartBody>
    </w:docPart>
    <w:docPart>
      <w:docPartPr>
        <w:name w:val="7A25AEB22BDC4AD3B0711E1A24A5516C"/>
        <w:category>
          <w:name w:val="Général"/>
          <w:gallery w:val="placeholder"/>
        </w:category>
        <w:types>
          <w:type w:val="bbPlcHdr"/>
        </w:types>
        <w:behaviors>
          <w:behavior w:val="content"/>
        </w:behaviors>
        <w:guid w:val="{31A59E58-2E50-40C3-9536-819667D7EFE3}"/>
      </w:docPartPr>
      <w:docPartBody>
        <w:p w:rsidR="00BB1FF9" w:rsidRDefault="00BB1FF9" w:rsidP="00BB1FF9">
          <w:pPr>
            <w:pStyle w:val="7A25AEB22BDC4AD3B0711E1A24A5516C"/>
          </w:pPr>
          <w:r w:rsidRPr="00AC7FFD">
            <w:rPr>
              <w:rStyle w:val="Textedelespacerserv"/>
            </w:rPr>
            <w:t>Cliquez ou appuyez ici pour entrer du texte.</w:t>
          </w:r>
        </w:p>
      </w:docPartBody>
    </w:docPart>
    <w:docPart>
      <w:docPartPr>
        <w:name w:val="677C6966FBE440678324656B1DD81651"/>
        <w:category>
          <w:name w:val="Général"/>
          <w:gallery w:val="placeholder"/>
        </w:category>
        <w:types>
          <w:type w:val="bbPlcHdr"/>
        </w:types>
        <w:behaviors>
          <w:behavior w:val="content"/>
        </w:behaviors>
        <w:guid w:val="{C0389996-5889-49EB-BDEF-18DE8A857D8F}"/>
      </w:docPartPr>
      <w:docPartBody>
        <w:p w:rsidR="00BB1FF9" w:rsidRDefault="00BB1FF9" w:rsidP="00BB1FF9">
          <w:pPr>
            <w:pStyle w:val="677C6966FBE440678324656B1DD81651"/>
          </w:pPr>
          <w:r w:rsidRPr="003139E5">
            <w:rPr>
              <w:rStyle w:val="Textedelespacerserv"/>
              <w:sz w:val="18"/>
              <w:szCs w:val="18"/>
            </w:rPr>
            <w:t>Choisissez un élément.</w:t>
          </w:r>
        </w:p>
      </w:docPartBody>
    </w:docPart>
    <w:docPart>
      <w:docPartPr>
        <w:name w:val="3886CB9BD2E841BF96A1A3570BD9B885"/>
        <w:category>
          <w:name w:val="Général"/>
          <w:gallery w:val="placeholder"/>
        </w:category>
        <w:types>
          <w:type w:val="bbPlcHdr"/>
        </w:types>
        <w:behaviors>
          <w:behavior w:val="content"/>
        </w:behaviors>
        <w:guid w:val="{ED661BE3-B064-416E-9AE3-D6E963A4B158}"/>
      </w:docPartPr>
      <w:docPartBody>
        <w:p w:rsidR="00BB1FF9" w:rsidRDefault="00BB1FF9" w:rsidP="00BB1FF9">
          <w:pPr>
            <w:pStyle w:val="3886CB9BD2E841BF96A1A3570BD9B885"/>
          </w:pPr>
          <w:r w:rsidRPr="00AC7FFD">
            <w:rPr>
              <w:rStyle w:val="Textedelespacerserv"/>
            </w:rPr>
            <w:t>Cliquez ou appuyez ici pour entrer du texte.</w:t>
          </w:r>
        </w:p>
      </w:docPartBody>
    </w:docPart>
    <w:docPart>
      <w:docPartPr>
        <w:name w:val="A1C3E20396CB429E9FC110BD81BA55E5"/>
        <w:category>
          <w:name w:val="Général"/>
          <w:gallery w:val="placeholder"/>
        </w:category>
        <w:types>
          <w:type w:val="bbPlcHdr"/>
        </w:types>
        <w:behaviors>
          <w:behavior w:val="content"/>
        </w:behaviors>
        <w:guid w:val="{BA1A4C0D-FAD3-4FE4-A40C-0BB3D1028ED2}"/>
      </w:docPartPr>
      <w:docPartBody>
        <w:p w:rsidR="00BB1FF9" w:rsidRDefault="00BB1FF9" w:rsidP="00BB1FF9">
          <w:pPr>
            <w:pStyle w:val="A1C3E20396CB429E9FC110BD81BA55E5"/>
          </w:pPr>
          <w:r w:rsidRPr="003139E5">
            <w:rPr>
              <w:rStyle w:val="Textedelespacerserv"/>
              <w:sz w:val="18"/>
              <w:szCs w:val="18"/>
            </w:rPr>
            <w:t>Choisissez un élément.</w:t>
          </w:r>
        </w:p>
      </w:docPartBody>
    </w:docPart>
    <w:docPart>
      <w:docPartPr>
        <w:name w:val="E38B44C06FF74621BB2AA87E6BF7F133"/>
        <w:category>
          <w:name w:val="Général"/>
          <w:gallery w:val="placeholder"/>
        </w:category>
        <w:types>
          <w:type w:val="bbPlcHdr"/>
        </w:types>
        <w:behaviors>
          <w:behavior w:val="content"/>
        </w:behaviors>
        <w:guid w:val="{E861AF05-06F1-4BCB-9A81-EAD558FED477}"/>
      </w:docPartPr>
      <w:docPartBody>
        <w:p w:rsidR="00BB1FF9" w:rsidRDefault="00BB1FF9" w:rsidP="00BB1FF9">
          <w:pPr>
            <w:pStyle w:val="E38B44C06FF74621BB2AA87E6BF7F133"/>
          </w:pPr>
          <w:r w:rsidRPr="00AC7FFD">
            <w:rPr>
              <w:rStyle w:val="Textedelespacerserv"/>
            </w:rPr>
            <w:t>Cliquez ou appuyez ici pour entrer du texte.</w:t>
          </w:r>
        </w:p>
      </w:docPartBody>
    </w:docPart>
    <w:docPart>
      <w:docPartPr>
        <w:name w:val="FD257612A0D147E1A3AA862E72B8317F"/>
        <w:category>
          <w:name w:val="Général"/>
          <w:gallery w:val="placeholder"/>
        </w:category>
        <w:types>
          <w:type w:val="bbPlcHdr"/>
        </w:types>
        <w:behaviors>
          <w:behavior w:val="content"/>
        </w:behaviors>
        <w:guid w:val="{2881C929-68CA-46CF-B3C9-704226BF11C7}"/>
      </w:docPartPr>
      <w:docPartBody>
        <w:p w:rsidR="00BB1FF9" w:rsidRDefault="00BB1FF9" w:rsidP="00BB1FF9">
          <w:pPr>
            <w:pStyle w:val="FD257612A0D147E1A3AA862E72B8317F"/>
          </w:pPr>
          <w:r w:rsidRPr="00EE4D63">
            <w:rPr>
              <w:rStyle w:val="Textedelespacerserv"/>
              <w:sz w:val="18"/>
              <w:szCs w:val="18"/>
            </w:rPr>
            <w:t>Choisissez un élément.</w:t>
          </w:r>
        </w:p>
      </w:docPartBody>
    </w:docPart>
    <w:docPart>
      <w:docPartPr>
        <w:name w:val="571A378F82144C67B3DB5CC7CF550479"/>
        <w:category>
          <w:name w:val="Général"/>
          <w:gallery w:val="placeholder"/>
        </w:category>
        <w:types>
          <w:type w:val="bbPlcHdr"/>
        </w:types>
        <w:behaviors>
          <w:behavior w:val="content"/>
        </w:behaviors>
        <w:guid w:val="{2CC56C01-BC10-4473-810B-AF306A76B184}"/>
      </w:docPartPr>
      <w:docPartBody>
        <w:p w:rsidR="00BB1FF9" w:rsidRDefault="00BB1FF9" w:rsidP="00BB1FF9">
          <w:pPr>
            <w:pStyle w:val="571A378F82144C67B3DB5CC7CF550479"/>
          </w:pPr>
          <w:r w:rsidRPr="00AC7FFD">
            <w:rPr>
              <w:rStyle w:val="Textedelespacerserv"/>
            </w:rPr>
            <w:t>Cliquez ou appuyez ici pour entrer du texte.</w:t>
          </w:r>
        </w:p>
      </w:docPartBody>
    </w:docPart>
    <w:docPart>
      <w:docPartPr>
        <w:name w:val="D200815DF7BC4B5FA1D21CC4C6CF28A1"/>
        <w:category>
          <w:name w:val="Général"/>
          <w:gallery w:val="placeholder"/>
        </w:category>
        <w:types>
          <w:type w:val="bbPlcHdr"/>
        </w:types>
        <w:behaviors>
          <w:behavior w:val="content"/>
        </w:behaviors>
        <w:guid w:val="{C0ABA873-25B9-4AB1-83CB-B1F5172343E5}"/>
      </w:docPartPr>
      <w:docPartBody>
        <w:p w:rsidR="00BB1FF9" w:rsidRDefault="00BB1FF9" w:rsidP="00BB1FF9">
          <w:pPr>
            <w:pStyle w:val="D200815DF7BC4B5FA1D21CC4C6CF28A1"/>
          </w:pPr>
          <w:r w:rsidRPr="00EE4D63">
            <w:rPr>
              <w:rStyle w:val="Textedelespacerserv"/>
              <w:sz w:val="18"/>
              <w:szCs w:val="18"/>
            </w:rPr>
            <w:t>Choisissez un élément.</w:t>
          </w:r>
        </w:p>
      </w:docPartBody>
    </w:docPart>
    <w:docPart>
      <w:docPartPr>
        <w:name w:val="A1E05EC98E59450BB8528455185A181B"/>
        <w:category>
          <w:name w:val="Général"/>
          <w:gallery w:val="placeholder"/>
        </w:category>
        <w:types>
          <w:type w:val="bbPlcHdr"/>
        </w:types>
        <w:behaviors>
          <w:behavior w:val="content"/>
        </w:behaviors>
        <w:guid w:val="{C152F265-DABA-4285-A288-BE3CEB00703E}"/>
      </w:docPartPr>
      <w:docPartBody>
        <w:p w:rsidR="00BB1FF9" w:rsidRDefault="00BB1FF9" w:rsidP="00BB1FF9">
          <w:pPr>
            <w:pStyle w:val="A1E05EC98E59450BB8528455185A181B"/>
          </w:pPr>
          <w:r w:rsidRPr="00AC7FFD">
            <w:rPr>
              <w:rStyle w:val="Textedelespacerserv"/>
            </w:rPr>
            <w:t>Cliquez ou appuyez ici pour entrer du texte.</w:t>
          </w:r>
        </w:p>
      </w:docPartBody>
    </w:docPart>
    <w:docPart>
      <w:docPartPr>
        <w:name w:val="B64A6A7F5F2A418AB82216921F7ABDB5"/>
        <w:category>
          <w:name w:val="Général"/>
          <w:gallery w:val="placeholder"/>
        </w:category>
        <w:types>
          <w:type w:val="bbPlcHdr"/>
        </w:types>
        <w:behaviors>
          <w:behavior w:val="content"/>
        </w:behaviors>
        <w:guid w:val="{9A5BAF7A-7514-4A4F-8927-EF6B42D79FE3}"/>
      </w:docPartPr>
      <w:docPartBody>
        <w:p w:rsidR="00555FA2" w:rsidRDefault="00BB1FF9" w:rsidP="00BB1FF9">
          <w:pPr>
            <w:pStyle w:val="B64A6A7F5F2A418AB82216921F7ABDB5"/>
          </w:pPr>
          <w:r w:rsidRPr="00AC7FFD">
            <w:rPr>
              <w:rStyle w:val="Textedelespacerserv"/>
            </w:rPr>
            <w:t>Cliquez ou appuyez ici pour entrer du texte.</w:t>
          </w:r>
        </w:p>
      </w:docPartBody>
    </w:docPart>
    <w:docPart>
      <w:docPartPr>
        <w:name w:val="52F57F917DEA4F69B7CFA8F5C4352768"/>
        <w:category>
          <w:name w:val="Général"/>
          <w:gallery w:val="placeholder"/>
        </w:category>
        <w:types>
          <w:type w:val="bbPlcHdr"/>
        </w:types>
        <w:behaviors>
          <w:behavior w:val="content"/>
        </w:behaviors>
        <w:guid w:val="{75BF587E-6A04-495D-829C-0D5447755B91}"/>
      </w:docPartPr>
      <w:docPartBody>
        <w:p w:rsidR="00555FA2" w:rsidRDefault="00BB1FF9" w:rsidP="00BB1FF9">
          <w:pPr>
            <w:pStyle w:val="52F57F917DEA4F69B7CFA8F5C4352768"/>
          </w:pPr>
          <w:r w:rsidRPr="00AC7FFD">
            <w:rPr>
              <w:rStyle w:val="Textedelespacerserv"/>
            </w:rPr>
            <w:t>Cliquez ou appuyez ici pour entrer une date.</w:t>
          </w:r>
        </w:p>
      </w:docPartBody>
    </w:docPart>
    <w:docPart>
      <w:docPartPr>
        <w:name w:val="9FDF5D7C95C14EBD97EAFBA4042BD48A"/>
        <w:category>
          <w:name w:val="Général"/>
          <w:gallery w:val="placeholder"/>
        </w:category>
        <w:types>
          <w:type w:val="bbPlcHdr"/>
        </w:types>
        <w:behaviors>
          <w:behavior w:val="content"/>
        </w:behaviors>
        <w:guid w:val="{793E2CE6-6228-4DAA-99EA-141282E9681D}"/>
      </w:docPartPr>
      <w:docPartBody>
        <w:p w:rsidR="00555FA2" w:rsidRDefault="00BB1FF9" w:rsidP="00BB1FF9">
          <w:pPr>
            <w:pStyle w:val="9FDF5D7C95C14EBD97EAFBA4042BD48A"/>
          </w:pPr>
          <w:r w:rsidRPr="00EE4D63">
            <w:rPr>
              <w:rStyle w:val="Textedelespacerserv"/>
              <w:sz w:val="18"/>
              <w:szCs w:val="18"/>
            </w:rPr>
            <w:t>Choisissez un élément.</w:t>
          </w:r>
        </w:p>
      </w:docPartBody>
    </w:docPart>
    <w:docPart>
      <w:docPartPr>
        <w:name w:val="82CF4F822CDA4FBBB8ECCDF91B569236"/>
        <w:category>
          <w:name w:val="Général"/>
          <w:gallery w:val="placeholder"/>
        </w:category>
        <w:types>
          <w:type w:val="bbPlcHdr"/>
        </w:types>
        <w:behaviors>
          <w:behavior w:val="content"/>
        </w:behaviors>
        <w:guid w:val="{BB655CC2-1269-42AD-BE1E-4E182F59481B}"/>
      </w:docPartPr>
      <w:docPartBody>
        <w:p w:rsidR="00555FA2" w:rsidRDefault="00BB1FF9" w:rsidP="00BB1FF9">
          <w:pPr>
            <w:pStyle w:val="82CF4F822CDA4FBBB8ECCDF91B569236"/>
          </w:pPr>
          <w:r w:rsidRPr="00AC7FFD">
            <w:rPr>
              <w:rStyle w:val="Textedelespacerserv"/>
            </w:rPr>
            <w:t>Cliquez ou appuyez ici pour entrer du texte.</w:t>
          </w:r>
        </w:p>
      </w:docPartBody>
    </w:docPart>
    <w:docPart>
      <w:docPartPr>
        <w:name w:val="2C08EB36165C40879419338DCFFE5E03"/>
        <w:category>
          <w:name w:val="Général"/>
          <w:gallery w:val="placeholder"/>
        </w:category>
        <w:types>
          <w:type w:val="bbPlcHdr"/>
        </w:types>
        <w:behaviors>
          <w:behavior w:val="content"/>
        </w:behaviors>
        <w:guid w:val="{51F9B07D-255A-45EF-AA55-CADDFAB28B36}"/>
      </w:docPartPr>
      <w:docPartBody>
        <w:p w:rsidR="00555FA2" w:rsidRDefault="00BB1FF9" w:rsidP="00BB1FF9">
          <w:pPr>
            <w:pStyle w:val="2C08EB36165C40879419338DCFFE5E03"/>
          </w:pPr>
          <w:r w:rsidRPr="00EE4D63">
            <w:rPr>
              <w:rStyle w:val="Textedelespacerserv"/>
              <w:sz w:val="18"/>
              <w:szCs w:val="18"/>
            </w:rPr>
            <w:t>Choisissez un élément.</w:t>
          </w:r>
        </w:p>
      </w:docPartBody>
    </w:docPart>
    <w:docPart>
      <w:docPartPr>
        <w:name w:val="91BCE79B75114BB799123E8397281A63"/>
        <w:category>
          <w:name w:val="Général"/>
          <w:gallery w:val="placeholder"/>
        </w:category>
        <w:types>
          <w:type w:val="bbPlcHdr"/>
        </w:types>
        <w:behaviors>
          <w:behavior w:val="content"/>
        </w:behaviors>
        <w:guid w:val="{6C489A3A-6E5B-4D85-B11E-F34118834B7D}"/>
      </w:docPartPr>
      <w:docPartBody>
        <w:p w:rsidR="00555FA2" w:rsidRDefault="00BB1FF9" w:rsidP="00BB1FF9">
          <w:pPr>
            <w:pStyle w:val="91BCE79B75114BB799123E8397281A63"/>
          </w:pPr>
          <w:r w:rsidRPr="00AC7FFD">
            <w:rPr>
              <w:rStyle w:val="Textedelespacerserv"/>
            </w:rPr>
            <w:t>Cliquez ou appuyez ici pour entrer du texte.</w:t>
          </w:r>
        </w:p>
      </w:docPartBody>
    </w:docPart>
    <w:docPart>
      <w:docPartPr>
        <w:name w:val="2FE7118E17CD4D479DE3DEEEC624681C"/>
        <w:category>
          <w:name w:val="Général"/>
          <w:gallery w:val="placeholder"/>
        </w:category>
        <w:types>
          <w:type w:val="bbPlcHdr"/>
        </w:types>
        <w:behaviors>
          <w:behavior w:val="content"/>
        </w:behaviors>
        <w:guid w:val="{32194597-6D9F-457D-911E-D8E62A52872A}"/>
      </w:docPartPr>
      <w:docPartBody>
        <w:p w:rsidR="00555FA2" w:rsidRDefault="00BB1FF9" w:rsidP="00BB1FF9">
          <w:pPr>
            <w:pStyle w:val="2FE7118E17CD4D479DE3DEEEC624681C"/>
          </w:pPr>
          <w:r w:rsidRPr="00EE4D63">
            <w:rPr>
              <w:rStyle w:val="Textedelespacerserv"/>
              <w:sz w:val="18"/>
              <w:szCs w:val="18"/>
            </w:rPr>
            <w:t>Choisissez un élément.</w:t>
          </w:r>
        </w:p>
      </w:docPartBody>
    </w:docPart>
    <w:docPart>
      <w:docPartPr>
        <w:name w:val="CF8CAF24F62342DABB74448D96C1B7BA"/>
        <w:category>
          <w:name w:val="Général"/>
          <w:gallery w:val="placeholder"/>
        </w:category>
        <w:types>
          <w:type w:val="bbPlcHdr"/>
        </w:types>
        <w:behaviors>
          <w:behavior w:val="content"/>
        </w:behaviors>
        <w:guid w:val="{A833C7C9-9649-45C5-A963-3C236333267A}"/>
      </w:docPartPr>
      <w:docPartBody>
        <w:p w:rsidR="00555FA2" w:rsidRDefault="00BB1FF9" w:rsidP="00BB1FF9">
          <w:pPr>
            <w:pStyle w:val="CF8CAF24F62342DABB74448D96C1B7BA"/>
          </w:pPr>
          <w:r w:rsidRPr="00AC7FFD">
            <w:rPr>
              <w:rStyle w:val="Textedelespacerserv"/>
            </w:rPr>
            <w:t>Cliquez ou appuyez ici pour entrer du texte.</w:t>
          </w:r>
        </w:p>
      </w:docPartBody>
    </w:docPart>
    <w:docPart>
      <w:docPartPr>
        <w:name w:val="36CB2796A1DA4EDBB446A916CA124FC7"/>
        <w:category>
          <w:name w:val="Général"/>
          <w:gallery w:val="placeholder"/>
        </w:category>
        <w:types>
          <w:type w:val="bbPlcHdr"/>
        </w:types>
        <w:behaviors>
          <w:behavior w:val="content"/>
        </w:behaviors>
        <w:guid w:val="{83AEA6EE-AF98-485E-A294-31D763E4C402}"/>
      </w:docPartPr>
      <w:docPartBody>
        <w:p w:rsidR="00555FA2" w:rsidRDefault="00BB1FF9" w:rsidP="00BB1FF9">
          <w:pPr>
            <w:pStyle w:val="36CB2796A1DA4EDBB446A916CA124FC7"/>
          </w:pPr>
          <w:r w:rsidRPr="00EE4D63">
            <w:rPr>
              <w:rStyle w:val="Textedelespacerserv"/>
              <w:sz w:val="18"/>
              <w:szCs w:val="18"/>
            </w:rPr>
            <w:t>Choisissez un élément.</w:t>
          </w:r>
        </w:p>
      </w:docPartBody>
    </w:docPart>
    <w:docPart>
      <w:docPartPr>
        <w:name w:val="132BCEA1577740CB8549A3733A3E951A"/>
        <w:category>
          <w:name w:val="Général"/>
          <w:gallery w:val="placeholder"/>
        </w:category>
        <w:types>
          <w:type w:val="bbPlcHdr"/>
        </w:types>
        <w:behaviors>
          <w:behavior w:val="content"/>
        </w:behaviors>
        <w:guid w:val="{DFCE35A8-F03A-48FF-ACCD-E0708360E69B}"/>
      </w:docPartPr>
      <w:docPartBody>
        <w:p w:rsidR="00555FA2" w:rsidRDefault="00BB1FF9" w:rsidP="00BB1FF9">
          <w:pPr>
            <w:pStyle w:val="132BCEA1577740CB8549A3733A3E951A"/>
          </w:pPr>
          <w:r w:rsidRPr="00AC7FFD">
            <w:rPr>
              <w:rStyle w:val="Textedelespacerserv"/>
            </w:rPr>
            <w:t>Cliquez ou appuyez ici pour entrer du texte.</w:t>
          </w:r>
        </w:p>
      </w:docPartBody>
    </w:docPart>
    <w:docPart>
      <w:docPartPr>
        <w:name w:val="5FDC03D32BC843B4A7121DBFB8BC5CC6"/>
        <w:category>
          <w:name w:val="Général"/>
          <w:gallery w:val="placeholder"/>
        </w:category>
        <w:types>
          <w:type w:val="bbPlcHdr"/>
        </w:types>
        <w:behaviors>
          <w:behavior w:val="content"/>
        </w:behaviors>
        <w:guid w:val="{20875C27-E8DA-463F-BC4F-3097C155A165}"/>
      </w:docPartPr>
      <w:docPartBody>
        <w:p w:rsidR="00555FA2" w:rsidRDefault="00BB1FF9" w:rsidP="00BB1FF9">
          <w:pPr>
            <w:pStyle w:val="5FDC03D32BC843B4A7121DBFB8BC5CC6"/>
          </w:pPr>
          <w:r w:rsidRPr="00EE4D63">
            <w:rPr>
              <w:rStyle w:val="Textedelespacerserv"/>
              <w:sz w:val="18"/>
              <w:szCs w:val="18"/>
            </w:rPr>
            <w:t>Choisissez un élément.</w:t>
          </w:r>
        </w:p>
      </w:docPartBody>
    </w:docPart>
    <w:docPart>
      <w:docPartPr>
        <w:name w:val="9A97CBCA0C484C5D99461BB59073137C"/>
        <w:category>
          <w:name w:val="Général"/>
          <w:gallery w:val="placeholder"/>
        </w:category>
        <w:types>
          <w:type w:val="bbPlcHdr"/>
        </w:types>
        <w:behaviors>
          <w:behavior w:val="content"/>
        </w:behaviors>
        <w:guid w:val="{6D0368F3-9A28-4976-9128-697045A293D2}"/>
      </w:docPartPr>
      <w:docPartBody>
        <w:p w:rsidR="00555FA2" w:rsidRDefault="00BB1FF9" w:rsidP="00BB1FF9">
          <w:pPr>
            <w:pStyle w:val="9A97CBCA0C484C5D99461BB59073137C"/>
          </w:pPr>
          <w:r w:rsidRPr="00AC7FFD">
            <w:rPr>
              <w:rStyle w:val="Textedelespacerserv"/>
            </w:rPr>
            <w:t>Cliquez ou appuyez ici pour entrer du texte.</w:t>
          </w:r>
        </w:p>
      </w:docPartBody>
    </w:docPart>
    <w:docPart>
      <w:docPartPr>
        <w:name w:val="9E9CBE91BCAE46A2A3EF2C93111AFBDE"/>
        <w:category>
          <w:name w:val="Général"/>
          <w:gallery w:val="placeholder"/>
        </w:category>
        <w:types>
          <w:type w:val="bbPlcHdr"/>
        </w:types>
        <w:behaviors>
          <w:behavior w:val="content"/>
        </w:behaviors>
        <w:guid w:val="{ED3EF08F-EED3-42BC-8883-82EC67165502}"/>
      </w:docPartPr>
      <w:docPartBody>
        <w:p w:rsidR="00555FA2" w:rsidRDefault="00BB1FF9" w:rsidP="00BB1FF9">
          <w:pPr>
            <w:pStyle w:val="9E9CBE91BCAE46A2A3EF2C93111AFBDE"/>
          </w:pPr>
          <w:r w:rsidRPr="00EE4D63">
            <w:rPr>
              <w:rStyle w:val="Textedelespacerserv"/>
              <w:sz w:val="18"/>
              <w:szCs w:val="18"/>
            </w:rPr>
            <w:t>Choisissez un élément.</w:t>
          </w:r>
        </w:p>
      </w:docPartBody>
    </w:docPart>
    <w:docPart>
      <w:docPartPr>
        <w:name w:val="9569A7FA851D42C99C6EA84A5FB3B2FE"/>
        <w:category>
          <w:name w:val="Général"/>
          <w:gallery w:val="placeholder"/>
        </w:category>
        <w:types>
          <w:type w:val="bbPlcHdr"/>
        </w:types>
        <w:behaviors>
          <w:behavior w:val="content"/>
        </w:behaviors>
        <w:guid w:val="{68BF847E-05C6-455E-8816-64C2AB2226C0}"/>
      </w:docPartPr>
      <w:docPartBody>
        <w:p w:rsidR="00555FA2" w:rsidRDefault="00BB1FF9" w:rsidP="00BB1FF9">
          <w:pPr>
            <w:pStyle w:val="9569A7FA851D42C99C6EA84A5FB3B2FE"/>
          </w:pPr>
          <w:r w:rsidRPr="00AC7FFD">
            <w:rPr>
              <w:rStyle w:val="Textedelespacerserv"/>
            </w:rPr>
            <w:t>Cliquez ou appuyez ici pour entrer du texte.</w:t>
          </w:r>
        </w:p>
      </w:docPartBody>
    </w:docPart>
    <w:docPart>
      <w:docPartPr>
        <w:name w:val="247812A129C543429189C68C9BFA11FF"/>
        <w:category>
          <w:name w:val="Général"/>
          <w:gallery w:val="placeholder"/>
        </w:category>
        <w:types>
          <w:type w:val="bbPlcHdr"/>
        </w:types>
        <w:behaviors>
          <w:behavior w:val="content"/>
        </w:behaviors>
        <w:guid w:val="{5EB083E0-58C1-4091-9EE5-D3A6E6D30F93}"/>
      </w:docPartPr>
      <w:docPartBody>
        <w:p w:rsidR="00555FA2" w:rsidRDefault="00BB1FF9" w:rsidP="00BB1FF9">
          <w:pPr>
            <w:pStyle w:val="247812A129C543429189C68C9BFA11FF"/>
          </w:pPr>
          <w:r w:rsidRPr="00EE4D63">
            <w:rPr>
              <w:rStyle w:val="Textedelespacerserv"/>
              <w:sz w:val="18"/>
              <w:szCs w:val="18"/>
            </w:rPr>
            <w:t>Choisissez un élément.</w:t>
          </w:r>
        </w:p>
      </w:docPartBody>
    </w:docPart>
    <w:docPart>
      <w:docPartPr>
        <w:name w:val="828F195D283144FA83A710AF73584C54"/>
        <w:category>
          <w:name w:val="Général"/>
          <w:gallery w:val="placeholder"/>
        </w:category>
        <w:types>
          <w:type w:val="bbPlcHdr"/>
        </w:types>
        <w:behaviors>
          <w:behavior w:val="content"/>
        </w:behaviors>
        <w:guid w:val="{B352A14D-8BB5-4109-9DC8-057B44863B38}"/>
      </w:docPartPr>
      <w:docPartBody>
        <w:p w:rsidR="00555FA2" w:rsidRDefault="00BB1FF9" w:rsidP="00BB1FF9">
          <w:pPr>
            <w:pStyle w:val="828F195D283144FA83A710AF73584C54"/>
          </w:pPr>
          <w:r w:rsidRPr="00AC7FFD">
            <w:rPr>
              <w:rStyle w:val="Textedelespacerserv"/>
            </w:rPr>
            <w:t>Cliquez ou appuyez ici pour entrer du texte.</w:t>
          </w:r>
        </w:p>
      </w:docPartBody>
    </w:docPart>
    <w:docPart>
      <w:docPartPr>
        <w:name w:val="5E3CD1A792A84FF097DF66313F0BCF87"/>
        <w:category>
          <w:name w:val="Général"/>
          <w:gallery w:val="placeholder"/>
        </w:category>
        <w:types>
          <w:type w:val="bbPlcHdr"/>
        </w:types>
        <w:behaviors>
          <w:behavior w:val="content"/>
        </w:behaviors>
        <w:guid w:val="{4F0D63A8-439E-4430-A0B2-163FC8CEE8E1}"/>
      </w:docPartPr>
      <w:docPartBody>
        <w:p w:rsidR="00555FA2" w:rsidRDefault="00BB1FF9" w:rsidP="00BB1FF9">
          <w:pPr>
            <w:pStyle w:val="5E3CD1A792A84FF097DF66313F0BCF87"/>
          </w:pPr>
          <w:r w:rsidRPr="00EE4D63">
            <w:rPr>
              <w:rStyle w:val="Textedelespacerserv"/>
              <w:sz w:val="18"/>
              <w:szCs w:val="18"/>
            </w:rPr>
            <w:t>Choisissez un élément.</w:t>
          </w:r>
        </w:p>
      </w:docPartBody>
    </w:docPart>
    <w:docPart>
      <w:docPartPr>
        <w:name w:val="6F89810E2811428993AC0414194A1DB2"/>
        <w:category>
          <w:name w:val="Général"/>
          <w:gallery w:val="placeholder"/>
        </w:category>
        <w:types>
          <w:type w:val="bbPlcHdr"/>
        </w:types>
        <w:behaviors>
          <w:behavior w:val="content"/>
        </w:behaviors>
        <w:guid w:val="{5DFCFF0D-76AA-42A5-9E81-F4AA5604270C}"/>
      </w:docPartPr>
      <w:docPartBody>
        <w:p w:rsidR="00555FA2" w:rsidRDefault="00BB1FF9" w:rsidP="00BB1FF9">
          <w:pPr>
            <w:pStyle w:val="6F89810E2811428993AC0414194A1DB2"/>
          </w:pPr>
          <w:r w:rsidRPr="00AC7FFD">
            <w:rPr>
              <w:rStyle w:val="Textedelespacerserv"/>
            </w:rPr>
            <w:t>Cliquez ou appuyez ici pour entrer du texte.</w:t>
          </w:r>
        </w:p>
      </w:docPartBody>
    </w:docPart>
    <w:docPart>
      <w:docPartPr>
        <w:name w:val="317ED9783FE94075BB55962AB0097A1A"/>
        <w:category>
          <w:name w:val="Général"/>
          <w:gallery w:val="placeholder"/>
        </w:category>
        <w:types>
          <w:type w:val="bbPlcHdr"/>
        </w:types>
        <w:behaviors>
          <w:behavior w:val="content"/>
        </w:behaviors>
        <w:guid w:val="{31C6A290-60C4-4812-B072-ED6C028087AB}"/>
      </w:docPartPr>
      <w:docPartBody>
        <w:p w:rsidR="00555FA2" w:rsidRDefault="00BB1FF9" w:rsidP="00BB1FF9">
          <w:pPr>
            <w:pStyle w:val="317ED9783FE94075BB55962AB0097A1A"/>
          </w:pPr>
          <w:r w:rsidRPr="00EE4D63">
            <w:rPr>
              <w:rStyle w:val="Textedelespacerserv"/>
              <w:sz w:val="18"/>
              <w:szCs w:val="18"/>
            </w:rPr>
            <w:t>Choisissez un élément.</w:t>
          </w:r>
        </w:p>
      </w:docPartBody>
    </w:docPart>
    <w:docPart>
      <w:docPartPr>
        <w:name w:val="E25DD347E0D74944889DC13AEEE601D6"/>
        <w:category>
          <w:name w:val="Général"/>
          <w:gallery w:val="placeholder"/>
        </w:category>
        <w:types>
          <w:type w:val="bbPlcHdr"/>
        </w:types>
        <w:behaviors>
          <w:behavior w:val="content"/>
        </w:behaviors>
        <w:guid w:val="{95451CD5-A87E-414F-B6D7-AB401617924D}"/>
      </w:docPartPr>
      <w:docPartBody>
        <w:p w:rsidR="00555FA2" w:rsidRDefault="00BB1FF9" w:rsidP="00BB1FF9">
          <w:pPr>
            <w:pStyle w:val="E25DD347E0D74944889DC13AEEE601D6"/>
          </w:pPr>
          <w:r w:rsidRPr="00AC7FFD">
            <w:rPr>
              <w:rStyle w:val="Textedelespacerserv"/>
            </w:rPr>
            <w:t>Cliquez ou appuyez ici pour entrer du texte.</w:t>
          </w:r>
        </w:p>
      </w:docPartBody>
    </w:docPart>
    <w:docPart>
      <w:docPartPr>
        <w:name w:val="E2C997A87B9E4A9A8DBF89946CD6897D"/>
        <w:category>
          <w:name w:val="Général"/>
          <w:gallery w:val="placeholder"/>
        </w:category>
        <w:types>
          <w:type w:val="bbPlcHdr"/>
        </w:types>
        <w:behaviors>
          <w:behavior w:val="content"/>
        </w:behaviors>
        <w:guid w:val="{7E75BA99-511E-44A0-9D7B-35EF867AB7E5}"/>
      </w:docPartPr>
      <w:docPartBody>
        <w:p w:rsidR="00555FA2" w:rsidRDefault="00BB1FF9" w:rsidP="00BB1FF9">
          <w:pPr>
            <w:pStyle w:val="E2C997A87B9E4A9A8DBF89946CD6897D"/>
          </w:pPr>
          <w:r w:rsidRPr="00EE4D63">
            <w:rPr>
              <w:rStyle w:val="Textedelespacerserv"/>
              <w:sz w:val="18"/>
              <w:szCs w:val="18"/>
            </w:rPr>
            <w:t>Choisissez un élément.</w:t>
          </w:r>
        </w:p>
      </w:docPartBody>
    </w:docPart>
    <w:docPart>
      <w:docPartPr>
        <w:name w:val="FAD215CC1BA54FF3AA8E8E72C80F6EF1"/>
        <w:category>
          <w:name w:val="Général"/>
          <w:gallery w:val="placeholder"/>
        </w:category>
        <w:types>
          <w:type w:val="bbPlcHdr"/>
        </w:types>
        <w:behaviors>
          <w:behavior w:val="content"/>
        </w:behaviors>
        <w:guid w:val="{13CB6B4D-AACD-4CB4-9417-7C2E96F1BEF1}"/>
      </w:docPartPr>
      <w:docPartBody>
        <w:p w:rsidR="00555FA2" w:rsidRDefault="00BB1FF9" w:rsidP="00BB1FF9">
          <w:pPr>
            <w:pStyle w:val="FAD215CC1BA54FF3AA8E8E72C80F6EF1"/>
          </w:pPr>
          <w:r w:rsidRPr="00AC7FFD">
            <w:rPr>
              <w:rStyle w:val="Textedelespacerserv"/>
            </w:rPr>
            <w:t>Cliquez ou appuyez ici pour entrer du texte.</w:t>
          </w:r>
        </w:p>
      </w:docPartBody>
    </w:docPart>
    <w:docPart>
      <w:docPartPr>
        <w:name w:val="20E524EC34214315BBD85978CBBB1E10"/>
        <w:category>
          <w:name w:val="Général"/>
          <w:gallery w:val="placeholder"/>
        </w:category>
        <w:types>
          <w:type w:val="bbPlcHdr"/>
        </w:types>
        <w:behaviors>
          <w:behavior w:val="content"/>
        </w:behaviors>
        <w:guid w:val="{D8F3BAA6-8D9D-40B3-8DDB-95FD2F2F0134}"/>
      </w:docPartPr>
      <w:docPartBody>
        <w:p w:rsidR="00555FA2" w:rsidRDefault="00BB1FF9" w:rsidP="00BB1FF9">
          <w:pPr>
            <w:pStyle w:val="20E524EC34214315BBD85978CBBB1E10"/>
          </w:pPr>
          <w:r w:rsidRPr="00EE4D63">
            <w:rPr>
              <w:rStyle w:val="Textedelespacerserv"/>
              <w:sz w:val="18"/>
              <w:szCs w:val="18"/>
            </w:rPr>
            <w:t>Choisissez un élément.</w:t>
          </w:r>
        </w:p>
      </w:docPartBody>
    </w:docPart>
    <w:docPart>
      <w:docPartPr>
        <w:name w:val="B81216A4A1CF4606A1C042B088405418"/>
        <w:category>
          <w:name w:val="Général"/>
          <w:gallery w:val="placeholder"/>
        </w:category>
        <w:types>
          <w:type w:val="bbPlcHdr"/>
        </w:types>
        <w:behaviors>
          <w:behavior w:val="content"/>
        </w:behaviors>
        <w:guid w:val="{D1EA5080-9195-43F1-965A-EB9C059FF21C}"/>
      </w:docPartPr>
      <w:docPartBody>
        <w:p w:rsidR="00555FA2" w:rsidRDefault="00BB1FF9" w:rsidP="00BB1FF9">
          <w:pPr>
            <w:pStyle w:val="B81216A4A1CF4606A1C042B088405418"/>
          </w:pPr>
          <w:r w:rsidRPr="00AC7FFD">
            <w:rPr>
              <w:rStyle w:val="Textedelespacerserv"/>
            </w:rPr>
            <w:t>Cliquez ou appuyez ici pour entrer du texte.</w:t>
          </w:r>
        </w:p>
      </w:docPartBody>
    </w:docPart>
    <w:docPart>
      <w:docPartPr>
        <w:name w:val="862B57EC5FEA4D66BDE843828B6FDA08"/>
        <w:category>
          <w:name w:val="Général"/>
          <w:gallery w:val="placeholder"/>
        </w:category>
        <w:types>
          <w:type w:val="bbPlcHdr"/>
        </w:types>
        <w:behaviors>
          <w:behavior w:val="content"/>
        </w:behaviors>
        <w:guid w:val="{CE91E129-52D0-4ACD-81D2-657A846AED5F}"/>
      </w:docPartPr>
      <w:docPartBody>
        <w:p w:rsidR="00555FA2" w:rsidRDefault="00BB1FF9" w:rsidP="00BB1FF9">
          <w:pPr>
            <w:pStyle w:val="862B57EC5FEA4D66BDE843828B6FDA08"/>
          </w:pPr>
          <w:r w:rsidRPr="00EE4D63">
            <w:rPr>
              <w:rStyle w:val="Textedelespacerserv"/>
              <w:sz w:val="18"/>
              <w:szCs w:val="18"/>
            </w:rPr>
            <w:t>Choisissez un élément.</w:t>
          </w:r>
        </w:p>
      </w:docPartBody>
    </w:docPart>
    <w:docPart>
      <w:docPartPr>
        <w:name w:val="3721F3ED79F3468F9A56F03AA3F98BDC"/>
        <w:category>
          <w:name w:val="Général"/>
          <w:gallery w:val="placeholder"/>
        </w:category>
        <w:types>
          <w:type w:val="bbPlcHdr"/>
        </w:types>
        <w:behaviors>
          <w:behavior w:val="content"/>
        </w:behaviors>
        <w:guid w:val="{207C6088-3864-428E-913A-896BC22E90B3}"/>
      </w:docPartPr>
      <w:docPartBody>
        <w:p w:rsidR="00555FA2" w:rsidRDefault="00BB1FF9" w:rsidP="00BB1FF9">
          <w:pPr>
            <w:pStyle w:val="3721F3ED79F3468F9A56F03AA3F98BDC"/>
          </w:pPr>
          <w:r w:rsidRPr="00AC7FFD">
            <w:rPr>
              <w:rStyle w:val="Textedelespacerserv"/>
            </w:rPr>
            <w:t>Cliquez ou appuyez ici pour entrer du texte.</w:t>
          </w:r>
        </w:p>
      </w:docPartBody>
    </w:docPart>
    <w:docPart>
      <w:docPartPr>
        <w:name w:val="B928265F13E94D32A58313F48ECE6F4E"/>
        <w:category>
          <w:name w:val="Général"/>
          <w:gallery w:val="placeholder"/>
        </w:category>
        <w:types>
          <w:type w:val="bbPlcHdr"/>
        </w:types>
        <w:behaviors>
          <w:behavior w:val="content"/>
        </w:behaviors>
        <w:guid w:val="{D5B37279-6140-4F69-9D17-AD3834939D3F}"/>
      </w:docPartPr>
      <w:docPartBody>
        <w:p w:rsidR="00555FA2" w:rsidRDefault="00BB1FF9" w:rsidP="00BB1FF9">
          <w:pPr>
            <w:pStyle w:val="B928265F13E94D32A58313F48ECE6F4E"/>
          </w:pPr>
          <w:r w:rsidRPr="00EE4D63">
            <w:rPr>
              <w:rStyle w:val="Textedelespacerserv"/>
              <w:sz w:val="18"/>
              <w:szCs w:val="18"/>
            </w:rPr>
            <w:t>Choisissez un élément.</w:t>
          </w:r>
        </w:p>
      </w:docPartBody>
    </w:docPart>
    <w:docPart>
      <w:docPartPr>
        <w:name w:val="B71FBCF03CE94633B27D78897337E049"/>
        <w:category>
          <w:name w:val="Général"/>
          <w:gallery w:val="placeholder"/>
        </w:category>
        <w:types>
          <w:type w:val="bbPlcHdr"/>
        </w:types>
        <w:behaviors>
          <w:behavior w:val="content"/>
        </w:behaviors>
        <w:guid w:val="{F7A6101C-9355-4602-89C1-A2BDDC0D2D19}"/>
      </w:docPartPr>
      <w:docPartBody>
        <w:p w:rsidR="00555FA2" w:rsidRDefault="00BB1FF9" w:rsidP="00BB1FF9">
          <w:pPr>
            <w:pStyle w:val="B71FBCF03CE94633B27D78897337E049"/>
          </w:pPr>
          <w:r w:rsidRPr="00AC7FFD">
            <w:rPr>
              <w:rStyle w:val="Textedelespacerserv"/>
            </w:rPr>
            <w:t>Cliquez ou appuyez ici pour entrer du texte.</w:t>
          </w:r>
        </w:p>
      </w:docPartBody>
    </w:docPart>
    <w:docPart>
      <w:docPartPr>
        <w:name w:val="581A0B5CCADE474F92AFF660E168197C"/>
        <w:category>
          <w:name w:val="Général"/>
          <w:gallery w:val="placeholder"/>
        </w:category>
        <w:types>
          <w:type w:val="bbPlcHdr"/>
        </w:types>
        <w:behaviors>
          <w:behavior w:val="content"/>
        </w:behaviors>
        <w:guid w:val="{7BCB37C9-2353-4240-9031-AA2F90B6A9DE}"/>
      </w:docPartPr>
      <w:docPartBody>
        <w:p w:rsidR="00555FA2" w:rsidRDefault="00BB1FF9" w:rsidP="00BB1FF9">
          <w:pPr>
            <w:pStyle w:val="581A0B5CCADE474F92AFF660E168197C"/>
          </w:pPr>
          <w:r w:rsidRPr="00EE4D63">
            <w:rPr>
              <w:rStyle w:val="Textedelespacerserv"/>
              <w:sz w:val="18"/>
              <w:szCs w:val="18"/>
            </w:rPr>
            <w:t>Choisissez un élément.</w:t>
          </w:r>
        </w:p>
      </w:docPartBody>
    </w:docPart>
    <w:docPart>
      <w:docPartPr>
        <w:name w:val="EEFB4380F32F435CBCCC581636282F5A"/>
        <w:category>
          <w:name w:val="Général"/>
          <w:gallery w:val="placeholder"/>
        </w:category>
        <w:types>
          <w:type w:val="bbPlcHdr"/>
        </w:types>
        <w:behaviors>
          <w:behavior w:val="content"/>
        </w:behaviors>
        <w:guid w:val="{1FF019A1-FE6F-44F4-AA6D-4CAA77272F4B}"/>
      </w:docPartPr>
      <w:docPartBody>
        <w:p w:rsidR="00555FA2" w:rsidRDefault="00BB1FF9" w:rsidP="00BB1FF9">
          <w:pPr>
            <w:pStyle w:val="EEFB4380F32F435CBCCC581636282F5A"/>
          </w:pPr>
          <w:r w:rsidRPr="00AC7FFD">
            <w:rPr>
              <w:rStyle w:val="Textedelespacerserv"/>
            </w:rPr>
            <w:t>Cliquez ou appuyez ici pour entrer du texte.</w:t>
          </w:r>
        </w:p>
      </w:docPartBody>
    </w:docPart>
    <w:docPart>
      <w:docPartPr>
        <w:name w:val="8B0B7A4B27884377B4C9794EDD50D609"/>
        <w:category>
          <w:name w:val="Général"/>
          <w:gallery w:val="placeholder"/>
        </w:category>
        <w:types>
          <w:type w:val="bbPlcHdr"/>
        </w:types>
        <w:behaviors>
          <w:behavior w:val="content"/>
        </w:behaviors>
        <w:guid w:val="{5E58BA24-99BC-4D12-A7C4-BFF538BD4857}"/>
      </w:docPartPr>
      <w:docPartBody>
        <w:p w:rsidR="00555FA2" w:rsidRDefault="00BB1FF9" w:rsidP="00BB1FF9">
          <w:pPr>
            <w:pStyle w:val="8B0B7A4B27884377B4C9794EDD50D609"/>
          </w:pPr>
          <w:r w:rsidRPr="00EE4D63">
            <w:rPr>
              <w:rStyle w:val="Textedelespacerserv"/>
              <w:sz w:val="18"/>
              <w:szCs w:val="18"/>
            </w:rPr>
            <w:t>Choisissez un élément.</w:t>
          </w:r>
        </w:p>
      </w:docPartBody>
    </w:docPart>
    <w:docPart>
      <w:docPartPr>
        <w:name w:val="4DCE2DE14E55416EAAFB408D8213C228"/>
        <w:category>
          <w:name w:val="Général"/>
          <w:gallery w:val="placeholder"/>
        </w:category>
        <w:types>
          <w:type w:val="bbPlcHdr"/>
        </w:types>
        <w:behaviors>
          <w:behavior w:val="content"/>
        </w:behaviors>
        <w:guid w:val="{316B95D1-1BC7-48FF-A0DA-290B046424B7}"/>
      </w:docPartPr>
      <w:docPartBody>
        <w:p w:rsidR="00555FA2" w:rsidRDefault="00BB1FF9" w:rsidP="00BB1FF9">
          <w:pPr>
            <w:pStyle w:val="4DCE2DE14E55416EAAFB408D8213C228"/>
          </w:pPr>
          <w:r w:rsidRPr="00EE4D63">
            <w:rPr>
              <w:rStyle w:val="Textedelespacerserv"/>
              <w:sz w:val="18"/>
              <w:szCs w:val="18"/>
            </w:rPr>
            <w:t>Choisissez un élément.</w:t>
          </w:r>
        </w:p>
      </w:docPartBody>
    </w:docPart>
    <w:docPart>
      <w:docPartPr>
        <w:name w:val="EFE019A2D9D343D3AED7ABF6737ED9E1"/>
        <w:category>
          <w:name w:val="Général"/>
          <w:gallery w:val="placeholder"/>
        </w:category>
        <w:types>
          <w:type w:val="bbPlcHdr"/>
        </w:types>
        <w:behaviors>
          <w:behavior w:val="content"/>
        </w:behaviors>
        <w:guid w:val="{DCA8B418-FBD9-4278-9FF0-01B980208585}"/>
      </w:docPartPr>
      <w:docPartBody>
        <w:p w:rsidR="00555FA2" w:rsidRDefault="00BB1FF9" w:rsidP="00BB1FF9">
          <w:pPr>
            <w:pStyle w:val="EFE019A2D9D343D3AED7ABF6737ED9E1"/>
          </w:pPr>
          <w:r w:rsidRPr="00AC7FFD">
            <w:rPr>
              <w:rStyle w:val="Textedelespacerserv"/>
            </w:rPr>
            <w:t>Cliquez ou appuyez ici pour entrer du texte.</w:t>
          </w:r>
        </w:p>
      </w:docPartBody>
    </w:docPart>
    <w:docPart>
      <w:docPartPr>
        <w:name w:val="00DEA1FC29504744B27F6EAF0787A485"/>
        <w:category>
          <w:name w:val="Général"/>
          <w:gallery w:val="placeholder"/>
        </w:category>
        <w:types>
          <w:type w:val="bbPlcHdr"/>
        </w:types>
        <w:behaviors>
          <w:behavior w:val="content"/>
        </w:behaviors>
        <w:guid w:val="{8CA3EAF0-02A5-4398-9B87-213FE4DAB162}"/>
      </w:docPartPr>
      <w:docPartBody>
        <w:p w:rsidR="00555FA2" w:rsidRDefault="00BB1FF9" w:rsidP="00BB1FF9">
          <w:pPr>
            <w:pStyle w:val="00DEA1FC29504744B27F6EAF0787A485"/>
          </w:pPr>
          <w:r w:rsidRPr="00EE4D63">
            <w:rPr>
              <w:rStyle w:val="Textedelespacerserv"/>
              <w:sz w:val="18"/>
              <w:szCs w:val="18"/>
            </w:rPr>
            <w:t>Choisissez un élément.</w:t>
          </w:r>
        </w:p>
      </w:docPartBody>
    </w:docPart>
    <w:docPart>
      <w:docPartPr>
        <w:name w:val="DF9E591778D24C308E659BB87F3834D1"/>
        <w:category>
          <w:name w:val="Général"/>
          <w:gallery w:val="placeholder"/>
        </w:category>
        <w:types>
          <w:type w:val="bbPlcHdr"/>
        </w:types>
        <w:behaviors>
          <w:behavior w:val="content"/>
        </w:behaviors>
        <w:guid w:val="{E7DE969E-E484-4236-8201-CFB06D902E20}"/>
      </w:docPartPr>
      <w:docPartBody>
        <w:p w:rsidR="00555FA2" w:rsidRDefault="00BB1FF9" w:rsidP="00BB1FF9">
          <w:pPr>
            <w:pStyle w:val="DF9E591778D24C308E659BB87F3834D1"/>
          </w:pPr>
          <w:r w:rsidRPr="00AC7FFD">
            <w:rPr>
              <w:rStyle w:val="Textedelespacerserv"/>
            </w:rPr>
            <w:t>Cliquez ou appuyez ici pour entrer du texte.</w:t>
          </w:r>
        </w:p>
      </w:docPartBody>
    </w:docPart>
    <w:docPart>
      <w:docPartPr>
        <w:name w:val="7E6C398B270F41F5A1815E8C84A65EE3"/>
        <w:category>
          <w:name w:val="Général"/>
          <w:gallery w:val="placeholder"/>
        </w:category>
        <w:types>
          <w:type w:val="bbPlcHdr"/>
        </w:types>
        <w:behaviors>
          <w:behavior w:val="content"/>
        </w:behaviors>
        <w:guid w:val="{0860D34D-CE83-45E0-A59A-E3096BA24279}"/>
      </w:docPartPr>
      <w:docPartBody>
        <w:p w:rsidR="00555FA2" w:rsidRDefault="00BB1FF9" w:rsidP="00BB1FF9">
          <w:pPr>
            <w:pStyle w:val="7E6C398B270F41F5A1815E8C84A65EE3"/>
          </w:pPr>
          <w:r w:rsidRPr="00EE4D63">
            <w:rPr>
              <w:rStyle w:val="Textedelespacerserv"/>
              <w:sz w:val="18"/>
              <w:szCs w:val="18"/>
            </w:rPr>
            <w:t>Choisissez un élément.</w:t>
          </w:r>
        </w:p>
      </w:docPartBody>
    </w:docPart>
    <w:docPart>
      <w:docPartPr>
        <w:name w:val="AAEC5775190C4349B8B3A8F1EB48FAFC"/>
        <w:category>
          <w:name w:val="Général"/>
          <w:gallery w:val="placeholder"/>
        </w:category>
        <w:types>
          <w:type w:val="bbPlcHdr"/>
        </w:types>
        <w:behaviors>
          <w:behavior w:val="content"/>
        </w:behaviors>
        <w:guid w:val="{BA64338D-675B-4602-962E-356F9CD41D42}"/>
      </w:docPartPr>
      <w:docPartBody>
        <w:p w:rsidR="00555FA2" w:rsidRDefault="00BB1FF9" w:rsidP="00BB1FF9">
          <w:pPr>
            <w:pStyle w:val="AAEC5775190C4349B8B3A8F1EB48FAFC"/>
          </w:pPr>
          <w:r w:rsidRPr="00AC7FFD">
            <w:rPr>
              <w:rStyle w:val="Textedelespacerserv"/>
            </w:rPr>
            <w:t>Cliquez ou appuyez ici pour entrer du texte.</w:t>
          </w:r>
        </w:p>
      </w:docPartBody>
    </w:docPart>
    <w:docPart>
      <w:docPartPr>
        <w:name w:val="45B9FC14DE5141F1BF23FAE57DC4F370"/>
        <w:category>
          <w:name w:val="Général"/>
          <w:gallery w:val="placeholder"/>
        </w:category>
        <w:types>
          <w:type w:val="bbPlcHdr"/>
        </w:types>
        <w:behaviors>
          <w:behavior w:val="content"/>
        </w:behaviors>
        <w:guid w:val="{9E068731-CB82-457E-919B-7CE6D89916D1}"/>
      </w:docPartPr>
      <w:docPartBody>
        <w:p w:rsidR="00555FA2" w:rsidRDefault="00BB1FF9" w:rsidP="00BB1FF9">
          <w:pPr>
            <w:pStyle w:val="45B9FC14DE5141F1BF23FAE57DC4F370"/>
          </w:pPr>
          <w:r w:rsidRPr="00EE4D63">
            <w:rPr>
              <w:rStyle w:val="Textedelespacerserv"/>
              <w:sz w:val="18"/>
              <w:szCs w:val="18"/>
            </w:rPr>
            <w:t>Choisissez un élément.</w:t>
          </w:r>
        </w:p>
      </w:docPartBody>
    </w:docPart>
    <w:docPart>
      <w:docPartPr>
        <w:name w:val="6D82CD73D78F4AA1A7D4DAE2B96B45B0"/>
        <w:category>
          <w:name w:val="Général"/>
          <w:gallery w:val="placeholder"/>
        </w:category>
        <w:types>
          <w:type w:val="bbPlcHdr"/>
        </w:types>
        <w:behaviors>
          <w:behavior w:val="content"/>
        </w:behaviors>
        <w:guid w:val="{D022E34F-88EF-40AE-9336-199C3F037548}"/>
      </w:docPartPr>
      <w:docPartBody>
        <w:p w:rsidR="00555FA2" w:rsidRDefault="00BB1FF9" w:rsidP="00BB1FF9">
          <w:pPr>
            <w:pStyle w:val="6D82CD73D78F4AA1A7D4DAE2B96B45B0"/>
          </w:pPr>
          <w:r w:rsidRPr="00AC7FFD">
            <w:rPr>
              <w:rStyle w:val="Textedelespacerserv"/>
            </w:rPr>
            <w:t>Cliquez ou appuyez ici pour entrer du texte.</w:t>
          </w:r>
        </w:p>
      </w:docPartBody>
    </w:docPart>
    <w:docPart>
      <w:docPartPr>
        <w:name w:val="298167709924499AA4B040E34DC996D6"/>
        <w:category>
          <w:name w:val="Général"/>
          <w:gallery w:val="placeholder"/>
        </w:category>
        <w:types>
          <w:type w:val="bbPlcHdr"/>
        </w:types>
        <w:behaviors>
          <w:behavior w:val="content"/>
        </w:behaviors>
        <w:guid w:val="{078CD6E0-64B0-443D-A009-65099354E009}"/>
      </w:docPartPr>
      <w:docPartBody>
        <w:p w:rsidR="00555FA2" w:rsidRDefault="00BB1FF9" w:rsidP="00BB1FF9">
          <w:pPr>
            <w:pStyle w:val="298167709924499AA4B040E34DC996D6"/>
          </w:pPr>
          <w:r w:rsidRPr="00EE4D63">
            <w:rPr>
              <w:rStyle w:val="Textedelespacerserv"/>
              <w:sz w:val="18"/>
              <w:szCs w:val="18"/>
            </w:rPr>
            <w:t>Choisissez un élément.</w:t>
          </w:r>
        </w:p>
      </w:docPartBody>
    </w:docPart>
    <w:docPart>
      <w:docPartPr>
        <w:name w:val="EFB7E26450004E7D93EA4BFDE0C51717"/>
        <w:category>
          <w:name w:val="Général"/>
          <w:gallery w:val="placeholder"/>
        </w:category>
        <w:types>
          <w:type w:val="bbPlcHdr"/>
        </w:types>
        <w:behaviors>
          <w:behavior w:val="content"/>
        </w:behaviors>
        <w:guid w:val="{7031185C-30A9-42FA-BFED-1185B431A2FE}"/>
      </w:docPartPr>
      <w:docPartBody>
        <w:p w:rsidR="00555FA2" w:rsidRDefault="00BB1FF9" w:rsidP="00BB1FF9">
          <w:pPr>
            <w:pStyle w:val="EFB7E26450004E7D93EA4BFDE0C51717"/>
          </w:pPr>
          <w:r w:rsidRPr="00AC7FFD">
            <w:rPr>
              <w:rStyle w:val="Textedelespacerserv"/>
            </w:rPr>
            <w:t>Cliquez ou appuyez ici pour entrer du texte.</w:t>
          </w:r>
        </w:p>
      </w:docPartBody>
    </w:docPart>
    <w:docPart>
      <w:docPartPr>
        <w:name w:val="D7AB76E3AEB0434BA4A2049C479795D7"/>
        <w:category>
          <w:name w:val="Général"/>
          <w:gallery w:val="placeholder"/>
        </w:category>
        <w:types>
          <w:type w:val="bbPlcHdr"/>
        </w:types>
        <w:behaviors>
          <w:behavior w:val="content"/>
        </w:behaviors>
        <w:guid w:val="{F026D0C6-AF82-4178-BB8B-0A7A47D74BE7}"/>
      </w:docPartPr>
      <w:docPartBody>
        <w:p w:rsidR="00555FA2" w:rsidRDefault="00BB1FF9" w:rsidP="00BB1FF9">
          <w:pPr>
            <w:pStyle w:val="D7AB76E3AEB0434BA4A2049C479795D7"/>
          </w:pPr>
          <w:r w:rsidRPr="00EE4D63">
            <w:rPr>
              <w:rStyle w:val="Textedelespacerserv"/>
              <w:sz w:val="18"/>
              <w:szCs w:val="18"/>
            </w:rPr>
            <w:t>Choisissez un élément.</w:t>
          </w:r>
        </w:p>
      </w:docPartBody>
    </w:docPart>
    <w:docPart>
      <w:docPartPr>
        <w:name w:val="EFFA3D907DAA4EF79B00BD0034C170A6"/>
        <w:category>
          <w:name w:val="Général"/>
          <w:gallery w:val="placeholder"/>
        </w:category>
        <w:types>
          <w:type w:val="bbPlcHdr"/>
        </w:types>
        <w:behaviors>
          <w:behavior w:val="content"/>
        </w:behaviors>
        <w:guid w:val="{0FD3C17E-FBB1-4277-96E8-5D8C6B35BF28}"/>
      </w:docPartPr>
      <w:docPartBody>
        <w:p w:rsidR="00555FA2" w:rsidRDefault="00BB1FF9" w:rsidP="00BB1FF9">
          <w:pPr>
            <w:pStyle w:val="EFFA3D907DAA4EF79B00BD0034C170A6"/>
          </w:pPr>
          <w:r w:rsidRPr="00AC7FFD">
            <w:rPr>
              <w:rStyle w:val="Textedelespacerserv"/>
            </w:rPr>
            <w:t>Cliquez ou appuyez ici pour entrer du texte.</w:t>
          </w:r>
        </w:p>
      </w:docPartBody>
    </w:docPart>
    <w:docPart>
      <w:docPartPr>
        <w:name w:val="521523E86C66465288CAC460D7E42564"/>
        <w:category>
          <w:name w:val="Général"/>
          <w:gallery w:val="placeholder"/>
        </w:category>
        <w:types>
          <w:type w:val="bbPlcHdr"/>
        </w:types>
        <w:behaviors>
          <w:behavior w:val="content"/>
        </w:behaviors>
        <w:guid w:val="{19642FF1-DF2B-460B-899D-9F27608061C8}"/>
      </w:docPartPr>
      <w:docPartBody>
        <w:p w:rsidR="00555FA2" w:rsidRDefault="00BB1FF9" w:rsidP="00BB1FF9">
          <w:pPr>
            <w:pStyle w:val="521523E86C66465288CAC460D7E42564"/>
          </w:pPr>
          <w:r w:rsidRPr="00EE4D63">
            <w:rPr>
              <w:rStyle w:val="Textedelespacerserv"/>
              <w:sz w:val="18"/>
              <w:szCs w:val="18"/>
            </w:rPr>
            <w:t>Choisissez un élément.</w:t>
          </w:r>
        </w:p>
      </w:docPartBody>
    </w:docPart>
    <w:docPart>
      <w:docPartPr>
        <w:name w:val="9F6121294C534E288402E96875BD3882"/>
        <w:category>
          <w:name w:val="Général"/>
          <w:gallery w:val="placeholder"/>
        </w:category>
        <w:types>
          <w:type w:val="bbPlcHdr"/>
        </w:types>
        <w:behaviors>
          <w:behavior w:val="content"/>
        </w:behaviors>
        <w:guid w:val="{B651FB97-65DE-47A7-A936-67041CE4D62A}"/>
      </w:docPartPr>
      <w:docPartBody>
        <w:p w:rsidR="00555FA2" w:rsidRDefault="00BB1FF9" w:rsidP="00BB1FF9">
          <w:pPr>
            <w:pStyle w:val="9F6121294C534E288402E96875BD3882"/>
          </w:pPr>
          <w:r w:rsidRPr="00AC7FFD">
            <w:rPr>
              <w:rStyle w:val="Textedelespacerserv"/>
            </w:rPr>
            <w:t>Cliquez ou appuyez ici pour entrer du texte.</w:t>
          </w:r>
        </w:p>
      </w:docPartBody>
    </w:docPart>
    <w:docPart>
      <w:docPartPr>
        <w:name w:val="87AC5134D8504DC9AF28481AF8F60C3B"/>
        <w:category>
          <w:name w:val="Général"/>
          <w:gallery w:val="placeholder"/>
        </w:category>
        <w:types>
          <w:type w:val="bbPlcHdr"/>
        </w:types>
        <w:behaviors>
          <w:behavior w:val="content"/>
        </w:behaviors>
        <w:guid w:val="{14A7614E-9FA1-4F09-9976-E566483806F0}"/>
      </w:docPartPr>
      <w:docPartBody>
        <w:p w:rsidR="00555FA2" w:rsidRDefault="00BB1FF9" w:rsidP="00BB1FF9">
          <w:pPr>
            <w:pStyle w:val="87AC5134D8504DC9AF28481AF8F60C3B"/>
          </w:pPr>
          <w:r w:rsidRPr="00EE4D63">
            <w:rPr>
              <w:rStyle w:val="Textedelespacerserv"/>
              <w:sz w:val="18"/>
              <w:szCs w:val="18"/>
            </w:rPr>
            <w:t>Choisissez un élément.</w:t>
          </w:r>
        </w:p>
      </w:docPartBody>
    </w:docPart>
    <w:docPart>
      <w:docPartPr>
        <w:name w:val="CA8CF4CDD9F94E5F9CEBDF4BF7482178"/>
        <w:category>
          <w:name w:val="Général"/>
          <w:gallery w:val="placeholder"/>
        </w:category>
        <w:types>
          <w:type w:val="bbPlcHdr"/>
        </w:types>
        <w:behaviors>
          <w:behavior w:val="content"/>
        </w:behaviors>
        <w:guid w:val="{0E32223F-8D2C-4170-B6AC-DC071CCC9F16}"/>
      </w:docPartPr>
      <w:docPartBody>
        <w:p w:rsidR="00555FA2" w:rsidRDefault="00BB1FF9" w:rsidP="00BB1FF9">
          <w:pPr>
            <w:pStyle w:val="CA8CF4CDD9F94E5F9CEBDF4BF7482178"/>
          </w:pPr>
          <w:r w:rsidRPr="00AC7FFD">
            <w:rPr>
              <w:rStyle w:val="Textedelespacerserv"/>
            </w:rPr>
            <w:t>Cliquez ou appuyez ici pour entrer du texte.</w:t>
          </w:r>
        </w:p>
      </w:docPartBody>
    </w:docPart>
    <w:docPart>
      <w:docPartPr>
        <w:name w:val="7250C7AB4CC24F3B858EE1732DD23FB7"/>
        <w:category>
          <w:name w:val="Général"/>
          <w:gallery w:val="placeholder"/>
        </w:category>
        <w:types>
          <w:type w:val="bbPlcHdr"/>
        </w:types>
        <w:behaviors>
          <w:behavior w:val="content"/>
        </w:behaviors>
        <w:guid w:val="{6DDE8A69-16B6-4EF8-B9FF-F116DBAE7974}"/>
      </w:docPartPr>
      <w:docPartBody>
        <w:p w:rsidR="00555FA2" w:rsidRDefault="00BB1FF9" w:rsidP="00BB1FF9">
          <w:pPr>
            <w:pStyle w:val="7250C7AB4CC24F3B858EE1732DD23FB7"/>
          </w:pPr>
          <w:r w:rsidRPr="00EE4D63">
            <w:rPr>
              <w:rStyle w:val="Textedelespacerserv"/>
              <w:sz w:val="18"/>
              <w:szCs w:val="18"/>
            </w:rPr>
            <w:t>Choisissez un élément.</w:t>
          </w:r>
        </w:p>
      </w:docPartBody>
    </w:docPart>
    <w:docPart>
      <w:docPartPr>
        <w:name w:val="B1F7C63AF9DE438E9E1A17E1AC0664D3"/>
        <w:category>
          <w:name w:val="Général"/>
          <w:gallery w:val="placeholder"/>
        </w:category>
        <w:types>
          <w:type w:val="bbPlcHdr"/>
        </w:types>
        <w:behaviors>
          <w:behavior w:val="content"/>
        </w:behaviors>
        <w:guid w:val="{7C8B5FF5-E553-40DC-8D6A-0CA42FD90328}"/>
      </w:docPartPr>
      <w:docPartBody>
        <w:p w:rsidR="00555FA2" w:rsidRDefault="00BB1FF9" w:rsidP="00BB1FF9">
          <w:pPr>
            <w:pStyle w:val="B1F7C63AF9DE438E9E1A17E1AC0664D3"/>
          </w:pPr>
          <w:r w:rsidRPr="00AC7FFD">
            <w:rPr>
              <w:rStyle w:val="Textedelespacerserv"/>
            </w:rPr>
            <w:t>Cliquez ou appuyez ici pour entrer du texte.</w:t>
          </w:r>
        </w:p>
      </w:docPartBody>
    </w:docPart>
    <w:docPart>
      <w:docPartPr>
        <w:name w:val="0063EAF0D04D47A5A0451D01A0F84942"/>
        <w:category>
          <w:name w:val="Général"/>
          <w:gallery w:val="placeholder"/>
        </w:category>
        <w:types>
          <w:type w:val="bbPlcHdr"/>
        </w:types>
        <w:behaviors>
          <w:behavior w:val="content"/>
        </w:behaviors>
        <w:guid w:val="{FCB31747-8A7B-44BD-8557-25F000222D43}"/>
      </w:docPartPr>
      <w:docPartBody>
        <w:p w:rsidR="00555FA2" w:rsidRDefault="00BB1FF9" w:rsidP="00BB1FF9">
          <w:pPr>
            <w:pStyle w:val="0063EAF0D04D47A5A0451D01A0F84942"/>
          </w:pPr>
          <w:r w:rsidRPr="00EE4D63">
            <w:rPr>
              <w:rStyle w:val="Textedelespacerserv"/>
              <w:sz w:val="18"/>
              <w:szCs w:val="18"/>
            </w:rPr>
            <w:t>Choisissez un élément.</w:t>
          </w:r>
        </w:p>
      </w:docPartBody>
    </w:docPart>
    <w:docPart>
      <w:docPartPr>
        <w:name w:val="A379D6218EAB4CD7B4123B7378B9CEFC"/>
        <w:category>
          <w:name w:val="Général"/>
          <w:gallery w:val="placeholder"/>
        </w:category>
        <w:types>
          <w:type w:val="bbPlcHdr"/>
        </w:types>
        <w:behaviors>
          <w:behavior w:val="content"/>
        </w:behaviors>
        <w:guid w:val="{9EDF1997-9590-4B04-8D80-D87F1BDB7854}"/>
      </w:docPartPr>
      <w:docPartBody>
        <w:p w:rsidR="00555FA2" w:rsidRDefault="00BB1FF9" w:rsidP="00BB1FF9">
          <w:pPr>
            <w:pStyle w:val="A379D6218EAB4CD7B4123B7378B9CEFC"/>
          </w:pPr>
          <w:r w:rsidRPr="00AC7FFD">
            <w:rPr>
              <w:rStyle w:val="Textedelespacerserv"/>
            </w:rPr>
            <w:t>Cliquez ou appuyez ici pour entrer du texte.</w:t>
          </w:r>
        </w:p>
      </w:docPartBody>
    </w:docPart>
    <w:docPart>
      <w:docPartPr>
        <w:name w:val="3B7D41CAEE3F4067BE3B179E933388FC"/>
        <w:category>
          <w:name w:val="Général"/>
          <w:gallery w:val="placeholder"/>
        </w:category>
        <w:types>
          <w:type w:val="bbPlcHdr"/>
        </w:types>
        <w:behaviors>
          <w:behavior w:val="content"/>
        </w:behaviors>
        <w:guid w:val="{DEC3336C-3C33-409C-B89C-39E8D3288924}"/>
      </w:docPartPr>
      <w:docPartBody>
        <w:p w:rsidR="00555FA2" w:rsidRDefault="00BB1FF9" w:rsidP="00BB1FF9">
          <w:pPr>
            <w:pStyle w:val="3B7D41CAEE3F4067BE3B179E933388FC"/>
          </w:pPr>
          <w:r w:rsidRPr="00EE4D63">
            <w:rPr>
              <w:rStyle w:val="Textedelespacerserv"/>
              <w:sz w:val="18"/>
              <w:szCs w:val="18"/>
            </w:rPr>
            <w:t>Choisissez un élément.</w:t>
          </w:r>
        </w:p>
      </w:docPartBody>
    </w:docPart>
    <w:docPart>
      <w:docPartPr>
        <w:name w:val="DE6D7B0ABB364827AF9E40B3D1537548"/>
        <w:category>
          <w:name w:val="Général"/>
          <w:gallery w:val="placeholder"/>
        </w:category>
        <w:types>
          <w:type w:val="bbPlcHdr"/>
        </w:types>
        <w:behaviors>
          <w:behavior w:val="content"/>
        </w:behaviors>
        <w:guid w:val="{4E2216ED-9D82-487B-8BED-EC8DA2A0833C}"/>
      </w:docPartPr>
      <w:docPartBody>
        <w:p w:rsidR="00555FA2" w:rsidRDefault="00BB1FF9" w:rsidP="00BB1FF9">
          <w:pPr>
            <w:pStyle w:val="DE6D7B0ABB364827AF9E40B3D1537548"/>
          </w:pPr>
          <w:r w:rsidRPr="00AC7FFD">
            <w:rPr>
              <w:rStyle w:val="Textedelespacerserv"/>
            </w:rPr>
            <w:t>Cliquez ou appuyez ici pour entrer du texte.</w:t>
          </w:r>
        </w:p>
      </w:docPartBody>
    </w:docPart>
    <w:docPart>
      <w:docPartPr>
        <w:name w:val="33AEC514A65742F3A964B1B420AD4BF6"/>
        <w:category>
          <w:name w:val="Général"/>
          <w:gallery w:val="placeholder"/>
        </w:category>
        <w:types>
          <w:type w:val="bbPlcHdr"/>
        </w:types>
        <w:behaviors>
          <w:behavior w:val="content"/>
        </w:behaviors>
        <w:guid w:val="{695AF089-1A94-40AE-A8E1-4E60FAF83B1D}"/>
      </w:docPartPr>
      <w:docPartBody>
        <w:p w:rsidR="00555FA2" w:rsidRDefault="00BB1FF9" w:rsidP="00BB1FF9">
          <w:pPr>
            <w:pStyle w:val="33AEC514A65742F3A964B1B420AD4BF6"/>
          </w:pPr>
          <w:r w:rsidRPr="00EE4D63">
            <w:rPr>
              <w:rStyle w:val="Textedelespacerserv"/>
              <w:sz w:val="18"/>
              <w:szCs w:val="18"/>
            </w:rPr>
            <w:t>Choisissez un élément.</w:t>
          </w:r>
        </w:p>
      </w:docPartBody>
    </w:docPart>
    <w:docPart>
      <w:docPartPr>
        <w:name w:val="3DDBED73B07E409893B49119AA524CF5"/>
        <w:category>
          <w:name w:val="Général"/>
          <w:gallery w:val="placeholder"/>
        </w:category>
        <w:types>
          <w:type w:val="bbPlcHdr"/>
        </w:types>
        <w:behaviors>
          <w:behavior w:val="content"/>
        </w:behaviors>
        <w:guid w:val="{1892121F-D003-4A93-B9EC-99779123C786}"/>
      </w:docPartPr>
      <w:docPartBody>
        <w:p w:rsidR="00555FA2" w:rsidRDefault="00BB1FF9" w:rsidP="00BB1FF9">
          <w:pPr>
            <w:pStyle w:val="3DDBED73B07E409893B49119AA524CF5"/>
          </w:pPr>
          <w:r w:rsidRPr="00AC7FFD">
            <w:rPr>
              <w:rStyle w:val="Textedelespacerserv"/>
            </w:rPr>
            <w:t>Cliquez ou appuyez ici pour entrer du texte.</w:t>
          </w:r>
        </w:p>
      </w:docPartBody>
    </w:docPart>
    <w:docPart>
      <w:docPartPr>
        <w:name w:val="F0771005F127490C8DD70999130B642E"/>
        <w:category>
          <w:name w:val="Général"/>
          <w:gallery w:val="placeholder"/>
        </w:category>
        <w:types>
          <w:type w:val="bbPlcHdr"/>
        </w:types>
        <w:behaviors>
          <w:behavior w:val="content"/>
        </w:behaviors>
        <w:guid w:val="{C9692BB3-C1D8-4530-8A54-9FD39C3FA7B3}"/>
      </w:docPartPr>
      <w:docPartBody>
        <w:p w:rsidR="00555FA2" w:rsidRDefault="00BB1FF9" w:rsidP="00BB1FF9">
          <w:pPr>
            <w:pStyle w:val="F0771005F127490C8DD70999130B642E"/>
          </w:pPr>
          <w:r w:rsidRPr="00EE4D63">
            <w:rPr>
              <w:rStyle w:val="Textedelespacerserv"/>
              <w:sz w:val="18"/>
              <w:szCs w:val="18"/>
            </w:rPr>
            <w:t>Choisissez un élément.</w:t>
          </w:r>
        </w:p>
      </w:docPartBody>
    </w:docPart>
    <w:docPart>
      <w:docPartPr>
        <w:name w:val="B339123896AD458387E6EB52BD433564"/>
        <w:category>
          <w:name w:val="Général"/>
          <w:gallery w:val="placeholder"/>
        </w:category>
        <w:types>
          <w:type w:val="bbPlcHdr"/>
        </w:types>
        <w:behaviors>
          <w:behavior w:val="content"/>
        </w:behaviors>
        <w:guid w:val="{FD77567F-EACA-4C92-B6FB-67457D5934D5}"/>
      </w:docPartPr>
      <w:docPartBody>
        <w:p w:rsidR="00555FA2" w:rsidRDefault="00BB1FF9" w:rsidP="00BB1FF9">
          <w:pPr>
            <w:pStyle w:val="B339123896AD458387E6EB52BD433564"/>
          </w:pPr>
          <w:r w:rsidRPr="00AC7FFD">
            <w:rPr>
              <w:rStyle w:val="Textedelespacerserv"/>
            </w:rPr>
            <w:t>Cliquez ou appuyez ici pour entrer du texte.</w:t>
          </w:r>
        </w:p>
      </w:docPartBody>
    </w:docPart>
    <w:docPart>
      <w:docPartPr>
        <w:name w:val="A6DECB7731764A9697C5CFC8F38B2193"/>
        <w:category>
          <w:name w:val="Général"/>
          <w:gallery w:val="placeholder"/>
        </w:category>
        <w:types>
          <w:type w:val="bbPlcHdr"/>
        </w:types>
        <w:behaviors>
          <w:behavior w:val="content"/>
        </w:behaviors>
        <w:guid w:val="{D256E5E8-DEA4-4280-A709-30D284CE8D57}"/>
      </w:docPartPr>
      <w:docPartBody>
        <w:p w:rsidR="00555FA2" w:rsidRDefault="00BB1FF9" w:rsidP="00BB1FF9">
          <w:pPr>
            <w:pStyle w:val="A6DECB7731764A9697C5CFC8F38B2193"/>
          </w:pPr>
          <w:r w:rsidRPr="00EE4D63">
            <w:rPr>
              <w:rStyle w:val="Textedelespacerserv"/>
              <w:sz w:val="18"/>
              <w:szCs w:val="18"/>
            </w:rPr>
            <w:t>Choisissez un élément.</w:t>
          </w:r>
        </w:p>
      </w:docPartBody>
    </w:docPart>
    <w:docPart>
      <w:docPartPr>
        <w:name w:val="6F5DC5BE435946D28051882691A6E285"/>
        <w:category>
          <w:name w:val="Général"/>
          <w:gallery w:val="placeholder"/>
        </w:category>
        <w:types>
          <w:type w:val="bbPlcHdr"/>
        </w:types>
        <w:behaviors>
          <w:behavior w:val="content"/>
        </w:behaviors>
        <w:guid w:val="{A551A281-367B-4E50-944E-7569B0DF75DD}"/>
      </w:docPartPr>
      <w:docPartBody>
        <w:p w:rsidR="00555FA2" w:rsidRDefault="00BB1FF9" w:rsidP="00BB1FF9">
          <w:pPr>
            <w:pStyle w:val="6F5DC5BE435946D28051882691A6E285"/>
          </w:pPr>
          <w:r w:rsidRPr="00AC7FFD">
            <w:rPr>
              <w:rStyle w:val="Textedelespacerserv"/>
            </w:rPr>
            <w:t>Cliquez ou appuyez ici pour entrer du texte.</w:t>
          </w:r>
        </w:p>
      </w:docPartBody>
    </w:docPart>
    <w:docPart>
      <w:docPartPr>
        <w:name w:val="A8571C711DA9443C9059D6EDE4A79D61"/>
        <w:category>
          <w:name w:val="Général"/>
          <w:gallery w:val="placeholder"/>
        </w:category>
        <w:types>
          <w:type w:val="bbPlcHdr"/>
        </w:types>
        <w:behaviors>
          <w:behavior w:val="content"/>
        </w:behaviors>
        <w:guid w:val="{194991D6-9963-4DAF-8294-3C851C135277}"/>
      </w:docPartPr>
      <w:docPartBody>
        <w:p w:rsidR="00555FA2" w:rsidRDefault="00BB1FF9" w:rsidP="00BB1FF9">
          <w:pPr>
            <w:pStyle w:val="A8571C711DA9443C9059D6EDE4A79D61"/>
          </w:pPr>
          <w:r w:rsidRPr="00EE4D63">
            <w:rPr>
              <w:rStyle w:val="Textedelespacerserv"/>
              <w:sz w:val="18"/>
              <w:szCs w:val="18"/>
            </w:rPr>
            <w:t>Choisissez un élément.</w:t>
          </w:r>
        </w:p>
      </w:docPartBody>
    </w:docPart>
    <w:docPart>
      <w:docPartPr>
        <w:name w:val="2D3BE87280FC4C86B195AA62F7395051"/>
        <w:category>
          <w:name w:val="Général"/>
          <w:gallery w:val="placeholder"/>
        </w:category>
        <w:types>
          <w:type w:val="bbPlcHdr"/>
        </w:types>
        <w:behaviors>
          <w:behavior w:val="content"/>
        </w:behaviors>
        <w:guid w:val="{56AFBDB4-91A6-488E-800D-6C232998C216}"/>
      </w:docPartPr>
      <w:docPartBody>
        <w:p w:rsidR="00555FA2" w:rsidRDefault="00BB1FF9" w:rsidP="00BB1FF9">
          <w:pPr>
            <w:pStyle w:val="2D3BE87280FC4C86B195AA62F7395051"/>
          </w:pPr>
          <w:r w:rsidRPr="00AC7FFD">
            <w:rPr>
              <w:rStyle w:val="Textedelespacerserv"/>
            </w:rPr>
            <w:t>Cliquez ou appuyez ici pour entrer du texte.</w:t>
          </w:r>
        </w:p>
      </w:docPartBody>
    </w:docPart>
    <w:docPart>
      <w:docPartPr>
        <w:name w:val="C0625A589FC8407B8415FF3D091C3157"/>
        <w:category>
          <w:name w:val="Général"/>
          <w:gallery w:val="placeholder"/>
        </w:category>
        <w:types>
          <w:type w:val="bbPlcHdr"/>
        </w:types>
        <w:behaviors>
          <w:behavior w:val="content"/>
        </w:behaviors>
        <w:guid w:val="{6A61824D-0674-4B7F-A77E-FFD328EBAFC0}"/>
      </w:docPartPr>
      <w:docPartBody>
        <w:p w:rsidR="00555FA2" w:rsidRDefault="00BB1FF9" w:rsidP="00BB1FF9">
          <w:pPr>
            <w:pStyle w:val="C0625A589FC8407B8415FF3D091C3157"/>
          </w:pPr>
          <w:r w:rsidRPr="00EE4D63">
            <w:rPr>
              <w:rStyle w:val="Textedelespacerserv"/>
              <w:sz w:val="18"/>
              <w:szCs w:val="18"/>
            </w:rPr>
            <w:t>Choisissez un élément.</w:t>
          </w:r>
        </w:p>
      </w:docPartBody>
    </w:docPart>
    <w:docPart>
      <w:docPartPr>
        <w:name w:val="9A733AB191944A47A964EAE48581CF85"/>
        <w:category>
          <w:name w:val="Général"/>
          <w:gallery w:val="placeholder"/>
        </w:category>
        <w:types>
          <w:type w:val="bbPlcHdr"/>
        </w:types>
        <w:behaviors>
          <w:behavior w:val="content"/>
        </w:behaviors>
        <w:guid w:val="{BA1E0A50-E3F8-4F85-B6D8-BF4A168EC764}"/>
      </w:docPartPr>
      <w:docPartBody>
        <w:p w:rsidR="00555FA2" w:rsidRDefault="00BB1FF9" w:rsidP="00BB1FF9">
          <w:pPr>
            <w:pStyle w:val="9A733AB191944A47A964EAE48581CF85"/>
          </w:pPr>
          <w:r w:rsidRPr="00AC7FFD">
            <w:rPr>
              <w:rStyle w:val="Textedelespacerserv"/>
            </w:rPr>
            <w:t>Cliquez ou appuyez ici pour entrer du texte.</w:t>
          </w:r>
        </w:p>
      </w:docPartBody>
    </w:docPart>
    <w:docPart>
      <w:docPartPr>
        <w:name w:val="BF11B28F8B13481AB22A6CF458BB3370"/>
        <w:category>
          <w:name w:val="Général"/>
          <w:gallery w:val="placeholder"/>
        </w:category>
        <w:types>
          <w:type w:val="bbPlcHdr"/>
        </w:types>
        <w:behaviors>
          <w:behavior w:val="content"/>
        </w:behaviors>
        <w:guid w:val="{D8782A26-56D1-490F-8167-C0EB629AE1DC}"/>
      </w:docPartPr>
      <w:docPartBody>
        <w:p w:rsidR="00555FA2" w:rsidRDefault="00BB1FF9" w:rsidP="00BB1FF9">
          <w:pPr>
            <w:pStyle w:val="BF11B28F8B13481AB22A6CF458BB3370"/>
          </w:pPr>
          <w:r w:rsidRPr="00EE4D63">
            <w:rPr>
              <w:rStyle w:val="Textedelespacerserv"/>
              <w:sz w:val="18"/>
              <w:szCs w:val="18"/>
            </w:rPr>
            <w:t>Choisissez un élément.</w:t>
          </w:r>
        </w:p>
      </w:docPartBody>
    </w:docPart>
    <w:docPart>
      <w:docPartPr>
        <w:name w:val="BDFE63A4100242C8A0E40E6A565A4590"/>
        <w:category>
          <w:name w:val="Général"/>
          <w:gallery w:val="placeholder"/>
        </w:category>
        <w:types>
          <w:type w:val="bbPlcHdr"/>
        </w:types>
        <w:behaviors>
          <w:behavior w:val="content"/>
        </w:behaviors>
        <w:guid w:val="{9ACEAB29-0D51-4B4D-AC0A-B48AC61E3A40}"/>
      </w:docPartPr>
      <w:docPartBody>
        <w:p w:rsidR="00555FA2" w:rsidRDefault="00BB1FF9" w:rsidP="00BB1FF9">
          <w:pPr>
            <w:pStyle w:val="BDFE63A4100242C8A0E40E6A565A4590"/>
          </w:pPr>
          <w:r w:rsidRPr="00AC7FFD">
            <w:rPr>
              <w:rStyle w:val="Textedelespacerserv"/>
            </w:rPr>
            <w:t>Cliquez ou appuyez ici pour entrer du texte.</w:t>
          </w:r>
        </w:p>
      </w:docPartBody>
    </w:docPart>
    <w:docPart>
      <w:docPartPr>
        <w:name w:val="58681ABDEAFC45D3B4774F29231C97B7"/>
        <w:category>
          <w:name w:val="Général"/>
          <w:gallery w:val="placeholder"/>
        </w:category>
        <w:types>
          <w:type w:val="bbPlcHdr"/>
        </w:types>
        <w:behaviors>
          <w:behavior w:val="content"/>
        </w:behaviors>
        <w:guid w:val="{227813B1-1351-4EED-AAFC-5F2C3C346DE9}"/>
      </w:docPartPr>
      <w:docPartBody>
        <w:p w:rsidR="00555FA2" w:rsidRDefault="00BB1FF9" w:rsidP="00BB1FF9">
          <w:pPr>
            <w:pStyle w:val="58681ABDEAFC45D3B4774F29231C97B7"/>
          </w:pPr>
          <w:r w:rsidRPr="00EE4D63">
            <w:rPr>
              <w:rStyle w:val="Textedelespacerserv"/>
              <w:sz w:val="18"/>
              <w:szCs w:val="18"/>
            </w:rPr>
            <w:t>Choisissez un élément.</w:t>
          </w:r>
        </w:p>
      </w:docPartBody>
    </w:docPart>
    <w:docPart>
      <w:docPartPr>
        <w:name w:val="0929D037FABE4BA3A73A00E6A2925337"/>
        <w:category>
          <w:name w:val="Général"/>
          <w:gallery w:val="placeholder"/>
        </w:category>
        <w:types>
          <w:type w:val="bbPlcHdr"/>
        </w:types>
        <w:behaviors>
          <w:behavior w:val="content"/>
        </w:behaviors>
        <w:guid w:val="{BBE2B6BE-3CC9-43E4-9496-289071EB1F2A}"/>
      </w:docPartPr>
      <w:docPartBody>
        <w:p w:rsidR="00555FA2" w:rsidRDefault="00BB1FF9" w:rsidP="00BB1FF9">
          <w:pPr>
            <w:pStyle w:val="0929D037FABE4BA3A73A00E6A2925337"/>
          </w:pPr>
          <w:r w:rsidRPr="00AC7FFD">
            <w:rPr>
              <w:rStyle w:val="Textedelespacerserv"/>
            </w:rPr>
            <w:t>Cliquez ou appuyez ici pour entrer du texte.</w:t>
          </w:r>
        </w:p>
      </w:docPartBody>
    </w:docPart>
    <w:docPart>
      <w:docPartPr>
        <w:name w:val="D223105A3F3A4AF5AB0A288AD0865A6C"/>
        <w:category>
          <w:name w:val="Général"/>
          <w:gallery w:val="placeholder"/>
        </w:category>
        <w:types>
          <w:type w:val="bbPlcHdr"/>
        </w:types>
        <w:behaviors>
          <w:behavior w:val="content"/>
        </w:behaviors>
        <w:guid w:val="{1F8AD46C-10CC-4EE6-8E52-1D981DB2E198}"/>
      </w:docPartPr>
      <w:docPartBody>
        <w:p w:rsidR="00555FA2" w:rsidRDefault="00BB1FF9" w:rsidP="00BB1FF9">
          <w:pPr>
            <w:pStyle w:val="D223105A3F3A4AF5AB0A288AD0865A6C"/>
          </w:pPr>
          <w:r w:rsidRPr="00AC7FFD">
            <w:rPr>
              <w:rStyle w:val="Textedelespacerserv"/>
            </w:rPr>
            <w:t>Cliquez ou appuyez ici pour entrer du texte.</w:t>
          </w:r>
        </w:p>
      </w:docPartBody>
    </w:docPart>
    <w:docPart>
      <w:docPartPr>
        <w:name w:val="171B105A4AED4B5BADDA0DB98EA9E28C"/>
        <w:category>
          <w:name w:val="Général"/>
          <w:gallery w:val="placeholder"/>
        </w:category>
        <w:types>
          <w:type w:val="bbPlcHdr"/>
        </w:types>
        <w:behaviors>
          <w:behavior w:val="content"/>
        </w:behaviors>
        <w:guid w:val="{6B916ADF-F4A1-4E42-A374-448EF828B11B}"/>
      </w:docPartPr>
      <w:docPartBody>
        <w:p w:rsidR="00555FA2" w:rsidRDefault="00BB1FF9" w:rsidP="00BB1FF9">
          <w:pPr>
            <w:pStyle w:val="171B105A4AED4B5BADDA0DB98EA9E28C"/>
          </w:pPr>
          <w:r w:rsidRPr="00AC7FFD">
            <w:rPr>
              <w:rStyle w:val="Textedelespacerserv"/>
            </w:rPr>
            <w:t>Cliquez ou appuyez ici pour entrer du texte.</w:t>
          </w:r>
        </w:p>
      </w:docPartBody>
    </w:docPart>
    <w:docPart>
      <w:docPartPr>
        <w:name w:val="8B1BCBA1E80841C5945F766CEB92D055"/>
        <w:category>
          <w:name w:val="Général"/>
          <w:gallery w:val="placeholder"/>
        </w:category>
        <w:types>
          <w:type w:val="bbPlcHdr"/>
        </w:types>
        <w:behaviors>
          <w:behavior w:val="content"/>
        </w:behaviors>
        <w:guid w:val="{77D9F6F0-7008-478A-9901-3068C0F8B699}"/>
      </w:docPartPr>
      <w:docPartBody>
        <w:p w:rsidR="00555FA2" w:rsidRDefault="00BB1FF9" w:rsidP="00BB1FF9">
          <w:pPr>
            <w:pStyle w:val="8B1BCBA1E80841C5945F766CEB92D055"/>
          </w:pPr>
          <w:r w:rsidRPr="00AC7FFD">
            <w:rPr>
              <w:rStyle w:val="Textedelespacerserv"/>
            </w:rPr>
            <w:t>Cliquez ou appuyez ici pour entrer une date.</w:t>
          </w:r>
        </w:p>
      </w:docPartBody>
    </w:docPart>
    <w:docPart>
      <w:docPartPr>
        <w:name w:val="3B1C9C87F7B446E889DFDB619D11E196"/>
        <w:category>
          <w:name w:val="Général"/>
          <w:gallery w:val="placeholder"/>
        </w:category>
        <w:types>
          <w:type w:val="bbPlcHdr"/>
        </w:types>
        <w:behaviors>
          <w:behavior w:val="content"/>
        </w:behaviors>
        <w:guid w:val="{649AF3B7-ABA6-4C19-8E2A-F86985083BF7}"/>
      </w:docPartPr>
      <w:docPartBody>
        <w:p w:rsidR="00555FA2" w:rsidRDefault="00BB1FF9" w:rsidP="00BB1FF9">
          <w:pPr>
            <w:pStyle w:val="3B1C9C87F7B446E889DFDB619D11E196"/>
          </w:pPr>
          <w:r w:rsidRPr="00EE4D63">
            <w:rPr>
              <w:rStyle w:val="Textedelespacerserv"/>
              <w:sz w:val="18"/>
              <w:szCs w:val="18"/>
            </w:rPr>
            <w:t>Choisissez un élément.</w:t>
          </w:r>
        </w:p>
      </w:docPartBody>
    </w:docPart>
    <w:docPart>
      <w:docPartPr>
        <w:name w:val="8FF34834715B4CF59DDBECDF8D9E00D9"/>
        <w:category>
          <w:name w:val="Général"/>
          <w:gallery w:val="placeholder"/>
        </w:category>
        <w:types>
          <w:type w:val="bbPlcHdr"/>
        </w:types>
        <w:behaviors>
          <w:behavior w:val="content"/>
        </w:behaviors>
        <w:guid w:val="{26464A3B-2929-4423-9133-8A517ABD0F96}"/>
      </w:docPartPr>
      <w:docPartBody>
        <w:p w:rsidR="00555FA2" w:rsidRDefault="00BB1FF9" w:rsidP="00BB1FF9">
          <w:pPr>
            <w:pStyle w:val="8FF34834715B4CF59DDBECDF8D9E00D9"/>
          </w:pPr>
          <w:r w:rsidRPr="00AC7FFD">
            <w:rPr>
              <w:rStyle w:val="Textedelespacerserv"/>
            </w:rPr>
            <w:t>Cliquez ou appuyez ici pour entrer du texte.</w:t>
          </w:r>
        </w:p>
      </w:docPartBody>
    </w:docPart>
    <w:docPart>
      <w:docPartPr>
        <w:name w:val="CB8D6B79CABD4B709C63B801C81FEE15"/>
        <w:category>
          <w:name w:val="Général"/>
          <w:gallery w:val="placeholder"/>
        </w:category>
        <w:types>
          <w:type w:val="bbPlcHdr"/>
        </w:types>
        <w:behaviors>
          <w:behavior w:val="content"/>
        </w:behaviors>
        <w:guid w:val="{A9BA53E3-1CE9-4200-90EE-1F1BDCCBF6CF}"/>
      </w:docPartPr>
      <w:docPartBody>
        <w:p w:rsidR="00555FA2" w:rsidRDefault="00BB1FF9" w:rsidP="00BB1FF9">
          <w:pPr>
            <w:pStyle w:val="CB8D6B79CABD4B709C63B801C81FEE15"/>
          </w:pPr>
          <w:r w:rsidRPr="00EE4D63">
            <w:rPr>
              <w:rStyle w:val="Textedelespacerserv"/>
              <w:sz w:val="18"/>
              <w:szCs w:val="18"/>
            </w:rPr>
            <w:t>Choisissez un élément.</w:t>
          </w:r>
        </w:p>
      </w:docPartBody>
    </w:docPart>
    <w:docPart>
      <w:docPartPr>
        <w:name w:val="FEB4C31ACB1C448DB82663E4F05DDC76"/>
        <w:category>
          <w:name w:val="Général"/>
          <w:gallery w:val="placeholder"/>
        </w:category>
        <w:types>
          <w:type w:val="bbPlcHdr"/>
        </w:types>
        <w:behaviors>
          <w:behavior w:val="content"/>
        </w:behaviors>
        <w:guid w:val="{DC9D02F0-A9CC-4E64-A2BE-B371FCB65E74}"/>
      </w:docPartPr>
      <w:docPartBody>
        <w:p w:rsidR="00555FA2" w:rsidRDefault="00BB1FF9" w:rsidP="00BB1FF9">
          <w:pPr>
            <w:pStyle w:val="FEB4C31ACB1C448DB82663E4F05DDC76"/>
          </w:pPr>
          <w:r w:rsidRPr="00AC7FFD">
            <w:rPr>
              <w:rStyle w:val="Textedelespacerserv"/>
            </w:rPr>
            <w:t>Cliquez ou appuyez ici pour entrer du texte.</w:t>
          </w:r>
        </w:p>
      </w:docPartBody>
    </w:docPart>
    <w:docPart>
      <w:docPartPr>
        <w:name w:val="4C8F8C152D874B868ECA1D2B07B50734"/>
        <w:category>
          <w:name w:val="Général"/>
          <w:gallery w:val="placeholder"/>
        </w:category>
        <w:types>
          <w:type w:val="bbPlcHdr"/>
        </w:types>
        <w:behaviors>
          <w:behavior w:val="content"/>
        </w:behaviors>
        <w:guid w:val="{32EE7F6C-32CB-484A-A52E-582198E9EF00}"/>
      </w:docPartPr>
      <w:docPartBody>
        <w:p w:rsidR="00555FA2" w:rsidRDefault="00BB1FF9" w:rsidP="00BB1FF9">
          <w:pPr>
            <w:pStyle w:val="4C8F8C152D874B868ECA1D2B07B50734"/>
          </w:pPr>
          <w:r w:rsidRPr="00EE4D63">
            <w:rPr>
              <w:rStyle w:val="Textedelespacerserv"/>
              <w:sz w:val="18"/>
              <w:szCs w:val="18"/>
            </w:rPr>
            <w:t>Choisissez un élément.</w:t>
          </w:r>
        </w:p>
      </w:docPartBody>
    </w:docPart>
    <w:docPart>
      <w:docPartPr>
        <w:name w:val="B2B3D1943E964638ADDD169239D20ECE"/>
        <w:category>
          <w:name w:val="Général"/>
          <w:gallery w:val="placeholder"/>
        </w:category>
        <w:types>
          <w:type w:val="bbPlcHdr"/>
        </w:types>
        <w:behaviors>
          <w:behavior w:val="content"/>
        </w:behaviors>
        <w:guid w:val="{27D6ADF6-A2C7-4F6C-99D7-4E734EAF76AE}"/>
      </w:docPartPr>
      <w:docPartBody>
        <w:p w:rsidR="00555FA2" w:rsidRDefault="00BB1FF9" w:rsidP="00BB1FF9">
          <w:pPr>
            <w:pStyle w:val="B2B3D1943E964638ADDD169239D20ECE"/>
          </w:pPr>
          <w:r w:rsidRPr="00AC7FFD">
            <w:rPr>
              <w:rStyle w:val="Textedelespacerserv"/>
            </w:rPr>
            <w:t>Cliquez ou appuyez ici pour entrer du texte.</w:t>
          </w:r>
        </w:p>
      </w:docPartBody>
    </w:docPart>
    <w:docPart>
      <w:docPartPr>
        <w:name w:val="2F594F6B81CD49D8A63F79F42E9720B2"/>
        <w:category>
          <w:name w:val="Général"/>
          <w:gallery w:val="placeholder"/>
        </w:category>
        <w:types>
          <w:type w:val="bbPlcHdr"/>
        </w:types>
        <w:behaviors>
          <w:behavior w:val="content"/>
        </w:behaviors>
        <w:guid w:val="{B3D026B2-9E20-4CB1-A5BF-C29F0F5161CB}"/>
      </w:docPartPr>
      <w:docPartBody>
        <w:p w:rsidR="00555FA2" w:rsidRDefault="00BB1FF9" w:rsidP="00BB1FF9">
          <w:pPr>
            <w:pStyle w:val="2F594F6B81CD49D8A63F79F42E9720B2"/>
          </w:pPr>
          <w:r w:rsidRPr="00EE4D63">
            <w:rPr>
              <w:rStyle w:val="Textedelespacerserv"/>
              <w:sz w:val="18"/>
              <w:szCs w:val="18"/>
            </w:rPr>
            <w:t>Choisissez un élément.</w:t>
          </w:r>
        </w:p>
      </w:docPartBody>
    </w:docPart>
    <w:docPart>
      <w:docPartPr>
        <w:name w:val="D89E24AE07DA4ACE8B53FAC4EFBB4BA5"/>
        <w:category>
          <w:name w:val="Général"/>
          <w:gallery w:val="placeholder"/>
        </w:category>
        <w:types>
          <w:type w:val="bbPlcHdr"/>
        </w:types>
        <w:behaviors>
          <w:behavior w:val="content"/>
        </w:behaviors>
        <w:guid w:val="{10293972-1A76-44FE-8B37-87EBE3C2F985}"/>
      </w:docPartPr>
      <w:docPartBody>
        <w:p w:rsidR="00555FA2" w:rsidRDefault="00BB1FF9" w:rsidP="00BB1FF9">
          <w:pPr>
            <w:pStyle w:val="D89E24AE07DA4ACE8B53FAC4EFBB4BA5"/>
          </w:pPr>
          <w:r w:rsidRPr="00AC7FFD">
            <w:rPr>
              <w:rStyle w:val="Textedelespacerserv"/>
            </w:rPr>
            <w:t>Cliquez ou appuyez ici pour entrer du texte.</w:t>
          </w:r>
        </w:p>
      </w:docPartBody>
    </w:docPart>
    <w:docPart>
      <w:docPartPr>
        <w:name w:val="671A934432884D198079BB2461126D99"/>
        <w:category>
          <w:name w:val="Général"/>
          <w:gallery w:val="placeholder"/>
        </w:category>
        <w:types>
          <w:type w:val="bbPlcHdr"/>
        </w:types>
        <w:behaviors>
          <w:behavior w:val="content"/>
        </w:behaviors>
        <w:guid w:val="{2611F5F2-139E-42A1-983C-A9F9C2F61A3C}"/>
      </w:docPartPr>
      <w:docPartBody>
        <w:p w:rsidR="00555FA2" w:rsidRDefault="00BB1FF9" w:rsidP="00BB1FF9">
          <w:pPr>
            <w:pStyle w:val="671A934432884D198079BB2461126D99"/>
          </w:pPr>
          <w:r w:rsidRPr="00EE4D63">
            <w:rPr>
              <w:rStyle w:val="Textedelespacerserv"/>
              <w:sz w:val="18"/>
              <w:szCs w:val="18"/>
            </w:rPr>
            <w:t>Choisissez un élément.</w:t>
          </w:r>
        </w:p>
      </w:docPartBody>
    </w:docPart>
    <w:docPart>
      <w:docPartPr>
        <w:name w:val="314C0A332660407CAE9D273BB5DF3698"/>
        <w:category>
          <w:name w:val="Général"/>
          <w:gallery w:val="placeholder"/>
        </w:category>
        <w:types>
          <w:type w:val="bbPlcHdr"/>
        </w:types>
        <w:behaviors>
          <w:behavior w:val="content"/>
        </w:behaviors>
        <w:guid w:val="{C52A3592-DB39-4E12-A2B5-8FAEC937B0A8}"/>
      </w:docPartPr>
      <w:docPartBody>
        <w:p w:rsidR="00555FA2" w:rsidRDefault="00BB1FF9" w:rsidP="00BB1FF9">
          <w:pPr>
            <w:pStyle w:val="314C0A332660407CAE9D273BB5DF3698"/>
          </w:pPr>
          <w:r w:rsidRPr="00AC7FFD">
            <w:rPr>
              <w:rStyle w:val="Textedelespacerserv"/>
            </w:rPr>
            <w:t>Cliquez ou appuyez ici pour entrer du texte.</w:t>
          </w:r>
        </w:p>
      </w:docPartBody>
    </w:docPart>
    <w:docPart>
      <w:docPartPr>
        <w:name w:val="1C739BB63DBE47C7A504FA96DF05F0AC"/>
        <w:category>
          <w:name w:val="Général"/>
          <w:gallery w:val="placeholder"/>
        </w:category>
        <w:types>
          <w:type w:val="bbPlcHdr"/>
        </w:types>
        <w:behaviors>
          <w:behavior w:val="content"/>
        </w:behaviors>
        <w:guid w:val="{4382E045-109D-4AF6-83B6-3F44136E3F71}"/>
      </w:docPartPr>
      <w:docPartBody>
        <w:p w:rsidR="00461893" w:rsidRDefault="00461893" w:rsidP="00461893">
          <w:pPr>
            <w:pStyle w:val="1C739BB63DBE47C7A504FA96DF05F0AC"/>
          </w:pPr>
          <w:r w:rsidRPr="003139E5">
            <w:rPr>
              <w:rStyle w:val="Textedelespacerserv"/>
              <w:sz w:val="18"/>
              <w:szCs w:val="18"/>
            </w:rPr>
            <w:t>Choisissez un élément.</w:t>
          </w:r>
        </w:p>
      </w:docPartBody>
    </w:docPart>
    <w:docPart>
      <w:docPartPr>
        <w:name w:val="20B9CEC05C1646C29A83D0D7897890C8"/>
        <w:category>
          <w:name w:val="Général"/>
          <w:gallery w:val="placeholder"/>
        </w:category>
        <w:types>
          <w:type w:val="bbPlcHdr"/>
        </w:types>
        <w:behaviors>
          <w:behavior w:val="content"/>
        </w:behaviors>
        <w:guid w:val="{E1A4DDF4-C197-4109-8DC3-27D78C183506}"/>
      </w:docPartPr>
      <w:docPartBody>
        <w:p w:rsidR="00461893" w:rsidRDefault="00461893" w:rsidP="00461893">
          <w:pPr>
            <w:pStyle w:val="20B9CEC05C1646C29A83D0D7897890C8"/>
          </w:pPr>
          <w:r w:rsidRPr="00AC7FFD">
            <w:rPr>
              <w:rStyle w:val="Textedelespacerserv"/>
            </w:rPr>
            <w:t>Cliquez ou appuyez ici pour entrer du texte.</w:t>
          </w:r>
        </w:p>
      </w:docPartBody>
    </w:docPart>
    <w:docPart>
      <w:docPartPr>
        <w:name w:val="5A011AAE6E5E497E905A71CF2AD84706"/>
        <w:category>
          <w:name w:val="Général"/>
          <w:gallery w:val="placeholder"/>
        </w:category>
        <w:types>
          <w:type w:val="bbPlcHdr"/>
        </w:types>
        <w:behaviors>
          <w:behavior w:val="content"/>
        </w:behaviors>
        <w:guid w:val="{2400D2AF-92A6-476F-92E2-24F7280EF6C6}"/>
      </w:docPartPr>
      <w:docPartBody>
        <w:p w:rsidR="00B46D39" w:rsidRDefault="00461893" w:rsidP="00461893">
          <w:pPr>
            <w:pStyle w:val="5A011AAE6E5E497E905A71CF2AD84706"/>
          </w:pPr>
          <w:r w:rsidRPr="003139E5">
            <w:rPr>
              <w:rStyle w:val="Textedelespacerserv"/>
              <w:sz w:val="18"/>
              <w:szCs w:val="18"/>
            </w:rPr>
            <w:t>Choisissez un élément.</w:t>
          </w:r>
        </w:p>
      </w:docPartBody>
    </w:docPart>
    <w:docPart>
      <w:docPartPr>
        <w:name w:val="B3982B0785BB41F499E486C022A06FF1"/>
        <w:category>
          <w:name w:val="Général"/>
          <w:gallery w:val="placeholder"/>
        </w:category>
        <w:types>
          <w:type w:val="bbPlcHdr"/>
        </w:types>
        <w:behaviors>
          <w:behavior w:val="content"/>
        </w:behaviors>
        <w:guid w:val="{B63E30A2-1BC4-4A8B-A1F5-3230B49B6967}"/>
      </w:docPartPr>
      <w:docPartBody>
        <w:p w:rsidR="00B46D39" w:rsidRDefault="00461893" w:rsidP="00461893">
          <w:pPr>
            <w:pStyle w:val="B3982B0785BB41F499E486C022A06FF1"/>
          </w:pPr>
          <w:r w:rsidRPr="00AC7FFD">
            <w:rPr>
              <w:rStyle w:val="Textedelespacerserv"/>
            </w:rPr>
            <w:t>Cliquez ou appuyez ici pour entrer du texte.</w:t>
          </w:r>
        </w:p>
      </w:docPartBody>
    </w:docPart>
    <w:docPart>
      <w:docPartPr>
        <w:name w:val="6880EA4A246B4F67A77DD785361E60D4"/>
        <w:category>
          <w:name w:val="Général"/>
          <w:gallery w:val="placeholder"/>
        </w:category>
        <w:types>
          <w:type w:val="bbPlcHdr"/>
        </w:types>
        <w:behaviors>
          <w:behavior w:val="content"/>
        </w:behaviors>
        <w:guid w:val="{BAE0304A-61CE-41BC-B4E3-43415CCD030D}"/>
      </w:docPartPr>
      <w:docPartBody>
        <w:p w:rsidR="00B46D39" w:rsidRDefault="00461893" w:rsidP="00461893">
          <w:pPr>
            <w:pStyle w:val="6880EA4A246B4F67A77DD785361E60D4"/>
          </w:pPr>
          <w:r w:rsidRPr="003139E5">
            <w:rPr>
              <w:rStyle w:val="Textedelespacerserv"/>
              <w:sz w:val="18"/>
              <w:szCs w:val="18"/>
            </w:rPr>
            <w:t>Choisissez un élément.</w:t>
          </w:r>
        </w:p>
      </w:docPartBody>
    </w:docPart>
    <w:docPart>
      <w:docPartPr>
        <w:name w:val="84354F24A84A4F54B698BEA5B05A2658"/>
        <w:category>
          <w:name w:val="Général"/>
          <w:gallery w:val="placeholder"/>
        </w:category>
        <w:types>
          <w:type w:val="bbPlcHdr"/>
        </w:types>
        <w:behaviors>
          <w:behavior w:val="content"/>
        </w:behaviors>
        <w:guid w:val="{1FF01DA7-03F0-4013-A301-939201312DBF}"/>
      </w:docPartPr>
      <w:docPartBody>
        <w:p w:rsidR="00B46D39" w:rsidRDefault="00461893" w:rsidP="00461893">
          <w:pPr>
            <w:pStyle w:val="84354F24A84A4F54B698BEA5B05A2658"/>
          </w:pPr>
          <w:r w:rsidRPr="00AC7FFD">
            <w:rPr>
              <w:rStyle w:val="Textedelespacerserv"/>
            </w:rPr>
            <w:t>Cliquez ou appuyez ici pour entrer du texte.</w:t>
          </w:r>
        </w:p>
      </w:docPartBody>
    </w:docPart>
    <w:docPart>
      <w:docPartPr>
        <w:name w:val="4655F07D582F45A28B2C56AEF35522FB"/>
        <w:category>
          <w:name w:val="Général"/>
          <w:gallery w:val="placeholder"/>
        </w:category>
        <w:types>
          <w:type w:val="bbPlcHdr"/>
        </w:types>
        <w:behaviors>
          <w:behavior w:val="content"/>
        </w:behaviors>
        <w:guid w:val="{5ACB021B-94AD-4392-9ED7-EFDB6D32A4E2}"/>
      </w:docPartPr>
      <w:docPartBody>
        <w:p w:rsidR="00B46D39" w:rsidRDefault="00461893" w:rsidP="00461893">
          <w:pPr>
            <w:pStyle w:val="4655F07D582F45A28B2C56AEF35522FB"/>
          </w:pPr>
          <w:r w:rsidRPr="003139E5">
            <w:rPr>
              <w:rStyle w:val="Textedelespacerserv"/>
              <w:sz w:val="18"/>
              <w:szCs w:val="18"/>
            </w:rPr>
            <w:t>Choisissez un élément.</w:t>
          </w:r>
        </w:p>
      </w:docPartBody>
    </w:docPart>
    <w:docPart>
      <w:docPartPr>
        <w:name w:val="827FA63065F243B39932BEC183BDC116"/>
        <w:category>
          <w:name w:val="Général"/>
          <w:gallery w:val="placeholder"/>
        </w:category>
        <w:types>
          <w:type w:val="bbPlcHdr"/>
        </w:types>
        <w:behaviors>
          <w:behavior w:val="content"/>
        </w:behaviors>
        <w:guid w:val="{1204E7E9-4F3B-47E2-BEB5-077F936BD39C}"/>
      </w:docPartPr>
      <w:docPartBody>
        <w:p w:rsidR="00B46D39" w:rsidRDefault="00461893" w:rsidP="00461893">
          <w:pPr>
            <w:pStyle w:val="827FA63065F243B39932BEC183BDC116"/>
          </w:pPr>
          <w:r w:rsidRPr="00AC7FFD">
            <w:rPr>
              <w:rStyle w:val="Textedelespacerserv"/>
            </w:rPr>
            <w:t>Cliquez ou appuyez ici pour entrer du texte.</w:t>
          </w:r>
        </w:p>
      </w:docPartBody>
    </w:docPart>
    <w:docPart>
      <w:docPartPr>
        <w:name w:val="81E01AF833B0410DB5E39D4F3A584C3C"/>
        <w:category>
          <w:name w:val="Général"/>
          <w:gallery w:val="placeholder"/>
        </w:category>
        <w:types>
          <w:type w:val="bbPlcHdr"/>
        </w:types>
        <w:behaviors>
          <w:behavior w:val="content"/>
        </w:behaviors>
        <w:guid w:val="{AFFCED0F-440B-4F94-8701-90C75F3B18EA}"/>
      </w:docPartPr>
      <w:docPartBody>
        <w:p w:rsidR="00B46D39" w:rsidRDefault="00461893" w:rsidP="00461893">
          <w:pPr>
            <w:pStyle w:val="81E01AF833B0410DB5E39D4F3A584C3C"/>
          </w:pPr>
          <w:r w:rsidRPr="003139E5">
            <w:rPr>
              <w:rStyle w:val="Textedelespacerserv"/>
              <w:sz w:val="18"/>
              <w:szCs w:val="18"/>
            </w:rPr>
            <w:t>Choisissez un élément.</w:t>
          </w:r>
        </w:p>
      </w:docPartBody>
    </w:docPart>
    <w:docPart>
      <w:docPartPr>
        <w:name w:val="C9B0DCF05C804826AF533D8265C26998"/>
        <w:category>
          <w:name w:val="Général"/>
          <w:gallery w:val="placeholder"/>
        </w:category>
        <w:types>
          <w:type w:val="bbPlcHdr"/>
        </w:types>
        <w:behaviors>
          <w:behavior w:val="content"/>
        </w:behaviors>
        <w:guid w:val="{F82D88C6-66F2-4E95-BC4F-BC99CBF286DF}"/>
      </w:docPartPr>
      <w:docPartBody>
        <w:p w:rsidR="00B46D39" w:rsidRDefault="00461893" w:rsidP="00461893">
          <w:pPr>
            <w:pStyle w:val="C9B0DCF05C804826AF533D8265C26998"/>
          </w:pPr>
          <w:r w:rsidRPr="00AC7FFD">
            <w:rPr>
              <w:rStyle w:val="Textedelespacerserv"/>
            </w:rPr>
            <w:t>Cliquez ou appuyez ici pour entrer du texte.</w:t>
          </w:r>
        </w:p>
      </w:docPartBody>
    </w:docPart>
    <w:docPart>
      <w:docPartPr>
        <w:name w:val="9D375F1436C24CC288BB87454C58A332"/>
        <w:category>
          <w:name w:val="Général"/>
          <w:gallery w:val="placeholder"/>
        </w:category>
        <w:types>
          <w:type w:val="bbPlcHdr"/>
        </w:types>
        <w:behaviors>
          <w:behavior w:val="content"/>
        </w:behaviors>
        <w:guid w:val="{93359E69-42B9-4C33-9215-7A2CBC16F6B0}"/>
      </w:docPartPr>
      <w:docPartBody>
        <w:p w:rsidR="00B46D39" w:rsidRDefault="00461893" w:rsidP="00461893">
          <w:pPr>
            <w:pStyle w:val="9D375F1436C24CC288BB87454C58A332"/>
          </w:pPr>
          <w:r w:rsidRPr="003139E5">
            <w:rPr>
              <w:rStyle w:val="Textedelespacerserv"/>
              <w:sz w:val="18"/>
              <w:szCs w:val="18"/>
            </w:rPr>
            <w:t>Choisissez un élément.</w:t>
          </w:r>
        </w:p>
      </w:docPartBody>
    </w:docPart>
    <w:docPart>
      <w:docPartPr>
        <w:name w:val="15452B25723C4ED381589A88A7DABE1F"/>
        <w:category>
          <w:name w:val="Général"/>
          <w:gallery w:val="placeholder"/>
        </w:category>
        <w:types>
          <w:type w:val="bbPlcHdr"/>
        </w:types>
        <w:behaviors>
          <w:behavior w:val="content"/>
        </w:behaviors>
        <w:guid w:val="{E3FC2C5D-F67B-4D0D-804C-2F699FE92EB8}"/>
      </w:docPartPr>
      <w:docPartBody>
        <w:p w:rsidR="00B46D39" w:rsidRDefault="00461893" w:rsidP="00461893">
          <w:pPr>
            <w:pStyle w:val="15452B25723C4ED381589A88A7DABE1F"/>
          </w:pPr>
          <w:r w:rsidRPr="00AC7FFD">
            <w:rPr>
              <w:rStyle w:val="Textedelespacerserv"/>
            </w:rPr>
            <w:t>Cliquez ou appuyez ici pour entrer du texte.</w:t>
          </w:r>
        </w:p>
      </w:docPartBody>
    </w:docPart>
    <w:docPart>
      <w:docPartPr>
        <w:name w:val="229FDEF82DB347C69BC9244F2A34C435"/>
        <w:category>
          <w:name w:val="Général"/>
          <w:gallery w:val="placeholder"/>
        </w:category>
        <w:types>
          <w:type w:val="bbPlcHdr"/>
        </w:types>
        <w:behaviors>
          <w:behavior w:val="content"/>
        </w:behaviors>
        <w:guid w:val="{5BDCD1AB-FA5D-4348-8DD4-5366F1987FBC}"/>
      </w:docPartPr>
      <w:docPartBody>
        <w:p w:rsidR="00B46D39" w:rsidRDefault="00461893" w:rsidP="00461893">
          <w:pPr>
            <w:pStyle w:val="229FDEF82DB347C69BC9244F2A34C435"/>
          </w:pPr>
          <w:r w:rsidRPr="003139E5">
            <w:rPr>
              <w:rStyle w:val="Textedelespacerserv"/>
              <w:sz w:val="18"/>
              <w:szCs w:val="18"/>
            </w:rPr>
            <w:t>Choisissez un élément.</w:t>
          </w:r>
        </w:p>
      </w:docPartBody>
    </w:docPart>
    <w:docPart>
      <w:docPartPr>
        <w:name w:val="276BF8AE9675452DA6DBEF3E28B31C13"/>
        <w:category>
          <w:name w:val="Général"/>
          <w:gallery w:val="placeholder"/>
        </w:category>
        <w:types>
          <w:type w:val="bbPlcHdr"/>
        </w:types>
        <w:behaviors>
          <w:behavior w:val="content"/>
        </w:behaviors>
        <w:guid w:val="{784B028D-3291-4E66-911A-986CE0BDB8CF}"/>
      </w:docPartPr>
      <w:docPartBody>
        <w:p w:rsidR="00B46D39" w:rsidRDefault="00461893" w:rsidP="00461893">
          <w:pPr>
            <w:pStyle w:val="276BF8AE9675452DA6DBEF3E28B31C13"/>
          </w:pPr>
          <w:r w:rsidRPr="00AC7FFD">
            <w:rPr>
              <w:rStyle w:val="Textedelespacerserv"/>
            </w:rPr>
            <w:t>Cliquez ou appuyez ici pour entrer du texte.</w:t>
          </w:r>
        </w:p>
      </w:docPartBody>
    </w:docPart>
    <w:docPart>
      <w:docPartPr>
        <w:name w:val="54663AAFB8E34A849E207DBEA0E37DE9"/>
        <w:category>
          <w:name w:val="Général"/>
          <w:gallery w:val="placeholder"/>
        </w:category>
        <w:types>
          <w:type w:val="bbPlcHdr"/>
        </w:types>
        <w:behaviors>
          <w:behavior w:val="content"/>
        </w:behaviors>
        <w:guid w:val="{5F01D277-99BB-4D8D-94D2-5404C4ABE839}"/>
      </w:docPartPr>
      <w:docPartBody>
        <w:p w:rsidR="00B46D39" w:rsidRDefault="00461893" w:rsidP="00461893">
          <w:pPr>
            <w:pStyle w:val="54663AAFB8E34A849E207DBEA0E37DE9"/>
          </w:pPr>
          <w:r w:rsidRPr="003139E5">
            <w:rPr>
              <w:rStyle w:val="Textedelespacerserv"/>
              <w:sz w:val="18"/>
              <w:szCs w:val="18"/>
            </w:rPr>
            <w:t>Choisissez un élément.</w:t>
          </w:r>
        </w:p>
      </w:docPartBody>
    </w:docPart>
    <w:docPart>
      <w:docPartPr>
        <w:name w:val="54E2494AD0384B1483601D1923E41C73"/>
        <w:category>
          <w:name w:val="Général"/>
          <w:gallery w:val="placeholder"/>
        </w:category>
        <w:types>
          <w:type w:val="bbPlcHdr"/>
        </w:types>
        <w:behaviors>
          <w:behavior w:val="content"/>
        </w:behaviors>
        <w:guid w:val="{AAB40393-DA0D-42CE-88BC-8A0FDCA22347}"/>
      </w:docPartPr>
      <w:docPartBody>
        <w:p w:rsidR="00B46D39" w:rsidRDefault="00461893" w:rsidP="00461893">
          <w:pPr>
            <w:pStyle w:val="54E2494AD0384B1483601D1923E41C73"/>
          </w:pPr>
          <w:r w:rsidRPr="00AC7FFD">
            <w:rPr>
              <w:rStyle w:val="Textedelespacerserv"/>
            </w:rPr>
            <w:t>Cliquez ou appuyez ici pour entrer du texte.</w:t>
          </w:r>
        </w:p>
      </w:docPartBody>
    </w:docPart>
    <w:docPart>
      <w:docPartPr>
        <w:name w:val="A521843EEFD4413584B0397E79845409"/>
        <w:category>
          <w:name w:val="Général"/>
          <w:gallery w:val="placeholder"/>
        </w:category>
        <w:types>
          <w:type w:val="bbPlcHdr"/>
        </w:types>
        <w:behaviors>
          <w:behavior w:val="content"/>
        </w:behaviors>
        <w:guid w:val="{D97C35F6-53DA-4FA8-944D-5C678A6D6F23}"/>
      </w:docPartPr>
      <w:docPartBody>
        <w:p w:rsidR="00B46D39" w:rsidRDefault="00461893" w:rsidP="00461893">
          <w:pPr>
            <w:pStyle w:val="A521843EEFD4413584B0397E79845409"/>
          </w:pPr>
          <w:r w:rsidRPr="003139E5">
            <w:rPr>
              <w:rStyle w:val="Textedelespacerserv"/>
              <w:sz w:val="18"/>
              <w:szCs w:val="18"/>
            </w:rPr>
            <w:t>Choisissez un élément.</w:t>
          </w:r>
        </w:p>
      </w:docPartBody>
    </w:docPart>
    <w:docPart>
      <w:docPartPr>
        <w:name w:val="505695BD585A44F4890A7E0C3C309209"/>
        <w:category>
          <w:name w:val="Général"/>
          <w:gallery w:val="placeholder"/>
        </w:category>
        <w:types>
          <w:type w:val="bbPlcHdr"/>
        </w:types>
        <w:behaviors>
          <w:behavior w:val="content"/>
        </w:behaviors>
        <w:guid w:val="{65B69BC9-A3CE-4CD3-B33E-6E84BE3CD0FC}"/>
      </w:docPartPr>
      <w:docPartBody>
        <w:p w:rsidR="00B46D39" w:rsidRDefault="00461893" w:rsidP="00461893">
          <w:pPr>
            <w:pStyle w:val="505695BD585A44F4890A7E0C3C309209"/>
          </w:pPr>
          <w:r w:rsidRPr="00AC7FFD">
            <w:rPr>
              <w:rStyle w:val="Textedelespacerserv"/>
            </w:rPr>
            <w:t>Cliquez ou appuyez ici pour entrer du texte.</w:t>
          </w:r>
        </w:p>
      </w:docPartBody>
    </w:docPart>
    <w:docPart>
      <w:docPartPr>
        <w:name w:val="0D985CD2BF26475FA4C9881E26BBE5F1"/>
        <w:category>
          <w:name w:val="Général"/>
          <w:gallery w:val="placeholder"/>
        </w:category>
        <w:types>
          <w:type w:val="bbPlcHdr"/>
        </w:types>
        <w:behaviors>
          <w:behavior w:val="content"/>
        </w:behaviors>
        <w:guid w:val="{1C7C6937-16EF-4102-A7A2-0BA6AFE1142A}"/>
      </w:docPartPr>
      <w:docPartBody>
        <w:p w:rsidR="00B46D39" w:rsidRDefault="00461893" w:rsidP="00461893">
          <w:pPr>
            <w:pStyle w:val="0D985CD2BF26475FA4C9881E26BBE5F1"/>
          </w:pPr>
          <w:r w:rsidRPr="003139E5">
            <w:rPr>
              <w:rStyle w:val="Textedelespacerserv"/>
              <w:sz w:val="18"/>
              <w:szCs w:val="18"/>
            </w:rPr>
            <w:t>Choisissez un élément.</w:t>
          </w:r>
        </w:p>
      </w:docPartBody>
    </w:docPart>
    <w:docPart>
      <w:docPartPr>
        <w:name w:val="CA69EEAF0F704C0692B4A704A972F6BB"/>
        <w:category>
          <w:name w:val="Général"/>
          <w:gallery w:val="placeholder"/>
        </w:category>
        <w:types>
          <w:type w:val="bbPlcHdr"/>
        </w:types>
        <w:behaviors>
          <w:behavior w:val="content"/>
        </w:behaviors>
        <w:guid w:val="{2C2B1F52-5517-4C96-A48B-DEDCCD97E38B}"/>
      </w:docPartPr>
      <w:docPartBody>
        <w:p w:rsidR="00B46D39" w:rsidRDefault="00461893" w:rsidP="00461893">
          <w:pPr>
            <w:pStyle w:val="CA69EEAF0F704C0692B4A704A972F6BB"/>
          </w:pPr>
          <w:r w:rsidRPr="00AC7FFD">
            <w:rPr>
              <w:rStyle w:val="Textedelespacerserv"/>
            </w:rPr>
            <w:t>Cliquez ou appuyez ici pour entrer du texte.</w:t>
          </w:r>
        </w:p>
      </w:docPartBody>
    </w:docPart>
    <w:docPart>
      <w:docPartPr>
        <w:name w:val="7E1CF2D14DAF467D99A3190903680643"/>
        <w:category>
          <w:name w:val="Général"/>
          <w:gallery w:val="placeholder"/>
        </w:category>
        <w:types>
          <w:type w:val="bbPlcHdr"/>
        </w:types>
        <w:behaviors>
          <w:behavior w:val="content"/>
        </w:behaviors>
        <w:guid w:val="{74EB200C-FE09-4F68-84A2-1B83D248F8EB}"/>
      </w:docPartPr>
      <w:docPartBody>
        <w:p w:rsidR="00B46D39" w:rsidRDefault="00461893" w:rsidP="00461893">
          <w:pPr>
            <w:pStyle w:val="7E1CF2D14DAF467D99A3190903680643"/>
          </w:pPr>
          <w:r w:rsidRPr="003139E5">
            <w:rPr>
              <w:rStyle w:val="Textedelespacerserv"/>
              <w:sz w:val="18"/>
              <w:szCs w:val="18"/>
            </w:rPr>
            <w:t>Choisissez un élément.</w:t>
          </w:r>
        </w:p>
      </w:docPartBody>
    </w:docPart>
    <w:docPart>
      <w:docPartPr>
        <w:name w:val="09D0766B48D840F9B8805ED3E13DD6C9"/>
        <w:category>
          <w:name w:val="Général"/>
          <w:gallery w:val="placeholder"/>
        </w:category>
        <w:types>
          <w:type w:val="bbPlcHdr"/>
        </w:types>
        <w:behaviors>
          <w:behavior w:val="content"/>
        </w:behaviors>
        <w:guid w:val="{527EE1BD-C8DB-4380-93B3-1AF83D323A3E}"/>
      </w:docPartPr>
      <w:docPartBody>
        <w:p w:rsidR="00B46D39" w:rsidRDefault="00461893" w:rsidP="00461893">
          <w:pPr>
            <w:pStyle w:val="09D0766B48D840F9B8805ED3E13DD6C9"/>
          </w:pPr>
          <w:r w:rsidRPr="00AC7FFD">
            <w:rPr>
              <w:rStyle w:val="Textedelespacerserv"/>
            </w:rPr>
            <w:t>Cliquez ou appuyez ici pour entrer du texte.</w:t>
          </w:r>
        </w:p>
      </w:docPartBody>
    </w:docPart>
    <w:docPart>
      <w:docPartPr>
        <w:name w:val="E7796AB15F9747138EE3D498DCE6BAA9"/>
        <w:category>
          <w:name w:val="Général"/>
          <w:gallery w:val="placeholder"/>
        </w:category>
        <w:types>
          <w:type w:val="bbPlcHdr"/>
        </w:types>
        <w:behaviors>
          <w:behavior w:val="content"/>
        </w:behaviors>
        <w:guid w:val="{67B8F85C-F894-415C-965F-03B59ECE92A8}"/>
      </w:docPartPr>
      <w:docPartBody>
        <w:p w:rsidR="00B46D39" w:rsidRDefault="00461893" w:rsidP="00461893">
          <w:pPr>
            <w:pStyle w:val="E7796AB15F9747138EE3D498DCE6BAA9"/>
          </w:pPr>
          <w:r w:rsidRPr="003139E5">
            <w:rPr>
              <w:rStyle w:val="Textedelespacerserv"/>
              <w:sz w:val="18"/>
              <w:szCs w:val="18"/>
            </w:rPr>
            <w:t>Choisissez un élément.</w:t>
          </w:r>
        </w:p>
      </w:docPartBody>
    </w:docPart>
    <w:docPart>
      <w:docPartPr>
        <w:name w:val="2B60403D78014590BF651AAD0995EC4E"/>
        <w:category>
          <w:name w:val="Général"/>
          <w:gallery w:val="placeholder"/>
        </w:category>
        <w:types>
          <w:type w:val="bbPlcHdr"/>
        </w:types>
        <w:behaviors>
          <w:behavior w:val="content"/>
        </w:behaviors>
        <w:guid w:val="{5CCFC8D0-F58B-4E01-9179-3C2360DCA76B}"/>
      </w:docPartPr>
      <w:docPartBody>
        <w:p w:rsidR="00B46D39" w:rsidRDefault="00461893" w:rsidP="00461893">
          <w:pPr>
            <w:pStyle w:val="2B60403D78014590BF651AAD0995EC4E"/>
          </w:pPr>
          <w:r w:rsidRPr="00AC7FFD">
            <w:rPr>
              <w:rStyle w:val="Textedelespacerserv"/>
            </w:rPr>
            <w:t>Cliquez ou appuyez ici pour entrer du texte.</w:t>
          </w:r>
        </w:p>
      </w:docPartBody>
    </w:docPart>
    <w:docPart>
      <w:docPartPr>
        <w:name w:val="32E72BC393B14D7FB52A2504E934001C"/>
        <w:category>
          <w:name w:val="Général"/>
          <w:gallery w:val="placeholder"/>
        </w:category>
        <w:types>
          <w:type w:val="bbPlcHdr"/>
        </w:types>
        <w:behaviors>
          <w:behavior w:val="content"/>
        </w:behaviors>
        <w:guid w:val="{51AED68D-2375-4298-8314-D6C998EB650A}"/>
      </w:docPartPr>
      <w:docPartBody>
        <w:p w:rsidR="000123DE" w:rsidRDefault="00F866D8" w:rsidP="00F866D8">
          <w:pPr>
            <w:pStyle w:val="32E72BC393B14D7FB52A2504E934001C"/>
          </w:pPr>
          <w:r w:rsidRPr="003139E5">
            <w:rPr>
              <w:rStyle w:val="Textedelespacerserv"/>
              <w:sz w:val="18"/>
              <w:szCs w:val="18"/>
            </w:rPr>
            <w:t>Choisissez un élément.</w:t>
          </w:r>
        </w:p>
      </w:docPartBody>
    </w:docPart>
    <w:docPart>
      <w:docPartPr>
        <w:name w:val="1EE33A5723034B4D91722D5B451E24C4"/>
        <w:category>
          <w:name w:val="Général"/>
          <w:gallery w:val="placeholder"/>
        </w:category>
        <w:types>
          <w:type w:val="bbPlcHdr"/>
        </w:types>
        <w:behaviors>
          <w:behavior w:val="content"/>
        </w:behaviors>
        <w:guid w:val="{098BF52F-EDE3-446D-8D9D-E2EB541F0C9A}"/>
      </w:docPartPr>
      <w:docPartBody>
        <w:p w:rsidR="000123DE" w:rsidRDefault="00F866D8" w:rsidP="00F866D8">
          <w:pPr>
            <w:pStyle w:val="1EE33A5723034B4D91722D5B451E24C4"/>
          </w:pPr>
          <w:r w:rsidRPr="00AC7FFD">
            <w:rPr>
              <w:rStyle w:val="Textedelespacerserv"/>
            </w:rPr>
            <w:t>Cliquez ou appuyez ici pour entrer du texte.</w:t>
          </w:r>
        </w:p>
      </w:docPartBody>
    </w:docPart>
    <w:docPart>
      <w:docPartPr>
        <w:name w:val="DA8C765C30A5411A81A92FDAA017513E"/>
        <w:category>
          <w:name w:val="Général"/>
          <w:gallery w:val="placeholder"/>
        </w:category>
        <w:types>
          <w:type w:val="bbPlcHdr"/>
        </w:types>
        <w:behaviors>
          <w:behavior w:val="content"/>
        </w:behaviors>
        <w:guid w:val="{ADF1F164-08F2-4A68-8760-A91BFBBDB7A7}"/>
      </w:docPartPr>
      <w:docPartBody>
        <w:p w:rsidR="000123DE" w:rsidRDefault="00F866D8" w:rsidP="00F866D8">
          <w:pPr>
            <w:pStyle w:val="DA8C765C30A5411A81A92FDAA017513E"/>
          </w:pPr>
          <w:r w:rsidRPr="003139E5">
            <w:rPr>
              <w:rStyle w:val="Textedelespacerserv"/>
              <w:sz w:val="18"/>
              <w:szCs w:val="18"/>
            </w:rPr>
            <w:t>Choisissez un élément.</w:t>
          </w:r>
        </w:p>
      </w:docPartBody>
    </w:docPart>
    <w:docPart>
      <w:docPartPr>
        <w:name w:val="DDE79712158C4D91B9E0615B001B8670"/>
        <w:category>
          <w:name w:val="Général"/>
          <w:gallery w:val="placeholder"/>
        </w:category>
        <w:types>
          <w:type w:val="bbPlcHdr"/>
        </w:types>
        <w:behaviors>
          <w:behavior w:val="content"/>
        </w:behaviors>
        <w:guid w:val="{90F468F8-E8F5-464A-BAAC-117B3D58B264}"/>
      </w:docPartPr>
      <w:docPartBody>
        <w:p w:rsidR="000123DE" w:rsidRDefault="00F866D8" w:rsidP="00F866D8">
          <w:pPr>
            <w:pStyle w:val="DDE79712158C4D91B9E0615B001B8670"/>
          </w:pPr>
          <w:r w:rsidRPr="00AC7FFD">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276"/>
    <w:rsid w:val="000123DE"/>
    <w:rsid w:val="002441A2"/>
    <w:rsid w:val="00254D79"/>
    <w:rsid w:val="002925CB"/>
    <w:rsid w:val="002D7A77"/>
    <w:rsid w:val="00370332"/>
    <w:rsid w:val="004007D4"/>
    <w:rsid w:val="00461893"/>
    <w:rsid w:val="00555FA2"/>
    <w:rsid w:val="00560A89"/>
    <w:rsid w:val="00761810"/>
    <w:rsid w:val="00B46D39"/>
    <w:rsid w:val="00BB1FF9"/>
    <w:rsid w:val="00C56F64"/>
    <w:rsid w:val="00C8282B"/>
    <w:rsid w:val="00D92276"/>
    <w:rsid w:val="00F866D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66D8"/>
    <w:rPr>
      <w:color w:val="808080"/>
    </w:rPr>
  </w:style>
  <w:style w:type="paragraph" w:customStyle="1" w:styleId="9F90528A5F8146999D969B68305864F6">
    <w:name w:val="9F90528A5F8146999D969B68305864F6"/>
  </w:style>
  <w:style w:type="paragraph" w:customStyle="1" w:styleId="EC817C5EA482482994BA89FD22EE6051">
    <w:name w:val="EC817C5EA482482994BA89FD22EE6051"/>
  </w:style>
  <w:style w:type="paragraph" w:customStyle="1" w:styleId="AEE9C65AF1974481B95B9F909C78EFFD">
    <w:name w:val="AEE9C65AF1974481B95B9F909C78EFFD"/>
  </w:style>
  <w:style w:type="paragraph" w:customStyle="1" w:styleId="A5CEF9A010EB4ED1814328B018F8B09B">
    <w:name w:val="A5CEF9A010EB4ED1814328B018F8B09B"/>
  </w:style>
  <w:style w:type="paragraph" w:customStyle="1" w:styleId="8C4E87A85DD34EB586CCF0D7F3BA1A83">
    <w:name w:val="8C4E87A85DD34EB586CCF0D7F3BA1A83"/>
  </w:style>
  <w:style w:type="paragraph" w:customStyle="1" w:styleId="053DD0F47B8B4B3389CE558A9A25F35F">
    <w:name w:val="053DD0F47B8B4B3389CE558A9A25F35F"/>
  </w:style>
  <w:style w:type="paragraph" w:customStyle="1" w:styleId="CEE25268F5AB429189CA74113A06EBAB">
    <w:name w:val="CEE25268F5AB429189CA74113A06EBAB"/>
  </w:style>
  <w:style w:type="paragraph" w:customStyle="1" w:styleId="E0443D29454842439D5383189CA2FE97">
    <w:name w:val="E0443D29454842439D5383189CA2FE97"/>
  </w:style>
  <w:style w:type="paragraph" w:customStyle="1" w:styleId="01CBA6D61BD940EFA301715E7A69BF4A">
    <w:name w:val="01CBA6D61BD940EFA301715E7A69BF4A"/>
  </w:style>
  <w:style w:type="paragraph" w:customStyle="1" w:styleId="ED9592206CC846129F5A7112636AFBA6">
    <w:name w:val="ED9592206CC846129F5A7112636AFBA6"/>
  </w:style>
  <w:style w:type="paragraph" w:customStyle="1" w:styleId="E0443D29454842439D5383189CA2FE971">
    <w:name w:val="E0443D29454842439D5383189CA2FE971"/>
    <w:rsid w:val="00BB1FF9"/>
    <w:pPr>
      <w:spacing w:after="0" w:line="240" w:lineRule="auto"/>
      <w:jc w:val="both"/>
    </w:pPr>
    <w:rPr>
      <w:lang w:eastAsia="ko-KR"/>
    </w:rPr>
  </w:style>
  <w:style w:type="paragraph" w:customStyle="1" w:styleId="E0443D29454842439D5383189CA2FE972">
    <w:name w:val="E0443D29454842439D5383189CA2FE972"/>
    <w:rsid w:val="00BB1FF9"/>
    <w:pPr>
      <w:spacing w:after="0" w:line="240" w:lineRule="auto"/>
      <w:jc w:val="both"/>
    </w:pPr>
    <w:rPr>
      <w:lang w:eastAsia="ko-KR"/>
    </w:rPr>
  </w:style>
  <w:style w:type="paragraph" w:customStyle="1" w:styleId="83E8E79402B44667AB65F3115B83348B">
    <w:name w:val="83E8E79402B44667AB65F3115B83348B"/>
    <w:rsid w:val="00BB1FF9"/>
  </w:style>
  <w:style w:type="paragraph" w:customStyle="1" w:styleId="7202E3EC9EA943D29AE749C7324D176C">
    <w:name w:val="7202E3EC9EA943D29AE749C7324D176C"/>
    <w:rsid w:val="00BB1FF9"/>
  </w:style>
  <w:style w:type="paragraph" w:customStyle="1" w:styleId="AFD9021647E14A1F97187E8A8B56FC97">
    <w:name w:val="AFD9021647E14A1F97187E8A8B56FC97"/>
    <w:rsid w:val="00BB1FF9"/>
  </w:style>
  <w:style w:type="paragraph" w:customStyle="1" w:styleId="D95652D2466541A99AEE4FDE46396DE4">
    <w:name w:val="D95652D2466541A99AEE4FDE46396DE4"/>
    <w:rsid w:val="00BB1FF9"/>
  </w:style>
  <w:style w:type="paragraph" w:customStyle="1" w:styleId="B988C5AB507B4C98B6DD2AAB39CCB941">
    <w:name w:val="B988C5AB507B4C98B6DD2AAB39CCB941"/>
    <w:rsid w:val="00BB1FF9"/>
  </w:style>
  <w:style w:type="paragraph" w:customStyle="1" w:styleId="4951C119264A4940BAF118BEE52A38D4">
    <w:name w:val="4951C119264A4940BAF118BEE52A38D4"/>
    <w:rsid w:val="00BB1FF9"/>
  </w:style>
  <w:style w:type="paragraph" w:customStyle="1" w:styleId="B528135C1BA6490D9F029AFBE9885F5F">
    <w:name w:val="B528135C1BA6490D9F029AFBE9885F5F"/>
    <w:rsid w:val="00BB1FF9"/>
  </w:style>
  <w:style w:type="paragraph" w:customStyle="1" w:styleId="11610B33B61A4A88BD833DD3DF53BF6B">
    <w:name w:val="11610B33B61A4A88BD833DD3DF53BF6B"/>
    <w:rsid w:val="00BB1FF9"/>
  </w:style>
  <w:style w:type="paragraph" w:customStyle="1" w:styleId="3B3E1F7A6FD945858B738E8B479449B2">
    <w:name w:val="3B3E1F7A6FD945858B738E8B479449B2"/>
    <w:rsid w:val="00BB1FF9"/>
  </w:style>
  <w:style w:type="paragraph" w:customStyle="1" w:styleId="294CFB9776A7483396DADC5D55E97AD7">
    <w:name w:val="294CFB9776A7483396DADC5D55E97AD7"/>
    <w:rsid w:val="00BB1FF9"/>
  </w:style>
  <w:style w:type="paragraph" w:customStyle="1" w:styleId="CC48F6E94AF14728BFB224C86211CCB5">
    <w:name w:val="CC48F6E94AF14728BFB224C86211CCB5"/>
    <w:rsid w:val="00BB1FF9"/>
  </w:style>
  <w:style w:type="paragraph" w:customStyle="1" w:styleId="9DBA619EF8BD46128DE3CA9E2485A39A">
    <w:name w:val="9DBA619EF8BD46128DE3CA9E2485A39A"/>
    <w:rsid w:val="00BB1FF9"/>
  </w:style>
  <w:style w:type="paragraph" w:customStyle="1" w:styleId="E2EC55E69FAF432887ADD5E6E154C7DD">
    <w:name w:val="E2EC55E69FAF432887ADD5E6E154C7DD"/>
    <w:rsid w:val="00BB1FF9"/>
  </w:style>
  <w:style w:type="paragraph" w:customStyle="1" w:styleId="C85082CD9921496DA6CA6D6D52FA2C50">
    <w:name w:val="C85082CD9921496DA6CA6D6D52FA2C50"/>
    <w:rsid w:val="00BB1FF9"/>
  </w:style>
  <w:style w:type="paragraph" w:customStyle="1" w:styleId="D26C35A4871A47BFB1C5F204DC5AFED0">
    <w:name w:val="D26C35A4871A47BFB1C5F204DC5AFED0"/>
    <w:rsid w:val="00BB1FF9"/>
  </w:style>
  <w:style w:type="paragraph" w:customStyle="1" w:styleId="1449C8B2E72D4FBAA92982B4C565E9B9">
    <w:name w:val="1449C8B2E72D4FBAA92982B4C565E9B9"/>
    <w:rsid w:val="00BB1FF9"/>
  </w:style>
  <w:style w:type="paragraph" w:customStyle="1" w:styleId="4E8CA1F619B04D4FACF32FC381AFDD14">
    <w:name w:val="4E8CA1F619B04D4FACF32FC381AFDD14"/>
    <w:rsid w:val="00BB1FF9"/>
  </w:style>
  <w:style w:type="paragraph" w:customStyle="1" w:styleId="67083D2132204FDEB02727C0340E183A">
    <w:name w:val="67083D2132204FDEB02727C0340E183A"/>
    <w:rsid w:val="00BB1FF9"/>
  </w:style>
  <w:style w:type="paragraph" w:customStyle="1" w:styleId="41B65CDD0BD14705A3A90B605C9F20CF">
    <w:name w:val="41B65CDD0BD14705A3A90B605C9F20CF"/>
    <w:rsid w:val="00BB1FF9"/>
  </w:style>
  <w:style w:type="paragraph" w:customStyle="1" w:styleId="76CE3494A9324CB39F2010DD8B53982D">
    <w:name w:val="76CE3494A9324CB39F2010DD8B53982D"/>
    <w:rsid w:val="00BB1FF9"/>
  </w:style>
  <w:style w:type="paragraph" w:customStyle="1" w:styleId="6DBE62DFD2A04810BACA77FE63E9FADE">
    <w:name w:val="6DBE62DFD2A04810BACA77FE63E9FADE"/>
    <w:rsid w:val="00BB1FF9"/>
  </w:style>
  <w:style w:type="paragraph" w:customStyle="1" w:styleId="F0F2B694A3C44BEDBC62EA42590A25CA">
    <w:name w:val="F0F2B694A3C44BEDBC62EA42590A25CA"/>
    <w:rsid w:val="00BB1FF9"/>
  </w:style>
  <w:style w:type="paragraph" w:customStyle="1" w:styleId="EA7504CD42CD4B54AAA1F5F74D4ADF2D">
    <w:name w:val="EA7504CD42CD4B54AAA1F5F74D4ADF2D"/>
    <w:rsid w:val="00BB1FF9"/>
  </w:style>
  <w:style w:type="paragraph" w:customStyle="1" w:styleId="E00C177EE898497CA8B0D035D55C6591">
    <w:name w:val="E00C177EE898497CA8B0D035D55C6591"/>
    <w:rsid w:val="00BB1FF9"/>
  </w:style>
  <w:style w:type="paragraph" w:customStyle="1" w:styleId="0410155802DC4202BD5381A65E470A32">
    <w:name w:val="0410155802DC4202BD5381A65E470A32"/>
    <w:rsid w:val="00BB1FF9"/>
  </w:style>
  <w:style w:type="paragraph" w:customStyle="1" w:styleId="8E33D4708E8042EC846DDBD629F667B6">
    <w:name w:val="8E33D4708E8042EC846DDBD629F667B6"/>
    <w:rsid w:val="00BB1FF9"/>
  </w:style>
  <w:style w:type="paragraph" w:customStyle="1" w:styleId="EF66763791904DEFB3123558139A790B">
    <w:name w:val="EF66763791904DEFB3123558139A790B"/>
    <w:rsid w:val="00BB1FF9"/>
  </w:style>
  <w:style w:type="paragraph" w:customStyle="1" w:styleId="5019A115100D4352A066F725EEC84381">
    <w:name w:val="5019A115100D4352A066F725EEC84381"/>
    <w:rsid w:val="00BB1FF9"/>
  </w:style>
  <w:style w:type="paragraph" w:customStyle="1" w:styleId="82CBEA0CE50E4E8AA2AD0367A0F69692">
    <w:name w:val="82CBEA0CE50E4E8AA2AD0367A0F69692"/>
    <w:rsid w:val="00BB1FF9"/>
  </w:style>
  <w:style w:type="paragraph" w:customStyle="1" w:styleId="202426F8981F4007A25FF1B5FF8D99A5">
    <w:name w:val="202426F8981F4007A25FF1B5FF8D99A5"/>
    <w:rsid w:val="00BB1FF9"/>
  </w:style>
  <w:style w:type="paragraph" w:customStyle="1" w:styleId="4794D774EFCF418CB231B8F450556F1C">
    <w:name w:val="4794D774EFCF418CB231B8F450556F1C"/>
    <w:rsid w:val="00BB1FF9"/>
  </w:style>
  <w:style w:type="paragraph" w:customStyle="1" w:styleId="AC0E713AB5284A6C9204594F3E139AD2">
    <w:name w:val="AC0E713AB5284A6C9204594F3E139AD2"/>
    <w:rsid w:val="00BB1FF9"/>
  </w:style>
  <w:style w:type="paragraph" w:customStyle="1" w:styleId="46B2DA7A9E1E4479850C728094E882B1">
    <w:name w:val="46B2DA7A9E1E4479850C728094E882B1"/>
    <w:rsid w:val="00BB1FF9"/>
  </w:style>
  <w:style w:type="paragraph" w:customStyle="1" w:styleId="DD259B29C4864815ADF8AEE97D6450C0">
    <w:name w:val="DD259B29C4864815ADF8AEE97D6450C0"/>
    <w:rsid w:val="00BB1FF9"/>
  </w:style>
  <w:style w:type="paragraph" w:customStyle="1" w:styleId="E992E70D75954DB398589986594CE15D">
    <w:name w:val="E992E70D75954DB398589986594CE15D"/>
    <w:rsid w:val="00BB1FF9"/>
  </w:style>
  <w:style w:type="paragraph" w:customStyle="1" w:styleId="26EBD388202C41DAB021A30BC0408A3E">
    <w:name w:val="26EBD388202C41DAB021A30BC0408A3E"/>
    <w:rsid w:val="00BB1FF9"/>
  </w:style>
  <w:style w:type="paragraph" w:customStyle="1" w:styleId="6D7D1A10F2A147EFADF9E2FB1B7B6E12">
    <w:name w:val="6D7D1A10F2A147EFADF9E2FB1B7B6E12"/>
    <w:rsid w:val="00BB1FF9"/>
  </w:style>
  <w:style w:type="paragraph" w:customStyle="1" w:styleId="BE7561A6DBF94CCFB94A46DAEE5870C9">
    <w:name w:val="BE7561A6DBF94CCFB94A46DAEE5870C9"/>
    <w:rsid w:val="00BB1FF9"/>
  </w:style>
  <w:style w:type="paragraph" w:customStyle="1" w:styleId="2248D5E7887A47199ECFC7EA282EA873">
    <w:name w:val="2248D5E7887A47199ECFC7EA282EA873"/>
    <w:rsid w:val="00BB1FF9"/>
  </w:style>
  <w:style w:type="paragraph" w:customStyle="1" w:styleId="3E782A613BDB46E296DB49AF25895CF1">
    <w:name w:val="3E782A613BDB46E296DB49AF25895CF1"/>
    <w:rsid w:val="00BB1FF9"/>
  </w:style>
  <w:style w:type="paragraph" w:customStyle="1" w:styleId="61EA7D274D9748DB910C91CFFED87603">
    <w:name w:val="61EA7D274D9748DB910C91CFFED87603"/>
    <w:rsid w:val="00BB1FF9"/>
  </w:style>
  <w:style w:type="paragraph" w:customStyle="1" w:styleId="98E52C8A985E4C9AB2C06A2DFE95577C">
    <w:name w:val="98E52C8A985E4C9AB2C06A2DFE95577C"/>
    <w:rsid w:val="00BB1FF9"/>
  </w:style>
  <w:style w:type="paragraph" w:customStyle="1" w:styleId="D791BD1E704B4AAEA77E6BACAE28A68A">
    <w:name w:val="D791BD1E704B4AAEA77E6BACAE28A68A"/>
    <w:rsid w:val="00BB1FF9"/>
  </w:style>
  <w:style w:type="paragraph" w:customStyle="1" w:styleId="BE7561A6DBF94CCFB94A46DAEE5870C91">
    <w:name w:val="BE7561A6DBF94CCFB94A46DAEE5870C91"/>
    <w:rsid w:val="00BB1FF9"/>
    <w:pPr>
      <w:jc w:val="both"/>
    </w:pPr>
    <w:rPr>
      <w:lang w:eastAsia="ja-JP"/>
    </w:rPr>
  </w:style>
  <w:style w:type="paragraph" w:customStyle="1" w:styleId="2248D5E7887A47199ECFC7EA282EA8731">
    <w:name w:val="2248D5E7887A47199ECFC7EA282EA8731"/>
    <w:rsid w:val="00BB1FF9"/>
    <w:pPr>
      <w:jc w:val="both"/>
    </w:pPr>
    <w:rPr>
      <w:lang w:eastAsia="ja-JP"/>
    </w:rPr>
  </w:style>
  <w:style w:type="paragraph" w:customStyle="1" w:styleId="3E782A613BDB46E296DB49AF25895CF11">
    <w:name w:val="3E782A613BDB46E296DB49AF25895CF11"/>
    <w:rsid w:val="00BB1FF9"/>
    <w:pPr>
      <w:jc w:val="both"/>
    </w:pPr>
    <w:rPr>
      <w:lang w:eastAsia="ja-JP"/>
    </w:rPr>
  </w:style>
  <w:style w:type="paragraph" w:customStyle="1" w:styleId="61EA7D274D9748DB910C91CFFED876031">
    <w:name w:val="61EA7D274D9748DB910C91CFFED876031"/>
    <w:rsid w:val="00BB1FF9"/>
    <w:pPr>
      <w:jc w:val="both"/>
    </w:pPr>
    <w:rPr>
      <w:lang w:eastAsia="ja-JP"/>
    </w:rPr>
  </w:style>
  <w:style w:type="paragraph" w:customStyle="1" w:styleId="98E52C8A985E4C9AB2C06A2DFE95577C1">
    <w:name w:val="98E52C8A985E4C9AB2C06A2DFE95577C1"/>
    <w:rsid w:val="00BB1FF9"/>
    <w:pPr>
      <w:jc w:val="both"/>
    </w:pPr>
    <w:rPr>
      <w:lang w:eastAsia="ja-JP"/>
    </w:rPr>
  </w:style>
  <w:style w:type="paragraph" w:customStyle="1" w:styleId="D791BD1E704B4AAEA77E6BACAE28A68A1">
    <w:name w:val="D791BD1E704B4AAEA77E6BACAE28A68A1"/>
    <w:rsid w:val="00BB1FF9"/>
    <w:pPr>
      <w:jc w:val="both"/>
    </w:pPr>
    <w:rPr>
      <w:lang w:eastAsia="ja-JP"/>
    </w:rPr>
  </w:style>
  <w:style w:type="paragraph" w:customStyle="1" w:styleId="3C7CD918F5974F7CB7BC27F4732DF07F">
    <w:name w:val="3C7CD918F5974F7CB7BC27F4732DF07F"/>
    <w:rsid w:val="00BB1FF9"/>
    <w:pPr>
      <w:jc w:val="both"/>
    </w:pPr>
    <w:rPr>
      <w:lang w:eastAsia="ja-JP"/>
    </w:rPr>
  </w:style>
  <w:style w:type="paragraph" w:customStyle="1" w:styleId="83E8E79402B44667AB65F3115B83348B1">
    <w:name w:val="83E8E79402B44667AB65F3115B83348B1"/>
    <w:rsid w:val="00BB1FF9"/>
    <w:pPr>
      <w:jc w:val="both"/>
    </w:pPr>
    <w:rPr>
      <w:lang w:eastAsia="ja-JP"/>
    </w:rPr>
  </w:style>
  <w:style w:type="paragraph" w:customStyle="1" w:styleId="7202E3EC9EA943D29AE749C7324D176C1">
    <w:name w:val="7202E3EC9EA943D29AE749C7324D176C1"/>
    <w:rsid w:val="00BB1FF9"/>
    <w:pPr>
      <w:jc w:val="both"/>
    </w:pPr>
    <w:rPr>
      <w:lang w:eastAsia="ja-JP"/>
    </w:rPr>
  </w:style>
  <w:style w:type="paragraph" w:customStyle="1" w:styleId="AFD9021647E14A1F97187E8A8B56FC971">
    <w:name w:val="AFD9021647E14A1F97187E8A8B56FC971"/>
    <w:rsid w:val="00BB1FF9"/>
    <w:pPr>
      <w:jc w:val="both"/>
    </w:pPr>
    <w:rPr>
      <w:lang w:eastAsia="ja-JP"/>
    </w:rPr>
  </w:style>
  <w:style w:type="paragraph" w:customStyle="1" w:styleId="D95652D2466541A99AEE4FDE46396DE41">
    <w:name w:val="D95652D2466541A99AEE4FDE46396DE41"/>
    <w:rsid w:val="00BB1FF9"/>
    <w:pPr>
      <w:jc w:val="both"/>
    </w:pPr>
    <w:rPr>
      <w:lang w:eastAsia="ja-JP"/>
    </w:rPr>
  </w:style>
  <w:style w:type="paragraph" w:customStyle="1" w:styleId="B988C5AB507B4C98B6DD2AAB39CCB9411">
    <w:name w:val="B988C5AB507B4C98B6DD2AAB39CCB9411"/>
    <w:rsid w:val="00BB1FF9"/>
    <w:pPr>
      <w:jc w:val="both"/>
    </w:pPr>
    <w:rPr>
      <w:lang w:eastAsia="ja-JP"/>
    </w:rPr>
  </w:style>
  <w:style w:type="paragraph" w:customStyle="1" w:styleId="4951C119264A4940BAF118BEE52A38D41">
    <w:name w:val="4951C119264A4940BAF118BEE52A38D41"/>
    <w:rsid w:val="00BB1FF9"/>
    <w:pPr>
      <w:jc w:val="both"/>
    </w:pPr>
    <w:rPr>
      <w:lang w:eastAsia="ja-JP"/>
    </w:rPr>
  </w:style>
  <w:style w:type="paragraph" w:customStyle="1" w:styleId="B528135C1BA6490D9F029AFBE9885F5F1">
    <w:name w:val="B528135C1BA6490D9F029AFBE9885F5F1"/>
    <w:rsid w:val="00BB1FF9"/>
    <w:pPr>
      <w:jc w:val="both"/>
    </w:pPr>
    <w:rPr>
      <w:lang w:eastAsia="ja-JP"/>
    </w:rPr>
  </w:style>
  <w:style w:type="paragraph" w:customStyle="1" w:styleId="11610B33B61A4A88BD833DD3DF53BF6B1">
    <w:name w:val="11610B33B61A4A88BD833DD3DF53BF6B1"/>
    <w:rsid w:val="00BB1FF9"/>
    <w:pPr>
      <w:jc w:val="both"/>
    </w:pPr>
    <w:rPr>
      <w:lang w:eastAsia="ja-JP"/>
    </w:rPr>
  </w:style>
  <w:style w:type="paragraph" w:customStyle="1" w:styleId="3B3E1F7A6FD945858B738E8B479449B21">
    <w:name w:val="3B3E1F7A6FD945858B738E8B479449B21"/>
    <w:rsid w:val="00BB1FF9"/>
    <w:pPr>
      <w:jc w:val="both"/>
    </w:pPr>
    <w:rPr>
      <w:lang w:eastAsia="ja-JP"/>
    </w:rPr>
  </w:style>
  <w:style w:type="paragraph" w:customStyle="1" w:styleId="294CFB9776A7483396DADC5D55E97AD71">
    <w:name w:val="294CFB9776A7483396DADC5D55E97AD71"/>
    <w:rsid w:val="00BB1FF9"/>
    <w:pPr>
      <w:jc w:val="both"/>
    </w:pPr>
    <w:rPr>
      <w:lang w:eastAsia="ja-JP"/>
    </w:rPr>
  </w:style>
  <w:style w:type="paragraph" w:customStyle="1" w:styleId="CC48F6E94AF14728BFB224C86211CCB51">
    <w:name w:val="CC48F6E94AF14728BFB224C86211CCB51"/>
    <w:rsid w:val="00BB1FF9"/>
    <w:pPr>
      <w:jc w:val="both"/>
    </w:pPr>
    <w:rPr>
      <w:lang w:eastAsia="ja-JP"/>
    </w:rPr>
  </w:style>
  <w:style w:type="paragraph" w:customStyle="1" w:styleId="9DBA619EF8BD46128DE3CA9E2485A39A1">
    <w:name w:val="9DBA619EF8BD46128DE3CA9E2485A39A1"/>
    <w:rsid w:val="00BB1FF9"/>
    <w:pPr>
      <w:jc w:val="both"/>
    </w:pPr>
    <w:rPr>
      <w:lang w:eastAsia="ja-JP"/>
    </w:rPr>
  </w:style>
  <w:style w:type="paragraph" w:customStyle="1" w:styleId="E2EC55E69FAF432887ADD5E6E154C7DD1">
    <w:name w:val="E2EC55E69FAF432887ADD5E6E154C7DD1"/>
    <w:rsid w:val="00BB1FF9"/>
    <w:pPr>
      <w:jc w:val="both"/>
    </w:pPr>
    <w:rPr>
      <w:lang w:eastAsia="ja-JP"/>
    </w:rPr>
  </w:style>
  <w:style w:type="paragraph" w:customStyle="1" w:styleId="C85082CD9921496DA6CA6D6D52FA2C501">
    <w:name w:val="C85082CD9921496DA6CA6D6D52FA2C501"/>
    <w:rsid w:val="00BB1FF9"/>
    <w:pPr>
      <w:jc w:val="both"/>
    </w:pPr>
    <w:rPr>
      <w:lang w:eastAsia="ja-JP"/>
    </w:rPr>
  </w:style>
  <w:style w:type="paragraph" w:customStyle="1" w:styleId="D26C35A4871A47BFB1C5F204DC5AFED01">
    <w:name w:val="D26C35A4871A47BFB1C5F204DC5AFED01"/>
    <w:rsid w:val="00BB1FF9"/>
    <w:pPr>
      <w:jc w:val="both"/>
    </w:pPr>
    <w:rPr>
      <w:lang w:eastAsia="ja-JP"/>
    </w:rPr>
  </w:style>
  <w:style w:type="paragraph" w:customStyle="1" w:styleId="1449C8B2E72D4FBAA92982B4C565E9B91">
    <w:name w:val="1449C8B2E72D4FBAA92982B4C565E9B91"/>
    <w:rsid w:val="00BB1FF9"/>
    <w:pPr>
      <w:jc w:val="both"/>
    </w:pPr>
    <w:rPr>
      <w:lang w:eastAsia="ja-JP"/>
    </w:rPr>
  </w:style>
  <w:style w:type="paragraph" w:customStyle="1" w:styleId="4E8CA1F619B04D4FACF32FC381AFDD141">
    <w:name w:val="4E8CA1F619B04D4FACF32FC381AFDD141"/>
    <w:rsid w:val="00BB1FF9"/>
    <w:pPr>
      <w:jc w:val="both"/>
    </w:pPr>
    <w:rPr>
      <w:lang w:eastAsia="ja-JP"/>
    </w:rPr>
  </w:style>
  <w:style w:type="paragraph" w:customStyle="1" w:styleId="67083D2132204FDEB02727C0340E183A1">
    <w:name w:val="67083D2132204FDEB02727C0340E183A1"/>
    <w:rsid w:val="00BB1FF9"/>
    <w:pPr>
      <w:jc w:val="both"/>
    </w:pPr>
    <w:rPr>
      <w:lang w:eastAsia="ja-JP"/>
    </w:rPr>
  </w:style>
  <w:style w:type="paragraph" w:customStyle="1" w:styleId="41B65CDD0BD14705A3A90B605C9F20CF1">
    <w:name w:val="41B65CDD0BD14705A3A90B605C9F20CF1"/>
    <w:rsid w:val="00BB1FF9"/>
    <w:pPr>
      <w:jc w:val="both"/>
    </w:pPr>
    <w:rPr>
      <w:lang w:eastAsia="ja-JP"/>
    </w:rPr>
  </w:style>
  <w:style w:type="paragraph" w:customStyle="1" w:styleId="76CE3494A9324CB39F2010DD8B53982D1">
    <w:name w:val="76CE3494A9324CB39F2010DD8B53982D1"/>
    <w:rsid w:val="00BB1FF9"/>
    <w:pPr>
      <w:jc w:val="both"/>
    </w:pPr>
    <w:rPr>
      <w:lang w:eastAsia="ja-JP"/>
    </w:rPr>
  </w:style>
  <w:style w:type="paragraph" w:customStyle="1" w:styleId="6DBE62DFD2A04810BACA77FE63E9FADE1">
    <w:name w:val="6DBE62DFD2A04810BACA77FE63E9FADE1"/>
    <w:rsid w:val="00BB1FF9"/>
    <w:pPr>
      <w:jc w:val="both"/>
    </w:pPr>
    <w:rPr>
      <w:lang w:eastAsia="ja-JP"/>
    </w:rPr>
  </w:style>
  <w:style w:type="paragraph" w:customStyle="1" w:styleId="F0F2B694A3C44BEDBC62EA42590A25CA1">
    <w:name w:val="F0F2B694A3C44BEDBC62EA42590A25CA1"/>
    <w:rsid w:val="00BB1FF9"/>
    <w:pPr>
      <w:jc w:val="both"/>
    </w:pPr>
    <w:rPr>
      <w:lang w:eastAsia="ja-JP"/>
    </w:rPr>
  </w:style>
  <w:style w:type="paragraph" w:customStyle="1" w:styleId="EA7504CD42CD4B54AAA1F5F74D4ADF2D1">
    <w:name w:val="EA7504CD42CD4B54AAA1F5F74D4ADF2D1"/>
    <w:rsid w:val="00BB1FF9"/>
    <w:pPr>
      <w:jc w:val="both"/>
    </w:pPr>
    <w:rPr>
      <w:lang w:eastAsia="ja-JP"/>
    </w:rPr>
  </w:style>
  <w:style w:type="paragraph" w:customStyle="1" w:styleId="E00C177EE898497CA8B0D035D55C65911">
    <w:name w:val="E00C177EE898497CA8B0D035D55C65911"/>
    <w:rsid w:val="00BB1FF9"/>
    <w:pPr>
      <w:jc w:val="both"/>
    </w:pPr>
    <w:rPr>
      <w:lang w:eastAsia="ja-JP"/>
    </w:rPr>
  </w:style>
  <w:style w:type="paragraph" w:customStyle="1" w:styleId="0410155802DC4202BD5381A65E470A321">
    <w:name w:val="0410155802DC4202BD5381A65E470A321"/>
    <w:rsid w:val="00BB1FF9"/>
    <w:pPr>
      <w:jc w:val="both"/>
    </w:pPr>
    <w:rPr>
      <w:lang w:eastAsia="ja-JP"/>
    </w:rPr>
  </w:style>
  <w:style w:type="paragraph" w:customStyle="1" w:styleId="8E33D4708E8042EC846DDBD629F667B61">
    <w:name w:val="8E33D4708E8042EC846DDBD629F667B61"/>
    <w:rsid w:val="00BB1FF9"/>
    <w:pPr>
      <w:jc w:val="both"/>
    </w:pPr>
    <w:rPr>
      <w:lang w:eastAsia="ja-JP"/>
    </w:rPr>
  </w:style>
  <w:style w:type="paragraph" w:customStyle="1" w:styleId="EF66763791904DEFB3123558139A790B1">
    <w:name w:val="EF66763791904DEFB3123558139A790B1"/>
    <w:rsid w:val="00BB1FF9"/>
    <w:pPr>
      <w:jc w:val="both"/>
    </w:pPr>
    <w:rPr>
      <w:lang w:eastAsia="ja-JP"/>
    </w:rPr>
  </w:style>
  <w:style w:type="paragraph" w:customStyle="1" w:styleId="5019A115100D4352A066F725EEC843811">
    <w:name w:val="5019A115100D4352A066F725EEC843811"/>
    <w:rsid w:val="00BB1FF9"/>
    <w:pPr>
      <w:jc w:val="both"/>
    </w:pPr>
    <w:rPr>
      <w:lang w:eastAsia="ja-JP"/>
    </w:rPr>
  </w:style>
  <w:style w:type="paragraph" w:customStyle="1" w:styleId="82CBEA0CE50E4E8AA2AD0367A0F696921">
    <w:name w:val="82CBEA0CE50E4E8AA2AD0367A0F696921"/>
    <w:rsid w:val="00BB1FF9"/>
    <w:pPr>
      <w:jc w:val="both"/>
    </w:pPr>
    <w:rPr>
      <w:lang w:eastAsia="ja-JP"/>
    </w:rPr>
  </w:style>
  <w:style w:type="paragraph" w:customStyle="1" w:styleId="202426F8981F4007A25FF1B5FF8D99A51">
    <w:name w:val="202426F8981F4007A25FF1B5FF8D99A51"/>
    <w:rsid w:val="00BB1FF9"/>
    <w:pPr>
      <w:jc w:val="both"/>
    </w:pPr>
    <w:rPr>
      <w:lang w:eastAsia="ja-JP"/>
    </w:rPr>
  </w:style>
  <w:style w:type="paragraph" w:customStyle="1" w:styleId="4794D774EFCF418CB231B8F450556F1C1">
    <w:name w:val="4794D774EFCF418CB231B8F450556F1C1"/>
    <w:rsid w:val="00BB1FF9"/>
    <w:pPr>
      <w:jc w:val="both"/>
    </w:pPr>
    <w:rPr>
      <w:lang w:eastAsia="ja-JP"/>
    </w:rPr>
  </w:style>
  <w:style w:type="paragraph" w:customStyle="1" w:styleId="AC0E713AB5284A6C9204594F3E139AD21">
    <w:name w:val="AC0E713AB5284A6C9204594F3E139AD21"/>
    <w:rsid w:val="00BB1FF9"/>
    <w:pPr>
      <w:jc w:val="both"/>
    </w:pPr>
    <w:rPr>
      <w:lang w:eastAsia="ja-JP"/>
    </w:rPr>
  </w:style>
  <w:style w:type="paragraph" w:customStyle="1" w:styleId="46B2DA7A9E1E4479850C728094E882B11">
    <w:name w:val="46B2DA7A9E1E4479850C728094E882B11"/>
    <w:rsid w:val="00BB1FF9"/>
    <w:pPr>
      <w:jc w:val="both"/>
    </w:pPr>
    <w:rPr>
      <w:lang w:eastAsia="ja-JP"/>
    </w:rPr>
  </w:style>
  <w:style w:type="paragraph" w:customStyle="1" w:styleId="DD259B29C4864815ADF8AEE97D6450C01">
    <w:name w:val="DD259B29C4864815ADF8AEE97D6450C01"/>
    <w:rsid w:val="00BB1FF9"/>
    <w:pPr>
      <w:jc w:val="both"/>
    </w:pPr>
    <w:rPr>
      <w:lang w:eastAsia="ja-JP"/>
    </w:rPr>
  </w:style>
  <w:style w:type="paragraph" w:customStyle="1" w:styleId="E992E70D75954DB398589986594CE15D1">
    <w:name w:val="E992E70D75954DB398589986594CE15D1"/>
    <w:rsid w:val="00BB1FF9"/>
    <w:pPr>
      <w:jc w:val="both"/>
    </w:pPr>
    <w:rPr>
      <w:lang w:eastAsia="ja-JP"/>
    </w:rPr>
  </w:style>
  <w:style w:type="paragraph" w:customStyle="1" w:styleId="26EBD388202C41DAB021A30BC0408A3E1">
    <w:name w:val="26EBD388202C41DAB021A30BC0408A3E1"/>
    <w:rsid w:val="00BB1FF9"/>
    <w:pPr>
      <w:jc w:val="both"/>
    </w:pPr>
    <w:rPr>
      <w:lang w:eastAsia="ja-JP"/>
    </w:rPr>
  </w:style>
  <w:style w:type="paragraph" w:customStyle="1" w:styleId="6D7D1A10F2A147EFADF9E2FB1B7B6E121">
    <w:name w:val="6D7D1A10F2A147EFADF9E2FB1B7B6E121"/>
    <w:rsid w:val="00BB1FF9"/>
    <w:pPr>
      <w:jc w:val="both"/>
    </w:pPr>
    <w:rPr>
      <w:lang w:eastAsia="ja-JP"/>
    </w:rPr>
  </w:style>
  <w:style w:type="paragraph" w:customStyle="1" w:styleId="E0443D29454842439D5383189CA2FE973">
    <w:name w:val="E0443D29454842439D5383189CA2FE973"/>
    <w:rsid w:val="00BB1FF9"/>
    <w:pPr>
      <w:spacing w:after="0" w:line="240" w:lineRule="auto"/>
      <w:jc w:val="both"/>
    </w:pPr>
    <w:rPr>
      <w:lang w:eastAsia="ko-KR"/>
    </w:rPr>
  </w:style>
  <w:style w:type="paragraph" w:customStyle="1" w:styleId="BE7561A6DBF94CCFB94A46DAEE5870C92">
    <w:name w:val="BE7561A6DBF94CCFB94A46DAEE5870C92"/>
    <w:rsid w:val="00BB1FF9"/>
    <w:pPr>
      <w:jc w:val="both"/>
    </w:pPr>
    <w:rPr>
      <w:lang w:eastAsia="ja-JP"/>
    </w:rPr>
  </w:style>
  <w:style w:type="paragraph" w:customStyle="1" w:styleId="2248D5E7887A47199ECFC7EA282EA8732">
    <w:name w:val="2248D5E7887A47199ECFC7EA282EA8732"/>
    <w:rsid w:val="00BB1FF9"/>
    <w:pPr>
      <w:jc w:val="both"/>
    </w:pPr>
    <w:rPr>
      <w:lang w:eastAsia="ja-JP"/>
    </w:rPr>
  </w:style>
  <w:style w:type="paragraph" w:customStyle="1" w:styleId="3E782A613BDB46E296DB49AF25895CF12">
    <w:name w:val="3E782A613BDB46E296DB49AF25895CF12"/>
    <w:rsid w:val="00BB1FF9"/>
    <w:pPr>
      <w:jc w:val="both"/>
    </w:pPr>
    <w:rPr>
      <w:lang w:eastAsia="ja-JP"/>
    </w:rPr>
  </w:style>
  <w:style w:type="paragraph" w:customStyle="1" w:styleId="61EA7D274D9748DB910C91CFFED876032">
    <w:name w:val="61EA7D274D9748DB910C91CFFED876032"/>
    <w:rsid w:val="00BB1FF9"/>
    <w:pPr>
      <w:jc w:val="both"/>
    </w:pPr>
    <w:rPr>
      <w:lang w:eastAsia="ja-JP"/>
    </w:rPr>
  </w:style>
  <w:style w:type="paragraph" w:customStyle="1" w:styleId="98E52C8A985E4C9AB2C06A2DFE95577C2">
    <w:name w:val="98E52C8A985E4C9AB2C06A2DFE95577C2"/>
    <w:rsid w:val="00BB1FF9"/>
    <w:pPr>
      <w:jc w:val="both"/>
    </w:pPr>
    <w:rPr>
      <w:lang w:eastAsia="ja-JP"/>
    </w:rPr>
  </w:style>
  <w:style w:type="paragraph" w:customStyle="1" w:styleId="D791BD1E704B4AAEA77E6BACAE28A68A2">
    <w:name w:val="D791BD1E704B4AAEA77E6BACAE28A68A2"/>
    <w:rsid w:val="00BB1FF9"/>
    <w:pPr>
      <w:jc w:val="both"/>
    </w:pPr>
    <w:rPr>
      <w:lang w:eastAsia="ja-JP"/>
    </w:rPr>
  </w:style>
  <w:style w:type="paragraph" w:customStyle="1" w:styleId="3C7CD918F5974F7CB7BC27F4732DF07F1">
    <w:name w:val="3C7CD918F5974F7CB7BC27F4732DF07F1"/>
    <w:rsid w:val="00BB1FF9"/>
    <w:pPr>
      <w:jc w:val="both"/>
    </w:pPr>
    <w:rPr>
      <w:lang w:eastAsia="ja-JP"/>
    </w:rPr>
  </w:style>
  <w:style w:type="paragraph" w:customStyle="1" w:styleId="83E8E79402B44667AB65F3115B83348B2">
    <w:name w:val="83E8E79402B44667AB65F3115B83348B2"/>
    <w:rsid w:val="00BB1FF9"/>
    <w:pPr>
      <w:jc w:val="both"/>
    </w:pPr>
    <w:rPr>
      <w:lang w:eastAsia="ja-JP"/>
    </w:rPr>
  </w:style>
  <w:style w:type="paragraph" w:customStyle="1" w:styleId="7202E3EC9EA943D29AE749C7324D176C2">
    <w:name w:val="7202E3EC9EA943D29AE749C7324D176C2"/>
    <w:rsid w:val="00BB1FF9"/>
    <w:pPr>
      <w:jc w:val="both"/>
    </w:pPr>
    <w:rPr>
      <w:lang w:eastAsia="ja-JP"/>
    </w:rPr>
  </w:style>
  <w:style w:type="paragraph" w:customStyle="1" w:styleId="AFD9021647E14A1F97187E8A8B56FC972">
    <w:name w:val="AFD9021647E14A1F97187E8A8B56FC972"/>
    <w:rsid w:val="00BB1FF9"/>
    <w:pPr>
      <w:jc w:val="both"/>
    </w:pPr>
    <w:rPr>
      <w:lang w:eastAsia="ja-JP"/>
    </w:rPr>
  </w:style>
  <w:style w:type="paragraph" w:customStyle="1" w:styleId="D95652D2466541A99AEE4FDE46396DE42">
    <w:name w:val="D95652D2466541A99AEE4FDE46396DE42"/>
    <w:rsid w:val="00BB1FF9"/>
    <w:pPr>
      <w:jc w:val="both"/>
    </w:pPr>
    <w:rPr>
      <w:lang w:eastAsia="ja-JP"/>
    </w:rPr>
  </w:style>
  <w:style w:type="paragraph" w:customStyle="1" w:styleId="B988C5AB507B4C98B6DD2AAB39CCB9412">
    <w:name w:val="B988C5AB507B4C98B6DD2AAB39CCB9412"/>
    <w:rsid w:val="00BB1FF9"/>
    <w:pPr>
      <w:jc w:val="both"/>
    </w:pPr>
    <w:rPr>
      <w:lang w:eastAsia="ja-JP"/>
    </w:rPr>
  </w:style>
  <w:style w:type="paragraph" w:customStyle="1" w:styleId="4951C119264A4940BAF118BEE52A38D42">
    <w:name w:val="4951C119264A4940BAF118BEE52A38D42"/>
    <w:rsid w:val="00BB1FF9"/>
    <w:pPr>
      <w:jc w:val="both"/>
    </w:pPr>
    <w:rPr>
      <w:lang w:eastAsia="ja-JP"/>
    </w:rPr>
  </w:style>
  <w:style w:type="paragraph" w:customStyle="1" w:styleId="B528135C1BA6490D9F029AFBE9885F5F2">
    <w:name w:val="B528135C1BA6490D9F029AFBE9885F5F2"/>
    <w:rsid w:val="00BB1FF9"/>
    <w:pPr>
      <w:jc w:val="both"/>
    </w:pPr>
    <w:rPr>
      <w:lang w:eastAsia="ja-JP"/>
    </w:rPr>
  </w:style>
  <w:style w:type="paragraph" w:customStyle="1" w:styleId="11610B33B61A4A88BD833DD3DF53BF6B2">
    <w:name w:val="11610B33B61A4A88BD833DD3DF53BF6B2"/>
    <w:rsid w:val="00BB1FF9"/>
    <w:pPr>
      <w:jc w:val="both"/>
    </w:pPr>
    <w:rPr>
      <w:lang w:eastAsia="ja-JP"/>
    </w:rPr>
  </w:style>
  <w:style w:type="paragraph" w:customStyle="1" w:styleId="3B3E1F7A6FD945858B738E8B479449B22">
    <w:name w:val="3B3E1F7A6FD945858B738E8B479449B22"/>
    <w:rsid w:val="00BB1FF9"/>
    <w:pPr>
      <w:jc w:val="both"/>
    </w:pPr>
    <w:rPr>
      <w:lang w:eastAsia="ja-JP"/>
    </w:rPr>
  </w:style>
  <w:style w:type="paragraph" w:customStyle="1" w:styleId="294CFB9776A7483396DADC5D55E97AD72">
    <w:name w:val="294CFB9776A7483396DADC5D55E97AD72"/>
    <w:rsid w:val="00BB1FF9"/>
    <w:pPr>
      <w:jc w:val="both"/>
    </w:pPr>
    <w:rPr>
      <w:lang w:eastAsia="ja-JP"/>
    </w:rPr>
  </w:style>
  <w:style w:type="paragraph" w:customStyle="1" w:styleId="CC48F6E94AF14728BFB224C86211CCB52">
    <w:name w:val="CC48F6E94AF14728BFB224C86211CCB52"/>
    <w:rsid w:val="00BB1FF9"/>
    <w:pPr>
      <w:jc w:val="both"/>
    </w:pPr>
    <w:rPr>
      <w:lang w:eastAsia="ja-JP"/>
    </w:rPr>
  </w:style>
  <w:style w:type="paragraph" w:customStyle="1" w:styleId="9DBA619EF8BD46128DE3CA9E2485A39A2">
    <w:name w:val="9DBA619EF8BD46128DE3CA9E2485A39A2"/>
    <w:rsid w:val="00BB1FF9"/>
    <w:pPr>
      <w:jc w:val="both"/>
    </w:pPr>
    <w:rPr>
      <w:lang w:eastAsia="ja-JP"/>
    </w:rPr>
  </w:style>
  <w:style w:type="paragraph" w:customStyle="1" w:styleId="E2EC55E69FAF432887ADD5E6E154C7DD2">
    <w:name w:val="E2EC55E69FAF432887ADD5E6E154C7DD2"/>
    <w:rsid w:val="00BB1FF9"/>
    <w:pPr>
      <w:jc w:val="both"/>
    </w:pPr>
    <w:rPr>
      <w:lang w:eastAsia="ja-JP"/>
    </w:rPr>
  </w:style>
  <w:style w:type="paragraph" w:customStyle="1" w:styleId="C85082CD9921496DA6CA6D6D52FA2C502">
    <w:name w:val="C85082CD9921496DA6CA6D6D52FA2C502"/>
    <w:rsid w:val="00BB1FF9"/>
    <w:pPr>
      <w:jc w:val="both"/>
    </w:pPr>
    <w:rPr>
      <w:lang w:eastAsia="ja-JP"/>
    </w:rPr>
  </w:style>
  <w:style w:type="paragraph" w:customStyle="1" w:styleId="D26C35A4871A47BFB1C5F204DC5AFED02">
    <w:name w:val="D26C35A4871A47BFB1C5F204DC5AFED02"/>
    <w:rsid w:val="00BB1FF9"/>
    <w:pPr>
      <w:jc w:val="both"/>
    </w:pPr>
    <w:rPr>
      <w:lang w:eastAsia="ja-JP"/>
    </w:rPr>
  </w:style>
  <w:style w:type="paragraph" w:customStyle="1" w:styleId="1449C8B2E72D4FBAA92982B4C565E9B92">
    <w:name w:val="1449C8B2E72D4FBAA92982B4C565E9B92"/>
    <w:rsid w:val="00BB1FF9"/>
    <w:pPr>
      <w:jc w:val="both"/>
    </w:pPr>
    <w:rPr>
      <w:lang w:eastAsia="ja-JP"/>
    </w:rPr>
  </w:style>
  <w:style w:type="paragraph" w:customStyle="1" w:styleId="4E8CA1F619B04D4FACF32FC381AFDD142">
    <w:name w:val="4E8CA1F619B04D4FACF32FC381AFDD142"/>
    <w:rsid w:val="00BB1FF9"/>
    <w:pPr>
      <w:jc w:val="both"/>
    </w:pPr>
    <w:rPr>
      <w:lang w:eastAsia="ja-JP"/>
    </w:rPr>
  </w:style>
  <w:style w:type="paragraph" w:customStyle="1" w:styleId="67083D2132204FDEB02727C0340E183A2">
    <w:name w:val="67083D2132204FDEB02727C0340E183A2"/>
    <w:rsid w:val="00BB1FF9"/>
    <w:pPr>
      <w:jc w:val="both"/>
    </w:pPr>
    <w:rPr>
      <w:lang w:eastAsia="ja-JP"/>
    </w:rPr>
  </w:style>
  <w:style w:type="paragraph" w:customStyle="1" w:styleId="41B65CDD0BD14705A3A90B605C9F20CF2">
    <w:name w:val="41B65CDD0BD14705A3A90B605C9F20CF2"/>
    <w:rsid w:val="00BB1FF9"/>
    <w:pPr>
      <w:jc w:val="both"/>
    </w:pPr>
    <w:rPr>
      <w:lang w:eastAsia="ja-JP"/>
    </w:rPr>
  </w:style>
  <w:style w:type="paragraph" w:customStyle="1" w:styleId="76CE3494A9324CB39F2010DD8B53982D2">
    <w:name w:val="76CE3494A9324CB39F2010DD8B53982D2"/>
    <w:rsid w:val="00BB1FF9"/>
    <w:pPr>
      <w:jc w:val="both"/>
    </w:pPr>
    <w:rPr>
      <w:lang w:eastAsia="ja-JP"/>
    </w:rPr>
  </w:style>
  <w:style w:type="paragraph" w:customStyle="1" w:styleId="6DBE62DFD2A04810BACA77FE63E9FADE2">
    <w:name w:val="6DBE62DFD2A04810BACA77FE63E9FADE2"/>
    <w:rsid w:val="00BB1FF9"/>
    <w:pPr>
      <w:jc w:val="both"/>
    </w:pPr>
    <w:rPr>
      <w:lang w:eastAsia="ja-JP"/>
    </w:rPr>
  </w:style>
  <w:style w:type="paragraph" w:customStyle="1" w:styleId="F0F2B694A3C44BEDBC62EA42590A25CA2">
    <w:name w:val="F0F2B694A3C44BEDBC62EA42590A25CA2"/>
    <w:rsid w:val="00BB1FF9"/>
    <w:pPr>
      <w:jc w:val="both"/>
    </w:pPr>
    <w:rPr>
      <w:lang w:eastAsia="ja-JP"/>
    </w:rPr>
  </w:style>
  <w:style w:type="paragraph" w:customStyle="1" w:styleId="EA7504CD42CD4B54AAA1F5F74D4ADF2D2">
    <w:name w:val="EA7504CD42CD4B54AAA1F5F74D4ADF2D2"/>
    <w:rsid w:val="00BB1FF9"/>
    <w:pPr>
      <w:jc w:val="both"/>
    </w:pPr>
    <w:rPr>
      <w:lang w:eastAsia="ja-JP"/>
    </w:rPr>
  </w:style>
  <w:style w:type="paragraph" w:customStyle="1" w:styleId="E00C177EE898497CA8B0D035D55C65912">
    <w:name w:val="E00C177EE898497CA8B0D035D55C65912"/>
    <w:rsid w:val="00BB1FF9"/>
    <w:pPr>
      <w:jc w:val="both"/>
    </w:pPr>
    <w:rPr>
      <w:lang w:eastAsia="ja-JP"/>
    </w:rPr>
  </w:style>
  <w:style w:type="paragraph" w:customStyle="1" w:styleId="0410155802DC4202BD5381A65E470A322">
    <w:name w:val="0410155802DC4202BD5381A65E470A322"/>
    <w:rsid w:val="00BB1FF9"/>
    <w:pPr>
      <w:jc w:val="both"/>
    </w:pPr>
    <w:rPr>
      <w:lang w:eastAsia="ja-JP"/>
    </w:rPr>
  </w:style>
  <w:style w:type="paragraph" w:customStyle="1" w:styleId="8E33D4708E8042EC846DDBD629F667B62">
    <w:name w:val="8E33D4708E8042EC846DDBD629F667B62"/>
    <w:rsid w:val="00BB1FF9"/>
    <w:pPr>
      <w:jc w:val="both"/>
    </w:pPr>
    <w:rPr>
      <w:lang w:eastAsia="ja-JP"/>
    </w:rPr>
  </w:style>
  <w:style w:type="paragraph" w:customStyle="1" w:styleId="EF66763791904DEFB3123558139A790B2">
    <w:name w:val="EF66763791904DEFB3123558139A790B2"/>
    <w:rsid w:val="00BB1FF9"/>
    <w:pPr>
      <w:jc w:val="both"/>
    </w:pPr>
    <w:rPr>
      <w:lang w:eastAsia="ja-JP"/>
    </w:rPr>
  </w:style>
  <w:style w:type="paragraph" w:customStyle="1" w:styleId="5019A115100D4352A066F725EEC843812">
    <w:name w:val="5019A115100D4352A066F725EEC843812"/>
    <w:rsid w:val="00BB1FF9"/>
    <w:pPr>
      <w:jc w:val="both"/>
    </w:pPr>
    <w:rPr>
      <w:lang w:eastAsia="ja-JP"/>
    </w:rPr>
  </w:style>
  <w:style w:type="paragraph" w:customStyle="1" w:styleId="82CBEA0CE50E4E8AA2AD0367A0F696922">
    <w:name w:val="82CBEA0CE50E4E8AA2AD0367A0F696922"/>
    <w:rsid w:val="00BB1FF9"/>
    <w:pPr>
      <w:jc w:val="both"/>
    </w:pPr>
    <w:rPr>
      <w:lang w:eastAsia="ja-JP"/>
    </w:rPr>
  </w:style>
  <w:style w:type="paragraph" w:customStyle="1" w:styleId="202426F8981F4007A25FF1B5FF8D99A52">
    <w:name w:val="202426F8981F4007A25FF1B5FF8D99A52"/>
    <w:rsid w:val="00BB1FF9"/>
    <w:pPr>
      <w:jc w:val="both"/>
    </w:pPr>
    <w:rPr>
      <w:lang w:eastAsia="ja-JP"/>
    </w:rPr>
  </w:style>
  <w:style w:type="paragraph" w:customStyle="1" w:styleId="4794D774EFCF418CB231B8F450556F1C2">
    <w:name w:val="4794D774EFCF418CB231B8F450556F1C2"/>
    <w:rsid w:val="00BB1FF9"/>
    <w:pPr>
      <w:jc w:val="both"/>
    </w:pPr>
    <w:rPr>
      <w:lang w:eastAsia="ja-JP"/>
    </w:rPr>
  </w:style>
  <w:style w:type="paragraph" w:customStyle="1" w:styleId="AC0E713AB5284A6C9204594F3E139AD22">
    <w:name w:val="AC0E713AB5284A6C9204594F3E139AD22"/>
    <w:rsid w:val="00BB1FF9"/>
    <w:pPr>
      <w:jc w:val="both"/>
    </w:pPr>
    <w:rPr>
      <w:lang w:eastAsia="ja-JP"/>
    </w:rPr>
  </w:style>
  <w:style w:type="paragraph" w:customStyle="1" w:styleId="46B2DA7A9E1E4479850C728094E882B12">
    <w:name w:val="46B2DA7A9E1E4479850C728094E882B12"/>
    <w:rsid w:val="00BB1FF9"/>
    <w:pPr>
      <w:jc w:val="both"/>
    </w:pPr>
    <w:rPr>
      <w:lang w:eastAsia="ja-JP"/>
    </w:rPr>
  </w:style>
  <w:style w:type="paragraph" w:customStyle="1" w:styleId="DD259B29C4864815ADF8AEE97D6450C02">
    <w:name w:val="DD259B29C4864815ADF8AEE97D6450C02"/>
    <w:rsid w:val="00BB1FF9"/>
    <w:pPr>
      <w:jc w:val="both"/>
    </w:pPr>
    <w:rPr>
      <w:lang w:eastAsia="ja-JP"/>
    </w:rPr>
  </w:style>
  <w:style w:type="paragraph" w:customStyle="1" w:styleId="E992E70D75954DB398589986594CE15D2">
    <w:name w:val="E992E70D75954DB398589986594CE15D2"/>
    <w:rsid w:val="00BB1FF9"/>
    <w:pPr>
      <w:jc w:val="both"/>
    </w:pPr>
    <w:rPr>
      <w:lang w:eastAsia="ja-JP"/>
    </w:rPr>
  </w:style>
  <w:style w:type="paragraph" w:customStyle="1" w:styleId="26EBD388202C41DAB021A30BC0408A3E2">
    <w:name w:val="26EBD388202C41DAB021A30BC0408A3E2"/>
    <w:rsid w:val="00BB1FF9"/>
    <w:pPr>
      <w:jc w:val="both"/>
    </w:pPr>
    <w:rPr>
      <w:lang w:eastAsia="ja-JP"/>
    </w:rPr>
  </w:style>
  <w:style w:type="paragraph" w:customStyle="1" w:styleId="6D7D1A10F2A147EFADF9E2FB1B7B6E122">
    <w:name w:val="6D7D1A10F2A147EFADF9E2FB1B7B6E122"/>
    <w:rsid w:val="00BB1FF9"/>
    <w:pPr>
      <w:jc w:val="both"/>
    </w:pPr>
    <w:rPr>
      <w:lang w:eastAsia="ja-JP"/>
    </w:rPr>
  </w:style>
  <w:style w:type="paragraph" w:customStyle="1" w:styleId="E0443D29454842439D5383189CA2FE974">
    <w:name w:val="E0443D29454842439D5383189CA2FE974"/>
    <w:rsid w:val="00BB1FF9"/>
    <w:pPr>
      <w:spacing w:after="0" w:line="240" w:lineRule="auto"/>
      <w:jc w:val="both"/>
    </w:pPr>
    <w:rPr>
      <w:lang w:eastAsia="ko-KR"/>
    </w:rPr>
  </w:style>
  <w:style w:type="paragraph" w:customStyle="1" w:styleId="BE7561A6DBF94CCFB94A46DAEE5870C93">
    <w:name w:val="BE7561A6DBF94CCFB94A46DAEE5870C93"/>
    <w:rsid w:val="00BB1FF9"/>
    <w:pPr>
      <w:jc w:val="both"/>
    </w:pPr>
    <w:rPr>
      <w:lang w:eastAsia="ja-JP"/>
    </w:rPr>
  </w:style>
  <w:style w:type="paragraph" w:customStyle="1" w:styleId="2248D5E7887A47199ECFC7EA282EA8733">
    <w:name w:val="2248D5E7887A47199ECFC7EA282EA8733"/>
    <w:rsid w:val="00BB1FF9"/>
    <w:pPr>
      <w:jc w:val="both"/>
    </w:pPr>
    <w:rPr>
      <w:lang w:eastAsia="ja-JP"/>
    </w:rPr>
  </w:style>
  <w:style w:type="paragraph" w:customStyle="1" w:styleId="3E782A613BDB46E296DB49AF25895CF13">
    <w:name w:val="3E782A613BDB46E296DB49AF25895CF13"/>
    <w:rsid w:val="00BB1FF9"/>
    <w:pPr>
      <w:jc w:val="both"/>
    </w:pPr>
    <w:rPr>
      <w:lang w:eastAsia="ja-JP"/>
    </w:rPr>
  </w:style>
  <w:style w:type="paragraph" w:customStyle="1" w:styleId="61EA7D274D9748DB910C91CFFED876033">
    <w:name w:val="61EA7D274D9748DB910C91CFFED876033"/>
    <w:rsid w:val="00BB1FF9"/>
    <w:pPr>
      <w:jc w:val="both"/>
    </w:pPr>
    <w:rPr>
      <w:lang w:eastAsia="ja-JP"/>
    </w:rPr>
  </w:style>
  <w:style w:type="paragraph" w:customStyle="1" w:styleId="98E52C8A985E4C9AB2C06A2DFE95577C3">
    <w:name w:val="98E52C8A985E4C9AB2C06A2DFE95577C3"/>
    <w:rsid w:val="00BB1FF9"/>
    <w:pPr>
      <w:jc w:val="both"/>
    </w:pPr>
    <w:rPr>
      <w:lang w:eastAsia="ja-JP"/>
    </w:rPr>
  </w:style>
  <w:style w:type="paragraph" w:customStyle="1" w:styleId="D791BD1E704B4AAEA77E6BACAE28A68A3">
    <w:name w:val="D791BD1E704B4AAEA77E6BACAE28A68A3"/>
    <w:rsid w:val="00BB1FF9"/>
    <w:pPr>
      <w:jc w:val="both"/>
    </w:pPr>
    <w:rPr>
      <w:lang w:eastAsia="ja-JP"/>
    </w:rPr>
  </w:style>
  <w:style w:type="paragraph" w:customStyle="1" w:styleId="3C7CD918F5974F7CB7BC27F4732DF07F2">
    <w:name w:val="3C7CD918F5974F7CB7BC27F4732DF07F2"/>
    <w:rsid w:val="00BB1FF9"/>
    <w:pPr>
      <w:jc w:val="both"/>
    </w:pPr>
    <w:rPr>
      <w:lang w:eastAsia="ja-JP"/>
    </w:rPr>
  </w:style>
  <w:style w:type="paragraph" w:customStyle="1" w:styleId="83E8E79402B44667AB65F3115B83348B3">
    <w:name w:val="83E8E79402B44667AB65F3115B83348B3"/>
    <w:rsid w:val="00BB1FF9"/>
    <w:pPr>
      <w:jc w:val="both"/>
    </w:pPr>
    <w:rPr>
      <w:lang w:eastAsia="ja-JP"/>
    </w:rPr>
  </w:style>
  <w:style w:type="paragraph" w:customStyle="1" w:styleId="7202E3EC9EA943D29AE749C7324D176C3">
    <w:name w:val="7202E3EC9EA943D29AE749C7324D176C3"/>
    <w:rsid w:val="00BB1FF9"/>
    <w:pPr>
      <w:jc w:val="both"/>
    </w:pPr>
    <w:rPr>
      <w:lang w:eastAsia="ja-JP"/>
    </w:rPr>
  </w:style>
  <w:style w:type="paragraph" w:customStyle="1" w:styleId="AFD9021647E14A1F97187E8A8B56FC973">
    <w:name w:val="AFD9021647E14A1F97187E8A8B56FC973"/>
    <w:rsid w:val="00BB1FF9"/>
    <w:pPr>
      <w:jc w:val="both"/>
    </w:pPr>
    <w:rPr>
      <w:lang w:eastAsia="ja-JP"/>
    </w:rPr>
  </w:style>
  <w:style w:type="paragraph" w:customStyle="1" w:styleId="D95652D2466541A99AEE4FDE46396DE43">
    <w:name w:val="D95652D2466541A99AEE4FDE46396DE43"/>
    <w:rsid w:val="00BB1FF9"/>
    <w:pPr>
      <w:jc w:val="both"/>
    </w:pPr>
    <w:rPr>
      <w:lang w:eastAsia="ja-JP"/>
    </w:rPr>
  </w:style>
  <w:style w:type="paragraph" w:customStyle="1" w:styleId="B988C5AB507B4C98B6DD2AAB39CCB9413">
    <w:name w:val="B988C5AB507B4C98B6DD2AAB39CCB9413"/>
    <w:rsid w:val="00BB1FF9"/>
    <w:pPr>
      <w:jc w:val="both"/>
    </w:pPr>
    <w:rPr>
      <w:lang w:eastAsia="ja-JP"/>
    </w:rPr>
  </w:style>
  <w:style w:type="paragraph" w:customStyle="1" w:styleId="4951C119264A4940BAF118BEE52A38D43">
    <w:name w:val="4951C119264A4940BAF118BEE52A38D43"/>
    <w:rsid w:val="00BB1FF9"/>
    <w:pPr>
      <w:jc w:val="both"/>
    </w:pPr>
    <w:rPr>
      <w:lang w:eastAsia="ja-JP"/>
    </w:rPr>
  </w:style>
  <w:style w:type="paragraph" w:customStyle="1" w:styleId="B528135C1BA6490D9F029AFBE9885F5F3">
    <w:name w:val="B528135C1BA6490D9F029AFBE9885F5F3"/>
    <w:rsid w:val="00BB1FF9"/>
    <w:pPr>
      <w:jc w:val="both"/>
    </w:pPr>
    <w:rPr>
      <w:lang w:eastAsia="ja-JP"/>
    </w:rPr>
  </w:style>
  <w:style w:type="paragraph" w:customStyle="1" w:styleId="11610B33B61A4A88BD833DD3DF53BF6B3">
    <w:name w:val="11610B33B61A4A88BD833DD3DF53BF6B3"/>
    <w:rsid w:val="00BB1FF9"/>
    <w:pPr>
      <w:jc w:val="both"/>
    </w:pPr>
    <w:rPr>
      <w:lang w:eastAsia="ja-JP"/>
    </w:rPr>
  </w:style>
  <w:style w:type="paragraph" w:customStyle="1" w:styleId="3B3E1F7A6FD945858B738E8B479449B23">
    <w:name w:val="3B3E1F7A6FD945858B738E8B479449B23"/>
    <w:rsid w:val="00BB1FF9"/>
    <w:pPr>
      <w:jc w:val="both"/>
    </w:pPr>
    <w:rPr>
      <w:lang w:eastAsia="ja-JP"/>
    </w:rPr>
  </w:style>
  <w:style w:type="paragraph" w:customStyle="1" w:styleId="294CFB9776A7483396DADC5D55E97AD73">
    <w:name w:val="294CFB9776A7483396DADC5D55E97AD73"/>
    <w:rsid w:val="00BB1FF9"/>
    <w:pPr>
      <w:jc w:val="both"/>
    </w:pPr>
    <w:rPr>
      <w:lang w:eastAsia="ja-JP"/>
    </w:rPr>
  </w:style>
  <w:style w:type="paragraph" w:customStyle="1" w:styleId="CC48F6E94AF14728BFB224C86211CCB53">
    <w:name w:val="CC48F6E94AF14728BFB224C86211CCB53"/>
    <w:rsid w:val="00BB1FF9"/>
    <w:pPr>
      <w:jc w:val="both"/>
    </w:pPr>
    <w:rPr>
      <w:lang w:eastAsia="ja-JP"/>
    </w:rPr>
  </w:style>
  <w:style w:type="paragraph" w:customStyle="1" w:styleId="9DBA619EF8BD46128DE3CA9E2485A39A3">
    <w:name w:val="9DBA619EF8BD46128DE3CA9E2485A39A3"/>
    <w:rsid w:val="00BB1FF9"/>
    <w:pPr>
      <w:jc w:val="both"/>
    </w:pPr>
    <w:rPr>
      <w:lang w:eastAsia="ja-JP"/>
    </w:rPr>
  </w:style>
  <w:style w:type="paragraph" w:customStyle="1" w:styleId="E2EC55E69FAF432887ADD5E6E154C7DD3">
    <w:name w:val="E2EC55E69FAF432887ADD5E6E154C7DD3"/>
    <w:rsid w:val="00BB1FF9"/>
    <w:pPr>
      <w:jc w:val="both"/>
    </w:pPr>
    <w:rPr>
      <w:lang w:eastAsia="ja-JP"/>
    </w:rPr>
  </w:style>
  <w:style w:type="paragraph" w:customStyle="1" w:styleId="C85082CD9921496DA6CA6D6D52FA2C503">
    <w:name w:val="C85082CD9921496DA6CA6D6D52FA2C503"/>
    <w:rsid w:val="00BB1FF9"/>
    <w:pPr>
      <w:jc w:val="both"/>
    </w:pPr>
    <w:rPr>
      <w:lang w:eastAsia="ja-JP"/>
    </w:rPr>
  </w:style>
  <w:style w:type="paragraph" w:customStyle="1" w:styleId="D26C35A4871A47BFB1C5F204DC5AFED03">
    <w:name w:val="D26C35A4871A47BFB1C5F204DC5AFED03"/>
    <w:rsid w:val="00BB1FF9"/>
    <w:pPr>
      <w:jc w:val="both"/>
    </w:pPr>
    <w:rPr>
      <w:lang w:eastAsia="ja-JP"/>
    </w:rPr>
  </w:style>
  <w:style w:type="paragraph" w:customStyle="1" w:styleId="1449C8B2E72D4FBAA92982B4C565E9B93">
    <w:name w:val="1449C8B2E72D4FBAA92982B4C565E9B93"/>
    <w:rsid w:val="00BB1FF9"/>
    <w:pPr>
      <w:jc w:val="both"/>
    </w:pPr>
    <w:rPr>
      <w:lang w:eastAsia="ja-JP"/>
    </w:rPr>
  </w:style>
  <w:style w:type="paragraph" w:customStyle="1" w:styleId="4E8CA1F619B04D4FACF32FC381AFDD143">
    <w:name w:val="4E8CA1F619B04D4FACF32FC381AFDD143"/>
    <w:rsid w:val="00BB1FF9"/>
    <w:pPr>
      <w:jc w:val="both"/>
    </w:pPr>
    <w:rPr>
      <w:lang w:eastAsia="ja-JP"/>
    </w:rPr>
  </w:style>
  <w:style w:type="paragraph" w:customStyle="1" w:styleId="67083D2132204FDEB02727C0340E183A3">
    <w:name w:val="67083D2132204FDEB02727C0340E183A3"/>
    <w:rsid w:val="00BB1FF9"/>
    <w:pPr>
      <w:jc w:val="both"/>
    </w:pPr>
    <w:rPr>
      <w:lang w:eastAsia="ja-JP"/>
    </w:rPr>
  </w:style>
  <w:style w:type="paragraph" w:customStyle="1" w:styleId="41B65CDD0BD14705A3A90B605C9F20CF3">
    <w:name w:val="41B65CDD0BD14705A3A90B605C9F20CF3"/>
    <w:rsid w:val="00BB1FF9"/>
    <w:pPr>
      <w:jc w:val="both"/>
    </w:pPr>
    <w:rPr>
      <w:lang w:eastAsia="ja-JP"/>
    </w:rPr>
  </w:style>
  <w:style w:type="paragraph" w:customStyle="1" w:styleId="76CE3494A9324CB39F2010DD8B53982D3">
    <w:name w:val="76CE3494A9324CB39F2010DD8B53982D3"/>
    <w:rsid w:val="00BB1FF9"/>
    <w:pPr>
      <w:jc w:val="both"/>
    </w:pPr>
    <w:rPr>
      <w:lang w:eastAsia="ja-JP"/>
    </w:rPr>
  </w:style>
  <w:style w:type="paragraph" w:customStyle="1" w:styleId="6DBE62DFD2A04810BACA77FE63E9FADE3">
    <w:name w:val="6DBE62DFD2A04810BACA77FE63E9FADE3"/>
    <w:rsid w:val="00BB1FF9"/>
    <w:pPr>
      <w:jc w:val="both"/>
    </w:pPr>
    <w:rPr>
      <w:lang w:eastAsia="ja-JP"/>
    </w:rPr>
  </w:style>
  <w:style w:type="paragraph" w:customStyle="1" w:styleId="F0F2B694A3C44BEDBC62EA42590A25CA3">
    <w:name w:val="F0F2B694A3C44BEDBC62EA42590A25CA3"/>
    <w:rsid w:val="00BB1FF9"/>
    <w:pPr>
      <w:jc w:val="both"/>
    </w:pPr>
    <w:rPr>
      <w:lang w:eastAsia="ja-JP"/>
    </w:rPr>
  </w:style>
  <w:style w:type="paragraph" w:customStyle="1" w:styleId="EA7504CD42CD4B54AAA1F5F74D4ADF2D3">
    <w:name w:val="EA7504CD42CD4B54AAA1F5F74D4ADF2D3"/>
    <w:rsid w:val="00BB1FF9"/>
    <w:pPr>
      <w:jc w:val="both"/>
    </w:pPr>
    <w:rPr>
      <w:lang w:eastAsia="ja-JP"/>
    </w:rPr>
  </w:style>
  <w:style w:type="paragraph" w:customStyle="1" w:styleId="E00C177EE898497CA8B0D035D55C65913">
    <w:name w:val="E00C177EE898497CA8B0D035D55C65913"/>
    <w:rsid w:val="00BB1FF9"/>
    <w:pPr>
      <w:jc w:val="both"/>
    </w:pPr>
    <w:rPr>
      <w:lang w:eastAsia="ja-JP"/>
    </w:rPr>
  </w:style>
  <w:style w:type="paragraph" w:customStyle="1" w:styleId="0410155802DC4202BD5381A65E470A323">
    <w:name w:val="0410155802DC4202BD5381A65E470A323"/>
    <w:rsid w:val="00BB1FF9"/>
    <w:pPr>
      <w:jc w:val="both"/>
    </w:pPr>
    <w:rPr>
      <w:lang w:eastAsia="ja-JP"/>
    </w:rPr>
  </w:style>
  <w:style w:type="paragraph" w:customStyle="1" w:styleId="8E33D4708E8042EC846DDBD629F667B63">
    <w:name w:val="8E33D4708E8042EC846DDBD629F667B63"/>
    <w:rsid w:val="00BB1FF9"/>
    <w:pPr>
      <w:jc w:val="both"/>
    </w:pPr>
    <w:rPr>
      <w:lang w:eastAsia="ja-JP"/>
    </w:rPr>
  </w:style>
  <w:style w:type="paragraph" w:customStyle="1" w:styleId="EF66763791904DEFB3123558139A790B3">
    <w:name w:val="EF66763791904DEFB3123558139A790B3"/>
    <w:rsid w:val="00BB1FF9"/>
    <w:pPr>
      <w:jc w:val="both"/>
    </w:pPr>
    <w:rPr>
      <w:lang w:eastAsia="ja-JP"/>
    </w:rPr>
  </w:style>
  <w:style w:type="paragraph" w:customStyle="1" w:styleId="5019A115100D4352A066F725EEC843813">
    <w:name w:val="5019A115100D4352A066F725EEC843813"/>
    <w:rsid w:val="00BB1FF9"/>
    <w:pPr>
      <w:jc w:val="both"/>
    </w:pPr>
    <w:rPr>
      <w:lang w:eastAsia="ja-JP"/>
    </w:rPr>
  </w:style>
  <w:style w:type="paragraph" w:customStyle="1" w:styleId="82CBEA0CE50E4E8AA2AD0367A0F696923">
    <w:name w:val="82CBEA0CE50E4E8AA2AD0367A0F696923"/>
    <w:rsid w:val="00BB1FF9"/>
    <w:pPr>
      <w:jc w:val="both"/>
    </w:pPr>
    <w:rPr>
      <w:lang w:eastAsia="ja-JP"/>
    </w:rPr>
  </w:style>
  <w:style w:type="paragraph" w:customStyle="1" w:styleId="202426F8981F4007A25FF1B5FF8D99A53">
    <w:name w:val="202426F8981F4007A25FF1B5FF8D99A53"/>
    <w:rsid w:val="00BB1FF9"/>
    <w:pPr>
      <w:jc w:val="both"/>
    </w:pPr>
    <w:rPr>
      <w:lang w:eastAsia="ja-JP"/>
    </w:rPr>
  </w:style>
  <w:style w:type="paragraph" w:customStyle="1" w:styleId="4794D774EFCF418CB231B8F450556F1C3">
    <w:name w:val="4794D774EFCF418CB231B8F450556F1C3"/>
    <w:rsid w:val="00BB1FF9"/>
    <w:pPr>
      <w:jc w:val="both"/>
    </w:pPr>
    <w:rPr>
      <w:lang w:eastAsia="ja-JP"/>
    </w:rPr>
  </w:style>
  <w:style w:type="paragraph" w:customStyle="1" w:styleId="AC0E713AB5284A6C9204594F3E139AD23">
    <w:name w:val="AC0E713AB5284A6C9204594F3E139AD23"/>
    <w:rsid w:val="00BB1FF9"/>
    <w:pPr>
      <w:jc w:val="both"/>
    </w:pPr>
    <w:rPr>
      <w:lang w:eastAsia="ja-JP"/>
    </w:rPr>
  </w:style>
  <w:style w:type="paragraph" w:customStyle="1" w:styleId="46B2DA7A9E1E4479850C728094E882B13">
    <w:name w:val="46B2DA7A9E1E4479850C728094E882B13"/>
    <w:rsid w:val="00BB1FF9"/>
    <w:pPr>
      <w:jc w:val="both"/>
    </w:pPr>
    <w:rPr>
      <w:lang w:eastAsia="ja-JP"/>
    </w:rPr>
  </w:style>
  <w:style w:type="paragraph" w:customStyle="1" w:styleId="DD259B29C4864815ADF8AEE97D6450C03">
    <w:name w:val="DD259B29C4864815ADF8AEE97D6450C03"/>
    <w:rsid w:val="00BB1FF9"/>
    <w:pPr>
      <w:jc w:val="both"/>
    </w:pPr>
    <w:rPr>
      <w:lang w:eastAsia="ja-JP"/>
    </w:rPr>
  </w:style>
  <w:style w:type="paragraph" w:customStyle="1" w:styleId="E992E70D75954DB398589986594CE15D3">
    <w:name w:val="E992E70D75954DB398589986594CE15D3"/>
    <w:rsid w:val="00BB1FF9"/>
    <w:pPr>
      <w:jc w:val="both"/>
    </w:pPr>
    <w:rPr>
      <w:lang w:eastAsia="ja-JP"/>
    </w:rPr>
  </w:style>
  <w:style w:type="paragraph" w:customStyle="1" w:styleId="26EBD388202C41DAB021A30BC0408A3E3">
    <w:name w:val="26EBD388202C41DAB021A30BC0408A3E3"/>
    <w:rsid w:val="00BB1FF9"/>
    <w:pPr>
      <w:jc w:val="both"/>
    </w:pPr>
    <w:rPr>
      <w:lang w:eastAsia="ja-JP"/>
    </w:rPr>
  </w:style>
  <w:style w:type="paragraph" w:customStyle="1" w:styleId="6D7D1A10F2A147EFADF9E2FB1B7B6E123">
    <w:name w:val="6D7D1A10F2A147EFADF9E2FB1B7B6E123"/>
    <w:rsid w:val="00BB1FF9"/>
    <w:pPr>
      <w:jc w:val="both"/>
    </w:pPr>
    <w:rPr>
      <w:lang w:eastAsia="ja-JP"/>
    </w:rPr>
  </w:style>
  <w:style w:type="paragraph" w:customStyle="1" w:styleId="E0443D29454842439D5383189CA2FE975">
    <w:name w:val="E0443D29454842439D5383189CA2FE975"/>
    <w:rsid w:val="00BB1FF9"/>
    <w:pPr>
      <w:spacing w:after="0" w:line="240" w:lineRule="auto"/>
      <w:jc w:val="both"/>
    </w:pPr>
    <w:rPr>
      <w:lang w:eastAsia="ko-KR"/>
    </w:rPr>
  </w:style>
  <w:style w:type="paragraph" w:customStyle="1" w:styleId="BE7561A6DBF94CCFB94A46DAEE5870C94">
    <w:name w:val="BE7561A6DBF94CCFB94A46DAEE5870C94"/>
    <w:rsid w:val="00BB1FF9"/>
    <w:pPr>
      <w:jc w:val="both"/>
    </w:pPr>
    <w:rPr>
      <w:lang w:eastAsia="ja-JP"/>
    </w:rPr>
  </w:style>
  <w:style w:type="paragraph" w:customStyle="1" w:styleId="2248D5E7887A47199ECFC7EA282EA8734">
    <w:name w:val="2248D5E7887A47199ECFC7EA282EA8734"/>
    <w:rsid w:val="00BB1FF9"/>
    <w:pPr>
      <w:jc w:val="both"/>
    </w:pPr>
    <w:rPr>
      <w:lang w:eastAsia="ja-JP"/>
    </w:rPr>
  </w:style>
  <w:style w:type="paragraph" w:customStyle="1" w:styleId="3E782A613BDB46E296DB49AF25895CF14">
    <w:name w:val="3E782A613BDB46E296DB49AF25895CF14"/>
    <w:rsid w:val="00BB1FF9"/>
    <w:pPr>
      <w:jc w:val="both"/>
    </w:pPr>
    <w:rPr>
      <w:lang w:eastAsia="ja-JP"/>
    </w:rPr>
  </w:style>
  <w:style w:type="paragraph" w:customStyle="1" w:styleId="61EA7D274D9748DB910C91CFFED876034">
    <w:name w:val="61EA7D274D9748DB910C91CFFED876034"/>
    <w:rsid w:val="00BB1FF9"/>
    <w:pPr>
      <w:jc w:val="both"/>
    </w:pPr>
    <w:rPr>
      <w:lang w:eastAsia="ja-JP"/>
    </w:rPr>
  </w:style>
  <w:style w:type="paragraph" w:customStyle="1" w:styleId="98E52C8A985E4C9AB2C06A2DFE95577C4">
    <w:name w:val="98E52C8A985E4C9AB2C06A2DFE95577C4"/>
    <w:rsid w:val="00BB1FF9"/>
    <w:pPr>
      <w:jc w:val="both"/>
    </w:pPr>
    <w:rPr>
      <w:lang w:eastAsia="ja-JP"/>
    </w:rPr>
  </w:style>
  <w:style w:type="paragraph" w:customStyle="1" w:styleId="D791BD1E704B4AAEA77E6BACAE28A68A4">
    <w:name w:val="D791BD1E704B4AAEA77E6BACAE28A68A4"/>
    <w:rsid w:val="00BB1FF9"/>
    <w:pPr>
      <w:jc w:val="both"/>
    </w:pPr>
    <w:rPr>
      <w:lang w:eastAsia="ja-JP"/>
    </w:rPr>
  </w:style>
  <w:style w:type="paragraph" w:customStyle="1" w:styleId="3C7CD918F5974F7CB7BC27F4732DF07F3">
    <w:name w:val="3C7CD918F5974F7CB7BC27F4732DF07F3"/>
    <w:rsid w:val="00BB1FF9"/>
    <w:pPr>
      <w:jc w:val="both"/>
    </w:pPr>
    <w:rPr>
      <w:lang w:eastAsia="ja-JP"/>
    </w:rPr>
  </w:style>
  <w:style w:type="paragraph" w:customStyle="1" w:styleId="83E8E79402B44667AB65F3115B83348B4">
    <w:name w:val="83E8E79402B44667AB65F3115B83348B4"/>
    <w:rsid w:val="00BB1FF9"/>
    <w:pPr>
      <w:jc w:val="both"/>
    </w:pPr>
    <w:rPr>
      <w:lang w:eastAsia="ja-JP"/>
    </w:rPr>
  </w:style>
  <w:style w:type="paragraph" w:customStyle="1" w:styleId="7202E3EC9EA943D29AE749C7324D176C4">
    <w:name w:val="7202E3EC9EA943D29AE749C7324D176C4"/>
    <w:rsid w:val="00BB1FF9"/>
    <w:pPr>
      <w:jc w:val="both"/>
    </w:pPr>
    <w:rPr>
      <w:lang w:eastAsia="ja-JP"/>
    </w:rPr>
  </w:style>
  <w:style w:type="paragraph" w:customStyle="1" w:styleId="AFD9021647E14A1F97187E8A8B56FC974">
    <w:name w:val="AFD9021647E14A1F97187E8A8B56FC974"/>
    <w:rsid w:val="00BB1FF9"/>
    <w:pPr>
      <w:jc w:val="both"/>
    </w:pPr>
    <w:rPr>
      <w:lang w:eastAsia="ja-JP"/>
    </w:rPr>
  </w:style>
  <w:style w:type="paragraph" w:customStyle="1" w:styleId="D95652D2466541A99AEE4FDE46396DE44">
    <w:name w:val="D95652D2466541A99AEE4FDE46396DE44"/>
    <w:rsid w:val="00BB1FF9"/>
    <w:pPr>
      <w:jc w:val="both"/>
    </w:pPr>
    <w:rPr>
      <w:lang w:eastAsia="ja-JP"/>
    </w:rPr>
  </w:style>
  <w:style w:type="paragraph" w:customStyle="1" w:styleId="B988C5AB507B4C98B6DD2AAB39CCB9414">
    <w:name w:val="B988C5AB507B4C98B6DD2AAB39CCB9414"/>
    <w:rsid w:val="00BB1FF9"/>
    <w:pPr>
      <w:jc w:val="both"/>
    </w:pPr>
    <w:rPr>
      <w:lang w:eastAsia="ja-JP"/>
    </w:rPr>
  </w:style>
  <w:style w:type="paragraph" w:customStyle="1" w:styleId="4951C119264A4940BAF118BEE52A38D44">
    <w:name w:val="4951C119264A4940BAF118BEE52A38D44"/>
    <w:rsid w:val="00BB1FF9"/>
    <w:pPr>
      <w:jc w:val="both"/>
    </w:pPr>
    <w:rPr>
      <w:lang w:eastAsia="ja-JP"/>
    </w:rPr>
  </w:style>
  <w:style w:type="paragraph" w:customStyle="1" w:styleId="B528135C1BA6490D9F029AFBE9885F5F4">
    <w:name w:val="B528135C1BA6490D9F029AFBE9885F5F4"/>
    <w:rsid w:val="00BB1FF9"/>
    <w:pPr>
      <w:jc w:val="both"/>
    </w:pPr>
    <w:rPr>
      <w:lang w:eastAsia="ja-JP"/>
    </w:rPr>
  </w:style>
  <w:style w:type="paragraph" w:customStyle="1" w:styleId="11610B33B61A4A88BD833DD3DF53BF6B4">
    <w:name w:val="11610B33B61A4A88BD833DD3DF53BF6B4"/>
    <w:rsid w:val="00BB1FF9"/>
    <w:pPr>
      <w:jc w:val="both"/>
    </w:pPr>
    <w:rPr>
      <w:lang w:eastAsia="ja-JP"/>
    </w:rPr>
  </w:style>
  <w:style w:type="paragraph" w:customStyle="1" w:styleId="3B3E1F7A6FD945858B738E8B479449B24">
    <w:name w:val="3B3E1F7A6FD945858B738E8B479449B24"/>
    <w:rsid w:val="00BB1FF9"/>
    <w:pPr>
      <w:jc w:val="both"/>
    </w:pPr>
    <w:rPr>
      <w:lang w:eastAsia="ja-JP"/>
    </w:rPr>
  </w:style>
  <w:style w:type="paragraph" w:customStyle="1" w:styleId="294CFB9776A7483396DADC5D55E97AD74">
    <w:name w:val="294CFB9776A7483396DADC5D55E97AD74"/>
    <w:rsid w:val="00BB1FF9"/>
    <w:pPr>
      <w:jc w:val="both"/>
    </w:pPr>
    <w:rPr>
      <w:lang w:eastAsia="ja-JP"/>
    </w:rPr>
  </w:style>
  <w:style w:type="paragraph" w:customStyle="1" w:styleId="CC48F6E94AF14728BFB224C86211CCB54">
    <w:name w:val="CC48F6E94AF14728BFB224C86211CCB54"/>
    <w:rsid w:val="00BB1FF9"/>
    <w:pPr>
      <w:jc w:val="both"/>
    </w:pPr>
    <w:rPr>
      <w:lang w:eastAsia="ja-JP"/>
    </w:rPr>
  </w:style>
  <w:style w:type="paragraph" w:customStyle="1" w:styleId="9DBA619EF8BD46128DE3CA9E2485A39A4">
    <w:name w:val="9DBA619EF8BD46128DE3CA9E2485A39A4"/>
    <w:rsid w:val="00BB1FF9"/>
    <w:pPr>
      <w:jc w:val="both"/>
    </w:pPr>
    <w:rPr>
      <w:lang w:eastAsia="ja-JP"/>
    </w:rPr>
  </w:style>
  <w:style w:type="paragraph" w:customStyle="1" w:styleId="E2EC55E69FAF432887ADD5E6E154C7DD4">
    <w:name w:val="E2EC55E69FAF432887ADD5E6E154C7DD4"/>
    <w:rsid w:val="00BB1FF9"/>
    <w:pPr>
      <w:jc w:val="both"/>
    </w:pPr>
    <w:rPr>
      <w:lang w:eastAsia="ja-JP"/>
    </w:rPr>
  </w:style>
  <w:style w:type="paragraph" w:customStyle="1" w:styleId="C85082CD9921496DA6CA6D6D52FA2C504">
    <w:name w:val="C85082CD9921496DA6CA6D6D52FA2C504"/>
    <w:rsid w:val="00BB1FF9"/>
    <w:pPr>
      <w:jc w:val="both"/>
    </w:pPr>
    <w:rPr>
      <w:lang w:eastAsia="ja-JP"/>
    </w:rPr>
  </w:style>
  <w:style w:type="paragraph" w:customStyle="1" w:styleId="D26C35A4871A47BFB1C5F204DC5AFED04">
    <w:name w:val="D26C35A4871A47BFB1C5F204DC5AFED04"/>
    <w:rsid w:val="00BB1FF9"/>
    <w:pPr>
      <w:jc w:val="both"/>
    </w:pPr>
    <w:rPr>
      <w:lang w:eastAsia="ja-JP"/>
    </w:rPr>
  </w:style>
  <w:style w:type="paragraph" w:customStyle="1" w:styleId="1449C8B2E72D4FBAA92982B4C565E9B94">
    <w:name w:val="1449C8B2E72D4FBAA92982B4C565E9B94"/>
    <w:rsid w:val="00BB1FF9"/>
    <w:pPr>
      <w:jc w:val="both"/>
    </w:pPr>
    <w:rPr>
      <w:lang w:eastAsia="ja-JP"/>
    </w:rPr>
  </w:style>
  <w:style w:type="paragraph" w:customStyle="1" w:styleId="4E8CA1F619B04D4FACF32FC381AFDD144">
    <w:name w:val="4E8CA1F619B04D4FACF32FC381AFDD144"/>
    <w:rsid w:val="00BB1FF9"/>
    <w:pPr>
      <w:jc w:val="both"/>
    </w:pPr>
    <w:rPr>
      <w:lang w:eastAsia="ja-JP"/>
    </w:rPr>
  </w:style>
  <w:style w:type="paragraph" w:customStyle="1" w:styleId="67083D2132204FDEB02727C0340E183A4">
    <w:name w:val="67083D2132204FDEB02727C0340E183A4"/>
    <w:rsid w:val="00BB1FF9"/>
    <w:pPr>
      <w:jc w:val="both"/>
    </w:pPr>
    <w:rPr>
      <w:lang w:eastAsia="ja-JP"/>
    </w:rPr>
  </w:style>
  <w:style w:type="paragraph" w:customStyle="1" w:styleId="41B65CDD0BD14705A3A90B605C9F20CF4">
    <w:name w:val="41B65CDD0BD14705A3A90B605C9F20CF4"/>
    <w:rsid w:val="00BB1FF9"/>
    <w:pPr>
      <w:jc w:val="both"/>
    </w:pPr>
    <w:rPr>
      <w:lang w:eastAsia="ja-JP"/>
    </w:rPr>
  </w:style>
  <w:style w:type="paragraph" w:customStyle="1" w:styleId="76CE3494A9324CB39F2010DD8B53982D4">
    <w:name w:val="76CE3494A9324CB39F2010DD8B53982D4"/>
    <w:rsid w:val="00BB1FF9"/>
    <w:pPr>
      <w:jc w:val="both"/>
    </w:pPr>
    <w:rPr>
      <w:lang w:eastAsia="ja-JP"/>
    </w:rPr>
  </w:style>
  <w:style w:type="paragraph" w:customStyle="1" w:styleId="6DBE62DFD2A04810BACA77FE63E9FADE4">
    <w:name w:val="6DBE62DFD2A04810BACA77FE63E9FADE4"/>
    <w:rsid w:val="00BB1FF9"/>
    <w:pPr>
      <w:jc w:val="both"/>
    </w:pPr>
    <w:rPr>
      <w:lang w:eastAsia="ja-JP"/>
    </w:rPr>
  </w:style>
  <w:style w:type="paragraph" w:customStyle="1" w:styleId="F0F2B694A3C44BEDBC62EA42590A25CA4">
    <w:name w:val="F0F2B694A3C44BEDBC62EA42590A25CA4"/>
    <w:rsid w:val="00BB1FF9"/>
    <w:pPr>
      <w:jc w:val="both"/>
    </w:pPr>
    <w:rPr>
      <w:lang w:eastAsia="ja-JP"/>
    </w:rPr>
  </w:style>
  <w:style w:type="paragraph" w:customStyle="1" w:styleId="EA7504CD42CD4B54AAA1F5F74D4ADF2D4">
    <w:name w:val="EA7504CD42CD4B54AAA1F5F74D4ADF2D4"/>
    <w:rsid w:val="00BB1FF9"/>
    <w:pPr>
      <w:jc w:val="both"/>
    </w:pPr>
    <w:rPr>
      <w:lang w:eastAsia="ja-JP"/>
    </w:rPr>
  </w:style>
  <w:style w:type="paragraph" w:customStyle="1" w:styleId="E00C177EE898497CA8B0D035D55C65914">
    <w:name w:val="E00C177EE898497CA8B0D035D55C65914"/>
    <w:rsid w:val="00BB1FF9"/>
    <w:pPr>
      <w:jc w:val="both"/>
    </w:pPr>
    <w:rPr>
      <w:lang w:eastAsia="ja-JP"/>
    </w:rPr>
  </w:style>
  <w:style w:type="paragraph" w:customStyle="1" w:styleId="0410155802DC4202BD5381A65E470A324">
    <w:name w:val="0410155802DC4202BD5381A65E470A324"/>
    <w:rsid w:val="00BB1FF9"/>
    <w:pPr>
      <w:jc w:val="both"/>
    </w:pPr>
    <w:rPr>
      <w:lang w:eastAsia="ja-JP"/>
    </w:rPr>
  </w:style>
  <w:style w:type="paragraph" w:customStyle="1" w:styleId="8E33D4708E8042EC846DDBD629F667B64">
    <w:name w:val="8E33D4708E8042EC846DDBD629F667B64"/>
    <w:rsid w:val="00BB1FF9"/>
    <w:pPr>
      <w:jc w:val="both"/>
    </w:pPr>
    <w:rPr>
      <w:lang w:eastAsia="ja-JP"/>
    </w:rPr>
  </w:style>
  <w:style w:type="paragraph" w:customStyle="1" w:styleId="EF66763791904DEFB3123558139A790B4">
    <w:name w:val="EF66763791904DEFB3123558139A790B4"/>
    <w:rsid w:val="00BB1FF9"/>
    <w:pPr>
      <w:jc w:val="both"/>
    </w:pPr>
    <w:rPr>
      <w:lang w:eastAsia="ja-JP"/>
    </w:rPr>
  </w:style>
  <w:style w:type="paragraph" w:customStyle="1" w:styleId="5019A115100D4352A066F725EEC843814">
    <w:name w:val="5019A115100D4352A066F725EEC843814"/>
    <w:rsid w:val="00BB1FF9"/>
    <w:pPr>
      <w:jc w:val="both"/>
    </w:pPr>
    <w:rPr>
      <w:lang w:eastAsia="ja-JP"/>
    </w:rPr>
  </w:style>
  <w:style w:type="paragraph" w:customStyle="1" w:styleId="82CBEA0CE50E4E8AA2AD0367A0F696924">
    <w:name w:val="82CBEA0CE50E4E8AA2AD0367A0F696924"/>
    <w:rsid w:val="00BB1FF9"/>
    <w:pPr>
      <w:jc w:val="both"/>
    </w:pPr>
    <w:rPr>
      <w:lang w:eastAsia="ja-JP"/>
    </w:rPr>
  </w:style>
  <w:style w:type="paragraph" w:customStyle="1" w:styleId="202426F8981F4007A25FF1B5FF8D99A54">
    <w:name w:val="202426F8981F4007A25FF1B5FF8D99A54"/>
    <w:rsid w:val="00BB1FF9"/>
    <w:pPr>
      <w:jc w:val="both"/>
    </w:pPr>
    <w:rPr>
      <w:lang w:eastAsia="ja-JP"/>
    </w:rPr>
  </w:style>
  <w:style w:type="paragraph" w:customStyle="1" w:styleId="4794D774EFCF418CB231B8F450556F1C4">
    <w:name w:val="4794D774EFCF418CB231B8F450556F1C4"/>
    <w:rsid w:val="00BB1FF9"/>
    <w:pPr>
      <w:jc w:val="both"/>
    </w:pPr>
    <w:rPr>
      <w:lang w:eastAsia="ja-JP"/>
    </w:rPr>
  </w:style>
  <w:style w:type="paragraph" w:customStyle="1" w:styleId="AC0E713AB5284A6C9204594F3E139AD24">
    <w:name w:val="AC0E713AB5284A6C9204594F3E139AD24"/>
    <w:rsid w:val="00BB1FF9"/>
    <w:pPr>
      <w:jc w:val="both"/>
    </w:pPr>
    <w:rPr>
      <w:lang w:eastAsia="ja-JP"/>
    </w:rPr>
  </w:style>
  <w:style w:type="paragraph" w:customStyle="1" w:styleId="46B2DA7A9E1E4479850C728094E882B14">
    <w:name w:val="46B2DA7A9E1E4479850C728094E882B14"/>
    <w:rsid w:val="00BB1FF9"/>
    <w:pPr>
      <w:jc w:val="both"/>
    </w:pPr>
    <w:rPr>
      <w:lang w:eastAsia="ja-JP"/>
    </w:rPr>
  </w:style>
  <w:style w:type="paragraph" w:customStyle="1" w:styleId="DD259B29C4864815ADF8AEE97D6450C04">
    <w:name w:val="DD259B29C4864815ADF8AEE97D6450C04"/>
    <w:rsid w:val="00BB1FF9"/>
    <w:pPr>
      <w:jc w:val="both"/>
    </w:pPr>
    <w:rPr>
      <w:lang w:eastAsia="ja-JP"/>
    </w:rPr>
  </w:style>
  <w:style w:type="paragraph" w:customStyle="1" w:styleId="E992E70D75954DB398589986594CE15D4">
    <w:name w:val="E992E70D75954DB398589986594CE15D4"/>
    <w:rsid w:val="00BB1FF9"/>
    <w:pPr>
      <w:jc w:val="both"/>
    </w:pPr>
    <w:rPr>
      <w:lang w:eastAsia="ja-JP"/>
    </w:rPr>
  </w:style>
  <w:style w:type="paragraph" w:customStyle="1" w:styleId="26EBD388202C41DAB021A30BC0408A3E4">
    <w:name w:val="26EBD388202C41DAB021A30BC0408A3E4"/>
    <w:rsid w:val="00BB1FF9"/>
    <w:pPr>
      <w:jc w:val="both"/>
    </w:pPr>
    <w:rPr>
      <w:lang w:eastAsia="ja-JP"/>
    </w:rPr>
  </w:style>
  <w:style w:type="paragraph" w:customStyle="1" w:styleId="6D7D1A10F2A147EFADF9E2FB1B7B6E124">
    <w:name w:val="6D7D1A10F2A147EFADF9E2FB1B7B6E124"/>
    <w:rsid w:val="00BB1FF9"/>
    <w:pPr>
      <w:jc w:val="both"/>
    </w:pPr>
    <w:rPr>
      <w:lang w:eastAsia="ja-JP"/>
    </w:rPr>
  </w:style>
  <w:style w:type="paragraph" w:customStyle="1" w:styleId="E0443D29454842439D5383189CA2FE976">
    <w:name w:val="E0443D29454842439D5383189CA2FE976"/>
    <w:rsid w:val="00BB1FF9"/>
    <w:pPr>
      <w:spacing w:after="0" w:line="240" w:lineRule="auto"/>
      <w:jc w:val="both"/>
    </w:pPr>
    <w:rPr>
      <w:lang w:eastAsia="ko-KR"/>
    </w:rPr>
  </w:style>
  <w:style w:type="paragraph" w:customStyle="1" w:styleId="BE7561A6DBF94CCFB94A46DAEE5870C95">
    <w:name w:val="BE7561A6DBF94CCFB94A46DAEE5870C95"/>
    <w:rsid w:val="00BB1FF9"/>
    <w:pPr>
      <w:jc w:val="both"/>
    </w:pPr>
    <w:rPr>
      <w:lang w:eastAsia="ja-JP"/>
    </w:rPr>
  </w:style>
  <w:style w:type="paragraph" w:customStyle="1" w:styleId="2248D5E7887A47199ECFC7EA282EA8735">
    <w:name w:val="2248D5E7887A47199ECFC7EA282EA8735"/>
    <w:rsid w:val="00BB1FF9"/>
    <w:pPr>
      <w:jc w:val="both"/>
    </w:pPr>
    <w:rPr>
      <w:lang w:eastAsia="ja-JP"/>
    </w:rPr>
  </w:style>
  <w:style w:type="paragraph" w:customStyle="1" w:styleId="3E782A613BDB46E296DB49AF25895CF15">
    <w:name w:val="3E782A613BDB46E296DB49AF25895CF15"/>
    <w:rsid w:val="00BB1FF9"/>
    <w:pPr>
      <w:jc w:val="both"/>
    </w:pPr>
    <w:rPr>
      <w:lang w:eastAsia="ja-JP"/>
    </w:rPr>
  </w:style>
  <w:style w:type="paragraph" w:customStyle="1" w:styleId="61EA7D274D9748DB910C91CFFED876035">
    <w:name w:val="61EA7D274D9748DB910C91CFFED876035"/>
    <w:rsid w:val="00BB1FF9"/>
    <w:pPr>
      <w:jc w:val="both"/>
    </w:pPr>
    <w:rPr>
      <w:lang w:eastAsia="ja-JP"/>
    </w:rPr>
  </w:style>
  <w:style w:type="paragraph" w:customStyle="1" w:styleId="98E52C8A985E4C9AB2C06A2DFE95577C5">
    <w:name w:val="98E52C8A985E4C9AB2C06A2DFE95577C5"/>
    <w:rsid w:val="00BB1FF9"/>
    <w:pPr>
      <w:jc w:val="both"/>
    </w:pPr>
    <w:rPr>
      <w:lang w:eastAsia="ja-JP"/>
    </w:rPr>
  </w:style>
  <w:style w:type="paragraph" w:customStyle="1" w:styleId="D791BD1E704B4AAEA77E6BACAE28A68A5">
    <w:name w:val="D791BD1E704B4AAEA77E6BACAE28A68A5"/>
    <w:rsid w:val="00BB1FF9"/>
    <w:pPr>
      <w:jc w:val="both"/>
    </w:pPr>
    <w:rPr>
      <w:lang w:eastAsia="ja-JP"/>
    </w:rPr>
  </w:style>
  <w:style w:type="paragraph" w:customStyle="1" w:styleId="3C7CD918F5974F7CB7BC27F4732DF07F4">
    <w:name w:val="3C7CD918F5974F7CB7BC27F4732DF07F4"/>
    <w:rsid w:val="00BB1FF9"/>
    <w:pPr>
      <w:jc w:val="both"/>
    </w:pPr>
    <w:rPr>
      <w:lang w:eastAsia="ja-JP"/>
    </w:rPr>
  </w:style>
  <w:style w:type="paragraph" w:customStyle="1" w:styleId="83E8E79402B44667AB65F3115B83348B5">
    <w:name w:val="83E8E79402B44667AB65F3115B83348B5"/>
    <w:rsid w:val="00BB1FF9"/>
    <w:pPr>
      <w:jc w:val="both"/>
    </w:pPr>
    <w:rPr>
      <w:lang w:eastAsia="ja-JP"/>
    </w:rPr>
  </w:style>
  <w:style w:type="paragraph" w:customStyle="1" w:styleId="7202E3EC9EA943D29AE749C7324D176C5">
    <w:name w:val="7202E3EC9EA943D29AE749C7324D176C5"/>
    <w:rsid w:val="00BB1FF9"/>
    <w:pPr>
      <w:jc w:val="both"/>
    </w:pPr>
    <w:rPr>
      <w:lang w:eastAsia="ja-JP"/>
    </w:rPr>
  </w:style>
  <w:style w:type="paragraph" w:customStyle="1" w:styleId="AFD9021647E14A1F97187E8A8B56FC975">
    <w:name w:val="AFD9021647E14A1F97187E8A8B56FC975"/>
    <w:rsid w:val="00BB1FF9"/>
    <w:pPr>
      <w:jc w:val="both"/>
    </w:pPr>
    <w:rPr>
      <w:lang w:eastAsia="ja-JP"/>
    </w:rPr>
  </w:style>
  <w:style w:type="paragraph" w:customStyle="1" w:styleId="D95652D2466541A99AEE4FDE46396DE45">
    <w:name w:val="D95652D2466541A99AEE4FDE46396DE45"/>
    <w:rsid w:val="00BB1FF9"/>
    <w:pPr>
      <w:jc w:val="both"/>
    </w:pPr>
    <w:rPr>
      <w:lang w:eastAsia="ja-JP"/>
    </w:rPr>
  </w:style>
  <w:style w:type="paragraph" w:customStyle="1" w:styleId="B988C5AB507B4C98B6DD2AAB39CCB9415">
    <w:name w:val="B988C5AB507B4C98B6DD2AAB39CCB9415"/>
    <w:rsid w:val="00BB1FF9"/>
    <w:pPr>
      <w:jc w:val="both"/>
    </w:pPr>
    <w:rPr>
      <w:lang w:eastAsia="ja-JP"/>
    </w:rPr>
  </w:style>
  <w:style w:type="paragraph" w:customStyle="1" w:styleId="4951C119264A4940BAF118BEE52A38D45">
    <w:name w:val="4951C119264A4940BAF118BEE52A38D45"/>
    <w:rsid w:val="00BB1FF9"/>
    <w:pPr>
      <w:jc w:val="both"/>
    </w:pPr>
    <w:rPr>
      <w:lang w:eastAsia="ja-JP"/>
    </w:rPr>
  </w:style>
  <w:style w:type="paragraph" w:customStyle="1" w:styleId="B528135C1BA6490D9F029AFBE9885F5F5">
    <w:name w:val="B528135C1BA6490D9F029AFBE9885F5F5"/>
    <w:rsid w:val="00BB1FF9"/>
    <w:pPr>
      <w:jc w:val="both"/>
    </w:pPr>
    <w:rPr>
      <w:lang w:eastAsia="ja-JP"/>
    </w:rPr>
  </w:style>
  <w:style w:type="paragraph" w:customStyle="1" w:styleId="11610B33B61A4A88BD833DD3DF53BF6B5">
    <w:name w:val="11610B33B61A4A88BD833DD3DF53BF6B5"/>
    <w:rsid w:val="00BB1FF9"/>
    <w:pPr>
      <w:jc w:val="both"/>
    </w:pPr>
    <w:rPr>
      <w:lang w:eastAsia="ja-JP"/>
    </w:rPr>
  </w:style>
  <w:style w:type="paragraph" w:customStyle="1" w:styleId="3B3E1F7A6FD945858B738E8B479449B25">
    <w:name w:val="3B3E1F7A6FD945858B738E8B479449B25"/>
    <w:rsid w:val="00BB1FF9"/>
    <w:pPr>
      <w:jc w:val="both"/>
    </w:pPr>
    <w:rPr>
      <w:lang w:eastAsia="ja-JP"/>
    </w:rPr>
  </w:style>
  <w:style w:type="paragraph" w:customStyle="1" w:styleId="294CFB9776A7483396DADC5D55E97AD75">
    <w:name w:val="294CFB9776A7483396DADC5D55E97AD75"/>
    <w:rsid w:val="00BB1FF9"/>
    <w:pPr>
      <w:jc w:val="both"/>
    </w:pPr>
    <w:rPr>
      <w:lang w:eastAsia="ja-JP"/>
    </w:rPr>
  </w:style>
  <w:style w:type="paragraph" w:customStyle="1" w:styleId="CC48F6E94AF14728BFB224C86211CCB55">
    <w:name w:val="CC48F6E94AF14728BFB224C86211CCB55"/>
    <w:rsid w:val="00BB1FF9"/>
    <w:pPr>
      <w:jc w:val="both"/>
    </w:pPr>
    <w:rPr>
      <w:lang w:eastAsia="ja-JP"/>
    </w:rPr>
  </w:style>
  <w:style w:type="paragraph" w:customStyle="1" w:styleId="9DBA619EF8BD46128DE3CA9E2485A39A5">
    <w:name w:val="9DBA619EF8BD46128DE3CA9E2485A39A5"/>
    <w:rsid w:val="00BB1FF9"/>
    <w:pPr>
      <w:jc w:val="both"/>
    </w:pPr>
    <w:rPr>
      <w:lang w:eastAsia="ja-JP"/>
    </w:rPr>
  </w:style>
  <w:style w:type="paragraph" w:customStyle="1" w:styleId="E2EC55E69FAF432887ADD5E6E154C7DD5">
    <w:name w:val="E2EC55E69FAF432887ADD5E6E154C7DD5"/>
    <w:rsid w:val="00BB1FF9"/>
    <w:pPr>
      <w:jc w:val="both"/>
    </w:pPr>
    <w:rPr>
      <w:lang w:eastAsia="ja-JP"/>
    </w:rPr>
  </w:style>
  <w:style w:type="paragraph" w:customStyle="1" w:styleId="C85082CD9921496DA6CA6D6D52FA2C505">
    <w:name w:val="C85082CD9921496DA6CA6D6D52FA2C505"/>
    <w:rsid w:val="00BB1FF9"/>
    <w:pPr>
      <w:jc w:val="both"/>
    </w:pPr>
    <w:rPr>
      <w:lang w:eastAsia="ja-JP"/>
    </w:rPr>
  </w:style>
  <w:style w:type="paragraph" w:customStyle="1" w:styleId="D26C35A4871A47BFB1C5F204DC5AFED05">
    <w:name w:val="D26C35A4871A47BFB1C5F204DC5AFED05"/>
    <w:rsid w:val="00BB1FF9"/>
    <w:pPr>
      <w:jc w:val="both"/>
    </w:pPr>
    <w:rPr>
      <w:lang w:eastAsia="ja-JP"/>
    </w:rPr>
  </w:style>
  <w:style w:type="paragraph" w:customStyle="1" w:styleId="1449C8B2E72D4FBAA92982B4C565E9B95">
    <w:name w:val="1449C8B2E72D4FBAA92982B4C565E9B95"/>
    <w:rsid w:val="00BB1FF9"/>
    <w:pPr>
      <w:jc w:val="both"/>
    </w:pPr>
    <w:rPr>
      <w:lang w:eastAsia="ja-JP"/>
    </w:rPr>
  </w:style>
  <w:style w:type="paragraph" w:customStyle="1" w:styleId="4E8CA1F619B04D4FACF32FC381AFDD145">
    <w:name w:val="4E8CA1F619B04D4FACF32FC381AFDD145"/>
    <w:rsid w:val="00BB1FF9"/>
    <w:pPr>
      <w:jc w:val="both"/>
    </w:pPr>
    <w:rPr>
      <w:lang w:eastAsia="ja-JP"/>
    </w:rPr>
  </w:style>
  <w:style w:type="paragraph" w:customStyle="1" w:styleId="67083D2132204FDEB02727C0340E183A5">
    <w:name w:val="67083D2132204FDEB02727C0340E183A5"/>
    <w:rsid w:val="00BB1FF9"/>
    <w:pPr>
      <w:jc w:val="both"/>
    </w:pPr>
    <w:rPr>
      <w:lang w:eastAsia="ja-JP"/>
    </w:rPr>
  </w:style>
  <w:style w:type="paragraph" w:customStyle="1" w:styleId="41B65CDD0BD14705A3A90B605C9F20CF5">
    <w:name w:val="41B65CDD0BD14705A3A90B605C9F20CF5"/>
    <w:rsid w:val="00BB1FF9"/>
    <w:pPr>
      <w:jc w:val="both"/>
    </w:pPr>
    <w:rPr>
      <w:lang w:eastAsia="ja-JP"/>
    </w:rPr>
  </w:style>
  <w:style w:type="paragraph" w:customStyle="1" w:styleId="76CE3494A9324CB39F2010DD8B53982D5">
    <w:name w:val="76CE3494A9324CB39F2010DD8B53982D5"/>
    <w:rsid w:val="00BB1FF9"/>
    <w:pPr>
      <w:jc w:val="both"/>
    </w:pPr>
    <w:rPr>
      <w:lang w:eastAsia="ja-JP"/>
    </w:rPr>
  </w:style>
  <w:style w:type="paragraph" w:customStyle="1" w:styleId="6DBE62DFD2A04810BACA77FE63E9FADE5">
    <w:name w:val="6DBE62DFD2A04810BACA77FE63E9FADE5"/>
    <w:rsid w:val="00BB1FF9"/>
    <w:pPr>
      <w:jc w:val="both"/>
    </w:pPr>
    <w:rPr>
      <w:lang w:eastAsia="ja-JP"/>
    </w:rPr>
  </w:style>
  <w:style w:type="paragraph" w:customStyle="1" w:styleId="F0F2B694A3C44BEDBC62EA42590A25CA5">
    <w:name w:val="F0F2B694A3C44BEDBC62EA42590A25CA5"/>
    <w:rsid w:val="00BB1FF9"/>
    <w:pPr>
      <w:jc w:val="both"/>
    </w:pPr>
    <w:rPr>
      <w:lang w:eastAsia="ja-JP"/>
    </w:rPr>
  </w:style>
  <w:style w:type="paragraph" w:customStyle="1" w:styleId="EA7504CD42CD4B54AAA1F5F74D4ADF2D5">
    <w:name w:val="EA7504CD42CD4B54AAA1F5F74D4ADF2D5"/>
    <w:rsid w:val="00BB1FF9"/>
    <w:pPr>
      <w:jc w:val="both"/>
    </w:pPr>
    <w:rPr>
      <w:lang w:eastAsia="ja-JP"/>
    </w:rPr>
  </w:style>
  <w:style w:type="paragraph" w:customStyle="1" w:styleId="E00C177EE898497CA8B0D035D55C65915">
    <w:name w:val="E00C177EE898497CA8B0D035D55C65915"/>
    <w:rsid w:val="00BB1FF9"/>
    <w:pPr>
      <w:jc w:val="both"/>
    </w:pPr>
    <w:rPr>
      <w:lang w:eastAsia="ja-JP"/>
    </w:rPr>
  </w:style>
  <w:style w:type="paragraph" w:customStyle="1" w:styleId="0410155802DC4202BD5381A65E470A325">
    <w:name w:val="0410155802DC4202BD5381A65E470A325"/>
    <w:rsid w:val="00BB1FF9"/>
    <w:pPr>
      <w:jc w:val="both"/>
    </w:pPr>
    <w:rPr>
      <w:lang w:eastAsia="ja-JP"/>
    </w:rPr>
  </w:style>
  <w:style w:type="paragraph" w:customStyle="1" w:styleId="8E33D4708E8042EC846DDBD629F667B65">
    <w:name w:val="8E33D4708E8042EC846DDBD629F667B65"/>
    <w:rsid w:val="00BB1FF9"/>
    <w:pPr>
      <w:jc w:val="both"/>
    </w:pPr>
    <w:rPr>
      <w:lang w:eastAsia="ja-JP"/>
    </w:rPr>
  </w:style>
  <w:style w:type="paragraph" w:customStyle="1" w:styleId="EF66763791904DEFB3123558139A790B5">
    <w:name w:val="EF66763791904DEFB3123558139A790B5"/>
    <w:rsid w:val="00BB1FF9"/>
    <w:pPr>
      <w:jc w:val="both"/>
    </w:pPr>
    <w:rPr>
      <w:lang w:eastAsia="ja-JP"/>
    </w:rPr>
  </w:style>
  <w:style w:type="paragraph" w:customStyle="1" w:styleId="5019A115100D4352A066F725EEC843815">
    <w:name w:val="5019A115100D4352A066F725EEC843815"/>
    <w:rsid w:val="00BB1FF9"/>
    <w:pPr>
      <w:jc w:val="both"/>
    </w:pPr>
    <w:rPr>
      <w:lang w:eastAsia="ja-JP"/>
    </w:rPr>
  </w:style>
  <w:style w:type="paragraph" w:customStyle="1" w:styleId="82CBEA0CE50E4E8AA2AD0367A0F696925">
    <w:name w:val="82CBEA0CE50E4E8AA2AD0367A0F696925"/>
    <w:rsid w:val="00BB1FF9"/>
    <w:pPr>
      <w:jc w:val="both"/>
    </w:pPr>
    <w:rPr>
      <w:lang w:eastAsia="ja-JP"/>
    </w:rPr>
  </w:style>
  <w:style w:type="paragraph" w:customStyle="1" w:styleId="202426F8981F4007A25FF1B5FF8D99A55">
    <w:name w:val="202426F8981F4007A25FF1B5FF8D99A55"/>
    <w:rsid w:val="00BB1FF9"/>
    <w:pPr>
      <w:jc w:val="both"/>
    </w:pPr>
    <w:rPr>
      <w:lang w:eastAsia="ja-JP"/>
    </w:rPr>
  </w:style>
  <w:style w:type="paragraph" w:customStyle="1" w:styleId="4794D774EFCF418CB231B8F450556F1C5">
    <w:name w:val="4794D774EFCF418CB231B8F450556F1C5"/>
    <w:rsid w:val="00BB1FF9"/>
    <w:pPr>
      <w:jc w:val="both"/>
    </w:pPr>
    <w:rPr>
      <w:lang w:eastAsia="ja-JP"/>
    </w:rPr>
  </w:style>
  <w:style w:type="paragraph" w:customStyle="1" w:styleId="AC0E713AB5284A6C9204594F3E139AD25">
    <w:name w:val="AC0E713AB5284A6C9204594F3E139AD25"/>
    <w:rsid w:val="00BB1FF9"/>
    <w:pPr>
      <w:jc w:val="both"/>
    </w:pPr>
    <w:rPr>
      <w:lang w:eastAsia="ja-JP"/>
    </w:rPr>
  </w:style>
  <w:style w:type="paragraph" w:customStyle="1" w:styleId="46B2DA7A9E1E4479850C728094E882B15">
    <w:name w:val="46B2DA7A9E1E4479850C728094E882B15"/>
    <w:rsid w:val="00BB1FF9"/>
    <w:pPr>
      <w:jc w:val="both"/>
    </w:pPr>
    <w:rPr>
      <w:lang w:eastAsia="ja-JP"/>
    </w:rPr>
  </w:style>
  <w:style w:type="paragraph" w:customStyle="1" w:styleId="DD259B29C4864815ADF8AEE97D6450C05">
    <w:name w:val="DD259B29C4864815ADF8AEE97D6450C05"/>
    <w:rsid w:val="00BB1FF9"/>
    <w:pPr>
      <w:jc w:val="both"/>
    </w:pPr>
    <w:rPr>
      <w:lang w:eastAsia="ja-JP"/>
    </w:rPr>
  </w:style>
  <w:style w:type="paragraph" w:customStyle="1" w:styleId="E992E70D75954DB398589986594CE15D5">
    <w:name w:val="E992E70D75954DB398589986594CE15D5"/>
    <w:rsid w:val="00BB1FF9"/>
    <w:pPr>
      <w:jc w:val="both"/>
    </w:pPr>
    <w:rPr>
      <w:lang w:eastAsia="ja-JP"/>
    </w:rPr>
  </w:style>
  <w:style w:type="paragraph" w:customStyle="1" w:styleId="26EBD388202C41DAB021A30BC0408A3E5">
    <w:name w:val="26EBD388202C41DAB021A30BC0408A3E5"/>
    <w:rsid w:val="00BB1FF9"/>
    <w:pPr>
      <w:jc w:val="both"/>
    </w:pPr>
    <w:rPr>
      <w:lang w:eastAsia="ja-JP"/>
    </w:rPr>
  </w:style>
  <w:style w:type="paragraph" w:customStyle="1" w:styleId="6D7D1A10F2A147EFADF9E2FB1B7B6E125">
    <w:name w:val="6D7D1A10F2A147EFADF9E2FB1B7B6E125"/>
    <w:rsid w:val="00BB1FF9"/>
    <w:pPr>
      <w:jc w:val="both"/>
    </w:pPr>
    <w:rPr>
      <w:lang w:eastAsia="ja-JP"/>
    </w:rPr>
  </w:style>
  <w:style w:type="paragraph" w:customStyle="1" w:styleId="E0443D29454842439D5383189CA2FE977">
    <w:name w:val="E0443D29454842439D5383189CA2FE977"/>
    <w:rsid w:val="00BB1FF9"/>
    <w:pPr>
      <w:spacing w:after="0" w:line="240" w:lineRule="auto"/>
      <w:jc w:val="both"/>
    </w:pPr>
    <w:rPr>
      <w:lang w:eastAsia="ko-KR"/>
    </w:rPr>
  </w:style>
  <w:style w:type="paragraph" w:customStyle="1" w:styleId="BE7561A6DBF94CCFB94A46DAEE5870C96">
    <w:name w:val="BE7561A6DBF94CCFB94A46DAEE5870C96"/>
    <w:rsid w:val="00BB1FF9"/>
    <w:pPr>
      <w:jc w:val="both"/>
    </w:pPr>
    <w:rPr>
      <w:lang w:eastAsia="ja-JP"/>
    </w:rPr>
  </w:style>
  <w:style w:type="paragraph" w:customStyle="1" w:styleId="2248D5E7887A47199ECFC7EA282EA8736">
    <w:name w:val="2248D5E7887A47199ECFC7EA282EA8736"/>
    <w:rsid w:val="00BB1FF9"/>
    <w:pPr>
      <w:jc w:val="both"/>
    </w:pPr>
    <w:rPr>
      <w:lang w:eastAsia="ja-JP"/>
    </w:rPr>
  </w:style>
  <w:style w:type="paragraph" w:customStyle="1" w:styleId="3E782A613BDB46E296DB49AF25895CF16">
    <w:name w:val="3E782A613BDB46E296DB49AF25895CF16"/>
    <w:rsid w:val="00BB1FF9"/>
    <w:pPr>
      <w:jc w:val="both"/>
    </w:pPr>
    <w:rPr>
      <w:lang w:eastAsia="ja-JP"/>
    </w:rPr>
  </w:style>
  <w:style w:type="paragraph" w:customStyle="1" w:styleId="61EA7D274D9748DB910C91CFFED876036">
    <w:name w:val="61EA7D274D9748DB910C91CFFED876036"/>
    <w:rsid w:val="00BB1FF9"/>
    <w:pPr>
      <w:jc w:val="both"/>
    </w:pPr>
    <w:rPr>
      <w:lang w:eastAsia="ja-JP"/>
    </w:rPr>
  </w:style>
  <w:style w:type="paragraph" w:customStyle="1" w:styleId="98E52C8A985E4C9AB2C06A2DFE95577C6">
    <w:name w:val="98E52C8A985E4C9AB2C06A2DFE95577C6"/>
    <w:rsid w:val="00BB1FF9"/>
    <w:pPr>
      <w:jc w:val="both"/>
    </w:pPr>
    <w:rPr>
      <w:lang w:eastAsia="ja-JP"/>
    </w:rPr>
  </w:style>
  <w:style w:type="paragraph" w:customStyle="1" w:styleId="D791BD1E704B4AAEA77E6BACAE28A68A6">
    <w:name w:val="D791BD1E704B4AAEA77E6BACAE28A68A6"/>
    <w:rsid w:val="00BB1FF9"/>
    <w:pPr>
      <w:jc w:val="both"/>
    </w:pPr>
    <w:rPr>
      <w:lang w:eastAsia="ja-JP"/>
    </w:rPr>
  </w:style>
  <w:style w:type="paragraph" w:customStyle="1" w:styleId="3C7CD918F5974F7CB7BC27F4732DF07F5">
    <w:name w:val="3C7CD918F5974F7CB7BC27F4732DF07F5"/>
    <w:rsid w:val="00BB1FF9"/>
    <w:pPr>
      <w:jc w:val="both"/>
    </w:pPr>
    <w:rPr>
      <w:lang w:eastAsia="ja-JP"/>
    </w:rPr>
  </w:style>
  <w:style w:type="paragraph" w:customStyle="1" w:styleId="83E8E79402B44667AB65F3115B83348B6">
    <w:name w:val="83E8E79402B44667AB65F3115B83348B6"/>
    <w:rsid w:val="00BB1FF9"/>
    <w:pPr>
      <w:jc w:val="both"/>
    </w:pPr>
    <w:rPr>
      <w:lang w:eastAsia="ja-JP"/>
    </w:rPr>
  </w:style>
  <w:style w:type="paragraph" w:customStyle="1" w:styleId="7202E3EC9EA943D29AE749C7324D176C6">
    <w:name w:val="7202E3EC9EA943D29AE749C7324D176C6"/>
    <w:rsid w:val="00BB1FF9"/>
    <w:pPr>
      <w:jc w:val="both"/>
    </w:pPr>
    <w:rPr>
      <w:lang w:eastAsia="ja-JP"/>
    </w:rPr>
  </w:style>
  <w:style w:type="paragraph" w:customStyle="1" w:styleId="AFD9021647E14A1F97187E8A8B56FC976">
    <w:name w:val="AFD9021647E14A1F97187E8A8B56FC976"/>
    <w:rsid w:val="00BB1FF9"/>
    <w:pPr>
      <w:jc w:val="both"/>
    </w:pPr>
    <w:rPr>
      <w:lang w:eastAsia="ja-JP"/>
    </w:rPr>
  </w:style>
  <w:style w:type="paragraph" w:customStyle="1" w:styleId="D95652D2466541A99AEE4FDE46396DE46">
    <w:name w:val="D95652D2466541A99AEE4FDE46396DE46"/>
    <w:rsid w:val="00BB1FF9"/>
    <w:pPr>
      <w:jc w:val="both"/>
    </w:pPr>
    <w:rPr>
      <w:lang w:eastAsia="ja-JP"/>
    </w:rPr>
  </w:style>
  <w:style w:type="paragraph" w:customStyle="1" w:styleId="B988C5AB507B4C98B6DD2AAB39CCB9416">
    <w:name w:val="B988C5AB507B4C98B6DD2AAB39CCB9416"/>
    <w:rsid w:val="00BB1FF9"/>
    <w:pPr>
      <w:jc w:val="both"/>
    </w:pPr>
    <w:rPr>
      <w:lang w:eastAsia="ja-JP"/>
    </w:rPr>
  </w:style>
  <w:style w:type="paragraph" w:customStyle="1" w:styleId="4951C119264A4940BAF118BEE52A38D46">
    <w:name w:val="4951C119264A4940BAF118BEE52A38D46"/>
    <w:rsid w:val="00BB1FF9"/>
    <w:pPr>
      <w:jc w:val="both"/>
    </w:pPr>
    <w:rPr>
      <w:lang w:eastAsia="ja-JP"/>
    </w:rPr>
  </w:style>
  <w:style w:type="paragraph" w:customStyle="1" w:styleId="B528135C1BA6490D9F029AFBE9885F5F6">
    <w:name w:val="B528135C1BA6490D9F029AFBE9885F5F6"/>
    <w:rsid w:val="00BB1FF9"/>
    <w:pPr>
      <w:jc w:val="both"/>
    </w:pPr>
    <w:rPr>
      <w:lang w:eastAsia="ja-JP"/>
    </w:rPr>
  </w:style>
  <w:style w:type="paragraph" w:customStyle="1" w:styleId="11610B33B61A4A88BD833DD3DF53BF6B6">
    <w:name w:val="11610B33B61A4A88BD833DD3DF53BF6B6"/>
    <w:rsid w:val="00BB1FF9"/>
    <w:pPr>
      <w:jc w:val="both"/>
    </w:pPr>
    <w:rPr>
      <w:lang w:eastAsia="ja-JP"/>
    </w:rPr>
  </w:style>
  <w:style w:type="paragraph" w:customStyle="1" w:styleId="3B3E1F7A6FD945858B738E8B479449B26">
    <w:name w:val="3B3E1F7A6FD945858B738E8B479449B26"/>
    <w:rsid w:val="00BB1FF9"/>
    <w:pPr>
      <w:jc w:val="both"/>
    </w:pPr>
    <w:rPr>
      <w:lang w:eastAsia="ja-JP"/>
    </w:rPr>
  </w:style>
  <w:style w:type="paragraph" w:customStyle="1" w:styleId="294CFB9776A7483396DADC5D55E97AD76">
    <w:name w:val="294CFB9776A7483396DADC5D55E97AD76"/>
    <w:rsid w:val="00BB1FF9"/>
    <w:pPr>
      <w:jc w:val="both"/>
    </w:pPr>
    <w:rPr>
      <w:lang w:eastAsia="ja-JP"/>
    </w:rPr>
  </w:style>
  <w:style w:type="paragraph" w:customStyle="1" w:styleId="CC48F6E94AF14728BFB224C86211CCB56">
    <w:name w:val="CC48F6E94AF14728BFB224C86211CCB56"/>
    <w:rsid w:val="00BB1FF9"/>
    <w:pPr>
      <w:jc w:val="both"/>
    </w:pPr>
    <w:rPr>
      <w:lang w:eastAsia="ja-JP"/>
    </w:rPr>
  </w:style>
  <w:style w:type="paragraph" w:customStyle="1" w:styleId="9DBA619EF8BD46128DE3CA9E2485A39A6">
    <w:name w:val="9DBA619EF8BD46128DE3CA9E2485A39A6"/>
    <w:rsid w:val="00BB1FF9"/>
    <w:pPr>
      <w:jc w:val="both"/>
    </w:pPr>
    <w:rPr>
      <w:lang w:eastAsia="ja-JP"/>
    </w:rPr>
  </w:style>
  <w:style w:type="paragraph" w:customStyle="1" w:styleId="E2EC55E69FAF432887ADD5E6E154C7DD6">
    <w:name w:val="E2EC55E69FAF432887ADD5E6E154C7DD6"/>
    <w:rsid w:val="00BB1FF9"/>
    <w:pPr>
      <w:jc w:val="both"/>
    </w:pPr>
    <w:rPr>
      <w:lang w:eastAsia="ja-JP"/>
    </w:rPr>
  </w:style>
  <w:style w:type="paragraph" w:customStyle="1" w:styleId="C85082CD9921496DA6CA6D6D52FA2C506">
    <w:name w:val="C85082CD9921496DA6CA6D6D52FA2C506"/>
    <w:rsid w:val="00BB1FF9"/>
    <w:pPr>
      <w:jc w:val="both"/>
    </w:pPr>
    <w:rPr>
      <w:lang w:eastAsia="ja-JP"/>
    </w:rPr>
  </w:style>
  <w:style w:type="paragraph" w:customStyle="1" w:styleId="D26C35A4871A47BFB1C5F204DC5AFED06">
    <w:name w:val="D26C35A4871A47BFB1C5F204DC5AFED06"/>
    <w:rsid w:val="00BB1FF9"/>
    <w:pPr>
      <w:jc w:val="both"/>
    </w:pPr>
    <w:rPr>
      <w:lang w:eastAsia="ja-JP"/>
    </w:rPr>
  </w:style>
  <w:style w:type="paragraph" w:customStyle="1" w:styleId="1449C8B2E72D4FBAA92982B4C565E9B96">
    <w:name w:val="1449C8B2E72D4FBAA92982B4C565E9B96"/>
    <w:rsid w:val="00BB1FF9"/>
    <w:pPr>
      <w:jc w:val="both"/>
    </w:pPr>
    <w:rPr>
      <w:lang w:eastAsia="ja-JP"/>
    </w:rPr>
  </w:style>
  <w:style w:type="paragraph" w:customStyle="1" w:styleId="4E8CA1F619B04D4FACF32FC381AFDD146">
    <w:name w:val="4E8CA1F619B04D4FACF32FC381AFDD146"/>
    <w:rsid w:val="00BB1FF9"/>
    <w:pPr>
      <w:jc w:val="both"/>
    </w:pPr>
    <w:rPr>
      <w:lang w:eastAsia="ja-JP"/>
    </w:rPr>
  </w:style>
  <w:style w:type="paragraph" w:customStyle="1" w:styleId="67083D2132204FDEB02727C0340E183A6">
    <w:name w:val="67083D2132204FDEB02727C0340E183A6"/>
    <w:rsid w:val="00BB1FF9"/>
    <w:pPr>
      <w:jc w:val="both"/>
    </w:pPr>
    <w:rPr>
      <w:lang w:eastAsia="ja-JP"/>
    </w:rPr>
  </w:style>
  <w:style w:type="paragraph" w:customStyle="1" w:styleId="41B65CDD0BD14705A3A90B605C9F20CF6">
    <w:name w:val="41B65CDD0BD14705A3A90B605C9F20CF6"/>
    <w:rsid w:val="00BB1FF9"/>
    <w:pPr>
      <w:jc w:val="both"/>
    </w:pPr>
    <w:rPr>
      <w:lang w:eastAsia="ja-JP"/>
    </w:rPr>
  </w:style>
  <w:style w:type="paragraph" w:customStyle="1" w:styleId="76CE3494A9324CB39F2010DD8B53982D6">
    <w:name w:val="76CE3494A9324CB39F2010DD8B53982D6"/>
    <w:rsid w:val="00BB1FF9"/>
    <w:pPr>
      <w:jc w:val="both"/>
    </w:pPr>
    <w:rPr>
      <w:lang w:eastAsia="ja-JP"/>
    </w:rPr>
  </w:style>
  <w:style w:type="paragraph" w:customStyle="1" w:styleId="6DBE62DFD2A04810BACA77FE63E9FADE6">
    <w:name w:val="6DBE62DFD2A04810BACA77FE63E9FADE6"/>
    <w:rsid w:val="00BB1FF9"/>
    <w:pPr>
      <w:jc w:val="both"/>
    </w:pPr>
    <w:rPr>
      <w:lang w:eastAsia="ja-JP"/>
    </w:rPr>
  </w:style>
  <w:style w:type="paragraph" w:customStyle="1" w:styleId="F0F2B694A3C44BEDBC62EA42590A25CA6">
    <w:name w:val="F0F2B694A3C44BEDBC62EA42590A25CA6"/>
    <w:rsid w:val="00BB1FF9"/>
    <w:pPr>
      <w:jc w:val="both"/>
    </w:pPr>
    <w:rPr>
      <w:lang w:eastAsia="ja-JP"/>
    </w:rPr>
  </w:style>
  <w:style w:type="paragraph" w:customStyle="1" w:styleId="EA7504CD42CD4B54AAA1F5F74D4ADF2D6">
    <w:name w:val="EA7504CD42CD4B54AAA1F5F74D4ADF2D6"/>
    <w:rsid w:val="00BB1FF9"/>
    <w:pPr>
      <w:jc w:val="both"/>
    </w:pPr>
    <w:rPr>
      <w:lang w:eastAsia="ja-JP"/>
    </w:rPr>
  </w:style>
  <w:style w:type="paragraph" w:customStyle="1" w:styleId="E00C177EE898497CA8B0D035D55C65916">
    <w:name w:val="E00C177EE898497CA8B0D035D55C65916"/>
    <w:rsid w:val="00BB1FF9"/>
    <w:pPr>
      <w:jc w:val="both"/>
    </w:pPr>
    <w:rPr>
      <w:lang w:eastAsia="ja-JP"/>
    </w:rPr>
  </w:style>
  <w:style w:type="paragraph" w:customStyle="1" w:styleId="0410155802DC4202BD5381A65E470A326">
    <w:name w:val="0410155802DC4202BD5381A65E470A326"/>
    <w:rsid w:val="00BB1FF9"/>
    <w:pPr>
      <w:jc w:val="both"/>
    </w:pPr>
    <w:rPr>
      <w:lang w:eastAsia="ja-JP"/>
    </w:rPr>
  </w:style>
  <w:style w:type="paragraph" w:customStyle="1" w:styleId="8E33D4708E8042EC846DDBD629F667B66">
    <w:name w:val="8E33D4708E8042EC846DDBD629F667B66"/>
    <w:rsid w:val="00BB1FF9"/>
    <w:pPr>
      <w:jc w:val="both"/>
    </w:pPr>
    <w:rPr>
      <w:lang w:eastAsia="ja-JP"/>
    </w:rPr>
  </w:style>
  <w:style w:type="paragraph" w:customStyle="1" w:styleId="EF66763791904DEFB3123558139A790B6">
    <w:name w:val="EF66763791904DEFB3123558139A790B6"/>
    <w:rsid w:val="00BB1FF9"/>
    <w:pPr>
      <w:jc w:val="both"/>
    </w:pPr>
    <w:rPr>
      <w:lang w:eastAsia="ja-JP"/>
    </w:rPr>
  </w:style>
  <w:style w:type="paragraph" w:customStyle="1" w:styleId="5019A115100D4352A066F725EEC843816">
    <w:name w:val="5019A115100D4352A066F725EEC843816"/>
    <w:rsid w:val="00BB1FF9"/>
    <w:pPr>
      <w:jc w:val="both"/>
    </w:pPr>
    <w:rPr>
      <w:lang w:eastAsia="ja-JP"/>
    </w:rPr>
  </w:style>
  <w:style w:type="paragraph" w:customStyle="1" w:styleId="82CBEA0CE50E4E8AA2AD0367A0F696926">
    <w:name w:val="82CBEA0CE50E4E8AA2AD0367A0F696926"/>
    <w:rsid w:val="00BB1FF9"/>
    <w:pPr>
      <w:jc w:val="both"/>
    </w:pPr>
    <w:rPr>
      <w:lang w:eastAsia="ja-JP"/>
    </w:rPr>
  </w:style>
  <w:style w:type="paragraph" w:customStyle="1" w:styleId="202426F8981F4007A25FF1B5FF8D99A56">
    <w:name w:val="202426F8981F4007A25FF1B5FF8D99A56"/>
    <w:rsid w:val="00BB1FF9"/>
    <w:pPr>
      <w:jc w:val="both"/>
    </w:pPr>
    <w:rPr>
      <w:lang w:eastAsia="ja-JP"/>
    </w:rPr>
  </w:style>
  <w:style w:type="paragraph" w:customStyle="1" w:styleId="4794D774EFCF418CB231B8F450556F1C6">
    <w:name w:val="4794D774EFCF418CB231B8F450556F1C6"/>
    <w:rsid w:val="00BB1FF9"/>
    <w:pPr>
      <w:jc w:val="both"/>
    </w:pPr>
    <w:rPr>
      <w:lang w:eastAsia="ja-JP"/>
    </w:rPr>
  </w:style>
  <w:style w:type="paragraph" w:customStyle="1" w:styleId="AC0E713AB5284A6C9204594F3E139AD26">
    <w:name w:val="AC0E713AB5284A6C9204594F3E139AD26"/>
    <w:rsid w:val="00BB1FF9"/>
    <w:pPr>
      <w:jc w:val="both"/>
    </w:pPr>
    <w:rPr>
      <w:lang w:eastAsia="ja-JP"/>
    </w:rPr>
  </w:style>
  <w:style w:type="paragraph" w:customStyle="1" w:styleId="46B2DA7A9E1E4479850C728094E882B16">
    <w:name w:val="46B2DA7A9E1E4479850C728094E882B16"/>
    <w:rsid w:val="00BB1FF9"/>
    <w:pPr>
      <w:jc w:val="both"/>
    </w:pPr>
    <w:rPr>
      <w:lang w:eastAsia="ja-JP"/>
    </w:rPr>
  </w:style>
  <w:style w:type="paragraph" w:customStyle="1" w:styleId="DD259B29C4864815ADF8AEE97D6450C06">
    <w:name w:val="DD259B29C4864815ADF8AEE97D6450C06"/>
    <w:rsid w:val="00BB1FF9"/>
    <w:pPr>
      <w:jc w:val="both"/>
    </w:pPr>
    <w:rPr>
      <w:lang w:eastAsia="ja-JP"/>
    </w:rPr>
  </w:style>
  <w:style w:type="paragraph" w:customStyle="1" w:styleId="E992E70D75954DB398589986594CE15D6">
    <w:name w:val="E992E70D75954DB398589986594CE15D6"/>
    <w:rsid w:val="00BB1FF9"/>
    <w:pPr>
      <w:jc w:val="both"/>
    </w:pPr>
    <w:rPr>
      <w:lang w:eastAsia="ja-JP"/>
    </w:rPr>
  </w:style>
  <w:style w:type="paragraph" w:customStyle="1" w:styleId="26EBD388202C41DAB021A30BC0408A3E6">
    <w:name w:val="26EBD388202C41DAB021A30BC0408A3E6"/>
    <w:rsid w:val="00BB1FF9"/>
    <w:pPr>
      <w:jc w:val="both"/>
    </w:pPr>
    <w:rPr>
      <w:lang w:eastAsia="ja-JP"/>
    </w:rPr>
  </w:style>
  <w:style w:type="paragraph" w:customStyle="1" w:styleId="6D7D1A10F2A147EFADF9E2FB1B7B6E126">
    <w:name w:val="6D7D1A10F2A147EFADF9E2FB1B7B6E126"/>
    <w:rsid w:val="00BB1FF9"/>
    <w:pPr>
      <w:jc w:val="both"/>
    </w:pPr>
    <w:rPr>
      <w:lang w:eastAsia="ja-JP"/>
    </w:rPr>
  </w:style>
  <w:style w:type="paragraph" w:customStyle="1" w:styleId="E0443D29454842439D5383189CA2FE978">
    <w:name w:val="E0443D29454842439D5383189CA2FE978"/>
    <w:rsid w:val="00BB1FF9"/>
    <w:pPr>
      <w:spacing w:after="0" w:line="240" w:lineRule="auto"/>
      <w:jc w:val="both"/>
    </w:pPr>
    <w:rPr>
      <w:lang w:eastAsia="ko-KR"/>
    </w:rPr>
  </w:style>
  <w:style w:type="paragraph" w:customStyle="1" w:styleId="E655FA8801A3434C999AB452B75A0F4E">
    <w:name w:val="E655FA8801A3434C999AB452B75A0F4E"/>
    <w:rsid w:val="00BB1FF9"/>
  </w:style>
  <w:style w:type="paragraph" w:customStyle="1" w:styleId="782C57D8D1E74850BAD77493D0FAD21A">
    <w:name w:val="782C57D8D1E74850BAD77493D0FAD21A"/>
    <w:rsid w:val="00BB1FF9"/>
  </w:style>
  <w:style w:type="paragraph" w:customStyle="1" w:styleId="D2ADCE47FED64EA49D8250FEB1D3E20C">
    <w:name w:val="D2ADCE47FED64EA49D8250FEB1D3E20C"/>
    <w:rsid w:val="00BB1FF9"/>
  </w:style>
  <w:style w:type="paragraph" w:customStyle="1" w:styleId="0F464CE4147340E389B5BDF3C7DE9FFC">
    <w:name w:val="0F464CE4147340E389B5BDF3C7DE9FFC"/>
    <w:rsid w:val="00BB1FF9"/>
  </w:style>
  <w:style w:type="paragraph" w:customStyle="1" w:styleId="9E6F6AF6D6EA4A4ABDFA211EB2E20474">
    <w:name w:val="9E6F6AF6D6EA4A4ABDFA211EB2E20474"/>
    <w:rsid w:val="00BB1FF9"/>
  </w:style>
  <w:style w:type="paragraph" w:customStyle="1" w:styleId="0E38804B4FDD47DFAE2B00BAB5EFBC24">
    <w:name w:val="0E38804B4FDD47DFAE2B00BAB5EFBC24"/>
    <w:rsid w:val="00BB1FF9"/>
  </w:style>
  <w:style w:type="paragraph" w:customStyle="1" w:styleId="9922E1804BAD4AD8A9E823BC4B265A94">
    <w:name w:val="9922E1804BAD4AD8A9E823BC4B265A94"/>
    <w:rsid w:val="00BB1FF9"/>
  </w:style>
  <w:style w:type="paragraph" w:customStyle="1" w:styleId="EEBB4420A26A4A15856E5CF9B7F392C6">
    <w:name w:val="EEBB4420A26A4A15856E5CF9B7F392C6"/>
    <w:rsid w:val="00BB1FF9"/>
  </w:style>
  <w:style w:type="paragraph" w:customStyle="1" w:styleId="C77B8B21610E4BCFA12A362440B9D2DD">
    <w:name w:val="C77B8B21610E4BCFA12A362440B9D2DD"/>
    <w:rsid w:val="00BB1FF9"/>
  </w:style>
  <w:style w:type="paragraph" w:customStyle="1" w:styleId="5FDF57967120429F881F39D406632EB8">
    <w:name w:val="5FDF57967120429F881F39D406632EB8"/>
    <w:rsid w:val="00BB1FF9"/>
  </w:style>
  <w:style w:type="paragraph" w:customStyle="1" w:styleId="5DA3DEBC92A5487185647230565AAC1B">
    <w:name w:val="5DA3DEBC92A5487185647230565AAC1B"/>
    <w:rsid w:val="00BB1FF9"/>
  </w:style>
  <w:style w:type="paragraph" w:customStyle="1" w:styleId="DACB013CAC2E4688A8FD96DF564A2812">
    <w:name w:val="DACB013CAC2E4688A8FD96DF564A2812"/>
    <w:rsid w:val="00BB1FF9"/>
  </w:style>
  <w:style w:type="paragraph" w:customStyle="1" w:styleId="908CF88602D440A1A3B9D16A185516F8">
    <w:name w:val="908CF88602D440A1A3B9D16A185516F8"/>
    <w:rsid w:val="00BB1FF9"/>
  </w:style>
  <w:style w:type="paragraph" w:customStyle="1" w:styleId="A4C26FB928284D9782257F4065C4898F">
    <w:name w:val="A4C26FB928284D9782257F4065C4898F"/>
    <w:rsid w:val="00BB1FF9"/>
  </w:style>
  <w:style w:type="paragraph" w:customStyle="1" w:styleId="7C595B8876714E6A846C26F29D376413">
    <w:name w:val="7C595B8876714E6A846C26F29D376413"/>
    <w:rsid w:val="00BB1FF9"/>
  </w:style>
  <w:style w:type="paragraph" w:customStyle="1" w:styleId="20B8E597FAC94E369E29CC71939528FE">
    <w:name w:val="20B8E597FAC94E369E29CC71939528FE"/>
    <w:rsid w:val="00BB1FF9"/>
  </w:style>
  <w:style w:type="paragraph" w:customStyle="1" w:styleId="7F659CDBD6FA4848949CFA83FFA8491F">
    <w:name w:val="7F659CDBD6FA4848949CFA83FFA8491F"/>
    <w:rsid w:val="00BB1FF9"/>
  </w:style>
  <w:style w:type="paragraph" w:customStyle="1" w:styleId="66CA7093E3824C7ABEF494A721600C36">
    <w:name w:val="66CA7093E3824C7ABEF494A721600C36"/>
    <w:rsid w:val="00BB1FF9"/>
  </w:style>
  <w:style w:type="paragraph" w:customStyle="1" w:styleId="889FFAD5E27F4592A92E20FD799E01FA">
    <w:name w:val="889FFAD5E27F4592A92E20FD799E01FA"/>
    <w:rsid w:val="00BB1FF9"/>
  </w:style>
  <w:style w:type="paragraph" w:customStyle="1" w:styleId="A28479EA28FF4A6EA8AC69838D7DE3C0">
    <w:name w:val="A28479EA28FF4A6EA8AC69838D7DE3C0"/>
    <w:rsid w:val="00BB1FF9"/>
  </w:style>
  <w:style w:type="paragraph" w:customStyle="1" w:styleId="9814A3D6DBE44B9683EA0251DE592A85">
    <w:name w:val="9814A3D6DBE44B9683EA0251DE592A85"/>
    <w:rsid w:val="00BB1FF9"/>
  </w:style>
  <w:style w:type="paragraph" w:customStyle="1" w:styleId="724AA910C98B4901B95AAEADDBE062A6">
    <w:name w:val="724AA910C98B4901B95AAEADDBE062A6"/>
    <w:rsid w:val="00BB1FF9"/>
  </w:style>
  <w:style w:type="paragraph" w:customStyle="1" w:styleId="E15421606C1340E891BFBA824E1F30C3">
    <w:name w:val="E15421606C1340E891BFBA824E1F30C3"/>
    <w:rsid w:val="00BB1FF9"/>
  </w:style>
  <w:style w:type="paragraph" w:customStyle="1" w:styleId="03DCF55C1E0F4E79A227203EFD345A0C">
    <w:name w:val="03DCF55C1E0F4E79A227203EFD345A0C"/>
    <w:rsid w:val="00BB1FF9"/>
  </w:style>
  <w:style w:type="paragraph" w:customStyle="1" w:styleId="58B37EFF57274797B42194C4FC4DF220">
    <w:name w:val="58B37EFF57274797B42194C4FC4DF220"/>
    <w:rsid w:val="00BB1FF9"/>
  </w:style>
  <w:style w:type="paragraph" w:customStyle="1" w:styleId="16DB90E1D8074F84B35B8E60F52AFC6D">
    <w:name w:val="16DB90E1D8074F84B35B8E60F52AFC6D"/>
    <w:rsid w:val="00BB1FF9"/>
  </w:style>
  <w:style w:type="paragraph" w:customStyle="1" w:styleId="F9167F225CD54A8FAB3A119ADAED93E9">
    <w:name w:val="F9167F225CD54A8FAB3A119ADAED93E9"/>
    <w:rsid w:val="00BB1FF9"/>
  </w:style>
  <w:style w:type="paragraph" w:customStyle="1" w:styleId="D7C2EA90A16441C58CEB48BC6B03E771">
    <w:name w:val="D7C2EA90A16441C58CEB48BC6B03E771"/>
    <w:rsid w:val="00BB1FF9"/>
  </w:style>
  <w:style w:type="paragraph" w:customStyle="1" w:styleId="DDD5243A19D043589843A88916514277">
    <w:name w:val="DDD5243A19D043589843A88916514277"/>
    <w:rsid w:val="00BB1FF9"/>
  </w:style>
  <w:style w:type="paragraph" w:customStyle="1" w:styleId="A2FCCFAEDDA6473D9E538ACB195CB59F">
    <w:name w:val="A2FCCFAEDDA6473D9E538ACB195CB59F"/>
    <w:rsid w:val="00BB1FF9"/>
  </w:style>
  <w:style w:type="paragraph" w:customStyle="1" w:styleId="7994865376DB4E4FB0382C49021DFD61">
    <w:name w:val="7994865376DB4E4FB0382C49021DFD61"/>
    <w:rsid w:val="00BB1FF9"/>
  </w:style>
  <w:style w:type="paragraph" w:customStyle="1" w:styleId="D29532ED4A2A4770BE5964476D889C1F">
    <w:name w:val="D29532ED4A2A4770BE5964476D889C1F"/>
    <w:rsid w:val="00BB1FF9"/>
  </w:style>
  <w:style w:type="paragraph" w:customStyle="1" w:styleId="146EB747A8ED4F82A087A6B60028C094">
    <w:name w:val="146EB747A8ED4F82A087A6B60028C094"/>
    <w:rsid w:val="00BB1FF9"/>
  </w:style>
  <w:style w:type="paragraph" w:customStyle="1" w:styleId="830D0C95422E47399BACF59C88C87DDC">
    <w:name w:val="830D0C95422E47399BACF59C88C87DDC"/>
    <w:rsid w:val="00BB1FF9"/>
  </w:style>
  <w:style w:type="paragraph" w:customStyle="1" w:styleId="F5BB0882280F4885B48145B09F899E11">
    <w:name w:val="F5BB0882280F4885B48145B09F899E11"/>
    <w:rsid w:val="00BB1FF9"/>
  </w:style>
  <w:style w:type="paragraph" w:customStyle="1" w:styleId="A3A9D4A35135466580F3B1326CE6E767">
    <w:name w:val="A3A9D4A35135466580F3B1326CE6E767"/>
    <w:rsid w:val="00BB1FF9"/>
  </w:style>
  <w:style w:type="paragraph" w:customStyle="1" w:styleId="2BFD186A3E6C4E2888DBFADB94FBE7A8">
    <w:name w:val="2BFD186A3E6C4E2888DBFADB94FBE7A8"/>
    <w:rsid w:val="00BB1FF9"/>
  </w:style>
  <w:style w:type="paragraph" w:customStyle="1" w:styleId="9CC622AC34054A708780B18AFE07E9DD">
    <w:name w:val="9CC622AC34054A708780B18AFE07E9DD"/>
    <w:rsid w:val="00BB1FF9"/>
  </w:style>
  <w:style w:type="paragraph" w:customStyle="1" w:styleId="46937F6A37CB4701A5D45A52BD3EE5D3">
    <w:name w:val="46937F6A37CB4701A5D45A52BD3EE5D3"/>
    <w:rsid w:val="00BB1FF9"/>
  </w:style>
  <w:style w:type="paragraph" w:customStyle="1" w:styleId="130F848EE0754557BAE3E7AD09E69BC1">
    <w:name w:val="130F848EE0754557BAE3E7AD09E69BC1"/>
    <w:rsid w:val="00BB1FF9"/>
  </w:style>
  <w:style w:type="paragraph" w:customStyle="1" w:styleId="58CBA0D5DF55433F9621ADD9E02884E4">
    <w:name w:val="58CBA0D5DF55433F9621ADD9E02884E4"/>
    <w:rsid w:val="00BB1FF9"/>
  </w:style>
  <w:style w:type="paragraph" w:customStyle="1" w:styleId="22539FE4965A46118BB997EA6AC50156">
    <w:name w:val="22539FE4965A46118BB997EA6AC50156"/>
    <w:rsid w:val="00BB1FF9"/>
  </w:style>
  <w:style w:type="paragraph" w:customStyle="1" w:styleId="8EFBADCBC2AD402D879F5D862F48AF63">
    <w:name w:val="8EFBADCBC2AD402D879F5D862F48AF63"/>
    <w:rsid w:val="00BB1FF9"/>
  </w:style>
  <w:style w:type="paragraph" w:customStyle="1" w:styleId="082D3DC4CCF44E0280A1D6567240A875">
    <w:name w:val="082D3DC4CCF44E0280A1D6567240A875"/>
    <w:rsid w:val="00BB1FF9"/>
  </w:style>
  <w:style w:type="paragraph" w:customStyle="1" w:styleId="F8737A62B3154C88BAB65A3410F0492E">
    <w:name w:val="F8737A62B3154C88BAB65A3410F0492E"/>
    <w:rsid w:val="00BB1FF9"/>
  </w:style>
  <w:style w:type="paragraph" w:customStyle="1" w:styleId="1FF5959A5C6540FC8F89DD889F5BDE14">
    <w:name w:val="1FF5959A5C6540FC8F89DD889F5BDE14"/>
    <w:rsid w:val="00BB1FF9"/>
  </w:style>
  <w:style w:type="paragraph" w:customStyle="1" w:styleId="300DDE7CB8D24AD78AFD165585E757CB">
    <w:name w:val="300DDE7CB8D24AD78AFD165585E757CB"/>
    <w:rsid w:val="00BB1FF9"/>
  </w:style>
  <w:style w:type="paragraph" w:customStyle="1" w:styleId="BDC3FAFC22E2429BB00E010EBC35A4D1">
    <w:name w:val="BDC3FAFC22E2429BB00E010EBC35A4D1"/>
    <w:rsid w:val="00BB1FF9"/>
  </w:style>
  <w:style w:type="paragraph" w:customStyle="1" w:styleId="8BEB69BFEEAE473A8ADC84F67421E8DD">
    <w:name w:val="8BEB69BFEEAE473A8ADC84F67421E8DD"/>
    <w:rsid w:val="00BB1FF9"/>
  </w:style>
  <w:style w:type="paragraph" w:customStyle="1" w:styleId="A7D0F2DFE4EF415AB00C54354D71A38C">
    <w:name w:val="A7D0F2DFE4EF415AB00C54354D71A38C"/>
    <w:rsid w:val="00BB1FF9"/>
  </w:style>
  <w:style w:type="paragraph" w:customStyle="1" w:styleId="62914DD3930C428FA1C58A09AA616296">
    <w:name w:val="62914DD3930C428FA1C58A09AA616296"/>
    <w:rsid w:val="00BB1FF9"/>
  </w:style>
  <w:style w:type="paragraph" w:customStyle="1" w:styleId="D209DF19F0264C2BAA8F7028AEF98F15">
    <w:name w:val="D209DF19F0264C2BAA8F7028AEF98F15"/>
    <w:rsid w:val="00BB1FF9"/>
  </w:style>
  <w:style w:type="paragraph" w:customStyle="1" w:styleId="724935B6B19B425AAA0BBA5338592F8C">
    <w:name w:val="724935B6B19B425AAA0BBA5338592F8C"/>
    <w:rsid w:val="00BB1FF9"/>
  </w:style>
  <w:style w:type="paragraph" w:customStyle="1" w:styleId="852AE59B430A4AB9855DDD614D0E6901">
    <w:name w:val="852AE59B430A4AB9855DDD614D0E6901"/>
    <w:rsid w:val="00BB1FF9"/>
  </w:style>
  <w:style w:type="paragraph" w:customStyle="1" w:styleId="6FAE7C441AAB41979858B854D45F1BBC">
    <w:name w:val="6FAE7C441AAB41979858B854D45F1BBC"/>
    <w:rsid w:val="00BB1FF9"/>
  </w:style>
  <w:style w:type="paragraph" w:customStyle="1" w:styleId="B295EFB73B2548B09DF645F729669E6A">
    <w:name w:val="B295EFB73B2548B09DF645F729669E6A"/>
    <w:rsid w:val="00BB1FF9"/>
  </w:style>
  <w:style w:type="paragraph" w:customStyle="1" w:styleId="0DD3F3B36B4D4D12BC85AF9E4248044C">
    <w:name w:val="0DD3F3B36B4D4D12BC85AF9E4248044C"/>
    <w:rsid w:val="00BB1FF9"/>
  </w:style>
  <w:style w:type="paragraph" w:customStyle="1" w:styleId="716BDD9D58D74873BF8AC5BAA9B6900A">
    <w:name w:val="716BDD9D58D74873BF8AC5BAA9B6900A"/>
    <w:rsid w:val="00BB1FF9"/>
  </w:style>
  <w:style w:type="paragraph" w:customStyle="1" w:styleId="A4D7D7EDC2ED4EA0B45DF15C2336F292">
    <w:name w:val="A4D7D7EDC2ED4EA0B45DF15C2336F292"/>
    <w:rsid w:val="00BB1FF9"/>
  </w:style>
  <w:style w:type="paragraph" w:customStyle="1" w:styleId="6E1C65CB2B3040A9A82E5B5373A34D14">
    <w:name w:val="6E1C65CB2B3040A9A82E5B5373A34D14"/>
    <w:rsid w:val="00BB1FF9"/>
  </w:style>
  <w:style w:type="paragraph" w:customStyle="1" w:styleId="195D33B0A5FE4CA58A6A1BCE8808D85B">
    <w:name w:val="195D33B0A5FE4CA58A6A1BCE8808D85B"/>
    <w:rsid w:val="00BB1FF9"/>
  </w:style>
  <w:style w:type="paragraph" w:customStyle="1" w:styleId="3E5C62D848E64D6D9B7E67E459327BBF">
    <w:name w:val="3E5C62D848E64D6D9B7E67E459327BBF"/>
    <w:rsid w:val="00BB1FF9"/>
  </w:style>
  <w:style w:type="paragraph" w:customStyle="1" w:styleId="F24EC372248742DDA2808CD8A76F9BDB">
    <w:name w:val="F24EC372248742DDA2808CD8A76F9BDB"/>
    <w:rsid w:val="00BB1FF9"/>
  </w:style>
  <w:style w:type="paragraph" w:customStyle="1" w:styleId="FB7DCB08418549A09997CAF01681AE91">
    <w:name w:val="FB7DCB08418549A09997CAF01681AE91"/>
    <w:rsid w:val="00BB1FF9"/>
  </w:style>
  <w:style w:type="paragraph" w:customStyle="1" w:styleId="5659B427BD2A42B8AF12CA8EEF18B21B">
    <w:name w:val="5659B427BD2A42B8AF12CA8EEF18B21B"/>
    <w:rsid w:val="00BB1FF9"/>
  </w:style>
  <w:style w:type="paragraph" w:customStyle="1" w:styleId="F32202058ACF47A9957D2CAC3934D62C">
    <w:name w:val="F32202058ACF47A9957D2CAC3934D62C"/>
    <w:rsid w:val="00BB1FF9"/>
  </w:style>
  <w:style w:type="paragraph" w:customStyle="1" w:styleId="88B6DCED0AAD43BF84730AF467A01853">
    <w:name w:val="88B6DCED0AAD43BF84730AF467A01853"/>
    <w:rsid w:val="00BB1FF9"/>
  </w:style>
  <w:style w:type="paragraph" w:customStyle="1" w:styleId="E0C4E3DDAFDF4C11A2A92C9C1299AB3B">
    <w:name w:val="E0C4E3DDAFDF4C11A2A92C9C1299AB3B"/>
    <w:rsid w:val="00BB1FF9"/>
  </w:style>
  <w:style w:type="paragraph" w:customStyle="1" w:styleId="EBAEFE18C76448B9AE950E7FEB24BC27">
    <w:name w:val="EBAEFE18C76448B9AE950E7FEB24BC27"/>
    <w:rsid w:val="00BB1FF9"/>
  </w:style>
  <w:style w:type="paragraph" w:customStyle="1" w:styleId="E52FE34E56284F438F1A2F57DC9B76F0">
    <w:name w:val="E52FE34E56284F438F1A2F57DC9B76F0"/>
    <w:rsid w:val="00BB1FF9"/>
  </w:style>
  <w:style w:type="paragraph" w:customStyle="1" w:styleId="56AD57432A8B4D5A98113197F1B7E449">
    <w:name w:val="56AD57432A8B4D5A98113197F1B7E449"/>
    <w:rsid w:val="00BB1FF9"/>
  </w:style>
  <w:style w:type="paragraph" w:customStyle="1" w:styleId="9E0F020AB4DE4023AE28853D0867A87C">
    <w:name w:val="9E0F020AB4DE4023AE28853D0867A87C"/>
    <w:rsid w:val="00BB1FF9"/>
  </w:style>
  <w:style w:type="paragraph" w:customStyle="1" w:styleId="5DBCBDE501CD4964BFA44D68EB31B90D">
    <w:name w:val="5DBCBDE501CD4964BFA44D68EB31B90D"/>
    <w:rsid w:val="00BB1FF9"/>
  </w:style>
  <w:style w:type="paragraph" w:customStyle="1" w:styleId="534C2A1267D44EC98CFD81BB0008F0D7">
    <w:name w:val="534C2A1267D44EC98CFD81BB0008F0D7"/>
    <w:rsid w:val="00BB1FF9"/>
  </w:style>
  <w:style w:type="paragraph" w:customStyle="1" w:styleId="193398AD3B6542ABBE74D30CC3CA9A24">
    <w:name w:val="193398AD3B6542ABBE74D30CC3CA9A24"/>
    <w:rsid w:val="00BB1FF9"/>
  </w:style>
  <w:style w:type="paragraph" w:customStyle="1" w:styleId="875C6F945C19471DB6BD849B41548BCB">
    <w:name w:val="875C6F945C19471DB6BD849B41548BCB"/>
    <w:rsid w:val="00BB1FF9"/>
  </w:style>
  <w:style w:type="paragraph" w:customStyle="1" w:styleId="962C184DE478491A8EB0369FE56AB649">
    <w:name w:val="962C184DE478491A8EB0369FE56AB649"/>
    <w:rsid w:val="00BB1FF9"/>
  </w:style>
  <w:style w:type="paragraph" w:customStyle="1" w:styleId="A4F9C24A75F94538BF725B623DA06466">
    <w:name w:val="A4F9C24A75F94538BF725B623DA06466"/>
    <w:rsid w:val="00BB1FF9"/>
  </w:style>
  <w:style w:type="paragraph" w:customStyle="1" w:styleId="BE7561A6DBF94CCFB94A46DAEE5870C97">
    <w:name w:val="BE7561A6DBF94CCFB94A46DAEE5870C97"/>
    <w:rsid w:val="00BB1FF9"/>
    <w:pPr>
      <w:jc w:val="both"/>
    </w:pPr>
    <w:rPr>
      <w:lang w:eastAsia="ja-JP"/>
    </w:rPr>
  </w:style>
  <w:style w:type="paragraph" w:customStyle="1" w:styleId="2248D5E7887A47199ECFC7EA282EA8737">
    <w:name w:val="2248D5E7887A47199ECFC7EA282EA8737"/>
    <w:rsid w:val="00BB1FF9"/>
    <w:pPr>
      <w:jc w:val="both"/>
    </w:pPr>
    <w:rPr>
      <w:lang w:eastAsia="ja-JP"/>
    </w:rPr>
  </w:style>
  <w:style w:type="paragraph" w:customStyle="1" w:styleId="3E782A613BDB46E296DB49AF25895CF17">
    <w:name w:val="3E782A613BDB46E296DB49AF25895CF17"/>
    <w:rsid w:val="00BB1FF9"/>
    <w:pPr>
      <w:jc w:val="both"/>
    </w:pPr>
    <w:rPr>
      <w:lang w:eastAsia="ja-JP"/>
    </w:rPr>
  </w:style>
  <w:style w:type="paragraph" w:customStyle="1" w:styleId="61EA7D274D9748DB910C91CFFED876037">
    <w:name w:val="61EA7D274D9748DB910C91CFFED876037"/>
    <w:rsid w:val="00BB1FF9"/>
    <w:pPr>
      <w:jc w:val="both"/>
    </w:pPr>
    <w:rPr>
      <w:lang w:eastAsia="ja-JP"/>
    </w:rPr>
  </w:style>
  <w:style w:type="paragraph" w:customStyle="1" w:styleId="98E52C8A985E4C9AB2C06A2DFE95577C7">
    <w:name w:val="98E52C8A985E4C9AB2C06A2DFE95577C7"/>
    <w:rsid w:val="00BB1FF9"/>
    <w:pPr>
      <w:jc w:val="both"/>
    </w:pPr>
    <w:rPr>
      <w:lang w:eastAsia="ja-JP"/>
    </w:rPr>
  </w:style>
  <w:style w:type="paragraph" w:customStyle="1" w:styleId="D791BD1E704B4AAEA77E6BACAE28A68A7">
    <w:name w:val="D791BD1E704B4AAEA77E6BACAE28A68A7"/>
    <w:rsid w:val="00BB1FF9"/>
    <w:pPr>
      <w:jc w:val="both"/>
    </w:pPr>
    <w:rPr>
      <w:lang w:eastAsia="ja-JP"/>
    </w:rPr>
  </w:style>
  <w:style w:type="paragraph" w:customStyle="1" w:styleId="58CBA0D5DF55433F9621ADD9E02884E41">
    <w:name w:val="58CBA0D5DF55433F9621ADD9E02884E41"/>
    <w:rsid w:val="00BB1FF9"/>
    <w:pPr>
      <w:jc w:val="both"/>
    </w:pPr>
    <w:rPr>
      <w:lang w:eastAsia="ja-JP"/>
    </w:rPr>
  </w:style>
  <w:style w:type="paragraph" w:customStyle="1" w:styleId="22539FE4965A46118BB997EA6AC501561">
    <w:name w:val="22539FE4965A46118BB997EA6AC501561"/>
    <w:rsid w:val="00BB1FF9"/>
    <w:pPr>
      <w:jc w:val="both"/>
    </w:pPr>
    <w:rPr>
      <w:lang w:eastAsia="ja-JP"/>
    </w:rPr>
  </w:style>
  <w:style w:type="paragraph" w:customStyle="1" w:styleId="8EFBADCBC2AD402D879F5D862F48AF631">
    <w:name w:val="8EFBADCBC2AD402D879F5D862F48AF631"/>
    <w:rsid w:val="00BB1FF9"/>
    <w:pPr>
      <w:jc w:val="both"/>
    </w:pPr>
    <w:rPr>
      <w:lang w:eastAsia="ja-JP"/>
    </w:rPr>
  </w:style>
  <w:style w:type="paragraph" w:customStyle="1" w:styleId="082D3DC4CCF44E0280A1D6567240A8751">
    <w:name w:val="082D3DC4CCF44E0280A1D6567240A8751"/>
    <w:rsid w:val="00BB1FF9"/>
    <w:pPr>
      <w:jc w:val="both"/>
    </w:pPr>
    <w:rPr>
      <w:lang w:eastAsia="ja-JP"/>
    </w:rPr>
  </w:style>
  <w:style w:type="paragraph" w:customStyle="1" w:styleId="F8737A62B3154C88BAB65A3410F0492E1">
    <w:name w:val="F8737A62B3154C88BAB65A3410F0492E1"/>
    <w:rsid w:val="00BB1FF9"/>
    <w:pPr>
      <w:jc w:val="both"/>
    </w:pPr>
    <w:rPr>
      <w:lang w:eastAsia="ja-JP"/>
    </w:rPr>
  </w:style>
  <w:style w:type="paragraph" w:customStyle="1" w:styleId="1FF5959A5C6540FC8F89DD889F5BDE141">
    <w:name w:val="1FF5959A5C6540FC8F89DD889F5BDE141"/>
    <w:rsid w:val="00BB1FF9"/>
    <w:pPr>
      <w:jc w:val="both"/>
    </w:pPr>
    <w:rPr>
      <w:lang w:eastAsia="ja-JP"/>
    </w:rPr>
  </w:style>
  <w:style w:type="paragraph" w:customStyle="1" w:styleId="300DDE7CB8D24AD78AFD165585E757CB1">
    <w:name w:val="300DDE7CB8D24AD78AFD165585E757CB1"/>
    <w:rsid w:val="00BB1FF9"/>
    <w:pPr>
      <w:jc w:val="both"/>
    </w:pPr>
    <w:rPr>
      <w:lang w:eastAsia="ja-JP"/>
    </w:rPr>
  </w:style>
  <w:style w:type="paragraph" w:customStyle="1" w:styleId="BDC3FAFC22E2429BB00E010EBC35A4D11">
    <w:name w:val="BDC3FAFC22E2429BB00E010EBC35A4D11"/>
    <w:rsid w:val="00BB1FF9"/>
    <w:pPr>
      <w:jc w:val="both"/>
    </w:pPr>
    <w:rPr>
      <w:lang w:eastAsia="ja-JP"/>
    </w:rPr>
  </w:style>
  <w:style w:type="paragraph" w:customStyle="1" w:styleId="8BEB69BFEEAE473A8ADC84F67421E8DD1">
    <w:name w:val="8BEB69BFEEAE473A8ADC84F67421E8DD1"/>
    <w:rsid w:val="00BB1FF9"/>
    <w:pPr>
      <w:jc w:val="both"/>
    </w:pPr>
    <w:rPr>
      <w:lang w:eastAsia="ja-JP"/>
    </w:rPr>
  </w:style>
  <w:style w:type="paragraph" w:customStyle="1" w:styleId="A7D0F2DFE4EF415AB00C54354D71A38C1">
    <w:name w:val="A7D0F2DFE4EF415AB00C54354D71A38C1"/>
    <w:rsid w:val="00BB1FF9"/>
    <w:pPr>
      <w:jc w:val="both"/>
    </w:pPr>
    <w:rPr>
      <w:lang w:eastAsia="ja-JP"/>
    </w:rPr>
  </w:style>
  <w:style w:type="paragraph" w:customStyle="1" w:styleId="62914DD3930C428FA1C58A09AA6162961">
    <w:name w:val="62914DD3930C428FA1C58A09AA6162961"/>
    <w:rsid w:val="00BB1FF9"/>
    <w:pPr>
      <w:jc w:val="both"/>
    </w:pPr>
    <w:rPr>
      <w:lang w:eastAsia="ja-JP"/>
    </w:rPr>
  </w:style>
  <w:style w:type="paragraph" w:customStyle="1" w:styleId="D209DF19F0264C2BAA8F7028AEF98F151">
    <w:name w:val="D209DF19F0264C2BAA8F7028AEF98F151"/>
    <w:rsid w:val="00BB1FF9"/>
    <w:pPr>
      <w:jc w:val="both"/>
    </w:pPr>
    <w:rPr>
      <w:lang w:eastAsia="ja-JP"/>
    </w:rPr>
  </w:style>
  <w:style w:type="paragraph" w:customStyle="1" w:styleId="724935B6B19B425AAA0BBA5338592F8C1">
    <w:name w:val="724935B6B19B425AAA0BBA5338592F8C1"/>
    <w:rsid w:val="00BB1FF9"/>
    <w:pPr>
      <w:jc w:val="both"/>
    </w:pPr>
    <w:rPr>
      <w:lang w:eastAsia="ja-JP"/>
    </w:rPr>
  </w:style>
  <w:style w:type="paragraph" w:customStyle="1" w:styleId="852AE59B430A4AB9855DDD614D0E69011">
    <w:name w:val="852AE59B430A4AB9855DDD614D0E69011"/>
    <w:rsid w:val="00BB1FF9"/>
    <w:pPr>
      <w:jc w:val="both"/>
    </w:pPr>
    <w:rPr>
      <w:lang w:eastAsia="ja-JP"/>
    </w:rPr>
  </w:style>
  <w:style w:type="paragraph" w:customStyle="1" w:styleId="6FAE7C441AAB41979858B854D45F1BBC1">
    <w:name w:val="6FAE7C441AAB41979858B854D45F1BBC1"/>
    <w:rsid w:val="00BB1FF9"/>
    <w:pPr>
      <w:jc w:val="both"/>
    </w:pPr>
    <w:rPr>
      <w:lang w:eastAsia="ja-JP"/>
    </w:rPr>
  </w:style>
  <w:style w:type="paragraph" w:customStyle="1" w:styleId="B295EFB73B2548B09DF645F729669E6A1">
    <w:name w:val="B295EFB73B2548B09DF645F729669E6A1"/>
    <w:rsid w:val="00BB1FF9"/>
    <w:pPr>
      <w:jc w:val="both"/>
    </w:pPr>
    <w:rPr>
      <w:lang w:eastAsia="ja-JP"/>
    </w:rPr>
  </w:style>
  <w:style w:type="paragraph" w:customStyle="1" w:styleId="0DD3F3B36B4D4D12BC85AF9E4248044C1">
    <w:name w:val="0DD3F3B36B4D4D12BC85AF9E4248044C1"/>
    <w:rsid w:val="00BB1FF9"/>
    <w:pPr>
      <w:jc w:val="both"/>
    </w:pPr>
    <w:rPr>
      <w:lang w:eastAsia="ja-JP"/>
    </w:rPr>
  </w:style>
  <w:style w:type="paragraph" w:customStyle="1" w:styleId="716BDD9D58D74873BF8AC5BAA9B6900A1">
    <w:name w:val="716BDD9D58D74873BF8AC5BAA9B6900A1"/>
    <w:rsid w:val="00BB1FF9"/>
    <w:pPr>
      <w:jc w:val="both"/>
    </w:pPr>
    <w:rPr>
      <w:lang w:eastAsia="ja-JP"/>
    </w:rPr>
  </w:style>
  <w:style w:type="paragraph" w:customStyle="1" w:styleId="A4D7D7EDC2ED4EA0B45DF15C2336F2921">
    <w:name w:val="A4D7D7EDC2ED4EA0B45DF15C2336F2921"/>
    <w:rsid w:val="00BB1FF9"/>
    <w:pPr>
      <w:jc w:val="both"/>
    </w:pPr>
    <w:rPr>
      <w:lang w:eastAsia="ja-JP"/>
    </w:rPr>
  </w:style>
  <w:style w:type="paragraph" w:customStyle="1" w:styleId="6E1C65CB2B3040A9A82E5B5373A34D141">
    <w:name w:val="6E1C65CB2B3040A9A82E5B5373A34D141"/>
    <w:rsid w:val="00BB1FF9"/>
    <w:pPr>
      <w:jc w:val="both"/>
    </w:pPr>
    <w:rPr>
      <w:lang w:eastAsia="ja-JP"/>
    </w:rPr>
  </w:style>
  <w:style w:type="paragraph" w:customStyle="1" w:styleId="195D33B0A5FE4CA58A6A1BCE8808D85B1">
    <w:name w:val="195D33B0A5FE4CA58A6A1BCE8808D85B1"/>
    <w:rsid w:val="00BB1FF9"/>
    <w:pPr>
      <w:jc w:val="both"/>
    </w:pPr>
    <w:rPr>
      <w:lang w:eastAsia="ja-JP"/>
    </w:rPr>
  </w:style>
  <w:style w:type="paragraph" w:customStyle="1" w:styleId="3E5C62D848E64D6D9B7E67E459327BBF1">
    <w:name w:val="3E5C62D848E64D6D9B7E67E459327BBF1"/>
    <w:rsid w:val="00BB1FF9"/>
    <w:pPr>
      <w:jc w:val="both"/>
    </w:pPr>
    <w:rPr>
      <w:lang w:eastAsia="ja-JP"/>
    </w:rPr>
  </w:style>
  <w:style w:type="paragraph" w:customStyle="1" w:styleId="F24EC372248742DDA2808CD8A76F9BDB1">
    <w:name w:val="F24EC372248742DDA2808CD8A76F9BDB1"/>
    <w:rsid w:val="00BB1FF9"/>
    <w:pPr>
      <w:jc w:val="both"/>
    </w:pPr>
    <w:rPr>
      <w:lang w:eastAsia="ja-JP"/>
    </w:rPr>
  </w:style>
  <w:style w:type="paragraph" w:customStyle="1" w:styleId="193398AD3B6542ABBE74D30CC3CA9A241">
    <w:name w:val="193398AD3B6542ABBE74D30CC3CA9A241"/>
    <w:rsid w:val="00BB1FF9"/>
    <w:pPr>
      <w:jc w:val="both"/>
    </w:pPr>
    <w:rPr>
      <w:lang w:eastAsia="ja-JP"/>
    </w:rPr>
  </w:style>
  <w:style w:type="paragraph" w:customStyle="1" w:styleId="875C6F945C19471DB6BD849B41548BCB1">
    <w:name w:val="875C6F945C19471DB6BD849B41548BCB1"/>
    <w:rsid w:val="00BB1FF9"/>
    <w:pPr>
      <w:jc w:val="both"/>
    </w:pPr>
    <w:rPr>
      <w:lang w:eastAsia="ja-JP"/>
    </w:rPr>
  </w:style>
  <w:style w:type="paragraph" w:customStyle="1" w:styleId="962C184DE478491A8EB0369FE56AB6491">
    <w:name w:val="962C184DE478491A8EB0369FE56AB6491"/>
    <w:rsid w:val="00BB1FF9"/>
    <w:pPr>
      <w:jc w:val="both"/>
    </w:pPr>
    <w:rPr>
      <w:lang w:eastAsia="ja-JP"/>
    </w:rPr>
  </w:style>
  <w:style w:type="paragraph" w:customStyle="1" w:styleId="A4F9C24A75F94538BF725B623DA064661">
    <w:name w:val="A4F9C24A75F94538BF725B623DA064661"/>
    <w:rsid w:val="00BB1FF9"/>
    <w:pPr>
      <w:jc w:val="both"/>
    </w:pPr>
    <w:rPr>
      <w:lang w:eastAsia="ja-JP"/>
    </w:rPr>
  </w:style>
  <w:style w:type="paragraph" w:customStyle="1" w:styleId="FB7DCB08418549A09997CAF01681AE911">
    <w:name w:val="FB7DCB08418549A09997CAF01681AE911"/>
    <w:rsid w:val="00BB1FF9"/>
    <w:pPr>
      <w:jc w:val="both"/>
    </w:pPr>
    <w:rPr>
      <w:lang w:eastAsia="ja-JP"/>
    </w:rPr>
  </w:style>
  <w:style w:type="paragraph" w:customStyle="1" w:styleId="5659B427BD2A42B8AF12CA8EEF18B21B1">
    <w:name w:val="5659B427BD2A42B8AF12CA8EEF18B21B1"/>
    <w:rsid w:val="00BB1FF9"/>
    <w:pPr>
      <w:jc w:val="both"/>
    </w:pPr>
    <w:rPr>
      <w:lang w:eastAsia="ja-JP"/>
    </w:rPr>
  </w:style>
  <w:style w:type="paragraph" w:customStyle="1" w:styleId="F32202058ACF47A9957D2CAC3934D62C1">
    <w:name w:val="F32202058ACF47A9957D2CAC3934D62C1"/>
    <w:rsid w:val="00BB1FF9"/>
    <w:pPr>
      <w:jc w:val="both"/>
    </w:pPr>
    <w:rPr>
      <w:lang w:eastAsia="ja-JP"/>
    </w:rPr>
  </w:style>
  <w:style w:type="paragraph" w:customStyle="1" w:styleId="88B6DCED0AAD43BF84730AF467A018531">
    <w:name w:val="88B6DCED0AAD43BF84730AF467A018531"/>
    <w:rsid w:val="00BB1FF9"/>
    <w:pPr>
      <w:jc w:val="both"/>
    </w:pPr>
    <w:rPr>
      <w:lang w:eastAsia="ja-JP"/>
    </w:rPr>
  </w:style>
  <w:style w:type="paragraph" w:customStyle="1" w:styleId="E0C4E3DDAFDF4C11A2A92C9C1299AB3B1">
    <w:name w:val="E0C4E3DDAFDF4C11A2A92C9C1299AB3B1"/>
    <w:rsid w:val="00BB1FF9"/>
    <w:pPr>
      <w:jc w:val="both"/>
    </w:pPr>
    <w:rPr>
      <w:lang w:eastAsia="ja-JP"/>
    </w:rPr>
  </w:style>
  <w:style w:type="paragraph" w:customStyle="1" w:styleId="EBAEFE18C76448B9AE950E7FEB24BC271">
    <w:name w:val="EBAEFE18C76448B9AE950E7FEB24BC271"/>
    <w:rsid w:val="00BB1FF9"/>
    <w:pPr>
      <w:jc w:val="both"/>
    </w:pPr>
    <w:rPr>
      <w:lang w:eastAsia="ja-JP"/>
    </w:rPr>
  </w:style>
  <w:style w:type="paragraph" w:customStyle="1" w:styleId="E52FE34E56284F438F1A2F57DC9B76F01">
    <w:name w:val="E52FE34E56284F438F1A2F57DC9B76F01"/>
    <w:rsid w:val="00BB1FF9"/>
    <w:pPr>
      <w:jc w:val="both"/>
    </w:pPr>
    <w:rPr>
      <w:lang w:eastAsia="ja-JP"/>
    </w:rPr>
  </w:style>
  <w:style w:type="paragraph" w:customStyle="1" w:styleId="56AD57432A8B4D5A98113197F1B7E4491">
    <w:name w:val="56AD57432A8B4D5A98113197F1B7E4491"/>
    <w:rsid w:val="00BB1FF9"/>
    <w:pPr>
      <w:jc w:val="both"/>
    </w:pPr>
    <w:rPr>
      <w:lang w:eastAsia="ja-JP"/>
    </w:rPr>
  </w:style>
  <w:style w:type="paragraph" w:customStyle="1" w:styleId="9E0F020AB4DE4023AE28853D0867A87C1">
    <w:name w:val="9E0F020AB4DE4023AE28853D0867A87C1"/>
    <w:rsid w:val="00BB1FF9"/>
    <w:pPr>
      <w:jc w:val="both"/>
    </w:pPr>
    <w:rPr>
      <w:lang w:eastAsia="ja-JP"/>
    </w:rPr>
  </w:style>
  <w:style w:type="paragraph" w:customStyle="1" w:styleId="5DBCBDE501CD4964BFA44D68EB31B90D1">
    <w:name w:val="5DBCBDE501CD4964BFA44D68EB31B90D1"/>
    <w:rsid w:val="00BB1FF9"/>
    <w:pPr>
      <w:jc w:val="both"/>
    </w:pPr>
    <w:rPr>
      <w:lang w:eastAsia="ja-JP"/>
    </w:rPr>
  </w:style>
  <w:style w:type="paragraph" w:customStyle="1" w:styleId="534C2A1267D44EC98CFD81BB0008F0D71">
    <w:name w:val="534C2A1267D44EC98CFD81BB0008F0D71"/>
    <w:rsid w:val="00BB1FF9"/>
    <w:pPr>
      <w:jc w:val="both"/>
    </w:pPr>
    <w:rPr>
      <w:lang w:eastAsia="ja-JP"/>
    </w:rPr>
  </w:style>
  <w:style w:type="paragraph" w:customStyle="1" w:styleId="E0443D29454842439D5383189CA2FE979">
    <w:name w:val="E0443D29454842439D5383189CA2FE979"/>
    <w:rsid w:val="00BB1FF9"/>
    <w:pPr>
      <w:spacing w:after="0" w:line="240" w:lineRule="auto"/>
      <w:jc w:val="both"/>
    </w:pPr>
    <w:rPr>
      <w:lang w:eastAsia="ko-KR"/>
    </w:rPr>
  </w:style>
  <w:style w:type="paragraph" w:customStyle="1" w:styleId="2248D5E7887A47199ECFC7EA282EA8738">
    <w:name w:val="2248D5E7887A47199ECFC7EA282EA8738"/>
    <w:rsid w:val="00BB1FF9"/>
    <w:pPr>
      <w:jc w:val="both"/>
    </w:pPr>
    <w:rPr>
      <w:lang w:eastAsia="ja-JP"/>
    </w:rPr>
  </w:style>
  <w:style w:type="paragraph" w:customStyle="1" w:styleId="3E782A613BDB46E296DB49AF25895CF18">
    <w:name w:val="3E782A613BDB46E296DB49AF25895CF18"/>
    <w:rsid w:val="00BB1FF9"/>
    <w:pPr>
      <w:jc w:val="both"/>
    </w:pPr>
    <w:rPr>
      <w:lang w:eastAsia="ja-JP"/>
    </w:rPr>
  </w:style>
  <w:style w:type="paragraph" w:customStyle="1" w:styleId="61EA7D274D9748DB910C91CFFED876038">
    <w:name w:val="61EA7D274D9748DB910C91CFFED876038"/>
    <w:rsid w:val="00BB1FF9"/>
    <w:pPr>
      <w:jc w:val="both"/>
    </w:pPr>
    <w:rPr>
      <w:lang w:eastAsia="ja-JP"/>
    </w:rPr>
  </w:style>
  <w:style w:type="paragraph" w:customStyle="1" w:styleId="98E52C8A985E4C9AB2C06A2DFE95577C8">
    <w:name w:val="98E52C8A985E4C9AB2C06A2DFE95577C8"/>
    <w:rsid w:val="00BB1FF9"/>
    <w:pPr>
      <w:jc w:val="both"/>
    </w:pPr>
    <w:rPr>
      <w:lang w:eastAsia="ja-JP"/>
    </w:rPr>
  </w:style>
  <w:style w:type="paragraph" w:customStyle="1" w:styleId="D791BD1E704B4AAEA77E6BACAE28A68A8">
    <w:name w:val="D791BD1E704B4AAEA77E6BACAE28A68A8"/>
    <w:rsid w:val="00BB1FF9"/>
    <w:pPr>
      <w:jc w:val="both"/>
    </w:pPr>
    <w:rPr>
      <w:lang w:eastAsia="ja-JP"/>
    </w:rPr>
  </w:style>
  <w:style w:type="paragraph" w:customStyle="1" w:styleId="58CBA0D5DF55433F9621ADD9E02884E42">
    <w:name w:val="58CBA0D5DF55433F9621ADD9E02884E42"/>
    <w:rsid w:val="00BB1FF9"/>
    <w:pPr>
      <w:jc w:val="both"/>
    </w:pPr>
    <w:rPr>
      <w:lang w:eastAsia="ja-JP"/>
    </w:rPr>
  </w:style>
  <w:style w:type="paragraph" w:customStyle="1" w:styleId="22539FE4965A46118BB997EA6AC501562">
    <w:name w:val="22539FE4965A46118BB997EA6AC501562"/>
    <w:rsid w:val="00BB1FF9"/>
    <w:pPr>
      <w:jc w:val="both"/>
    </w:pPr>
    <w:rPr>
      <w:lang w:eastAsia="ja-JP"/>
    </w:rPr>
  </w:style>
  <w:style w:type="paragraph" w:customStyle="1" w:styleId="8EFBADCBC2AD402D879F5D862F48AF632">
    <w:name w:val="8EFBADCBC2AD402D879F5D862F48AF632"/>
    <w:rsid w:val="00BB1FF9"/>
    <w:pPr>
      <w:jc w:val="both"/>
    </w:pPr>
    <w:rPr>
      <w:lang w:eastAsia="ja-JP"/>
    </w:rPr>
  </w:style>
  <w:style w:type="paragraph" w:customStyle="1" w:styleId="082D3DC4CCF44E0280A1D6567240A8752">
    <w:name w:val="082D3DC4CCF44E0280A1D6567240A8752"/>
    <w:rsid w:val="00BB1FF9"/>
    <w:pPr>
      <w:jc w:val="both"/>
    </w:pPr>
    <w:rPr>
      <w:lang w:eastAsia="ja-JP"/>
    </w:rPr>
  </w:style>
  <w:style w:type="paragraph" w:customStyle="1" w:styleId="F8737A62B3154C88BAB65A3410F0492E2">
    <w:name w:val="F8737A62B3154C88BAB65A3410F0492E2"/>
    <w:rsid w:val="00BB1FF9"/>
    <w:pPr>
      <w:jc w:val="both"/>
    </w:pPr>
    <w:rPr>
      <w:lang w:eastAsia="ja-JP"/>
    </w:rPr>
  </w:style>
  <w:style w:type="paragraph" w:customStyle="1" w:styleId="1FF5959A5C6540FC8F89DD889F5BDE142">
    <w:name w:val="1FF5959A5C6540FC8F89DD889F5BDE142"/>
    <w:rsid w:val="00BB1FF9"/>
    <w:pPr>
      <w:jc w:val="both"/>
    </w:pPr>
    <w:rPr>
      <w:lang w:eastAsia="ja-JP"/>
    </w:rPr>
  </w:style>
  <w:style w:type="paragraph" w:customStyle="1" w:styleId="300DDE7CB8D24AD78AFD165585E757CB2">
    <w:name w:val="300DDE7CB8D24AD78AFD165585E757CB2"/>
    <w:rsid w:val="00BB1FF9"/>
    <w:pPr>
      <w:jc w:val="both"/>
    </w:pPr>
    <w:rPr>
      <w:lang w:eastAsia="ja-JP"/>
    </w:rPr>
  </w:style>
  <w:style w:type="paragraph" w:customStyle="1" w:styleId="BDC3FAFC22E2429BB00E010EBC35A4D12">
    <w:name w:val="BDC3FAFC22E2429BB00E010EBC35A4D12"/>
    <w:rsid w:val="00BB1FF9"/>
    <w:pPr>
      <w:jc w:val="both"/>
    </w:pPr>
    <w:rPr>
      <w:lang w:eastAsia="ja-JP"/>
    </w:rPr>
  </w:style>
  <w:style w:type="paragraph" w:customStyle="1" w:styleId="8BEB69BFEEAE473A8ADC84F67421E8DD2">
    <w:name w:val="8BEB69BFEEAE473A8ADC84F67421E8DD2"/>
    <w:rsid w:val="00BB1FF9"/>
    <w:pPr>
      <w:jc w:val="both"/>
    </w:pPr>
    <w:rPr>
      <w:lang w:eastAsia="ja-JP"/>
    </w:rPr>
  </w:style>
  <w:style w:type="paragraph" w:customStyle="1" w:styleId="A7D0F2DFE4EF415AB00C54354D71A38C2">
    <w:name w:val="A7D0F2DFE4EF415AB00C54354D71A38C2"/>
    <w:rsid w:val="00BB1FF9"/>
    <w:pPr>
      <w:jc w:val="both"/>
    </w:pPr>
    <w:rPr>
      <w:lang w:eastAsia="ja-JP"/>
    </w:rPr>
  </w:style>
  <w:style w:type="paragraph" w:customStyle="1" w:styleId="62914DD3930C428FA1C58A09AA6162962">
    <w:name w:val="62914DD3930C428FA1C58A09AA6162962"/>
    <w:rsid w:val="00BB1FF9"/>
    <w:pPr>
      <w:jc w:val="both"/>
    </w:pPr>
    <w:rPr>
      <w:lang w:eastAsia="ja-JP"/>
    </w:rPr>
  </w:style>
  <w:style w:type="paragraph" w:customStyle="1" w:styleId="D209DF19F0264C2BAA8F7028AEF98F152">
    <w:name w:val="D209DF19F0264C2BAA8F7028AEF98F152"/>
    <w:rsid w:val="00BB1FF9"/>
    <w:pPr>
      <w:jc w:val="both"/>
    </w:pPr>
    <w:rPr>
      <w:lang w:eastAsia="ja-JP"/>
    </w:rPr>
  </w:style>
  <w:style w:type="paragraph" w:customStyle="1" w:styleId="724935B6B19B425AAA0BBA5338592F8C2">
    <w:name w:val="724935B6B19B425AAA0BBA5338592F8C2"/>
    <w:rsid w:val="00BB1FF9"/>
    <w:pPr>
      <w:jc w:val="both"/>
    </w:pPr>
    <w:rPr>
      <w:lang w:eastAsia="ja-JP"/>
    </w:rPr>
  </w:style>
  <w:style w:type="paragraph" w:customStyle="1" w:styleId="852AE59B430A4AB9855DDD614D0E69012">
    <w:name w:val="852AE59B430A4AB9855DDD614D0E69012"/>
    <w:rsid w:val="00BB1FF9"/>
    <w:pPr>
      <w:jc w:val="both"/>
    </w:pPr>
    <w:rPr>
      <w:lang w:eastAsia="ja-JP"/>
    </w:rPr>
  </w:style>
  <w:style w:type="paragraph" w:customStyle="1" w:styleId="6FAE7C441AAB41979858B854D45F1BBC2">
    <w:name w:val="6FAE7C441AAB41979858B854D45F1BBC2"/>
    <w:rsid w:val="00BB1FF9"/>
    <w:pPr>
      <w:jc w:val="both"/>
    </w:pPr>
    <w:rPr>
      <w:lang w:eastAsia="ja-JP"/>
    </w:rPr>
  </w:style>
  <w:style w:type="paragraph" w:customStyle="1" w:styleId="B295EFB73B2548B09DF645F729669E6A2">
    <w:name w:val="B295EFB73B2548B09DF645F729669E6A2"/>
    <w:rsid w:val="00BB1FF9"/>
    <w:pPr>
      <w:jc w:val="both"/>
    </w:pPr>
    <w:rPr>
      <w:lang w:eastAsia="ja-JP"/>
    </w:rPr>
  </w:style>
  <w:style w:type="paragraph" w:customStyle="1" w:styleId="0DD3F3B36B4D4D12BC85AF9E4248044C2">
    <w:name w:val="0DD3F3B36B4D4D12BC85AF9E4248044C2"/>
    <w:rsid w:val="00BB1FF9"/>
    <w:pPr>
      <w:jc w:val="both"/>
    </w:pPr>
    <w:rPr>
      <w:lang w:eastAsia="ja-JP"/>
    </w:rPr>
  </w:style>
  <w:style w:type="paragraph" w:customStyle="1" w:styleId="716BDD9D58D74873BF8AC5BAA9B6900A2">
    <w:name w:val="716BDD9D58D74873BF8AC5BAA9B6900A2"/>
    <w:rsid w:val="00BB1FF9"/>
    <w:pPr>
      <w:jc w:val="both"/>
    </w:pPr>
    <w:rPr>
      <w:lang w:eastAsia="ja-JP"/>
    </w:rPr>
  </w:style>
  <w:style w:type="paragraph" w:customStyle="1" w:styleId="A4D7D7EDC2ED4EA0B45DF15C2336F2922">
    <w:name w:val="A4D7D7EDC2ED4EA0B45DF15C2336F2922"/>
    <w:rsid w:val="00BB1FF9"/>
    <w:pPr>
      <w:jc w:val="both"/>
    </w:pPr>
    <w:rPr>
      <w:lang w:eastAsia="ja-JP"/>
    </w:rPr>
  </w:style>
  <w:style w:type="paragraph" w:customStyle="1" w:styleId="6E1C65CB2B3040A9A82E5B5373A34D142">
    <w:name w:val="6E1C65CB2B3040A9A82E5B5373A34D142"/>
    <w:rsid w:val="00BB1FF9"/>
    <w:pPr>
      <w:jc w:val="both"/>
    </w:pPr>
    <w:rPr>
      <w:lang w:eastAsia="ja-JP"/>
    </w:rPr>
  </w:style>
  <w:style w:type="paragraph" w:customStyle="1" w:styleId="195D33B0A5FE4CA58A6A1BCE8808D85B2">
    <w:name w:val="195D33B0A5FE4CA58A6A1BCE8808D85B2"/>
    <w:rsid w:val="00BB1FF9"/>
    <w:pPr>
      <w:jc w:val="both"/>
    </w:pPr>
    <w:rPr>
      <w:lang w:eastAsia="ja-JP"/>
    </w:rPr>
  </w:style>
  <w:style w:type="paragraph" w:customStyle="1" w:styleId="3E5C62D848E64D6D9B7E67E459327BBF2">
    <w:name w:val="3E5C62D848E64D6D9B7E67E459327BBF2"/>
    <w:rsid w:val="00BB1FF9"/>
    <w:pPr>
      <w:jc w:val="both"/>
    </w:pPr>
    <w:rPr>
      <w:lang w:eastAsia="ja-JP"/>
    </w:rPr>
  </w:style>
  <w:style w:type="paragraph" w:customStyle="1" w:styleId="F24EC372248742DDA2808CD8A76F9BDB2">
    <w:name w:val="F24EC372248742DDA2808CD8A76F9BDB2"/>
    <w:rsid w:val="00BB1FF9"/>
    <w:pPr>
      <w:jc w:val="both"/>
    </w:pPr>
    <w:rPr>
      <w:lang w:eastAsia="ja-JP"/>
    </w:rPr>
  </w:style>
  <w:style w:type="paragraph" w:customStyle="1" w:styleId="193398AD3B6542ABBE74D30CC3CA9A242">
    <w:name w:val="193398AD3B6542ABBE74D30CC3CA9A242"/>
    <w:rsid w:val="00BB1FF9"/>
    <w:pPr>
      <w:jc w:val="both"/>
    </w:pPr>
    <w:rPr>
      <w:lang w:eastAsia="ja-JP"/>
    </w:rPr>
  </w:style>
  <w:style w:type="paragraph" w:customStyle="1" w:styleId="875C6F945C19471DB6BD849B41548BCB2">
    <w:name w:val="875C6F945C19471DB6BD849B41548BCB2"/>
    <w:rsid w:val="00BB1FF9"/>
    <w:pPr>
      <w:jc w:val="both"/>
    </w:pPr>
    <w:rPr>
      <w:lang w:eastAsia="ja-JP"/>
    </w:rPr>
  </w:style>
  <w:style w:type="paragraph" w:customStyle="1" w:styleId="962C184DE478491A8EB0369FE56AB6492">
    <w:name w:val="962C184DE478491A8EB0369FE56AB6492"/>
    <w:rsid w:val="00BB1FF9"/>
    <w:pPr>
      <w:jc w:val="both"/>
    </w:pPr>
    <w:rPr>
      <w:lang w:eastAsia="ja-JP"/>
    </w:rPr>
  </w:style>
  <w:style w:type="paragraph" w:customStyle="1" w:styleId="A4F9C24A75F94538BF725B623DA064662">
    <w:name w:val="A4F9C24A75F94538BF725B623DA064662"/>
    <w:rsid w:val="00BB1FF9"/>
    <w:pPr>
      <w:jc w:val="both"/>
    </w:pPr>
    <w:rPr>
      <w:lang w:eastAsia="ja-JP"/>
    </w:rPr>
  </w:style>
  <w:style w:type="paragraph" w:customStyle="1" w:styleId="FB7DCB08418549A09997CAF01681AE912">
    <w:name w:val="FB7DCB08418549A09997CAF01681AE912"/>
    <w:rsid w:val="00BB1FF9"/>
    <w:pPr>
      <w:jc w:val="both"/>
    </w:pPr>
    <w:rPr>
      <w:lang w:eastAsia="ja-JP"/>
    </w:rPr>
  </w:style>
  <w:style w:type="paragraph" w:customStyle="1" w:styleId="5659B427BD2A42B8AF12CA8EEF18B21B2">
    <w:name w:val="5659B427BD2A42B8AF12CA8EEF18B21B2"/>
    <w:rsid w:val="00BB1FF9"/>
    <w:pPr>
      <w:jc w:val="both"/>
    </w:pPr>
    <w:rPr>
      <w:lang w:eastAsia="ja-JP"/>
    </w:rPr>
  </w:style>
  <w:style w:type="paragraph" w:customStyle="1" w:styleId="F32202058ACF47A9957D2CAC3934D62C2">
    <w:name w:val="F32202058ACF47A9957D2CAC3934D62C2"/>
    <w:rsid w:val="00BB1FF9"/>
    <w:pPr>
      <w:jc w:val="both"/>
    </w:pPr>
    <w:rPr>
      <w:lang w:eastAsia="ja-JP"/>
    </w:rPr>
  </w:style>
  <w:style w:type="paragraph" w:customStyle="1" w:styleId="88B6DCED0AAD43BF84730AF467A018532">
    <w:name w:val="88B6DCED0AAD43BF84730AF467A018532"/>
    <w:rsid w:val="00BB1FF9"/>
    <w:pPr>
      <w:jc w:val="both"/>
    </w:pPr>
    <w:rPr>
      <w:lang w:eastAsia="ja-JP"/>
    </w:rPr>
  </w:style>
  <w:style w:type="paragraph" w:customStyle="1" w:styleId="E0C4E3DDAFDF4C11A2A92C9C1299AB3B2">
    <w:name w:val="E0C4E3DDAFDF4C11A2A92C9C1299AB3B2"/>
    <w:rsid w:val="00BB1FF9"/>
    <w:pPr>
      <w:jc w:val="both"/>
    </w:pPr>
    <w:rPr>
      <w:lang w:eastAsia="ja-JP"/>
    </w:rPr>
  </w:style>
  <w:style w:type="paragraph" w:customStyle="1" w:styleId="EBAEFE18C76448B9AE950E7FEB24BC272">
    <w:name w:val="EBAEFE18C76448B9AE950E7FEB24BC272"/>
    <w:rsid w:val="00BB1FF9"/>
    <w:pPr>
      <w:jc w:val="both"/>
    </w:pPr>
    <w:rPr>
      <w:lang w:eastAsia="ja-JP"/>
    </w:rPr>
  </w:style>
  <w:style w:type="paragraph" w:customStyle="1" w:styleId="E52FE34E56284F438F1A2F57DC9B76F02">
    <w:name w:val="E52FE34E56284F438F1A2F57DC9B76F02"/>
    <w:rsid w:val="00BB1FF9"/>
    <w:pPr>
      <w:jc w:val="both"/>
    </w:pPr>
    <w:rPr>
      <w:lang w:eastAsia="ja-JP"/>
    </w:rPr>
  </w:style>
  <w:style w:type="paragraph" w:customStyle="1" w:styleId="56AD57432A8B4D5A98113197F1B7E4492">
    <w:name w:val="56AD57432A8B4D5A98113197F1B7E4492"/>
    <w:rsid w:val="00BB1FF9"/>
    <w:pPr>
      <w:jc w:val="both"/>
    </w:pPr>
    <w:rPr>
      <w:lang w:eastAsia="ja-JP"/>
    </w:rPr>
  </w:style>
  <w:style w:type="paragraph" w:customStyle="1" w:styleId="9E0F020AB4DE4023AE28853D0867A87C2">
    <w:name w:val="9E0F020AB4DE4023AE28853D0867A87C2"/>
    <w:rsid w:val="00BB1FF9"/>
    <w:pPr>
      <w:jc w:val="both"/>
    </w:pPr>
    <w:rPr>
      <w:lang w:eastAsia="ja-JP"/>
    </w:rPr>
  </w:style>
  <w:style w:type="paragraph" w:customStyle="1" w:styleId="5DBCBDE501CD4964BFA44D68EB31B90D2">
    <w:name w:val="5DBCBDE501CD4964BFA44D68EB31B90D2"/>
    <w:rsid w:val="00BB1FF9"/>
    <w:pPr>
      <w:jc w:val="both"/>
    </w:pPr>
    <w:rPr>
      <w:lang w:eastAsia="ja-JP"/>
    </w:rPr>
  </w:style>
  <w:style w:type="paragraph" w:customStyle="1" w:styleId="534C2A1267D44EC98CFD81BB0008F0D72">
    <w:name w:val="534C2A1267D44EC98CFD81BB0008F0D72"/>
    <w:rsid w:val="00BB1FF9"/>
    <w:pPr>
      <w:jc w:val="both"/>
    </w:pPr>
    <w:rPr>
      <w:lang w:eastAsia="ja-JP"/>
    </w:rPr>
  </w:style>
  <w:style w:type="paragraph" w:customStyle="1" w:styleId="E0443D29454842439D5383189CA2FE9710">
    <w:name w:val="E0443D29454842439D5383189CA2FE9710"/>
    <w:rsid w:val="00BB1FF9"/>
    <w:pPr>
      <w:spacing w:after="0" w:line="240" w:lineRule="auto"/>
      <w:jc w:val="both"/>
    </w:pPr>
    <w:rPr>
      <w:lang w:eastAsia="ko-KR"/>
    </w:rPr>
  </w:style>
  <w:style w:type="paragraph" w:customStyle="1" w:styleId="2248D5E7887A47199ECFC7EA282EA8739">
    <w:name w:val="2248D5E7887A47199ECFC7EA282EA8739"/>
    <w:rsid w:val="00BB1FF9"/>
    <w:pPr>
      <w:jc w:val="both"/>
    </w:pPr>
    <w:rPr>
      <w:lang w:eastAsia="ja-JP"/>
    </w:rPr>
  </w:style>
  <w:style w:type="paragraph" w:customStyle="1" w:styleId="3E782A613BDB46E296DB49AF25895CF19">
    <w:name w:val="3E782A613BDB46E296DB49AF25895CF19"/>
    <w:rsid w:val="00BB1FF9"/>
    <w:pPr>
      <w:jc w:val="both"/>
    </w:pPr>
    <w:rPr>
      <w:lang w:eastAsia="ja-JP"/>
    </w:rPr>
  </w:style>
  <w:style w:type="paragraph" w:customStyle="1" w:styleId="61EA7D274D9748DB910C91CFFED876039">
    <w:name w:val="61EA7D274D9748DB910C91CFFED876039"/>
    <w:rsid w:val="00BB1FF9"/>
    <w:pPr>
      <w:jc w:val="both"/>
    </w:pPr>
    <w:rPr>
      <w:lang w:eastAsia="ja-JP"/>
    </w:rPr>
  </w:style>
  <w:style w:type="paragraph" w:customStyle="1" w:styleId="98E52C8A985E4C9AB2C06A2DFE95577C9">
    <w:name w:val="98E52C8A985E4C9AB2C06A2DFE95577C9"/>
    <w:rsid w:val="00BB1FF9"/>
    <w:pPr>
      <w:jc w:val="both"/>
    </w:pPr>
    <w:rPr>
      <w:lang w:eastAsia="ja-JP"/>
    </w:rPr>
  </w:style>
  <w:style w:type="paragraph" w:customStyle="1" w:styleId="D791BD1E704B4AAEA77E6BACAE28A68A9">
    <w:name w:val="D791BD1E704B4AAEA77E6BACAE28A68A9"/>
    <w:rsid w:val="00BB1FF9"/>
    <w:pPr>
      <w:jc w:val="both"/>
    </w:pPr>
    <w:rPr>
      <w:lang w:eastAsia="ja-JP"/>
    </w:rPr>
  </w:style>
  <w:style w:type="paragraph" w:customStyle="1" w:styleId="58CBA0D5DF55433F9621ADD9E02884E43">
    <w:name w:val="58CBA0D5DF55433F9621ADD9E02884E43"/>
    <w:rsid w:val="00BB1FF9"/>
    <w:pPr>
      <w:jc w:val="both"/>
    </w:pPr>
    <w:rPr>
      <w:lang w:eastAsia="ja-JP"/>
    </w:rPr>
  </w:style>
  <w:style w:type="paragraph" w:customStyle="1" w:styleId="22539FE4965A46118BB997EA6AC501563">
    <w:name w:val="22539FE4965A46118BB997EA6AC501563"/>
    <w:rsid w:val="00BB1FF9"/>
    <w:pPr>
      <w:jc w:val="both"/>
    </w:pPr>
    <w:rPr>
      <w:lang w:eastAsia="ja-JP"/>
    </w:rPr>
  </w:style>
  <w:style w:type="paragraph" w:customStyle="1" w:styleId="8EFBADCBC2AD402D879F5D862F48AF633">
    <w:name w:val="8EFBADCBC2AD402D879F5D862F48AF633"/>
    <w:rsid w:val="00BB1FF9"/>
    <w:pPr>
      <w:jc w:val="both"/>
    </w:pPr>
    <w:rPr>
      <w:lang w:eastAsia="ja-JP"/>
    </w:rPr>
  </w:style>
  <w:style w:type="paragraph" w:customStyle="1" w:styleId="082D3DC4CCF44E0280A1D6567240A8753">
    <w:name w:val="082D3DC4CCF44E0280A1D6567240A8753"/>
    <w:rsid w:val="00BB1FF9"/>
    <w:pPr>
      <w:jc w:val="both"/>
    </w:pPr>
    <w:rPr>
      <w:lang w:eastAsia="ja-JP"/>
    </w:rPr>
  </w:style>
  <w:style w:type="paragraph" w:customStyle="1" w:styleId="F8737A62B3154C88BAB65A3410F0492E3">
    <w:name w:val="F8737A62B3154C88BAB65A3410F0492E3"/>
    <w:rsid w:val="00BB1FF9"/>
    <w:pPr>
      <w:jc w:val="both"/>
    </w:pPr>
    <w:rPr>
      <w:lang w:eastAsia="ja-JP"/>
    </w:rPr>
  </w:style>
  <w:style w:type="paragraph" w:customStyle="1" w:styleId="1FF5959A5C6540FC8F89DD889F5BDE143">
    <w:name w:val="1FF5959A5C6540FC8F89DD889F5BDE143"/>
    <w:rsid w:val="00BB1FF9"/>
    <w:pPr>
      <w:jc w:val="both"/>
    </w:pPr>
    <w:rPr>
      <w:lang w:eastAsia="ja-JP"/>
    </w:rPr>
  </w:style>
  <w:style w:type="paragraph" w:customStyle="1" w:styleId="300DDE7CB8D24AD78AFD165585E757CB3">
    <w:name w:val="300DDE7CB8D24AD78AFD165585E757CB3"/>
    <w:rsid w:val="00BB1FF9"/>
    <w:pPr>
      <w:jc w:val="both"/>
    </w:pPr>
    <w:rPr>
      <w:lang w:eastAsia="ja-JP"/>
    </w:rPr>
  </w:style>
  <w:style w:type="paragraph" w:customStyle="1" w:styleId="BDC3FAFC22E2429BB00E010EBC35A4D13">
    <w:name w:val="BDC3FAFC22E2429BB00E010EBC35A4D13"/>
    <w:rsid w:val="00BB1FF9"/>
    <w:pPr>
      <w:jc w:val="both"/>
    </w:pPr>
    <w:rPr>
      <w:lang w:eastAsia="ja-JP"/>
    </w:rPr>
  </w:style>
  <w:style w:type="paragraph" w:customStyle="1" w:styleId="8BEB69BFEEAE473A8ADC84F67421E8DD3">
    <w:name w:val="8BEB69BFEEAE473A8ADC84F67421E8DD3"/>
    <w:rsid w:val="00BB1FF9"/>
    <w:pPr>
      <w:jc w:val="both"/>
    </w:pPr>
    <w:rPr>
      <w:lang w:eastAsia="ja-JP"/>
    </w:rPr>
  </w:style>
  <w:style w:type="paragraph" w:customStyle="1" w:styleId="A7D0F2DFE4EF415AB00C54354D71A38C3">
    <w:name w:val="A7D0F2DFE4EF415AB00C54354D71A38C3"/>
    <w:rsid w:val="00BB1FF9"/>
    <w:pPr>
      <w:jc w:val="both"/>
    </w:pPr>
    <w:rPr>
      <w:lang w:eastAsia="ja-JP"/>
    </w:rPr>
  </w:style>
  <w:style w:type="paragraph" w:customStyle="1" w:styleId="62914DD3930C428FA1C58A09AA6162963">
    <w:name w:val="62914DD3930C428FA1C58A09AA6162963"/>
    <w:rsid w:val="00BB1FF9"/>
    <w:pPr>
      <w:jc w:val="both"/>
    </w:pPr>
    <w:rPr>
      <w:lang w:eastAsia="ja-JP"/>
    </w:rPr>
  </w:style>
  <w:style w:type="paragraph" w:customStyle="1" w:styleId="D209DF19F0264C2BAA8F7028AEF98F153">
    <w:name w:val="D209DF19F0264C2BAA8F7028AEF98F153"/>
    <w:rsid w:val="00BB1FF9"/>
    <w:pPr>
      <w:jc w:val="both"/>
    </w:pPr>
    <w:rPr>
      <w:lang w:eastAsia="ja-JP"/>
    </w:rPr>
  </w:style>
  <w:style w:type="paragraph" w:customStyle="1" w:styleId="724935B6B19B425AAA0BBA5338592F8C3">
    <w:name w:val="724935B6B19B425AAA0BBA5338592F8C3"/>
    <w:rsid w:val="00BB1FF9"/>
    <w:pPr>
      <w:jc w:val="both"/>
    </w:pPr>
    <w:rPr>
      <w:lang w:eastAsia="ja-JP"/>
    </w:rPr>
  </w:style>
  <w:style w:type="paragraph" w:customStyle="1" w:styleId="852AE59B430A4AB9855DDD614D0E69013">
    <w:name w:val="852AE59B430A4AB9855DDD614D0E69013"/>
    <w:rsid w:val="00BB1FF9"/>
    <w:pPr>
      <w:jc w:val="both"/>
    </w:pPr>
    <w:rPr>
      <w:lang w:eastAsia="ja-JP"/>
    </w:rPr>
  </w:style>
  <w:style w:type="paragraph" w:customStyle="1" w:styleId="6FAE7C441AAB41979858B854D45F1BBC3">
    <w:name w:val="6FAE7C441AAB41979858B854D45F1BBC3"/>
    <w:rsid w:val="00BB1FF9"/>
    <w:pPr>
      <w:jc w:val="both"/>
    </w:pPr>
    <w:rPr>
      <w:lang w:eastAsia="ja-JP"/>
    </w:rPr>
  </w:style>
  <w:style w:type="paragraph" w:customStyle="1" w:styleId="B295EFB73B2548B09DF645F729669E6A3">
    <w:name w:val="B295EFB73B2548B09DF645F729669E6A3"/>
    <w:rsid w:val="00BB1FF9"/>
    <w:pPr>
      <w:jc w:val="both"/>
    </w:pPr>
    <w:rPr>
      <w:lang w:eastAsia="ja-JP"/>
    </w:rPr>
  </w:style>
  <w:style w:type="paragraph" w:customStyle="1" w:styleId="0DD3F3B36B4D4D12BC85AF9E4248044C3">
    <w:name w:val="0DD3F3B36B4D4D12BC85AF9E4248044C3"/>
    <w:rsid w:val="00BB1FF9"/>
    <w:pPr>
      <w:jc w:val="both"/>
    </w:pPr>
    <w:rPr>
      <w:lang w:eastAsia="ja-JP"/>
    </w:rPr>
  </w:style>
  <w:style w:type="paragraph" w:customStyle="1" w:styleId="716BDD9D58D74873BF8AC5BAA9B6900A3">
    <w:name w:val="716BDD9D58D74873BF8AC5BAA9B6900A3"/>
    <w:rsid w:val="00BB1FF9"/>
    <w:pPr>
      <w:jc w:val="both"/>
    </w:pPr>
    <w:rPr>
      <w:lang w:eastAsia="ja-JP"/>
    </w:rPr>
  </w:style>
  <w:style w:type="paragraph" w:customStyle="1" w:styleId="A4D7D7EDC2ED4EA0B45DF15C2336F2923">
    <w:name w:val="A4D7D7EDC2ED4EA0B45DF15C2336F2923"/>
    <w:rsid w:val="00BB1FF9"/>
    <w:pPr>
      <w:jc w:val="both"/>
    </w:pPr>
    <w:rPr>
      <w:lang w:eastAsia="ja-JP"/>
    </w:rPr>
  </w:style>
  <w:style w:type="paragraph" w:customStyle="1" w:styleId="6E1C65CB2B3040A9A82E5B5373A34D143">
    <w:name w:val="6E1C65CB2B3040A9A82E5B5373A34D143"/>
    <w:rsid w:val="00BB1FF9"/>
    <w:pPr>
      <w:jc w:val="both"/>
    </w:pPr>
    <w:rPr>
      <w:lang w:eastAsia="ja-JP"/>
    </w:rPr>
  </w:style>
  <w:style w:type="paragraph" w:customStyle="1" w:styleId="195D33B0A5FE4CA58A6A1BCE8808D85B3">
    <w:name w:val="195D33B0A5FE4CA58A6A1BCE8808D85B3"/>
    <w:rsid w:val="00BB1FF9"/>
    <w:pPr>
      <w:jc w:val="both"/>
    </w:pPr>
    <w:rPr>
      <w:lang w:eastAsia="ja-JP"/>
    </w:rPr>
  </w:style>
  <w:style w:type="paragraph" w:customStyle="1" w:styleId="3E5C62D848E64D6D9B7E67E459327BBF3">
    <w:name w:val="3E5C62D848E64D6D9B7E67E459327BBF3"/>
    <w:rsid w:val="00BB1FF9"/>
    <w:pPr>
      <w:jc w:val="both"/>
    </w:pPr>
    <w:rPr>
      <w:lang w:eastAsia="ja-JP"/>
    </w:rPr>
  </w:style>
  <w:style w:type="paragraph" w:customStyle="1" w:styleId="F24EC372248742DDA2808CD8A76F9BDB3">
    <w:name w:val="F24EC372248742DDA2808CD8A76F9BDB3"/>
    <w:rsid w:val="00BB1FF9"/>
    <w:pPr>
      <w:jc w:val="both"/>
    </w:pPr>
    <w:rPr>
      <w:lang w:eastAsia="ja-JP"/>
    </w:rPr>
  </w:style>
  <w:style w:type="paragraph" w:customStyle="1" w:styleId="193398AD3B6542ABBE74D30CC3CA9A243">
    <w:name w:val="193398AD3B6542ABBE74D30CC3CA9A243"/>
    <w:rsid w:val="00BB1FF9"/>
    <w:pPr>
      <w:jc w:val="both"/>
    </w:pPr>
    <w:rPr>
      <w:lang w:eastAsia="ja-JP"/>
    </w:rPr>
  </w:style>
  <w:style w:type="paragraph" w:customStyle="1" w:styleId="875C6F945C19471DB6BD849B41548BCB3">
    <w:name w:val="875C6F945C19471DB6BD849B41548BCB3"/>
    <w:rsid w:val="00BB1FF9"/>
    <w:pPr>
      <w:jc w:val="both"/>
    </w:pPr>
    <w:rPr>
      <w:lang w:eastAsia="ja-JP"/>
    </w:rPr>
  </w:style>
  <w:style w:type="paragraph" w:customStyle="1" w:styleId="962C184DE478491A8EB0369FE56AB6493">
    <w:name w:val="962C184DE478491A8EB0369FE56AB6493"/>
    <w:rsid w:val="00BB1FF9"/>
    <w:pPr>
      <w:jc w:val="both"/>
    </w:pPr>
    <w:rPr>
      <w:lang w:eastAsia="ja-JP"/>
    </w:rPr>
  </w:style>
  <w:style w:type="paragraph" w:customStyle="1" w:styleId="A4F9C24A75F94538BF725B623DA064663">
    <w:name w:val="A4F9C24A75F94538BF725B623DA064663"/>
    <w:rsid w:val="00BB1FF9"/>
    <w:pPr>
      <w:jc w:val="both"/>
    </w:pPr>
    <w:rPr>
      <w:lang w:eastAsia="ja-JP"/>
    </w:rPr>
  </w:style>
  <w:style w:type="paragraph" w:customStyle="1" w:styleId="FB7DCB08418549A09997CAF01681AE913">
    <w:name w:val="FB7DCB08418549A09997CAF01681AE913"/>
    <w:rsid w:val="00BB1FF9"/>
    <w:pPr>
      <w:jc w:val="both"/>
    </w:pPr>
    <w:rPr>
      <w:lang w:eastAsia="ja-JP"/>
    </w:rPr>
  </w:style>
  <w:style w:type="paragraph" w:customStyle="1" w:styleId="5659B427BD2A42B8AF12CA8EEF18B21B3">
    <w:name w:val="5659B427BD2A42B8AF12CA8EEF18B21B3"/>
    <w:rsid w:val="00BB1FF9"/>
    <w:pPr>
      <w:jc w:val="both"/>
    </w:pPr>
    <w:rPr>
      <w:lang w:eastAsia="ja-JP"/>
    </w:rPr>
  </w:style>
  <w:style w:type="paragraph" w:customStyle="1" w:styleId="F32202058ACF47A9957D2CAC3934D62C3">
    <w:name w:val="F32202058ACF47A9957D2CAC3934D62C3"/>
    <w:rsid w:val="00BB1FF9"/>
    <w:pPr>
      <w:jc w:val="both"/>
    </w:pPr>
    <w:rPr>
      <w:lang w:eastAsia="ja-JP"/>
    </w:rPr>
  </w:style>
  <w:style w:type="paragraph" w:customStyle="1" w:styleId="88B6DCED0AAD43BF84730AF467A018533">
    <w:name w:val="88B6DCED0AAD43BF84730AF467A018533"/>
    <w:rsid w:val="00BB1FF9"/>
    <w:pPr>
      <w:jc w:val="both"/>
    </w:pPr>
    <w:rPr>
      <w:lang w:eastAsia="ja-JP"/>
    </w:rPr>
  </w:style>
  <w:style w:type="paragraph" w:customStyle="1" w:styleId="E0C4E3DDAFDF4C11A2A92C9C1299AB3B3">
    <w:name w:val="E0C4E3DDAFDF4C11A2A92C9C1299AB3B3"/>
    <w:rsid w:val="00BB1FF9"/>
    <w:pPr>
      <w:jc w:val="both"/>
    </w:pPr>
    <w:rPr>
      <w:lang w:eastAsia="ja-JP"/>
    </w:rPr>
  </w:style>
  <w:style w:type="paragraph" w:customStyle="1" w:styleId="EBAEFE18C76448B9AE950E7FEB24BC273">
    <w:name w:val="EBAEFE18C76448B9AE950E7FEB24BC273"/>
    <w:rsid w:val="00BB1FF9"/>
    <w:pPr>
      <w:jc w:val="both"/>
    </w:pPr>
    <w:rPr>
      <w:lang w:eastAsia="ja-JP"/>
    </w:rPr>
  </w:style>
  <w:style w:type="paragraph" w:customStyle="1" w:styleId="E52FE34E56284F438F1A2F57DC9B76F03">
    <w:name w:val="E52FE34E56284F438F1A2F57DC9B76F03"/>
    <w:rsid w:val="00BB1FF9"/>
    <w:pPr>
      <w:jc w:val="both"/>
    </w:pPr>
    <w:rPr>
      <w:lang w:eastAsia="ja-JP"/>
    </w:rPr>
  </w:style>
  <w:style w:type="paragraph" w:customStyle="1" w:styleId="56AD57432A8B4D5A98113197F1B7E4493">
    <w:name w:val="56AD57432A8B4D5A98113197F1B7E4493"/>
    <w:rsid w:val="00BB1FF9"/>
    <w:pPr>
      <w:jc w:val="both"/>
    </w:pPr>
    <w:rPr>
      <w:lang w:eastAsia="ja-JP"/>
    </w:rPr>
  </w:style>
  <w:style w:type="paragraph" w:customStyle="1" w:styleId="9E0F020AB4DE4023AE28853D0867A87C3">
    <w:name w:val="9E0F020AB4DE4023AE28853D0867A87C3"/>
    <w:rsid w:val="00BB1FF9"/>
    <w:pPr>
      <w:jc w:val="both"/>
    </w:pPr>
    <w:rPr>
      <w:lang w:eastAsia="ja-JP"/>
    </w:rPr>
  </w:style>
  <w:style w:type="paragraph" w:customStyle="1" w:styleId="5DBCBDE501CD4964BFA44D68EB31B90D3">
    <w:name w:val="5DBCBDE501CD4964BFA44D68EB31B90D3"/>
    <w:rsid w:val="00BB1FF9"/>
    <w:pPr>
      <w:jc w:val="both"/>
    </w:pPr>
    <w:rPr>
      <w:lang w:eastAsia="ja-JP"/>
    </w:rPr>
  </w:style>
  <w:style w:type="paragraph" w:customStyle="1" w:styleId="534C2A1267D44EC98CFD81BB0008F0D73">
    <w:name w:val="534C2A1267D44EC98CFD81BB0008F0D73"/>
    <w:rsid w:val="00BB1FF9"/>
    <w:pPr>
      <w:jc w:val="both"/>
    </w:pPr>
    <w:rPr>
      <w:lang w:eastAsia="ja-JP"/>
    </w:rPr>
  </w:style>
  <w:style w:type="paragraph" w:customStyle="1" w:styleId="E0443D29454842439D5383189CA2FE9711">
    <w:name w:val="E0443D29454842439D5383189CA2FE9711"/>
    <w:rsid w:val="00BB1FF9"/>
    <w:pPr>
      <w:spacing w:after="0" w:line="240" w:lineRule="auto"/>
      <w:jc w:val="both"/>
    </w:pPr>
    <w:rPr>
      <w:lang w:eastAsia="ko-KR"/>
    </w:rPr>
  </w:style>
  <w:style w:type="paragraph" w:customStyle="1" w:styleId="4B863003FF16411BBDF340E6381AFDE4">
    <w:name w:val="4B863003FF16411BBDF340E6381AFDE4"/>
    <w:rsid w:val="00BB1FF9"/>
  </w:style>
  <w:style w:type="paragraph" w:customStyle="1" w:styleId="AA0BE8B2E175418B9FDDE62676C0A202">
    <w:name w:val="AA0BE8B2E175418B9FDDE62676C0A202"/>
    <w:rsid w:val="00BB1FF9"/>
  </w:style>
  <w:style w:type="paragraph" w:customStyle="1" w:styleId="20746B686C91492C9492CE798293177F">
    <w:name w:val="20746B686C91492C9492CE798293177F"/>
    <w:rsid w:val="00BB1FF9"/>
  </w:style>
  <w:style w:type="paragraph" w:customStyle="1" w:styleId="0FFA29C06D724090B2DE6EC6E0C35FF4">
    <w:name w:val="0FFA29C06D724090B2DE6EC6E0C35FF4"/>
    <w:rsid w:val="00BB1FF9"/>
  </w:style>
  <w:style w:type="paragraph" w:customStyle="1" w:styleId="DB10E2ED60F24C0A8E7CEF2D33B3704B">
    <w:name w:val="DB10E2ED60F24C0A8E7CEF2D33B3704B"/>
    <w:rsid w:val="00BB1FF9"/>
  </w:style>
  <w:style w:type="paragraph" w:customStyle="1" w:styleId="C46CAB0554EA4F2FA9A33C8F10DCB784">
    <w:name w:val="C46CAB0554EA4F2FA9A33C8F10DCB784"/>
    <w:rsid w:val="00BB1FF9"/>
  </w:style>
  <w:style w:type="paragraph" w:customStyle="1" w:styleId="354B957118D04D9984C194175AD46851">
    <w:name w:val="354B957118D04D9984C194175AD46851"/>
    <w:rsid w:val="00BB1FF9"/>
  </w:style>
  <w:style w:type="paragraph" w:customStyle="1" w:styleId="D04E527E3BD94D619E239E44A9508497">
    <w:name w:val="D04E527E3BD94D619E239E44A9508497"/>
    <w:rsid w:val="00BB1FF9"/>
  </w:style>
  <w:style w:type="paragraph" w:customStyle="1" w:styleId="6406912B698040F98A5CCC499CA33C75">
    <w:name w:val="6406912B698040F98A5CCC499CA33C75"/>
    <w:rsid w:val="00BB1FF9"/>
  </w:style>
  <w:style w:type="paragraph" w:customStyle="1" w:styleId="5F736DADB59A43FCA488167B3F3CB9DE">
    <w:name w:val="5F736DADB59A43FCA488167B3F3CB9DE"/>
    <w:rsid w:val="00BB1FF9"/>
  </w:style>
  <w:style w:type="paragraph" w:customStyle="1" w:styleId="88253C0EBCD944389AF357FB7187512A">
    <w:name w:val="88253C0EBCD944389AF357FB7187512A"/>
    <w:rsid w:val="00BB1FF9"/>
  </w:style>
  <w:style w:type="paragraph" w:customStyle="1" w:styleId="05139809F0054628ADA44AA568829A88">
    <w:name w:val="05139809F0054628ADA44AA568829A88"/>
    <w:rsid w:val="00BB1FF9"/>
  </w:style>
  <w:style w:type="paragraph" w:customStyle="1" w:styleId="FE21CDC329E84176A62FA5EE6078DD36">
    <w:name w:val="FE21CDC329E84176A62FA5EE6078DD36"/>
    <w:rsid w:val="00BB1FF9"/>
  </w:style>
  <w:style w:type="paragraph" w:customStyle="1" w:styleId="C7517FEFF5FC449EADBF1ABF2648A2AB">
    <w:name w:val="C7517FEFF5FC449EADBF1ABF2648A2AB"/>
    <w:rsid w:val="00BB1FF9"/>
  </w:style>
  <w:style w:type="paragraph" w:customStyle="1" w:styleId="16BFBE735A5942E9AD7B442FDD7058A5">
    <w:name w:val="16BFBE735A5942E9AD7B442FDD7058A5"/>
    <w:rsid w:val="00BB1FF9"/>
  </w:style>
  <w:style w:type="paragraph" w:customStyle="1" w:styleId="AA9B8A43D51D4B879331753A8F937082">
    <w:name w:val="AA9B8A43D51D4B879331753A8F937082"/>
    <w:rsid w:val="00BB1FF9"/>
  </w:style>
  <w:style w:type="paragraph" w:customStyle="1" w:styleId="F83A9970A7D1438B975FCD4A970CA43A">
    <w:name w:val="F83A9970A7D1438B975FCD4A970CA43A"/>
    <w:rsid w:val="00BB1FF9"/>
  </w:style>
  <w:style w:type="paragraph" w:customStyle="1" w:styleId="E0DE1B4C25B5405486FFC7836BC428BD">
    <w:name w:val="E0DE1B4C25B5405486FFC7836BC428BD"/>
    <w:rsid w:val="00BB1FF9"/>
  </w:style>
  <w:style w:type="paragraph" w:customStyle="1" w:styleId="0A8053AB700343888C7F2191B99C04B4">
    <w:name w:val="0A8053AB700343888C7F2191B99C04B4"/>
    <w:rsid w:val="00BB1FF9"/>
  </w:style>
  <w:style w:type="paragraph" w:customStyle="1" w:styleId="3A93E780E4F148A6AEED279B5CD32637">
    <w:name w:val="3A93E780E4F148A6AEED279B5CD32637"/>
    <w:rsid w:val="00BB1FF9"/>
  </w:style>
  <w:style w:type="paragraph" w:customStyle="1" w:styleId="450D0C58AA7440328C41A35AEB70BC85">
    <w:name w:val="450D0C58AA7440328C41A35AEB70BC85"/>
    <w:rsid w:val="00BB1FF9"/>
  </w:style>
  <w:style w:type="paragraph" w:customStyle="1" w:styleId="BDB6C30BAA164208AF09442FA12133EF">
    <w:name w:val="BDB6C30BAA164208AF09442FA12133EF"/>
    <w:rsid w:val="00BB1FF9"/>
  </w:style>
  <w:style w:type="paragraph" w:customStyle="1" w:styleId="AB7EC611E9294503BB5E3790982187DC">
    <w:name w:val="AB7EC611E9294503BB5E3790982187DC"/>
    <w:rsid w:val="00BB1FF9"/>
  </w:style>
  <w:style w:type="paragraph" w:customStyle="1" w:styleId="11D1018825E64B64A272FA98BF894C44">
    <w:name w:val="11D1018825E64B64A272FA98BF894C44"/>
    <w:rsid w:val="00BB1FF9"/>
  </w:style>
  <w:style w:type="paragraph" w:customStyle="1" w:styleId="712DCDF3F26E400BB8DF9C3F8BEFF061">
    <w:name w:val="712DCDF3F26E400BB8DF9C3F8BEFF061"/>
    <w:rsid w:val="00BB1FF9"/>
  </w:style>
  <w:style w:type="paragraph" w:customStyle="1" w:styleId="E5961B8AED96427E9E6EB77557898BBC">
    <w:name w:val="E5961B8AED96427E9E6EB77557898BBC"/>
    <w:rsid w:val="00BB1FF9"/>
  </w:style>
  <w:style w:type="paragraph" w:customStyle="1" w:styleId="AFE3B719019C4B90B6C01C6406D8B738">
    <w:name w:val="AFE3B719019C4B90B6C01C6406D8B738"/>
    <w:rsid w:val="00BB1FF9"/>
  </w:style>
  <w:style w:type="paragraph" w:customStyle="1" w:styleId="E5332BD557EE42C8BD5368FF73E4D7B2">
    <w:name w:val="E5332BD557EE42C8BD5368FF73E4D7B2"/>
    <w:rsid w:val="00BB1FF9"/>
  </w:style>
  <w:style w:type="paragraph" w:customStyle="1" w:styleId="8B71B44B8FD645089D668BC556594020">
    <w:name w:val="8B71B44B8FD645089D668BC556594020"/>
    <w:rsid w:val="00BB1FF9"/>
  </w:style>
  <w:style w:type="paragraph" w:customStyle="1" w:styleId="8BC56DB6D6A7410EAC29F37BFDD6C11C">
    <w:name w:val="8BC56DB6D6A7410EAC29F37BFDD6C11C"/>
    <w:rsid w:val="00BB1FF9"/>
  </w:style>
  <w:style w:type="paragraph" w:customStyle="1" w:styleId="856E7CD676A44297BC94894228EE8C47">
    <w:name w:val="856E7CD676A44297BC94894228EE8C47"/>
    <w:rsid w:val="00BB1FF9"/>
  </w:style>
  <w:style w:type="paragraph" w:customStyle="1" w:styleId="CD3E03EF06AE41BD9EA0095A0F2D987B">
    <w:name w:val="CD3E03EF06AE41BD9EA0095A0F2D987B"/>
    <w:rsid w:val="00BB1FF9"/>
  </w:style>
  <w:style w:type="paragraph" w:customStyle="1" w:styleId="58A950A26CD342359F723EEAA875F368">
    <w:name w:val="58A950A26CD342359F723EEAA875F368"/>
    <w:rsid w:val="00BB1FF9"/>
  </w:style>
  <w:style w:type="paragraph" w:customStyle="1" w:styleId="727A3042913D4BDBA9ABD4B911A54DE2">
    <w:name w:val="727A3042913D4BDBA9ABD4B911A54DE2"/>
    <w:rsid w:val="00BB1FF9"/>
  </w:style>
  <w:style w:type="paragraph" w:customStyle="1" w:styleId="51E3B2E13EF34190BD919B0E950004E8">
    <w:name w:val="51E3B2E13EF34190BD919B0E950004E8"/>
    <w:rsid w:val="00BB1FF9"/>
  </w:style>
  <w:style w:type="paragraph" w:customStyle="1" w:styleId="18FF9E36FE224217AE7C8E3644315C8D">
    <w:name w:val="18FF9E36FE224217AE7C8E3644315C8D"/>
    <w:rsid w:val="00BB1FF9"/>
  </w:style>
  <w:style w:type="paragraph" w:customStyle="1" w:styleId="89D661BBFAE54E5F8D52812285C610CC">
    <w:name w:val="89D661BBFAE54E5F8D52812285C610CC"/>
    <w:rsid w:val="00BB1FF9"/>
  </w:style>
  <w:style w:type="paragraph" w:customStyle="1" w:styleId="39BAF7253E814D3494CB04391A328C11">
    <w:name w:val="39BAF7253E814D3494CB04391A328C11"/>
    <w:rsid w:val="00BB1FF9"/>
  </w:style>
  <w:style w:type="paragraph" w:customStyle="1" w:styleId="DB95D4F47C6C46CBA130252DF62350B2">
    <w:name w:val="DB95D4F47C6C46CBA130252DF62350B2"/>
    <w:rsid w:val="00BB1FF9"/>
  </w:style>
  <w:style w:type="paragraph" w:customStyle="1" w:styleId="2002E7F3F2BE4E07A8CE63A82C0221BA">
    <w:name w:val="2002E7F3F2BE4E07A8CE63A82C0221BA"/>
    <w:rsid w:val="00BB1FF9"/>
  </w:style>
  <w:style w:type="paragraph" w:customStyle="1" w:styleId="3DE2A7006E184A0A8154CAAD4E51DC2F">
    <w:name w:val="3DE2A7006E184A0A8154CAAD4E51DC2F"/>
    <w:rsid w:val="00BB1FF9"/>
  </w:style>
  <w:style w:type="paragraph" w:customStyle="1" w:styleId="117AEDE61D4B44529D32B84EF03629CA">
    <w:name w:val="117AEDE61D4B44529D32B84EF03629CA"/>
    <w:rsid w:val="00BB1FF9"/>
  </w:style>
  <w:style w:type="paragraph" w:customStyle="1" w:styleId="8D9AFD6E527748718B502D7570349073">
    <w:name w:val="8D9AFD6E527748718B502D7570349073"/>
    <w:rsid w:val="00BB1FF9"/>
  </w:style>
  <w:style w:type="paragraph" w:customStyle="1" w:styleId="658FDB17EAEA4147818D30A89156CEB5">
    <w:name w:val="658FDB17EAEA4147818D30A89156CEB5"/>
    <w:rsid w:val="00BB1FF9"/>
  </w:style>
  <w:style w:type="paragraph" w:customStyle="1" w:styleId="690766FB1FB149B29772ABAC1D8DD79A">
    <w:name w:val="690766FB1FB149B29772ABAC1D8DD79A"/>
    <w:rsid w:val="00BB1FF9"/>
  </w:style>
  <w:style w:type="paragraph" w:customStyle="1" w:styleId="1E9C6A78EDD445D69C86A1F697A6311C">
    <w:name w:val="1E9C6A78EDD445D69C86A1F697A6311C"/>
    <w:rsid w:val="00BB1FF9"/>
  </w:style>
  <w:style w:type="paragraph" w:customStyle="1" w:styleId="CE9DD87684C640D6809C1C2712344536">
    <w:name w:val="CE9DD87684C640D6809C1C2712344536"/>
    <w:rsid w:val="00BB1FF9"/>
  </w:style>
  <w:style w:type="paragraph" w:customStyle="1" w:styleId="6995805B02BA44E0A665C72235367AED">
    <w:name w:val="6995805B02BA44E0A665C72235367AED"/>
    <w:rsid w:val="00BB1FF9"/>
  </w:style>
  <w:style w:type="paragraph" w:customStyle="1" w:styleId="827CBFD300CA40CE8FCD69961FA794C5">
    <w:name w:val="827CBFD300CA40CE8FCD69961FA794C5"/>
    <w:rsid w:val="00BB1FF9"/>
  </w:style>
  <w:style w:type="paragraph" w:customStyle="1" w:styleId="2B15F4BF71714C5F9753C621ACD12414">
    <w:name w:val="2B15F4BF71714C5F9753C621ACD12414"/>
    <w:rsid w:val="00BB1FF9"/>
  </w:style>
  <w:style w:type="paragraph" w:customStyle="1" w:styleId="896BF6155D5147278B274EBA5E7A0328">
    <w:name w:val="896BF6155D5147278B274EBA5E7A0328"/>
    <w:rsid w:val="00BB1FF9"/>
  </w:style>
  <w:style w:type="paragraph" w:customStyle="1" w:styleId="118856BB05254CAE949A808030C05C29">
    <w:name w:val="118856BB05254CAE949A808030C05C29"/>
    <w:rsid w:val="00BB1FF9"/>
  </w:style>
  <w:style w:type="paragraph" w:customStyle="1" w:styleId="8D6054DB6FBD48409F5B932220F08B72">
    <w:name w:val="8D6054DB6FBD48409F5B932220F08B72"/>
    <w:rsid w:val="00BB1FF9"/>
  </w:style>
  <w:style w:type="paragraph" w:customStyle="1" w:styleId="30E707C61D7A45E8B2E09200895ED627">
    <w:name w:val="30E707C61D7A45E8B2E09200895ED627"/>
    <w:rsid w:val="00BB1FF9"/>
  </w:style>
  <w:style w:type="paragraph" w:customStyle="1" w:styleId="B7E6A222ABA44AECAA756A893163746D">
    <w:name w:val="B7E6A222ABA44AECAA756A893163746D"/>
    <w:rsid w:val="00BB1FF9"/>
  </w:style>
  <w:style w:type="paragraph" w:customStyle="1" w:styleId="EDAB96026FFD4B198010F0488C7BFC1F">
    <w:name w:val="EDAB96026FFD4B198010F0488C7BFC1F"/>
    <w:rsid w:val="00BB1FF9"/>
  </w:style>
  <w:style w:type="paragraph" w:customStyle="1" w:styleId="37A85A8A53094DC08BB4F8668AFC24F0">
    <w:name w:val="37A85A8A53094DC08BB4F8668AFC24F0"/>
    <w:rsid w:val="00BB1FF9"/>
  </w:style>
  <w:style w:type="paragraph" w:customStyle="1" w:styleId="1FBC84A6244C40C3B8F22597C229DB24">
    <w:name w:val="1FBC84A6244C40C3B8F22597C229DB24"/>
    <w:rsid w:val="00BB1FF9"/>
  </w:style>
  <w:style w:type="paragraph" w:customStyle="1" w:styleId="A520445B27544DE98E4AA474A44BBB25">
    <w:name w:val="A520445B27544DE98E4AA474A44BBB25"/>
    <w:rsid w:val="00BB1FF9"/>
  </w:style>
  <w:style w:type="paragraph" w:customStyle="1" w:styleId="E15C214EE769417CB4E620CF1A6F8442">
    <w:name w:val="E15C214EE769417CB4E620CF1A6F8442"/>
    <w:rsid w:val="00BB1FF9"/>
  </w:style>
  <w:style w:type="paragraph" w:customStyle="1" w:styleId="F145EAD4B6544370A2AB1C904DB446F2">
    <w:name w:val="F145EAD4B6544370A2AB1C904DB446F2"/>
    <w:rsid w:val="00BB1FF9"/>
  </w:style>
  <w:style w:type="paragraph" w:customStyle="1" w:styleId="3FE042BE6E9A4DACB2EDB3A6A25A52E4">
    <w:name w:val="3FE042BE6E9A4DACB2EDB3A6A25A52E4"/>
    <w:rsid w:val="00BB1FF9"/>
  </w:style>
  <w:style w:type="paragraph" w:customStyle="1" w:styleId="C8A44B8B7BB64511806721617311068D">
    <w:name w:val="C8A44B8B7BB64511806721617311068D"/>
    <w:rsid w:val="00BB1FF9"/>
  </w:style>
  <w:style w:type="paragraph" w:customStyle="1" w:styleId="77EA317E879E4C6986B6CF2537687304">
    <w:name w:val="77EA317E879E4C6986B6CF2537687304"/>
    <w:rsid w:val="00BB1FF9"/>
  </w:style>
  <w:style w:type="paragraph" w:customStyle="1" w:styleId="258B21E9BE2944C88BED0981B6B0D07F">
    <w:name w:val="258B21E9BE2944C88BED0981B6B0D07F"/>
    <w:rsid w:val="00BB1FF9"/>
  </w:style>
  <w:style w:type="paragraph" w:customStyle="1" w:styleId="287D64B277E1464C9ED7992AA93FD353">
    <w:name w:val="287D64B277E1464C9ED7992AA93FD353"/>
    <w:rsid w:val="00BB1FF9"/>
  </w:style>
  <w:style w:type="paragraph" w:customStyle="1" w:styleId="51F31C54E76049D786C161CC6A3C41E1">
    <w:name w:val="51F31C54E76049D786C161CC6A3C41E1"/>
    <w:rsid w:val="00BB1FF9"/>
  </w:style>
  <w:style w:type="paragraph" w:customStyle="1" w:styleId="E81BF6C0C868490AB06733BEFF0832B3">
    <w:name w:val="E81BF6C0C868490AB06733BEFF0832B3"/>
    <w:rsid w:val="00BB1FF9"/>
  </w:style>
  <w:style w:type="paragraph" w:customStyle="1" w:styleId="56B6C25A83844E56AD6D8D7C50C23E8C">
    <w:name w:val="56B6C25A83844E56AD6D8D7C50C23E8C"/>
    <w:rsid w:val="00BB1FF9"/>
  </w:style>
  <w:style w:type="paragraph" w:customStyle="1" w:styleId="51147F47E1D14A05ABFB972522BD4735">
    <w:name w:val="51147F47E1D14A05ABFB972522BD4735"/>
    <w:rsid w:val="00BB1FF9"/>
  </w:style>
  <w:style w:type="paragraph" w:customStyle="1" w:styleId="D3C0413D019845F48552493C89E84DE3">
    <w:name w:val="D3C0413D019845F48552493C89E84DE3"/>
    <w:rsid w:val="00BB1FF9"/>
  </w:style>
  <w:style w:type="paragraph" w:customStyle="1" w:styleId="0F879F0C70074A7F8EAE33B37287A03B">
    <w:name w:val="0F879F0C70074A7F8EAE33B37287A03B"/>
    <w:rsid w:val="00BB1FF9"/>
  </w:style>
  <w:style w:type="paragraph" w:customStyle="1" w:styleId="4B82E19513424CD892B5D28289159077">
    <w:name w:val="4B82E19513424CD892B5D28289159077"/>
    <w:rsid w:val="00BB1FF9"/>
  </w:style>
  <w:style w:type="paragraph" w:customStyle="1" w:styleId="2883721ED605481D99B0A88C3C5ED82B">
    <w:name w:val="2883721ED605481D99B0A88C3C5ED82B"/>
    <w:rsid w:val="00BB1FF9"/>
  </w:style>
  <w:style w:type="paragraph" w:customStyle="1" w:styleId="CC2240D565664F369F3B15C203100F4F">
    <w:name w:val="CC2240D565664F369F3B15C203100F4F"/>
    <w:rsid w:val="00BB1FF9"/>
  </w:style>
  <w:style w:type="paragraph" w:customStyle="1" w:styleId="6D361FEF30CB4B2E9B9E12BE15155AD1">
    <w:name w:val="6D361FEF30CB4B2E9B9E12BE15155AD1"/>
    <w:rsid w:val="00BB1FF9"/>
  </w:style>
  <w:style w:type="paragraph" w:customStyle="1" w:styleId="2CDDCF9322844BC5AAEFE5989883A16A">
    <w:name w:val="2CDDCF9322844BC5AAEFE5989883A16A"/>
    <w:rsid w:val="00BB1FF9"/>
  </w:style>
  <w:style w:type="paragraph" w:customStyle="1" w:styleId="03BDC422848C473EABF3A77613B384DD">
    <w:name w:val="03BDC422848C473EABF3A77613B384DD"/>
    <w:rsid w:val="00BB1FF9"/>
  </w:style>
  <w:style w:type="paragraph" w:customStyle="1" w:styleId="1B73118EBFA345B88C97428E895DAA0D">
    <w:name w:val="1B73118EBFA345B88C97428E895DAA0D"/>
    <w:rsid w:val="00BB1FF9"/>
  </w:style>
  <w:style w:type="paragraph" w:customStyle="1" w:styleId="F06DA8AEFAE94EF4ACB9E3F290560881">
    <w:name w:val="F06DA8AEFAE94EF4ACB9E3F290560881"/>
    <w:rsid w:val="00BB1FF9"/>
  </w:style>
  <w:style w:type="paragraph" w:customStyle="1" w:styleId="102320E58ED54FE0AB7F728AC1DF740F">
    <w:name w:val="102320E58ED54FE0AB7F728AC1DF740F"/>
    <w:rsid w:val="00BB1FF9"/>
  </w:style>
  <w:style w:type="paragraph" w:customStyle="1" w:styleId="23FD326DFBF14B1B978FB9DFCED3E636">
    <w:name w:val="23FD326DFBF14B1B978FB9DFCED3E636"/>
    <w:rsid w:val="00BB1FF9"/>
  </w:style>
  <w:style w:type="paragraph" w:customStyle="1" w:styleId="5102597CFC0A4D709BA6855E085ABBFF">
    <w:name w:val="5102597CFC0A4D709BA6855E085ABBFF"/>
    <w:rsid w:val="00BB1FF9"/>
  </w:style>
  <w:style w:type="paragraph" w:customStyle="1" w:styleId="01C7C048EE43423A80F36707071206FF">
    <w:name w:val="01C7C048EE43423A80F36707071206FF"/>
    <w:rsid w:val="00BB1FF9"/>
  </w:style>
  <w:style w:type="paragraph" w:customStyle="1" w:styleId="A99DD9E8FB7949179D195254C2E97483">
    <w:name w:val="A99DD9E8FB7949179D195254C2E97483"/>
    <w:rsid w:val="00BB1FF9"/>
  </w:style>
  <w:style w:type="paragraph" w:customStyle="1" w:styleId="3100102D5EB74B74B50727FC5F7ADF70">
    <w:name w:val="3100102D5EB74B74B50727FC5F7ADF70"/>
    <w:rsid w:val="00BB1FF9"/>
  </w:style>
  <w:style w:type="paragraph" w:customStyle="1" w:styleId="B737AC31BF5B4FC4A0948F454B713450">
    <w:name w:val="B737AC31BF5B4FC4A0948F454B713450"/>
    <w:rsid w:val="00BB1FF9"/>
  </w:style>
  <w:style w:type="paragraph" w:customStyle="1" w:styleId="E86389EC91DC43A98E626E1B12AE6ACD">
    <w:name w:val="E86389EC91DC43A98E626E1B12AE6ACD"/>
    <w:rsid w:val="00BB1FF9"/>
  </w:style>
  <w:style w:type="paragraph" w:customStyle="1" w:styleId="8B93D6EF413E445E962D4FAE1B76677C">
    <w:name w:val="8B93D6EF413E445E962D4FAE1B76677C"/>
    <w:rsid w:val="00BB1FF9"/>
  </w:style>
  <w:style w:type="paragraph" w:customStyle="1" w:styleId="4BBE6051661A49FEAB96B3D6FCDD3E05">
    <w:name w:val="4BBE6051661A49FEAB96B3D6FCDD3E05"/>
    <w:rsid w:val="00BB1FF9"/>
  </w:style>
  <w:style w:type="paragraph" w:customStyle="1" w:styleId="A1348C8CA0F541B3B7F290FCAEEBDE9F">
    <w:name w:val="A1348C8CA0F541B3B7F290FCAEEBDE9F"/>
    <w:rsid w:val="00BB1FF9"/>
  </w:style>
  <w:style w:type="paragraph" w:customStyle="1" w:styleId="5CB88DD734D84C06A9E56647BA2375FC">
    <w:name w:val="5CB88DD734D84C06A9E56647BA2375FC"/>
    <w:rsid w:val="00BB1FF9"/>
  </w:style>
  <w:style w:type="paragraph" w:customStyle="1" w:styleId="675B9DA2AF8D4707963911F291A1E974">
    <w:name w:val="675B9DA2AF8D4707963911F291A1E974"/>
    <w:rsid w:val="00BB1FF9"/>
  </w:style>
  <w:style w:type="paragraph" w:customStyle="1" w:styleId="D84BCE1C18F9446DA4E36480083D0821">
    <w:name w:val="D84BCE1C18F9446DA4E36480083D0821"/>
    <w:rsid w:val="00BB1FF9"/>
  </w:style>
  <w:style w:type="paragraph" w:customStyle="1" w:styleId="25093C719B154BF7B0DB565304CCA792">
    <w:name w:val="25093C719B154BF7B0DB565304CCA792"/>
    <w:rsid w:val="00BB1FF9"/>
  </w:style>
  <w:style w:type="paragraph" w:customStyle="1" w:styleId="40939302F7DA4248A872BA348E24C1B1">
    <w:name w:val="40939302F7DA4248A872BA348E24C1B1"/>
    <w:rsid w:val="00BB1FF9"/>
  </w:style>
  <w:style w:type="paragraph" w:customStyle="1" w:styleId="B4D9D0A69E7D4DC39ECB6744C0065025">
    <w:name w:val="B4D9D0A69E7D4DC39ECB6744C0065025"/>
    <w:rsid w:val="00BB1FF9"/>
  </w:style>
  <w:style w:type="paragraph" w:customStyle="1" w:styleId="F7FC0C19664844C7A8B36968E96D83D2">
    <w:name w:val="F7FC0C19664844C7A8B36968E96D83D2"/>
    <w:rsid w:val="00BB1FF9"/>
  </w:style>
  <w:style w:type="paragraph" w:customStyle="1" w:styleId="DDD3FD04BB464BE7A2D496061D9971BE">
    <w:name w:val="DDD3FD04BB464BE7A2D496061D9971BE"/>
    <w:rsid w:val="00BB1FF9"/>
  </w:style>
  <w:style w:type="paragraph" w:customStyle="1" w:styleId="F52298E2994846A89685AF36380F12E6">
    <w:name w:val="F52298E2994846A89685AF36380F12E6"/>
    <w:rsid w:val="00BB1FF9"/>
  </w:style>
  <w:style w:type="paragraph" w:customStyle="1" w:styleId="28A64E2B2C2F43C1A69701A5A9167037">
    <w:name w:val="28A64E2B2C2F43C1A69701A5A9167037"/>
    <w:rsid w:val="00BB1FF9"/>
  </w:style>
  <w:style w:type="paragraph" w:customStyle="1" w:styleId="3C5D244581AA41AB8255F69DD1569577">
    <w:name w:val="3C5D244581AA41AB8255F69DD1569577"/>
    <w:rsid w:val="00BB1FF9"/>
  </w:style>
  <w:style w:type="paragraph" w:customStyle="1" w:styleId="F6205DA238D4407490C53B5F0C162546">
    <w:name w:val="F6205DA238D4407490C53B5F0C162546"/>
    <w:rsid w:val="00BB1FF9"/>
  </w:style>
  <w:style w:type="paragraph" w:customStyle="1" w:styleId="09A06282B176481F9D5F7B4015D94B94">
    <w:name w:val="09A06282B176481F9D5F7B4015D94B94"/>
    <w:rsid w:val="00BB1FF9"/>
  </w:style>
  <w:style w:type="paragraph" w:customStyle="1" w:styleId="0F195FC24905489DAD03A7072D45B609">
    <w:name w:val="0F195FC24905489DAD03A7072D45B609"/>
    <w:rsid w:val="00BB1FF9"/>
  </w:style>
  <w:style w:type="paragraph" w:customStyle="1" w:styleId="E3AF9215A80F451FA39A66822F0FD2E1">
    <w:name w:val="E3AF9215A80F451FA39A66822F0FD2E1"/>
    <w:rsid w:val="00BB1FF9"/>
  </w:style>
  <w:style w:type="paragraph" w:customStyle="1" w:styleId="4CAB9E5F98F042C9BD3A309C7A6CD6B7">
    <w:name w:val="4CAB9E5F98F042C9BD3A309C7A6CD6B7"/>
    <w:rsid w:val="00BB1FF9"/>
  </w:style>
  <w:style w:type="paragraph" w:customStyle="1" w:styleId="A829C30522FD49D88270D90CF0E9C003">
    <w:name w:val="A829C30522FD49D88270D90CF0E9C003"/>
    <w:rsid w:val="00BB1FF9"/>
  </w:style>
  <w:style w:type="paragraph" w:customStyle="1" w:styleId="EC65D993FAF8465BA1179CCBB7F73C57">
    <w:name w:val="EC65D993FAF8465BA1179CCBB7F73C57"/>
    <w:rsid w:val="00BB1FF9"/>
  </w:style>
  <w:style w:type="paragraph" w:customStyle="1" w:styleId="4EA1D06272144904B708DDCAE3A3DCF9">
    <w:name w:val="4EA1D06272144904B708DDCAE3A3DCF9"/>
    <w:rsid w:val="00BB1FF9"/>
  </w:style>
  <w:style w:type="paragraph" w:customStyle="1" w:styleId="436D0C7DB07A4037A2016E59F4A0052E">
    <w:name w:val="436D0C7DB07A4037A2016E59F4A0052E"/>
    <w:rsid w:val="00BB1FF9"/>
  </w:style>
  <w:style w:type="paragraph" w:customStyle="1" w:styleId="C65C28423DCA4D9487FC354FA2976E8E">
    <w:name w:val="C65C28423DCA4D9487FC354FA2976E8E"/>
    <w:rsid w:val="00BB1FF9"/>
  </w:style>
  <w:style w:type="paragraph" w:customStyle="1" w:styleId="1BD5E84FF57043BAA5E8D57C0104EA56">
    <w:name w:val="1BD5E84FF57043BAA5E8D57C0104EA56"/>
    <w:rsid w:val="00BB1FF9"/>
  </w:style>
  <w:style w:type="paragraph" w:customStyle="1" w:styleId="81D516244D684F08B6C8C3B17F4BE724">
    <w:name w:val="81D516244D684F08B6C8C3B17F4BE724"/>
    <w:rsid w:val="00BB1FF9"/>
  </w:style>
  <w:style w:type="paragraph" w:customStyle="1" w:styleId="43A178C3611346268C1B55700ED29163">
    <w:name w:val="43A178C3611346268C1B55700ED29163"/>
    <w:rsid w:val="00BB1FF9"/>
  </w:style>
  <w:style w:type="paragraph" w:customStyle="1" w:styleId="D7AA98189E7E4D04AD7D48A9470632CC">
    <w:name w:val="D7AA98189E7E4D04AD7D48A9470632CC"/>
    <w:rsid w:val="00BB1FF9"/>
  </w:style>
  <w:style w:type="paragraph" w:customStyle="1" w:styleId="E7503F6FEFF042D88CB5AF7EDE28CD71">
    <w:name w:val="E7503F6FEFF042D88CB5AF7EDE28CD71"/>
    <w:rsid w:val="00BB1FF9"/>
  </w:style>
  <w:style w:type="paragraph" w:customStyle="1" w:styleId="57CD45765CAE4C6A9CB04943CEF14A65">
    <w:name w:val="57CD45765CAE4C6A9CB04943CEF14A65"/>
    <w:rsid w:val="00BB1FF9"/>
  </w:style>
  <w:style w:type="paragraph" w:customStyle="1" w:styleId="FEB1D4F4397044DE908036A60B6D7379">
    <w:name w:val="FEB1D4F4397044DE908036A60B6D7379"/>
    <w:rsid w:val="00BB1FF9"/>
  </w:style>
  <w:style w:type="paragraph" w:customStyle="1" w:styleId="B312E48E24154944840EFD0A1D172BC7">
    <w:name w:val="B312E48E24154944840EFD0A1D172BC7"/>
    <w:rsid w:val="00BB1FF9"/>
  </w:style>
  <w:style w:type="paragraph" w:customStyle="1" w:styleId="CB9BF5F12A19491A88DA2D5B99486F94">
    <w:name w:val="CB9BF5F12A19491A88DA2D5B99486F94"/>
    <w:rsid w:val="00BB1FF9"/>
  </w:style>
  <w:style w:type="paragraph" w:customStyle="1" w:styleId="C5826B134F334EC8A2F91A580F64CAF8">
    <w:name w:val="C5826B134F334EC8A2F91A580F64CAF8"/>
    <w:rsid w:val="00BB1FF9"/>
  </w:style>
  <w:style w:type="paragraph" w:customStyle="1" w:styleId="56D0290869CF4FA28ED682A374057FCF">
    <w:name w:val="56D0290869CF4FA28ED682A374057FCF"/>
    <w:rsid w:val="00BB1FF9"/>
  </w:style>
  <w:style w:type="paragraph" w:customStyle="1" w:styleId="1DA569F545F14635A6E3C4185BEDEF56">
    <w:name w:val="1DA569F545F14635A6E3C4185BEDEF56"/>
    <w:rsid w:val="00BB1FF9"/>
  </w:style>
  <w:style w:type="paragraph" w:customStyle="1" w:styleId="F8B76504849D4E7388C5B0F9DE03EBAA">
    <w:name w:val="F8B76504849D4E7388C5B0F9DE03EBAA"/>
    <w:rsid w:val="00BB1FF9"/>
  </w:style>
  <w:style w:type="paragraph" w:customStyle="1" w:styleId="61ECE574DA3A4ED7B7BE7045F647E0B1">
    <w:name w:val="61ECE574DA3A4ED7B7BE7045F647E0B1"/>
    <w:rsid w:val="00BB1FF9"/>
  </w:style>
  <w:style w:type="paragraph" w:customStyle="1" w:styleId="4E2CA93EC6A0449597CAB0FE23B1B181">
    <w:name w:val="4E2CA93EC6A0449597CAB0FE23B1B181"/>
    <w:rsid w:val="00BB1FF9"/>
  </w:style>
  <w:style w:type="paragraph" w:customStyle="1" w:styleId="4603901EFCB840F7B8C517799C1DC3BE">
    <w:name w:val="4603901EFCB840F7B8C517799C1DC3BE"/>
    <w:rsid w:val="00BB1FF9"/>
  </w:style>
  <w:style w:type="paragraph" w:customStyle="1" w:styleId="B144EFDF01934FA88BBC0C8C3316E106">
    <w:name w:val="B144EFDF01934FA88BBC0C8C3316E106"/>
    <w:rsid w:val="00BB1FF9"/>
  </w:style>
  <w:style w:type="paragraph" w:customStyle="1" w:styleId="D28F9DB2F79748FD88D28FBE242D9CC7">
    <w:name w:val="D28F9DB2F79748FD88D28FBE242D9CC7"/>
    <w:rsid w:val="00BB1FF9"/>
  </w:style>
  <w:style w:type="paragraph" w:customStyle="1" w:styleId="386DDB5E529C456CA7FC795C8AF1B494">
    <w:name w:val="386DDB5E529C456CA7FC795C8AF1B494"/>
    <w:rsid w:val="00BB1FF9"/>
  </w:style>
  <w:style w:type="paragraph" w:customStyle="1" w:styleId="F9A0B97DE59F4A14B0009BC6358172BD">
    <w:name w:val="F9A0B97DE59F4A14B0009BC6358172BD"/>
    <w:rsid w:val="00BB1FF9"/>
  </w:style>
  <w:style w:type="paragraph" w:customStyle="1" w:styleId="38855633DB344F7691D17DBC5475B0DD">
    <w:name w:val="38855633DB344F7691D17DBC5475B0DD"/>
    <w:rsid w:val="00BB1FF9"/>
  </w:style>
  <w:style w:type="paragraph" w:customStyle="1" w:styleId="51DA201129B740B591E98530B95E4011">
    <w:name w:val="51DA201129B740B591E98530B95E4011"/>
    <w:rsid w:val="00BB1FF9"/>
  </w:style>
  <w:style w:type="paragraph" w:customStyle="1" w:styleId="4114815084B543FC8CE3022EA76D1069">
    <w:name w:val="4114815084B543FC8CE3022EA76D1069"/>
    <w:rsid w:val="00BB1FF9"/>
  </w:style>
  <w:style w:type="paragraph" w:customStyle="1" w:styleId="F87FAB8D41A8472086F8D69A77229B60">
    <w:name w:val="F87FAB8D41A8472086F8D69A77229B60"/>
    <w:rsid w:val="00BB1FF9"/>
  </w:style>
  <w:style w:type="paragraph" w:customStyle="1" w:styleId="63D1C357A9D147D38EEA57702A0E0CC3">
    <w:name w:val="63D1C357A9D147D38EEA57702A0E0CC3"/>
    <w:rsid w:val="00BB1FF9"/>
  </w:style>
  <w:style w:type="paragraph" w:customStyle="1" w:styleId="59861D0431344C68A2B079131C12FF02">
    <w:name w:val="59861D0431344C68A2B079131C12FF02"/>
    <w:rsid w:val="00BB1FF9"/>
  </w:style>
  <w:style w:type="paragraph" w:customStyle="1" w:styleId="CD9BADE57E6B4890849B2CBBDD2F4494">
    <w:name w:val="CD9BADE57E6B4890849B2CBBDD2F4494"/>
    <w:rsid w:val="00BB1FF9"/>
  </w:style>
  <w:style w:type="paragraph" w:customStyle="1" w:styleId="78CE396BCE9F493B827BB206AB587EA7">
    <w:name w:val="78CE396BCE9F493B827BB206AB587EA7"/>
    <w:rsid w:val="00BB1FF9"/>
  </w:style>
  <w:style w:type="paragraph" w:customStyle="1" w:styleId="B584646AB10B49CEB4FD7CDC40009B34">
    <w:name w:val="B584646AB10B49CEB4FD7CDC40009B34"/>
    <w:rsid w:val="00BB1FF9"/>
  </w:style>
  <w:style w:type="paragraph" w:customStyle="1" w:styleId="B6086FBA2753403BABD5A796500963B6">
    <w:name w:val="B6086FBA2753403BABD5A796500963B6"/>
    <w:rsid w:val="00BB1FF9"/>
  </w:style>
  <w:style w:type="paragraph" w:customStyle="1" w:styleId="1A6F5463C70044F0970C779221225E76">
    <w:name w:val="1A6F5463C70044F0970C779221225E76"/>
    <w:rsid w:val="00BB1FF9"/>
  </w:style>
  <w:style w:type="paragraph" w:customStyle="1" w:styleId="C7A70E2910B04F9389BAFF2C7D5C5FFA">
    <w:name w:val="C7A70E2910B04F9389BAFF2C7D5C5FFA"/>
    <w:rsid w:val="00BB1FF9"/>
  </w:style>
  <w:style w:type="paragraph" w:customStyle="1" w:styleId="01D74B4787244EEFB6D7B3DCE9B8BF7B">
    <w:name w:val="01D74B4787244EEFB6D7B3DCE9B8BF7B"/>
    <w:rsid w:val="00BB1FF9"/>
  </w:style>
  <w:style w:type="paragraph" w:customStyle="1" w:styleId="2A1B04EE10E446B6BB5FD21E6E43B73F">
    <w:name w:val="2A1B04EE10E446B6BB5FD21E6E43B73F"/>
    <w:rsid w:val="00BB1FF9"/>
  </w:style>
  <w:style w:type="paragraph" w:customStyle="1" w:styleId="4EBCD0C1BCBC40F4930AA927FDB75768">
    <w:name w:val="4EBCD0C1BCBC40F4930AA927FDB75768"/>
    <w:rsid w:val="00BB1FF9"/>
  </w:style>
  <w:style w:type="paragraph" w:customStyle="1" w:styleId="C84EDCEEE6EA4BB8B83D6582CC13A08F">
    <w:name w:val="C84EDCEEE6EA4BB8B83D6582CC13A08F"/>
    <w:rsid w:val="00BB1FF9"/>
  </w:style>
  <w:style w:type="paragraph" w:customStyle="1" w:styleId="49AFD3D2892F4F7099165E05057D9E20">
    <w:name w:val="49AFD3D2892F4F7099165E05057D9E20"/>
    <w:rsid w:val="00BB1FF9"/>
  </w:style>
  <w:style w:type="paragraph" w:customStyle="1" w:styleId="F48D937446B043C4A3396933F4805C10">
    <w:name w:val="F48D937446B043C4A3396933F4805C10"/>
    <w:rsid w:val="00BB1FF9"/>
  </w:style>
  <w:style w:type="paragraph" w:customStyle="1" w:styleId="7A25AEB22BDC4AD3B0711E1A24A5516C">
    <w:name w:val="7A25AEB22BDC4AD3B0711E1A24A5516C"/>
    <w:rsid w:val="00BB1FF9"/>
  </w:style>
  <w:style w:type="paragraph" w:customStyle="1" w:styleId="677C6966FBE440678324656B1DD81651">
    <w:name w:val="677C6966FBE440678324656B1DD81651"/>
    <w:rsid w:val="00BB1FF9"/>
  </w:style>
  <w:style w:type="paragraph" w:customStyle="1" w:styleId="3886CB9BD2E841BF96A1A3570BD9B885">
    <w:name w:val="3886CB9BD2E841BF96A1A3570BD9B885"/>
    <w:rsid w:val="00BB1FF9"/>
  </w:style>
  <w:style w:type="paragraph" w:customStyle="1" w:styleId="A1C3E20396CB429E9FC110BD81BA55E5">
    <w:name w:val="A1C3E20396CB429E9FC110BD81BA55E5"/>
    <w:rsid w:val="00BB1FF9"/>
  </w:style>
  <w:style w:type="paragraph" w:customStyle="1" w:styleId="E38B44C06FF74621BB2AA87E6BF7F133">
    <w:name w:val="E38B44C06FF74621BB2AA87E6BF7F133"/>
    <w:rsid w:val="00BB1FF9"/>
  </w:style>
  <w:style w:type="paragraph" w:customStyle="1" w:styleId="FD257612A0D147E1A3AA862E72B8317F">
    <w:name w:val="FD257612A0D147E1A3AA862E72B8317F"/>
    <w:rsid w:val="00BB1FF9"/>
  </w:style>
  <w:style w:type="paragraph" w:customStyle="1" w:styleId="571A378F82144C67B3DB5CC7CF550479">
    <w:name w:val="571A378F82144C67B3DB5CC7CF550479"/>
    <w:rsid w:val="00BB1FF9"/>
  </w:style>
  <w:style w:type="paragraph" w:customStyle="1" w:styleId="D200815DF7BC4B5FA1D21CC4C6CF28A1">
    <w:name w:val="D200815DF7BC4B5FA1D21CC4C6CF28A1"/>
    <w:rsid w:val="00BB1FF9"/>
  </w:style>
  <w:style w:type="paragraph" w:customStyle="1" w:styleId="A1E05EC98E59450BB8528455185A181B">
    <w:name w:val="A1E05EC98E59450BB8528455185A181B"/>
    <w:rsid w:val="00BB1FF9"/>
  </w:style>
  <w:style w:type="paragraph" w:customStyle="1" w:styleId="48F0DAC96BAC4D4084A4B9F06BAC8617">
    <w:name w:val="48F0DAC96BAC4D4084A4B9F06BAC8617"/>
    <w:rsid w:val="00BB1FF9"/>
  </w:style>
  <w:style w:type="paragraph" w:customStyle="1" w:styleId="0E856578FF2E4144B1D5F5A5F0F760EC">
    <w:name w:val="0E856578FF2E4144B1D5F5A5F0F760EC"/>
    <w:rsid w:val="00BB1FF9"/>
  </w:style>
  <w:style w:type="paragraph" w:customStyle="1" w:styleId="883B249972BD4BE0994584B7FA6A2340">
    <w:name w:val="883B249972BD4BE0994584B7FA6A2340"/>
    <w:rsid w:val="00BB1FF9"/>
  </w:style>
  <w:style w:type="paragraph" w:customStyle="1" w:styleId="ACEE298D110144348077DCF739294594">
    <w:name w:val="ACEE298D110144348077DCF739294594"/>
    <w:rsid w:val="00BB1FF9"/>
  </w:style>
  <w:style w:type="paragraph" w:customStyle="1" w:styleId="79BA135585B74B3A9AC309AF1C16C5DF">
    <w:name w:val="79BA135585B74B3A9AC309AF1C16C5DF"/>
    <w:rsid w:val="00BB1FF9"/>
  </w:style>
  <w:style w:type="paragraph" w:customStyle="1" w:styleId="A8B3D60F8C154D9681A53DB196F4CAC9">
    <w:name w:val="A8B3D60F8C154D9681A53DB196F4CAC9"/>
    <w:rsid w:val="00BB1FF9"/>
  </w:style>
  <w:style w:type="paragraph" w:customStyle="1" w:styleId="C3CFAB7100F1484A9CF074CFDF9F03B9">
    <w:name w:val="C3CFAB7100F1484A9CF074CFDF9F03B9"/>
    <w:rsid w:val="00BB1FF9"/>
  </w:style>
  <w:style w:type="paragraph" w:customStyle="1" w:styleId="A8D1A30AAE7D4BFC8B6A1CFF69A2DD04">
    <w:name w:val="A8D1A30AAE7D4BFC8B6A1CFF69A2DD04"/>
    <w:rsid w:val="00BB1FF9"/>
  </w:style>
  <w:style w:type="paragraph" w:customStyle="1" w:styleId="46F92EDAACBF4495996D425CF838B0CB">
    <w:name w:val="46F92EDAACBF4495996D425CF838B0CB"/>
    <w:rsid w:val="00BB1FF9"/>
  </w:style>
  <w:style w:type="paragraph" w:customStyle="1" w:styleId="6B9191B92FBE451089133B56C1B1F5E1">
    <w:name w:val="6B9191B92FBE451089133B56C1B1F5E1"/>
    <w:rsid w:val="00BB1FF9"/>
  </w:style>
  <w:style w:type="paragraph" w:customStyle="1" w:styleId="C446BCAE48ED473D9919084F37237A8D">
    <w:name w:val="C446BCAE48ED473D9919084F37237A8D"/>
    <w:rsid w:val="00BB1FF9"/>
  </w:style>
  <w:style w:type="paragraph" w:customStyle="1" w:styleId="62B7E256216449DF901A1FB3C82E77E5">
    <w:name w:val="62B7E256216449DF901A1FB3C82E77E5"/>
    <w:rsid w:val="00BB1FF9"/>
  </w:style>
  <w:style w:type="paragraph" w:customStyle="1" w:styleId="431C8EE1C8BD4B0490B165B48F74579F">
    <w:name w:val="431C8EE1C8BD4B0490B165B48F74579F"/>
    <w:rsid w:val="00BB1FF9"/>
  </w:style>
  <w:style w:type="paragraph" w:customStyle="1" w:styleId="A20888242E324B2BB40524B9E654F593">
    <w:name w:val="A20888242E324B2BB40524B9E654F593"/>
    <w:rsid w:val="00BB1FF9"/>
  </w:style>
  <w:style w:type="paragraph" w:customStyle="1" w:styleId="31EC5F9C1F75412891806237A992EEAE">
    <w:name w:val="31EC5F9C1F75412891806237A992EEAE"/>
    <w:rsid w:val="00BB1FF9"/>
  </w:style>
  <w:style w:type="paragraph" w:customStyle="1" w:styleId="10F36863FAF94CC6A84CB3F400AF9B02">
    <w:name w:val="10F36863FAF94CC6A84CB3F400AF9B02"/>
    <w:rsid w:val="00BB1FF9"/>
  </w:style>
  <w:style w:type="paragraph" w:customStyle="1" w:styleId="D4DBD3620BA8434881398A0C23F03A19">
    <w:name w:val="D4DBD3620BA8434881398A0C23F03A19"/>
    <w:rsid w:val="00BB1FF9"/>
  </w:style>
  <w:style w:type="paragraph" w:customStyle="1" w:styleId="60A63B0CEA6B4102A2CFAF9172FA97D2">
    <w:name w:val="60A63B0CEA6B4102A2CFAF9172FA97D2"/>
    <w:rsid w:val="00BB1FF9"/>
  </w:style>
  <w:style w:type="paragraph" w:customStyle="1" w:styleId="BCE26F0D6A5845F6B74A5CC8B573F2DD">
    <w:name w:val="BCE26F0D6A5845F6B74A5CC8B573F2DD"/>
    <w:rsid w:val="00BB1FF9"/>
  </w:style>
  <w:style w:type="paragraph" w:customStyle="1" w:styleId="CE76051FE8174F7CB8C1585909E64FAC">
    <w:name w:val="CE76051FE8174F7CB8C1585909E64FAC"/>
    <w:rsid w:val="00BB1FF9"/>
  </w:style>
  <w:style w:type="paragraph" w:customStyle="1" w:styleId="A353CF2DCF10497E85C5FB7E912AD02F">
    <w:name w:val="A353CF2DCF10497E85C5FB7E912AD02F"/>
    <w:rsid w:val="00BB1FF9"/>
  </w:style>
  <w:style w:type="paragraph" w:customStyle="1" w:styleId="6D920881FB644C0DA03A9E7590DD9C07">
    <w:name w:val="6D920881FB644C0DA03A9E7590DD9C07"/>
    <w:rsid w:val="00BB1FF9"/>
  </w:style>
  <w:style w:type="paragraph" w:customStyle="1" w:styleId="CE8B9850FACB4C339A2F30ADF421BE3B">
    <w:name w:val="CE8B9850FACB4C339A2F30ADF421BE3B"/>
    <w:rsid w:val="00BB1FF9"/>
  </w:style>
  <w:style w:type="paragraph" w:customStyle="1" w:styleId="9684918D47E24D8E9DA9099E611C244F">
    <w:name w:val="9684918D47E24D8E9DA9099E611C244F"/>
    <w:rsid w:val="00BB1FF9"/>
  </w:style>
  <w:style w:type="paragraph" w:customStyle="1" w:styleId="B518C519B89C4D47826683224778DC97">
    <w:name w:val="B518C519B89C4D47826683224778DC97"/>
    <w:rsid w:val="00BB1FF9"/>
  </w:style>
  <w:style w:type="paragraph" w:customStyle="1" w:styleId="E1B01C0B96BD443AB695E4B42D9D9732">
    <w:name w:val="E1B01C0B96BD443AB695E4B42D9D9732"/>
    <w:rsid w:val="00BB1FF9"/>
  </w:style>
  <w:style w:type="paragraph" w:customStyle="1" w:styleId="91F543DEBD7147FABAB76477CC24DBBE">
    <w:name w:val="91F543DEBD7147FABAB76477CC24DBBE"/>
    <w:rsid w:val="00BB1FF9"/>
  </w:style>
  <w:style w:type="paragraph" w:customStyle="1" w:styleId="D7B13EB261F84F5F8A1F0A214B76C883">
    <w:name w:val="D7B13EB261F84F5F8A1F0A214B76C883"/>
    <w:rsid w:val="00BB1FF9"/>
  </w:style>
  <w:style w:type="paragraph" w:customStyle="1" w:styleId="AA033815D318488CA50B20369D4EDAFB">
    <w:name w:val="AA033815D318488CA50B20369D4EDAFB"/>
    <w:rsid w:val="00BB1FF9"/>
  </w:style>
  <w:style w:type="paragraph" w:customStyle="1" w:styleId="F88EA4CBD9AA45D4AB641F98D5BB572E">
    <w:name w:val="F88EA4CBD9AA45D4AB641F98D5BB572E"/>
    <w:rsid w:val="00BB1FF9"/>
  </w:style>
  <w:style w:type="paragraph" w:customStyle="1" w:styleId="9A9A2E7F80B241E488BA13DF9C83852B">
    <w:name w:val="9A9A2E7F80B241E488BA13DF9C83852B"/>
    <w:rsid w:val="00BB1FF9"/>
  </w:style>
  <w:style w:type="paragraph" w:customStyle="1" w:styleId="1AFC6312F8F34A3CB7A8B3FA20E02BA6">
    <w:name w:val="1AFC6312F8F34A3CB7A8B3FA20E02BA6"/>
    <w:rsid w:val="00BB1FF9"/>
  </w:style>
  <w:style w:type="paragraph" w:customStyle="1" w:styleId="36A9A9EC79834C7998C2D12648C821F4">
    <w:name w:val="36A9A9EC79834C7998C2D12648C821F4"/>
    <w:rsid w:val="00BB1FF9"/>
  </w:style>
  <w:style w:type="paragraph" w:customStyle="1" w:styleId="7D22159C4E9943E28B00A7114E0ECA5B">
    <w:name w:val="7D22159C4E9943E28B00A7114E0ECA5B"/>
    <w:rsid w:val="00BB1FF9"/>
  </w:style>
  <w:style w:type="paragraph" w:customStyle="1" w:styleId="BBC0045323F149E7BA18D69F8BCCF106">
    <w:name w:val="BBC0045323F149E7BA18D69F8BCCF106"/>
    <w:rsid w:val="00BB1FF9"/>
  </w:style>
  <w:style w:type="paragraph" w:customStyle="1" w:styleId="CBE96C01A92B4A17BACBFBAD9EA489D9">
    <w:name w:val="CBE96C01A92B4A17BACBFBAD9EA489D9"/>
    <w:rsid w:val="00BB1FF9"/>
  </w:style>
  <w:style w:type="paragraph" w:customStyle="1" w:styleId="1DBC682FD399491EAD4B4814EA2AF7AB">
    <w:name w:val="1DBC682FD399491EAD4B4814EA2AF7AB"/>
    <w:rsid w:val="00BB1FF9"/>
  </w:style>
  <w:style w:type="paragraph" w:customStyle="1" w:styleId="4A3DA85C3AEF40B29E1D200DB87C0ED9">
    <w:name w:val="4A3DA85C3AEF40B29E1D200DB87C0ED9"/>
    <w:rsid w:val="00BB1FF9"/>
  </w:style>
  <w:style w:type="paragraph" w:customStyle="1" w:styleId="EB6A67118677405797F531BEFFDDB96E">
    <w:name w:val="EB6A67118677405797F531BEFFDDB96E"/>
    <w:rsid w:val="00BB1FF9"/>
  </w:style>
  <w:style w:type="paragraph" w:customStyle="1" w:styleId="79BDD30B8F6147F388B42376192ADABF">
    <w:name w:val="79BDD30B8F6147F388B42376192ADABF"/>
    <w:rsid w:val="00BB1FF9"/>
  </w:style>
  <w:style w:type="paragraph" w:customStyle="1" w:styleId="59569F5CE9324F12B63733242B6CA6D7">
    <w:name w:val="59569F5CE9324F12B63733242B6CA6D7"/>
    <w:rsid w:val="00BB1FF9"/>
  </w:style>
  <w:style w:type="paragraph" w:customStyle="1" w:styleId="3E27D277D4BB4BE4800FCBC76E9CBA28">
    <w:name w:val="3E27D277D4BB4BE4800FCBC76E9CBA28"/>
    <w:rsid w:val="00BB1FF9"/>
  </w:style>
  <w:style w:type="paragraph" w:customStyle="1" w:styleId="495108BBCAB446B99C1BC27A7E44B0EA">
    <w:name w:val="495108BBCAB446B99C1BC27A7E44B0EA"/>
    <w:rsid w:val="00BB1FF9"/>
  </w:style>
  <w:style w:type="paragraph" w:customStyle="1" w:styleId="7D405DE18F6547C79CA9902EEB0C8DC3">
    <w:name w:val="7D405DE18F6547C79CA9902EEB0C8DC3"/>
    <w:rsid w:val="00BB1FF9"/>
  </w:style>
  <w:style w:type="paragraph" w:customStyle="1" w:styleId="A236A2139BCF42FA95336E0B0EF764FF">
    <w:name w:val="A236A2139BCF42FA95336E0B0EF764FF"/>
    <w:rsid w:val="00BB1FF9"/>
  </w:style>
  <w:style w:type="paragraph" w:customStyle="1" w:styleId="378A56FE85B243D1A7CD6B5DE4BEC5A6">
    <w:name w:val="378A56FE85B243D1A7CD6B5DE4BEC5A6"/>
    <w:rsid w:val="00BB1FF9"/>
  </w:style>
  <w:style w:type="paragraph" w:customStyle="1" w:styleId="6F26957AB0C54A4BA8B072C2DAE27BA7">
    <w:name w:val="6F26957AB0C54A4BA8B072C2DAE27BA7"/>
    <w:rsid w:val="00BB1FF9"/>
  </w:style>
  <w:style w:type="paragraph" w:customStyle="1" w:styleId="57BD0BBF15F44586B99C9EFD8C4AF7EA">
    <w:name w:val="57BD0BBF15F44586B99C9EFD8C4AF7EA"/>
    <w:rsid w:val="00BB1FF9"/>
  </w:style>
  <w:style w:type="paragraph" w:customStyle="1" w:styleId="AF6C6558852C4695A9F6BE4A3744467C">
    <w:name w:val="AF6C6558852C4695A9F6BE4A3744467C"/>
    <w:rsid w:val="00BB1FF9"/>
  </w:style>
  <w:style w:type="paragraph" w:customStyle="1" w:styleId="5946AAFA52D34FCD8E7FFDC58F7D05CC">
    <w:name w:val="5946AAFA52D34FCD8E7FFDC58F7D05CC"/>
    <w:rsid w:val="00BB1FF9"/>
  </w:style>
  <w:style w:type="paragraph" w:customStyle="1" w:styleId="C8FD702A09A7444183E54402D8A041F4">
    <w:name w:val="C8FD702A09A7444183E54402D8A041F4"/>
    <w:rsid w:val="00BB1FF9"/>
  </w:style>
  <w:style w:type="paragraph" w:customStyle="1" w:styleId="F8C583ED345D42C2811FC4F9CB628351">
    <w:name w:val="F8C583ED345D42C2811FC4F9CB628351"/>
    <w:rsid w:val="00BB1FF9"/>
  </w:style>
  <w:style w:type="paragraph" w:customStyle="1" w:styleId="31658F19C4B944189044A4385B5D7072">
    <w:name w:val="31658F19C4B944189044A4385B5D7072"/>
    <w:rsid w:val="00BB1FF9"/>
  </w:style>
  <w:style w:type="paragraph" w:customStyle="1" w:styleId="63B340DEBF514B0BB29FC6748EABBBCB">
    <w:name w:val="63B340DEBF514B0BB29FC6748EABBBCB"/>
    <w:rsid w:val="00BB1FF9"/>
  </w:style>
  <w:style w:type="paragraph" w:customStyle="1" w:styleId="D2F9B2B06D59484E9A94C88E635C0612">
    <w:name w:val="D2F9B2B06D59484E9A94C88E635C0612"/>
    <w:rsid w:val="00BB1FF9"/>
  </w:style>
  <w:style w:type="paragraph" w:customStyle="1" w:styleId="11A64DD024C94FD886ED5459D9059ABF">
    <w:name w:val="11A64DD024C94FD886ED5459D9059ABF"/>
    <w:rsid w:val="00BB1FF9"/>
  </w:style>
  <w:style w:type="paragraph" w:customStyle="1" w:styleId="FBB94438CC70453ABA7F5CDF58EC5F75">
    <w:name w:val="FBB94438CC70453ABA7F5CDF58EC5F75"/>
    <w:rsid w:val="00BB1FF9"/>
  </w:style>
  <w:style w:type="paragraph" w:customStyle="1" w:styleId="8A0A64D21D2445DF98F72233EFC64490">
    <w:name w:val="8A0A64D21D2445DF98F72233EFC64490"/>
    <w:rsid w:val="00BB1FF9"/>
  </w:style>
  <w:style w:type="paragraph" w:customStyle="1" w:styleId="C397CE4491374ACF977DA3A63F56C31E">
    <w:name w:val="C397CE4491374ACF977DA3A63F56C31E"/>
    <w:rsid w:val="00BB1FF9"/>
  </w:style>
  <w:style w:type="paragraph" w:customStyle="1" w:styleId="F1546DD59AAF43F982F58AB97C1D5E6F">
    <w:name w:val="F1546DD59AAF43F982F58AB97C1D5E6F"/>
    <w:rsid w:val="00BB1FF9"/>
  </w:style>
  <w:style w:type="paragraph" w:customStyle="1" w:styleId="129A9882231C4316A4FE8378D199DCD2">
    <w:name w:val="129A9882231C4316A4FE8378D199DCD2"/>
    <w:rsid w:val="00BB1FF9"/>
  </w:style>
  <w:style w:type="paragraph" w:customStyle="1" w:styleId="918C81BD5A6C4D6499B7B9F48A567D40">
    <w:name w:val="918C81BD5A6C4D6499B7B9F48A567D40"/>
    <w:rsid w:val="00BB1FF9"/>
  </w:style>
  <w:style w:type="paragraph" w:customStyle="1" w:styleId="2C742C70A4AC4D95B50C08CB8FC9FD94">
    <w:name w:val="2C742C70A4AC4D95B50C08CB8FC9FD94"/>
    <w:rsid w:val="00BB1FF9"/>
  </w:style>
  <w:style w:type="paragraph" w:customStyle="1" w:styleId="1EB10022FBCA448883B9A506714B053B">
    <w:name w:val="1EB10022FBCA448883B9A506714B053B"/>
    <w:rsid w:val="00BB1FF9"/>
  </w:style>
  <w:style w:type="paragraph" w:customStyle="1" w:styleId="7D396523F2674EA3A2358605EF4F32D9">
    <w:name w:val="7D396523F2674EA3A2358605EF4F32D9"/>
    <w:rsid w:val="00BB1FF9"/>
  </w:style>
  <w:style w:type="paragraph" w:customStyle="1" w:styleId="A9E361E563AA4372AD84EB8324904975">
    <w:name w:val="A9E361E563AA4372AD84EB8324904975"/>
    <w:rsid w:val="00BB1FF9"/>
  </w:style>
  <w:style w:type="paragraph" w:customStyle="1" w:styleId="0FACDDB589C34E3C8283BE8E39FF7748">
    <w:name w:val="0FACDDB589C34E3C8283BE8E39FF7748"/>
    <w:rsid w:val="00BB1FF9"/>
  </w:style>
  <w:style w:type="paragraph" w:customStyle="1" w:styleId="DCBA036F61A347928FF22AAA6FEDB73E">
    <w:name w:val="DCBA036F61A347928FF22AAA6FEDB73E"/>
    <w:rsid w:val="00BB1FF9"/>
  </w:style>
  <w:style w:type="paragraph" w:customStyle="1" w:styleId="5279B9325DF145959D302E0928E93A3F">
    <w:name w:val="5279B9325DF145959D302E0928E93A3F"/>
    <w:rsid w:val="00BB1FF9"/>
  </w:style>
  <w:style w:type="paragraph" w:customStyle="1" w:styleId="924E55CE092647968710430A53C02A36">
    <w:name w:val="924E55CE092647968710430A53C02A36"/>
    <w:rsid w:val="00BB1FF9"/>
  </w:style>
  <w:style w:type="paragraph" w:customStyle="1" w:styleId="6F2B67E7271549F9B68A27FF2FE372CF">
    <w:name w:val="6F2B67E7271549F9B68A27FF2FE372CF"/>
    <w:rsid w:val="00BB1FF9"/>
  </w:style>
  <w:style w:type="paragraph" w:customStyle="1" w:styleId="E6A4D4AC603F4A2D907475D77B24E908">
    <w:name w:val="E6A4D4AC603F4A2D907475D77B24E908"/>
    <w:rsid w:val="00BB1FF9"/>
  </w:style>
  <w:style w:type="paragraph" w:customStyle="1" w:styleId="A1B2025233A34A55A64029379B0E364A">
    <w:name w:val="A1B2025233A34A55A64029379B0E364A"/>
    <w:rsid w:val="00BB1FF9"/>
  </w:style>
  <w:style w:type="paragraph" w:customStyle="1" w:styleId="7475A5FB89C7466A9018B1CF52911688">
    <w:name w:val="7475A5FB89C7466A9018B1CF52911688"/>
    <w:rsid w:val="00BB1FF9"/>
  </w:style>
  <w:style w:type="paragraph" w:customStyle="1" w:styleId="B64A6A7F5F2A418AB82216921F7ABDB5">
    <w:name w:val="B64A6A7F5F2A418AB82216921F7ABDB5"/>
    <w:rsid w:val="00BB1FF9"/>
  </w:style>
  <w:style w:type="paragraph" w:customStyle="1" w:styleId="52F57F917DEA4F69B7CFA8F5C4352768">
    <w:name w:val="52F57F917DEA4F69B7CFA8F5C4352768"/>
    <w:rsid w:val="00BB1FF9"/>
  </w:style>
  <w:style w:type="paragraph" w:customStyle="1" w:styleId="6E63E8FF1F3843FD87CA5BC081D0BA5C">
    <w:name w:val="6E63E8FF1F3843FD87CA5BC081D0BA5C"/>
    <w:rsid w:val="00BB1FF9"/>
  </w:style>
  <w:style w:type="paragraph" w:customStyle="1" w:styleId="C6D3629F03A74AACA1F1AF3E5205AE5A">
    <w:name w:val="C6D3629F03A74AACA1F1AF3E5205AE5A"/>
    <w:rsid w:val="00BB1FF9"/>
  </w:style>
  <w:style w:type="paragraph" w:customStyle="1" w:styleId="552D19B1609F45CB916ABCBE5ED7FF06">
    <w:name w:val="552D19B1609F45CB916ABCBE5ED7FF06"/>
    <w:rsid w:val="00BB1FF9"/>
  </w:style>
  <w:style w:type="paragraph" w:customStyle="1" w:styleId="6226502C5D6A4E8AB5EE5EF60382BA3F">
    <w:name w:val="6226502C5D6A4E8AB5EE5EF60382BA3F"/>
    <w:rsid w:val="00BB1FF9"/>
  </w:style>
  <w:style w:type="paragraph" w:customStyle="1" w:styleId="C019373913364261A7330898C5C79FC3">
    <w:name w:val="C019373913364261A7330898C5C79FC3"/>
    <w:rsid w:val="00BB1FF9"/>
  </w:style>
  <w:style w:type="paragraph" w:customStyle="1" w:styleId="A49E025111AA40C69B0B0AB556C6B7D8">
    <w:name w:val="A49E025111AA40C69B0B0AB556C6B7D8"/>
    <w:rsid w:val="00BB1FF9"/>
  </w:style>
  <w:style w:type="paragraph" w:customStyle="1" w:styleId="C073DA4206BB4A9FAE94DB0100F3D235">
    <w:name w:val="C073DA4206BB4A9FAE94DB0100F3D235"/>
    <w:rsid w:val="00BB1FF9"/>
  </w:style>
  <w:style w:type="paragraph" w:customStyle="1" w:styleId="73D54A4571FF47A2B6528269DDB08AA4">
    <w:name w:val="73D54A4571FF47A2B6528269DDB08AA4"/>
    <w:rsid w:val="00BB1FF9"/>
  </w:style>
  <w:style w:type="paragraph" w:customStyle="1" w:styleId="24D94B588FB744F7941E76D78C91FEEE">
    <w:name w:val="24D94B588FB744F7941E76D78C91FEEE"/>
    <w:rsid w:val="00BB1FF9"/>
  </w:style>
  <w:style w:type="paragraph" w:customStyle="1" w:styleId="383757B91CD245D8A9C36B18C504D9D0">
    <w:name w:val="383757B91CD245D8A9C36B18C504D9D0"/>
    <w:rsid w:val="00BB1FF9"/>
  </w:style>
  <w:style w:type="paragraph" w:customStyle="1" w:styleId="3E3B5964AFD547BDB38015564B762085">
    <w:name w:val="3E3B5964AFD547BDB38015564B762085"/>
    <w:rsid w:val="00BB1FF9"/>
  </w:style>
  <w:style w:type="paragraph" w:customStyle="1" w:styleId="4E906FC5F82E403B9D6ED996619B6EB2">
    <w:name w:val="4E906FC5F82E403B9D6ED996619B6EB2"/>
    <w:rsid w:val="00BB1FF9"/>
  </w:style>
  <w:style w:type="paragraph" w:customStyle="1" w:styleId="3762E08A51824B798F0731206E6773A1">
    <w:name w:val="3762E08A51824B798F0731206E6773A1"/>
    <w:rsid w:val="00BB1FF9"/>
  </w:style>
  <w:style w:type="paragraph" w:customStyle="1" w:styleId="DCB03B722B9B4AFBBBC470F286970594">
    <w:name w:val="DCB03B722B9B4AFBBBC470F286970594"/>
    <w:rsid w:val="00BB1FF9"/>
  </w:style>
  <w:style w:type="paragraph" w:customStyle="1" w:styleId="625F4654619440A7920E323F31046CD0">
    <w:name w:val="625F4654619440A7920E323F31046CD0"/>
    <w:rsid w:val="00BB1FF9"/>
  </w:style>
  <w:style w:type="paragraph" w:customStyle="1" w:styleId="112B4FCFB02A4EFBAE6B11ED8CD57A1B">
    <w:name w:val="112B4FCFB02A4EFBAE6B11ED8CD57A1B"/>
    <w:rsid w:val="00BB1FF9"/>
  </w:style>
  <w:style w:type="paragraph" w:customStyle="1" w:styleId="32A9DDDD77574B279B84DD05FC61FE61">
    <w:name w:val="32A9DDDD77574B279B84DD05FC61FE61"/>
    <w:rsid w:val="00BB1FF9"/>
  </w:style>
  <w:style w:type="paragraph" w:customStyle="1" w:styleId="D57B758086C7472FAEBE275E72C6D72E">
    <w:name w:val="D57B758086C7472FAEBE275E72C6D72E"/>
    <w:rsid w:val="00BB1FF9"/>
  </w:style>
  <w:style w:type="paragraph" w:customStyle="1" w:styleId="F564A60AEB9648A6BF2397A9BD4CEAD9">
    <w:name w:val="F564A60AEB9648A6BF2397A9BD4CEAD9"/>
    <w:rsid w:val="00BB1FF9"/>
  </w:style>
  <w:style w:type="paragraph" w:customStyle="1" w:styleId="C068D59313D74EE580A2F21B1F6A084D">
    <w:name w:val="C068D59313D74EE580A2F21B1F6A084D"/>
    <w:rsid w:val="00BB1FF9"/>
  </w:style>
  <w:style w:type="paragraph" w:customStyle="1" w:styleId="E872C46F4E7947969BB6E738EB25CC0F">
    <w:name w:val="E872C46F4E7947969BB6E738EB25CC0F"/>
    <w:rsid w:val="00BB1FF9"/>
  </w:style>
  <w:style w:type="paragraph" w:customStyle="1" w:styleId="579EF03DE7D34211A9CF129FFB0FACED">
    <w:name w:val="579EF03DE7D34211A9CF129FFB0FACED"/>
    <w:rsid w:val="00BB1FF9"/>
  </w:style>
  <w:style w:type="paragraph" w:customStyle="1" w:styleId="6AB523004E0A4754BA77EF10B80D847A">
    <w:name w:val="6AB523004E0A4754BA77EF10B80D847A"/>
    <w:rsid w:val="00BB1FF9"/>
  </w:style>
  <w:style w:type="paragraph" w:customStyle="1" w:styleId="C9CAB9F5CA1C4B66BED088C2DDA6DA1D">
    <w:name w:val="C9CAB9F5CA1C4B66BED088C2DDA6DA1D"/>
    <w:rsid w:val="00BB1FF9"/>
  </w:style>
  <w:style w:type="paragraph" w:customStyle="1" w:styleId="3EE54FE680DE416D88A31ABF6658D862">
    <w:name w:val="3EE54FE680DE416D88A31ABF6658D862"/>
    <w:rsid w:val="00BB1FF9"/>
  </w:style>
  <w:style w:type="paragraph" w:customStyle="1" w:styleId="6F12165220E64AAABAA85945D7590C03">
    <w:name w:val="6F12165220E64AAABAA85945D7590C03"/>
    <w:rsid w:val="00BB1FF9"/>
  </w:style>
  <w:style w:type="paragraph" w:customStyle="1" w:styleId="F81841319F0344CBACFD4414144D5CED">
    <w:name w:val="F81841319F0344CBACFD4414144D5CED"/>
    <w:rsid w:val="00BB1FF9"/>
  </w:style>
  <w:style w:type="paragraph" w:customStyle="1" w:styleId="331E4105756F44F8A093CCD40625BC53">
    <w:name w:val="331E4105756F44F8A093CCD40625BC53"/>
    <w:rsid w:val="00BB1FF9"/>
  </w:style>
  <w:style w:type="paragraph" w:customStyle="1" w:styleId="7CD1C936DDAA42E5883A8E778DC90E07">
    <w:name w:val="7CD1C936DDAA42E5883A8E778DC90E07"/>
    <w:rsid w:val="00BB1FF9"/>
  </w:style>
  <w:style w:type="paragraph" w:customStyle="1" w:styleId="BA3C28B7689E4147B8F71F6A5970E8E5">
    <w:name w:val="BA3C28B7689E4147B8F71F6A5970E8E5"/>
    <w:rsid w:val="00BB1FF9"/>
  </w:style>
  <w:style w:type="paragraph" w:customStyle="1" w:styleId="08F365A6BAC649F8B90AD8A2EEF64341">
    <w:name w:val="08F365A6BAC649F8B90AD8A2EEF64341"/>
    <w:rsid w:val="00BB1FF9"/>
  </w:style>
  <w:style w:type="paragraph" w:customStyle="1" w:styleId="5B75D87423A14C1F957182A95EB0F693">
    <w:name w:val="5B75D87423A14C1F957182A95EB0F693"/>
    <w:rsid w:val="00BB1FF9"/>
  </w:style>
  <w:style w:type="paragraph" w:customStyle="1" w:styleId="05F5396E88B94690808E18ABDF4122D5">
    <w:name w:val="05F5396E88B94690808E18ABDF4122D5"/>
    <w:rsid w:val="00BB1FF9"/>
  </w:style>
  <w:style w:type="paragraph" w:customStyle="1" w:styleId="3B02BA6CFFCB4DE485EE384A230B3DDC">
    <w:name w:val="3B02BA6CFFCB4DE485EE384A230B3DDC"/>
    <w:rsid w:val="00BB1FF9"/>
  </w:style>
  <w:style w:type="paragraph" w:customStyle="1" w:styleId="F498A27D6E5E47D0B111A5B9F355183C">
    <w:name w:val="F498A27D6E5E47D0B111A5B9F355183C"/>
    <w:rsid w:val="00BB1FF9"/>
  </w:style>
  <w:style w:type="paragraph" w:customStyle="1" w:styleId="A3345EFC61A846A393D41361BEED6433">
    <w:name w:val="A3345EFC61A846A393D41361BEED6433"/>
    <w:rsid w:val="00BB1FF9"/>
  </w:style>
  <w:style w:type="paragraph" w:customStyle="1" w:styleId="52B4995DA6004A839E6169D2FE627B6C">
    <w:name w:val="52B4995DA6004A839E6169D2FE627B6C"/>
    <w:rsid w:val="00BB1FF9"/>
  </w:style>
  <w:style w:type="paragraph" w:customStyle="1" w:styleId="DD6ACEB6593D48E7A5760A6081696205">
    <w:name w:val="DD6ACEB6593D48E7A5760A6081696205"/>
    <w:rsid w:val="00BB1FF9"/>
  </w:style>
  <w:style w:type="paragraph" w:customStyle="1" w:styleId="C1F44CF4793342999ADA08F1B1C848A4">
    <w:name w:val="C1F44CF4793342999ADA08F1B1C848A4"/>
    <w:rsid w:val="00BB1FF9"/>
  </w:style>
  <w:style w:type="paragraph" w:customStyle="1" w:styleId="F6EF62E7F5CF40AEBBC10B564727DFBF">
    <w:name w:val="F6EF62E7F5CF40AEBBC10B564727DFBF"/>
    <w:rsid w:val="00BB1FF9"/>
  </w:style>
  <w:style w:type="paragraph" w:customStyle="1" w:styleId="24DE70D952D24756A9F87EF9702457D6">
    <w:name w:val="24DE70D952D24756A9F87EF9702457D6"/>
    <w:rsid w:val="00BB1FF9"/>
  </w:style>
  <w:style w:type="paragraph" w:customStyle="1" w:styleId="6FCA2058B31441DBA5AE3CE1E81253CD">
    <w:name w:val="6FCA2058B31441DBA5AE3CE1E81253CD"/>
    <w:rsid w:val="00BB1FF9"/>
  </w:style>
  <w:style w:type="paragraph" w:customStyle="1" w:styleId="8AB74CF21FEF4DEDB5DED9085B341FC4">
    <w:name w:val="8AB74CF21FEF4DEDB5DED9085B341FC4"/>
    <w:rsid w:val="00BB1FF9"/>
  </w:style>
  <w:style w:type="paragraph" w:customStyle="1" w:styleId="C395BE1D04C8442F80DB03E6B80789E4">
    <w:name w:val="C395BE1D04C8442F80DB03E6B80789E4"/>
    <w:rsid w:val="00BB1FF9"/>
  </w:style>
  <w:style w:type="paragraph" w:customStyle="1" w:styleId="CCC319EE1BB44012AD4041AC3A6B4083">
    <w:name w:val="CCC319EE1BB44012AD4041AC3A6B4083"/>
    <w:rsid w:val="00BB1FF9"/>
  </w:style>
  <w:style w:type="paragraph" w:customStyle="1" w:styleId="13AA9E79F9B44448B2ABD3FFFCD86389">
    <w:name w:val="13AA9E79F9B44448B2ABD3FFFCD86389"/>
    <w:rsid w:val="00BB1FF9"/>
  </w:style>
  <w:style w:type="paragraph" w:customStyle="1" w:styleId="288856923B5E41E1A7A154A06858D5E3">
    <w:name w:val="288856923B5E41E1A7A154A06858D5E3"/>
    <w:rsid w:val="00BB1FF9"/>
  </w:style>
  <w:style w:type="paragraph" w:customStyle="1" w:styleId="271EDA0C27F9409084F5C1C3D8E8146C">
    <w:name w:val="271EDA0C27F9409084F5C1C3D8E8146C"/>
    <w:rsid w:val="00BB1FF9"/>
  </w:style>
  <w:style w:type="paragraph" w:customStyle="1" w:styleId="18754F1725744B038DDFD109422B03C5">
    <w:name w:val="18754F1725744B038DDFD109422B03C5"/>
    <w:rsid w:val="00BB1FF9"/>
  </w:style>
  <w:style w:type="paragraph" w:customStyle="1" w:styleId="CE42FC7FE3C147ADAFD7F7A7ED4FA948">
    <w:name w:val="CE42FC7FE3C147ADAFD7F7A7ED4FA948"/>
    <w:rsid w:val="00BB1FF9"/>
  </w:style>
  <w:style w:type="paragraph" w:customStyle="1" w:styleId="96A16E10DC4D4AF6AC7992F5F07C121D">
    <w:name w:val="96A16E10DC4D4AF6AC7992F5F07C121D"/>
    <w:rsid w:val="00BB1FF9"/>
  </w:style>
  <w:style w:type="paragraph" w:customStyle="1" w:styleId="3BCD556550324DE19B309B113A8DA093">
    <w:name w:val="3BCD556550324DE19B309B113A8DA093"/>
    <w:rsid w:val="00BB1FF9"/>
  </w:style>
  <w:style w:type="paragraph" w:customStyle="1" w:styleId="6519DCF7A2CC45F0B713940EEAD2BAFB">
    <w:name w:val="6519DCF7A2CC45F0B713940EEAD2BAFB"/>
    <w:rsid w:val="00BB1FF9"/>
  </w:style>
  <w:style w:type="paragraph" w:customStyle="1" w:styleId="4235F383E18940C099A2D4E9B48DE0E4">
    <w:name w:val="4235F383E18940C099A2D4E9B48DE0E4"/>
    <w:rsid w:val="00BB1FF9"/>
  </w:style>
  <w:style w:type="paragraph" w:customStyle="1" w:styleId="60243B918A6B4391A38D960F285509FE">
    <w:name w:val="60243B918A6B4391A38D960F285509FE"/>
    <w:rsid w:val="00BB1FF9"/>
  </w:style>
  <w:style w:type="paragraph" w:customStyle="1" w:styleId="6164D5052FBC42FE9FBFFFF2AE8318B9">
    <w:name w:val="6164D5052FBC42FE9FBFFFF2AE8318B9"/>
    <w:rsid w:val="00BB1FF9"/>
  </w:style>
  <w:style w:type="paragraph" w:customStyle="1" w:styleId="70B6B569CD7A4C478C5E9F248B58CB39">
    <w:name w:val="70B6B569CD7A4C478C5E9F248B58CB39"/>
    <w:rsid w:val="00BB1FF9"/>
  </w:style>
  <w:style w:type="paragraph" w:customStyle="1" w:styleId="B0D0A77BF5D44A1C93F8C6C01AEE033E">
    <w:name w:val="B0D0A77BF5D44A1C93F8C6C01AEE033E"/>
    <w:rsid w:val="00BB1FF9"/>
  </w:style>
  <w:style w:type="paragraph" w:customStyle="1" w:styleId="DA2433C097DD44D3BB05E1E08CC253A1">
    <w:name w:val="DA2433C097DD44D3BB05E1E08CC253A1"/>
    <w:rsid w:val="00BB1FF9"/>
  </w:style>
  <w:style w:type="paragraph" w:customStyle="1" w:styleId="70F1AF74C7B14D53891B3B238BFC445F">
    <w:name w:val="70F1AF74C7B14D53891B3B238BFC445F"/>
    <w:rsid w:val="00BB1FF9"/>
  </w:style>
  <w:style w:type="paragraph" w:customStyle="1" w:styleId="7453603549F841A0A7357AED8DE56F05">
    <w:name w:val="7453603549F841A0A7357AED8DE56F05"/>
    <w:rsid w:val="00BB1FF9"/>
  </w:style>
  <w:style w:type="paragraph" w:customStyle="1" w:styleId="90EC4F98BF2C429587DDAE0D24F33FEE">
    <w:name w:val="90EC4F98BF2C429587DDAE0D24F33FEE"/>
    <w:rsid w:val="00BB1FF9"/>
  </w:style>
  <w:style w:type="paragraph" w:customStyle="1" w:styleId="186B6A7FEDC94F7D928F1A028A917EBC">
    <w:name w:val="186B6A7FEDC94F7D928F1A028A917EBC"/>
    <w:rsid w:val="00BB1FF9"/>
  </w:style>
  <w:style w:type="paragraph" w:customStyle="1" w:styleId="DBFB70567FFB4F83AA32F148D0794810">
    <w:name w:val="DBFB70567FFB4F83AA32F148D0794810"/>
    <w:rsid w:val="00BB1FF9"/>
  </w:style>
  <w:style w:type="paragraph" w:customStyle="1" w:styleId="D885CD64EDB3475291EB902511D2ED3C">
    <w:name w:val="D885CD64EDB3475291EB902511D2ED3C"/>
    <w:rsid w:val="00BB1FF9"/>
  </w:style>
  <w:style w:type="paragraph" w:customStyle="1" w:styleId="B304594C7D1A4585BEE917DC7C06DD8F">
    <w:name w:val="B304594C7D1A4585BEE917DC7C06DD8F"/>
    <w:rsid w:val="00BB1FF9"/>
  </w:style>
  <w:style w:type="paragraph" w:customStyle="1" w:styleId="68315F5AB2014AF7B30D33A12F35FB26">
    <w:name w:val="68315F5AB2014AF7B30D33A12F35FB26"/>
    <w:rsid w:val="00BB1FF9"/>
  </w:style>
  <w:style w:type="paragraph" w:customStyle="1" w:styleId="8ACBC6C800E34F3AACEEFB9A1255CB8E">
    <w:name w:val="8ACBC6C800E34F3AACEEFB9A1255CB8E"/>
    <w:rsid w:val="00BB1FF9"/>
  </w:style>
  <w:style w:type="paragraph" w:customStyle="1" w:styleId="B78B8DEFCD794F9D818066D1D27AE2C7">
    <w:name w:val="B78B8DEFCD794F9D818066D1D27AE2C7"/>
    <w:rsid w:val="00BB1FF9"/>
  </w:style>
  <w:style w:type="paragraph" w:customStyle="1" w:styleId="9443C6F8B1EC433AB53BD293FB36908F">
    <w:name w:val="9443C6F8B1EC433AB53BD293FB36908F"/>
    <w:rsid w:val="00BB1FF9"/>
  </w:style>
  <w:style w:type="paragraph" w:customStyle="1" w:styleId="E69152EBC6FB42C78F92718C6B3CBCB1">
    <w:name w:val="E69152EBC6FB42C78F92718C6B3CBCB1"/>
    <w:rsid w:val="00BB1FF9"/>
  </w:style>
  <w:style w:type="paragraph" w:customStyle="1" w:styleId="C3D0144A140A4FBE87D6824B6A46E6B3">
    <w:name w:val="C3D0144A140A4FBE87D6824B6A46E6B3"/>
    <w:rsid w:val="00BB1FF9"/>
  </w:style>
  <w:style w:type="paragraph" w:customStyle="1" w:styleId="668BF14AFC404EFBB7161A0AA983A21C">
    <w:name w:val="668BF14AFC404EFBB7161A0AA983A21C"/>
    <w:rsid w:val="00BB1FF9"/>
  </w:style>
  <w:style w:type="paragraph" w:customStyle="1" w:styleId="BBD0F4DD1FEF46CC9DDAD0DCB6B545B2">
    <w:name w:val="BBD0F4DD1FEF46CC9DDAD0DCB6B545B2"/>
    <w:rsid w:val="00BB1FF9"/>
  </w:style>
  <w:style w:type="paragraph" w:customStyle="1" w:styleId="A5C7DD38ED9E4D04A8B321CC6B7003AB">
    <w:name w:val="A5C7DD38ED9E4D04A8B321CC6B7003AB"/>
    <w:rsid w:val="00BB1FF9"/>
  </w:style>
  <w:style w:type="paragraph" w:customStyle="1" w:styleId="9FDF5D7C95C14EBD97EAFBA4042BD48A">
    <w:name w:val="9FDF5D7C95C14EBD97EAFBA4042BD48A"/>
    <w:rsid w:val="00BB1FF9"/>
  </w:style>
  <w:style w:type="paragraph" w:customStyle="1" w:styleId="82CF4F822CDA4FBBB8ECCDF91B569236">
    <w:name w:val="82CF4F822CDA4FBBB8ECCDF91B569236"/>
    <w:rsid w:val="00BB1FF9"/>
  </w:style>
  <w:style w:type="paragraph" w:customStyle="1" w:styleId="2C08EB36165C40879419338DCFFE5E03">
    <w:name w:val="2C08EB36165C40879419338DCFFE5E03"/>
    <w:rsid w:val="00BB1FF9"/>
  </w:style>
  <w:style w:type="paragraph" w:customStyle="1" w:styleId="91BCE79B75114BB799123E8397281A63">
    <w:name w:val="91BCE79B75114BB799123E8397281A63"/>
    <w:rsid w:val="00BB1FF9"/>
  </w:style>
  <w:style w:type="paragraph" w:customStyle="1" w:styleId="2FE7118E17CD4D479DE3DEEEC624681C">
    <w:name w:val="2FE7118E17CD4D479DE3DEEEC624681C"/>
    <w:rsid w:val="00BB1FF9"/>
  </w:style>
  <w:style w:type="paragraph" w:customStyle="1" w:styleId="CF8CAF24F62342DABB74448D96C1B7BA">
    <w:name w:val="CF8CAF24F62342DABB74448D96C1B7BA"/>
    <w:rsid w:val="00BB1FF9"/>
  </w:style>
  <w:style w:type="paragraph" w:customStyle="1" w:styleId="36CB2796A1DA4EDBB446A916CA124FC7">
    <w:name w:val="36CB2796A1DA4EDBB446A916CA124FC7"/>
    <w:rsid w:val="00BB1FF9"/>
  </w:style>
  <w:style w:type="paragraph" w:customStyle="1" w:styleId="132BCEA1577740CB8549A3733A3E951A">
    <w:name w:val="132BCEA1577740CB8549A3733A3E951A"/>
    <w:rsid w:val="00BB1FF9"/>
  </w:style>
  <w:style w:type="paragraph" w:customStyle="1" w:styleId="5FDC03D32BC843B4A7121DBFB8BC5CC6">
    <w:name w:val="5FDC03D32BC843B4A7121DBFB8BC5CC6"/>
    <w:rsid w:val="00BB1FF9"/>
  </w:style>
  <w:style w:type="paragraph" w:customStyle="1" w:styleId="9A97CBCA0C484C5D99461BB59073137C">
    <w:name w:val="9A97CBCA0C484C5D99461BB59073137C"/>
    <w:rsid w:val="00BB1FF9"/>
  </w:style>
  <w:style w:type="paragraph" w:customStyle="1" w:styleId="9E9CBE91BCAE46A2A3EF2C93111AFBDE">
    <w:name w:val="9E9CBE91BCAE46A2A3EF2C93111AFBDE"/>
    <w:rsid w:val="00BB1FF9"/>
  </w:style>
  <w:style w:type="paragraph" w:customStyle="1" w:styleId="9569A7FA851D42C99C6EA84A5FB3B2FE">
    <w:name w:val="9569A7FA851D42C99C6EA84A5FB3B2FE"/>
    <w:rsid w:val="00BB1FF9"/>
  </w:style>
  <w:style w:type="paragraph" w:customStyle="1" w:styleId="247812A129C543429189C68C9BFA11FF">
    <w:name w:val="247812A129C543429189C68C9BFA11FF"/>
    <w:rsid w:val="00BB1FF9"/>
  </w:style>
  <w:style w:type="paragraph" w:customStyle="1" w:styleId="828F195D283144FA83A710AF73584C54">
    <w:name w:val="828F195D283144FA83A710AF73584C54"/>
    <w:rsid w:val="00BB1FF9"/>
  </w:style>
  <w:style w:type="paragraph" w:customStyle="1" w:styleId="5E3CD1A792A84FF097DF66313F0BCF87">
    <w:name w:val="5E3CD1A792A84FF097DF66313F0BCF87"/>
    <w:rsid w:val="00BB1FF9"/>
  </w:style>
  <w:style w:type="paragraph" w:customStyle="1" w:styleId="6F89810E2811428993AC0414194A1DB2">
    <w:name w:val="6F89810E2811428993AC0414194A1DB2"/>
    <w:rsid w:val="00BB1FF9"/>
  </w:style>
  <w:style w:type="paragraph" w:customStyle="1" w:styleId="317ED9783FE94075BB55962AB0097A1A">
    <w:name w:val="317ED9783FE94075BB55962AB0097A1A"/>
    <w:rsid w:val="00BB1FF9"/>
  </w:style>
  <w:style w:type="paragraph" w:customStyle="1" w:styleId="E25DD347E0D74944889DC13AEEE601D6">
    <w:name w:val="E25DD347E0D74944889DC13AEEE601D6"/>
    <w:rsid w:val="00BB1FF9"/>
  </w:style>
  <w:style w:type="paragraph" w:customStyle="1" w:styleId="E2C997A87B9E4A9A8DBF89946CD6897D">
    <w:name w:val="E2C997A87B9E4A9A8DBF89946CD6897D"/>
    <w:rsid w:val="00BB1FF9"/>
  </w:style>
  <w:style w:type="paragraph" w:customStyle="1" w:styleId="FAD215CC1BA54FF3AA8E8E72C80F6EF1">
    <w:name w:val="FAD215CC1BA54FF3AA8E8E72C80F6EF1"/>
    <w:rsid w:val="00BB1FF9"/>
  </w:style>
  <w:style w:type="paragraph" w:customStyle="1" w:styleId="20E524EC34214315BBD85978CBBB1E10">
    <w:name w:val="20E524EC34214315BBD85978CBBB1E10"/>
    <w:rsid w:val="00BB1FF9"/>
  </w:style>
  <w:style w:type="paragraph" w:customStyle="1" w:styleId="B81216A4A1CF4606A1C042B088405418">
    <w:name w:val="B81216A4A1CF4606A1C042B088405418"/>
    <w:rsid w:val="00BB1FF9"/>
  </w:style>
  <w:style w:type="paragraph" w:customStyle="1" w:styleId="862B57EC5FEA4D66BDE843828B6FDA08">
    <w:name w:val="862B57EC5FEA4D66BDE843828B6FDA08"/>
    <w:rsid w:val="00BB1FF9"/>
  </w:style>
  <w:style w:type="paragraph" w:customStyle="1" w:styleId="3721F3ED79F3468F9A56F03AA3F98BDC">
    <w:name w:val="3721F3ED79F3468F9A56F03AA3F98BDC"/>
    <w:rsid w:val="00BB1FF9"/>
  </w:style>
  <w:style w:type="paragraph" w:customStyle="1" w:styleId="B928265F13E94D32A58313F48ECE6F4E">
    <w:name w:val="B928265F13E94D32A58313F48ECE6F4E"/>
    <w:rsid w:val="00BB1FF9"/>
  </w:style>
  <w:style w:type="paragraph" w:customStyle="1" w:styleId="B71FBCF03CE94633B27D78897337E049">
    <w:name w:val="B71FBCF03CE94633B27D78897337E049"/>
    <w:rsid w:val="00BB1FF9"/>
  </w:style>
  <w:style w:type="paragraph" w:customStyle="1" w:styleId="581A0B5CCADE474F92AFF660E168197C">
    <w:name w:val="581A0B5CCADE474F92AFF660E168197C"/>
    <w:rsid w:val="00BB1FF9"/>
  </w:style>
  <w:style w:type="paragraph" w:customStyle="1" w:styleId="EEFB4380F32F435CBCCC581636282F5A">
    <w:name w:val="EEFB4380F32F435CBCCC581636282F5A"/>
    <w:rsid w:val="00BB1FF9"/>
  </w:style>
  <w:style w:type="paragraph" w:customStyle="1" w:styleId="8B0B7A4B27884377B4C9794EDD50D609">
    <w:name w:val="8B0B7A4B27884377B4C9794EDD50D609"/>
    <w:rsid w:val="00BB1FF9"/>
  </w:style>
  <w:style w:type="paragraph" w:customStyle="1" w:styleId="970140DEED4D4700AA2243FF4728168F">
    <w:name w:val="970140DEED4D4700AA2243FF4728168F"/>
    <w:rsid w:val="00BB1FF9"/>
  </w:style>
  <w:style w:type="paragraph" w:customStyle="1" w:styleId="95EFA23BE4F64EFD8510E1F71E262955">
    <w:name w:val="95EFA23BE4F64EFD8510E1F71E262955"/>
    <w:rsid w:val="00BB1FF9"/>
  </w:style>
  <w:style w:type="paragraph" w:customStyle="1" w:styleId="3907067EA7E74A7B9F4556C0B8B9D6CE">
    <w:name w:val="3907067EA7E74A7B9F4556C0B8B9D6CE"/>
    <w:rsid w:val="00BB1FF9"/>
  </w:style>
  <w:style w:type="paragraph" w:customStyle="1" w:styleId="F63476D9E954447DA0486008F52A8AAF">
    <w:name w:val="F63476D9E954447DA0486008F52A8AAF"/>
    <w:rsid w:val="00BB1FF9"/>
  </w:style>
  <w:style w:type="paragraph" w:customStyle="1" w:styleId="E41360DA51B44E26B85EFA2C0AA6EAF9">
    <w:name w:val="E41360DA51B44E26B85EFA2C0AA6EAF9"/>
    <w:rsid w:val="00BB1FF9"/>
  </w:style>
  <w:style w:type="paragraph" w:customStyle="1" w:styleId="9498B928EC314C0A8B4337FF847E0151">
    <w:name w:val="9498B928EC314C0A8B4337FF847E0151"/>
    <w:rsid w:val="00BB1FF9"/>
  </w:style>
  <w:style w:type="paragraph" w:customStyle="1" w:styleId="905AC88F8A424D7CB3AF8DD85DF15B28">
    <w:name w:val="905AC88F8A424D7CB3AF8DD85DF15B28"/>
    <w:rsid w:val="00BB1FF9"/>
  </w:style>
  <w:style w:type="paragraph" w:customStyle="1" w:styleId="9DF65AEB34F5442AB2BF78FC6218F240">
    <w:name w:val="9DF65AEB34F5442AB2BF78FC6218F240"/>
    <w:rsid w:val="00BB1FF9"/>
  </w:style>
  <w:style w:type="paragraph" w:customStyle="1" w:styleId="9C1F6E0F39C44B71B3A1FB8F926BD9C2">
    <w:name w:val="9C1F6E0F39C44B71B3A1FB8F926BD9C2"/>
    <w:rsid w:val="00BB1FF9"/>
  </w:style>
  <w:style w:type="paragraph" w:customStyle="1" w:styleId="E00A8BB2882142D88A1CD96232DD81C8">
    <w:name w:val="E00A8BB2882142D88A1CD96232DD81C8"/>
    <w:rsid w:val="00BB1FF9"/>
  </w:style>
  <w:style w:type="paragraph" w:customStyle="1" w:styleId="935C0F8D19734C828D0A0FE8F1DD5263">
    <w:name w:val="935C0F8D19734C828D0A0FE8F1DD5263"/>
    <w:rsid w:val="00BB1FF9"/>
  </w:style>
  <w:style w:type="paragraph" w:customStyle="1" w:styleId="AED6A7A5C41949E3A515BBBEACC9735E">
    <w:name w:val="AED6A7A5C41949E3A515BBBEACC9735E"/>
    <w:rsid w:val="00BB1FF9"/>
  </w:style>
  <w:style w:type="paragraph" w:customStyle="1" w:styleId="269E0DA1E1E34736824E8004C93D7E46">
    <w:name w:val="269E0DA1E1E34736824E8004C93D7E46"/>
    <w:rsid w:val="00BB1FF9"/>
  </w:style>
  <w:style w:type="paragraph" w:customStyle="1" w:styleId="0F4F328B871040369866ED8218214573">
    <w:name w:val="0F4F328B871040369866ED8218214573"/>
    <w:rsid w:val="00BB1FF9"/>
  </w:style>
  <w:style w:type="paragraph" w:customStyle="1" w:styleId="9FB739A430954B01829E4C7ED133D337">
    <w:name w:val="9FB739A430954B01829E4C7ED133D337"/>
    <w:rsid w:val="00BB1FF9"/>
  </w:style>
  <w:style w:type="paragraph" w:customStyle="1" w:styleId="564B76D95F074E3DB4C77256E77BB577">
    <w:name w:val="564B76D95F074E3DB4C77256E77BB577"/>
    <w:rsid w:val="00BB1FF9"/>
  </w:style>
  <w:style w:type="paragraph" w:customStyle="1" w:styleId="3B55E326D7A54A43BD3142977D875A1C">
    <w:name w:val="3B55E326D7A54A43BD3142977D875A1C"/>
    <w:rsid w:val="00BB1FF9"/>
  </w:style>
  <w:style w:type="paragraph" w:customStyle="1" w:styleId="82910CCA70624524895B6D3C6522DA61">
    <w:name w:val="82910CCA70624524895B6D3C6522DA61"/>
    <w:rsid w:val="00BB1FF9"/>
  </w:style>
  <w:style w:type="paragraph" w:customStyle="1" w:styleId="0FB3B91FD08D4EB9BD1544451C960CF7">
    <w:name w:val="0FB3B91FD08D4EB9BD1544451C960CF7"/>
    <w:rsid w:val="00BB1FF9"/>
  </w:style>
  <w:style w:type="paragraph" w:customStyle="1" w:styleId="EA114EC13A2246F48019DC62527A1CBE">
    <w:name w:val="EA114EC13A2246F48019DC62527A1CBE"/>
    <w:rsid w:val="00BB1FF9"/>
  </w:style>
  <w:style w:type="paragraph" w:customStyle="1" w:styleId="0501080819704236BE68F1A39A4C31C5">
    <w:name w:val="0501080819704236BE68F1A39A4C31C5"/>
    <w:rsid w:val="00BB1FF9"/>
  </w:style>
  <w:style w:type="paragraph" w:customStyle="1" w:styleId="993646A0A86B476F99122CCCD9E0BE14">
    <w:name w:val="993646A0A86B476F99122CCCD9E0BE14"/>
    <w:rsid w:val="00BB1FF9"/>
  </w:style>
  <w:style w:type="paragraph" w:customStyle="1" w:styleId="9FBE0CE7CC19492FB6F9C729DCBEC5AC">
    <w:name w:val="9FBE0CE7CC19492FB6F9C729DCBEC5AC"/>
    <w:rsid w:val="00BB1FF9"/>
  </w:style>
  <w:style w:type="paragraph" w:customStyle="1" w:styleId="8FC93486286445C9973EB683727362D6">
    <w:name w:val="8FC93486286445C9973EB683727362D6"/>
    <w:rsid w:val="00BB1FF9"/>
  </w:style>
  <w:style w:type="paragraph" w:customStyle="1" w:styleId="7AE141007D994FB89EE9CBC038FABBED">
    <w:name w:val="7AE141007D994FB89EE9CBC038FABBED"/>
    <w:rsid w:val="00BB1FF9"/>
  </w:style>
  <w:style w:type="paragraph" w:customStyle="1" w:styleId="AD492C3D1A7C49F9AFC62C41F0EADC24">
    <w:name w:val="AD492C3D1A7C49F9AFC62C41F0EADC24"/>
    <w:rsid w:val="00BB1FF9"/>
  </w:style>
  <w:style w:type="paragraph" w:customStyle="1" w:styleId="70EA8BA1162945818B063076994AC708">
    <w:name w:val="70EA8BA1162945818B063076994AC708"/>
    <w:rsid w:val="00BB1FF9"/>
  </w:style>
  <w:style w:type="paragraph" w:customStyle="1" w:styleId="8F2E59DEB5994B41AC2934120E9764A5">
    <w:name w:val="8F2E59DEB5994B41AC2934120E9764A5"/>
    <w:rsid w:val="00BB1FF9"/>
  </w:style>
  <w:style w:type="paragraph" w:customStyle="1" w:styleId="EE7B44FB9E274A1CB5EAB733DDDB61B3">
    <w:name w:val="EE7B44FB9E274A1CB5EAB733DDDB61B3"/>
    <w:rsid w:val="00BB1FF9"/>
  </w:style>
  <w:style w:type="paragraph" w:customStyle="1" w:styleId="1D5A8EC9B43942A9AE6B8D4BAECC2327">
    <w:name w:val="1D5A8EC9B43942A9AE6B8D4BAECC2327"/>
    <w:rsid w:val="00BB1FF9"/>
  </w:style>
  <w:style w:type="paragraph" w:customStyle="1" w:styleId="F809021545A545079C748E86BA6D82E0">
    <w:name w:val="F809021545A545079C748E86BA6D82E0"/>
    <w:rsid w:val="00BB1FF9"/>
  </w:style>
  <w:style w:type="paragraph" w:customStyle="1" w:styleId="91D37589B1814A45ADDFAC047B51822B">
    <w:name w:val="91D37589B1814A45ADDFAC047B51822B"/>
    <w:rsid w:val="00BB1FF9"/>
  </w:style>
  <w:style w:type="paragraph" w:customStyle="1" w:styleId="C591524541EC42A1B0464EE7D4CA5897">
    <w:name w:val="C591524541EC42A1B0464EE7D4CA5897"/>
    <w:rsid w:val="00BB1FF9"/>
  </w:style>
  <w:style w:type="paragraph" w:customStyle="1" w:styleId="788D6E27D52E45ADBEF8A7341958CB6E">
    <w:name w:val="788D6E27D52E45ADBEF8A7341958CB6E"/>
    <w:rsid w:val="00BB1FF9"/>
  </w:style>
  <w:style w:type="paragraph" w:customStyle="1" w:styleId="92048F98874B4B8DB5BC74714C419955">
    <w:name w:val="92048F98874B4B8DB5BC74714C419955"/>
    <w:rsid w:val="00BB1FF9"/>
  </w:style>
  <w:style w:type="paragraph" w:customStyle="1" w:styleId="58DDF29001B0440483BBA94C5E77601E">
    <w:name w:val="58DDF29001B0440483BBA94C5E77601E"/>
    <w:rsid w:val="00BB1FF9"/>
  </w:style>
  <w:style w:type="paragraph" w:customStyle="1" w:styleId="7AB3A38207C44B3C87B61750DFA56EE7">
    <w:name w:val="7AB3A38207C44B3C87B61750DFA56EE7"/>
    <w:rsid w:val="00BB1FF9"/>
  </w:style>
  <w:style w:type="paragraph" w:customStyle="1" w:styleId="72BAA0E5BA79420FA4594FF4BA42B2CE">
    <w:name w:val="72BAA0E5BA79420FA4594FF4BA42B2CE"/>
    <w:rsid w:val="00BB1FF9"/>
  </w:style>
  <w:style w:type="paragraph" w:customStyle="1" w:styleId="682A62BD2DA447828EFC43287560FAF2">
    <w:name w:val="682A62BD2DA447828EFC43287560FAF2"/>
    <w:rsid w:val="00BB1FF9"/>
  </w:style>
  <w:style w:type="paragraph" w:customStyle="1" w:styleId="6A96FD7F8EE84A49841773E7E2FD3E43">
    <w:name w:val="6A96FD7F8EE84A49841773E7E2FD3E43"/>
    <w:rsid w:val="00BB1FF9"/>
  </w:style>
  <w:style w:type="paragraph" w:customStyle="1" w:styleId="EA0DF384E1E5442D9700F1EC937ECC00">
    <w:name w:val="EA0DF384E1E5442D9700F1EC937ECC00"/>
    <w:rsid w:val="00BB1FF9"/>
  </w:style>
  <w:style w:type="paragraph" w:customStyle="1" w:styleId="4CBC2C4A4F074BA385A1830292157214">
    <w:name w:val="4CBC2C4A4F074BA385A1830292157214"/>
    <w:rsid w:val="00BB1FF9"/>
  </w:style>
  <w:style w:type="paragraph" w:customStyle="1" w:styleId="7273181212594373BB780F6A1AA737E7">
    <w:name w:val="7273181212594373BB780F6A1AA737E7"/>
    <w:rsid w:val="00BB1FF9"/>
  </w:style>
  <w:style w:type="paragraph" w:customStyle="1" w:styleId="6A857859213C47B092E51D1EDDF5943E">
    <w:name w:val="6A857859213C47B092E51D1EDDF5943E"/>
    <w:rsid w:val="00BB1FF9"/>
  </w:style>
  <w:style w:type="paragraph" w:customStyle="1" w:styleId="417F8A0CBD3E4D25B96953C52F3B20A8">
    <w:name w:val="417F8A0CBD3E4D25B96953C52F3B20A8"/>
    <w:rsid w:val="00BB1FF9"/>
  </w:style>
  <w:style w:type="paragraph" w:customStyle="1" w:styleId="18925FD4925F4A74A86280087D3BE744">
    <w:name w:val="18925FD4925F4A74A86280087D3BE744"/>
    <w:rsid w:val="00BB1FF9"/>
  </w:style>
  <w:style w:type="paragraph" w:customStyle="1" w:styleId="6D0AB665DEDB4952B116B0F6C1208E35">
    <w:name w:val="6D0AB665DEDB4952B116B0F6C1208E35"/>
    <w:rsid w:val="00BB1FF9"/>
  </w:style>
  <w:style w:type="paragraph" w:customStyle="1" w:styleId="1E8789E97E8544A59A008B5AAEDA56CB">
    <w:name w:val="1E8789E97E8544A59A008B5AAEDA56CB"/>
    <w:rsid w:val="00BB1FF9"/>
  </w:style>
  <w:style w:type="paragraph" w:customStyle="1" w:styleId="72E2C7C1DA874AA2A86D0D499D622A34">
    <w:name w:val="72E2C7C1DA874AA2A86D0D499D622A34"/>
    <w:rsid w:val="00BB1FF9"/>
  </w:style>
  <w:style w:type="paragraph" w:customStyle="1" w:styleId="49C35A108E2D4383B6E2F421125C394A">
    <w:name w:val="49C35A108E2D4383B6E2F421125C394A"/>
    <w:rsid w:val="00BB1FF9"/>
  </w:style>
  <w:style w:type="paragraph" w:customStyle="1" w:styleId="1C37E860E6DB4D4EB58DFBD698BEB42F">
    <w:name w:val="1C37E860E6DB4D4EB58DFBD698BEB42F"/>
    <w:rsid w:val="00BB1FF9"/>
  </w:style>
  <w:style w:type="paragraph" w:customStyle="1" w:styleId="05935C7D4004419E9C35679ED8559120">
    <w:name w:val="05935C7D4004419E9C35679ED8559120"/>
    <w:rsid w:val="00BB1FF9"/>
  </w:style>
  <w:style w:type="paragraph" w:customStyle="1" w:styleId="903FA59124274C949A2E6D4BB9A7D518">
    <w:name w:val="903FA59124274C949A2E6D4BB9A7D518"/>
    <w:rsid w:val="00BB1FF9"/>
  </w:style>
  <w:style w:type="paragraph" w:customStyle="1" w:styleId="51DE089B1B4F4597B578234AC5DA4A25">
    <w:name w:val="51DE089B1B4F4597B578234AC5DA4A25"/>
    <w:rsid w:val="00BB1FF9"/>
  </w:style>
  <w:style w:type="paragraph" w:customStyle="1" w:styleId="2964C4E7F6D34877BE8A0FAA9093900B">
    <w:name w:val="2964C4E7F6D34877BE8A0FAA9093900B"/>
    <w:rsid w:val="00BB1FF9"/>
  </w:style>
  <w:style w:type="paragraph" w:customStyle="1" w:styleId="DA662EAC9B8342D78E6D2F919C9FDDEB">
    <w:name w:val="DA662EAC9B8342D78E6D2F919C9FDDEB"/>
    <w:rsid w:val="00BB1FF9"/>
  </w:style>
  <w:style w:type="paragraph" w:customStyle="1" w:styleId="6363FCD2D54749019628778653B5CF61">
    <w:name w:val="6363FCD2D54749019628778653B5CF61"/>
    <w:rsid w:val="00BB1FF9"/>
  </w:style>
  <w:style w:type="paragraph" w:customStyle="1" w:styleId="2972DDEF730144E0A30C5189D9996531">
    <w:name w:val="2972DDEF730144E0A30C5189D9996531"/>
    <w:rsid w:val="00BB1FF9"/>
  </w:style>
  <w:style w:type="paragraph" w:customStyle="1" w:styleId="316A5D61FED64E8C918AE81C868098FC">
    <w:name w:val="316A5D61FED64E8C918AE81C868098FC"/>
    <w:rsid w:val="00BB1FF9"/>
  </w:style>
  <w:style w:type="paragraph" w:customStyle="1" w:styleId="9AB70D8C35B447719A30B73D293A9695">
    <w:name w:val="9AB70D8C35B447719A30B73D293A9695"/>
    <w:rsid w:val="00BB1FF9"/>
  </w:style>
  <w:style w:type="paragraph" w:customStyle="1" w:styleId="78E5658A261347BEAD0B9825FB31F3AC">
    <w:name w:val="78E5658A261347BEAD0B9825FB31F3AC"/>
    <w:rsid w:val="00BB1FF9"/>
  </w:style>
  <w:style w:type="paragraph" w:customStyle="1" w:styleId="294707A597B04A38B851C891313DFCE3">
    <w:name w:val="294707A597B04A38B851C891313DFCE3"/>
    <w:rsid w:val="00BB1FF9"/>
  </w:style>
  <w:style w:type="paragraph" w:customStyle="1" w:styleId="99018F6621A64999B3AD600BB3046173">
    <w:name w:val="99018F6621A64999B3AD600BB3046173"/>
    <w:rsid w:val="00BB1FF9"/>
  </w:style>
  <w:style w:type="paragraph" w:customStyle="1" w:styleId="473C54B0840D47ADA3AB5F23C9AD5C2A">
    <w:name w:val="473C54B0840D47ADA3AB5F23C9AD5C2A"/>
    <w:rsid w:val="00BB1FF9"/>
  </w:style>
  <w:style w:type="paragraph" w:customStyle="1" w:styleId="962F4F194177496F8FB4276DA0DB3A2A">
    <w:name w:val="962F4F194177496F8FB4276DA0DB3A2A"/>
    <w:rsid w:val="00BB1FF9"/>
  </w:style>
  <w:style w:type="paragraph" w:customStyle="1" w:styleId="97A935528387414B9326B4B4C577BE44">
    <w:name w:val="97A935528387414B9326B4B4C577BE44"/>
    <w:rsid w:val="00BB1FF9"/>
  </w:style>
  <w:style w:type="paragraph" w:customStyle="1" w:styleId="CE20EBAC498844C48C510C01A9C7C5FD">
    <w:name w:val="CE20EBAC498844C48C510C01A9C7C5FD"/>
    <w:rsid w:val="00BB1FF9"/>
  </w:style>
  <w:style w:type="paragraph" w:customStyle="1" w:styleId="C72BFFC4944E43049AC016AC04947EEF">
    <w:name w:val="C72BFFC4944E43049AC016AC04947EEF"/>
    <w:rsid w:val="00BB1FF9"/>
  </w:style>
  <w:style w:type="paragraph" w:customStyle="1" w:styleId="C5B8724C0F6D4B338D2AF1416F215B5B">
    <w:name w:val="C5B8724C0F6D4B338D2AF1416F215B5B"/>
    <w:rsid w:val="00BB1FF9"/>
  </w:style>
  <w:style w:type="paragraph" w:customStyle="1" w:styleId="90E7E74B0E0E4724BF5B36F53B64EA81">
    <w:name w:val="90E7E74B0E0E4724BF5B36F53B64EA81"/>
    <w:rsid w:val="00BB1FF9"/>
  </w:style>
  <w:style w:type="paragraph" w:customStyle="1" w:styleId="12102C450BC04433B473CC798905B512">
    <w:name w:val="12102C450BC04433B473CC798905B512"/>
    <w:rsid w:val="00BB1FF9"/>
  </w:style>
  <w:style w:type="paragraph" w:customStyle="1" w:styleId="8A057522EA004040A23F1107A191DD60">
    <w:name w:val="8A057522EA004040A23F1107A191DD60"/>
    <w:rsid w:val="00BB1FF9"/>
  </w:style>
  <w:style w:type="paragraph" w:customStyle="1" w:styleId="B8CBD3394F0347F79D2DA154C46DC5C8">
    <w:name w:val="B8CBD3394F0347F79D2DA154C46DC5C8"/>
    <w:rsid w:val="00BB1FF9"/>
  </w:style>
  <w:style w:type="paragraph" w:customStyle="1" w:styleId="91B41CF348B6469B8A3B480166730F2D">
    <w:name w:val="91B41CF348B6469B8A3B480166730F2D"/>
    <w:rsid w:val="00BB1FF9"/>
  </w:style>
  <w:style w:type="paragraph" w:customStyle="1" w:styleId="B60A2E6E44B74FEAA219E38E3010FAEC">
    <w:name w:val="B60A2E6E44B74FEAA219E38E3010FAEC"/>
    <w:rsid w:val="00BB1FF9"/>
  </w:style>
  <w:style w:type="paragraph" w:customStyle="1" w:styleId="2C7E1A5FAFDB4B18AD172AC9633513E6">
    <w:name w:val="2C7E1A5FAFDB4B18AD172AC9633513E6"/>
    <w:rsid w:val="00BB1FF9"/>
  </w:style>
  <w:style w:type="paragraph" w:customStyle="1" w:styleId="A73B4005899B413C8DD363B5D3358D02">
    <w:name w:val="A73B4005899B413C8DD363B5D3358D02"/>
    <w:rsid w:val="00BB1FF9"/>
  </w:style>
  <w:style w:type="paragraph" w:customStyle="1" w:styleId="52898D4CD6904844A468DC9C5FA3BC2B">
    <w:name w:val="52898D4CD6904844A468DC9C5FA3BC2B"/>
    <w:rsid w:val="00BB1FF9"/>
  </w:style>
  <w:style w:type="paragraph" w:customStyle="1" w:styleId="4054D5DA05404B28903C09A4A15B6329">
    <w:name w:val="4054D5DA05404B28903C09A4A15B6329"/>
    <w:rsid w:val="00BB1FF9"/>
  </w:style>
  <w:style w:type="paragraph" w:customStyle="1" w:styleId="C25C80D4E42A4C5098512187937C9C65">
    <w:name w:val="C25C80D4E42A4C5098512187937C9C65"/>
    <w:rsid w:val="00BB1FF9"/>
  </w:style>
  <w:style w:type="paragraph" w:customStyle="1" w:styleId="002BBD1D5005461690461B730821571A">
    <w:name w:val="002BBD1D5005461690461B730821571A"/>
    <w:rsid w:val="00BB1FF9"/>
  </w:style>
  <w:style w:type="paragraph" w:customStyle="1" w:styleId="1CD2E02D1BBD4599BDFED18EED9D995C">
    <w:name w:val="1CD2E02D1BBD4599BDFED18EED9D995C"/>
    <w:rsid w:val="00BB1FF9"/>
  </w:style>
  <w:style w:type="paragraph" w:customStyle="1" w:styleId="F9B9FCF2D1104C5DA25C404E0728F0EE">
    <w:name w:val="F9B9FCF2D1104C5DA25C404E0728F0EE"/>
    <w:rsid w:val="00BB1FF9"/>
  </w:style>
  <w:style w:type="paragraph" w:customStyle="1" w:styleId="E1AB5DE7147040AA8F3EF905B54DA3B7">
    <w:name w:val="E1AB5DE7147040AA8F3EF905B54DA3B7"/>
    <w:rsid w:val="00BB1FF9"/>
  </w:style>
  <w:style w:type="paragraph" w:customStyle="1" w:styleId="EF67F6E87E4E44AC91218865F3D27E91">
    <w:name w:val="EF67F6E87E4E44AC91218865F3D27E91"/>
    <w:rsid w:val="00BB1FF9"/>
  </w:style>
  <w:style w:type="paragraph" w:customStyle="1" w:styleId="D5366DBF486447648A75EF09BC4D9753">
    <w:name w:val="D5366DBF486447648A75EF09BC4D9753"/>
    <w:rsid w:val="00BB1FF9"/>
  </w:style>
  <w:style w:type="paragraph" w:customStyle="1" w:styleId="AA1E722A6EBD4C02BA6764FCE8740614">
    <w:name w:val="AA1E722A6EBD4C02BA6764FCE8740614"/>
    <w:rsid w:val="00BB1FF9"/>
  </w:style>
  <w:style w:type="paragraph" w:customStyle="1" w:styleId="3C66C63DC8554E3790D39D0767E206B8">
    <w:name w:val="3C66C63DC8554E3790D39D0767E206B8"/>
    <w:rsid w:val="00BB1FF9"/>
  </w:style>
  <w:style w:type="paragraph" w:customStyle="1" w:styleId="7FEF1A9AAEF0419B934C352894740EBB">
    <w:name w:val="7FEF1A9AAEF0419B934C352894740EBB"/>
    <w:rsid w:val="00BB1FF9"/>
  </w:style>
  <w:style w:type="paragraph" w:customStyle="1" w:styleId="212E7198026B4257965EFF8B30444E32">
    <w:name w:val="212E7198026B4257965EFF8B30444E32"/>
    <w:rsid w:val="00BB1FF9"/>
  </w:style>
  <w:style w:type="paragraph" w:customStyle="1" w:styleId="277CE4B46572488F8539886E6463797A">
    <w:name w:val="277CE4B46572488F8539886E6463797A"/>
    <w:rsid w:val="00BB1FF9"/>
  </w:style>
  <w:style w:type="paragraph" w:customStyle="1" w:styleId="4DCE2DE14E55416EAAFB408D8213C228">
    <w:name w:val="4DCE2DE14E55416EAAFB408D8213C228"/>
    <w:rsid w:val="00BB1FF9"/>
  </w:style>
  <w:style w:type="paragraph" w:customStyle="1" w:styleId="EFE019A2D9D343D3AED7ABF6737ED9E1">
    <w:name w:val="EFE019A2D9D343D3AED7ABF6737ED9E1"/>
    <w:rsid w:val="00BB1FF9"/>
  </w:style>
  <w:style w:type="paragraph" w:customStyle="1" w:styleId="00DEA1FC29504744B27F6EAF0787A485">
    <w:name w:val="00DEA1FC29504744B27F6EAF0787A485"/>
    <w:rsid w:val="00BB1FF9"/>
  </w:style>
  <w:style w:type="paragraph" w:customStyle="1" w:styleId="DF9E591778D24C308E659BB87F3834D1">
    <w:name w:val="DF9E591778D24C308E659BB87F3834D1"/>
    <w:rsid w:val="00BB1FF9"/>
  </w:style>
  <w:style w:type="paragraph" w:customStyle="1" w:styleId="7E6C398B270F41F5A1815E8C84A65EE3">
    <w:name w:val="7E6C398B270F41F5A1815E8C84A65EE3"/>
    <w:rsid w:val="00BB1FF9"/>
  </w:style>
  <w:style w:type="paragraph" w:customStyle="1" w:styleId="AAEC5775190C4349B8B3A8F1EB48FAFC">
    <w:name w:val="AAEC5775190C4349B8B3A8F1EB48FAFC"/>
    <w:rsid w:val="00BB1FF9"/>
  </w:style>
  <w:style w:type="paragraph" w:customStyle="1" w:styleId="45B9FC14DE5141F1BF23FAE57DC4F370">
    <w:name w:val="45B9FC14DE5141F1BF23FAE57DC4F370"/>
    <w:rsid w:val="00BB1FF9"/>
  </w:style>
  <w:style w:type="paragraph" w:customStyle="1" w:styleId="6D82CD73D78F4AA1A7D4DAE2B96B45B0">
    <w:name w:val="6D82CD73D78F4AA1A7D4DAE2B96B45B0"/>
    <w:rsid w:val="00BB1FF9"/>
  </w:style>
  <w:style w:type="paragraph" w:customStyle="1" w:styleId="298167709924499AA4B040E34DC996D6">
    <w:name w:val="298167709924499AA4B040E34DC996D6"/>
    <w:rsid w:val="00BB1FF9"/>
  </w:style>
  <w:style w:type="paragraph" w:customStyle="1" w:styleId="EFB7E26450004E7D93EA4BFDE0C51717">
    <w:name w:val="EFB7E26450004E7D93EA4BFDE0C51717"/>
    <w:rsid w:val="00BB1FF9"/>
  </w:style>
  <w:style w:type="paragraph" w:customStyle="1" w:styleId="D7AB76E3AEB0434BA4A2049C479795D7">
    <w:name w:val="D7AB76E3AEB0434BA4A2049C479795D7"/>
    <w:rsid w:val="00BB1FF9"/>
  </w:style>
  <w:style w:type="paragraph" w:customStyle="1" w:styleId="EFFA3D907DAA4EF79B00BD0034C170A6">
    <w:name w:val="EFFA3D907DAA4EF79B00BD0034C170A6"/>
    <w:rsid w:val="00BB1FF9"/>
  </w:style>
  <w:style w:type="paragraph" w:customStyle="1" w:styleId="521523E86C66465288CAC460D7E42564">
    <w:name w:val="521523E86C66465288CAC460D7E42564"/>
    <w:rsid w:val="00BB1FF9"/>
  </w:style>
  <w:style w:type="paragraph" w:customStyle="1" w:styleId="9F6121294C534E288402E96875BD3882">
    <w:name w:val="9F6121294C534E288402E96875BD3882"/>
    <w:rsid w:val="00BB1FF9"/>
  </w:style>
  <w:style w:type="paragraph" w:customStyle="1" w:styleId="87AC5134D8504DC9AF28481AF8F60C3B">
    <w:name w:val="87AC5134D8504DC9AF28481AF8F60C3B"/>
    <w:rsid w:val="00BB1FF9"/>
  </w:style>
  <w:style w:type="paragraph" w:customStyle="1" w:styleId="CA8CF4CDD9F94E5F9CEBDF4BF7482178">
    <w:name w:val="CA8CF4CDD9F94E5F9CEBDF4BF7482178"/>
    <w:rsid w:val="00BB1FF9"/>
  </w:style>
  <w:style w:type="paragraph" w:customStyle="1" w:styleId="7250C7AB4CC24F3B858EE1732DD23FB7">
    <w:name w:val="7250C7AB4CC24F3B858EE1732DD23FB7"/>
    <w:rsid w:val="00BB1FF9"/>
  </w:style>
  <w:style w:type="paragraph" w:customStyle="1" w:styleId="B1F7C63AF9DE438E9E1A17E1AC0664D3">
    <w:name w:val="B1F7C63AF9DE438E9E1A17E1AC0664D3"/>
    <w:rsid w:val="00BB1FF9"/>
  </w:style>
  <w:style w:type="paragraph" w:customStyle="1" w:styleId="0063EAF0D04D47A5A0451D01A0F84942">
    <w:name w:val="0063EAF0D04D47A5A0451D01A0F84942"/>
    <w:rsid w:val="00BB1FF9"/>
  </w:style>
  <w:style w:type="paragraph" w:customStyle="1" w:styleId="A379D6218EAB4CD7B4123B7378B9CEFC">
    <w:name w:val="A379D6218EAB4CD7B4123B7378B9CEFC"/>
    <w:rsid w:val="00BB1FF9"/>
  </w:style>
  <w:style w:type="paragraph" w:customStyle="1" w:styleId="3B7D41CAEE3F4067BE3B179E933388FC">
    <w:name w:val="3B7D41CAEE3F4067BE3B179E933388FC"/>
    <w:rsid w:val="00BB1FF9"/>
  </w:style>
  <w:style w:type="paragraph" w:customStyle="1" w:styleId="DE6D7B0ABB364827AF9E40B3D1537548">
    <w:name w:val="DE6D7B0ABB364827AF9E40B3D1537548"/>
    <w:rsid w:val="00BB1FF9"/>
  </w:style>
  <w:style w:type="paragraph" w:customStyle="1" w:styleId="33AEC514A65742F3A964B1B420AD4BF6">
    <w:name w:val="33AEC514A65742F3A964B1B420AD4BF6"/>
    <w:rsid w:val="00BB1FF9"/>
  </w:style>
  <w:style w:type="paragraph" w:customStyle="1" w:styleId="3DDBED73B07E409893B49119AA524CF5">
    <w:name w:val="3DDBED73B07E409893B49119AA524CF5"/>
    <w:rsid w:val="00BB1FF9"/>
  </w:style>
  <w:style w:type="paragraph" w:customStyle="1" w:styleId="F0771005F127490C8DD70999130B642E">
    <w:name w:val="F0771005F127490C8DD70999130B642E"/>
    <w:rsid w:val="00BB1FF9"/>
  </w:style>
  <w:style w:type="paragraph" w:customStyle="1" w:styleId="B339123896AD458387E6EB52BD433564">
    <w:name w:val="B339123896AD458387E6EB52BD433564"/>
    <w:rsid w:val="00BB1FF9"/>
  </w:style>
  <w:style w:type="paragraph" w:customStyle="1" w:styleId="A6DECB7731764A9697C5CFC8F38B2193">
    <w:name w:val="A6DECB7731764A9697C5CFC8F38B2193"/>
    <w:rsid w:val="00BB1FF9"/>
  </w:style>
  <w:style w:type="paragraph" w:customStyle="1" w:styleId="6F5DC5BE435946D28051882691A6E285">
    <w:name w:val="6F5DC5BE435946D28051882691A6E285"/>
    <w:rsid w:val="00BB1FF9"/>
  </w:style>
  <w:style w:type="paragraph" w:customStyle="1" w:styleId="A8571C711DA9443C9059D6EDE4A79D61">
    <w:name w:val="A8571C711DA9443C9059D6EDE4A79D61"/>
    <w:rsid w:val="00BB1FF9"/>
  </w:style>
  <w:style w:type="paragraph" w:customStyle="1" w:styleId="2D3BE87280FC4C86B195AA62F7395051">
    <w:name w:val="2D3BE87280FC4C86B195AA62F7395051"/>
    <w:rsid w:val="00BB1FF9"/>
  </w:style>
  <w:style w:type="paragraph" w:customStyle="1" w:styleId="C0625A589FC8407B8415FF3D091C3157">
    <w:name w:val="C0625A589FC8407B8415FF3D091C3157"/>
    <w:rsid w:val="00BB1FF9"/>
  </w:style>
  <w:style w:type="paragraph" w:customStyle="1" w:styleId="9A733AB191944A47A964EAE48581CF85">
    <w:name w:val="9A733AB191944A47A964EAE48581CF85"/>
    <w:rsid w:val="00BB1FF9"/>
  </w:style>
  <w:style w:type="paragraph" w:customStyle="1" w:styleId="BF11B28F8B13481AB22A6CF458BB3370">
    <w:name w:val="BF11B28F8B13481AB22A6CF458BB3370"/>
    <w:rsid w:val="00BB1FF9"/>
  </w:style>
  <w:style w:type="paragraph" w:customStyle="1" w:styleId="BDFE63A4100242C8A0E40E6A565A4590">
    <w:name w:val="BDFE63A4100242C8A0E40E6A565A4590"/>
    <w:rsid w:val="00BB1FF9"/>
  </w:style>
  <w:style w:type="paragraph" w:customStyle="1" w:styleId="58681ABDEAFC45D3B4774F29231C97B7">
    <w:name w:val="58681ABDEAFC45D3B4774F29231C97B7"/>
    <w:rsid w:val="00BB1FF9"/>
  </w:style>
  <w:style w:type="paragraph" w:customStyle="1" w:styleId="0929D037FABE4BA3A73A00E6A2925337">
    <w:name w:val="0929D037FABE4BA3A73A00E6A2925337"/>
    <w:rsid w:val="00BB1FF9"/>
  </w:style>
  <w:style w:type="paragraph" w:customStyle="1" w:styleId="D223105A3F3A4AF5AB0A288AD0865A6C">
    <w:name w:val="D223105A3F3A4AF5AB0A288AD0865A6C"/>
    <w:rsid w:val="00BB1FF9"/>
  </w:style>
  <w:style w:type="paragraph" w:customStyle="1" w:styleId="171B105A4AED4B5BADDA0DB98EA9E28C">
    <w:name w:val="171B105A4AED4B5BADDA0DB98EA9E28C"/>
    <w:rsid w:val="00BB1FF9"/>
  </w:style>
  <w:style w:type="paragraph" w:customStyle="1" w:styleId="8B1BCBA1E80841C5945F766CEB92D055">
    <w:name w:val="8B1BCBA1E80841C5945F766CEB92D055"/>
    <w:rsid w:val="00BB1FF9"/>
  </w:style>
  <w:style w:type="paragraph" w:customStyle="1" w:styleId="C8E5D171E7364BF0810B6517FD0BA396">
    <w:name w:val="C8E5D171E7364BF0810B6517FD0BA396"/>
    <w:rsid w:val="00BB1FF9"/>
  </w:style>
  <w:style w:type="paragraph" w:customStyle="1" w:styleId="409F4D5BE73C43BE816516AD57BA6B84">
    <w:name w:val="409F4D5BE73C43BE816516AD57BA6B84"/>
    <w:rsid w:val="00BB1FF9"/>
  </w:style>
  <w:style w:type="paragraph" w:customStyle="1" w:styleId="A6CA69A4CEB94C3D893226D09E21F341">
    <w:name w:val="A6CA69A4CEB94C3D893226D09E21F341"/>
    <w:rsid w:val="00BB1FF9"/>
  </w:style>
  <w:style w:type="paragraph" w:customStyle="1" w:styleId="918A88D5E7164AB789BED3B8D3987D25">
    <w:name w:val="918A88D5E7164AB789BED3B8D3987D25"/>
    <w:rsid w:val="00BB1FF9"/>
  </w:style>
  <w:style w:type="paragraph" w:customStyle="1" w:styleId="824C93BF9A444D16A57DBE853D0A6450">
    <w:name w:val="824C93BF9A444D16A57DBE853D0A6450"/>
    <w:rsid w:val="00BB1FF9"/>
  </w:style>
  <w:style w:type="paragraph" w:customStyle="1" w:styleId="DA1D3C326B0643BD8725BD84FEB4F92C">
    <w:name w:val="DA1D3C326B0643BD8725BD84FEB4F92C"/>
    <w:rsid w:val="00BB1FF9"/>
  </w:style>
  <w:style w:type="paragraph" w:customStyle="1" w:styleId="27B7C2999B884C5DA5E75E715F0D3ABD">
    <w:name w:val="27B7C2999B884C5DA5E75E715F0D3ABD"/>
    <w:rsid w:val="00BB1FF9"/>
  </w:style>
  <w:style w:type="paragraph" w:customStyle="1" w:styleId="7EEBD41E01A24682B23B1F04AC8F49C3">
    <w:name w:val="7EEBD41E01A24682B23B1F04AC8F49C3"/>
    <w:rsid w:val="00BB1FF9"/>
  </w:style>
  <w:style w:type="paragraph" w:customStyle="1" w:styleId="FAB3BA0CCD7C46B8BC34FF678602E6E8">
    <w:name w:val="FAB3BA0CCD7C46B8BC34FF678602E6E8"/>
    <w:rsid w:val="00BB1FF9"/>
  </w:style>
  <w:style w:type="paragraph" w:customStyle="1" w:styleId="8C0A076F6E85410DBFB0453AE5460D22">
    <w:name w:val="8C0A076F6E85410DBFB0453AE5460D22"/>
    <w:rsid w:val="00BB1FF9"/>
  </w:style>
  <w:style w:type="paragraph" w:customStyle="1" w:styleId="3B1C9C87F7B446E889DFDB619D11E196">
    <w:name w:val="3B1C9C87F7B446E889DFDB619D11E196"/>
    <w:rsid w:val="00BB1FF9"/>
  </w:style>
  <w:style w:type="paragraph" w:customStyle="1" w:styleId="8FF34834715B4CF59DDBECDF8D9E00D9">
    <w:name w:val="8FF34834715B4CF59DDBECDF8D9E00D9"/>
    <w:rsid w:val="00BB1FF9"/>
  </w:style>
  <w:style w:type="paragraph" w:customStyle="1" w:styleId="CB8D6B79CABD4B709C63B801C81FEE15">
    <w:name w:val="CB8D6B79CABD4B709C63B801C81FEE15"/>
    <w:rsid w:val="00BB1FF9"/>
  </w:style>
  <w:style w:type="paragraph" w:customStyle="1" w:styleId="FEB4C31ACB1C448DB82663E4F05DDC76">
    <w:name w:val="FEB4C31ACB1C448DB82663E4F05DDC76"/>
    <w:rsid w:val="00BB1FF9"/>
  </w:style>
  <w:style w:type="paragraph" w:customStyle="1" w:styleId="4C8F8C152D874B868ECA1D2B07B50734">
    <w:name w:val="4C8F8C152D874B868ECA1D2B07B50734"/>
    <w:rsid w:val="00BB1FF9"/>
  </w:style>
  <w:style w:type="paragraph" w:customStyle="1" w:styleId="B2B3D1943E964638ADDD169239D20ECE">
    <w:name w:val="B2B3D1943E964638ADDD169239D20ECE"/>
    <w:rsid w:val="00BB1FF9"/>
  </w:style>
  <w:style w:type="paragraph" w:customStyle="1" w:styleId="2F594F6B81CD49D8A63F79F42E9720B2">
    <w:name w:val="2F594F6B81CD49D8A63F79F42E9720B2"/>
    <w:rsid w:val="00BB1FF9"/>
  </w:style>
  <w:style w:type="paragraph" w:customStyle="1" w:styleId="D89E24AE07DA4ACE8B53FAC4EFBB4BA5">
    <w:name w:val="D89E24AE07DA4ACE8B53FAC4EFBB4BA5"/>
    <w:rsid w:val="00BB1FF9"/>
  </w:style>
  <w:style w:type="paragraph" w:customStyle="1" w:styleId="671A934432884D198079BB2461126D99">
    <w:name w:val="671A934432884D198079BB2461126D99"/>
    <w:rsid w:val="00BB1FF9"/>
  </w:style>
  <w:style w:type="paragraph" w:customStyle="1" w:styleId="314C0A332660407CAE9D273BB5DF3698">
    <w:name w:val="314C0A332660407CAE9D273BB5DF3698"/>
    <w:rsid w:val="00BB1FF9"/>
  </w:style>
  <w:style w:type="paragraph" w:customStyle="1" w:styleId="3272B5FCB3DF474C8532CB3B868BE610">
    <w:name w:val="3272B5FCB3DF474C8532CB3B868BE610"/>
    <w:rsid w:val="00BB1FF9"/>
  </w:style>
  <w:style w:type="paragraph" w:customStyle="1" w:styleId="AD37EDFF03C544DEA02CA0D3B888EF0F">
    <w:name w:val="AD37EDFF03C544DEA02CA0D3B888EF0F"/>
    <w:rsid w:val="00BB1FF9"/>
  </w:style>
  <w:style w:type="paragraph" w:customStyle="1" w:styleId="87601AB3FF8F4B85873AB07BF0F30F29">
    <w:name w:val="87601AB3FF8F4B85873AB07BF0F30F29"/>
    <w:rsid w:val="00BB1FF9"/>
  </w:style>
  <w:style w:type="paragraph" w:customStyle="1" w:styleId="22946E40C7A54704ABBAE2D9BA3C8C7E">
    <w:name w:val="22946E40C7A54704ABBAE2D9BA3C8C7E"/>
    <w:rsid w:val="00BB1FF9"/>
  </w:style>
  <w:style w:type="paragraph" w:customStyle="1" w:styleId="A44B1B19048A4B1DA827E05A8AF18DDB">
    <w:name w:val="A44B1B19048A4B1DA827E05A8AF18DDB"/>
    <w:rsid w:val="00BB1FF9"/>
  </w:style>
  <w:style w:type="paragraph" w:customStyle="1" w:styleId="AAF89696256F413982742870307AF5C0">
    <w:name w:val="AAF89696256F413982742870307AF5C0"/>
    <w:rsid w:val="00BB1FF9"/>
  </w:style>
  <w:style w:type="paragraph" w:customStyle="1" w:styleId="931125A082174AEA97CFBEB0B8B22F8D">
    <w:name w:val="931125A082174AEA97CFBEB0B8B22F8D"/>
    <w:rsid w:val="00BB1FF9"/>
  </w:style>
  <w:style w:type="paragraph" w:customStyle="1" w:styleId="B31BB0CA240045EABE23A3FCD53D02E8">
    <w:name w:val="B31BB0CA240045EABE23A3FCD53D02E8"/>
    <w:rsid w:val="00BB1FF9"/>
  </w:style>
  <w:style w:type="paragraph" w:customStyle="1" w:styleId="07A98344CD3C45969E03925E12E2602D">
    <w:name w:val="07A98344CD3C45969E03925E12E2602D"/>
    <w:rsid w:val="00BB1FF9"/>
  </w:style>
  <w:style w:type="paragraph" w:customStyle="1" w:styleId="D85197C9B676406D9FC74E9418AE9B37">
    <w:name w:val="D85197C9B676406D9FC74E9418AE9B37"/>
    <w:rsid w:val="00BB1FF9"/>
  </w:style>
  <w:style w:type="paragraph" w:customStyle="1" w:styleId="E34E837B795645DDB9965A40A00325F8">
    <w:name w:val="E34E837B795645DDB9965A40A00325F8"/>
    <w:rsid w:val="00BB1FF9"/>
  </w:style>
  <w:style w:type="paragraph" w:customStyle="1" w:styleId="A28614ADA1ED4D6485AF71A80B20AE97">
    <w:name w:val="A28614ADA1ED4D6485AF71A80B20AE97"/>
    <w:rsid w:val="00BB1FF9"/>
  </w:style>
  <w:style w:type="paragraph" w:customStyle="1" w:styleId="7662EB3D363D4FBFB168393D18A9ADB4">
    <w:name w:val="7662EB3D363D4FBFB168393D18A9ADB4"/>
    <w:rsid w:val="00BB1FF9"/>
  </w:style>
  <w:style w:type="paragraph" w:customStyle="1" w:styleId="C11275A691FB46A39E5AEBA8AE150456">
    <w:name w:val="C11275A691FB46A39E5AEBA8AE150456"/>
    <w:rsid w:val="00BB1FF9"/>
  </w:style>
  <w:style w:type="paragraph" w:customStyle="1" w:styleId="17DFBA0F0E794FD0AF7C7CED264C9AC1">
    <w:name w:val="17DFBA0F0E794FD0AF7C7CED264C9AC1"/>
    <w:rsid w:val="00BB1FF9"/>
  </w:style>
  <w:style w:type="paragraph" w:customStyle="1" w:styleId="09CF3D70CCF44AB9BDF0330EB80B2B72">
    <w:name w:val="09CF3D70CCF44AB9BDF0330EB80B2B72"/>
    <w:rsid w:val="00BB1FF9"/>
  </w:style>
  <w:style w:type="paragraph" w:customStyle="1" w:styleId="0A10FDBA52664931B1D98C940831CFB0">
    <w:name w:val="0A10FDBA52664931B1D98C940831CFB0"/>
    <w:rsid w:val="00BB1FF9"/>
  </w:style>
  <w:style w:type="paragraph" w:customStyle="1" w:styleId="2775D9EEE6B54023B769B490C9D19E97">
    <w:name w:val="2775D9EEE6B54023B769B490C9D19E97"/>
    <w:rsid w:val="00BB1FF9"/>
  </w:style>
  <w:style w:type="paragraph" w:customStyle="1" w:styleId="98B640E3E1C04EB58E0FD59B98B9924D">
    <w:name w:val="98B640E3E1C04EB58E0FD59B98B9924D"/>
    <w:rsid w:val="00BB1FF9"/>
  </w:style>
  <w:style w:type="paragraph" w:customStyle="1" w:styleId="0FDF4FD2BB7748668C830782071CA2E3">
    <w:name w:val="0FDF4FD2BB7748668C830782071CA2E3"/>
    <w:rsid w:val="00BB1FF9"/>
  </w:style>
  <w:style w:type="paragraph" w:customStyle="1" w:styleId="EE60D2E7AC844841949C32288B93A673">
    <w:name w:val="EE60D2E7AC844841949C32288B93A673"/>
    <w:rsid w:val="00BB1FF9"/>
  </w:style>
  <w:style w:type="paragraph" w:customStyle="1" w:styleId="CDB8DE26848B43009C0694010BB89404">
    <w:name w:val="CDB8DE26848B43009C0694010BB89404"/>
    <w:rsid w:val="00BB1FF9"/>
  </w:style>
  <w:style w:type="paragraph" w:customStyle="1" w:styleId="9D6D94DCA9CF46FB868FD95F0ABC3A5B">
    <w:name w:val="9D6D94DCA9CF46FB868FD95F0ABC3A5B"/>
    <w:rsid w:val="00BB1FF9"/>
  </w:style>
  <w:style w:type="paragraph" w:customStyle="1" w:styleId="DD73CE724A5048A19A7FC7821FDEECC1">
    <w:name w:val="DD73CE724A5048A19A7FC7821FDEECC1"/>
    <w:rsid w:val="00BB1FF9"/>
  </w:style>
  <w:style w:type="paragraph" w:customStyle="1" w:styleId="8A50EC6744614C1DBCA570AD31DBFBE0">
    <w:name w:val="8A50EC6744614C1DBCA570AD31DBFBE0"/>
    <w:rsid w:val="00BB1FF9"/>
  </w:style>
  <w:style w:type="paragraph" w:customStyle="1" w:styleId="F66D86094AB4425580C09FCB1F941B18">
    <w:name w:val="F66D86094AB4425580C09FCB1F941B18"/>
    <w:rsid w:val="00BB1FF9"/>
  </w:style>
  <w:style w:type="paragraph" w:customStyle="1" w:styleId="1F870F9770FE4EB09C8B4C0B33F6D537">
    <w:name w:val="1F870F9770FE4EB09C8B4C0B33F6D537"/>
    <w:rsid w:val="00BB1FF9"/>
  </w:style>
  <w:style w:type="paragraph" w:customStyle="1" w:styleId="80899EEEDB5045AABD8250F0A235AB19">
    <w:name w:val="80899EEEDB5045AABD8250F0A235AB19"/>
    <w:rsid w:val="00BB1FF9"/>
  </w:style>
  <w:style w:type="paragraph" w:customStyle="1" w:styleId="A6AD65243251439AB91FAA33F0101FEE">
    <w:name w:val="A6AD65243251439AB91FAA33F0101FEE"/>
    <w:rsid w:val="00BB1FF9"/>
  </w:style>
  <w:style w:type="paragraph" w:customStyle="1" w:styleId="F93536E4CBB047D2831A69396BD26609">
    <w:name w:val="F93536E4CBB047D2831A69396BD26609"/>
    <w:rsid w:val="00BB1FF9"/>
  </w:style>
  <w:style w:type="paragraph" w:customStyle="1" w:styleId="8CF956551A2D4B22B3B253F17C8FCA07">
    <w:name w:val="8CF956551A2D4B22B3B253F17C8FCA07"/>
    <w:rsid w:val="00BB1FF9"/>
  </w:style>
  <w:style w:type="paragraph" w:customStyle="1" w:styleId="C92946A99BD946FBBA507E32761A3F98">
    <w:name w:val="C92946A99BD946FBBA507E32761A3F98"/>
    <w:rsid w:val="00BB1FF9"/>
  </w:style>
  <w:style w:type="paragraph" w:customStyle="1" w:styleId="C093F71EB8784BB2BF41AFFCEA8454C8">
    <w:name w:val="C093F71EB8784BB2BF41AFFCEA8454C8"/>
    <w:rsid w:val="00BB1FF9"/>
  </w:style>
  <w:style w:type="paragraph" w:customStyle="1" w:styleId="13E9361C8C1B4699B60418191585D711">
    <w:name w:val="13E9361C8C1B4699B60418191585D711"/>
    <w:rsid w:val="00BB1FF9"/>
  </w:style>
  <w:style w:type="paragraph" w:customStyle="1" w:styleId="5580BF31D28D41AAA107A075BE238A48">
    <w:name w:val="5580BF31D28D41AAA107A075BE238A48"/>
    <w:rsid w:val="00BB1FF9"/>
  </w:style>
  <w:style w:type="paragraph" w:customStyle="1" w:styleId="8A97A42180DE49DBA5494F93DE8404D6">
    <w:name w:val="8A97A42180DE49DBA5494F93DE8404D6"/>
    <w:rsid w:val="00BB1FF9"/>
  </w:style>
  <w:style w:type="paragraph" w:customStyle="1" w:styleId="A8D32FA100894C3392F9B1B0A80D590B">
    <w:name w:val="A8D32FA100894C3392F9B1B0A80D590B"/>
    <w:rsid w:val="00BB1FF9"/>
  </w:style>
  <w:style w:type="paragraph" w:customStyle="1" w:styleId="3555BA874D554606B941C30E4A3E4240">
    <w:name w:val="3555BA874D554606B941C30E4A3E4240"/>
    <w:rsid w:val="00BB1FF9"/>
  </w:style>
  <w:style w:type="paragraph" w:customStyle="1" w:styleId="693506D5785046FCADD937C4D8133FEE">
    <w:name w:val="693506D5785046FCADD937C4D8133FEE"/>
    <w:rsid w:val="00BB1FF9"/>
  </w:style>
  <w:style w:type="paragraph" w:customStyle="1" w:styleId="8E908C02A2EB4988B173F24519153A0F">
    <w:name w:val="8E908C02A2EB4988B173F24519153A0F"/>
    <w:rsid w:val="00BB1FF9"/>
  </w:style>
  <w:style w:type="paragraph" w:customStyle="1" w:styleId="EAE691CD3EEB4E1F9E7DC1FF524D9FB4">
    <w:name w:val="EAE691CD3EEB4E1F9E7DC1FF524D9FB4"/>
    <w:rsid w:val="00BB1FF9"/>
  </w:style>
  <w:style w:type="paragraph" w:customStyle="1" w:styleId="1DAB4B45FBF64B39A084A2FF44F00A7C">
    <w:name w:val="1DAB4B45FBF64B39A084A2FF44F00A7C"/>
    <w:rsid w:val="00BB1FF9"/>
  </w:style>
  <w:style w:type="paragraph" w:customStyle="1" w:styleId="1EA556FB28A04F90AA4711FA064B477C">
    <w:name w:val="1EA556FB28A04F90AA4711FA064B477C"/>
    <w:rsid w:val="00BB1FF9"/>
  </w:style>
  <w:style w:type="paragraph" w:customStyle="1" w:styleId="D37F8B980CAF430C8B600C2A4F3B1E58">
    <w:name w:val="D37F8B980CAF430C8B600C2A4F3B1E58"/>
    <w:rsid w:val="00BB1FF9"/>
  </w:style>
  <w:style w:type="paragraph" w:customStyle="1" w:styleId="6AB7763D2FB848DDB4CF275BFDAC8BF4">
    <w:name w:val="6AB7763D2FB848DDB4CF275BFDAC8BF4"/>
    <w:rsid w:val="00BB1FF9"/>
  </w:style>
  <w:style w:type="paragraph" w:customStyle="1" w:styleId="F1318F56EA2A47E6835CDF0636700661">
    <w:name w:val="F1318F56EA2A47E6835CDF0636700661"/>
    <w:rsid w:val="00BB1FF9"/>
  </w:style>
  <w:style w:type="paragraph" w:customStyle="1" w:styleId="7406048420FB4691B558726D567E7F27">
    <w:name w:val="7406048420FB4691B558726D567E7F27"/>
    <w:rsid w:val="00BB1FF9"/>
  </w:style>
  <w:style w:type="paragraph" w:customStyle="1" w:styleId="CD9BB3989F194521B3790AC3F256152D">
    <w:name w:val="CD9BB3989F194521B3790AC3F256152D"/>
    <w:rsid w:val="00BB1FF9"/>
  </w:style>
  <w:style w:type="paragraph" w:customStyle="1" w:styleId="C63FFE3DFCC94FAAB025B5E7BE6A0348">
    <w:name w:val="C63FFE3DFCC94FAAB025B5E7BE6A0348"/>
    <w:rsid w:val="00BB1FF9"/>
  </w:style>
  <w:style w:type="paragraph" w:customStyle="1" w:styleId="A115CC6311584F109B6CB71773AD61E3">
    <w:name w:val="A115CC6311584F109B6CB71773AD61E3"/>
    <w:rsid w:val="00BB1FF9"/>
  </w:style>
  <w:style w:type="paragraph" w:customStyle="1" w:styleId="85D2F1FA1FE04840B6A27D998D5DA2BE">
    <w:name w:val="85D2F1FA1FE04840B6A27D998D5DA2BE"/>
    <w:rsid w:val="00BB1FF9"/>
  </w:style>
  <w:style w:type="paragraph" w:customStyle="1" w:styleId="D83CE26C311F40F484A33D095669E92B">
    <w:name w:val="D83CE26C311F40F484A33D095669E92B"/>
    <w:rsid w:val="00BB1FF9"/>
  </w:style>
  <w:style w:type="paragraph" w:customStyle="1" w:styleId="F3608A30E8DF445DAD630588F8FFA4C0">
    <w:name w:val="F3608A30E8DF445DAD630588F8FFA4C0"/>
    <w:rsid w:val="00BB1FF9"/>
  </w:style>
  <w:style w:type="paragraph" w:customStyle="1" w:styleId="FF1987FC88B44A11B75B2CEDE6396301">
    <w:name w:val="FF1987FC88B44A11B75B2CEDE6396301"/>
    <w:rsid w:val="00BB1FF9"/>
  </w:style>
  <w:style w:type="paragraph" w:customStyle="1" w:styleId="980BC570B39841369DB3FFF51B9FADEF">
    <w:name w:val="980BC570B39841369DB3FFF51B9FADEF"/>
    <w:rsid w:val="00BB1FF9"/>
  </w:style>
  <w:style w:type="paragraph" w:customStyle="1" w:styleId="06CF22A66ACD4D43B3B972027FB144E6">
    <w:name w:val="06CF22A66ACD4D43B3B972027FB144E6"/>
    <w:rsid w:val="00BB1FF9"/>
  </w:style>
  <w:style w:type="paragraph" w:customStyle="1" w:styleId="5DB1490D5D464A0AB05BDD793A6F8114">
    <w:name w:val="5DB1490D5D464A0AB05BDD793A6F8114"/>
    <w:rsid w:val="00BB1FF9"/>
  </w:style>
  <w:style w:type="paragraph" w:customStyle="1" w:styleId="48BB997603634E7DBC7767DA4ECBE4C4">
    <w:name w:val="48BB997603634E7DBC7767DA4ECBE4C4"/>
    <w:rsid w:val="00BB1FF9"/>
  </w:style>
  <w:style w:type="paragraph" w:customStyle="1" w:styleId="08BEA8F44AE346B79B2A90AA8F21527C">
    <w:name w:val="08BEA8F44AE346B79B2A90AA8F21527C"/>
    <w:rsid w:val="00BB1FF9"/>
  </w:style>
  <w:style w:type="paragraph" w:customStyle="1" w:styleId="A44D146F4E8442FD82200F0A63DF308D">
    <w:name w:val="A44D146F4E8442FD82200F0A63DF308D"/>
    <w:rsid w:val="00BB1FF9"/>
  </w:style>
  <w:style w:type="paragraph" w:customStyle="1" w:styleId="83DC15281F3A42049E827C672EE30DD8">
    <w:name w:val="83DC15281F3A42049E827C672EE30DD8"/>
    <w:rsid w:val="00BB1FF9"/>
  </w:style>
  <w:style w:type="paragraph" w:customStyle="1" w:styleId="CA00B201BA2F4EAD9F4998D6EF178044">
    <w:name w:val="CA00B201BA2F4EAD9F4998D6EF178044"/>
    <w:rsid w:val="00BB1FF9"/>
  </w:style>
  <w:style w:type="paragraph" w:customStyle="1" w:styleId="0CD91CB98BD94016ABC7F99218406F3F">
    <w:name w:val="0CD91CB98BD94016ABC7F99218406F3F"/>
    <w:rsid w:val="00BB1FF9"/>
  </w:style>
  <w:style w:type="paragraph" w:customStyle="1" w:styleId="12DD6B8A486B4261AD970305D81BAD47">
    <w:name w:val="12DD6B8A486B4261AD970305D81BAD47"/>
    <w:rsid w:val="00BB1FF9"/>
  </w:style>
  <w:style w:type="paragraph" w:customStyle="1" w:styleId="F929BA108FE84D2AB6FCB9A9CF9B50F3">
    <w:name w:val="F929BA108FE84D2AB6FCB9A9CF9B50F3"/>
    <w:rsid w:val="00BB1FF9"/>
  </w:style>
  <w:style w:type="paragraph" w:customStyle="1" w:styleId="979CA3B7CA40450BBE1834E1D3D85178">
    <w:name w:val="979CA3B7CA40450BBE1834E1D3D85178"/>
    <w:rsid w:val="00BB1FF9"/>
  </w:style>
  <w:style w:type="paragraph" w:customStyle="1" w:styleId="D96BDC72C0734B8FA7E6D7BAFC7FEEE4">
    <w:name w:val="D96BDC72C0734B8FA7E6D7BAFC7FEEE4"/>
    <w:rsid w:val="00BB1FF9"/>
  </w:style>
  <w:style w:type="paragraph" w:customStyle="1" w:styleId="F7E49196393747099B24E473EDD9E53A">
    <w:name w:val="F7E49196393747099B24E473EDD9E53A"/>
    <w:rsid w:val="00BB1FF9"/>
  </w:style>
  <w:style w:type="paragraph" w:customStyle="1" w:styleId="59BB9695DF6F41A28964F996DC20FCBF">
    <w:name w:val="59BB9695DF6F41A28964F996DC20FCBF"/>
    <w:rsid w:val="00BB1FF9"/>
  </w:style>
  <w:style w:type="paragraph" w:customStyle="1" w:styleId="D6ED1D91CEC94034AC41AD41E233EDC5">
    <w:name w:val="D6ED1D91CEC94034AC41AD41E233EDC5"/>
    <w:rsid w:val="00BB1FF9"/>
  </w:style>
  <w:style w:type="paragraph" w:customStyle="1" w:styleId="A39262A569CE482B9981AF7514278EFC">
    <w:name w:val="A39262A569CE482B9981AF7514278EFC"/>
    <w:rsid w:val="00BB1FF9"/>
  </w:style>
  <w:style w:type="paragraph" w:customStyle="1" w:styleId="AD3505E70B30452C9014F314C4CE2208">
    <w:name w:val="AD3505E70B30452C9014F314C4CE2208"/>
    <w:rsid w:val="00BB1FF9"/>
  </w:style>
  <w:style w:type="paragraph" w:customStyle="1" w:styleId="429843FF81D14668B0E5429405FB297C">
    <w:name w:val="429843FF81D14668B0E5429405FB297C"/>
    <w:rsid w:val="00BB1FF9"/>
  </w:style>
  <w:style w:type="paragraph" w:customStyle="1" w:styleId="99CF030A1AE643BCB881CB74F00C2607">
    <w:name w:val="99CF030A1AE643BCB881CB74F00C2607"/>
    <w:rsid w:val="00BB1FF9"/>
  </w:style>
  <w:style w:type="paragraph" w:customStyle="1" w:styleId="61FEBD6F7CD847208840A51DA545D2E3">
    <w:name w:val="61FEBD6F7CD847208840A51DA545D2E3"/>
    <w:rsid w:val="00BB1FF9"/>
  </w:style>
  <w:style w:type="paragraph" w:customStyle="1" w:styleId="80D9D67C2BB040389DD3ACCC18DAA22C">
    <w:name w:val="80D9D67C2BB040389DD3ACCC18DAA22C"/>
    <w:rsid w:val="00BB1FF9"/>
  </w:style>
  <w:style w:type="paragraph" w:customStyle="1" w:styleId="4A76AE4F395B40178C6C66CBE6B84A17">
    <w:name w:val="4A76AE4F395B40178C6C66CBE6B84A17"/>
    <w:rsid w:val="00BB1FF9"/>
  </w:style>
  <w:style w:type="paragraph" w:customStyle="1" w:styleId="1CEB3B87F2344448B4B7BF3BA62A2C6E">
    <w:name w:val="1CEB3B87F2344448B4B7BF3BA62A2C6E"/>
    <w:rsid w:val="00BB1FF9"/>
  </w:style>
  <w:style w:type="paragraph" w:customStyle="1" w:styleId="35AA242B80A64730BF3CAF7B53F05150">
    <w:name w:val="35AA242B80A64730BF3CAF7B53F05150"/>
    <w:rsid w:val="00BB1FF9"/>
  </w:style>
  <w:style w:type="paragraph" w:customStyle="1" w:styleId="20E9B2643D1A4D1E914648E9D8D2CF9F">
    <w:name w:val="20E9B2643D1A4D1E914648E9D8D2CF9F"/>
    <w:rsid w:val="00BB1FF9"/>
  </w:style>
  <w:style w:type="paragraph" w:customStyle="1" w:styleId="833B2285DE5D4731AAF2FBB1251101C3">
    <w:name w:val="833B2285DE5D4731AAF2FBB1251101C3"/>
    <w:rsid w:val="00BB1FF9"/>
  </w:style>
  <w:style w:type="paragraph" w:customStyle="1" w:styleId="B509B1BA2C03442380B31A19760F1BF0">
    <w:name w:val="B509B1BA2C03442380B31A19760F1BF0"/>
    <w:rsid w:val="00BB1FF9"/>
  </w:style>
  <w:style w:type="paragraph" w:customStyle="1" w:styleId="A471993F56B64642B72F84123728B194">
    <w:name w:val="A471993F56B64642B72F84123728B194"/>
    <w:rsid w:val="00BB1FF9"/>
  </w:style>
  <w:style w:type="paragraph" w:customStyle="1" w:styleId="062EDB77682E4976968EC96A7DD656B5">
    <w:name w:val="062EDB77682E4976968EC96A7DD656B5"/>
    <w:rsid w:val="00BB1FF9"/>
  </w:style>
  <w:style w:type="paragraph" w:customStyle="1" w:styleId="4450EFEE97B5427CA915BB6BC7FBB77D">
    <w:name w:val="4450EFEE97B5427CA915BB6BC7FBB77D"/>
    <w:rsid w:val="00BB1FF9"/>
  </w:style>
  <w:style w:type="paragraph" w:customStyle="1" w:styleId="1736BA81CC464FE3B057094902E12AD5">
    <w:name w:val="1736BA81CC464FE3B057094902E12AD5"/>
    <w:rsid w:val="00BB1FF9"/>
  </w:style>
  <w:style w:type="paragraph" w:customStyle="1" w:styleId="ADF4E2A972F646E19DFFC03C0B290A3C">
    <w:name w:val="ADF4E2A972F646E19DFFC03C0B290A3C"/>
    <w:rsid w:val="00BB1FF9"/>
  </w:style>
  <w:style w:type="paragraph" w:customStyle="1" w:styleId="59717617BD4541DCBD94D26B12C4F82C">
    <w:name w:val="59717617BD4541DCBD94D26B12C4F82C"/>
    <w:rsid w:val="00BB1FF9"/>
  </w:style>
  <w:style w:type="paragraph" w:customStyle="1" w:styleId="F8B41A5A55D14CF8997678E94E1561FB">
    <w:name w:val="F8B41A5A55D14CF8997678E94E1561FB"/>
    <w:rsid w:val="00BB1FF9"/>
  </w:style>
  <w:style w:type="paragraph" w:customStyle="1" w:styleId="C1849BEC0EDB45959CDF74C7605473F5">
    <w:name w:val="C1849BEC0EDB45959CDF74C7605473F5"/>
    <w:rsid w:val="00BB1FF9"/>
  </w:style>
  <w:style w:type="paragraph" w:customStyle="1" w:styleId="70DA467ADF774ABA9A9DF7D397DC383B">
    <w:name w:val="70DA467ADF774ABA9A9DF7D397DC383B"/>
    <w:rsid w:val="00BB1FF9"/>
  </w:style>
  <w:style w:type="paragraph" w:customStyle="1" w:styleId="F24FF4261F3A4E2B8D2D83324A8617A8">
    <w:name w:val="F24FF4261F3A4E2B8D2D83324A8617A8"/>
    <w:rsid w:val="00BB1FF9"/>
  </w:style>
  <w:style w:type="paragraph" w:customStyle="1" w:styleId="FD8483AAE2864DFDA7A7EDD85AFF0A04">
    <w:name w:val="FD8483AAE2864DFDA7A7EDD85AFF0A04"/>
    <w:rsid w:val="00BB1FF9"/>
  </w:style>
  <w:style w:type="paragraph" w:customStyle="1" w:styleId="F6250207EEFD463F991449A70A2F509B">
    <w:name w:val="F6250207EEFD463F991449A70A2F509B"/>
    <w:rsid w:val="00BB1FF9"/>
  </w:style>
  <w:style w:type="paragraph" w:customStyle="1" w:styleId="5E26C957276D42AA9433894E9AD72F9A">
    <w:name w:val="5E26C957276D42AA9433894E9AD72F9A"/>
    <w:rsid w:val="00BB1FF9"/>
  </w:style>
  <w:style w:type="paragraph" w:customStyle="1" w:styleId="BAC0CC0EDA734195BA51C74BBFB0E97D">
    <w:name w:val="BAC0CC0EDA734195BA51C74BBFB0E97D"/>
    <w:rsid w:val="00BB1FF9"/>
  </w:style>
  <w:style w:type="paragraph" w:customStyle="1" w:styleId="595CA0F2186345F3967336A0A426397B">
    <w:name w:val="595CA0F2186345F3967336A0A426397B"/>
    <w:rsid w:val="00BB1FF9"/>
  </w:style>
  <w:style w:type="paragraph" w:customStyle="1" w:styleId="BF8A06A89B7445B28ADB016520EE4A15">
    <w:name w:val="BF8A06A89B7445B28ADB016520EE4A15"/>
    <w:rsid w:val="00BB1FF9"/>
  </w:style>
  <w:style w:type="paragraph" w:customStyle="1" w:styleId="6CCB4A76BE0449EF96E27C5A03FDCCBA">
    <w:name w:val="6CCB4A76BE0449EF96E27C5A03FDCCBA"/>
    <w:rsid w:val="00BB1FF9"/>
  </w:style>
  <w:style w:type="paragraph" w:customStyle="1" w:styleId="856678F42AFB41BA8391F058FAE12B76">
    <w:name w:val="856678F42AFB41BA8391F058FAE12B76"/>
    <w:rsid w:val="00BB1FF9"/>
  </w:style>
  <w:style w:type="paragraph" w:customStyle="1" w:styleId="2E342D75074B49ABAE8ECAD1CECF00B6">
    <w:name w:val="2E342D75074B49ABAE8ECAD1CECF00B6"/>
    <w:rsid w:val="00BB1FF9"/>
  </w:style>
  <w:style w:type="paragraph" w:customStyle="1" w:styleId="CD0BDE2535104011B24D9AC4C08DAFA5">
    <w:name w:val="CD0BDE2535104011B24D9AC4C08DAFA5"/>
    <w:rsid w:val="00BB1FF9"/>
  </w:style>
  <w:style w:type="paragraph" w:customStyle="1" w:styleId="C8241928FBB84D8D871BF2209C785362">
    <w:name w:val="C8241928FBB84D8D871BF2209C785362"/>
    <w:rsid w:val="00BB1FF9"/>
  </w:style>
  <w:style w:type="paragraph" w:customStyle="1" w:styleId="08D9EBA683DE494B9425D5C9E351A2AC">
    <w:name w:val="08D9EBA683DE494B9425D5C9E351A2AC"/>
    <w:rsid w:val="00BB1FF9"/>
  </w:style>
  <w:style w:type="paragraph" w:customStyle="1" w:styleId="C08A1C294BDB406DBDB7DC3BBAE885A5">
    <w:name w:val="C08A1C294BDB406DBDB7DC3BBAE885A5"/>
    <w:rsid w:val="00BB1FF9"/>
  </w:style>
  <w:style w:type="paragraph" w:customStyle="1" w:styleId="599EE0008F274652A8DCB4251BDD602A">
    <w:name w:val="599EE0008F274652A8DCB4251BDD602A"/>
    <w:rsid w:val="00BB1FF9"/>
  </w:style>
  <w:style w:type="paragraph" w:customStyle="1" w:styleId="B83B273E16094910865EA197CAFBDAC6">
    <w:name w:val="B83B273E16094910865EA197CAFBDAC6"/>
    <w:rsid w:val="00BB1FF9"/>
  </w:style>
  <w:style w:type="paragraph" w:customStyle="1" w:styleId="F7149EB133EF4E26902042EADAFE61EB">
    <w:name w:val="F7149EB133EF4E26902042EADAFE61EB"/>
    <w:rsid w:val="00BB1FF9"/>
  </w:style>
  <w:style w:type="paragraph" w:customStyle="1" w:styleId="E399167220404115A67542823E5B1240">
    <w:name w:val="E399167220404115A67542823E5B1240"/>
    <w:rsid w:val="00BB1FF9"/>
  </w:style>
  <w:style w:type="paragraph" w:customStyle="1" w:styleId="04863C8C5F3E49F29519BA169992BBBB">
    <w:name w:val="04863C8C5F3E49F29519BA169992BBBB"/>
    <w:rsid w:val="00BB1FF9"/>
  </w:style>
  <w:style w:type="paragraph" w:customStyle="1" w:styleId="F67F9C4DFB414C2C8C34B664F16266A6">
    <w:name w:val="F67F9C4DFB414C2C8C34B664F16266A6"/>
    <w:rsid w:val="00BB1FF9"/>
  </w:style>
  <w:style w:type="paragraph" w:customStyle="1" w:styleId="CBEA457292DF4D40B50163E090A4338A">
    <w:name w:val="CBEA457292DF4D40B50163E090A4338A"/>
    <w:rsid w:val="00BB1FF9"/>
  </w:style>
  <w:style w:type="paragraph" w:customStyle="1" w:styleId="235F500952F449259245CCD96CD01BFB">
    <w:name w:val="235F500952F449259245CCD96CD01BFB"/>
    <w:rsid w:val="00BB1FF9"/>
  </w:style>
  <w:style w:type="paragraph" w:customStyle="1" w:styleId="306B9E01181D45E39F6E58959593F3FA">
    <w:name w:val="306B9E01181D45E39F6E58959593F3FA"/>
    <w:rsid w:val="00BB1FF9"/>
  </w:style>
  <w:style w:type="paragraph" w:customStyle="1" w:styleId="41F6C44089944EF6AD8C164F662AE950">
    <w:name w:val="41F6C44089944EF6AD8C164F662AE950"/>
    <w:rsid w:val="00BB1FF9"/>
  </w:style>
  <w:style w:type="paragraph" w:customStyle="1" w:styleId="169C9F7DE7494AE3828388833A23D55F">
    <w:name w:val="169C9F7DE7494AE3828388833A23D55F"/>
    <w:rsid w:val="00BB1FF9"/>
  </w:style>
  <w:style w:type="paragraph" w:customStyle="1" w:styleId="015EC44272A34E90B674ABD5318690FA">
    <w:name w:val="015EC44272A34E90B674ABD5318690FA"/>
    <w:rsid w:val="00BB1FF9"/>
  </w:style>
  <w:style w:type="paragraph" w:customStyle="1" w:styleId="F9F370BB46D44B50BD52B8E7A0010A08">
    <w:name w:val="F9F370BB46D44B50BD52B8E7A0010A08"/>
    <w:rsid w:val="00BB1FF9"/>
  </w:style>
  <w:style w:type="paragraph" w:customStyle="1" w:styleId="AABAAE6D9DBA44FBA0B4E948E302557C">
    <w:name w:val="AABAAE6D9DBA44FBA0B4E948E302557C"/>
    <w:rsid w:val="00BB1FF9"/>
  </w:style>
  <w:style w:type="paragraph" w:customStyle="1" w:styleId="4D2EC48934F14DD394E60BA21DF64D1A">
    <w:name w:val="4D2EC48934F14DD394E60BA21DF64D1A"/>
    <w:rsid w:val="00BB1FF9"/>
  </w:style>
  <w:style w:type="paragraph" w:customStyle="1" w:styleId="57A81EFA4C0A40148FDCC38DE3348B88">
    <w:name w:val="57A81EFA4C0A40148FDCC38DE3348B88"/>
    <w:rsid w:val="00BB1FF9"/>
  </w:style>
  <w:style w:type="paragraph" w:customStyle="1" w:styleId="7EF955F0E015414EB39E4724945AC6F9">
    <w:name w:val="7EF955F0E015414EB39E4724945AC6F9"/>
    <w:rsid w:val="00BB1FF9"/>
  </w:style>
  <w:style w:type="paragraph" w:customStyle="1" w:styleId="22F154BCB84D460887A0ABCCBC2F4341">
    <w:name w:val="22F154BCB84D460887A0ABCCBC2F4341"/>
    <w:rsid w:val="00BB1FF9"/>
  </w:style>
  <w:style w:type="paragraph" w:customStyle="1" w:styleId="A4962EBB32614B88A8388E55F579E63A">
    <w:name w:val="A4962EBB32614B88A8388E55F579E63A"/>
    <w:rsid w:val="00BB1FF9"/>
  </w:style>
  <w:style w:type="paragraph" w:customStyle="1" w:styleId="7B979A791F2D462B883EBE93A40A8948">
    <w:name w:val="7B979A791F2D462B883EBE93A40A8948"/>
    <w:rsid w:val="00BB1FF9"/>
  </w:style>
  <w:style w:type="paragraph" w:customStyle="1" w:styleId="40D7F92928E04C598624AA957382EA4D">
    <w:name w:val="40D7F92928E04C598624AA957382EA4D"/>
    <w:rsid w:val="00BB1FF9"/>
  </w:style>
  <w:style w:type="paragraph" w:customStyle="1" w:styleId="AF100EB2F6974DE6BDC04709FF12AA7A">
    <w:name w:val="AF100EB2F6974DE6BDC04709FF12AA7A"/>
    <w:rsid w:val="00BB1FF9"/>
  </w:style>
  <w:style w:type="paragraph" w:customStyle="1" w:styleId="16A423FD887F42468B990FD038E0D2EB">
    <w:name w:val="16A423FD887F42468B990FD038E0D2EB"/>
    <w:rsid w:val="00BB1FF9"/>
  </w:style>
  <w:style w:type="paragraph" w:customStyle="1" w:styleId="E696DB114B934CBF99143080366223C1">
    <w:name w:val="E696DB114B934CBF99143080366223C1"/>
    <w:rsid w:val="00BB1FF9"/>
  </w:style>
  <w:style w:type="paragraph" w:customStyle="1" w:styleId="5D5FBAADF6A7494680845B1F0BE3C33B">
    <w:name w:val="5D5FBAADF6A7494680845B1F0BE3C33B"/>
    <w:rsid w:val="00BB1FF9"/>
  </w:style>
  <w:style w:type="paragraph" w:customStyle="1" w:styleId="AFEAB7E502AF40B6929B5F3C8887A04A">
    <w:name w:val="AFEAB7E502AF40B6929B5F3C8887A04A"/>
    <w:rsid w:val="00BB1FF9"/>
  </w:style>
  <w:style w:type="paragraph" w:customStyle="1" w:styleId="3021085DBDB242189D6369DF6B360283">
    <w:name w:val="3021085DBDB242189D6369DF6B360283"/>
    <w:rsid w:val="00BB1FF9"/>
  </w:style>
  <w:style w:type="paragraph" w:customStyle="1" w:styleId="3B86E104A1644EED872080B1F728FCB0">
    <w:name w:val="3B86E104A1644EED872080B1F728FCB0"/>
    <w:rsid w:val="00BB1FF9"/>
  </w:style>
  <w:style w:type="paragraph" w:customStyle="1" w:styleId="817DBF38A30F41B7B107EE663F45E353">
    <w:name w:val="817DBF38A30F41B7B107EE663F45E353"/>
    <w:rsid w:val="00BB1FF9"/>
  </w:style>
  <w:style w:type="paragraph" w:customStyle="1" w:styleId="5B42B65B6AEC48368F7749323704B8EF">
    <w:name w:val="5B42B65B6AEC48368F7749323704B8EF"/>
    <w:rsid w:val="00BB1FF9"/>
  </w:style>
  <w:style w:type="paragraph" w:customStyle="1" w:styleId="36F832B4EDF9443CB3C3074350F11095">
    <w:name w:val="36F832B4EDF9443CB3C3074350F11095"/>
    <w:rsid w:val="00BB1FF9"/>
  </w:style>
  <w:style w:type="paragraph" w:customStyle="1" w:styleId="4B975C94A9DE407DBE4B10402835CE17">
    <w:name w:val="4B975C94A9DE407DBE4B10402835CE17"/>
    <w:rsid w:val="00BB1FF9"/>
  </w:style>
  <w:style w:type="paragraph" w:customStyle="1" w:styleId="0C7301FEA82342A6B76266C8E3CF0734">
    <w:name w:val="0C7301FEA82342A6B76266C8E3CF0734"/>
    <w:rsid w:val="00BB1FF9"/>
  </w:style>
  <w:style w:type="paragraph" w:customStyle="1" w:styleId="310EC34285C44BA5A8944A6C9031659C">
    <w:name w:val="310EC34285C44BA5A8944A6C9031659C"/>
    <w:rsid w:val="00BB1FF9"/>
  </w:style>
  <w:style w:type="paragraph" w:customStyle="1" w:styleId="DFDB04E95CBA4DDA91A80DB819D3E9F9">
    <w:name w:val="DFDB04E95CBA4DDA91A80DB819D3E9F9"/>
    <w:rsid w:val="00BB1FF9"/>
  </w:style>
  <w:style w:type="paragraph" w:customStyle="1" w:styleId="E1602EBC58FC478B9248E902F0EE0594">
    <w:name w:val="E1602EBC58FC478B9248E902F0EE0594"/>
    <w:rsid w:val="00BB1FF9"/>
  </w:style>
  <w:style w:type="paragraph" w:customStyle="1" w:styleId="0F5C64B743B24C6789F267810743F132">
    <w:name w:val="0F5C64B743B24C6789F267810743F132"/>
    <w:rsid w:val="00BB1FF9"/>
  </w:style>
  <w:style w:type="paragraph" w:customStyle="1" w:styleId="CA4B60E140C846EEB68E48FE06D9FBCC">
    <w:name w:val="CA4B60E140C846EEB68E48FE06D9FBCC"/>
    <w:rsid w:val="00BB1FF9"/>
  </w:style>
  <w:style w:type="paragraph" w:customStyle="1" w:styleId="100E62CF3F8F4825A3547F677B3BF482">
    <w:name w:val="100E62CF3F8F4825A3547F677B3BF482"/>
    <w:rsid w:val="00BB1FF9"/>
  </w:style>
  <w:style w:type="paragraph" w:customStyle="1" w:styleId="7FF02F9AAF1448E69A7E83319C9F37B4">
    <w:name w:val="7FF02F9AAF1448E69A7E83319C9F37B4"/>
    <w:rsid w:val="00BB1FF9"/>
  </w:style>
  <w:style w:type="paragraph" w:customStyle="1" w:styleId="A0EFFB9C20E74ADF94BD7D0E190359BF">
    <w:name w:val="A0EFFB9C20E74ADF94BD7D0E190359BF"/>
    <w:rsid w:val="00BB1FF9"/>
  </w:style>
  <w:style w:type="paragraph" w:customStyle="1" w:styleId="D362F934408E4A93B1D24CDA5BDE22FF">
    <w:name w:val="D362F934408E4A93B1D24CDA5BDE22FF"/>
    <w:rsid w:val="00BB1FF9"/>
  </w:style>
  <w:style w:type="paragraph" w:customStyle="1" w:styleId="08015B68ECB04C32839AA08D26056320">
    <w:name w:val="08015B68ECB04C32839AA08D26056320"/>
    <w:rsid w:val="00BB1FF9"/>
  </w:style>
  <w:style w:type="paragraph" w:customStyle="1" w:styleId="993E3E63075943BD856D80AB2F23A519">
    <w:name w:val="993E3E63075943BD856D80AB2F23A519"/>
    <w:rsid w:val="00BB1FF9"/>
  </w:style>
  <w:style w:type="paragraph" w:customStyle="1" w:styleId="B03F53E60AB1409FAA4DA875AE76F420">
    <w:name w:val="B03F53E60AB1409FAA4DA875AE76F420"/>
    <w:rsid w:val="00BB1FF9"/>
  </w:style>
  <w:style w:type="paragraph" w:customStyle="1" w:styleId="A06D9F67B94A47C0B082F48DDB472757">
    <w:name w:val="A06D9F67B94A47C0B082F48DDB472757"/>
    <w:rsid w:val="00BB1FF9"/>
  </w:style>
  <w:style w:type="paragraph" w:customStyle="1" w:styleId="2343CA1B0E34469DA902A542B433FB3E">
    <w:name w:val="2343CA1B0E34469DA902A542B433FB3E"/>
    <w:rsid w:val="00BB1FF9"/>
  </w:style>
  <w:style w:type="paragraph" w:customStyle="1" w:styleId="6E6BAD7E44A14EBAA58AA65F24E78A34">
    <w:name w:val="6E6BAD7E44A14EBAA58AA65F24E78A34"/>
    <w:rsid w:val="00BB1FF9"/>
  </w:style>
  <w:style w:type="paragraph" w:customStyle="1" w:styleId="85ABA932A6F64C799052EECBB4AF91A5">
    <w:name w:val="85ABA932A6F64C799052EECBB4AF91A5"/>
    <w:rsid w:val="00BB1FF9"/>
  </w:style>
  <w:style w:type="paragraph" w:customStyle="1" w:styleId="0EBEE4DDC4F44D27B89A98F5C69515B3">
    <w:name w:val="0EBEE4DDC4F44D27B89A98F5C69515B3"/>
    <w:rsid w:val="00BB1FF9"/>
  </w:style>
  <w:style w:type="paragraph" w:customStyle="1" w:styleId="E340EC5D01A345D9B705D6B4A28063EF">
    <w:name w:val="E340EC5D01A345D9B705D6B4A28063EF"/>
    <w:rsid w:val="00BB1FF9"/>
  </w:style>
  <w:style w:type="paragraph" w:customStyle="1" w:styleId="6261F34FA67F4F829DD8BF2557D90271">
    <w:name w:val="6261F34FA67F4F829DD8BF2557D90271"/>
    <w:rsid w:val="00BB1FF9"/>
  </w:style>
  <w:style w:type="paragraph" w:customStyle="1" w:styleId="C1861F096F2A47018470165E74561C2D">
    <w:name w:val="C1861F096F2A47018470165E74561C2D"/>
    <w:rsid w:val="00BB1FF9"/>
  </w:style>
  <w:style w:type="paragraph" w:customStyle="1" w:styleId="C63EA5FD8DEC4646866F50F364E6BEBD">
    <w:name w:val="C63EA5FD8DEC4646866F50F364E6BEBD"/>
    <w:rsid w:val="00BB1FF9"/>
  </w:style>
  <w:style w:type="paragraph" w:customStyle="1" w:styleId="FE3ED789625E4E7696D37ACAFE3A7448">
    <w:name w:val="FE3ED789625E4E7696D37ACAFE3A7448"/>
    <w:rsid w:val="00BB1FF9"/>
  </w:style>
  <w:style w:type="paragraph" w:customStyle="1" w:styleId="D3159696A90E4FA28190C7458EDB2453">
    <w:name w:val="D3159696A90E4FA28190C7458EDB2453"/>
    <w:rsid w:val="00BB1FF9"/>
  </w:style>
  <w:style w:type="paragraph" w:customStyle="1" w:styleId="25A1BB0CA5AC45B7A2B045CB1D839A54">
    <w:name w:val="25A1BB0CA5AC45B7A2B045CB1D839A54"/>
    <w:rsid w:val="00461893"/>
    <w:pPr>
      <w:spacing w:after="200" w:line="276" w:lineRule="auto"/>
    </w:pPr>
  </w:style>
  <w:style w:type="paragraph" w:customStyle="1" w:styleId="01EA1C31AA1241D097FCF1422CAE8582">
    <w:name w:val="01EA1C31AA1241D097FCF1422CAE8582"/>
    <w:rsid w:val="00461893"/>
    <w:pPr>
      <w:spacing w:after="200" w:line="276" w:lineRule="auto"/>
    </w:pPr>
  </w:style>
  <w:style w:type="paragraph" w:customStyle="1" w:styleId="C02A5A4A7542477A8E0C9EBEDE3BD7D3">
    <w:name w:val="C02A5A4A7542477A8E0C9EBEDE3BD7D3"/>
    <w:rsid w:val="00461893"/>
    <w:pPr>
      <w:spacing w:after="200" w:line="276" w:lineRule="auto"/>
    </w:pPr>
  </w:style>
  <w:style w:type="paragraph" w:customStyle="1" w:styleId="9693ACF5FC2D497ABCDDE967B3F58957">
    <w:name w:val="9693ACF5FC2D497ABCDDE967B3F58957"/>
    <w:rsid w:val="00461893"/>
    <w:pPr>
      <w:spacing w:after="200" w:line="276" w:lineRule="auto"/>
    </w:pPr>
  </w:style>
  <w:style w:type="paragraph" w:customStyle="1" w:styleId="1C739BB63DBE47C7A504FA96DF05F0AC">
    <w:name w:val="1C739BB63DBE47C7A504FA96DF05F0AC"/>
    <w:rsid w:val="00461893"/>
    <w:pPr>
      <w:spacing w:after="200" w:line="276" w:lineRule="auto"/>
    </w:pPr>
  </w:style>
  <w:style w:type="paragraph" w:customStyle="1" w:styleId="20B9CEC05C1646C29A83D0D7897890C8">
    <w:name w:val="20B9CEC05C1646C29A83D0D7897890C8"/>
    <w:rsid w:val="00461893"/>
    <w:pPr>
      <w:spacing w:after="200" w:line="276" w:lineRule="auto"/>
    </w:pPr>
  </w:style>
  <w:style w:type="paragraph" w:customStyle="1" w:styleId="2C2C344ABDD64593A70CFB0D1DABC4EA">
    <w:name w:val="2C2C344ABDD64593A70CFB0D1DABC4EA"/>
    <w:rsid w:val="00461893"/>
    <w:pPr>
      <w:spacing w:after="200" w:line="276" w:lineRule="auto"/>
    </w:pPr>
  </w:style>
  <w:style w:type="paragraph" w:customStyle="1" w:styleId="55AF27EC15314578B35E01409E40A60D">
    <w:name w:val="55AF27EC15314578B35E01409E40A60D"/>
    <w:rsid w:val="00461893"/>
    <w:pPr>
      <w:spacing w:after="200" w:line="276" w:lineRule="auto"/>
    </w:pPr>
  </w:style>
  <w:style w:type="paragraph" w:customStyle="1" w:styleId="5A011AAE6E5E497E905A71CF2AD84706">
    <w:name w:val="5A011AAE6E5E497E905A71CF2AD84706"/>
    <w:rsid w:val="00461893"/>
    <w:pPr>
      <w:spacing w:after="200" w:line="276" w:lineRule="auto"/>
    </w:pPr>
  </w:style>
  <w:style w:type="paragraph" w:customStyle="1" w:styleId="B3982B0785BB41F499E486C022A06FF1">
    <w:name w:val="B3982B0785BB41F499E486C022A06FF1"/>
    <w:rsid w:val="00461893"/>
    <w:pPr>
      <w:spacing w:after="200" w:line="276" w:lineRule="auto"/>
    </w:pPr>
  </w:style>
  <w:style w:type="paragraph" w:customStyle="1" w:styleId="6880EA4A246B4F67A77DD785361E60D4">
    <w:name w:val="6880EA4A246B4F67A77DD785361E60D4"/>
    <w:rsid w:val="00461893"/>
    <w:pPr>
      <w:spacing w:after="200" w:line="276" w:lineRule="auto"/>
    </w:pPr>
  </w:style>
  <w:style w:type="paragraph" w:customStyle="1" w:styleId="84354F24A84A4F54B698BEA5B05A2658">
    <w:name w:val="84354F24A84A4F54B698BEA5B05A2658"/>
    <w:rsid w:val="00461893"/>
    <w:pPr>
      <w:spacing w:after="200" w:line="276" w:lineRule="auto"/>
    </w:pPr>
  </w:style>
  <w:style w:type="paragraph" w:customStyle="1" w:styleId="4655F07D582F45A28B2C56AEF35522FB">
    <w:name w:val="4655F07D582F45A28B2C56AEF35522FB"/>
    <w:rsid w:val="00461893"/>
    <w:pPr>
      <w:spacing w:after="200" w:line="276" w:lineRule="auto"/>
    </w:pPr>
  </w:style>
  <w:style w:type="paragraph" w:customStyle="1" w:styleId="827FA63065F243B39932BEC183BDC116">
    <w:name w:val="827FA63065F243B39932BEC183BDC116"/>
    <w:rsid w:val="00461893"/>
    <w:pPr>
      <w:spacing w:after="200" w:line="276" w:lineRule="auto"/>
    </w:pPr>
  </w:style>
  <w:style w:type="paragraph" w:customStyle="1" w:styleId="81E01AF833B0410DB5E39D4F3A584C3C">
    <w:name w:val="81E01AF833B0410DB5E39D4F3A584C3C"/>
    <w:rsid w:val="00461893"/>
    <w:pPr>
      <w:spacing w:after="200" w:line="276" w:lineRule="auto"/>
    </w:pPr>
  </w:style>
  <w:style w:type="paragraph" w:customStyle="1" w:styleId="C9B0DCF05C804826AF533D8265C26998">
    <w:name w:val="C9B0DCF05C804826AF533D8265C26998"/>
    <w:rsid w:val="00461893"/>
    <w:pPr>
      <w:spacing w:after="200" w:line="276" w:lineRule="auto"/>
    </w:pPr>
  </w:style>
  <w:style w:type="paragraph" w:customStyle="1" w:styleId="9D375F1436C24CC288BB87454C58A332">
    <w:name w:val="9D375F1436C24CC288BB87454C58A332"/>
    <w:rsid w:val="00461893"/>
    <w:pPr>
      <w:spacing w:after="200" w:line="276" w:lineRule="auto"/>
    </w:pPr>
  </w:style>
  <w:style w:type="paragraph" w:customStyle="1" w:styleId="15452B25723C4ED381589A88A7DABE1F">
    <w:name w:val="15452B25723C4ED381589A88A7DABE1F"/>
    <w:rsid w:val="00461893"/>
    <w:pPr>
      <w:spacing w:after="200" w:line="276" w:lineRule="auto"/>
    </w:pPr>
  </w:style>
  <w:style w:type="paragraph" w:customStyle="1" w:styleId="229FDEF82DB347C69BC9244F2A34C435">
    <w:name w:val="229FDEF82DB347C69BC9244F2A34C435"/>
    <w:rsid w:val="00461893"/>
    <w:pPr>
      <w:spacing w:after="200" w:line="276" w:lineRule="auto"/>
    </w:pPr>
  </w:style>
  <w:style w:type="paragraph" w:customStyle="1" w:styleId="276BF8AE9675452DA6DBEF3E28B31C13">
    <w:name w:val="276BF8AE9675452DA6DBEF3E28B31C13"/>
    <w:rsid w:val="00461893"/>
    <w:pPr>
      <w:spacing w:after="200" w:line="276" w:lineRule="auto"/>
    </w:pPr>
  </w:style>
  <w:style w:type="paragraph" w:customStyle="1" w:styleId="54663AAFB8E34A849E207DBEA0E37DE9">
    <w:name w:val="54663AAFB8E34A849E207DBEA0E37DE9"/>
    <w:rsid w:val="00461893"/>
    <w:pPr>
      <w:spacing w:after="200" w:line="276" w:lineRule="auto"/>
    </w:pPr>
  </w:style>
  <w:style w:type="paragraph" w:customStyle="1" w:styleId="54E2494AD0384B1483601D1923E41C73">
    <w:name w:val="54E2494AD0384B1483601D1923E41C73"/>
    <w:rsid w:val="00461893"/>
    <w:pPr>
      <w:spacing w:after="200" w:line="276" w:lineRule="auto"/>
    </w:pPr>
  </w:style>
  <w:style w:type="paragraph" w:customStyle="1" w:styleId="A521843EEFD4413584B0397E79845409">
    <w:name w:val="A521843EEFD4413584B0397E79845409"/>
    <w:rsid w:val="00461893"/>
    <w:pPr>
      <w:spacing w:after="200" w:line="276" w:lineRule="auto"/>
    </w:pPr>
  </w:style>
  <w:style w:type="paragraph" w:customStyle="1" w:styleId="505695BD585A44F4890A7E0C3C309209">
    <w:name w:val="505695BD585A44F4890A7E0C3C309209"/>
    <w:rsid w:val="00461893"/>
    <w:pPr>
      <w:spacing w:after="200" w:line="276" w:lineRule="auto"/>
    </w:pPr>
  </w:style>
  <w:style w:type="paragraph" w:customStyle="1" w:styleId="0D985CD2BF26475FA4C9881E26BBE5F1">
    <w:name w:val="0D985CD2BF26475FA4C9881E26BBE5F1"/>
    <w:rsid w:val="00461893"/>
    <w:pPr>
      <w:spacing w:after="200" w:line="276" w:lineRule="auto"/>
    </w:pPr>
  </w:style>
  <w:style w:type="paragraph" w:customStyle="1" w:styleId="CA69EEAF0F704C0692B4A704A972F6BB">
    <w:name w:val="CA69EEAF0F704C0692B4A704A972F6BB"/>
    <w:rsid w:val="00461893"/>
    <w:pPr>
      <w:spacing w:after="200" w:line="276" w:lineRule="auto"/>
    </w:pPr>
  </w:style>
  <w:style w:type="paragraph" w:customStyle="1" w:styleId="8C65A115D0DE492B8268B171E2D79526">
    <w:name w:val="8C65A115D0DE492B8268B171E2D79526"/>
    <w:rsid w:val="00461893"/>
    <w:pPr>
      <w:spacing w:after="200" w:line="276" w:lineRule="auto"/>
    </w:pPr>
  </w:style>
  <w:style w:type="paragraph" w:customStyle="1" w:styleId="BBFEC84F2FA042FF833520DD3F19B216">
    <w:name w:val="BBFEC84F2FA042FF833520DD3F19B216"/>
    <w:rsid w:val="00461893"/>
    <w:pPr>
      <w:spacing w:after="200" w:line="276" w:lineRule="auto"/>
    </w:pPr>
  </w:style>
  <w:style w:type="paragraph" w:customStyle="1" w:styleId="F944BC5874564086AD7F065D9EE4DF09">
    <w:name w:val="F944BC5874564086AD7F065D9EE4DF09"/>
    <w:rsid w:val="00461893"/>
    <w:pPr>
      <w:spacing w:after="200" w:line="276" w:lineRule="auto"/>
    </w:pPr>
  </w:style>
  <w:style w:type="paragraph" w:customStyle="1" w:styleId="B0D715E507364884A592223B9E27F1B8">
    <w:name w:val="B0D715E507364884A592223B9E27F1B8"/>
    <w:rsid w:val="00461893"/>
    <w:pPr>
      <w:spacing w:after="200" w:line="276" w:lineRule="auto"/>
    </w:pPr>
  </w:style>
  <w:style w:type="paragraph" w:customStyle="1" w:styleId="E14B4ED424BF43EBBE5383832E5C9CDA">
    <w:name w:val="E14B4ED424BF43EBBE5383832E5C9CDA"/>
    <w:rsid w:val="00461893"/>
    <w:pPr>
      <w:spacing w:after="200" w:line="276" w:lineRule="auto"/>
    </w:pPr>
  </w:style>
  <w:style w:type="paragraph" w:customStyle="1" w:styleId="055DC992E02949B9A700AAAA216ADCD7">
    <w:name w:val="055DC992E02949B9A700AAAA216ADCD7"/>
    <w:rsid w:val="00461893"/>
    <w:pPr>
      <w:spacing w:after="200" w:line="276" w:lineRule="auto"/>
    </w:pPr>
  </w:style>
  <w:style w:type="paragraph" w:customStyle="1" w:styleId="15AE9DEC655A4628971D412A3291745F">
    <w:name w:val="15AE9DEC655A4628971D412A3291745F"/>
    <w:rsid w:val="00461893"/>
    <w:pPr>
      <w:spacing w:after="200" w:line="276" w:lineRule="auto"/>
    </w:pPr>
  </w:style>
  <w:style w:type="paragraph" w:customStyle="1" w:styleId="BBA78D75210B48CEBC1752522E5872E2">
    <w:name w:val="BBA78D75210B48CEBC1752522E5872E2"/>
    <w:rsid w:val="00461893"/>
    <w:pPr>
      <w:spacing w:after="200" w:line="276" w:lineRule="auto"/>
    </w:pPr>
  </w:style>
  <w:style w:type="paragraph" w:customStyle="1" w:styleId="2C0CC6AB6785475CB043FE34E63CB030">
    <w:name w:val="2C0CC6AB6785475CB043FE34E63CB030"/>
    <w:rsid w:val="00461893"/>
    <w:pPr>
      <w:spacing w:after="200" w:line="276" w:lineRule="auto"/>
    </w:pPr>
  </w:style>
  <w:style w:type="paragraph" w:customStyle="1" w:styleId="F78CA887689B48C091217BA1375EF559">
    <w:name w:val="F78CA887689B48C091217BA1375EF559"/>
    <w:rsid w:val="00461893"/>
    <w:pPr>
      <w:spacing w:after="200" w:line="276" w:lineRule="auto"/>
    </w:pPr>
  </w:style>
  <w:style w:type="paragraph" w:customStyle="1" w:styleId="0B72C090B9F94DD8A001A8A0093B92C8">
    <w:name w:val="0B72C090B9F94DD8A001A8A0093B92C8"/>
    <w:rsid w:val="00461893"/>
    <w:pPr>
      <w:spacing w:after="200" w:line="276" w:lineRule="auto"/>
    </w:pPr>
  </w:style>
  <w:style w:type="paragraph" w:customStyle="1" w:styleId="BF540B24AD0E4B88A97EDDC0CCED4EBD">
    <w:name w:val="BF540B24AD0E4B88A97EDDC0CCED4EBD"/>
    <w:rsid w:val="00461893"/>
    <w:pPr>
      <w:spacing w:after="200" w:line="276" w:lineRule="auto"/>
    </w:pPr>
  </w:style>
  <w:style w:type="paragraph" w:customStyle="1" w:styleId="450B28FB186241BEBAD61B507F86D7B0">
    <w:name w:val="450B28FB186241BEBAD61B507F86D7B0"/>
    <w:rsid w:val="00461893"/>
    <w:pPr>
      <w:spacing w:after="200" w:line="276" w:lineRule="auto"/>
    </w:pPr>
  </w:style>
  <w:style w:type="paragraph" w:customStyle="1" w:styleId="C05D3F1FBE9C4E4BABD3E95F73ED7814">
    <w:name w:val="C05D3F1FBE9C4E4BABD3E95F73ED7814"/>
    <w:rsid w:val="00461893"/>
    <w:pPr>
      <w:spacing w:after="200" w:line="276" w:lineRule="auto"/>
    </w:pPr>
  </w:style>
  <w:style w:type="paragraph" w:customStyle="1" w:styleId="DDBBA52A8C8E42859346645730DF4A56">
    <w:name w:val="DDBBA52A8C8E42859346645730DF4A56"/>
    <w:rsid w:val="00461893"/>
    <w:pPr>
      <w:spacing w:after="200" w:line="276" w:lineRule="auto"/>
    </w:pPr>
  </w:style>
  <w:style w:type="paragraph" w:customStyle="1" w:styleId="7E1CF2D14DAF467D99A3190903680643">
    <w:name w:val="7E1CF2D14DAF467D99A3190903680643"/>
    <w:rsid w:val="00461893"/>
    <w:pPr>
      <w:spacing w:after="200" w:line="276" w:lineRule="auto"/>
    </w:pPr>
  </w:style>
  <w:style w:type="paragraph" w:customStyle="1" w:styleId="09D0766B48D840F9B8805ED3E13DD6C9">
    <w:name w:val="09D0766B48D840F9B8805ED3E13DD6C9"/>
    <w:rsid w:val="00461893"/>
    <w:pPr>
      <w:spacing w:after="200" w:line="276" w:lineRule="auto"/>
    </w:pPr>
  </w:style>
  <w:style w:type="paragraph" w:customStyle="1" w:styleId="E7796AB15F9747138EE3D498DCE6BAA9">
    <w:name w:val="E7796AB15F9747138EE3D498DCE6BAA9"/>
    <w:rsid w:val="00461893"/>
    <w:pPr>
      <w:spacing w:after="200" w:line="276" w:lineRule="auto"/>
    </w:pPr>
  </w:style>
  <w:style w:type="paragraph" w:customStyle="1" w:styleId="2B60403D78014590BF651AAD0995EC4E">
    <w:name w:val="2B60403D78014590BF651AAD0995EC4E"/>
    <w:rsid w:val="00461893"/>
    <w:pPr>
      <w:spacing w:after="200" w:line="276" w:lineRule="auto"/>
    </w:pPr>
  </w:style>
  <w:style w:type="paragraph" w:customStyle="1" w:styleId="CB7E663FC5EA4E129C7A4BB3A3C9E220">
    <w:name w:val="CB7E663FC5EA4E129C7A4BB3A3C9E220"/>
    <w:rsid w:val="00461893"/>
    <w:pPr>
      <w:spacing w:after="200" w:line="276" w:lineRule="auto"/>
    </w:pPr>
  </w:style>
  <w:style w:type="paragraph" w:customStyle="1" w:styleId="ADC2D6474CA3441BA1A34F1AAE95ECB5">
    <w:name w:val="ADC2D6474CA3441BA1A34F1AAE95ECB5"/>
    <w:rsid w:val="00461893"/>
    <w:pPr>
      <w:spacing w:after="200" w:line="276" w:lineRule="auto"/>
    </w:pPr>
  </w:style>
  <w:style w:type="paragraph" w:customStyle="1" w:styleId="081C13A8DAB3485F9442F6CBB5048182">
    <w:name w:val="081C13A8DAB3485F9442F6CBB5048182"/>
    <w:rsid w:val="00461893"/>
    <w:pPr>
      <w:spacing w:after="200" w:line="276" w:lineRule="auto"/>
    </w:pPr>
  </w:style>
  <w:style w:type="paragraph" w:customStyle="1" w:styleId="25423A22D6994214AB8C077BD0277A70">
    <w:name w:val="25423A22D6994214AB8C077BD0277A70"/>
    <w:rsid w:val="00461893"/>
    <w:pPr>
      <w:spacing w:after="200" w:line="276" w:lineRule="auto"/>
    </w:pPr>
  </w:style>
  <w:style w:type="paragraph" w:customStyle="1" w:styleId="400360D2A66643F69B697AAFEA8B9792">
    <w:name w:val="400360D2A66643F69B697AAFEA8B9792"/>
    <w:rsid w:val="00461893"/>
    <w:pPr>
      <w:spacing w:after="200" w:line="276" w:lineRule="auto"/>
    </w:pPr>
  </w:style>
  <w:style w:type="paragraph" w:customStyle="1" w:styleId="52F03558E3A442BDBDC66846BD8F962C">
    <w:name w:val="52F03558E3A442BDBDC66846BD8F962C"/>
    <w:rsid w:val="00461893"/>
    <w:pPr>
      <w:spacing w:after="200" w:line="276" w:lineRule="auto"/>
    </w:pPr>
  </w:style>
  <w:style w:type="paragraph" w:customStyle="1" w:styleId="37D4018A25EB4C6D9ACAD6809F856E15">
    <w:name w:val="37D4018A25EB4C6D9ACAD6809F856E15"/>
    <w:rsid w:val="00F866D8"/>
    <w:rPr>
      <w:lang w:val="en-US" w:eastAsia="zh-CN"/>
    </w:rPr>
  </w:style>
  <w:style w:type="paragraph" w:customStyle="1" w:styleId="EFE5BAE80C30475A995A808B6AED4EF1">
    <w:name w:val="EFE5BAE80C30475A995A808B6AED4EF1"/>
    <w:rsid w:val="00F866D8"/>
    <w:rPr>
      <w:lang w:val="en-US" w:eastAsia="zh-CN"/>
    </w:rPr>
  </w:style>
  <w:style w:type="paragraph" w:customStyle="1" w:styleId="D66B57F09FD14192BFAFF626579A2962">
    <w:name w:val="D66B57F09FD14192BFAFF626579A2962"/>
    <w:rsid w:val="00F866D8"/>
    <w:rPr>
      <w:lang w:val="en-US" w:eastAsia="zh-CN"/>
    </w:rPr>
  </w:style>
  <w:style w:type="paragraph" w:customStyle="1" w:styleId="DED738141359448A969E598C3430D5C2">
    <w:name w:val="DED738141359448A969E598C3430D5C2"/>
    <w:rsid w:val="00F866D8"/>
    <w:rPr>
      <w:lang w:val="en-US" w:eastAsia="zh-CN"/>
    </w:rPr>
  </w:style>
  <w:style w:type="paragraph" w:customStyle="1" w:styleId="32E72BC393B14D7FB52A2504E934001C">
    <w:name w:val="32E72BC393B14D7FB52A2504E934001C"/>
    <w:rsid w:val="00F866D8"/>
    <w:rPr>
      <w:lang w:val="en-US" w:eastAsia="zh-CN"/>
    </w:rPr>
  </w:style>
  <w:style w:type="paragraph" w:customStyle="1" w:styleId="1EE33A5723034B4D91722D5B451E24C4">
    <w:name w:val="1EE33A5723034B4D91722D5B451E24C4"/>
    <w:rsid w:val="00F866D8"/>
    <w:rPr>
      <w:lang w:val="en-US" w:eastAsia="zh-CN"/>
    </w:rPr>
  </w:style>
  <w:style w:type="paragraph" w:customStyle="1" w:styleId="888BFA026F204C9D93020E3EC2D49774">
    <w:name w:val="888BFA026F204C9D93020E3EC2D49774"/>
    <w:rsid w:val="00F866D8"/>
    <w:rPr>
      <w:lang w:val="en-US" w:eastAsia="zh-CN"/>
    </w:rPr>
  </w:style>
  <w:style w:type="paragraph" w:customStyle="1" w:styleId="82570FC1F8E54EC99F529CB63F13AF5C">
    <w:name w:val="82570FC1F8E54EC99F529CB63F13AF5C"/>
    <w:rsid w:val="00F866D8"/>
    <w:rPr>
      <w:lang w:val="en-US" w:eastAsia="zh-CN"/>
    </w:rPr>
  </w:style>
  <w:style w:type="paragraph" w:customStyle="1" w:styleId="DA8C765C30A5411A81A92FDAA017513E">
    <w:name w:val="DA8C765C30A5411A81A92FDAA017513E"/>
    <w:rsid w:val="00F866D8"/>
    <w:rPr>
      <w:lang w:val="en-US" w:eastAsia="zh-CN"/>
    </w:rPr>
  </w:style>
  <w:style w:type="paragraph" w:customStyle="1" w:styleId="DDE79712158C4D91B9E0615B001B8670">
    <w:name w:val="DDE79712158C4D91B9E0615B001B8670"/>
    <w:rsid w:val="00F866D8"/>
    <w:rPr>
      <w:lang w:val="en-US"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2016-05-28T00:00:00</PublishDate>
  <Abstract/>
  <CompanyAddress/>
  <CompanyPhone/>
  <CompanyFax/>
  <CompanyEmail>musicsheetwriter_2017@labeip.epitech.eu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B0BD5D-3662-4F0C-B469-451AA1512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Template_musicsheetwriter.dotx</Template>
  <TotalTime>648</TotalTime>
  <Pages>15</Pages>
  <Words>3602</Words>
  <Characters>19817</Characters>
  <Application>Microsoft Office Word</Application>
  <DocSecurity>0</DocSecurity>
  <Lines>165</Lines>
  <Paragraphs>46</Paragraphs>
  <ScaleCrop>false</ScaleCrop>
  <HeadingPairs>
    <vt:vector size="6" baseType="variant">
      <vt:variant>
        <vt:lpstr>Titre</vt:lpstr>
      </vt:variant>
      <vt:variant>
        <vt:i4>1</vt:i4>
      </vt:variant>
      <vt:variant>
        <vt:lpstr>Title</vt:lpstr>
      </vt:variant>
      <vt:variant>
        <vt:i4>1</vt:i4>
      </vt:variant>
      <vt:variant>
        <vt:lpstr>Headings</vt:lpstr>
      </vt:variant>
      <vt:variant>
        <vt:i4>5</vt:i4>
      </vt:variant>
    </vt:vector>
  </HeadingPairs>
  <TitlesOfParts>
    <vt:vector size="7" baseType="lpstr">
      <vt:lpstr>Music Sheet Writer</vt:lpstr>
      <vt:lpstr>Music Sheet Writer</vt:lpstr>
      <vt:lpstr>Partie 1</vt:lpstr>
      <vt:lpstr>    Sous-partie 1.1</vt:lpstr>
      <vt:lpstr>    Sous-partie 1.2</vt:lpstr>
      <vt:lpstr>    Sous-partie 1.3</vt:lpstr>
      <vt:lpstr>Partie 2</vt:lpstr>
    </vt:vector>
  </TitlesOfParts>
  <Manager>Jonathan Racaud</Manager>
  <Company>Music Sheet Writer</Company>
  <LinksUpToDate>false</LinksUpToDate>
  <CharactersWithSpaces>23373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Sheet Writer</dc:title>
  <dc:subject>Plan de Beta</dc:subject>
  <dc:creator>J. Harrault ; J. Blondeel ; J. Racaud</dc:creator>
  <cp:keywords/>
  <dc:description/>
  <cp:lastModifiedBy>Jeremy</cp:lastModifiedBy>
  <cp:revision>301</cp:revision>
  <cp:lastPrinted>2016-05-28T11:04:00Z</cp:lastPrinted>
  <dcterms:created xsi:type="dcterms:W3CDTF">2016-05-16T15:52:00Z</dcterms:created>
  <dcterms:modified xsi:type="dcterms:W3CDTF">2016-05-28T11:07:00Z</dcterms:modified>
  <cp:category>Epitech Innovative Project</cp:category>
</cp:coreProperties>
</file>