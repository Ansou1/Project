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416752">
        <w:rPr>
          <w:rFonts w:ascii="Times New Roman" w:hAnsi="Times New Roman" w:cs="Times New Roman"/>
          <w:sz w:val="24"/>
        </w:rPr>
        <w:t xml:space="preserve"> 15/04/2016 - 21:15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="003147A0">
        <w:rPr>
          <w:rFonts w:ascii="Times New Roman" w:hAnsi="Times New Roman" w:cs="Times New Roman"/>
          <w:sz w:val="24"/>
        </w:rPr>
        <w:t>Racaud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147A0">
        <w:rPr>
          <w:rFonts w:ascii="Times New Roman" w:hAnsi="Times New Roman" w:cs="Times New Roman"/>
          <w:sz w:val="24"/>
        </w:rPr>
        <w:t>racaud_j</w:t>
      </w:r>
      <w:proofErr w:type="spellEnd"/>
      <w:r w:rsidR="003147A0">
        <w:rPr>
          <w:rFonts w:ascii="Times New Roman" w:hAnsi="Times New Roman" w:cs="Times New Roman"/>
          <w:sz w:val="24"/>
        </w:rPr>
        <w:t>)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7A0">
        <w:rPr>
          <w:rFonts w:ascii="Times New Roman" w:hAnsi="Times New Roman" w:cs="Times New Roman"/>
          <w:sz w:val="24"/>
        </w:rPr>
        <w:t>racaud_j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harrau_j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blonde_j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simon_o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daguen_s</w:t>
      </w:r>
      <w:proofErr w:type="spellEnd"/>
      <w:r w:rsidR="003147A0">
        <w:rPr>
          <w:rFonts w:ascii="Times New Roman" w:hAnsi="Times New Roman" w:cs="Times New Roman"/>
          <w:sz w:val="24"/>
        </w:rPr>
        <w:t>, corrad_f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N/A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Logiciel d’édition de partition permettant la génération de partition depuis un piano ou guitare branchés à l’ordinateur. Site web vitrine et communautaire. Applications mobiles iOS, Android, Windows Phone.</w:t>
      </w:r>
    </w:p>
    <w:p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-42545</wp:posOffset>
                </wp:positionH>
                <wp:positionV relativeFrom="paragraph">
                  <wp:posOffset>290194</wp:posOffset>
                </wp:positionV>
                <wp:extent cx="5805170" cy="5572125"/>
                <wp:effectExtent l="0" t="0" r="2413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7A0" w:rsidRPr="0026338C" w:rsidRDefault="003147A0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</w:t>
                            </w:r>
                            <w:proofErr w:type="spellStart"/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</w:t>
                            </w:r>
                            <w:proofErr w:type="spellEnd"/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Site web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bonnement utilisateurs 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odification profile utilisateur 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ébut </w:t>
                            </w:r>
                            <w:proofErr w:type="spellStart"/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upload</w:t>
                            </w:r>
                            <w:proofErr w:type="spellEnd"/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partition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 r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echerche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 partition et utilisateur. 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ébut refonte graph</w:t>
                            </w: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ique.</w:t>
                            </w:r>
                          </w:p>
                          <w:p w:rsidR="00B84224" w:rsidRPr="0026338C" w:rsidRDefault="00B84224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84224" w:rsidRDefault="00B84224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 w:rsidRPr="002633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Logiciel </w:t>
                            </w: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render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l’edition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partition stable,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creation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curseur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d’edition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correction des bug suite à la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refactorisation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Jeremy pour la partie gestion de projet.</w:t>
                            </w:r>
                          </w:p>
                          <w:p w:rsidR="0026338C" w:rsidRDefault="0026338C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6338C" w:rsidRDefault="0026338C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Harrault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Pr="002633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Suppression de note à l’aide du curseur d’édition. Mise en place, supervision et développement du plan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refactorisation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Création des interfaces </w:t>
                            </w:r>
                            <w:r w:rsidR="009602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 différentes parties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projet.</w:t>
                            </w:r>
                          </w:p>
                          <w:p w:rsidR="00B2057B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2057B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proofErr w:type="spellStart"/>
                            <w:r w:rsidRPr="00B205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j’ai pu me renseigner pour l’achat d’un compte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developpeur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B2057B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05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installation de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tous les composant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configuration de ces derniers, apprentissage du code et installation de la lib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MusicXML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avec 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d’import.</w:t>
                            </w:r>
                          </w:p>
                          <w:p w:rsidR="00630F89" w:rsidRDefault="00630F89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30F89" w:rsidRPr="0026338C" w:rsidRDefault="00630F89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Florian : </w:t>
                            </w:r>
                            <w:r w:rsidR="00D12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Lecture de partitions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.35pt;margin-top:22.85pt;width:457.1pt;height:4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9izAIAAHUGAAAOAAAAZHJzL2Uyb0RvYy54bWysVclu2zAQvRfoPxC8N1psybEQOXC8FAXS&#10;BUh76Y2mKIkoRaokYyn9+g4p2VGaHNqgPggkZ+a92X113TcCHZk2XMkcRxchRkxSVXBZ5fjb1/27&#10;S4yMJbIgQkmW4wdm8PXq7Zurrs1YrGolCqYRgEiTdW2Oa2vbLAgMrVlDzIVqmQRhqXRDLFx1FRSa&#10;dIDeiCAOwzTolC5arSgzBl63gxCvPH5ZMmo/l6VhFokcg2/Wf7X/Htw3WF2RrNKkrTkd3SCv8KIh&#10;XALpGWpLLEH3mj+DajjVyqjSXlDVBKosOWU+BogmCv+I5q4mLfOxQHJMe06T+X+w9NPxi0a8yPEM&#10;I0kaKNF3KBQqGLKstwzFLkVdazLQvGtB1/Y3qodS+3BNe6voD4Ok2tREVmyttepqRgpwMXKWwcR0&#10;wDEO5NB9VAVwkXurPFBf6sblDzKCAB1K9XAuD/iBKDwml2ESLUBEQZYkiziKE89BspN5q419z1SD&#10;3CHHGurv4cnx1ljnDslOKo7NKMGLPRfCX3R12AiNjgR6Ze9/I/oTNSFRl+NlAtxjwc8IlQEW/2hQ&#10;qyAFl3GahkOipuDbdBfufWLBn8pMLdJFmrxgsdlul3vfrc8sZuFyORZjynEz26S79RjAU44ofZFj&#10;vbjZ7RYvWoweuaFk5xQRSpm0A7Xl0g6Jg4DDcawMsVDl4Tlyz6cA/HQ7IF+Qp84lXs/X42/o5nMw&#10;cD5DMV9DFzm6fwgvnr2Gzxdt7A3BJYJRgQ6eD9zIUCIYTOApPbCOzi3VcAv7UfAGmmlQ97G6EdvJ&#10;wp8t4WI4A42Q48y5MRsGzvaHHhTdIB5U8QDTp9WwB2Fvw6FW+hdGHezAHJuf90QzjMQHCe27jOZz&#10;tzT9ZQ4DBxc9lRymEiIpQOXYYojPHTfWL1pXG6nWMOkl9zP46MnoK+y2oROGPeyW5/TutR7/LVa/&#10;AQAA//8DAFBLAwQUAAYACAAAACEAmGbKTeAAAAAJAQAADwAAAGRycy9kb3ducmV2LnhtbEyPQU/D&#10;MAyF70j8h8hIXNCW0m3tVppOCAkENxgIrlnrtRWJU5KsK/8ec4KTbb2n5++V28kaMaIPvSMF1/ME&#10;BFLtmp5aBW+v97M1iBA1Ndo4QgXfGGBbnZ+VumjciV5w3MVWcAiFQivoYhwKKUPdodVh7gYk1g7O&#10;Wx359K1svD5xuDUyTZJMWt0Tf+j0gHcd1p+7o1WwXj6OH+Fp8fxeZweziVf5+PDllbq8mG5vQESc&#10;4p8ZfvEZHSpm2rsjNUEYBbMsZ6eC5Yon65skX4HY85IuUpBVKf83qH4AAAD//wMAUEsBAi0AFAAG&#10;AAgAAAAhALaDOJL+AAAA4QEAABMAAAAAAAAAAAAAAAAAAAAAAFtDb250ZW50X1R5cGVzXS54bWxQ&#10;SwECLQAUAAYACAAAACEAOP0h/9YAAACUAQAACwAAAAAAAAAAAAAAAAAvAQAAX3JlbHMvLnJlbHNQ&#10;SwECLQAUAAYACAAAACEATVLvYswCAAB1BgAADgAAAAAAAAAAAAAAAAAuAgAAZHJzL2Uyb0RvYy54&#10;bWxQSwECLQAUAAYACAAAACEAmGbKTeAAAAAJAQAADwAAAAAAAAAAAAAAAAAmBQAAZHJzL2Rvd25y&#10;ZXYueG1sUEsFBgAAAAAEAAQA8wAAADMGAAAAAA==&#10;">
                <v:textbox>
                  <w:txbxContent>
                    <w:p w:rsidR="003147A0" w:rsidRPr="0026338C" w:rsidRDefault="003147A0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</w:t>
                      </w:r>
                      <w:proofErr w:type="spellStart"/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Racaud</w:t>
                      </w:r>
                      <w:proofErr w:type="spellEnd"/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proofErr w:type="spellEnd"/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) 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147A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Site web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bonnement utilisateurs 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odification profile utilisateur 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ébut </w:t>
                      </w:r>
                      <w:proofErr w:type="spellStart"/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upload</w:t>
                      </w:r>
                      <w:proofErr w:type="spellEnd"/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partition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 ; r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echerche 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 partition et utilisateur. </w:t>
                      </w:r>
                      <w:r w:rsidRPr="003147A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ébut refonte graph</w:t>
                      </w: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ique.</w:t>
                      </w:r>
                    </w:p>
                    <w:p w:rsidR="00B84224" w:rsidRPr="0026338C" w:rsidRDefault="00B84224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84224" w:rsidRDefault="00B84224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Blonde_j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 w:rsidRPr="0026338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Logiciel </w:t>
                      </w: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render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l’edition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partition stable,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creation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du curseur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d’edition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, correction des bug suite à la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refactorisation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Jeremy pour la partie gestion de projet.</w:t>
                      </w:r>
                    </w:p>
                    <w:p w:rsidR="0026338C" w:rsidRDefault="0026338C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6338C" w:rsidRDefault="0026338C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Harrault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Pr="0026338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Suppression de note à l’aide du curseur d’édition. Mise en place, supervision et développement du plan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refactorisation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Création des interfaces </w:t>
                      </w:r>
                      <w:r w:rsidR="009602EC">
                        <w:rPr>
                          <w:rFonts w:ascii="Times New Roman" w:hAnsi="Times New Roman" w:cs="Times New Roman"/>
                          <w:sz w:val="24"/>
                        </w:rPr>
                        <w:t>des différentes parties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du projet.</w:t>
                      </w:r>
                    </w:p>
                    <w:p w:rsidR="00B2057B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2057B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Simon_o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proofErr w:type="spellStart"/>
                      <w:r w:rsidRPr="00B2057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j’ai pu me renseigner pour l’achat d’un compte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developpeur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B2057B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057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installation de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tous les composant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configuration de ces derniers, apprentissage du code et installation de la lib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MusicXML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avec 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d’import.</w:t>
                      </w:r>
                    </w:p>
                    <w:p w:rsidR="00630F89" w:rsidRDefault="00630F89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30F89" w:rsidRPr="0026338C" w:rsidRDefault="00630F89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Florian : </w:t>
                      </w:r>
                      <w:r w:rsidR="00D123B6">
                        <w:rPr>
                          <w:rFonts w:ascii="Times New Roman" w:hAnsi="Times New Roman" w:cs="Times New Roman"/>
                          <w:sz w:val="24"/>
                        </w:rPr>
                        <w:t>Lecture de partitions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br w:type="page"/>
      </w:r>
    </w:p>
    <w:p w:rsidR="00336A96" w:rsidRPr="00416752" w:rsidRDefault="00C0627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FB128" wp14:editId="3A7C1423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52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</w:t>
                            </w:r>
                            <w:proofErr w:type="spellStart"/>
                            <w:r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</w:t>
                            </w:r>
                            <w:proofErr w:type="spellEnd"/>
                            <w:r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</w:t>
                            </w:r>
                            <w:r w:rsidR="00336A96"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C81250" w:rsidRPr="00C8125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Site web</w:t>
                            </w:r>
                            <w:r w:rsidR="00C81250"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 w:rsidR="00C81250"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upload</w:t>
                            </w:r>
                            <w:proofErr w:type="spellEnd"/>
                            <w:r w:rsidR="00C81250" w:rsidRP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partition, consultation de partition.</w:t>
                            </w:r>
                            <w:r w:rsid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</w:t>
                            </w:r>
                            <w:r w:rsidR="00C8125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C812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refonte graphique de l’édition de partition.</w:t>
                            </w:r>
                          </w:p>
                          <w:p w:rsidR="00B84224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84224" w:rsidRPr="00C81250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Pr="00B8422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Terminer l’édition de partition (insertion de notes, placement d’autres éléments musicaux autre qu’une note). Rédaction des parties qui concernent le logiciel pour le DA1.</w:t>
                            </w:r>
                          </w:p>
                          <w:p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Harrault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Pr="002633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Finir la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refactorisation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concl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ure le plan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refactorisation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Première étape de l’analyse fréquentielle (Décomposition du son en fréquence).</w:t>
                            </w:r>
                          </w:p>
                          <w:p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finir l’import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musicXML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midi.</w:t>
                            </w:r>
                          </w:p>
                          <w:p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123B6" w:rsidRPr="0026338C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:</w:t>
                            </w:r>
                            <w:r w:rsidR="003032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Récupération de l’appareil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récupération des données audio.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B128" id="_x0000_s1027" type="#_x0000_t202" style="position:absolute;margin-left:0;margin-top:22.75pt;width:457.1pt;height:36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pC0AIAAHwGAAAOAAAAZHJzL2Uyb0RvYy54bWysVclu2zAQvRfoPxC8N1oiybYQOXC8FAXS&#10;BUh76Y2mKIkoRaokYzn9+g4p2VHSHIKgPgjc5s3Mm3njq+tjK9CBacOVLHB0EWLEJFUll3WBf3zf&#10;fZhjZCyRJRFKsgI/MIOvl+/fXfVdzmLVKFEyjQBEmrzvCtxY2+VBYGjDWmIuVMckXFZKt8TCVtdB&#10;qUkP6K0I4jDMgl7pstOKMmPgdDNc4qXHrypG7deqMswiUWCIzfqv9t+9+wbLK5LXmnQNp2MY5A1R&#10;tIRLcHqG2hBL0L3m/0C1nGplVGUvqGoDVVWcMp8DZBOFz7K5a0jHfC5AjunONJn/B0u/HL5pxMsC&#10;xxhJ0kKJfkKhUMmQZUfLUOwo6juTw8u7Dt7a4406Qql9uqa7VfSXQVKtGyJrttJa9Q0jJYQYOctg&#10;YjrgGAey7z+rEnyRe6s80LHSreMPGEGADqV6OJcH4kAUDtN5mEYzuKJwl2QREOYLGJD8ZN5pYz8y&#10;1SK3KLCG+nt4crg11oVD8tMT580owcsdF8JvdL1fC40OBHpl538+g2fPhER9gRdpnHpk6J0zQm3A&#10;i+8CgzoFFMzjLAsHoqbgm2wb7jyxEE9tphbZLEtfsFhvNovdKdmnFpfhYjEWY+rj5nKdbVdjAk8t&#10;ouxFH6vZzXY7e9FijMiJkp0pIpQyaQfXlks7EAcJD1UB2oiFKg/HkTs+JeDV7YB8QZ4Gl/p3vh6v&#10;cZckYOBifqM7aCEX16v9xZdv8efLPPaG4BKBVKCdk8E3MpQIBgo80TNtqZZbmI+Ct9BMw3Ofq5PY&#10;VpZ+bQkXwxrcCDlqzslsEJw97o9e4V6QTo97VT6ACLUaxiGMb1g0Sv/BqIdRWGDz+55ohpH4JKGL&#10;F1GSuNnpN0k6i2Gjpzf76Q2RFKAKbDGk6ZZr6+eto1iqFQi+4l6Kj5GMIcOIGxpiGMduhk73/tXj&#10;n8byLwAAAP//AwBQSwMEFAAGAAgAAAAhAJ+6GsTfAAAABwEAAA8AAABkcnMvZG93bnJldi54bWxM&#10;j8FOwzAQRO9I/IO1SFxQ66QkTRviVAgJRG/QIri68TaJsNfBdtPw95gTHEczmnlTbSaj2YjO95YE&#10;pPMEGFJjVU+tgLf942wFzAdJSmpLKOAbPWzqy4tKlsqe6RXHXWhZLCFfSgFdCEPJuW86NNLP7YAU&#10;vaN1RoYoXcuVk+dYbjRfJMmSG9lTXOjkgA8dNp+7kxGwyp7HD7+9fXlvlke9DjfF+PTlhLi+mu7v&#10;gAWcwl8YfvEjOtSR6WBPpDzTAuKRICDLc2DRXafZAthBQFGkOfC64v/56x8AAAD//wMAUEsBAi0A&#10;FAAGAAgAAAAhALaDOJL+AAAA4QEAABMAAAAAAAAAAAAAAAAAAAAAAFtDb250ZW50X1R5cGVzXS54&#10;bWxQSwECLQAUAAYACAAAACEAOP0h/9YAAACUAQAACwAAAAAAAAAAAAAAAAAvAQAAX3JlbHMvLnJl&#10;bHNQSwECLQAUAAYACAAAACEArCKqQtACAAB8BgAADgAAAAAAAAAAAAAAAAAuAgAAZHJzL2Uyb0Rv&#10;Yy54bWxQSwECLQAUAAYACAAAACEAn7oaxN8AAAAHAQAADwAAAAAAAAAAAAAAAAAqBQAAZHJzL2Rv&#10;d25yZXYueG1sUEsFBgAAAAAEAAQA8wAAADYGAAAAAA==&#10;">
                <v:textbox>
                  <w:txbxContent>
                    <w:p w:rsidR="00416752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81250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</w:t>
                      </w:r>
                      <w:proofErr w:type="spellStart"/>
                      <w:r w:rsidRPr="00C81250">
                        <w:rPr>
                          <w:rFonts w:ascii="Times New Roman" w:hAnsi="Times New Roman" w:cs="Times New Roman"/>
                          <w:sz w:val="24"/>
                        </w:rPr>
                        <w:t>Racaud</w:t>
                      </w:r>
                      <w:proofErr w:type="spellEnd"/>
                      <w:r w:rsidRPr="00C81250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C81250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proofErr w:type="spellEnd"/>
                      <w:r w:rsidRPr="00C81250">
                        <w:rPr>
                          <w:rFonts w:ascii="Times New Roman" w:hAnsi="Times New Roman" w:cs="Times New Roman"/>
                          <w:sz w:val="24"/>
                        </w:rPr>
                        <w:t xml:space="preserve">) </w:t>
                      </w:r>
                      <w:r w:rsidR="00336A96" w:rsidRPr="00C81250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C81250" w:rsidRPr="00C8125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Site web</w:t>
                      </w:r>
                      <w:r w:rsidR="00C81250" w:rsidRPr="00C81250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proofErr w:type="spellStart"/>
                      <w:r w:rsidR="00C81250" w:rsidRPr="00C81250">
                        <w:rPr>
                          <w:rFonts w:ascii="Times New Roman" w:hAnsi="Times New Roman" w:cs="Times New Roman"/>
                          <w:sz w:val="24"/>
                        </w:rPr>
                        <w:t>upload</w:t>
                      </w:r>
                      <w:proofErr w:type="spellEnd"/>
                      <w:r w:rsidR="00C81250" w:rsidRPr="00C81250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partition, consultation de partition.</w:t>
                      </w:r>
                      <w:r w:rsidR="00C81250">
                        <w:rPr>
                          <w:rFonts w:ascii="Times New Roman" w:hAnsi="Times New Roman" w:cs="Times New Roman"/>
                          <w:sz w:val="24"/>
                        </w:rPr>
                        <w:t> </w:t>
                      </w:r>
                      <w:r w:rsidR="00C8125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C81250">
                        <w:rPr>
                          <w:rFonts w:ascii="Times New Roman" w:hAnsi="Times New Roman" w:cs="Times New Roman"/>
                          <w:sz w:val="24"/>
                        </w:rPr>
                        <w:t> : refonte graphique de l’édition de partition.</w:t>
                      </w:r>
                    </w:p>
                    <w:p w:rsidR="00B84224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84224" w:rsidRPr="00C81250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Pr="00B8422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 : Terminer l’édition de partition (insertion de notes, placement d’autres éléments musicaux autre qu’une note). Rédaction des parties qui concernent le logiciel pour le DA1.</w:t>
                      </w:r>
                    </w:p>
                    <w:p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Harrault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Pr="0026338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: Finir la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refactorisation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concl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ure le plan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refactorisation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 Première étape de l’analyse fréquentielle (Décomposition du son en fréquence).</w:t>
                      </w:r>
                    </w:p>
                    <w:p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Simon_o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finir l’import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musicXML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et midi.</w:t>
                      </w:r>
                    </w:p>
                    <w:p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GoBack"/>
                      <w:bookmarkEnd w:id="1"/>
                    </w:p>
                    <w:p w:rsidR="00D123B6" w:rsidRPr="0026338C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:</w:t>
                      </w:r>
                      <w:r w:rsidR="003032C5">
                        <w:rPr>
                          <w:rFonts w:ascii="Times New Roman" w:hAnsi="Times New Roman" w:cs="Times New Roman"/>
                          <w:sz w:val="24"/>
                        </w:rPr>
                        <w:t xml:space="preserve"> Récupération de l’appareil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et récupération des données audio.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336A96" w:rsidRPr="00336A96" w:rsidRDefault="00416752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86E02" wp14:editId="58410483">
                <wp:simplePos x="0" y="0"/>
                <wp:positionH relativeFrom="column">
                  <wp:posOffset>-6660</wp:posOffset>
                </wp:positionH>
                <wp:positionV relativeFrom="paragraph">
                  <wp:posOffset>291303</wp:posOffset>
                </wp:positionV>
                <wp:extent cx="5805170" cy="372139"/>
                <wp:effectExtent l="0" t="0" r="24130" b="279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A96" w:rsidRPr="00336A96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Question 1.</w:t>
                            </w:r>
                            <w:r w:rsidR="00416752" w:rsidRPr="00336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>
              <v:shape id="_x0000_s1028" type="#_x0000_t202" style="position:absolute;margin-left:-.5pt;margin-top:22.95pt;width:457.1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T60AIAAH0GAAAOAAAAZHJzL2Uyb0RvYy54bWysVclu2zAQvRfoPxC8N1psSbEQOXC8FAXS&#10;BUh76Y2mKIkoRaokYzn5+g4p2VWaHNqgPgjc5r3Z3vjq+tgKdGDacCULHF2EGDFJVcllXeBvX3fv&#10;LjEylsiSCCVZgR+YwdfLt2+u+i5nsWqUKJlGACJN3ncFbqzt8iAwtGEtMReqYxIuK6VbYmGr66DU&#10;pAf0VgRxGKZBr3TZaUWZMXC6GS7x0uNXFaP2c1UZZpEoMPhm/Vf77959g+UVyWtNuobT0Q3yCi9a&#10;wiWQnqE2xBJ0r/kzqJZTrYyq7AVVbaCqilPmY4BoovCPaO4a0jEfCyTHdOc0mf8HSz8dvmjEywLP&#10;wgwjSVoo0ncoFSoZsuxoGYpdkvrO5PD2roPX9nijjlBsH7DpbhX9YZBU64bImq20Vn3DSAlORs4y&#10;mJgOOMaB7PuPqgQucm+VBzpWunUZhJwgQIdiPZwLBH4gCofJZZhEGVxRuJtlcTRbeAqSn6w7bex7&#10;plrkFgXW0AAenRxujXXekPz0xJEZJXi540L4ja73a6HRgUCz7PxvRH/yTEjUF3iRxIlHhuY5I9QG&#10;WHwbGNQpyMBlnKbhkKcp+CbdhjufV/CnNlOLNEuTFyzWm81i59v1mcUsXCzGWkw5bmbrdLsaA3jK&#10;EaUvcqyym+02e9Fi9Mipkp1TRChl0g7Ulks7JA4CDkddGWKhyMNx5I5PAXh5OyBfkKfOJf6dr8ff&#10;0M3nYOB8hmK+hi5ydP8QXjx7DZ8v2tgbgksESoFung/cyFAiGEjwlJ5pS7XcwoAUvIVmGp77WJ3C&#10;trL0a0u4GNZAI+QoOaeyQW/2uD96iZ+VvFflA2hQq2EewvyGRaP0I0Y9zMICm5/3RDOMxAcJXbyI&#10;5nM3PP1mnmQxbPT0Zj+9IZICVIEthjDdcm39wHUlkmoFeq+4l6IbDIMno8sw44aGGOaxG6LTvX/1&#10;+19j+QsAAP//AwBQSwMEFAAGAAgAAAAhANfcWcTgAAAACQEAAA8AAABkcnMvZG93bnJldi54bWxM&#10;j8FOwzAQRO9I/IO1SFxQ66RNSxPiVAgJBDcoCK5uvE0i4nWw3TT8PcsJjqMZzbwpt5PtxYg+dI4U&#10;pPMEBFLtTEeNgrfX+9kGRIiajO4doYJvDLCtzs9KXRh3ohccd7ERXEKh0AraGIdCylC3aHWYuwGJ&#10;vYPzVkeWvpHG6xOX214ukmQtre6IF1o94F2L9efuaBVsssfxIzwtn9/r9aHP49X1+PDllbq8mG5v&#10;QESc4l8YfvEZHSpm2rsjmSB6BbOUr0QF2SoHwX6eLhcg9hxMshXIqpT/H1Q/AAAA//8DAFBLAQIt&#10;ABQABgAIAAAAIQC2gziS/gAAAOEBAAATAAAAAAAAAAAAAAAAAAAAAABbQ29udGVudF9UeXBlc10u&#10;eG1sUEsBAi0AFAAGAAgAAAAhADj9If/WAAAAlAEAAAsAAAAAAAAAAAAAAAAALwEAAF9yZWxzLy5y&#10;ZWxzUEsBAi0AFAAGAAgAAAAhADcfVPrQAgAAfQYAAA4AAAAAAAAAAAAAAAAALgIAAGRycy9lMm9E&#10;b2MueG1sUEsBAi0AFAAGAAgAAAAhANfcWcTgAAAACQEAAA8AAAAAAAAAAAAAAAAAKgUAAGRycy9k&#10;b3ducmV2LnhtbFBLBQYAAAAABAAEAPMAAAA3BgAAAAA=&#10;">
                <v:textbox>
                  <w:txbxContent>
                    <w:p w:rsidR="00336A96" w:rsidRPr="00336A96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Question 1.</w:t>
                      </w:r>
                      <w:r w:rsidR="00416752" w:rsidRPr="00336A9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60" w:rsidRDefault="00A11560" w:rsidP="00336A96">
      <w:pPr>
        <w:spacing w:after="0" w:line="240" w:lineRule="auto"/>
      </w:pPr>
      <w:r>
        <w:separator/>
      </w:r>
    </w:p>
  </w:endnote>
  <w:endnote w:type="continuationSeparator" w:id="0">
    <w:p w:rsidR="00A11560" w:rsidRDefault="00A11560" w:rsidP="0033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60" w:rsidRDefault="00A11560" w:rsidP="00336A96">
      <w:pPr>
        <w:spacing w:after="0" w:line="240" w:lineRule="auto"/>
      </w:pPr>
      <w:r>
        <w:separator/>
      </w:r>
    </w:p>
  </w:footnote>
  <w:footnote w:type="continuationSeparator" w:id="0">
    <w:p w:rsidR="00A11560" w:rsidRDefault="00A11560" w:rsidP="0033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00"/>
      <w:gridCol w:w="3518"/>
    </w:tblGrid>
    <w:tr w:rsidR="00336A96" w:rsidTr="003147A0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00" w:type="dxa"/>
            </w:tcPr>
            <w:p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18" w:type="dxa"/>
        </w:tcPr>
        <w:p w:rsidR="00336A96" w:rsidRDefault="003147A0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Writer</w:t>
          </w:r>
          <w:proofErr w:type="spellEnd"/>
        </w:p>
      </w:tc>
    </w:tr>
  </w:tbl>
  <w:p w:rsidR="00336A96" w:rsidRDefault="00336A96" w:rsidP="00336A96">
    <w:pPr>
      <w:pStyle w:val="En-tte"/>
    </w:pPr>
  </w:p>
  <w:p w:rsidR="00336A96" w:rsidRDefault="00336A96" w:rsidP="00336A96">
    <w:pPr>
      <w:pStyle w:val="En-tte"/>
      <w:tabs>
        <w:tab w:val="left" w:pos="332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C1C68"/>
    <w:multiLevelType w:val="hybridMultilevel"/>
    <w:tmpl w:val="01D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A0"/>
    <w:rsid w:val="000B05F0"/>
    <w:rsid w:val="0026338C"/>
    <w:rsid w:val="002E6E84"/>
    <w:rsid w:val="003032C5"/>
    <w:rsid w:val="003147A0"/>
    <w:rsid w:val="00336A96"/>
    <w:rsid w:val="00416752"/>
    <w:rsid w:val="00573F17"/>
    <w:rsid w:val="005D15DF"/>
    <w:rsid w:val="00630F89"/>
    <w:rsid w:val="00704DA4"/>
    <w:rsid w:val="007A4660"/>
    <w:rsid w:val="00803046"/>
    <w:rsid w:val="00815FBA"/>
    <w:rsid w:val="009602EC"/>
    <w:rsid w:val="00A11560"/>
    <w:rsid w:val="00AB6EE0"/>
    <w:rsid w:val="00B2057B"/>
    <w:rsid w:val="00B84224"/>
    <w:rsid w:val="00C06276"/>
    <w:rsid w:val="00C81250"/>
    <w:rsid w:val="00D123B6"/>
    <w:rsid w:val="00DF2B6F"/>
    <w:rsid w:val="00E658C1"/>
    <w:rsid w:val="00EB28F6"/>
    <w:rsid w:val="00F119B2"/>
    <w:rsid w:val="00F13FB4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B6974F-8166-43C6-AE21-7C996207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32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florian corradin</cp:lastModifiedBy>
  <cp:revision>12</cp:revision>
  <cp:lastPrinted>2015-08-25T10:48:00Z</cp:lastPrinted>
  <dcterms:created xsi:type="dcterms:W3CDTF">2016-04-12T15:45:00Z</dcterms:created>
  <dcterms:modified xsi:type="dcterms:W3CDTF">2016-04-13T18:35:00Z</dcterms:modified>
</cp:coreProperties>
</file>