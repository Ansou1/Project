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9E62A" w14:textId="77777777" w:rsidR="00336A96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="00FB16DE">
        <w:rPr>
          <w:rFonts w:ascii="Times New Roman" w:hAnsi="Times New Roman" w:cs="Times New Roman"/>
          <w:sz w:val="24"/>
        </w:rPr>
        <w:t xml:space="preserve"> </w:t>
      </w:r>
      <w:r w:rsidR="00E20CBE">
        <w:rPr>
          <w:rFonts w:ascii="Times New Roman" w:hAnsi="Times New Roman" w:cs="Times New Roman"/>
          <w:sz w:val="24"/>
        </w:rPr>
        <w:t>29/03/2016</w:t>
      </w:r>
      <w:r w:rsidR="00FB16DE">
        <w:rPr>
          <w:rFonts w:ascii="Times New Roman" w:hAnsi="Times New Roman" w:cs="Times New Roman"/>
          <w:sz w:val="24"/>
        </w:rPr>
        <w:t xml:space="preserve"> </w:t>
      </w:r>
      <w:r w:rsidR="00E20CBE">
        <w:rPr>
          <w:rFonts w:ascii="Times New Roman" w:hAnsi="Times New Roman" w:cs="Times New Roman"/>
          <w:sz w:val="24"/>
        </w:rPr>
        <w:t>–</w:t>
      </w:r>
      <w:r w:rsidR="00FB16DE">
        <w:rPr>
          <w:rFonts w:ascii="Times New Roman" w:hAnsi="Times New Roman" w:cs="Times New Roman"/>
          <w:sz w:val="24"/>
        </w:rPr>
        <w:t xml:space="preserve"> </w:t>
      </w:r>
      <w:proofErr w:type="gramStart"/>
      <w:r w:rsidR="00C40658">
        <w:rPr>
          <w:rFonts w:ascii="Times New Roman" w:hAnsi="Times New Roman" w:cs="Times New Roman"/>
          <w:sz w:val="24"/>
        </w:rPr>
        <w:t>22</w:t>
      </w:r>
      <w:r w:rsidR="000246FD">
        <w:rPr>
          <w:rFonts w:ascii="Times New Roman" w:hAnsi="Times New Roman" w:cs="Times New Roman"/>
          <w:sz w:val="24"/>
        </w:rPr>
        <w:t>:</w:t>
      </w:r>
      <w:proofErr w:type="gramEnd"/>
      <w:r w:rsidR="000246FD">
        <w:rPr>
          <w:rFonts w:ascii="Times New Roman" w:hAnsi="Times New Roman" w:cs="Times New Roman"/>
          <w:sz w:val="24"/>
        </w:rPr>
        <w:t>30</w:t>
      </w:r>
    </w:p>
    <w:p w14:paraId="486F9619" w14:textId="77777777" w:rsidR="00E20CBE" w:rsidRPr="00336A96" w:rsidRDefault="00E20CBE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7BDE29CD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FB16DE">
        <w:rPr>
          <w:rFonts w:ascii="Times New Roman" w:hAnsi="Times New Roman" w:cs="Times New Roman"/>
          <w:sz w:val="24"/>
        </w:rPr>
        <w:t>Jonathan Racaud (</w:t>
      </w:r>
      <w:proofErr w:type="spellStart"/>
      <w:r w:rsidR="00FB16DE">
        <w:rPr>
          <w:rFonts w:ascii="Times New Roman" w:hAnsi="Times New Roman" w:cs="Times New Roman"/>
          <w:sz w:val="24"/>
        </w:rPr>
        <w:t>racaud_j</w:t>
      </w:r>
      <w:proofErr w:type="spellEnd"/>
      <w:r w:rsidR="00FB16DE">
        <w:rPr>
          <w:rFonts w:ascii="Times New Roman" w:hAnsi="Times New Roman" w:cs="Times New Roman"/>
          <w:sz w:val="24"/>
        </w:rPr>
        <w:t>)</w:t>
      </w:r>
    </w:p>
    <w:p w14:paraId="14F68CD2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518504C4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16DE">
        <w:rPr>
          <w:rFonts w:ascii="Times New Roman" w:hAnsi="Times New Roman" w:cs="Times New Roman"/>
          <w:sz w:val="24"/>
        </w:rPr>
        <w:t>racaud_j</w:t>
      </w:r>
      <w:proofErr w:type="spellEnd"/>
      <w:r w:rsidR="00FB16D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16DE">
        <w:rPr>
          <w:rFonts w:ascii="Times New Roman" w:hAnsi="Times New Roman" w:cs="Times New Roman"/>
          <w:sz w:val="24"/>
        </w:rPr>
        <w:t>simon_o</w:t>
      </w:r>
      <w:proofErr w:type="spellEnd"/>
      <w:r w:rsidR="00FB16D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16DE">
        <w:rPr>
          <w:rFonts w:ascii="Times New Roman" w:hAnsi="Times New Roman" w:cs="Times New Roman"/>
          <w:sz w:val="24"/>
        </w:rPr>
        <w:t>harrault_j</w:t>
      </w:r>
      <w:proofErr w:type="spellEnd"/>
      <w:r w:rsidR="00FB16D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16DE">
        <w:rPr>
          <w:rFonts w:ascii="Times New Roman" w:hAnsi="Times New Roman" w:cs="Times New Roman"/>
          <w:sz w:val="24"/>
        </w:rPr>
        <w:t>daguen_s</w:t>
      </w:r>
      <w:proofErr w:type="spellEnd"/>
      <w:r w:rsidR="00FB16D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16DE">
        <w:rPr>
          <w:rFonts w:ascii="Times New Roman" w:hAnsi="Times New Roman" w:cs="Times New Roman"/>
          <w:sz w:val="24"/>
        </w:rPr>
        <w:t>corrad_f</w:t>
      </w:r>
      <w:proofErr w:type="spellEnd"/>
      <w:r w:rsidR="00FB16D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16DE">
        <w:rPr>
          <w:rFonts w:ascii="Times New Roman" w:hAnsi="Times New Roman" w:cs="Times New Roman"/>
          <w:sz w:val="24"/>
        </w:rPr>
        <w:t>blonde_j</w:t>
      </w:r>
      <w:proofErr w:type="spellEnd"/>
    </w:p>
    <w:p w14:paraId="7714C10C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723ECE23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FB16DE">
        <w:rPr>
          <w:rFonts w:ascii="Times New Roman" w:hAnsi="Times New Roman" w:cs="Times New Roman"/>
          <w:sz w:val="24"/>
        </w:rPr>
        <w:t>N/A</w:t>
      </w:r>
    </w:p>
    <w:p w14:paraId="6E76FA64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6570BAE6" w14:textId="77777777" w:rsidR="00336A96" w:rsidRPr="00AB6EE0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FB16DE">
        <w:rPr>
          <w:rFonts w:ascii="Times New Roman" w:hAnsi="Times New Roman" w:cs="Times New Roman"/>
          <w:sz w:val="24"/>
        </w:rPr>
        <w:t xml:space="preserve">Music </w:t>
      </w:r>
      <w:proofErr w:type="spellStart"/>
      <w:r w:rsidR="00FB16DE">
        <w:rPr>
          <w:rFonts w:ascii="Times New Roman" w:hAnsi="Times New Roman" w:cs="Times New Roman"/>
          <w:sz w:val="24"/>
        </w:rPr>
        <w:t>Sheet</w:t>
      </w:r>
      <w:proofErr w:type="spellEnd"/>
      <w:r w:rsidR="00FB16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16DE">
        <w:rPr>
          <w:rFonts w:ascii="Times New Roman" w:hAnsi="Times New Roman" w:cs="Times New Roman"/>
          <w:sz w:val="24"/>
        </w:rPr>
        <w:t>Writer</w:t>
      </w:r>
      <w:proofErr w:type="spellEnd"/>
      <w:r w:rsidR="00FB16DE">
        <w:rPr>
          <w:rFonts w:ascii="Times New Roman" w:hAnsi="Times New Roman" w:cs="Times New Roman"/>
          <w:sz w:val="24"/>
        </w:rPr>
        <w:t xml:space="preserve"> est un logiciel d’édition de partition permettant d’écrire une partition depuis un instrument de musique branché à l’ordinateur. Il est accompagné d’un site web et d’applications mobiles.</w:t>
      </w:r>
    </w:p>
    <w:p w14:paraId="30BEEB0A" w14:textId="77777777"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74B9E2D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1E19AB" wp14:editId="5CCB8884">
                <wp:simplePos x="0" y="0"/>
                <wp:positionH relativeFrom="margin">
                  <wp:posOffset>-50165</wp:posOffset>
                </wp:positionH>
                <wp:positionV relativeFrom="paragraph">
                  <wp:posOffset>280035</wp:posOffset>
                </wp:positionV>
                <wp:extent cx="5805170" cy="4095750"/>
                <wp:effectExtent l="0" t="0" r="2413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09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E788" w14:textId="77777777" w:rsidR="00336A96" w:rsidRDefault="00740FD0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Jonathan (</w:t>
                            </w:r>
                            <w:proofErr w:type="spellStart"/>
                            <w:r w:rsidR="00210D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210D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Page de profil</w:t>
                            </w:r>
                            <w:r w:rsidR="00FB16D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du site internet, recherche de partition</w:t>
                            </w:r>
                            <w:r w:rsidR="005440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FB16D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d’utilisateurs</w:t>
                            </w:r>
                            <w:r w:rsidR="009932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39AC152A" w14:textId="77777777" w:rsidR="00C41FFE" w:rsidRDefault="00C41FFE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9B4AE0C" w14:textId="77777777" w:rsidR="00030134" w:rsidRDefault="00740FD0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Jeremy (</w:t>
                            </w:r>
                            <w:proofErr w:type="spellStart"/>
                            <w:r w:rsidR="0003013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03013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4C78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Application Android = Amélioration expérience utilisateur (rafraichissement de page + indicateur de notoriété) et correction de bugs (ajout de tests automatisés).</w:t>
                            </w:r>
                            <w:r w:rsidR="00E20CB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Logiciel = installation de l’environnement de développement et appréhension du code et des librairies.</w:t>
                            </w:r>
                          </w:p>
                          <w:p w14:paraId="4385C845" w14:textId="77777777" w:rsidR="00DF2265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E60C499" w14:textId="77777777" w:rsidR="00DF2265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Julien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 :</w:t>
                            </w:r>
                            <w:r w:rsidR="00120D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Logiciel : recherche pour résoudre le problème d’export Midi, </w:t>
                            </w:r>
                            <w:proofErr w:type="spellStart"/>
                            <w:r w:rsidR="00120D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creation</w:t>
                            </w:r>
                            <w:proofErr w:type="spellEnd"/>
                            <w:r w:rsidR="00120D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du menu </w:t>
                            </w:r>
                            <w:proofErr w:type="spellStart"/>
                            <w:r w:rsidR="00120D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d’edition</w:t>
                            </w:r>
                            <w:proofErr w:type="spellEnd"/>
                            <w:r w:rsidR="00120D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partition, placement d’une note à l’aide du menu </w:t>
                            </w:r>
                            <w:proofErr w:type="spellStart"/>
                            <w:r w:rsidR="00120D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d’edition</w:t>
                            </w:r>
                            <w:proofErr w:type="spellEnd"/>
                            <w:r w:rsidR="00120D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61631100" w14:textId="77777777" w:rsidR="00DF2265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0900ABD" w14:textId="77777777" w:rsidR="005B172F" w:rsidRDefault="005B172F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0F8B10E" w14:textId="77777777" w:rsidR="00DF2265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daguen_s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 :</w:t>
                            </w:r>
                            <w:r w:rsidR="00567F85" w:rsidRPr="00567F8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567F8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Windows Phone : Ajout et suppression des favoris pour les partitions et utilisateurs. Visualisation d’une partition et d’un profile utilisateur.</w:t>
                            </w:r>
                          </w:p>
                          <w:p w14:paraId="7FAD28FE" w14:textId="77777777" w:rsidR="00DF2265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10AA058" w14:textId="77777777" w:rsidR="005B172F" w:rsidRDefault="005B172F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FB62469" w14:textId="77777777" w:rsidR="00DF2265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Antoine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simon_o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 :</w:t>
                            </w:r>
                            <w:r w:rsidR="00E95B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iOS : amélioration expérience utilisateur. Indicateur de chargement des pages, correction d’un bug d’affichage. Application Ios terminer. Installation de l’environnement pour le développement du logiciel.</w:t>
                            </w:r>
                          </w:p>
                          <w:p w14:paraId="099FC530" w14:textId="77777777" w:rsidR="00DF2265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15C6B6C" w14:textId="77777777" w:rsidR="005B172F" w:rsidRDefault="005B172F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191F5C9" w14:textId="77777777" w:rsidR="00DF2265" w:rsidRPr="005F469E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Florian (</w:t>
                            </w:r>
                            <w:proofErr w:type="spellStart"/>
                            <w:r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corrad_f</w:t>
                            </w:r>
                            <w:proofErr w:type="spellEnd"/>
                            <w:proofErr w:type="gramStart"/>
                            <w:r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 :</w:t>
                            </w:r>
                            <w:r w:rsidR="007A7E10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A7E10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format </w:t>
                            </w:r>
                            <w:proofErr w:type="spellStart"/>
                            <w:r w:rsidR="007A7E10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guido</w:t>
                            </w:r>
                            <w:proofErr w:type="spellEnd"/>
                            <w:r w:rsidR="007A7E10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7E10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vers</w:t>
                            </w:r>
                            <w:proofErr w:type="spellEnd"/>
                            <w:r w:rsidR="007A7E10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MIDI</w:t>
                            </w:r>
                            <w:r w:rsidR="005F469E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F469E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Midiplayer</w:t>
                            </w:r>
                            <w:proofErr w:type="spellEnd"/>
                            <w:r w:rsidR="005F469E" w:rsidRPr="005F469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pour windows.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B1E19AB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-3.95pt;margin-top:22.05pt;width:457.1pt;height:32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">
                <v:textbox>
                  <w:txbxContent>
                    <w:p w14:paraId="32D1E788" w14:textId="77777777" w:rsidR="00336A96" w:rsidRDefault="00740FD0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Jonathan (</w:t>
                      </w:r>
                      <w:r w:rsidR="00210D9B">
                        <w:rPr>
                          <w:rFonts w:ascii="Times New Roman" w:hAnsi="Times New Roman" w:cs="Times New Roman"/>
                          <w:sz w:val="24"/>
                        </w:rPr>
                        <w:t>Racaud_j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210D9B">
                        <w:rPr>
                          <w:rFonts w:ascii="Times New Roman" w:hAnsi="Times New Roman" w:cs="Times New Roman"/>
                          <w:sz w:val="24"/>
                        </w:rPr>
                        <w:t xml:space="preserve"> : Page de profil</w:t>
                      </w:r>
                      <w:r w:rsidR="00FB16DE">
                        <w:rPr>
                          <w:rFonts w:ascii="Times New Roman" w:hAnsi="Times New Roman" w:cs="Times New Roman"/>
                          <w:sz w:val="24"/>
                        </w:rPr>
                        <w:t xml:space="preserve"> du site internet, recherche de partition</w:t>
                      </w:r>
                      <w:r w:rsidR="0054406C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FB16DE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d’utilisateurs</w:t>
                      </w:r>
                      <w:r w:rsidR="00993254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39AC152A" w14:textId="77777777" w:rsidR="00C41FFE" w:rsidRDefault="00C41FFE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9B4AE0C" w14:textId="77777777" w:rsidR="00030134" w:rsidRDefault="00740FD0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Jeremy (</w:t>
                      </w:r>
                      <w:r w:rsidR="00030134">
                        <w:rPr>
                          <w:rFonts w:ascii="Times New Roman" w:hAnsi="Times New Roman" w:cs="Times New Roman"/>
                          <w:sz w:val="24"/>
                        </w:rPr>
                        <w:t>Harrau_j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030134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4C7859">
                        <w:rPr>
                          <w:rFonts w:ascii="Times New Roman" w:hAnsi="Times New Roman" w:cs="Times New Roman"/>
                          <w:sz w:val="24"/>
                        </w:rPr>
                        <w:t>Application Android = Amélioration expérience utilisateur (rafraichissement de page + indicateur de notoriété) et correction de bugs (ajout de tests automatisés).</w:t>
                      </w:r>
                      <w:r w:rsidR="00E20CBE">
                        <w:rPr>
                          <w:rFonts w:ascii="Times New Roman" w:hAnsi="Times New Roman" w:cs="Times New Roman"/>
                          <w:sz w:val="24"/>
                        </w:rPr>
                        <w:t xml:space="preserve"> Logiciel = installation de l’environnement de développement et appréhension du code et des librairies.</w:t>
                      </w:r>
                    </w:p>
                    <w:p w14:paraId="4385C845" w14:textId="77777777" w:rsidR="00DF2265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E60C499" w14:textId="77777777" w:rsidR="00DF2265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Julien (blonde_j) :</w:t>
                      </w:r>
                      <w:r w:rsidR="00120D8E">
                        <w:rPr>
                          <w:rFonts w:ascii="Times New Roman" w:hAnsi="Times New Roman" w:cs="Times New Roman"/>
                          <w:sz w:val="24"/>
                        </w:rPr>
                        <w:t xml:space="preserve"> Logiciel : recherche pour résoudre le problème d’export Midi, creation du menu d’edition de partition, placement d’une note à l’aide du menu d’edition.</w:t>
                      </w:r>
                    </w:p>
                    <w:p w14:paraId="61631100" w14:textId="77777777" w:rsidR="00DF2265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0900ABD" w14:textId="77777777" w:rsidR="005B172F" w:rsidRDefault="005B172F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0F8B10E" w14:textId="77777777" w:rsidR="00DF2265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Simon (daguen_s) :</w:t>
                      </w:r>
                      <w:r w:rsidR="00567F85" w:rsidRPr="00567F8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567F85">
                        <w:rPr>
                          <w:rFonts w:ascii="Times New Roman" w:hAnsi="Times New Roman" w:cs="Times New Roman"/>
                          <w:sz w:val="24"/>
                        </w:rPr>
                        <w:t>Windows Phone : Ajout et suppression des favoris pour les partitions et utilisateurs. Visualisation d’une partition et d’un profile utilisateur.</w:t>
                      </w:r>
                    </w:p>
                    <w:p w14:paraId="7FAD28FE" w14:textId="77777777" w:rsidR="00DF2265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10AA058" w14:textId="77777777" w:rsidR="005B172F" w:rsidRDefault="005B172F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FB62469" w14:textId="77777777" w:rsidR="00DF2265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Antoine (simon_o) :</w:t>
                      </w:r>
                      <w:r w:rsidR="00E95BF2">
                        <w:rPr>
                          <w:rFonts w:ascii="Times New Roman" w:hAnsi="Times New Roman" w:cs="Times New Roman"/>
                          <w:sz w:val="24"/>
                        </w:rPr>
                        <w:t xml:space="preserve"> iOS : amélioration expérience utilisateur. Indicateur de chargement des pages, correction d’un bug d’affichage. Application Ios terminer. Installation de l’environnement pour le développement du logiciel.</w:t>
                      </w:r>
                    </w:p>
                    <w:p w14:paraId="099FC530" w14:textId="77777777" w:rsidR="00DF2265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15C6B6C" w14:textId="77777777" w:rsidR="005B172F" w:rsidRDefault="005B172F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191F5C9" w14:textId="77777777" w:rsidR="00DF2265" w:rsidRPr="005F469E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5F469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Florian (corrad_f) :</w:t>
                      </w:r>
                      <w:r w:rsidR="007A7E10" w:rsidRPr="005F469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Export</w:t>
                      </w:r>
                      <w:r w:rsidR="005F469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7A7E10" w:rsidRPr="005F469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format guido vers MIDI</w:t>
                      </w:r>
                      <w:r w:rsidR="005F469E" w:rsidRPr="005F469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Midiplayer pour windows.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14:paraId="1AFFD906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64358941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74DF66CA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39774DF7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30F6DCDD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983E5DA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4158E53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A01CD7B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234E4E3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23DC650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36EDA97B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68B92EC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43904D43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11F0E1E7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117173C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4DE33B1A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15F3A46" w14:textId="77777777" w:rsidR="00E20CBE" w:rsidRDefault="00E20CB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D4B637F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1102A" wp14:editId="584F33B9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805170" cy="2314575"/>
                <wp:effectExtent l="0" t="0" r="2413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C7CCA" w14:textId="77777777" w:rsidR="00336A96" w:rsidRDefault="00993254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0" w:name="_GoBack"/>
                            <w:proofErr w:type="spellStart"/>
                            <w:r w:rsidRPr="009932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M</w:t>
                            </w:r>
                            <w:r w:rsidRPr="009932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ise en favoris des partitions et l’abonnement à des utilisateurs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428BF114" w14:textId="77777777" w:rsidR="00C41FFE" w:rsidRDefault="00C41FFE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DAC5FBE" w14:textId="77777777" w:rsidR="00E20CBE" w:rsidRDefault="00E20CBE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E615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Logiciel = Suppression de note 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début de l’</w:t>
                            </w:r>
                            <w:r w:rsidR="00E615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analyse fréquentielle</w:t>
                            </w:r>
                          </w:p>
                          <w:p w14:paraId="28E1AD7A" w14:textId="77777777" w:rsidR="00E20CBE" w:rsidRDefault="00E20CBE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4C8F6A9" w14:textId="77777777" w:rsidR="00DF2265" w:rsidRDefault="00DF2265" w:rsidP="00DF2265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Julien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 :</w:t>
                            </w:r>
                          </w:p>
                          <w:p w14:paraId="5CABAD53" w14:textId="77777777" w:rsidR="00DF2265" w:rsidRDefault="00DF2265" w:rsidP="00DF2265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12533C7" w14:textId="77777777" w:rsidR="00DF2265" w:rsidRDefault="00DF2265" w:rsidP="00DF2265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daguen_s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 :</w:t>
                            </w:r>
                          </w:p>
                          <w:p w14:paraId="4B401EFA" w14:textId="77777777" w:rsidR="00DF2265" w:rsidRDefault="00DF2265" w:rsidP="00DF2265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5F133CF" w14:textId="66F7980A" w:rsidR="00DF2265" w:rsidRDefault="00DF2265" w:rsidP="00DF2265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Antoine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simon_o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 :</w:t>
                            </w:r>
                            <w:r w:rsidR="00D16E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installation de </w:t>
                            </w:r>
                            <w:proofErr w:type="spellStart"/>
                            <w:r w:rsidR="00D16E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tout</w:t>
                            </w:r>
                            <w:proofErr w:type="spellEnd"/>
                            <w:r w:rsidR="00D16E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les logiciels pour le développement, et finir l’import.</w:t>
                            </w:r>
                          </w:p>
                          <w:p w14:paraId="415D87FB" w14:textId="77777777" w:rsidR="00DF2265" w:rsidRDefault="00DF2265" w:rsidP="00DF2265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C3684B8" w14:textId="77777777" w:rsidR="00DF2265" w:rsidRPr="00336A96" w:rsidRDefault="00DF2265" w:rsidP="00DF2265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corrad_f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 :</w:t>
                            </w:r>
                          </w:p>
                          <w:bookmarkEnd w:id="0"/>
                          <w:p w14:paraId="128E6D33" w14:textId="77777777" w:rsidR="00DF2265" w:rsidRPr="00993254" w:rsidRDefault="00DF2265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1102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2.75pt;width:457.1pt;height:182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">
                <v:textbox>
                  <w:txbxContent>
                    <w:p w14:paraId="033C7CCA" w14:textId="77777777" w:rsidR="00336A96" w:rsidRDefault="00993254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1" w:name="_GoBack"/>
                      <w:proofErr w:type="spellStart"/>
                      <w:r w:rsidRPr="00993254">
                        <w:rPr>
                          <w:rFonts w:ascii="Times New Roman" w:hAnsi="Times New Roman" w:cs="Times New Roman"/>
                          <w:sz w:val="24"/>
                        </w:rPr>
                        <w:t>Racaud_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: M</w:t>
                      </w:r>
                      <w:r w:rsidRPr="00993254">
                        <w:rPr>
                          <w:rFonts w:ascii="Times New Roman" w:hAnsi="Times New Roman" w:cs="Times New Roman"/>
                          <w:sz w:val="24"/>
                        </w:rPr>
                        <w:t>ise en favoris des partitions et l’abonnement à des utilisateurs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428BF114" w14:textId="77777777" w:rsidR="00C41FFE" w:rsidRDefault="00C41FFE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DAC5FBE" w14:textId="77777777" w:rsidR="00E20CBE" w:rsidRDefault="00E20CBE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Harrau_j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E61515">
                        <w:rPr>
                          <w:rFonts w:ascii="Times New Roman" w:hAnsi="Times New Roman" w:cs="Times New Roman"/>
                          <w:sz w:val="24"/>
                        </w:rPr>
                        <w:t>Logiciel = Suppression de note 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début de l’</w:t>
                      </w:r>
                      <w:r w:rsidR="00E61515">
                        <w:rPr>
                          <w:rFonts w:ascii="Times New Roman" w:hAnsi="Times New Roman" w:cs="Times New Roman"/>
                          <w:sz w:val="24"/>
                        </w:rPr>
                        <w:t>analyse fréquentielle</w:t>
                      </w:r>
                    </w:p>
                    <w:p w14:paraId="28E1AD7A" w14:textId="77777777" w:rsidR="00E20CBE" w:rsidRDefault="00E20CBE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4C8F6A9" w14:textId="77777777" w:rsidR="00DF2265" w:rsidRDefault="00DF2265" w:rsidP="00DF2265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Julien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blonde_j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 :</w:t>
                      </w:r>
                    </w:p>
                    <w:p w14:paraId="5CABAD53" w14:textId="77777777" w:rsidR="00DF2265" w:rsidRDefault="00DF2265" w:rsidP="00DF2265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12533C7" w14:textId="77777777" w:rsidR="00DF2265" w:rsidRDefault="00DF2265" w:rsidP="00DF2265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Simon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daguen_s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 :</w:t>
                      </w:r>
                    </w:p>
                    <w:p w14:paraId="4B401EFA" w14:textId="77777777" w:rsidR="00DF2265" w:rsidRDefault="00DF2265" w:rsidP="00DF2265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5F133CF" w14:textId="66F7980A" w:rsidR="00DF2265" w:rsidRDefault="00DF2265" w:rsidP="00DF2265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Antoine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simon_o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 :</w:t>
                      </w:r>
                      <w:r w:rsidR="00D16EF1">
                        <w:rPr>
                          <w:rFonts w:ascii="Times New Roman" w:hAnsi="Times New Roman" w:cs="Times New Roman"/>
                          <w:sz w:val="24"/>
                        </w:rPr>
                        <w:t xml:space="preserve"> installation de </w:t>
                      </w:r>
                      <w:proofErr w:type="spellStart"/>
                      <w:r w:rsidR="00D16EF1">
                        <w:rPr>
                          <w:rFonts w:ascii="Times New Roman" w:hAnsi="Times New Roman" w:cs="Times New Roman"/>
                          <w:sz w:val="24"/>
                        </w:rPr>
                        <w:t>tout</w:t>
                      </w:r>
                      <w:proofErr w:type="spellEnd"/>
                      <w:r w:rsidR="00D16EF1">
                        <w:rPr>
                          <w:rFonts w:ascii="Times New Roman" w:hAnsi="Times New Roman" w:cs="Times New Roman"/>
                          <w:sz w:val="24"/>
                        </w:rPr>
                        <w:t xml:space="preserve"> les logiciels pour le développement, et finir l’import.</w:t>
                      </w:r>
                    </w:p>
                    <w:p w14:paraId="415D87FB" w14:textId="77777777" w:rsidR="00DF2265" w:rsidRDefault="00DF2265" w:rsidP="00DF2265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C3684B8" w14:textId="77777777" w:rsidR="00DF2265" w:rsidRPr="00336A96" w:rsidRDefault="00DF2265" w:rsidP="00DF2265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corrad_f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 :</w:t>
                      </w:r>
                    </w:p>
                    <w:bookmarkEnd w:id="1"/>
                    <w:p w14:paraId="128E6D33" w14:textId="77777777" w:rsidR="00DF2265" w:rsidRPr="00993254" w:rsidRDefault="00DF2265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Objectifs individuels pour le prochain suivi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3034F7B3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7B0F4B7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14CF1256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66FF3BB1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8A1D5F5" w14:textId="77777777" w:rsidR="00C41FFE" w:rsidRDefault="00C41FF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399FDFC" w14:textId="77777777" w:rsidR="00C41FFE" w:rsidRDefault="00C41FF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5B16830" w14:textId="77777777" w:rsidR="00C41FFE" w:rsidRDefault="00C41FFE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1F6E9C1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644F7" wp14:editId="78C0A5CC">
                <wp:simplePos x="0" y="0"/>
                <wp:positionH relativeFrom="column">
                  <wp:posOffset>-8890</wp:posOffset>
                </wp:positionH>
                <wp:positionV relativeFrom="paragraph">
                  <wp:posOffset>288290</wp:posOffset>
                </wp:positionV>
                <wp:extent cx="5805170" cy="1323340"/>
                <wp:effectExtent l="0" t="0" r="508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132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FBD05" w14:textId="77777777" w:rsidR="00336A96" w:rsidRPr="00336A96" w:rsidRDefault="00E20CBE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La bêta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doit-elle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être sortie au 1</w:t>
                            </w:r>
                            <w:r w:rsidRPr="00E20CBE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Juillet ou peut-elle sortir </w:t>
                            </w:r>
                            <w:r w:rsidR="00DE6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dans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les jours qui suivent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8" type="#_x0000_t202" style="position:absolute;margin-left:-.7pt;margin-top:22.7pt;width:457.1pt;height:10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">
                <v:textbox>
                  <w:txbxContent>
                    <w:p w:rsidR="00336A96" w:rsidRPr="00336A96" w:rsidRDefault="00E20CBE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 bêta doit-elle être sortie au 1</w:t>
                      </w:r>
                      <w:r w:rsidRPr="00E20CBE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Juillet ou peut-elle sortir </w:t>
                      </w:r>
                      <w:r w:rsidR="00DE6758">
                        <w:rPr>
                          <w:rFonts w:ascii="Times New Roman" w:hAnsi="Times New Roman" w:cs="Times New Roman"/>
                          <w:sz w:val="24"/>
                        </w:rPr>
                        <w:t xml:space="preserve">dans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les jours qui suivent ?</w:t>
                      </w:r>
                    </w:p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587275AA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3A18F1D2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6A01D0D1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62B4BF5C" w14:textId="77777777"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DD07C" w14:textId="77777777" w:rsidR="00A30BEB" w:rsidRDefault="00A30BEB" w:rsidP="00336A96">
      <w:pPr>
        <w:spacing w:after="0" w:line="240" w:lineRule="auto"/>
      </w:pPr>
      <w:r>
        <w:separator/>
      </w:r>
    </w:p>
  </w:endnote>
  <w:endnote w:type="continuationSeparator" w:id="0">
    <w:p w14:paraId="476325A3" w14:textId="77777777" w:rsidR="00A30BEB" w:rsidRDefault="00A30BEB" w:rsidP="0033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F6FB9" w14:textId="77777777" w:rsidR="00A30BEB" w:rsidRDefault="00A30BEB" w:rsidP="00336A96">
      <w:pPr>
        <w:spacing w:after="0" w:line="240" w:lineRule="auto"/>
      </w:pPr>
      <w:r>
        <w:separator/>
      </w:r>
    </w:p>
  </w:footnote>
  <w:footnote w:type="continuationSeparator" w:id="0">
    <w:p w14:paraId="32A2ADA4" w14:textId="77777777" w:rsidR="00A30BEB" w:rsidRDefault="00A30BEB" w:rsidP="0033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977DB" w14:textId="77777777" w:rsidR="00336A96" w:rsidRDefault="00336A96" w:rsidP="00336A96">
    <w:pPr>
      <w:pStyle w:val="En-tte"/>
      <w:tabs>
        <w:tab w:val="left" w:pos="3328"/>
      </w:tabs>
    </w:pPr>
    <w:r w:rsidRPr="00336A96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5BFF62B0" wp14:editId="6F79E84E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3581"/>
    </w:tblGrid>
    <w:tr w:rsidR="00336A96" w14:paraId="2071FFDC" w14:textId="77777777" w:rsidTr="00030134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237" w:type="dxa"/>
            </w:tcPr>
            <w:p w14:paraId="5BE7D3F7" w14:textId="77777777" w:rsidR="00336A96" w:rsidRDefault="00336A96" w:rsidP="00336A9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581" w:type="dxa"/>
        </w:tcPr>
        <w:p w14:paraId="67BB888A" w14:textId="77777777" w:rsidR="00336A96" w:rsidRDefault="00030134" w:rsidP="00CE1E62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Music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Sheet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Writer</w:t>
          </w:r>
          <w:proofErr w:type="spellEnd"/>
        </w:p>
      </w:tc>
    </w:tr>
  </w:tbl>
  <w:p w14:paraId="507159B6" w14:textId="77777777" w:rsidR="00336A96" w:rsidRDefault="00336A96" w:rsidP="00336A96">
    <w:pPr>
      <w:pStyle w:val="En-tte"/>
    </w:pPr>
  </w:p>
  <w:p w14:paraId="278B7D33" w14:textId="77777777" w:rsidR="00336A96" w:rsidRDefault="00336A96" w:rsidP="00336A96">
    <w:pPr>
      <w:pStyle w:val="En-tte"/>
      <w:tabs>
        <w:tab w:val="left" w:pos="332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DE"/>
    <w:rsid w:val="000246FD"/>
    <w:rsid w:val="00030134"/>
    <w:rsid w:val="000B05F0"/>
    <w:rsid w:val="00113A98"/>
    <w:rsid w:val="00120D8E"/>
    <w:rsid w:val="00210D9B"/>
    <w:rsid w:val="00292E43"/>
    <w:rsid w:val="00336A96"/>
    <w:rsid w:val="0034263C"/>
    <w:rsid w:val="004C7859"/>
    <w:rsid w:val="0054406C"/>
    <w:rsid w:val="00567F85"/>
    <w:rsid w:val="00573F17"/>
    <w:rsid w:val="005B172F"/>
    <w:rsid w:val="005F469E"/>
    <w:rsid w:val="006335CD"/>
    <w:rsid w:val="00704DA4"/>
    <w:rsid w:val="00740FD0"/>
    <w:rsid w:val="007A7E10"/>
    <w:rsid w:val="00815FBA"/>
    <w:rsid w:val="0083686D"/>
    <w:rsid w:val="008A30D9"/>
    <w:rsid w:val="00993254"/>
    <w:rsid w:val="00A30BEB"/>
    <w:rsid w:val="00AB6EE0"/>
    <w:rsid w:val="00B77F41"/>
    <w:rsid w:val="00C06276"/>
    <w:rsid w:val="00C40658"/>
    <w:rsid w:val="00C41FFE"/>
    <w:rsid w:val="00C85918"/>
    <w:rsid w:val="00D16EF1"/>
    <w:rsid w:val="00DE6758"/>
    <w:rsid w:val="00DF2265"/>
    <w:rsid w:val="00DF2B6F"/>
    <w:rsid w:val="00E20CBE"/>
    <w:rsid w:val="00E61515"/>
    <w:rsid w:val="00E658C1"/>
    <w:rsid w:val="00E95BF2"/>
    <w:rsid w:val="00EB28F6"/>
    <w:rsid w:val="00EE0B54"/>
    <w:rsid w:val="00F119B2"/>
    <w:rsid w:val="00FB16DE"/>
    <w:rsid w:val="00FD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5B4D"/>
  <w15:docId w15:val="{D4171E37-C544-43D1-A632-5649A66B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A96"/>
  </w:style>
  <w:style w:type="paragraph" w:styleId="Textedebulles">
    <w:name w:val="Balloon Text"/>
    <w:basedOn w:val="Normal"/>
    <w:link w:val="TextedebullesC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A96"/>
  </w:style>
  <w:style w:type="paragraph" w:styleId="Sansinterligne">
    <w:name w:val="No Spacing"/>
    <w:uiPriority w:val="1"/>
    <w:qFormat/>
    <w:rsid w:val="00336A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fiche_suiv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Template_fiche_suivi.dotx</Template>
  <TotalTime>20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Jonathan Racaud</dc:creator>
  <cp:lastModifiedBy>Jonathan Racaud</cp:lastModifiedBy>
  <cp:revision>23</cp:revision>
  <cp:lastPrinted>2016-03-27T10:29:00Z</cp:lastPrinted>
  <dcterms:created xsi:type="dcterms:W3CDTF">2016-03-26T23:52:00Z</dcterms:created>
  <dcterms:modified xsi:type="dcterms:W3CDTF">2016-03-27T10:29:00Z</dcterms:modified>
</cp:coreProperties>
</file>