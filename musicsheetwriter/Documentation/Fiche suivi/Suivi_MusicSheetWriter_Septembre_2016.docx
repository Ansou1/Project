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7D092" w14:textId="2C3F9C10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A3301D">
        <w:rPr>
          <w:rFonts w:ascii="Times New Roman" w:hAnsi="Times New Roman" w:cs="Times New Roman"/>
          <w:sz w:val="24"/>
        </w:rPr>
        <w:t xml:space="preserve"> 09/09/2016 - 10</w:t>
      </w:r>
      <w:r w:rsidR="0040769A">
        <w:rPr>
          <w:rFonts w:ascii="Times New Roman" w:hAnsi="Times New Roman" w:cs="Times New Roman"/>
          <w:sz w:val="24"/>
        </w:rPr>
        <w:t>:30</w:t>
      </w:r>
    </w:p>
    <w:p w14:paraId="195966E7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5CD7B1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Jonathan Racaud (racaud_j)</w:t>
      </w:r>
    </w:p>
    <w:p w14:paraId="06F90784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AA20FB9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racaud_j, harrau_j, blonde_j, simon_o, daguen_s, corrad_f</w:t>
      </w:r>
    </w:p>
    <w:p w14:paraId="5641EB98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39F819A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N/A</w:t>
      </w:r>
    </w:p>
    <w:p w14:paraId="7DFE24E3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9DA2243" w14:textId="77777777"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Logiciel d’édition de partition permettant la génération de partition depuis un piano ou guitare branchés à l’ordinateur. Site web vitrine et communautaire. Applications mobiles iOS, Android, Windows Phone.</w:t>
      </w:r>
    </w:p>
    <w:p w14:paraId="60611950" w14:textId="77777777"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814FC04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2657D3" wp14:editId="07CF8FB0">
                <wp:simplePos x="0" y="0"/>
                <wp:positionH relativeFrom="margin">
                  <wp:posOffset>-36195</wp:posOffset>
                </wp:positionH>
                <wp:positionV relativeFrom="paragraph">
                  <wp:posOffset>293370</wp:posOffset>
                </wp:positionV>
                <wp:extent cx="5805170" cy="4447540"/>
                <wp:effectExtent l="0" t="0" r="36830" b="2286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44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8611" w14:textId="6A090400" w:rsidR="003147A0" w:rsidRPr="0026338C" w:rsidRDefault="003147A0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Jonathan Racaud (racaud_j) :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Début d’implémentation de la reconnaissance des accords en MIDI.</w:t>
                            </w:r>
                          </w:p>
                          <w:p w14:paraId="1BA71D9C" w14:textId="77777777" w:rsidR="00B84224" w:rsidRPr="0026338C" w:rsidRDefault="00B84224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5279EA5" w14:textId="1DD60FC4" w:rsidR="00B84224" w:rsidRDefault="00D62063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Julien Blondeel (b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 w:rsidR="00636BD0" w:rsidRPr="00636B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636B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Debug partie Editeur de partition et Gestion de projet ; création du métronome ; debut implémentation refonte graphique d’affichage des partitions.</w:t>
                            </w:r>
                          </w:p>
                          <w:p w14:paraId="0BFE09E5" w14:textId="77777777" w:rsidR="0026338C" w:rsidRDefault="0026338C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CE43AD" w14:textId="7F02C4ED" w:rsidR="0026338C" w:rsidRPr="0012149D" w:rsidRDefault="0026338C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Harrault (harrau_j) : </w:t>
                            </w:r>
                            <w:r w:rsidR="0012149D" w:rsidRPr="001214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12149D"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Amélioration de l’algorithme pour la durée des notes.</w:t>
                            </w:r>
                            <w:r w:rsid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Conception de l’algorithme pour améliorer la détection de la hauteur des notes. Début de conception de l’algorithme des accords en « Acoustique ».</w:t>
                            </w:r>
                          </w:p>
                          <w:p w14:paraId="23070124" w14:textId="77777777" w:rsidR="00B2057B" w:rsidRPr="0012149D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EC38BE2" w14:textId="4098D3E7" w:rsidR="00B2057B" w:rsidRPr="00205354" w:rsidRDefault="004463DD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Antoine 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</w:t>
                            </w:r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(s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42263E" w:rsidRPr="004226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Finition sur l’import, réparation de bugs. </w:t>
                            </w:r>
                            <w:r w:rsidR="0042263E" w:rsidRPr="004226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iOS 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reparation rapide de plusieurs bugs legé.</w:t>
                            </w:r>
                          </w:p>
                          <w:p w14:paraId="0EDA33B9" w14:textId="77777777" w:rsidR="00630F89" w:rsidRPr="00205354" w:rsidRDefault="00630F89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9BAE9F3" w14:textId="20FC4055" w:rsidR="008D1A52" w:rsidRDefault="008D1A52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r w:rsidR="00D620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Corradin (corrad_f)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D14C8" w:rsidRPr="00AD14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AD14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 :</w:t>
                            </w:r>
                            <w:r w:rsidR="00AD14C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intégration de l’analyse MIDI au logiciel. Réflexion sur l’analyse de la fréquence fondamentale.</w:t>
                            </w:r>
                          </w:p>
                          <w:p w14:paraId="22ADF375" w14:textId="77777777" w:rsidR="00D62063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6B4D3CC" w14:textId="1B1F39F3" w:rsidR="008D1A52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Simon Daguenet (daguen_s) : </w:t>
                            </w:r>
                            <w:r w:rsidR="00E32774" w:rsidRPr="00E327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:</w:t>
                            </w:r>
                            <w:r w:rsidR="00E327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Travail sur la récupération MIDI. </w:t>
                            </w:r>
                            <w:r w:rsidR="00E32774" w:rsidRPr="00E327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Windows Phone : </w:t>
                            </w:r>
                            <w:r w:rsidR="00E327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Passage de l’application de Windows 8.1 en Windows 10 </w:t>
                            </w:r>
                            <w:r w:rsidR="008203C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UWP </w:t>
                            </w:r>
                            <w:r w:rsidR="00E327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MVVM.</w:t>
                            </w:r>
                          </w:p>
                          <w:p w14:paraId="5748BB0A" w14:textId="77777777" w:rsidR="0042263E" w:rsidRPr="0026338C" w:rsidRDefault="0042263E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57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.85pt;margin-top:23.1pt;width:457.1pt;height:350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">
                <v:textbox>
                  <w:txbxContent>
                    <w:p w14:paraId="705F8611" w14:textId="6A090400" w:rsidR="003147A0" w:rsidRPr="0026338C" w:rsidRDefault="003147A0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Jonathan Racaud (racaud_j) :</w:t>
                      </w:r>
                      <w:r w:rsidR="00A3301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3301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A3301D">
                        <w:rPr>
                          <w:rFonts w:ascii="Times New Roman" w:hAnsi="Times New Roman" w:cs="Times New Roman"/>
                          <w:sz w:val="24"/>
                        </w:rPr>
                        <w:t> : Début d’implémentation de la reconnaissance des accords en MIDI.</w:t>
                      </w:r>
                    </w:p>
                    <w:p w14:paraId="1BA71D9C" w14:textId="77777777" w:rsidR="00B84224" w:rsidRPr="0026338C" w:rsidRDefault="00B84224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5279EA5" w14:textId="1DD60FC4" w:rsidR="00B84224" w:rsidRDefault="00D62063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Julien Blondeel (b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 w:rsidR="00636BD0" w:rsidRPr="00636BD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636BD0">
                        <w:rPr>
                          <w:rFonts w:ascii="Times New Roman" w:hAnsi="Times New Roman" w:cs="Times New Roman"/>
                          <w:sz w:val="24"/>
                        </w:rPr>
                        <w:t> : Debug partie Editeur de partition et Gestion de projet ; création du métronome ; debut implémentation refonte graphique d’affichage des partitions.</w:t>
                      </w:r>
                    </w:p>
                    <w:p w14:paraId="0BFE09E5" w14:textId="77777777" w:rsidR="0026338C" w:rsidRDefault="0026338C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CE43AD" w14:textId="7F02C4ED" w:rsidR="0026338C" w:rsidRPr="0012149D" w:rsidRDefault="0026338C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Harrault (harrau_j) : </w:t>
                      </w:r>
                      <w:r w:rsidR="0012149D" w:rsidRPr="001214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12149D"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 : Amélioration de l’algorithme pour la durée des notes.</w:t>
                      </w:r>
                      <w:r w:rsid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 Conception de l’algorithme pour améliorer la détection de la hauteur des notes. Début de conception de l’algorithme des accords en « Acoustique ».</w:t>
                      </w:r>
                    </w:p>
                    <w:p w14:paraId="23070124" w14:textId="77777777" w:rsidR="00B2057B" w:rsidRPr="0012149D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EC38BE2" w14:textId="4098D3E7" w:rsidR="00B2057B" w:rsidRPr="00205354" w:rsidRDefault="004463DD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Antoine 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Simon</w:t>
                      </w:r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 (s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42263E" w:rsidRPr="0042263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: Finition sur l’import, réparation de bugs. </w:t>
                      </w:r>
                      <w:r w:rsidR="0042263E" w:rsidRPr="0042263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iOS 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>: reparation rapide de plusieurs bugs legé.</w:t>
                      </w:r>
                    </w:p>
                    <w:p w14:paraId="0EDA33B9" w14:textId="77777777" w:rsidR="00630F89" w:rsidRPr="00205354" w:rsidRDefault="00630F89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9BAE9F3" w14:textId="20FC4055" w:rsidR="008D1A52" w:rsidRDefault="008D1A52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r w:rsidR="00D62063">
                        <w:rPr>
                          <w:rFonts w:ascii="Times New Roman" w:hAnsi="Times New Roman" w:cs="Times New Roman"/>
                          <w:sz w:val="24"/>
                        </w:rPr>
                        <w:t>Corradin (corrad_f)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D14C8" w:rsidRPr="00AD14C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AD14C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 :</w:t>
                      </w:r>
                      <w:r w:rsidR="00AD14C8">
                        <w:rPr>
                          <w:rFonts w:ascii="Times New Roman" w:hAnsi="Times New Roman" w:cs="Times New Roman"/>
                          <w:sz w:val="24"/>
                        </w:rPr>
                        <w:t xml:space="preserve"> intégration de l’analyse MIDI au logiciel. Réflexion sur l’analyse de la fréquence fondamentale.</w:t>
                      </w:r>
                    </w:p>
                    <w:p w14:paraId="22ADF375" w14:textId="77777777" w:rsidR="00D62063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6B4D3CC" w14:textId="1B1F39F3" w:rsidR="008D1A52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Simon Daguenet (daguen_s) : </w:t>
                      </w:r>
                      <w:r w:rsidR="00E32774" w:rsidRPr="00E3277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:</w:t>
                      </w:r>
                      <w:r w:rsidR="00E32774">
                        <w:rPr>
                          <w:rFonts w:ascii="Times New Roman" w:hAnsi="Times New Roman" w:cs="Times New Roman"/>
                          <w:sz w:val="24"/>
                        </w:rPr>
                        <w:t xml:space="preserve"> Travail sur la récupération MIDI. </w:t>
                      </w:r>
                      <w:r w:rsidR="00E32774" w:rsidRPr="00E3277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Windows Phone : </w:t>
                      </w:r>
                      <w:r w:rsidR="00E32774">
                        <w:rPr>
                          <w:rFonts w:ascii="Times New Roman" w:hAnsi="Times New Roman" w:cs="Times New Roman"/>
                          <w:sz w:val="24"/>
                        </w:rPr>
                        <w:t xml:space="preserve">Passage de l’application de Windows 8.1 en Windows 10 </w:t>
                      </w:r>
                      <w:r w:rsidR="008203C2">
                        <w:rPr>
                          <w:rFonts w:ascii="Times New Roman" w:hAnsi="Times New Roman" w:cs="Times New Roman"/>
                          <w:sz w:val="24"/>
                        </w:rPr>
                        <w:t xml:space="preserve">UWP </w:t>
                      </w:r>
                      <w:r w:rsidR="00E32774">
                        <w:rPr>
                          <w:rFonts w:ascii="Times New Roman" w:hAnsi="Times New Roman" w:cs="Times New Roman"/>
                          <w:sz w:val="24"/>
                        </w:rPr>
                        <w:t>en MVVM.</w:t>
                      </w:r>
                    </w:p>
                    <w:p w14:paraId="5748BB0A" w14:textId="77777777" w:rsidR="0042263E" w:rsidRPr="0026338C" w:rsidRDefault="0042263E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14:paraId="2814D2C9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1E73EBD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5F5EAAB4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DC7B79F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1DC2EC0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6FA230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51E0AD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C921E3E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DFEE35" w14:textId="389631AA" w:rsidR="00336A96" w:rsidRPr="00416752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br w:type="page"/>
      </w:r>
      <w:r w:rsidR="00C06276"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6284B" wp14:editId="6034A84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752B" w14:textId="2DA126C0" w:rsidR="00416752" w:rsidRPr="00A3301D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Racaud (racaud_j) </w:t>
                            </w:r>
                            <w:r w:rsidR="00336A96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425D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Continuation de la r</w:t>
                            </w:r>
                            <w:bookmarkStart w:id="0" w:name="_GoBack"/>
                            <w:bookmarkEnd w:id="0"/>
                            <w:r w:rsidR="00A330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econnaissance simple des accords en MIDI.</w:t>
                            </w:r>
                          </w:p>
                          <w:p w14:paraId="7E8ECB42" w14:textId="77777777" w:rsidR="00B84224" w:rsidRPr="0040769A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7189E9C" w14:textId="68BC4BE8" w:rsidR="00B84224" w:rsidRPr="00C81250" w:rsidRDefault="00D62063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Julien Blondeel (b</w:t>
                            </w:r>
                            <w:r w:rsidR="00B8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636B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Finir la refonte graphique d’affichage des partitions et refonte graphique de l’editeur.</w:t>
                            </w:r>
                          </w:p>
                          <w:p w14:paraId="1689956D" w14:textId="77777777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7362667" w14:textId="2BD1FBE2" w:rsidR="0026338C" w:rsidRPr="0012149D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Harrault (harrau_j) : </w:t>
                            </w:r>
                            <w:r w:rsidR="0012149D"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Implémentation de l’</w:t>
                            </w:r>
                            <w:r w:rsid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algorithme des accords en « A</w:t>
                            </w:r>
                            <w:r w:rsidR="0012149D"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coustique</w:t>
                            </w:r>
                            <w:r w:rsid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»</w:t>
                            </w:r>
                          </w:p>
                          <w:p w14:paraId="336C12EA" w14:textId="77777777" w:rsidR="00B2057B" w:rsidRPr="0012149D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41E5826" w14:textId="1FCF5F2E" w:rsidR="00B2057B" w:rsidRPr="00205354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Antoine Simon (s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r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301C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Corriger les bugs remontés sur le bugtracker.</w:t>
                            </w:r>
                          </w:p>
                          <w:p w14:paraId="2B288C0A" w14:textId="77777777" w:rsidR="00D123B6" w:rsidRPr="00205354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D911421" w14:textId="1485B4F1"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r w:rsidR="00D620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Corradin (corrad_f)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1F4F1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Implémentation de l’analyse des fréquences fondamentales.</w:t>
                            </w:r>
                          </w:p>
                          <w:p w14:paraId="51BE0E2E" w14:textId="77777777" w:rsidR="00D62063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332CC89" w14:textId="1E67D1AB" w:rsidR="00D62063" w:rsidRPr="0026338C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Daguenet Simon (daguen_s) : </w:t>
                            </w:r>
                            <w:r w:rsidR="00301C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Continuer la migration de l’application windows phone 8</w:t>
                            </w:r>
                            <w:r w:rsidR="001B6E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.1</w:t>
                            </w:r>
                            <w:r w:rsidR="00301C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vers windows 10 UWP.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84B" id="Zone de texte 5" o:spid="_x0000_s1027" type="#_x0000_t202" style="position:absolute;margin-left:0;margin-top:22.75pt;width:457.1pt;height:3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">
                <v:textbox>
                  <w:txbxContent>
                    <w:p w14:paraId="348F752B" w14:textId="2DA126C0" w:rsidR="00416752" w:rsidRPr="00A3301D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Racaud (racaud_j) </w:t>
                      </w:r>
                      <w:r w:rsidR="00336A96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A3301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A3301D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425DB7">
                        <w:rPr>
                          <w:rFonts w:ascii="Times New Roman" w:hAnsi="Times New Roman" w:cs="Times New Roman"/>
                          <w:sz w:val="24"/>
                        </w:rPr>
                        <w:t>Continuation de la r</w:t>
                      </w:r>
                      <w:bookmarkStart w:id="1" w:name="_GoBack"/>
                      <w:bookmarkEnd w:id="1"/>
                      <w:r w:rsidR="00A3301D">
                        <w:rPr>
                          <w:rFonts w:ascii="Times New Roman" w:hAnsi="Times New Roman" w:cs="Times New Roman"/>
                          <w:sz w:val="24"/>
                        </w:rPr>
                        <w:t>econnaissance simple des accords en MIDI.</w:t>
                      </w:r>
                    </w:p>
                    <w:p w14:paraId="7E8ECB42" w14:textId="77777777" w:rsidR="00B84224" w:rsidRPr="0040769A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7189E9C" w14:textId="68BC4BE8" w:rsidR="00B84224" w:rsidRPr="00C81250" w:rsidRDefault="00D62063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Julien Blondeel (b</w:t>
                      </w:r>
                      <w:r w:rsidR="00B84224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636BD0">
                        <w:rPr>
                          <w:rFonts w:ascii="Times New Roman" w:hAnsi="Times New Roman" w:cs="Times New Roman"/>
                          <w:sz w:val="24"/>
                        </w:rPr>
                        <w:t>Finir la refonte graphique d’affichage des partitions et refonte graphique de l’editeur.</w:t>
                      </w:r>
                    </w:p>
                    <w:p w14:paraId="1689956D" w14:textId="77777777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7362667" w14:textId="2BD1FBE2" w:rsidR="0026338C" w:rsidRPr="0012149D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Harrault (harrau_j) : </w:t>
                      </w:r>
                      <w:r w:rsidR="0012149D" w:rsidRPr="0012149D">
                        <w:rPr>
                          <w:rFonts w:ascii="Times New Roman" w:hAnsi="Times New Roman" w:cs="Times New Roman"/>
                          <w:sz w:val="24"/>
                        </w:rPr>
                        <w:t>Implémentation de l’</w:t>
                      </w:r>
                      <w:r w:rsidR="0012149D">
                        <w:rPr>
                          <w:rFonts w:ascii="Times New Roman" w:hAnsi="Times New Roman" w:cs="Times New Roman"/>
                          <w:sz w:val="24"/>
                        </w:rPr>
                        <w:t>algorithme des accords en « A</w:t>
                      </w:r>
                      <w:r w:rsidR="0012149D" w:rsidRPr="0012149D">
                        <w:rPr>
                          <w:rFonts w:ascii="Times New Roman" w:hAnsi="Times New Roman" w:cs="Times New Roman"/>
                          <w:sz w:val="24"/>
                        </w:rPr>
                        <w:t>coustique</w:t>
                      </w:r>
                      <w:r w:rsidR="0012149D">
                        <w:rPr>
                          <w:rFonts w:ascii="Times New Roman" w:hAnsi="Times New Roman" w:cs="Times New Roman"/>
                          <w:sz w:val="24"/>
                        </w:rPr>
                        <w:t> »</w:t>
                      </w:r>
                    </w:p>
                    <w:p w14:paraId="336C12EA" w14:textId="77777777" w:rsidR="00B2057B" w:rsidRPr="0012149D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41E5826" w14:textId="1FCF5F2E" w:rsidR="00B2057B" w:rsidRPr="00205354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5354">
                        <w:rPr>
                          <w:rFonts w:ascii="Times New Roman" w:hAnsi="Times New Roman" w:cs="Times New Roman"/>
                          <w:sz w:val="24"/>
                        </w:rPr>
                        <w:t>Antoine Simon (s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r w:rsidRPr="00205354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301C97">
                        <w:rPr>
                          <w:rFonts w:ascii="Times New Roman" w:hAnsi="Times New Roman" w:cs="Times New Roman"/>
                          <w:sz w:val="24"/>
                        </w:rPr>
                        <w:t>Corriger les bugs remontés sur le bugtracker.</w:t>
                      </w:r>
                    </w:p>
                    <w:p w14:paraId="2B288C0A" w14:textId="77777777" w:rsidR="00D123B6" w:rsidRPr="00205354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D911421" w14:textId="1485B4F1"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r w:rsidR="00D62063">
                        <w:rPr>
                          <w:rFonts w:ascii="Times New Roman" w:hAnsi="Times New Roman" w:cs="Times New Roman"/>
                          <w:sz w:val="24"/>
                        </w:rPr>
                        <w:t xml:space="preserve">Corradin (corrad_f)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1F4F1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205354">
                        <w:rPr>
                          <w:rFonts w:ascii="Times New Roman" w:hAnsi="Times New Roman" w:cs="Times New Roman"/>
                          <w:sz w:val="24"/>
                        </w:rPr>
                        <w:t>Implémentation de l’analyse des fréquences fondamentales.</w:t>
                      </w:r>
                    </w:p>
                    <w:p w14:paraId="51BE0E2E" w14:textId="77777777" w:rsidR="00D62063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332CC89" w14:textId="1E67D1AB" w:rsidR="00D62063" w:rsidRPr="0026338C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Daguenet Simon (daguen_s) : </w:t>
                      </w:r>
                      <w:r w:rsidR="00301C97">
                        <w:rPr>
                          <w:rFonts w:ascii="Times New Roman" w:hAnsi="Times New Roman" w:cs="Times New Roman"/>
                          <w:sz w:val="24"/>
                        </w:rPr>
                        <w:t>Continuer la migration de l’application windows phone 8</w:t>
                      </w:r>
                      <w:r w:rsidR="001B6E24">
                        <w:rPr>
                          <w:rFonts w:ascii="Times New Roman" w:hAnsi="Times New Roman" w:cs="Times New Roman"/>
                          <w:sz w:val="24"/>
                        </w:rPr>
                        <w:t>.1</w:t>
                      </w:r>
                      <w:r w:rsidR="00301C97">
                        <w:rPr>
                          <w:rFonts w:ascii="Times New Roman" w:hAnsi="Times New Roman" w:cs="Times New Roman"/>
                          <w:sz w:val="24"/>
                        </w:rPr>
                        <w:t xml:space="preserve"> vers windows 10 UWP.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276"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C4994" wp14:editId="29C1860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1619" y="21600"/>
                    <wp:lineTo x="21619" y="0"/>
                    <wp:lineTo x="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1F395" w14:textId="77777777" w:rsidR="00416752" w:rsidRPr="0040769A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Racaud (racaud_j) </w:t>
                            </w:r>
                            <w:r w:rsidR="00336A96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40769A" w:rsidRP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API Rest </w:t>
                            </w:r>
                            <w:r w:rsidR="0040769A" w:rsidRPr="007B03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40769A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Ajout des indicateurs de notoriété. </w:t>
                            </w:r>
                            <w:r w:rsid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Continuer refonte interface utilisateur.</w:t>
                            </w:r>
                          </w:p>
                          <w:p w14:paraId="3D5A9124" w14:textId="77777777" w:rsidR="00B84224" w:rsidRPr="0040769A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67EEF23" w14:textId="16F2AB17" w:rsidR="00B84224" w:rsidRPr="00C81250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Blonde_j : 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Finaliser l’implementation du temp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et du battement par minute. Débogage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test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 fonctionnelles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 parties Gestion de projet et Edition de partition pour la beta de juillet.</w:t>
                            </w:r>
                          </w:p>
                          <w:p w14:paraId="5EA9027B" w14:textId="77777777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4D110B0" w14:textId="2D75C898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Harrault (harrau_j) : </w:t>
                            </w:r>
                            <w:r w:rsidR="00B1473B" w:rsidRPr="00C007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B147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Implémentation de l’algorithme sur la durée des notes. 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Débogage et te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sts fonctionnelles avec un instrument 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branché en Jack 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pour la béta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Juillet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B147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Débogage et tests fonctionnelles pour l’application Android.</w:t>
                            </w:r>
                          </w:p>
                          <w:p w14:paraId="3379E7E9" w14:textId="77777777"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6C2A36B" w14:textId="77777777"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Simon_o : </w:t>
                            </w:r>
                            <w:r w:rsidR="007E3B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Bien commencer la refonte de la lecture de partition et continuer le debug expérience utilisateur de l’application IPhone pour la beta.</w:t>
                            </w:r>
                          </w:p>
                          <w:p w14:paraId="54042E8A" w14:textId="77777777"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F7A48D6" w14:textId="77777777" w:rsidR="00D123B6" w:rsidRPr="0026338C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:</w:t>
                            </w:r>
                            <w:r w:rsidR="001F4F1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Récupération des bonnes fréquences et du temps d’une note.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4994" id="_x0000_s1028" type="#_x0000_t202" style="position:absolute;margin-left:0;margin-top:22.75pt;width:457.1pt;height:363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">
                <v:textbox>
                  <w:txbxContent>
                    <w:p w14:paraId="5E31F395" w14:textId="77777777" w:rsidR="00416752" w:rsidRPr="0040769A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Racaud (racaud_j) </w:t>
                      </w:r>
                      <w:r w:rsidR="00336A96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40769A" w:rsidRP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API Rest </w:t>
                      </w:r>
                      <w:r w:rsidR="0040769A" w:rsidRPr="007B0345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40769A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 Ajout des indicateurs de notoriété. </w:t>
                      </w:r>
                      <w:r w:rsid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40769A">
                        <w:rPr>
                          <w:rFonts w:ascii="Times New Roman" w:hAnsi="Times New Roman" w:cs="Times New Roman"/>
                          <w:sz w:val="24"/>
                        </w:rPr>
                        <w:t>: Continuer refonte interface utilisateur.</w:t>
                      </w:r>
                    </w:p>
                    <w:p w14:paraId="3D5A9124" w14:textId="77777777" w:rsidR="00B84224" w:rsidRPr="0040769A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67EEF23" w14:textId="16F2AB17" w:rsidR="00B84224" w:rsidRPr="00C81250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Blonde_j : 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>Finaliser l’implementation du temp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o et du battement par minute. Débogage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test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s fonctionnelles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des parties Gestion de projet et Edition de partition pour la beta de juillet.</w:t>
                      </w:r>
                    </w:p>
                    <w:p w14:paraId="5EA9027B" w14:textId="77777777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4D110B0" w14:textId="2D75C898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Harrault (harrau_j) : </w:t>
                      </w:r>
                      <w:r w:rsidR="00B1473B" w:rsidRPr="00C007B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B1473B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Implémentation de l’algorithme sur la durée des notes. 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Débogage et te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sts fonctionnelles avec un instrument 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 xml:space="preserve">branché en Jack 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>pour la béta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Juillet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B1473B">
                        <w:rPr>
                          <w:rFonts w:ascii="Times New Roman" w:hAnsi="Times New Roman" w:cs="Times New Roman"/>
                          <w:sz w:val="24"/>
                        </w:rPr>
                        <w:t xml:space="preserve"> Débogage et tests fonctionnelles pour l’application Android.</w:t>
                      </w:r>
                    </w:p>
                    <w:p w14:paraId="3379E7E9" w14:textId="77777777"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6C2A36B" w14:textId="77777777"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Simon_o : </w:t>
                      </w:r>
                      <w:r w:rsidR="007E3B2B">
                        <w:rPr>
                          <w:rFonts w:ascii="Times New Roman" w:hAnsi="Times New Roman" w:cs="Times New Roman"/>
                          <w:sz w:val="24"/>
                        </w:rPr>
                        <w:t>Bien commencer la refonte de la lecture de partition et continuer le debug expérience utilisateur de l’application IPhone pour la beta.</w:t>
                      </w:r>
                    </w:p>
                    <w:p w14:paraId="54042E8A" w14:textId="77777777"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F7A48D6" w14:textId="77777777" w:rsidR="00D123B6" w:rsidRPr="0026338C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:</w:t>
                      </w:r>
                      <w:r w:rsidR="001F4F17">
                        <w:rPr>
                          <w:rFonts w:ascii="Times New Roman" w:hAnsi="Times New Roman" w:cs="Times New Roman"/>
                          <w:sz w:val="24"/>
                        </w:rPr>
                        <w:t xml:space="preserve"> Récupération des bonnes fréquences et du temps d’une note.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5AC2441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9BB023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650EC58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987C92E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93DC20D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314A4C7B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A64E9C5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C68F14C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0FDDC6E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FE5069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336AB1F" w14:textId="77777777" w:rsidR="00336A96" w:rsidRPr="00336A96" w:rsidRDefault="00416752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6556" wp14:editId="7DBD7C64">
                <wp:simplePos x="0" y="0"/>
                <wp:positionH relativeFrom="column">
                  <wp:posOffset>-6660</wp:posOffset>
                </wp:positionH>
                <wp:positionV relativeFrom="paragraph">
                  <wp:posOffset>291303</wp:posOffset>
                </wp:positionV>
                <wp:extent cx="5805170" cy="372139"/>
                <wp:effectExtent l="0" t="0" r="24130" b="279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0485" w14:textId="77777777" w:rsidR="00336A96" w:rsidRPr="00336A96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Question 1.</w:t>
                            </w:r>
                            <w:r w:rsidR="00416752" w:rsidRPr="00336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556" id="_x0000_s1029" type="#_x0000_t202" style="position:absolute;margin-left:-.5pt;margin-top:22.95pt;width:457.1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">
                <v:textbox>
                  <w:txbxContent>
                    <w:p w14:paraId="7C390485" w14:textId="77777777" w:rsidR="00336A96" w:rsidRPr="00336A96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Question 1.</w:t>
                      </w:r>
                      <w:r w:rsidR="00416752" w:rsidRPr="00336A9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634F6DD8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935F06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55496B5" w14:textId="77777777"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FFC02" w14:textId="77777777" w:rsidR="0024095A" w:rsidRDefault="0024095A" w:rsidP="00336A96">
      <w:pPr>
        <w:spacing w:after="0" w:line="240" w:lineRule="auto"/>
      </w:pPr>
      <w:r>
        <w:separator/>
      </w:r>
    </w:p>
  </w:endnote>
  <w:endnote w:type="continuationSeparator" w:id="0">
    <w:p w14:paraId="4FDC6811" w14:textId="77777777" w:rsidR="0024095A" w:rsidRDefault="0024095A" w:rsidP="00336A96">
      <w:pPr>
        <w:spacing w:after="0" w:line="240" w:lineRule="auto"/>
      </w:pPr>
      <w:r>
        <w:continuationSeparator/>
      </w:r>
    </w:p>
  </w:endnote>
  <w:endnote w:type="continuationNotice" w:id="1">
    <w:p w14:paraId="3BED14A7" w14:textId="77777777" w:rsidR="0024095A" w:rsidRDefault="002409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B02D" w14:textId="77777777" w:rsidR="008F0076" w:rsidRDefault="008F00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7C73A" w14:textId="77777777" w:rsidR="0024095A" w:rsidRDefault="0024095A" w:rsidP="00336A96">
      <w:pPr>
        <w:spacing w:after="0" w:line="240" w:lineRule="auto"/>
      </w:pPr>
      <w:r>
        <w:separator/>
      </w:r>
    </w:p>
  </w:footnote>
  <w:footnote w:type="continuationSeparator" w:id="0">
    <w:p w14:paraId="27077ABC" w14:textId="77777777" w:rsidR="0024095A" w:rsidRDefault="0024095A" w:rsidP="00336A96">
      <w:pPr>
        <w:spacing w:after="0" w:line="240" w:lineRule="auto"/>
      </w:pPr>
      <w:r>
        <w:continuationSeparator/>
      </w:r>
    </w:p>
  </w:footnote>
  <w:footnote w:type="continuationNotice" w:id="1">
    <w:p w14:paraId="3C3ED162" w14:textId="77777777" w:rsidR="0024095A" w:rsidRDefault="002409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F154" w14:textId="77777777"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val="en-US" w:eastAsia="zh-CN"/>
      </w:rPr>
      <w:drawing>
        <wp:anchor distT="0" distB="0" distL="114300" distR="114300" simplePos="0" relativeHeight="251655168" behindDoc="0" locked="0" layoutInCell="1" allowOverlap="1" wp14:anchorId="54A93AF1" wp14:editId="7B4710E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60"/>
      <w:gridCol w:w="3607"/>
    </w:tblGrid>
    <w:tr w:rsidR="00336A96" w14:paraId="3F01E28A" w14:textId="77777777" w:rsidTr="003147A0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00" w:type="dxa"/>
            </w:tcPr>
            <w:p w14:paraId="34FFF39D" w14:textId="77777777"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18" w:type="dxa"/>
        </w:tcPr>
        <w:p w14:paraId="5A31AE8B" w14:textId="77777777" w:rsidR="00336A96" w:rsidRDefault="003147A0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Music Sheet Writer</w:t>
          </w:r>
        </w:p>
      </w:tc>
    </w:tr>
  </w:tbl>
  <w:p w14:paraId="465C8C05" w14:textId="77777777" w:rsidR="00336A96" w:rsidRDefault="00336A96" w:rsidP="00336A96">
    <w:pPr>
      <w:pStyle w:val="En-tte"/>
    </w:pPr>
  </w:p>
  <w:p w14:paraId="67746505" w14:textId="77777777" w:rsidR="00336A96" w:rsidRDefault="00336A96" w:rsidP="00336A96">
    <w:pPr>
      <w:pStyle w:val="En-tte"/>
      <w:tabs>
        <w:tab w:val="left" w:pos="3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C1C68"/>
    <w:multiLevelType w:val="hybridMultilevel"/>
    <w:tmpl w:val="01D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A0"/>
    <w:rsid w:val="00034710"/>
    <w:rsid w:val="00042081"/>
    <w:rsid w:val="0006047B"/>
    <w:rsid w:val="00070462"/>
    <w:rsid w:val="00073B87"/>
    <w:rsid w:val="000B05F0"/>
    <w:rsid w:val="0012149D"/>
    <w:rsid w:val="001B6E24"/>
    <w:rsid w:val="001F4F17"/>
    <w:rsid w:val="00205354"/>
    <w:rsid w:val="0024095A"/>
    <w:rsid w:val="0026338C"/>
    <w:rsid w:val="002872E4"/>
    <w:rsid w:val="002C0507"/>
    <w:rsid w:val="002E6E84"/>
    <w:rsid w:val="00301C97"/>
    <w:rsid w:val="003032C5"/>
    <w:rsid w:val="003056E4"/>
    <w:rsid w:val="003147A0"/>
    <w:rsid w:val="00336A96"/>
    <w:rsid w:val="003479D5"/>
    <w:rsid w:val="00364EA2"/>
    <w:rsid w:val="00392388"/>
    <w:rsid w:val="003A01CD"/>
    <w:rsid w:val="003C5C22"/>
    <w:rsid w:val="0040769A"/>
    <w:rsid w:val="00416752"/>
    <w:rsid w:val="0042263E"/>
    <w:rsid w:val="00425DB7"/>
    <w:rsid w:val="004463DD"/>
    <w:rsid w:val="004B12C8"/>
    <w:rsid w:val="00573F17"/>
    <w:rsid w:val="00585B28"/>
    <w:rsid w:val="005D15DF"/>
    <w:rsid w:val="00601729"/>
    <w:rsid w:val="00630F89"/>
    <w:rsid w:val="00636BD0"/>
    <w:rsid w:val="00660E06"/>
    <w:rsid w:val="00704DA4"/>
    <w:rsid w:val="00734E92"/>
    <w:rsid w:val="00743A1E"/>
    <w:rsid w:val="00776578"/>
    <w:rsid w:val="007A4660"/>
    <w:rsid w:val="007B0345"/>
    <w:rsid w:val="007E3B2B"/>
    <w:rsid w:val="00803046"/>
    <w:rsid w:val="00815FBA"/>
    <w:rsid w:val="008203C2"/>
    <w:rsid w:val="008B5BCE"/>
    <w:rsid w:val="008D1A52"/>
    <w:rsid w:val="008D1EE1"/>
    <w:rsid w:val="008F0076"/>
    <w:rsid w:val="009015EE"/>
    <w:rsid w:val="00921B12"/>
    <w:rsid w:val="00936D29"/>
    <w:rsid w:val="009602EC"/>
    <w:rsid w:val="009637B4"/>
    <w:rsid w:val="009D6111"/>
    <w:rsid w:val="00A11560"/>
    <w:rsid w:val="00A3301D"/>
    <w:rsid w:val="00AB3088"/>
    <w:rsid w:val="00AB6EE0"/>
    <w:rsid w:val="00AD14C8"/>
    <w:rsid w:val="00B1473B"/>
    <w:rsid w:val="00B2057B"/>
    <w:rsid w:val="00B70EF2"/>
    <w:rsid w:val="00B80A23"/>
    <w:rsid w:val="00B84224"/>
    <w:rsid w:val="00BD7301"/>
    <w:rsid w:val="00BE5F92"/>
    <w:rsid w:val="00C007B3"/>
    <w:rsid w:val="00C06276"/>
    <w:rsid w:val="00C81250"/>
    <w:rsid w:val="00CF14B0"/>
    <w:rsid w:val="00D123B6"/>
    <w:rsid w:val="00D62063"/>
    <w:rsid w:val="00DC3A51"/>
    <w:rsid w:val="00DF2B6F"/>
    <w:rsid w:val="00E001FB"/>
    <w:rsid w:val="00E32774"/>
    <w:rsid w:val="00E658C1"/>
    <w:rsid w:val="00EB28F6"/>
    <w:rsid w:val="00F119B2"/>
    <w:rsid w:val="00F13FB4"/>
    <w:rsid w:val="00F77E94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1A5D9"/>
  <w15:docId w15:val="{A819D6B1-818C-42DF-9747-E5FC1B6D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  <w:style w:type="paragraph" w:styleId="Rvision">
    <w:name w:val="Revision"/>
    <w:hidden/>
    <w:uiPriority w:val="99"/>
    <w:semiHidden/>
    <w:rsid w:val="008F0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107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jonathan racaud</cp:lastModifiedBy>
  <cp:revision>44</cp:revision>
  <cp:lastPrinted>2015-08-25T10:48:00Z</cp:lastPrinted>
  <dcterms:created xsi:type="dcterms:W3CDTF">2016-04-12T15:45:00Z</dcterms:created>
  <dcterms:modified xsi:type="dcterms:W3CDTF">2016-09-05T17:55:00Z</dcterms:modified>
</cp:coreProperties>
</file>