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7D092" w14:textId="27AD5E0D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Date et heure du suivi :</w:t>
      </w:r>
      <w:r w:rsidR="009246C9">
        <w:rPr>
          <w:rFonts w:ascii="Times New Roman" w:hAnsi="Times New Roman" w:cs="Times New Roman"/>
          <w:sz w:val="24"/>
        </w:rPr>
        <w:t xml:space="preserve"> 14/10/2016 - 10</w:t>
      </w:r>
      <w:r w:rsidR="0040769A">
        <w:rPr>
          <w:rFonts w:ascii="Times New Roman" w:hAnsi="Times New Roman" w:cs="Times New Roman"/>
          <w:sz w:val="24"/>
        </w:rPr>
        <w:t>:30</w:t>
      </w:r>
    </w:p>
    <w:p w14:paraId="195966E7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5CD7B1F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Chef de groupe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="003147A0">
        <w:rPr>
          <w:rFonts w:ascii="Times New Roman" w:hAnsi="Times New Roman" w:cs="Times New Roman"/>
          <w:sz w:val="24"/>
        </w:rPr>
        <w:t>Racaud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147A0">
        <w:rPr>
          <w:rFonts w:ascii="Times New Roman" w:hAnsi="Times New Roman" w:cs="Times New Roman"/>
          <w:sz w:val="24"/>
        </w:rPr>
        <w:t>racaud_j</w:t>
      </w:r>
      <w:proofErr w:type="spellEnd"/>
      <w:r w:rsidR="003147A0">
        <w:rPr>
          <w:rFonts w:ascii="Times New Roman" w:hAnsi="Times New Roman" w:cs="Times New Roman"/>
          <w:sz w:val="24"/>
        </w:rPr>
        <w:t>)</w:t>
      </w:r>
    </w:p>
    <w:p w14:paraId="06F90784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AA20FB9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présents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7A0">
        <w:rPr>
          <w:rFonts w:ascii="Times New Roman" w:hAnsi="Times New Roman" w:cs="Times New Roman"/>
          <w:sz w:val="24"/>
        </w:rPr>
        <w:t>racaud_j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harrau_j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blonde_j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simon_o</w:t>
      </w:r>
      <w:proofErr w:type="spellEnd"/>
      <w:r w:rsidR="003147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7A0">
        <w:rPr>
          <w:rFonts w:ascii="Times New Roman" w:hAnsi="Times New Roman" w:cs="Times New Roman"/>
          <w:sz w:val="24"/>
        </w:rPr>
        <w:t>daguen_s</w:t>
      </w:r>
      <w:proofErr w:type="spellEnd"/>
      <w:r w:rsidR="003147A0">
        <w:rPr>
          <w:rFonts w:ascii="Times New Roman" w:hAnsi="Times New Roman" w:cs="Times New Roman"/>
          <w:sz w:val="24"/>
        </w:rPr>
        <w:t>, corrad_f</w:t>
      </w:r>
    </w:p>
    <w:p w14:paraId="5641EB98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39F819AF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absents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N/A</w:t>
      </w:r>
    </w:p>
    <w:p w14:paraId="7DFE24E3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9DA2243" w14:textId="77777777" w:rsidR="00336A96" w:rsidRPr="00AB6EE0" w:rsidRDefault="00336A96" w:rsidP="00336A96">
      <w:pPr>
        <w:pStyle w:val="Sansinterligne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Rappel de votre sujet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Logiciel d’édition de partition permettant la génération de partition depuis un piano ou guitare branchés à l’ordinateur. Site web vitrine et communautaire. Applications mobiles iOS, Android, Windows Phone.</w:t>
      </w:r>
    </w:p>
    <w:p w14:paraId="60611950" w14:textId="77777777" w:rsidR="00336A96" w:rsidRDefault="00336A96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814FC04" w14:textId="77777777"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2657D3" wp14:editId="0FEB5ACF">
                <wp:simplePos x="0" y="0"/>
                <wp:positionH relativeFrom="margin">
                  <wp:posOffset>-36601</wp:posOffset>
                </wp:positionH>
                <wp:positionV relativeFrom="paragraph">
                  <wp:posOffset>293472</wp:posOffset>
                </wp:positionV>
                <wp:extent cx="5805170" cy="4447540"/>
                <wp:effectExtent l="0" t="0" r="24130" b="1016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44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F8611" w14:textId="3E78B5D5" w:rsidR="003147A0" w:rsidRPr="0020017A" w:rsidRDefault="003147A0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Jonathan </w:t>
                            </w:r>
                            <w:proofErr w:type="spellStart"/>
                            <w:r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</w:t>
                            </w:r>
                            <w:proofErr w:type="spellEnd"/>
                            <w:r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racaud_j</w:t>
                            </w:r>
                            <w:proofErr w:type="spellEnd"/>
                            <w:r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 :</w:t>
                            </w:r>
                            <w:r w:rsidR="00A3301D"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3301D" w:rsidRPr="002001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A3301D"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</w:t>
                            </w:r>
                            <w:r w:rsidR="009246C9"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20017A" w:rsidRP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Amélioration de 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l’algorithme de reconnaissance des notes. 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General 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Préparation présentation du Challenge EIP, tenu du stand.</w:t>
                            </w:r>
                          </w:p>
                          <w:p w14:paraId="1BA71D9C" w14:textId="77777777" w:rsidR="00B84224" w:rsidRPr="0020017A" w:rsidRDefault="00B84224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5279EA5" w14:textId="26BF7E9F" w:rsidR="00B84224" w:rsidRPr="0020017A" w:rsidRDefault="00D62063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Julien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Blondeel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</w:t>
                            </w:r>
                            <w:r w:rsidR="00B84224"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londe_j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84224"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</w:t>
                            </w:r>
                            <w:r w:rsidR="00636BD0" w:rsidRPr="00636B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636B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proofErr w:type="spellStart"/>
                            <w:r w:rsidR="003B3B0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Debug</w:t>
                            </w:r>
                            <w:proofErr w:type="spellEnd"/>
                            <w:r w:rsidR="003B3B0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et amélioration des fonctionnalités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General 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Préparation présentation du Challenge EIP, tenu du </w:t>
                            </w:r>
                            <w:proofErr w:type="gramStart"/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stand .</w:t>
                            </w:r>
                            <w:proofErr w:type="gramEnd"/>
                          </w:p>
                          <w:p w14:paraId="0BFE09E5" w14:textId="77777777" w:rsidR="0026338C" w:rsidRDefault="0026338C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BCE43AD" w14:textId="3318D176" w:rsidR="0026338C" w:rsidRPr="0020017A" w:rsidRDefault="0026338C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</w:t>
                            </w:r>
                            <w:proofErr w:type="spellStart"/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Harrault</w:t>
                            </w:r>
                            <w:proofErr w:type="spellEnd"/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harrau_j</w:t>
                            </w:r>
                            <w:proofErr w:type="spellEnd"/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 : </w:t>
                            </w:r>
                            <w:r w:rsidR="00D007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Aide sur l’amélioration de l’algorithme de reconnaissance des notes. 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General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 Présentation du projet en face du jury lors du pitch Challenge EIP, tenu du stand.</w:t>
                            </w:r>
                          </w:p>
                          <w:p w14:paraId="23070124" w14:textId="77777777" w:rsidR="00B2057B" w:rsidRPr="0012149D" w:rsidRDefault="00B2057B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EC38BE2" w14:textId="74A50D5A" w:rsidR="00B2057B" w:rsidRPr="0020017A" w:rsidRDefault="004463DD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Antoine 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</w:t>
                            </w:r>
                            <w:r w:rsidR="00D62063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="00D62063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imon_o</w:t>
                            </w:r>
                            <w:proofErr w:type="spellEnd"/>
                            <w:r w:rsidR="00D62063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</w:t>
                            </w:r>
                            <w:r w:rsidR="004226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42263E" w:rsidRPr="004226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4226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B51D5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À Remplir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General</w:t>
                            </w:r>
                            <w:r w:rsidR="00200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 Préparation présentation du Challenge EIP, tenu du stand.</w:t>
                            </w:r>
                          </w:p>
                          <w:p w14:paraId="0EDA33B9" w14:textId="77777777" w:rsidR="00630F89" w:rsidRPr="00205354" w:rsidRDefault="00630F89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9BAE9F3" w14:textId="54DBA667" w:rsidR="008D1A52" w:rsidRPr="00F276DF" w:rsidRDefault="008D1A52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</w:t>
                            </w:r>
                            <w:proofErr w:type="spellStart"/>
                            <w:r w:rsidR="00D62063" w:rsidRP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Corradin</w:t>
                            </w:r>
                            <w:proofErr w:type="spellEnd"/>
                            <w:r w:rsidR="00D62063" w:rsidRP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(corrad_f)</w:t>
                            </w:r>
                            <w:r w:rsidR="003E4736" w:rsidRP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</w:t>
                            </w:r>
                            <w:r w:rsidR="00564E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564E15" w:rsidRPr="00564E1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564E1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correction de bug. Migration des bibliothèque vers Linux.</w:t>
                            </w:r>
                            <w:bookmarkStart w:id="0" w:name="_GoBack"/>
                            <w:bookmarkEnd w:id="0"/>
                          </w:p>
                          <w:p w14:paraId="22ADF375" w14:textId="77777777" w:rsidR="00D62063" w:rsidRPr="00F276DF" w:rsidRDefault="00D62063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6B4D3CC" w14:textId="453D1766" w:rsidR="008D1A52" w:rsidRPr="00452561" w:rsidRDefault="00D62063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Simon </w:t>
                            </w:r>
                            <w:proofErr w:type="spellStart"/>
                            <w:r w:rsidRP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Daguenet</w:t>
                            </w:r>
                            <w:proofErr w:type="spellEnd"/>
                            <w:r w:rsidRP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daguen_s</w:t>
                            </w:r>
                            <w:proofErr w:type="spellEnd"/>
                            <w:proofErr w:type="gramStart"/>
                            <w:r w:rsidRP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 :</w:t>
                            </w:r>
                            <w:proofErr w:type="gramEnd"/>
                            <w:r w:rsidRP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B5F1D" w:rsidRPr="004525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Windows Phone</w:t>
                            </w:r>
                            <w:r w:rsidR="00EB5F1D" w:rsidRP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: </w:t>
                            </w:r>
                            <w:r w:rsid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Migration Windows Phone 8.1 </w:t>
                            </w:r>
                            <w:proofErr w:type="spellStart"/>
                            <w:r w:rsid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vers</w:t>
                            </w:r>
                            <w:proofErr w:type="spellEnd"/>
                            <w:r w:rsid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Windows 10 Universal App </w:t>
                            </w:r>
                            <w:proofErr w:type="spellStart"/>
                            <w:r w:rsid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terminée</w:t>
                            </w:r>
                            <w:proofErr w:type="spellEnd"/>
                            <w:r w:rsidR="0045256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14:paraId="5748BB0A" w14:textId="77777777" w:rsidR="0042263E" w:rsidRPr="00452561" w:rsidRDefault="0042263E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657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.9pt;margin-top:23.1pt;width:457.1pt;height:350.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">
                <v:textbox>
                  <w:txbxContent>
                    <w:p w14:paraId="705F8611" w14:textId="3E78B5D5" w:rsidR="003147A0" w:rsidRPr="0020017A" w:rsidRDefault="003147A0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Jonathan </w:t>
                      </w:r>
                      <w:proofErr w:type="spellStart"/>
                      <w:r w:rsidRPr="0020017A">
                        <w:rPr>
                          <w:rFonts w:ascii="Times New Roman" w:hAnsi="Times New Roman" w:cs="Times New Roman"/>
                          <w:sz w:val="24"/>
                        </w:rPr>
                        <w:t>Racaud</w:t>
                      </w:r>
                      <w:proofErr w:type="spellEnd"/>
                      <w:r w:rsidRP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20017A">
                        <w:rPr>
                          <w:rFonts w:ascii="Times New Roman" w:hAnsi="Times New Roman" w:cs="Times New Roman"/>
                          <w:sz w:val="24"/>
                        </w:rPr>
                        <w:t>racaud_j</w:t>
                      </w:r>
                      <w:proofErr w:type="spellEnd"/>
                      <w:r w:rsidRPr="0020017A">
                        <w:rPr>
                          <w:rFonts w:ascii="Times New Roman" w:hAnsi="Times New Roman" w:cs="Times New Roman"/>
                          <w:sz w:val="24"/>
                        </w:rPr>
                        <w:t>) :</w:t>
                      </w:r>
                      <w:r w:rsidR="00A3301D" w:rsidRP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3301D" w:rsidRPr="0020017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A3301D" w:rsidRPr="0020017A">
                        <w:rPr>
                          <w:rFonts w:ascii="Times New Roman" w:hAnsi="Times New Roman" w:cs="Times New Roman"/>
                          <w:sz w:val="24"/>
                        </w:rPr>
                        <w:t> :</w:t>
                      </w:r>
                      <w:r w:rsidR="009246C9" w:rsidRP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20017A" w:rsidRP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Amélioration de 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l’algorithme de reconnaissance des notes. </w:t>
                      </w:r>
                      <w:r w:rsidR="0020017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General 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>: Préparation présentation du Challenge EIP, tenu du stand.</w:t>
                      </w:r>
                    </w:p>
                    <w:p w14:paraId="1BA71D9C" w14:textId="77777777" w:rsidR="00B84224" w:rsidRPr="0020017A" w:rsidRDefault="00B84224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5279EA5" w14:textId="26BF7E9F" w:rsidR="00B84224" w:rsidRPr="0020017A" w:rsidRDefault="00D62063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Julien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Blondeel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</w:t>
                      </w:r>
                      <w:r w:rsidR="00B84224" w:rsidRPr="0026338C">
                        <w:rPr>
                          <w:rFonts w:ascii="Times New Roman" w:hAnsi="Times New Roman" w:cs="Times New Roman"/>
                          <w:sz w:val="24"/>
                        </w:rPr>
                        <w:t>londe_j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84224"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: </w:t>
                      </w:r>
                      <w:r w:rsidR="00636BD0" w:rsidRPr="00636BD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636BD0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proofErr w:type="spellStart"/>
                      <w:r w:rsidR="003B3B0B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Debug</w:t>
                      </w:r>
                      <w:proofErr w:type="spellEnd"/>
                      <w:r w:rsidR="003B3B0B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et amélioration des fonctionnalités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  <w:r w:rsidR="0020017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General 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: Préparation présentation du Challenge EIP, tenu du </w:t>
                      </w:r>
                      <w:proofErr w:type="gramStart"/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>stand .</w:t>
                      </w:r>
                      <w:proofErr w:type="gramEnd"/>
                    </w:p>
                    <w:p w14:paraId="0BFE09E5" w14:textId="77777777" w:rsidR="0026338C" w:rsidRDefault="0026338C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BCE43AD" w14:textId="3318D176" w:rsidR="0026338C" w:rsidRPr="0020017A" w:rsidRDefault="0026338C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</w:t>
                      </w:r>
                      <w:proofErr w:type="spellStart"/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>Harrault</w:t>
                      </w:r>
                      <w:proofErr w:type="spellEnd"/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>harrau_j</w:t>
                      </w:r>
                      <w:proofErr w:type="spellEnd"/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) : </w:t>
                      </w:r>
                      <w:r w:rsidR="00D0075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D00758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Aide sur l’amélioration de l’algorithme de reconnaissance des notes. </w:t>
                      </w:r>
                      <w:r w:rsidR="0020017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General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> : Présentation du projet en face du jury lors du pitch Challenge EIP, tenu du stand.</w:t>
                      </w:r>
                    </w:p>
                    <w:p w14:paraId="23070124" w14:textId="77777777" w:rsidR="00B2057B" w:rsidRPr="0012149D" w:rsidRDefault="00B2057B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EC38BE2" w14:textId="74A50D5A" w:rsidR="00B2057B" w:rsidRPr="0020017A" w:rsidRDefault="004463DD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05354">
                        <w:rPr>
                          <w:rFonts w:ascii="Times New Roman" w:hAnsi="Times New Roman" w:cs="Times New Roman"/>
                          <w:sz w:val="24"/>
                        </w:rPr>
                        <w:t xml:space="preserve">Antoine 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Simon</w:t>
                      </w:r>
                      <w:r w:rsidR="00D62063" w:rsidRPr="00205354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="00D62063" w:rsidRPr="00205354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imon_o</w:t>
                      </w:r>
                      <w:proofErr w:type="spellEnd"/>
                      <w:r w:rsidR="00D62063" w:rsidRPr="00205354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 :</w:t>
                      </w:r>
                      <w:r w:rsidR="0042263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42263E" w:rsidRPr="0042263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42263E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B51D58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À Remplir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  <w:r w:rsidR="0020017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General</w:t>
                      </w:r>
                      <w:r w:rsidR="0020017A">
                        <w:rPr>
                          <w:rFonts w:ascii="Times New Roman" w:hAnsi="Times New Roman" w:cs="Times New Roman"/>
                          <w:sz w:val="24"/>
                        </w:rPr>
                        <w:t> : Préparation présentation du Challenge EIP, tenu du stand.</w:t>
                      </w:r>
                    </w:p>
                    <w:p w14:paraId="0EDA33B9" w14:textId="77777777" w:rsidR="00630F89" w:rsidRPr="00205354" w:rsidRDefault="00630F89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9BAE9F3" w14:textId="54DBA667" w:rsidR="008D1A52" w:rsidRPr="00F276DF" w:rsidRDefault="008D1A52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F276DF">
                        <w:rPr>
                          <w:rFonts w:ascii="Times New Roman" w:hAnsi="Times New Roman" w:cs="Times New Roman"/>
                          <w:sz w:val="24"/>
                        </w:rPr>
                        <w:t>Florian </w:t>
                      </w:r>
                      <w:proofErr w:type="spellStart"/>
                      <w:r w:rsidR="00D62063" w:rsidRPr="00F276DF">
                        <w:rPr>
                          <w:rFonts w:ascii="Times New Roman" w:hAnsi="Times New Roman" w:cs="Times New Roman"/>
                          <w:sz w:val="24"/>
                        </w:rPr>
                        <w:t>Corradin</w:t>
                      </w:r>
                      <w:proofErr w:type="spellEnd"/>
                      <w:r w:rsidR="00D62063" w:rsidRPr="00F276DF">
                        <w:rPr>
                          <w:rFonts w:ascii="Times New Roman" w:hAnsi="Times New Roman" w:cs="Times New Roman"/>
                          <w:sz w:val="24"/>
                        </w:rPr>
                        <w:t xml:space="preserve"> (corrad_f)</w:t>
                      </w:r>
                      <w:r w:rsidR="003E4736" w:rsidRPr="00F276DF">
                        <w:rPr>
                          <w:rFonts w:ascii="Times New Roman" w:hAnsi="Times New Roman" w:cs="Times New Roman"/>
                          <w:sz w:val="24"/>
                        </w:rPr>
                        <w:t> :</w:t>
                      </w:r>
                      <w:r w:rsidR="00564E1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564E15" w:rsidRPr="00564E1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564E15">
                        <w:rPr>
                          <w:rFonts w:ascii="Times New Roman" w:hAnsi="Times New Roman" w:cs="Times New Roman"/>
                          <w:sz w:val="24"/>
                        </w:rPr>
                        <w:t xml:space="preserve"> correction de bug. Migration des bibliothèque vers Linux.</w:t>
                      </w:r>
                      <w:bookmarkStart w:id="1" w:name="_GoBack"/>
                      <w:bookmarkEnd w:id="1"/>
                    </w:p>
                    <w:p w14:paraId="22ADF375" w14:textId="77777777" w:rsidR="00D62063" w:rsidRPr="00F276DF" w:rsidRDefault="00D62063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6B4D3CC" w14:textId="453D1766" w:rsidR="008D1A52" w:rsidRPr="00452561" w:rsidRDefault="00D62063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Simon </w:t>
                      </w:r>
                      <w:proofErr w:type="spellStart"/>
                      <w:r w:rsidRP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Daguenet</w:t>
                      </w:r>
                      <w:proofErr w:type="spellEnd"/>
                      <w:r w:rsidRP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daguen_s</w:t>
                      </w:r>
                      <w:proofErr w:type="spellEnd"/>
                      <w:proofErr w:type="gramStart"/>
                      <w:r w:rsidRP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 :</w:t>
                      </w:r>
                      <w:proofErr w:type="gramEnd"/>
                      <w:r w:rsidRP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B5F1D" w:rsidRPr="00452561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Windows Phone</w:t>
                      </w:r>
                      <w:r w:rsidR="00EB5F1D" w:rsidRP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: </w:t>
                      </w:r>
                      <w:r w:rsid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Migration Windows Phone 8.1 </w:t>
                      </w:r>
                      <w:proofErr w:type="spellStart"/>
                      <w:r w:rsid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vers</w:t>
                      </w:r>
                      <w:proofErr w:type="spellEnd"/>
                      <w:r w:rsid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Windows 10 Universal App </w:t>
                      </w:r>
                      <w:proofErr w:type="spellStart"/>
                      <w:r w:rsid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terminée</w:t>
                      </w:r>
                      <w:proofErr w:type="spellEnd"/>
                      <w:r w:rsidR="0045256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.</w:t>
                      </w:r>
                    </w:p>
                    <w:p w14:paraId="5748BB0A" w14:textId="77777777" w:rsidR="0042263E" w:rsidRPr="00452561" w:rsidRDefault="0042263E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Travail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individuel 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effectué 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>depuis le dernier suivi :</w:t>
      </w:r>
    </w:p>
    <w:p w14:paraId="2814D2C9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1E73EBD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5F5EAAB4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DC7B79F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1DC2EC0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76FA2302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751E0AD2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1C921E3E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5DFEE35" w14:textId="389631AA" w:rsidR="00336A96" w:rsidRPr="00416752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br w:type="page"/>
      </w:r>
      <w:r w:rsidR="00C06276"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6284B" wp14:editId="6764A88F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805170" cy="4610100"/>
                <wp:effectExtent l="0" t="0" r="24130" b="19050"/>
                <wp:wrapThrough wrapText="bothSides">
                  <wp:wrapPolygon edited="0">
                    <wp:start x="0" y="0"/>
                    <wp:lineTo x="0" y="21600"/>
                    <wp:lineTo x="21619" y="21600"/>
                    <wp:lineTo x="21619" y="0"/>
                    <wp:lineTo x="0" y="0"/>
                  </wp:wrapPolygon>
                </wp:wrapThrough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F752B" w14:textId="3D9CDCED" w:rsidR="00416752" w:rsidRPr="00DA55AF" w:rsidRDefault="00416752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Jonathan </w:t>
                            </w:r>
                            <w:proofErr w:type="spellStart"/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</w:t>
                            </w:r>
                            <w:proofErr w:type="spellEnd"/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racaud_j</w:t>
                            </w:r>
                            <w:proofErr w:type="spellEnd"/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</w:t>
                            </w:r>
                            <w:r w:rsidR="00336A96"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DA55A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DA55A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Améliorer l’algorithme de reconnaissance des durées des notes. Mise en ligne d’une version bêta. </w:t>
                            </w:r>
                            <w:r w:rsidR="00DA55A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General</w:t>
                            </w:r>
                            <w:r w:rsidR="00DA55A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Préparation Forum </w:t>
                            </w:r>
                            <w:proofErr w:type="spellStart"/>
                            <w:r w:rsidR="00DA55A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Epitech</w:t>
                            </w:r>
                            <w:proofErr w:type="spellEnd"/>
                            <w:r w:rsidR="00DA55A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DA55A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Experience</w:t>
                            </w:r>
                            <w:proofErr w:type="spellEnd"/>
                            <w:r w:rsidR="007E62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Trophée des EIP</w:t>
                            </w:r>
                          </w:p>
                          <w:p w14:paraId="7E8ECB42" w14:textId="77777777" w:rsidR="00B84224" w:rsidRPr="0040769A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7189E9C" w14:textId="3FCB45E8" w:rsidR="00B84224" w:rsidRPr="00C81250" w:rsidRDefault="00D62063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Julien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Blondeel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</w:t>
                            </w:r>
                            <w:r w:rsidR="00B8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londe_j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8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F751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F751F8" w:rsidRPr="00F751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F751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7E62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Amélioration </w:t>
                            </w:r>
                            <w:r w:rsidR="00F751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fonctionnalités déjà implémentées </w:t>
                            </w:r>
                            <w:r w:rsidR="007E62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et </w:t>
                            </w:r>
                            <w:r w:rsidR="00D31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correction de bugs</w:t>
                            </w:r>
                          </w:p>
                          <w:p w14:paraId="1689956D" w14:textId="77777777"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7362667" w14:textId="1BA36931" w:rsidR="0026338C" w:rsidRPr="00D00758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</w:t>
                            </w:r>
                            <w:proofErr w:type="spellStart"/>
                            <w:r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Harrault</w:t>
                            </w:r>
                            <w:proofErr w:type="spellEnd"/>
                            <w:r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harrau_j</w:t>
                            </w:r>
                            <w:proofErr w:type="spellEnd"/>
                            <w:r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 :</w:t>
                            </w:r>
                            <w:r w:rsid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8B76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8B767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4E74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Améliorer l’algorithme de reconnaissance des durées des notes</w:t>
                            </w:r>
                          </w:p>
                          <w:p w14:paraId="336C12EA" w14:textId="77777777" w:rsidR="00B2057B" w:rsidRPr="00D00758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41E5826" w14:textId="4670933D" w:rsidR="00B2057B" w:rsidRPr="003F463D" w:rsidRDefault="00D62063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Antoine Simon (</w:t>
                            </w:r>
                            <w:proofErr w:type="spellStart"/>
                            <w:r w:rsidRP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B2057B" w:rsidRP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imon_o</w:t>
                            </w:r>
                            <w:proofErr w:type="spellEnd"/>
                            <w:r w:rsidRP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2057B" w:rsidRP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F751F8" w:rsidRPr="00F751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F751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F751F8" w:rsidRPr="00F751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Correction</w:t>
                            </w:r>
                            <w:r w:rsidR="00F751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des problèmes de compatibilité des parties audio sur linux</w:t>
                            </w:r>
                          </w:p>
                          <w:p w14:paraId="2B288C0A" w14:textId="77777777" w:rsidR="00D123B6" w:rsidRPr="003F463D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D911421" w14:textId="3F37A437" w:rsidR="00D123B6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</w:t>
                            </w:r>
                            <w:proofErr w:type="spellStart"/>
                            <w:r w:rsidR="00D6206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Corradin</w:t>
                            </w:r>
                            <w:proofErr w:type="spellEnd"/>
                            <w:r w:rsidR="00D6206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(corrad_f)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1F4F1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F751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F751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Correction des problèmes de compatibilité des parties audio sur linux</w:t>
                            </w:r>
                          </w:p>
                          <w:p w14:paraId="51BE0E2E" w14:textId="77777777" w:rsidR="00D62063" w:rsidRDefault="00D62063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332CC89" w14:textId="77CFE227" w:rsidR="00D62063" w:rsidRPr="0026338C" w:rsidRDefault="00D62063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Daguenet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Simon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daguen_s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 : </w:t>
                            </w:r>
                            <w:r w:rsidR="00F751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F751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Amélioration fonctionnalités déjà implémentées et correction de bugs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284B" id="Zone de texte 5" o:spid="_x0000_s1027" type="#_x0000_t202" style="position:absolute;margin-left:0;margin-top:22.75pt;width:457.1pt;height:3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">
                <v:textbox>
                  <w:txbxContent>
                    <w:p w14:paraId="348F752B" w14:textId="3D9CDCED" w:rsidR="00416752" w:rsidRPr="00DA55AF" w:rsidRDefault="00416752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Jonathan </w:t>
                      </w:r>
                      <w:proofErr w:type="spellStart"/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>Racaud</w:t>
                      </w:r>
                      <w:proofErr w:type="spellEnd"/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>racaud_j</w:t>
                      </w:r>
                      <w:proofErr w:type="spellEnd"/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) </w:t>
                      </w:r>
                      <w:r w:rsidR="00336A96"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DA55A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DA55AF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Améliorer l’algorithme de reconnaissance des durées des notes. Mise en ligne d’une version bêta. </w:t>
                      </w:r>
                      <w:r w:rsidR="00DA55A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General</w:t>
                      </w:r>
                      <w:r w:rsidR="00DA55AF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Préparation Forum </w:t>
                      </w:r>
                      <w:proofErr w:type="spellStart"/>
                      <w:r w:rsidR="00DA55AF">
                        <w:rPr>
                          <w:rFonts w:ascii="Times New Roman" w:hAnsi="Times New Roman" w:cs="Times New Roman"/>
                          <w:sz w:val="24"/>
                        </w:rPr>
                        <w:t>Epitech</w:t>
                      </w:r>
                      <w:proofErr w:type="spellEnd"/>
                      <w:r w:rsidR="00DA55A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DA55AF">
                        <w:rPr>
                          <w:rFonts w:ascii="Times New Roman" w:hAnsi="Times New Roman" w:cs="Times New Roman"/>
                          <w:sz w:val="24"/>
                        </w:rPr>
                        <w:t>Experience</w:t>
                      </w:r>
                      <w:proofErr w:type="spellEnd"/>
                      <w:r w:rsidR="007E62C9">
                        <w:rPr>
                          <w:rFonts w:ascii="Times New Roman" w:hAnsi="Times New Roman" w:cs="Times New Roman"/>
                          <w:sz w:val="24"/>
                        </w:rPr>
                        <w:t xml:space="preserve"> et Trophée des EIP</w:t>
                      </w:r>
                    </w:p>
                    <w:p w14:paraId="7E8ECB42" w14:textId="77777777" w:rsidR="00B84224" w:rsidRPr="0040769A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7189E9C" w14:textId="3FCB45E8" w:rsidR="00B84224" w:rsidRPr="00C81250" w:rsidRDefault="00D62063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Julien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Blondeel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</w:t>
                      </w:r>
                      <w:r w:rsidR="00B84224">
                        <w:rPr>
                          <w:rFonts w:ascii="Times New Roman" w:hAnsi="Times New Roman" w:cs="Times New Roman"/>
                          <w:sz w:val="24"/>
                        </w:rPr>
                        <w:t>londe_j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84224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F751F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F751F8" w:rsidRPr="00F751F8"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F751F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="007E62C9">
                        <w:rPr>
                          <w:rFonts w:ascii="Times New Roman" w:hAnsi="Times New Roman" w:cs="Times New Roman"/>
                          <w:sz w:val="24"/>
                        </w:rPr>
                        <w:t xml:space="preserve">Amélioration </w:t>
                      </w:r>
                      <w:r w:rsidR="00F751F8">
                        <w:rPr>
                          <w:rFonts w:ascii="Times New Roman" w:hAnsi="Times New Roman" w:cs="Times New Roman"/>
                          <w:sz w:val="24"/>
                        </w:rPr>
                        <w:t xml:space="preserve">fonctionnalités déjà implémentées </w:t>
                      </w:r>
                      <w:r w:rsidR="007E62C9">
                        <w:rPr>
                          <w:rFonts w:ascii="Times New Roman" w:hAnsi="Times New Roman" w:cs="Times New Roman"/>
                          <w:sz w:val="24"/>
                        </w:rPr>
                        <w:t xml:space="preserve">et </w:t>
                      </w:r>
                      <w:r w:rsidR="00D318A2">
                        <w:rPr>
                          <w:rFonts w:ascii="Times New Roman" w:hAnsi="Times New Roman" w:cs="Times New Roman"/>
                          <w:sz w:val="24"/>
                        </w:rPr>
                        <w:t>correction de bugs</w:t>
                      </w:r>
                    </w:p>
                    <w:p w14:paraId="1689956D" w14:textId="77777777"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7362667" w14:textId="1BA36931" w:rsidR="0026338C" w:rsidRPr="00D00758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00758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</w:t>
                      </w:r>
                      <w:proofErr w:type="spellStart"/>
                      <w:r w:rsidRPr="00D00758">
                        <w:rPr>
                          <w:rFonts w:ascii="Times New Roman" w:hAnsi="Times New Roman" w:cs="Times New Roman"/>
                          <w:sz w:val="24"/>
                        </w:rPr>
                        <w:t>Harrault</w:t>
                      </w:r>
                      <w:proofErr w:type="spellEnd"/>
                      <w:r w:rsidRPr="00D00758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D00758">
                        <w:rPr>
                          <w:rFonts w:ascii="Times New Roman" w:hAnsi="Times New Roman" w:cs="Times New Roman"/>
                          <w:sz w:val="24"/>
                        </w:rPr>
                        <w:t>harrau_j</w:t>
                      </w:r>
                      <w:proofErr w:type="spellEnd"/>
                      <w:r w:rsidRPr="00D00758">
                        <w:rPr>
                          <w:rFonts w:ascii="Times New Roman" w:hAnsi="Times New Roman" w:cs="Times New Roman"/>
                          <w:sz w:val="24"/>
                        </w:rPr>
                        <w:t>) :</w:t>
                      </w:r>
                      <w:r w:rsidR="00D0075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8B767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8B767B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4E745C">
                        <w:rPr>
                          <w:rFonts w:ascii="Times New Roman" w:hAnsi="Times New Roman" w:cs="Times New Roman"/>
                          <w:sz w:val="24"/>
                        </w:rPr>
                        <w:t>Améliorer l’algorithme de reconnaissance des durées des notes</w:t>
                      </w:r>
                    </w:p>
                    <w:p w14:paraId="336C12EA" w14:textId="77777777" w:rsidR="00B2057B" w:rsidRPr="00D00758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41E5826" w14:textId="4670933D" w:rsidR="00B2057B" w:rsidRPr="003F463D" w:rsidRDefault="00D62063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F463D">
                        <w:rPr>
                          <w:rFonts w:ascii="Times New Roman" w:hAnsi="Times New Roman" w:cs="Times New Roman"/>
                          <w:sz w:val="24"/>
                        </w:rPr>
                        <w:t>Antoine Simon (</w:t>
                      </w:r>
                      <w:proofErr w:type="spellStart"/>
                      <w:r w:rsidRPr="003F463D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B2057B" w:rsidRPr="003F463D">
                        <w:rPr>
                          <w:rFonts w:ascii="Times New Roman" w:hAnsi="Times New Roman" w:cs="Times New Roman"/>
                          <w:sz w:val="24"/>
                        </w:rPr>
                        <w:t>imon_o</w:t>
                      </w:r>
                      <w:proofErr w:type="spellEnd"/>
                      <w:r w:rsidRPr="003F463D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2057B" w:rsidRPr="003F463D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F751F8" w:rsidRPr="00F751F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F751F8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F751F8" w:rsidRPr="00F751F8">
                        <w:rPr>
                          <w:rFonts w:ascii="Times New Roman" w:hAnsi="Times New Roman" w:cs="Times New Roman"/>
                          <w:sz w:val="24"/>
                        </w:rPr>
                        <w:t>Correction</w:t>
                      </w:r>
                      <w:r w:rsidR="00F751F8">
                        <w:rPr>
                          <w:rFonts w:ascii="Times New Roman" w:hAnsi="Times New Roman" w:cs="Times New Roman"/>
                          <w:sz w:val="24"/>
                        </w:rPr>
                        <w:t xml:space="preserve"> des problèmes de compatibilité des parties audio sur linux</w:t>
                      </w:r>
                    </w:p>
                    <w:p w14:paraId="2B288C0A" w14:textId="77777777" w:rsidR="00D123B6" w:rsidRPr="003F463D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D911421" w14:textId="3F37A437" w:rsidR="00D123B6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Florian </w:t>
                      </w:r>
                      <w:proofErr w:type="spellStart"/>
                      <w:r w:rsidR="00D62063">
                        <w:rPr>
                          <w:rFonts w:ascii="Times New Roman" w:hAnsi="Times New Roman" w:cs="Times New Roman"/>
                          <w:sz w:val="24"/>
                        </w:rPr>
                        <w:t>Corradin</w:t>
                      </w:r>
                      <w:proofErr w:type="spellEnd"/>
                      <w:r w:rsidR="00D62063">
                        <w:rPr>
                          <w:rFonts w:ascii="Times New Roman" w:hAnsi="Times New Roman" w:cs="Times New Roman"/>
                          <w:sz w:val="24"/>
                        </w:rPr>
                        <w:t xml:space="preserve"> (corrad_f)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1F4F1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F751F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F751F8">
                        <w:rPr>
                          <w:rFonts w:ascii="Times New Roman" w:hAnsi="Times New Roman" w:cs="Times New Roman"/>
                          <w:sz w:val="24"/>
                        </w:rPr>
                        <w:t>: Correction des problèmes de compatibilité des parties audio sur linux</w:t>
                      </w:r>
                    </w:p>
                    <w:p w14:paraId="51BE0E2E" w14:textId="77777777" w:rsidR="00D62063" w:rsidRDefault="00D62063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332CC89" w14:textId="77CFE227" w:rsidR="00D62063" w:rsidRPr="0026338C" w:rsidRDefault="00D62063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Daguenet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Simon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daguen_s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) : </w:t>
                      </w:r>
                      <w:r w:rsidR="00F751F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F751F8">
                        <w:rPr>
                          <w:rFonts w:ascii="Times New Roman" w:hAnsi="Times New Roman" w:cs="Times New Roman"/>
                          <w:sz w:val="24"/>
                        </w:rPr>
                        <w:t>: Amélioration fonctionnalités déjà implémentées et correction de bugs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06276"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1C4994" wp14:editId="29C1860D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805170" cy="4610100"/>
                <wp:effectExtent l="0" t="0" r="24130" b="19050"/>
                <wp:wrapThrough wrapText="bothSides">
                  <wp:wrapPolygon edited="0">
                    <wp:start x="0" y="0"/>
                    <wp:lineTo x="0" y="21600"/>
                    <wp:lineTo x="21619" y="21600"/>
                    <wp:lineTo x="21619" y="0"/>
                    <wp:lineTo x="0" y="0"/>
                  </wp:wrapPolygon>
                </wp:wrapThrough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1F395" w14:textId="77777777" w:rsidR="00416752" w:rsidRPr="0040769A" w:rsidRDefault="00416752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Jonathan </w:t>
                            </w:r>
                            <w:proofErr w:type="spellStart"/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</w:t>
                            </w:r>
                            <w:proofErr w:type="spellEnd"/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racaud_j</w:t>
                            </w:r>
                            <w:proofErr w:type="spellEnd"/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</w:t>
                            </w:r>
                            <w:r w:rsidR="00336A96"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40769A" w:rsidRPr="004076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API </w:t>
                            </w:r>
                            <w:proofErr w:type="spellStart"/>
                            <w:r w:rsidR="0040769A" w:rsidRPr="004076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Rest</w:t>
                            </w:r>
                            <w:proofErr w:type="spellEnd"/>
                            <w:r w:rsidR="0040769A" w:rsidRPr="004076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 </w:t>
                            </w:r>
                            <w:r w:rsidR="0040769A" w:rsidRPr="007B03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40769A"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Ajout des indicateurs de notoriété. </w:t>
                            </w:r>
                            <w:r w:rsidR="004076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Continuer refonte interface utilisateur.</w:t>
                            </w:r>
                          </w:p>
                          <w:p w14:paraId="3D5A9124" w14:textId="77777777" w:rsidR="00B84224" w:rsidRPr="0040769A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67EEF23" w14:textId="16F2AB17" w:rsidR="00B84224" w:rsidRPr="00C81250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Blonde_j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Finaliser l’</w:t>
                            </w:r>
                            <w:proofErr w:type="spellStart"/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implementation</w:t>
                            </w:r>
                            <w:proofErr w:type="spellEnd"/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du temp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 et du battement par minute. Débogage</w:t>
                            </w:r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test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 fonctionnelles</w:t>
                            </w:r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des parties Gestion de projet et Edition de partition pour la beta de juillet.</w:t>
                            </w:r>
                          </w:p>
                          <w:p w14:paraId="5EA9027B" w14:textId="77777777"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4D110B0" w14:textId="2D75C898"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</w:t>
                            </w: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Harrault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harrau_j</w:t>
                            </w:r>
                            <w:proofErr w:type="spellEnd"/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 : </w:t>
                            </w:r>
                            <w:r w:rsidR="00B1473B" w:rsidRPr="00C007B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B147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Implémentation de l’algorithme sur la durée des notes. 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Débogage et te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sts fonctionnelles avec un instrument 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branché en Jack 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pour la béta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Juillet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B147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Débogage et tests fonctionnelles pour l’application Android.</w:t>
                            </w:r>
                          </w:p>
                          <w:p w14:paraId="3379E7E9" w14:textId="77777777" w:rsidR="00B2057B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6C2A36B" w14:textId="77777777" w:rsidR="00B2057B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Simon_o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7E3B2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Bien commencer la refonte de la lecture de partition et continuer le </w:t>
                            </w:r>
                            <w:proofErr w:type="spellStart"/>
                            <w:r w:rsidR="007E3B2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debug</w:t>
                            </w:r>
                            <w:proofErr w:type="spellEnd"/>
                            <w:r w:rsidR="007E3B2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expérience utilisateur de l’application IPhone pour la beta.</w:t>
                            </w:r>
                          </w:p>
                          <w:p w14:paraId="54042E8A" w14:textId="77777777" w:rsidR="00D123B6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F7A48D6" w14:textId="77777777" w:rsidR="00D123B6" w:rsidRPr="0026338C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:</w:t>
                            </w:r>
                            <w:r w:rsidR="001F4F1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Récupération des bonnes fréquences et du temps d’une note.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4994" id="_x0000_s1028" type="#_x0000_t202" style="position:absolute;margin-left:0;margin-top:22.75pt;width:457.1pt;height:363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">
                <v:textbox>
                  <w:txbxContent>
                    <w:p w14:paraId="5E31F395" w14:textId="77777777" w:rsidR="00416752" w:rsidRPr="0040769A" w:rsidRDefault="00416752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Jonathan </w:t>
                      </w:r>
                      <w:proofErr w:type="spellStart"/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>Racaud</w:t>
                      </w:r>
                      <w:proofErr w:type="spellEnd"/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>racaud_j</w:t>
                      </w:r>
                      <w:proofErr w:type="spellEnd"/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) </w:t>
                      </w:r>
                      <w:r w:rsidR="00336A96"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40769A" w:rsidRPr="004076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API </w:t>
                      </w:r>
                      <w:proofErr w:type="spellStart"/>
                      <w:r w:rsidR="0040769A" w:rsidRPr="004076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Rest</w:t>
                      </w:r>
                      <w:proofErr w:type="spellEnd"/>
                      <w:r w:rsidR="0040769A" w:rsidRPr="004076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 </w:t>
                      </w:r>
                      <w:r w:rsidR="0040769A" w:rsidRPr="007B0345"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40769A"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 Ajout des indicateurs de notoriété. </w:t>
                      </w:r>
                      <w:r w:rsidR="004076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40769A">
                        <w:rPr>
                          <w:rFonts w:ascii="Times New Roman" w:hAnsi="Times New Roman" w:cs="Times New Roman"/>
                          <w:sz w:val="24"/>
                        </w:rPr>
                        <w:t>: Continuer refonte interface utilisateur.</w:t>
                      </w:r>
                    </w:p>
                    <w:p w14:paraId="3D5A9124" w14:textId="77777777" w:rsidR="00B84224" w:rsidRPr="0040769A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67EEF23" w14:textId="16F2AB17" w:rsidR="00B84224" w:rsidRPr="00C81250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Blonde_j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>Finaliser l’</w:t>
                      </w:r>
                      <w:proofErr w:type="spellStart"/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>implementation</w:t>
                      </w:r>
                      <w:proofErr w:type="spellEnd"/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 xml:space="preserve"> du temp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>o et du battement par minute. Débogage</w:t>
                      </w:r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 xml:space="preserve"> et test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>s fonctionnelles</w:t>
                      </w:r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 xml:space="preserve"> des parties Gestion de projet et Edition de partition pour la beta de juillet.</w:t>
                      </w:r>
                    </w:p>
                    <w:p w14:paraId="5EA9027B" w14:textId="77777777"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4D110B0" w14:textId="2D75C898"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</w:t>
                      </w: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Harrault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>harrau_j</w:t>
                      </w:r>
                      <w:proofErr w:type="spellEnd"/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) : </w:t>
                      </w:r>
                      <w:r w:rsidR="00B1473B" w:rsidRPr="00C007B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B1473B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 xml:space="preserve">Implémentation de l’algorithme sur la durée des notes. 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>Débogage et te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 xml:space="preserve">sts fonctionnelles avec un instrument 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 xml:space="preserve">branché en Jack 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>pour la béta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Juillet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B1473B">
                        <w:rPr>
                          <w:rFonts w:ascii="Times New Roman" w:hAnsi="Times New Roman" w:cs="Times New Roman"/>
                          <w:sz w:val="24"/>
                        </w:rPr>
                        <w:t xml:space="preserve"> Débogage et tests fonctionnelles pour l’application Android.</w:t>
                      </w:r>
                    </w:p>
                    <w:p w14:paraId="3379E7E9" w14:textId="77777777" w:rsidR="00B2057B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6C2A36B" w14:textId="77777777" w:rsidR="00B2057B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Simon_o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7E3B2B">
                        <w:rPr>
                          <w:rFonts w:ascii="Times New Roman" w:hAnsi="Times New Roman" w:cs="Times New Roman"/>
                          <w:sz w:val="24"/>
                        </w:rPr>
                        <w:t xml:space="preserve">Bien commencer la refonte de la lecture de partition et continuer le </w:t>
                      </w:r>
                      <w:proofErr w:type="spellStart"/>
                      <w:r w:rsidR="007E3B2B">
                        <w:rPr>
                          <w:rFonts w:ascii="Times New Roman" w:hAnsi="Times New Roman" w:cs="Times New Roman"/>
                          <w:sz w:val="24"/>
                        </w:rPr>
                        <w:t>debug</w:t>
                      </w:r>
                      <w:proofErr w:type="spellEnd"/>
                      <w:r w:rsidR="007E3B2B">
                        <w:rPr>
                          <w:rFonts w:ascii="Times New Roman" w:hAnsi="Times New Roman" w:cs="Times New Roman"/>
                          <w:sz w:val="24"/>
                        </w:rPr>
                        <w:t xml:space="preserve"> expérience utilisateur de l’application IPhone pour la beta.</w:t>
                      </w:r>
                    </w:p>
                    <w:p w14:paraId="54042E8A" w14:textId="77777777" w:rsidR="00D123B6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F7A48D6" w14:textId="77777777" w:rsidR="00D123B6" w:rsidRPr="0026338C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Florian :</w:t>
                      </w:r>
                      <w:r w:rsidR="001F4F17">
                        <w:rPr>
                          <w:rFonts w:ascii="Times New Roman" w:hAnsi="Times New Roman" w:cs="Times New Roman"/>
                          <w:sz w:val="24"/>
                        </w:rPr>
                        <w:t xml:space="preserve"> Récupération des bonnes fréquences et du temps d’une note.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Objectifs individuels pour le prochain suivi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5AC2441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69BB023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650EC58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2987C92E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93DC20D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314A4C7B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A64E9C5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C68F14C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40FDDC6E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5FE5069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336AB1F" w14:textId="77777777" w:rsidR="00336A96" w:rsidRPr="00336A96" w:rsidRDefault="00416752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56556" wp14:editId="7DBD7C64">
                <wp:simplePos x="0" y="0"/>
                <wp:positionH relativeFrom="column">
                  <wp:posOffset>-6660</wp:posOffset>
                </wp:positionH>
                <wp:positionV relativeFrom="paragraph">
                  <wp:posOffset>291303</wp:posOffset>
                </wp:positionV>
                <wp:extent cx="5805170" cy="372139"/>
                <wp:effectExtent l="0" t="0" r="24130" b="2794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72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90485" w14:textId="6977ACDA" w:rsidR="00336A96" w:rsidRPr="00336A96" w:rsidRDefault="00336A9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Question 1.</w:t>
                            </w:r>
                            <w:r w:rsidR="00416752" w:rsidRPr="00336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F276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Quel sont les différents prix du Trophée des EIP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6556" id="_x0000_s1029" type="#_x0000_t202" style="position:absolute;margin-left:-.5pt;margin-top:22.95pt;width:457.1pt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">
                <v:textbox>
                  <w:txbxContent>
                    <w:p w14:paraId="7C390485" w14:textId="6977ACDA" w:rsidR="00336A96" w:rsidRPr="00336A96" w:rsidRDefault="00336A9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Question 1.</w:t>
                      </w:r>
                      <w:r w:rsidR="00416752" w:rsidRPr="00336A9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F276DF">
                        <w:rPr>
                          <w:rFonts w:ascii="Times New Roman" w:hAnsi="Times New Roman" w:cs="Times New Roman"/>
                          <w:sz w:val="24"/>
                        </w:rPr>
                        <w:t>Quel sont les différents prix du Trophée des EIP ?</w:t>
                      </w:r>
                    </w:p>
                  </w:txbxContent>
                </v:textbox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Question</w:t>
      </w:r>
      <w:r w:rsidR="00AB6EE0">
        <w:rPr>
          <w:rFonts w:ascii="Times New Roman" w:hAnsi="Times New Roman" w:cs="Times New Roman"/>
          <w:b/>
          <w:sz w:val="24"/>
          <w:szCs w:val="32"/>
          <w:u w:val="single"/>
        </w:rPr>
        <w:t>s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du groupe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634F6DD8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7935F06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255496B5" w14:textId="77777777"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</w:rPr>
      </w:pPr>
    </w:p>
    <w:sectPr w:rsidR="00336A96" w:rsidRPr="00336A96" w:rsidSect="000B05F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A06B0" w14:textId="77777777" w:rsidR="00917F94" w:rsidRDefault="00917F94" w:rsidP="00336A96">
      <w:pPr>
        <w:spacing w:after="0" w:line="240" w:lineRule="auto"/>
      </w:pPr>
      <w:r>
        <w:separator/>
      </w:r>
    </w:p>
  </w:endnote>
  <w:endnote w:type="continuationSeparator" w:id="0">
    <w:p w14:paraId="0D55D3F0" w14:textId="77777777" w:rsidR="00917F94" w:rsidRDefault="00917F94" w:rsidP="00336A96">
      <w:pPr>
        <w:spacing w:after="0" w:line="240" w:lineRule="auto"/>
      </w:pPr>
      <w:r>
        <w:continuationSeparator/>
      </w:r>
    </w:p>
  </w:endnote>
  <w:endnote w:type="continuationNotice" w:id="1">
    <w:p w14:paraId="7A5034DD" w14:textId="77777777" w:rsidR="00917F94" w:rsidRDefault="00917F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8B02D" w14:textId="77777777" w:rsidR="008F0076" w:rsidRDefault="008F00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95E3F" w14:textId="77777777" w:rsidR="00917F94" w:rsidRDefault="00917F94" w:rsidP="00336A96">
      <w:pPr>
        <w:spacing w:after="0" w:line="240" w:lineRule="auto"/>
      </w:pPr>
      <w:r>
        <w:separator/>
      </w:r>
    </w:p>
  </w:footnote>
  <w:footnote w:type="continuationSeparator" w:id="0">
    <w:p w14:paraId="461FB105" w14:textId="77777777" w:rsidR="00917F94" w:rsidRDefault="00917F94" w:rsidP="00336A96">
      <w:pPr>
        <w:spacing w:after="0" w:line="240" w:lineRule="auto"/>
      </w:pPr>
      <w:r>
        <w:continuationSeparator/>
      </w:r>
    </w:p>
  </w:footnote>
  <w:footnote w:type="continuationNotice" w:id="1">
    <w:p w14:paraId="77E5867E" w14:textId="77777777" w:rsidR="00917F94" w:rsidRDefault="00917F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F154" w14:textId="77777777" w:rsidR="00336A96" w:rsidRDefault="00336A96" w:rsidP="00336A96">
    <w:pPr>
      <w:pStyle w:val="En-tte"/>
      <w:tabs>
        <w:tab w:val="left" w:pos="3328"/>
      </w:tabs>
    </w:pPr>
    <w:r w:rsidRPr="00336A96">
      <w:rPr>
        <w:noProof/>
        <w:lang w:eastAsia="fr-FR"/>
      </w:rPr>
      <w:drawing>
        <wp:anchor distT="0" distB="0" distL="114300" distR="114300" simplePos="0" relativeHeight="251655168" behindDoc="0" locked="0" layoutInCell="1" allowOverlap="1" wp14:anchorId="54A93AF1" wp14:editId="7B4710E1">
          <wp:simplePos x="0" y="0"/>
          <wp:positionH relativeFrom="margin">
            <wp:posOffset>-78740</wp:posOffset>
          </wp:positionH>
          <wp:positionV relativeFrom="margin">
            <wp:posOffset>-1021715</wp:posOffset>
          </wp:positionV>
          <wp:extent cx="1019175" cy="525780"/>
          <wp:effectExtent l="19050" t="0" r="9525" b="0"/>
          <wp:wrapSquare wrapText="bothSides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60"/>
      <w:gridCol w:w="3607"/>
    </w:tblGrid>
    <w:tr w:rsidR="00336A96" w14:paraId="3F01E28A" w14:textId="77777777" w:rsidTr="003147A0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300" w:type="dxa"/>
            </w:tcPr>
            <w:p w14:paraId="34FFF39D" w14:textId="77777777" w:rsidR="00336A96" w:rsidRDefault="00336A96" w:rsidP="00336A9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518" w:type="dxa"/>
        </w:tcPr>
        <w:p w14:paraId="5A31AE8B" w14:textId="77777777" w:rsidR="00336A96" w:rsidRDefault="003147A0" w:rsidP="00CE1E62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Music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Sheet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Writer</w:t>
          </w:r>
          <w:proofErr w:type="spellEnd"/>
        </w:p>
      </w:tc>
    </w:tr>
  </w:tbl>
  <w:p w14:paraId="465C8C05" w14:textId="77777777" w:rsidR="00336A96" w:rsidRDefault="00336A96" w:rsidP="00336A96">
    <w:pPr>
      <w:pStyle w:val="En-tte"/>
    </w:pPr>
  </w:p>
  <w:p w14:paraId="67746505" w14:textId="77777777" w:rsidR="00336A96" w:rsidRDefault="00336A96" w:rsidP="00336A96">
    <w:pPr>
      <w:pStyle w:val="En-tte"/>
      <w:tabs>
        <w:tab w:val="left" w:pos="3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C1C68"/>
    <w:multiLevelType w:val="hybridMultilevel"/>
    <w:tmpl w:val="01D6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A0"/>
    <w:rsid w:val="00034710"/>
    <w:rsid w:val="00042081"/>
    <w:rsid w:val="00046295"/>
    <w:rsid w:val="0006047B"/>
    <w:rsid w:val="00070462"/>
    <w:rsid w:val="00073B87"/>
    <w:rsid w:val="000B05F0"/>
    <w:rsid w:val="0012149D"/>
    <w:rsid w:val="001B6E24"/>
    <w:rsid w:val="001F4F17"/>
    <w:rsid w:val="0020017A"/>
    <w:rsid w:val="00205354"/>
    <w:rsid w:val="0024095A"/>
    <w:rsid w:val="0026338C"/>
    <w:rsid w:val="002872E4"/>
    <w:rsid w:val="002C0507"/>
    <w:rsid w:val="002E6E84"/>
    <w:rsid w:val="00301C97"/>
    <w:rsid w:val="003032C5"/>
    <w:rsid w:val="003056E4"/>
    <w:rsid w:val="003147A0"/>
    <w:rsid w:val="00336A96"/>
    <w:rsid w:val="003479D5"/>
    <w:rsid w:val="00364EA2"/>
    <w:rsid w:val="00392388"/>
    <w:rsid w:val="003A01CD"/>
    <w:rsid w:val="003B3B0B"/>
    <w:rsid w:val="003C5C22"/>
    <w:rsid w:val="003E4736"/>
    <w:rsid w:val="003F463D"/>
    <w:rsid w:val="0040769A"/>
    <w:rsid w:val="00416752"/>
    <w:rsid w:val="0042263E"/>
    <w:rsid w:val="00425DB7"/>
    <w:rsid w:val="004463DD"/>
    <w:rsid w:val="00452561"/>
    <w:rsid w:val="0049038C"/>
    <w:rsid w:val="004B12C8"/>
    <w:rsid w:val="004C213E"/>
    <w:rsid w:val="004E745C"/>
    <w:rsid w:val="00564E15"/>
    <w:rsid w:val="00573F17"/>
    <w:rsid w:val="0057467B"/>
    <w:rsid w:val="00585B28"/>
    <w:rsid w:val="005D15DF"/>
    <w:rsid w:val="005E7653"/>
    <w:rsid w:val="00601729"/>
    <w:rsid w:val="00630F89"/>
    <w:rsid w:val="00636BD0"/>
    <w:rsid w:val="00660E06"/>
    <w:rsid w:val="00704DA4"/>
    <w:rsid w:val="00710E55"/>
    <w:rsid w:val="00734E92"/>
    <w:rsid w:val="00743A1E"/>
    <w:rsid w:val="00776578"/>
    <w:rsid w:val="007A4660"/>
    <w:rsid w:val="007B0345"/>
    <w:rsid w:val="007E3B2B"/>
    <w:rsid w:val="007E62C9"/>
    <w:rsid w:val="00803046"/>
    <w:rsid w:val="00815FBA"/>
    <w:rsid w:val="008203C2"/>
    <w:rsid w:val="008B5BCE"/>
    <w:rsid w:val="008B767B"/>
    <w:rsid w:val="008D1A52"/>
    <w:rsid w:val="008D1EE1"/>
    <w:rsid w:val="008F0076"/>
    <w:rsid w:val="009015EE"/>
    <w:rsid w:val="00917F94"/>
    <w:rsid w:val="00921B12"/>
    <w:rsid w:val="009246C9"/>
    <w:rsid w:val="00936D29"/>
    <w:rsid w:val="009602EC"/>
    <w:rsid w:val="009637B4"/>
    <w:rsid w:val="009D6111"/>
    <w:rsid w:val="009F6925"/>
    <w:rsid w:val="00A11560"/>
    <w:rsid w:val="00A3301D"/>
    <w:rsid w:val="00AB3088"/>
    <w:rsid w:val="00AB6EE0"/>
    <w:rsid w:val="00AD14C8"/>
    <w:rsid w:val="00B1473B"/>
    <w:rsid w:val="00B2057B"/>
    <w:rsid w:val="00B51D58"/>
    <w:rsid w:val="00B70EF2"/>
    <w:rsid w:val="00B80A23"/>
    <w:rsid w:val="00B84224"/>
    <w:rsid w:val="00BD7301"/>
    <w:rsid w:val="00BE5F92"/>
    <w:rsid w:val="00C007B3"/>
    <w:rsid w:val="00C06276"/>
    <w:rsid w:val="00C81250"/>
    <w:rsid w:val="00CF14B0"/>
    <w:rsid w:val="00D00758"/>
    <w:rsid w:val="00D123B6"/>
    <w:rsid w:val="00D318A2"/>
    <w:rsid w:val="00D62063"/>
    <w:rsid w:val="00DA55AF"/>
    <w:rsid w:val="00DC3A51"/>
    <w:rsid w:val="00DF2B6F"/>
    <w:rsid w:val="00E001FB"/>
    <w:rsid w:val="00E32774"/>
    <w:rsid w:val="00E658C1"/>
    <w:rsid w:val="00EB28F6"/>
    <w:rsid w:val="00EB5F1D"/>
    <w:rsid w:val="00F119B2"/>
    <w:rsid w:val="00F13FB4"/>
    <w:rsid w:val="00F276DF"/>
    <w:rsid w:val="00F751F8"/>
    <w:rsid w:val="00F77E94"/>
    <w:rsid w:val="00FD3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1A5D9"/>
  <w15:docId w15:val="{09C0D930-4F0D-4992-8A3E-54FA73F3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6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A96"/>
  </w:style>
  <w:style w:type="paragraph" w:styleId="Textedebulles">
    <w:name w:val="Balloon Text"/>
    <w:basedOn w:val="Normal"/>
    <w:link w:val="TextedebullesCar"/>
    <w:uiPriority w:val="99"/>
    <w:semiHidden/>
    <w:unhideWhenUsed/>
    <w:rsid w:val="0033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6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6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A96"/>
  </w:style>
  <w:style w:type="paragraph" w:styleId="Sansinterligne">
    <w:name w:val="No Spacing"/>
    <w:uiPriority w:val="1"/>
    <w:qFormat/>
    <w:rsid w:val="00336A96"/>
    <w:pPr>
      <w:spacing w:after="0" w:line="240" w:lineRule="auto"/>
    </w:pPr>
  </w:style>
  <w:style w:type="paragraph" w:styleId="Rvision">
    <w:name w:val="Revision"/>
    <w:hidden/>
    <w:uiPriority w:val="99"/>
    <w:semiHidden/>
    <w:rsid w:val="008F0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itech\musicsheetwriter\Documentation\Templates\Template_fiche_suiv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Template_fiche_suivi.dotx</Template>
  <TotalTime>136</TotalTime>
  <Pages>3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Jonathan Racaud</dc:creator>
  <cp:lastModifiedBy>corrad_f</cp:lastModifiedBy>
  <cp:revision>62</cp:revision>
  <cp:lastPrinted>2015-08-25T10:48:00Z</cp:lastPrinted>
  <dcterms:created xsi:type="dcterms:W3CDTF">2016-04-12T15:45:00Z</dcterms:created>
  <dcterms:modified xsi:type="dcterms:W3CDTF">2016-11-03T07:19:00Z</dcterms:modified>
</cp:coreProperties>
</file>