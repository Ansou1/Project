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CE1" w:rsidRPr="00317761" w:rsidRDefault="00FF7BBC" w:rsidP="00317761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6FD01EBD" wp14:editId="1E38338C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254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761" w:rsidRPr="00317761"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Professeur : </w:t>
      </w:r>
      <w:sdt>
        <w:sdtPr>
          <w:rPr>
            <w:rStyle w:val="ListeChoixProfs"/>
            <w:sz w:val="32"/>
            <w:szCs w:val="32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24FD75426ECC47FCB4DEC9EF3F571C04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EndPr>
          <w:rPr>
            <w:rStyle w:val="ListeChoixProfs"/>
          </w:rPr>
        </w:sdtEndPr>
        <w:sdtContent>
          <w:r w:rsidR="005A1310">
            <w:rPr>
              <w:rStyle w:val="ListeChoixProfs"/>
              <w:sz w:val="32"/>
              <w:szCs w:val="32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Quentin</w:t>
          </w:r>
        </w:sdtContent>
      </w:sdt>
    </w:p>
    <w:p w:rsidR="00C42233" w:rsidRPr="00317761" w:rsidRDefault="00F31E7E" w:rsidP="00C42233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91520278"/>
          <w:placeholder>
            <w:docPart w:val="8DB4DFA611104A87BF6D7E57279689CA"/>
          </w:placeholder>
          <w:date w:fullDate="2015-09-17T22:15:00Z"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5A1310">
            <w:rPr>
              <w:rFonts w:ascii="Times New Roman" w:hAnsi="Times New Roman" w:cs="Times New Roman"/>
              <w:b/>
              <w:sz w:val="24"/>
              <w:szCs w:val="24"/>
            </w:rPr>
            <w:t>17/09/2015 22:15</w:t>
          </w:r>
        </w:sdtContent>
      </w:sdt>
      <w:r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Chef de groupe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310">
        <w:rPr>
          <w:rFonts w:ascii="Times New Roman" w:hAnsi="Times New Roman" w:cs="Times New Roman"/>
          <w:b/>
          <w:sz w:val="24"/>
          <w:szCs w:val="24"/>
        </w:rPr>
        <w:t>Jonathan Racaud</w:t>
      </w:r>
    </w:p>
    <w:p w:rsidR="00C42233" w:rsidRPr="00317761" w:rsidRDefault="00C42233" w:rsidP="00C42233">
      <w:pPr>
        <w:rPr>
          <w:rFonts w:ascii="Times New Roman" w:hAnsi="Times New Roman" w:cs="Times New Roman"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 </w:t>
      </w:r>
      <w:r w:rsidR="00A25C85">
        <w:rPr>
          <w:rFonts w:ascii="Times New Roman" w:hAnsi="Times New Roman" w:cs="Times New Roman"/>
          <w:b/>
          <w:sz w:val="24"/>
          <w:szCs w:val="24"/>
        </w:rPr>
        <w:t xml:space="preserve">présents </w:t>
      </w:r>
      <w:r w:rsidRPr="00317761">
        <w:rPr>
          <w:rFonts w:ascii="Times New Roman" w:hAnsi="Times New Roman" w:cs="Times New Roman"/>
          <w:b/>
          <w:sz w:val="24"/>
          <w:szCs w:val="24"/>
        </w:rPr>
        <w:t>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310">
        <w:rPr>
          <w:rFonts w:ascii="Times New Roman" w:hAnsi="Times New Roman" w:cs="Times New Roman"/>
          <w:b/>
          <w:sz w:val="24"/>
          <w:szCs w:val="24"/>
        </w:rPr>
        <w:t>Jonathan Racaud, Jeremy Harrault, Antoine Simon, Julien Blondeel, Simon Daguenet, Florian Corradin</w:t>
      </w:r>
    </w:p>
    <w:p w:rsidR="00F31E7E" w:rsidRPr="00317761" w:rsidRDefault="00C42233" w:rsidP="00F31E7E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Membres absents :</w:t>
      </w:r>
      <w:r w:rsidR="00FF2290" w:rsidRPr="003177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1310">
        <w:rPr>
          <w:rFonts w:ascii="Times New Roman" w:hAnsi="Times New Roman" w:cs="Times New Roman"/>
          <w:b/>
          <w:sz w:val="24"/>
          <w:szCs w:val="24"/>
        </w:rPr>
        <w:t>Aucun</w:t>
      </w:r>
    </w:p>
    <w:p w:rsidR="00317761" w:rsidRDefault="00936E64" w:rsidP="00FA7CE1">
      <w:pPr>
        <w:rPr>
          <w:rFonts w:ascii="Times New Roman" w:hAnsi="Times New Roman" w:cs="Times New Roman"/>
          <w:b/>
          <w:sz w:val="24"/>
          <w:szCs w:val="24"/>
        </w:rPr>
      </w:pPr>
      <w:r w:rsidRPr="00317761">
        <w:rPr>
          <w:rFonts w:ascii="Times New Roman" w:hAnsi="Times New Roman" w:cs="Times New Roman"/>
          <w:b/>
          <w:sz w:val="24"/>
          <w:szCs w:val="24"/>
        </w:rPr>
        <w:t>Rappel de votre s</w:t>
      </w:r>
      <w:r w:rsidR="00F31E7E" w:rsidRPr="00317761">
        <w:rPr>
          <w:rFonts w:ascii="Times New Roman" w:hAnsi="Times New Roman" w:cs="Times New Roman"/>
          <w:b/>
          <w:sz w:val="24"/>
          <w:szCs w:val="24"/>
        </w:rPr>
        <w:t>ujet :</w:t>
      </w:r>
      <w:r w:rsidR="005A1310">
        <w:rPr>
          <w:rFonts w:ascii="Times New Roman" w:hAnsi="Times New Roman" w:cs="Times New Roman"/>
          <w:b/>
          <w:sz w:val="24"/>
          <w:szCs w:val="24"/>
        </w:rPr>
        <w:t xml:space="preserve"> Logiciel de création de partition depuis un instrument de musique (piano et guitare) accompagné d’un site internet et d’applications mobiles.</w:t>
      </w:r>
    </w:p>
    <w:p w:rsidR="00FA7CE1" w:rsidRPr="00317761" w:rsidRDefault="00FA7CE1" w:rsidP="00FA7C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A25C85" w:rsidRDefault="00FF2290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5C85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52AD" wp14:editId="176BA25F">
                <wp:simplePos x="0" y="0"/>
                <wp:positionH relativeFrom="column">
                  <wp:posOffset>-9525</wp:posOffset>
                </wp:positionH>
                <wp:positionV relativeFrom="paragraph">
                  <wp:posOffset>290830</wp:posOffset>
                </wp:positionV>
                <wp:extent cx="5805170" cy="2952750"/>
                <wp:effectExtent l="0" t="0" r="2413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90" w:rsidRPr="00D15EF2" w:rsidRDefault="005A1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15EF2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Jonathan (racaud_j) : Mise en place des thèmes pour le front-end du site internet, organisation des réunions.</w:t>
                            </w:r>
                          </w:p>
                          <w:p w:rsidR="00777BDB" w:rsidRPr="00D15EF2" w:rsidRDefault="00777B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15EF2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Florian(corrad_f) : Mise en place complète de l’API du site web et déploiement sur serveur.</w:t>
                            </w:r>
                          </w:p>
                          <w:p w:rsidR="007C5F61" w:rsidRPr="00D15EF2" w:rsidRDefault="007C5F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15EF2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Antoine (simon_o) : Réflexion sur l’interface mobile. Etude de l’objective-C. Création de l’interface de l’application IOS.</w:t>
                            </w:r>
                          </w:p>
                          <w:p w:rsidR="00D15EF2" w:rsidRDefault="00D15EF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D15EF2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Jeremy (harrau_j) : Réflexion sur l’interface mobile. Debut de l’interface utilisateur de l’application Android</w:t>
                            </w:r>
                          </w:p>
                          <w:p w:rsidR="003F7968" w:rsidRDefault="003F79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Simon (daguen_s) : Apprentissage de la plateforme Windows Phone 8.1. Réflexion de l’interface graphique propre à WP8.1.</w:t>
                            </w:r>
                          </w:p>
                          <w:p w:rsidR="0016557A" w:rsidRPr="00D15EF2" w:rsidRDefault="001655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Julien (blonde_j) : Prise en main de QT et reflexion sur l’interface graphique du logiciel. Mise en place du bouton créer un projet.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752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.75pt;margin-top:22.9pt;width:457.1pt;height:2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">
                <v:textbox>
                  <w:txbxContent>
                    <w:p w:rsidR="00FF2290" w:rsidRPr="00D15EF2" w:rsidRDefault="005A1310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15EF2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Jonathan (racaud_j) : Mise en place des thèmes pour le front-end du site internet, organisation des réunions.</w:t>
                      </w:r>
                    </w:p>
                    <w:p w:rsidR="00777BDB" w:rsidRPr="00D15EF2" w:rsidRDefault="00777BDB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15EF2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Florian(corrad_f) : Mise en place complète de l’API du site web et déploiement sur serveur.</w:t>
                      </w:r>
                    </w:p>
                    <w:p w:rsidR="007C5F61" w:rsidRPr="00D15EF2" w:rsidRDefault="007C5F61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15EF2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Antoine (simon_o) : Réflexion sur l’interface mobile. Etude de l’objective-C. Création de l’interface de l’application IOS.</w:t>
                      </w:r>
                    </w:p>
                    <w:p w:rsidR="00D15EF2" w:rsidRDefault="00D15EF2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D15EF2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Jeremy (harrau_j) : Réflexion sur l’interface mobile. Debut de l’interface utilisateur de l’application Android</w:t>
                      </w:r>
                    </w:p>
                    <w:p w:rsidR="003F7968" w:rsidRDefault="003F7968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Simon (daguen_s) : Apprentissage de la plateforme Windows Phone 8.1. Réflexion de l’interface graphique propre à WP8.1.</w:t>
                      </w:r>
                    </w:p>
                    <w:p w:rsidR="0016557A" w:rsidRPr="00D15EF2" w:rsidRDefault="0016557A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Julien (blonde_j) : Prise en main de QT et reflexion sur l’interface graphique du logiciel. Mise en place du bouton créer un projet.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Etat d’avancement du projet :</w:t>
      </w:r>
      <w:r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317761" w:rsidRDefault="00317761" w:rsidP="00C42233">
      <w:pPr>
        <w:rPr>
          <w:rFonts w:ascii="Times New Roman" w:hAnsi="Times New Roman" w:cs="Times New Roman"/>
          <w:b/>
          <w:sz w:val="36"/>
          <w:szCs w:val="36"/>
        </w:rPr>
      </w:pPr>
    </w:p>
    <w:p w:rsidR="00C42233" w:rsidRPr="00A25C85" w:rsidRDefault="00A25C85" w:rsidP="00C4223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17761">
        <w:rPr>
          <w:rFonts w:ascii="Times New Roman" w:hAnsi="Times New Roman" w:cs="Times New Roman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27494" wp14:editId="176F216B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5170" cy="2898140"/>
                <wp:effectExtent l="0" t="0" r="24130" b="165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289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7494" id="_x0000_s1027" type="#_x0000_t202" style="position:absolute;margin-left:-.65pt;margin-top:24.75pt;width:457.1pt;height:2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">
                <v:textbox>
                  <w:txbxContent>
                    <w:p w:rsidR="00936E64" w:rsidRPr="00936E64" w:rsidRDefault="00936E64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233" w:rsidRPr="00A25C85">
        <w:rPr>
          <w:rFonts w:ascii="Times New Roman" w:hAnsi="Times New Roman" w:cs="Times New Roman"/>
          <w:b/>
          <w:sz w:val="32"/>
          <w:szCs w:val="32"/>
          <w:u w:val="single"/>
        </w:rPr>
        <w:t>Questions (Facultatif):</w:t>
      </w:r>
      <w:r w:rsidR="00FF2290" w:rsidRPr="00A25C8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73" w:rsidRDefault="00531473" w:rsidP="00C42233">
      <w:pPr>
        <w:spacing w:after="0" w:line="240" w:lineRule="auto"/>
      </w:pPr>
      <w:r>
        <w:separator/>
      </w:r>
    </w:p>
  </w:endnote>
  <w:endnote w:type="continuationSeparator" w:id="0">
    <w:p w:rsidR="00531473" w:rsidRDefault="00531473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73" w:rsidRDefault="00531473" w:rsidP="00C42233">
      <w:pPr>
        <w:spacing w:after="0" w:line="240" w:lineRule="auto"/>
      </w:pPr>
      <w:r>
        <w:separator/>
      </w:r>
    </w:p>
  </w:footnote>
  <w:footnote w:type="continuationSeparator" w:id="0">
    <w:p w:rsidR="00531473" w:rsidRDefault="00531473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553"/>
      <w:gridCol w:w="3473"/>
    </w:tblGrid>
    <w:tr w:rsidR="00FF2290" w:rsidTr="005A1310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24FD75426ECC47FCB4DEC9EF3F571C0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670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44" w:type="dxa"/>
        </w:tcPr>
        <w:p w:rsidR="00FF2290" w:rsidRDefault="005A1310" w:rsidP="005A131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Music Sheet Writer</w:t>
          </w:r>
        </w:p>
      </w:tc>
    </w:tr>
  </w:tbl>
  <w:p w:rsidR="00FF2290" w:rsidRDefault="00FF22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10"/>
    <w:rsid w:val="00095E94"/>
    <w:rsid w:val="000E7EF7"/>
    <w:rsid w:val="0016557A"/>
    <w:rsid w:val="0023219A"/>
    <w:rsid w:val="00317761"/>
    <w:rsid w:val="003F7968"/>
    <w:rsid w:val="00531473"/>
    <w:rsid w:val="005A1310"/>
    <w:rsid w:val="00611D48"/>
    <w:rsid w:val="006A322B"/>
    <w:rsid w:val="00777BDB"/>
    <w:rsid w:val="007A152E"/>
    <w:rsid w:val="007C5F61"/>
    <w:rsid w:val="007F7674"/>
    <w:rsid w:val="00854F97"/>
    <w:rsid w:val="009113FE"/>
    <w:rsid w:val="00936E64"/>
    <w:rsid w:val="009E732C"/>
    <w:rsid w:val="00A25C85"/>
    <w:rsid w:val="00C22BB2"/>
    <w:rsid w:val="00C42233"/>
    <w:rsid w:val="00C5623C"/>
    <w:rsid w:val="00CF339B"/>
    <w:rsid w:val="00D15EF2"/>
    <w:rsid w:val="00D83A09"/>
    <w:rsid w:val="00F225DB"/>
    <w:rsid w:val="00F31E7E"/>
    <w:rsid w:val="00FA7CE1"/>
    <w:rsid w:val="00FF2290"/>
    <w:rsid w:val="00FF5A45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A4ABF4-D595-4F88-9A97-7BB6C0B7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Documents\Epitech\musicsheetwriter\Documentation\Templates\Template_fiche_suiv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FD75426ECC47FCB4DEC9EF3F571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6F9D-3139-4832-8A3E-856588781D4D}"/>
      </w:docPartPr>
      <w:docPartBody>
        <w:p w:rsidR="00992F24" w:rsidRDefault="00EE65B8">
          <w:pPr>
            <w:pStyle w:val="24FD75426ECC47FCB4DEC9EF3F571C04"/>
          </w:pPr>
          <w:r w:rsidRPr="004B21EB">
            <w:rPr>
              <w:rStyle w:val="Textedelespacerserv"/>
            </w:rPr>
            <w:t>Choisissez un élément.</w:t>
          </w:r>
        </w:p>
      </w:docPartBody>
    </w:docPart>
    <w:docPart>
      <w:docPartPr>
        <w:name w:val="8DB4DFA611104A87BF6D7E5727968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56E58-86A0-433F-B850-BCD6BA382A9D}"/>
      </w:docPartPr>
      <w:docPartBody>
        <w:p w:rsidR="00992F24" w:rsidRDefault="00EE65B8">
          <w:pPr>
            <w:pStyle w:val="8DB4DFA611104A87BF6D7E57279689CA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B8"/>
    <w:rsid w:val="001C2ADF"/>
    <w:rsid w:val="00454E5C"/>
    <w:rsid w:val="0051477E"/>
    <w:rsid w:val="00787362"/>
    <w:rsid w:val="00992F24"/>
    <w:rsid w:val="00C0647A"/>
    <w:rsid w:val="00E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4FD75426ECC47FCB4DEC9EF3F571C04">
    <w:name w:val="24FD75426ECC47FCB4DEC9EF3F571C04"/>
  </w:style>
  <w:style w:type="paragraph" w:customStyle="1" w:styleId="8DB4DFA611104A87BF6D7E57279689CA">
    <w:name w:val="8DB4DFA611104A87BF6D7E5727968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B25DBB-D8A1-4E9B-9979-8FF27CF60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</Template>
  <TotalTime>16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Fiche de préparation de suivi</vt:lpstr>
      <vt:lpstr>Fiche de préparation de suivi</vt:lpstr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Compte Microsoft</cp:lastModifiedBy>
  <cp:revision>7</cp:revision>
  <cp:lastPrinted>2013-03-29T11:27:00Z</cp:lastPrinted>
  <dcterms:created xsi:type="dcterms:W3CDTF">2015-09-14T11:58:00Z</dcterms:created>
  <dcterms:modified xsi:type="dcterms:W3CDTF">2015-09-14T17:51:00Z</dcterms:modified>
</cp:coreProperties>
</file>