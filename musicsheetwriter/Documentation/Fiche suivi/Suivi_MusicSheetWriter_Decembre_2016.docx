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87D092" w14:textId="28E292C2" w:rsidR="00336A96" w:rsidRPr="00336A96" w:rsidRDefault="00336A96" w:rsidP="00336A96">
      <w:pPr>
        <w:pStyle w:val="Sansinterligne"/>
        <w:rPr>
          <w:rFonts w:ascii="Times New Roman" w:hAnsi="Times New Roman" w:cs="Times New Roman"/>
          <w:b/>
          <w:sz w:val="24"/>
        </w:rPr>
      </w:pPr>
      <w:r w:rsidRPr="00336A96">
        <w:rPr>
          <w:rFonts w:ascii="Times New Roman" w:hAnsi="Times New Roman" w:cs="Times New Roman"/>
          <w:b/>
          <w:sz w:val="24"/>
        </w:rPr>
        <w:t>Date et heure du suivi :</w:t>
      </w:r>
      <w:r w:rsidR="000A6D54">
        <w:rPr>
          <w:rFonts w:ascii="Times New Roman" w:hAnsi="Times New Roman" w:cs="Times New Roman"/>
          <w:sz w:val="24"/>
        </w:rPr>
        <w:t xml:space="preserve"> 03/12</w:t>
      </w:r>
      <w:r w:rsidR="009246C9">
        <w:rPr>
          <w:rFonts w:ascii="Times New Roman" w:hAnsi="Times New Roman" w:cs="Times New Roman"/>
          <w:sz w:val="24"/>
        </w:rPr>
        <w:t>/2016 - 10</w:t>
      </w:r>
      <w:r w:rsidR="0040769A">
        <w:rPr>
          <w:rFonts w:ascii="Times New Roman" w:hAnsi="Times New Roman" w:cs="Times New Roman"/>
          <w:sz w:val="24"/>
        </w:rPr>
        <w:t>:30</w:t>
      </w:r>
    </w:p>
    <w:p w14:paraId="195966E7" w14:textId="77777777" w:rsidR="00336A96" w:rsidRPr="00336A96" w:rsidRDefault="00336A96" w:rsidP="00336A96">
      <w:pPr>
        <w:pStyle w:val="Sansinterligne"/>
        <w:rPr>
          <w:rFonts w:ascii="Times New Roman" w:hAnsi="Times New Roman" w:cs="Times New Roman"/>
          <w:b/>
          <w:sz w:val="24"/>
        </w:rPr>
      </w:pPr>
    </w:p>
    <w:p w14:paraId="15CD7B1F" w14:textId="77777777" w:rsidR="00336A96" w:rsidRPr="00336A96" w:rsidRDefault="00336A96" w:rsidP="00336A96">
      <w:pPr>
        <w:pStyle w:val="Sansinterligne"/>
        <w:rPr>
          <w:rFonts w:ascii="Times New Roman" w:hAnsi="Times New Roman" w:cs="Times New Roman"/>
          <w:b/>
          <w:sz w:val="24"/>
        </w:rPr>
      </w:pPr>
      <w:r w:rsidRPr="00336A96">
        <w:rPr>
          <w:rFonts w:ascii="Times New Roman" w:hAnsi="Times New Roman" w:cs="Times New Roman"/>
          <w:b/>
          <w:sz w:val="24"/>
        </w:rPr>
        <w:t>Chef de groupe :</w:t>
      </w:r>
      <w:r w:rsidRPr="00336A96">
        <w:rPr>
          <w:rFonts w:ascii="Times New Roman" w:hAnsi="Times New Roman" w:cs="Times New Roman"/>
          <w:sz w:val="24"/>
        </w:rPr>
        <w:t xml:space="preserve"> </w:t>
      </w:r>
      <w:r w:rsidR="003147A0">
        <w:rPr>
          <w:rFonts w:ascii="Times New Roman" w:hAnsi="Times New Roman" w:cs="Times New Roman"/>
          <w:sz w:val="24"/>
        </w:rPr>
        <w:t>Jonathan Racaud (</w:t>
      </w:r>
      <w:proofErr w:type="spellStart"/>
      <w:r w:rsidR="003147A0">
        <w:rPr>
          <w:rFonts w:ascii="Times New Roman" w:hAnsi="Times New Roman" w:cs="Times New Roman"/>
          <w:sz w:val="24"/>
        </w:rPr>
        <w:t>racaud_j</w:t>
      </w:r>
      <w:proofErr w:type="spellEnd"/>
      <w:r w:rsidR="003147A0">
        <w:rPr>
          <w:rFonts w:ascii="Times New Roman" w:hAnsi="Times New Roman" w:cs="Times New Roman"/>
          <w:sz w:val="24"/>
        </w:rPr>
        <w:t>)</w:t>
      </w:r>
    </w:p>
    <w:p w14:paraId="06F90784" w14:textId="77777777" w:rsidR="00336A96" w:rsidRPr="00336A96" w:rsidRDefault="00336A96" w:rsidP="00336A96">
      <w:pPr>
        <w:pStyle w:val="Sansinterligne"/>
        <w:rPr>
          <w:rFonts w:ascii="Times New Roman" w:hAnsi="Times New Roman" w:cs="Times New Roman"/>
          <w:b/>
          <w:sz w:val="24"/>
        </w:rPr>
      </w:pPr>
    </w:p>
    <w:p w14:paraId="1AA20FB9" w14:textId="77777777" w:rsidR="00336A96" w:rsidRPr="00336A96" w:rsidRDefault="00336A96" w:rsidP="00336A96">
      <w:pPr>
        <w:pStyle w:val="Sansinterligne"/>
        <w:rPr>
          <w:rFonts w:ascii="Times New Roman" w:hAnsi="Times New Roman" w:cs="Times New Roman"/>
          <w:b/>
          <w:sz w:val="24"/>
        </w:rPr>
      </w:pPr>
      <w:r w:rsidRPr="00336A96">
        <w:rPr>
          <w:rFonts w:ascii="Times New Roman" w:hAnsi="Times New Roman" w:cs="Times New Roman"/>
          <w:b/>
          <w:sz w:val="24"/>
        </w:rPr>
        <w:t>Membres présents :</w:t>
      </w:r>
      <w:r w:rsidRPr="00336A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7A0">
        <w:rPr>
          <w:rFonts w:ascii="Times New Roman" w:hAnsi="Times New Roman" w:cs="Times New Roman"/>
          <w:sz w:val="24"/>
        </w:rPr>
        <w:t>racaud_j</w:t>
      </w:r>
      <w:proofErr w:type="spellEnd"/>
      <w:r w:rsidR="003147A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147A0">
        <w:rPr>
          <w:rFonts w:ascii="Times New Roman" w:hAnsi="Times New Roman" w:cs="Times New Roman"/>
          <w:sz w:val="24"/>
        </w:rPr>
        <w:t>harrau_j</w:t>
      </w:r>
      <w:proofErr w:type="spellEnd"/>
      <w:r w:rsidR="003147A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147A0">
        <w:rPr>
          <w:rFonts w:ascii="Times New Roman" w:hAnsi="Times New Roman" w:cs="Times New Roman"/>
          <w:sz w:val="24"/>
        </w:rPr>
        <w:t>blonde_j</w:t>
      </w:r>
      <w:proofErr w:type="spellEnd"/>
      <w:r w:rsidR="003147A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147A0">
        <w:rPr>
          <w:rFonts w:ascii="Times New Roman" w:hAnsi="Times New Roman" w:cs="Times New Roman"/>
          <w:sz w:val="24"/>
        </w:rPr>
        <w:t>simon_o</w:t>
      </w:r>
      <w:proofErr w:type="spellEnd"/>
      <w:r w:rsidR="003147A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147A0">
        <w:rPr>
          <w:rFonts w:ascii="Times New Roman" w:hAnsi="Times New Roman" w:cs="Times New Roman"/>
          <w:sz w:val="24"/>
        </w:rPr>
        <w:t>daguen_s</w:t>
      </w:r>
      <w:proofErr w:type="spellEnd"/>
      <w:r w:rsidR="003147A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147A0">
        <w:rPr>
          <w:rFonts w:ascii="Times New Roman" w:hAnsi="Times New Roman" w:cs="Times New Roman"/>
          <w:sz w:val="24"/>
        </w:rPr>
        <w:t>corrad_f</w:t>
      </w:r>
      <w:proofErr w:type="spellEnd"/>
    </w:p>
    <w:p w14:paraId="5641EB98" w14:textId="77777777" w:rsidR="00336A96" w:rsidRPr="00336A96" w:rsidRDefault="00336A96" w:rsidP="00336A96">
      <w:pPr>
        <w:pStyle w:val="Sansinterligne"/>
        <w:rPr>
          <w:rFonts w:ascii="Times New Roman" w:hAnsi="Times New Roman" w:cs="Times New Roman"/>
          <w:b/>
          <w:sz w:val="24"/>
        </w:rPr>
      </w:pPr>
    </w:p>
    <w:p w14:paraId="39F819AF" w14:textId="77777777" w:rsidR="00336A96" w:rsidRPr="00336A96" w:rsidRDefault="00336A96" w:rsidP="00336A96">
      <w:pPr>
        <w:pStyle w:val="Sansinterligne"/>
        <w:rPr>
          <w:rFonts w:ascii="Times New Roman" w:hAnsi="Times New Roman" w:cs="Times New Roman"/>
          <w:b/>
          <w:sz w:val="24"/>
        </w:rPr>
      </w:pPr>
      <w:r w:rsidRPr="00336A96">
        <w:rPr>
          <w:rFonts w:ascii="Times New Roman" w:hAnsi="Times New Roman" w:cs="Times New Roman"/>
          <w:b/>
          <w:sz w:val="24"/>
        </w:rPr>
        <w:t>Membres absents :</w:t>
      </w:r>
      <w:r w:rsidRPr="00336A96">
        <w:rPr>
          <w:rFonts w:ascii="Times New Roman" w:hAnsi="Times New Roman" w:cs="Times New Roman"/>
          <w:sz w:val="24"/>
        </w:rPr>
        <w:t xml:space="preserve"> </w:t>
      </w:r>
      <w:r w:rsidR="003147A0">
        <w:rPr>
          <w:rFonts w:ascii="Times New Roman" w:hAnsi="Times New Roman" w:cs="Times New Roman"/>
          <w:sz w:val="24"/>
        </w:rPr>
        <w:t>N/A</w:t>
      </w:r>
    </w:p>
    <w:p w14:paraId="7DFE24E3" w14:textId="77777777" w:rsidR="00336A96" w:rsidRPr="00336A96" w:rsidRDefault="00336A96" w:rsidP="00336A96">
      <w:pPr>
        <w:pStyle w:val="Sansinterligne"/>
        <w:rPr>
          <w:rFonts w:ascii="Times New Roman" w:hAnsi="Times New Roman" w:cs="Times New Roman"/>
          <w:b/>
          <w:sz w:val="24"/>
        </w:rPr>
      </w:pPr>
    </w:p>
    <w:p w14:paraId="19DA2243" w14:textId="77777777" w:rsidR="00336A96" w:rsidRPr="00AB6EE0" w:rsidRDefault="00336A96" w:rsidP="00336A96">
      <w:pPr>
        <w:pStyle w:val="Sansinterligne"/>
        <w:rPr>
          <w:rFonts w:ascii="Times New Roman" w:hAnsi="Times New Roman" w:cs="Times New Roman"/>
          <w:sz w:val="24"/>
        </w:rPr>
      </w:pPr>
      <w:r w:rsidRPr="00336A96">
        <w:rPr>
          <w:rFonts w:ascii="Times New Roman" w:hAnsi="Times New Roman" w:cs="Times New Roman"/>
          <w:b/>
          <w:sz w:val="24"/>
        </w:rPr>
        <w:t>Rappel de votre sujet :</w:t>
      </w:r>
      <w:r w:rsidRPr="00336A96">
        <w:rPr>
          <w:rFonts w:ascii="Times New Roman" w:hAnsi="Times New Roman" w:cs="Times New Roman"/>
          <w:sz w:val="24"/>
        </w:rPr>
        <w:t xml:space="preserve"> </w:t>
      </w:r>
      <w:r w:rsidR="003147A0">
        <w:rPr>
          <w:rFonts w:ascii="Times New Roman" w:hAnsi="Times New Roman" w:cs="Times New Roman"/>
          <w:sz w:val="24"/>
        </w:rPr>
        <w:t>Logiciel d’édition de partition permettant la génération de partition depuis un piano ou guitare branchés à l’ordinateur. Site web vitrine et communautaire. Applications mobiles iOS, Android, Windows Phone.</w:t>
      </w:r>
    </w:p>
    <w:p w14:paraId="60611950" w14:textId="77777777" w:rsidR="00336A96" w:rsidRDefault="00336A96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0814FC04" w14:textId="77777777" w:rsidR="00336A96" w:rsidRPr="00336A96" w:rsidRDefault="00C06276" w:rsidP="00336A96">
      <w:pPr>
        <w:rPr>
          <w:rFonts w:ascii="Times New Roman" w:hAnsi="Times New Roman" w:cs="Times New Roman"/>
          <w:sz w:val="24"/>
          <w:szCs w:val="32"/>
          <w:u w:val="single"/>
        </w:rPr>
      </w:pPr>
      <w:r>
        <w:rPr>
          <w:rFonts w:ascii="Times New Roman" w:hAnsi="Times New Roman" w:cs="Times New Roman"/>
          <w:noProof/>
          <w:sz w:val="24"/>
          <w:szCs w:val="32"/>
          <w:u w:val="single"/>
          <w:lang w:eastAsia="zh-C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92657D3" wp14:editId="29E4821A">
                <wp:simplePos x="0" y="0"/>
                <wp:positionH relativeFrom="margin">
                  <wp:posOffset>-33020</wp:posOffset>
                </wp:positionH>
                <wp:positionV relativeFrom="paragraph">
                  <wp:posOffset>290194</wp:posOffset>
                </wp:positionV>
                <wp:extent cx="5805170" cy="3133725"/>
                <wp:effectExtent l="0" t="0" r="24130" b="2857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170" cy="3133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gradFill>
                            <a:gsLst>
                              <a:gs pos="82660">
                                <a:srgbClr val="D6E0F2"/>
                              </a:gs>
                              <a:gs pos="67650">
                                <a:srgbClr val="CDD9F0"/>
                              </a:gs>
                              <a:gs pos="30991">
                                <a:srgbClr val="B3C6EA"/>
                              </a:gs>
                              <a:gs pos="16650">
                                <a:srgbClr val="A7BEE7"/>
                              </a:gs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5F8611" w14:textId="0E49C938" w:rsidR="003147A0" w:rsidRPr="0020017A" w:rsidRDefault="003147A0" w:rsidP="003147A0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0017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Jonathan Racaud (</w:t>
                            </w:r>
                            <w:proofErr w:type="spellStart"/>
                            <w:r w:rsidRPr="0020017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racaud_j</w:t>
                            </w:r>
                            <w:proofErr w:type="spellEnd"/>
                            <w:r w:rsidRPr="0020017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 :</w:t>
                            </w:r>
                            <w:r w:rsidR="00A3301D" w:rsidRPr="0020017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A3301D" w:rsidRPr="0020017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Logiciel</w:t>
                            </w:r>
                            <w:r w:rsidR="00A3301D" w:rsidRPr="0020017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 :</w:t>
                            </w:r>
                            <w:r w:rsidR="009246C9" w:rsidRPr="0020017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20017A" w:rsidRPr="0020017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Amélioration de </w:t>
                            </w:r>
                            <w:r w:rsidR="0020017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l’algorithme de reconnaissance des notes. </w:t>
                            </w:r>
                            <w:r w:rsidR="000A6D5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Géné</w:t>
                            </w:r>
                            <w:r w:rsidR="0020017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ral </w:t>
                            </w:r>
                            <w:r w:rsidR="0020017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: </w:t>
                            </w:r>
                            <w:r w:rsidR="000A6D5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Présentation lors des Trophée </w:t>
                            </w:r>
                            <w:proofErr w:type="spellStart"/>
                            <w:r w:rsidR="000A6D5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Epitech</w:t>
                            </w:r>
                            <w:proofErr w:type="spellEnd"/>
                            <w:r w:rsidR="000A6D5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0A6D5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Experience</w:t>
                            </w:r>
                            <w:proofErr w:type="spellEnd"/>
                            <w:r w:rsidR="0020017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, tenu du stand</w:t>
                            </w:r>
                            <w:r w:rsidR="000A6D5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0A6D5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Epitech</w:t>
                            </w:r>
                            <w:proofErr w:type="spellEnd"/>
                            <w:r w:rsidR="000A6D5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0A6D5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Experience</w:t>
                            </w:r>
                            <w:proofErr w:type="spellEnd"/>
                            <w:r w:rsidR="0020017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</w:p>
                          <w:p w14:paraId="1BA71D9C" w14:textId="77777777" w:rsidR="00B84224" w:rsidRPr="0020017A" w:rsidRDefault="00B84224" w:rsidP="003147A0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75279EA5" w14:textId="58ABFD75" w:rsidR="00B84224" w:rsidRPr="0020017A" w:rsidRDefault="00D62063" w:rsidP="003147A0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Julien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Blondeel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</w:t>
                            </w:r>
                            <w:r w:rsidR="00B84224" w:rsidRPr="002633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londe_j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</w:t>
                            </w:r>
                            <w:r w:rsidR="00B84224" w:rsidRPr="002633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: </w:t>
                            </w:r>
                            <w:r w:rsidR="00636BD0" w:rsidRPr="00636BD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Logiciel</w:t>
                            </w:r>
                            <w:r w:rsidR="00636BD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 :</w:t>
                            </w:r>
                            <w:r w:rsidR="000A6D5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BE44E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Correction de bugs recensé sur le </w:t>
                            </w:r>
                            <w:proofErr w:type="spellStart"/>
                            <w:r w:rsidR="00BE44E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bugtracker</w:t>
                            </w:r>
                            <w:proofErr w:type="spellEnd"/>
                            <w:r w:rsidR="000A6D5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</w:p>
                          <w:p w14:paraId="0BFE09E5" w14:textId="77777777" w:rsidR="0026338C" w:rsidRDefault="0026338C" w:rsidP="003147A0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2BCE43AD" w14:textId="4C9885A4" w:rsidR="0026338C" w:rsidRPr="0020017A" w:rsidRDefault="0026338C" w:rsidP="0026338C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2149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Jeremy </w:t>
                            </w:r>
                            <w:proofErr w:type="spellStart"/>
                            <w:r w:rsidRPr="0012149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Harrault</w:t>
                            </w:r>
                            <w:proofErr w:type="spellEnd"/>
                            <w:r w:rsidRPr="0012149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(</w:t>
                            </w:r>
                            <w:proofErr w:type="spellStart"/>
                            <w:r w:rsidRPr="0012149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harrau_j</w:t>
                            </w:r>
                            <w:proofErr w:type="spellEnd"/>
                            <w:r w:rsidRPr="0012149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) : </w:t>
                            </w:r>
                            <w:r w:rsidR="00D0075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Logiciel</w:t>
                            </w:r>
                            <w:r w:rsidR="00D0075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 : </w:t>
                            </w:r>
                            <w:r w:rsidR="00337AF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</w:t>
                            </w:r>
                            <w:r w:rsidR="0020017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mélioration de l’algorithme de reconnaissance des notes. </w:t>
                            </w:r>
                            <w:r w:rsidR="000A6D5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Géné</w:t>
                            </w:r>
                            <w:r w:rsidR="0020017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ral</w:t>
                            </w:r>
                            <w:r w:rsidR="0020017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 : </w:t>
                            </w:r>
                            <w:r w:rsidR="000A6D5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</w:t>
                            </w:r>
                            <w:r w:rsidR="0020017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enu du stand</w:t>
                            </w:r>
                            <w:r w:rsidR="000A6D5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0A6D5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Epitech</w:t>
                            </w:r>
                            <w:proofErr w:type="spellEnd"/>
                            <w:r w:rsidR="000A6D5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0A6D5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Experience</w:t>
                            </w:r>
                            <w:proofErr w:type="spellEnd"/>
                            <w:r w:rsidR="0020017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</w:p>
                          <w:p w14:paraId="23070124" w14:textId="77777777" w:rsidR="00B2057B" w:rsidRPr="0012149D" w:rsidRDefault="00B2057B" w:rsidP="0026338C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5EC38BE2" w14:textId="7FC1030D" w:rsidR="00B2057B" w:rsidRPr="0020017A" w:rsidRDefault="004463DD" w:rsidP="0026338C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0535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Antoine </w:t>
                            </w:r>
                            <w:r w:rsidR="00B2057B" w:rsidRPr="0020535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Simon</w:t>
                            </w:r>
                            <w:r w:rsidR="00D62063" w:rsidRPr="0020535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(</w:t>
                            </w:r>
                            <w:proofErr w:type="spellStart"/>
                            <w:r w:rsidR="00D62063" w:rsidRPr="0020535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</w:t>
                            </w:r>
                            <w:r w:rsidR="00B2057B" w:rsidRPr="0020535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imon_o</w:t>
                            </w:r>
                            <w:proofErr w:type="spellEnd"/>
                            <w:r w:rsidR="00D62063" w:rsidRPr="0020535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</w:t>
                            </w:r>
                            <w:r w:rsidR="00B2057B" w:rsidRPr="0020535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 :</w:t>
                            </w:r>
                            <w:r w:rsidR="0042263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42263E" w:rsidRPr="0042263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Logiciel</w:t>
                            </w:r>
                            <w:r w:rsidR="00BE44E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 :</w:t>
                            </w:r>
                            <w:r w:rsidR="00BE44E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Recherche sur comment configurer Linux pour jouer du MIDI pour l’implémentation des fonctionnalités liées au MIDI sur le logiciel</w:t>
                            </w:r>
                            <w:r w:rsidR="0042263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  <w:p w14:paraId="0EDA33B9" w14:textId="77777777" w:rsidR="00630F89" w:rsidRPr="00205354" w:rsidRDefault="00630F89" w:rsidP="0026338C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bookmarkStart w:id="0" w:name="_GoBack"/>
                            <w:bookmarkEnd w:id="0"/>
                          </w:p>
                          <w:p w14:paraId="49BAE9F3" w14:textId="7CFE69EC" w:rsidR="008D1A52" w:rsidRPr="000A6D54" w:rsidRDefault="008D1A52" w:rsidP="0026338C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276D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Florian </w:t>
                            </w:r>
                            <w:proofErr w:type="spellStart"/>
                            <w:r w:rsidR="00D62063" w:rsidRPr="00F276D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Corradin</w:t>
                            </w:r>
                            <w:proofErr w:type="spellEnd"/>
                            <w:r w:rsidR="00D62063" w:rsidRPr="00F276D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(</w:t>
                            </w:r>
                            <w:proofErr w:type="spellStart"/>
                            <w:r w:rsidR="00D62063" w:rsidRPr="00F276D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corrad_f</w:t>
                            </w:r>
                            <w:proofErr w:type="spellEnd"/>
                            <w:r w:rsidR="00D62063" w:rsidRPr="00F276D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</w:t>
                            </w:r>
                            <w:r w:rsidR="003E4736" w:rsidRPr="00F276D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 :</w:t>
                            </w:r>
                            <w:r w:rsidR="000A6D5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0A6D5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Général</w:t>
                            </w:r>
                            <w:r w:rsidR="000A6D5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 : Présentation Trophée </w:t>
                            </w:r>
                            <w:proofErr w:type="spellStart"/>
                            <w:r w:rsidR="000A6D5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Epitech</w:t>
                            </w:r>
                            <w:proofErr w:type="spellEnd"/>
                            <w:r w:rsidR="000A6D5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0A6D5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Experience</w:t>
                            </w:r>
                            <w:proofErr w:type="spellEnd"/>
                            <w:r w:rsidR="000A6D5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tenu du stand </w:t>
                            </w:r>
                            <w:proofErr w:type="spellStart"/>
                            <w:r w:rsidR="000A6D5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Epitech</w:t>
                            </w:r>
                            <w:proofErr w:type="spellEnd"/>
                            <w:r w:rsidR="000A6D5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0A6D5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Experience</w:t>
                            </w:r>
                            <w:proofErr w:type="spellEnd"/>
                            <w:r w:rsidR="000A6D5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</w:p>
                          <w:p w14:paraId="22ADF375" w14:textId="77777777" w:rsidR="00D62063" w:rsidRPr="00F276DF" w:rsidRDefault="00D62063" w:rsidP="0026338C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46B4D3CC" w14:textId="7E5E96F4" w:rsidR="008D1A52" w:rsidRPr="000A6D54" w:rsidRDefault="00D62063" w:rsidP="0026338C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0A6D5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Simon </w:t>
                            </w:r>
                            <w:proofErr w:type="spellStart"/>
                            <w:r w:rsidRPr="000A6D5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Daguenet</w:t>
                            </w:r>
                            <w:proofErr w:type="spellEnd"/>
                            <w:r w:rsidRPr="000A6D5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(</w:t>
                            </w:r>
                            <w:proofErr w:type="spellStart"/>
                            <w:r w:rsidRPr="000A6D5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daguen_s</w:t>
                            </w:r>
                            <w:proofErr w:type="spellEnd"/>
                            <w:r w:rsidRPr="000A6D5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) : </w:t>
                            </w:r>
                            <w:r w:rsidR="000A6D5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Général</w:t>
                            </w:r>
                            <w:r w:rsidR="000A6D5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 : Présentation Trophée </w:t>
                            </w:r>
                            <w:proofErr w:type="spellStart"/>
                            <w:r w:rsidR="000A6D5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Epitech</w:t>
                            </w:r>
                            <w:proofErr w:type="spellEnd"/>
                            <w:r w:rsidR="000A6D5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0A6D5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Experience</w:t>
                            </w:r>
                            <w:proofErr w:type="spellEnd"/>
                            <w:r w:rsidR="000A6D5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tenu du stand </w:t>
                            </w:r>
                            <w:proofErr w:type="spellStart"/>
                            <w:r w:rsidR="000A6D5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Epitech</w:t>
                            </w:r>
                            <w:proofErr w:type="spellEnd"/>
                            <w:r w:rsidR="000A6D5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0A6D5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Experience</w:t>
                            </w:r>
                            <w:proofErr w:type="spellEnd"/>
                            <w:r w:rsidR="000A6D5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</w:p>
                          <w:p w14:paraId="5748BB0A" w14:textId="77777777" w:rsidR="0042263E" w:rsidRPr="000A6D54" w:rsidRDefault="0042263E" w:rsidP="0026338C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2657D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2.6pt;margin-top:22.85pt;width:457.1pt;height:246.7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">
                <v:textbox>
                  <w:txbxContent>
                    <w:p w14:paraId="705F8611" w14:textId="0E49C938" w:rsidR="003147A0" w:rsidRPr="0020017A" w:rsidRDefault="003147A0" w:rsidP="003147A0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0017A">
                        <w:rPr>
                          <w:rFonts w:ascii="Times New Roman" w:hAnsi="Times New Roman" w:cs="Times New Roman"/>
                          <w:sz w:val="24"/>
                        </w:rPr>
                        <w:t>Jonathan Racaud (</w:t>
                      </w:r>
                      <w:proofErr w:type="spellStart"/>
                      <w:r w:rsidRPr="0020017A">
                        <w:rPr>
                          <w:rFonts w:ascii="Times New Roman" w:hAnsi="Times New Roman" w:cs="Times New Roman"/>
                          <w:sz w:val="24"/>
                        </w:rPr>
                        <w:t>racaud_j</w:t>
                      </w:r>
                      <w:proofErr w:type="spellEnd"/>
                      <w:r w:rsidRPr="0020017A">
                        <w:rPr>
                          <w:rFonts w:ascii="Times New Roman" w:hAnsi="Times New Roman" w:cs="Times New Roman"/>
                          <w:sz w:val="24"/>
                        </w:rPr>
                        <w:t>) :</w:t>
                      </w:r>
                      <w:r w:rsidR="00A3301D" w:rsidRPr="0020017A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A3301D" w:rsidRPr="0020017A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Logiciel</w:t>
                      </w:r>
                      <w:r w:rsidR="00A3301D" w:rsidRPr="0020017A">
                        <w:rPr>
                          <w:rFonts w:ascii="Times New Roman" w:hAnsi="Times New Roman" w:cs="Times New Roman"/>
                          <w:sz w:val="24"/>
                        </w:rPr>
                        <w:t> :</w:t>
                      </w:r>
                      <w:r w:rsidR="009246C9" w:rsidRPr="0020017A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20017A" w:rsidRPr="0020017A">
                        <w:rPr>
                          <w:rFonts w:ascii="Times New Roman" w:hAnsi="Times New Roman" w:cs="Times New Roman"/>
                          <w:sz w:val="24"/>
                        </w:rPr>
                        <w:t xml:space="preserve">Amélioration de </w:t>
                      </w:r>
                      <w:r w:rsidR="0020017A">
                        <w:rPr>
                          <w:rFonts w:ascii="Times New Roman" w:hAnsi="Times New Roman" w:cs="Times New Roman"/>
                          <w:sz w:val="24"/>
                        </w:rPr>
                        <w:t xml:space="preserve">l’algorithme de reconnaissance des notes. </w:t>
                      </w:r>
                      <w:r w:rsidR="000A6D54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Géné</w:t>
                      </w:r>
                      <w:r w:rsidR="0020017A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ral </w:t>
                      </w:r>
                      <w:r w:rsidR="0020017A">
                        <w:rPr>
                          <w:rFonts w:ascii="Times New Roman" w:hAnsi="Times New Roman" w:cs="Times New Roman"/>
                          <w:sz w:val="24"/>
                        </w:rPr>
                        <w:t xml:space="preserve">: </w:t>
                      </w:r>
                      <w:r w:rsidR="000A6D54">
                        <w:rPr>
                          <w:rFonts w:ascii="Times New Roman" w:hAnsi="Times New Roman" w:cs="Times New Roman"/>
                          <w:sz w:val="24"/>
                        </w:rPr>
                        <w:t xml:space="preserve">Présentation lors des Trophée </w:t>
                      </w:r>
                      <w:proofErr w:type="spellStart"/>
                      <w:r w:rsidR="000A6D54">
                        <w:rPr>
                          <w:rFonts w:ascii="Times New Roman" w:hAnsi="Times New Roman" w:cs="Times New Roman"/>
                          <w:sz w:val="24"/>
                        </w:rPr>
                        <w:t>Epitech</w:t>
                      </w:r>
                      <w:proofErr w:type="spellEnd"/>
                      <w:r w:rsidR="000A6D54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0A6D54">
                        <w:rPr>
                          <w:rFonts w:ascii="Times New Roman" w:hAnsi="Times New Roman" w:cs="Times New Roman"/>
                          <w:sz w:val="24"/>
                        </w:rPr>
                        <w:t>Experience</w:t>
                      </w:r>
                      <w:proofErr w:type="spellEnd"/>
                      <w:r w:rsidR="0020017A">
                        <w:rPr>
                          <w:rFonts w:ascii="Times New Roman" w:hAnsi="Times New Roman" w:cs="Times New Roman"/>
                          <w:sz w:val="24"/>
                        </w:rPr>
                        <w:t>, tenu du stand</w:t>
                      </w:r>
                      <w:r w:rsidR="000A6D54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0A6D54">
                        <w:rPr>
                          <w:rFonts w:ascii="Times New Roman" w:hAnsi="Times New Roman" w:cs="Times New Roman"/>
                          <w:sz w:val="24"/>
                        </w:rPr>
                        <w:t>Epitech</w:t>
                      </w:r>
                      <w:proofErr w:type="spellEnd"/>
                      <w:r w:rsidR="000A6D54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0A6D54">
                        <w:rPr>
                          <w:rFonts w:ascii="Times New Roman" w:hAnsi="Times New Roman" w:cs="Times New Roman"/>
                          <w:sz w:val="24"/>
                        </w:rPr>
                        <w:t>Experience</w:t>
                      </w:r>
                      <w:proofErr w:type="spellEnd"/>
                      <w:r w:rsidR="0020017A"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</w:p>
                    <w:p w14:paraId="1BA71D9C" w14:textId="77777777" w:rsidR="00B84224" w:rsidRPr="0020017A" w:rsidRDefault="00B84224" w:rsidP="003147A0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75279EA5" w14:textId="58ABFD75" w:rsidR="00B84224" w:rsidRPr="0020017A" w:rsidRDefault="00D62063" w:rsidP="003147A0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Julien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Blondeel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b</w:t>
                      </w:r>
                      <w:r w:rsidR="00B84224" w:rsidRPr="0026338C">
                        <w:rPr>
                          <w:rFonts w:ascii="Times New Roman" w:hAnsi="Times New Roman" w:cs="Times New Roman"/>
                          <w:sz w:val="24"/>
                        </w:rPr>
                        <w:t>londe_j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  <w:r w:rsidR="00B84224" w:rsidRPr="0026338C">
                        <w:rPr>
                          <w:rFonts w:ascii="Times New Roman" w:hAnsi="Times New Roman" w:cs="Times New Roman"/>
                          <w:sz w:val="24"/>
                        </w:rPr>
                        <w:t xml:space="preserve"> : </w:t>
                      </w:r>
                      <w:r w:rsidR="00636BD0" w:rsidRPr="00636BD0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Logiciel</w:t>
                      </w:r>
                      <w:r w:rsidR="00636BD0">
                        <w:rPr>
                          <w:rFonts w:ascii="Times New Roman" w:hAnsi="Times New Roman" w:cs="Times New Roman"/>
                          <w:sz w:val="24"/>
                        </w:rPr>
                        <w:t> :</w:t>
                      </w:r>
                      <w:r w:rsidR="000A6D54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BE44E5">
                        <w:rPr>
                          <w:rFonts w:ascii="Times New Roman" w:hAnsi="Times New Roman" w:cs="Times New Roman"/>
                          <w:sz w:val="24"/>
                        </w:rPr>
                        <w:t xml:space="preserve">Correction de bugs recensé sur le </w:t>
                      </w:r>
                      <w:proofErr w:type="spellStart"/>
                      <w:r w:rsidR="00BE44E5">
                        <w:rPr>
                          <w:rFonts w:ascii="Times New Roman" w:hAnsi="Times New Roman" w:cs="Times New Roman"/>
                          <w:sz w:val="24"/>
                        </w:rPr>
                        <w:t>bugtracker</w:t>
                      </w:r>
                      <w:proofErr w:type="spellEnd"/>
                      <w:r w:rsidR="000A6D54"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</w:p>
                    <w:p w14:paraId="0BFE09E5" w14:textId="77777777" w:rsidR="0026338C" w:rsidRDefault="0026338C" w:rsidP="003147A0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2BCE43AD" w14:textId="4C9885A4" w:rsidR="0026338C" w:rsidRPr="0020017A" w:rsidRDefault="0026338C" w:rsidP="0026338C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2149D">
                        <w:rPr>
                          <w:rFonts w:ascii="Times New Roman" w:hAnsi="Times New Roman" w:cs="Times New Roman"/>
                          <w:sz w:val="24"/>
                        </w:rPr>
                        <w:t xml:space="preserve">Jeremy </w:t>
                      </w:r>
                      <w:proofErr w:type="spellStart"/>
                      <w:r w:rsidRPr="0012149D">
                        <w:rPr>
                          <w:rFonts w:ascii="Times New Roman" w:hAnsi="Times New Roman" w:cs="Times New Roman"/>
                          <w:sz w:val="24"/>
                        </w:rPr>
                        <w:t>Harrault</w:t>
                      </w:r>
                      <w:proofErr w:type="spellEnd"/>
                      <w:r w:rsidRPr="0012149D">
                        <w:rPr>
                          <w:rFonts w:ascii="Times New Roman" w:hAnsi="Times New Roman" w:cs="Times New Roman"/>
                          <w:sz w:val="24"/>
                        </w:rPr>
                        <w:t xml:space="preserve"> (</w:t>
                      </w:r>
                      <w:proofErr w:type="spellStart"/>
                      <w:r w:rsidRPr="0012149D">
                        <w:rPr>
                          <w:rFonts w:ascii="Times New Roman" w:hAnsi="Times New Roman" w:cs="Times New Roman"/>
                          <w:sz w:val="24"/>
                        </w:rPr>
                        <w:t>harrau_j</w:t>
                      </w:r>
                      <w:proofErr w:type="spellEnd"/>
                      <w:r w:rsidRPr="0012149D">
                        <w:rPr>
                          <w:rFonts w:ascii="Times New Roman" w:hAnsi="Times New Roman" w:cs="Times New Roman"/>
                          <w:sz w:val="24"/>
                        </w:rPr>
                        <w:t xml:space="preserve">) : </w:t>
                      </w:r>
                      <w:r w:rsidR="00D00758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Logiciel</w:t>
                      </w:r>
                      <w:r w:rsidR="00D00758">
                        <w:rPr>
                          <w:rFonts w:ascii="Times New Roman" w:hAnsi="Times New Roman" w:cs="Times New Roman"/>
                          <w:sz w:val="24"/>
                        </w:rPr>
                        <w:t xml:space="preserve"> : </w:t>
                      </w:r>
                      <w:r w:rsidR="00337AF5">
                        <w:rPr>
                          <w:rFonts w:ascii="Times New Roman" w:hAnsi="Times New Roman" w:cs="Times New Roman"/>
                          <w:sz w:val="24"/>
                        </w:rPr>
                        <w:t>A</w:t>
                      </w:r>
                      <w:r w:rsidR="0020017A">
                        <w:rPr>
                          <w:rFonts w:ascii="Times New Roman" w:hAnsi="Times New Roman" w:cs="Times New Roman"/>
                          <w:sz w:val="24"/>
                        </w:rPr>
                        <w:t xml:space="preserve">mélioration de l’algorithme de reconnaissance des notes. </w:t>
                      </w:r>
                      <w:r w:rsidR="000A6D54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Géné</w:t>
                      </w:r>
                      <w:r w:rsidR="0020017A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ral</w:t>
                      </w:r>
                      <w:r w:rsidR="0020017A">
                        <w:rPr>
                          <w:rFonts w:ascii="Times New Roman" w:hAnsi="Times New Roman" w:cs="Times New Roman"/>
                          <w:sz w:val="24"/>
                        </w:rPr>
                        <w:t xml:space="preserve"> : </w:t>
                      </w:r>
                      <w:r w:rsidR="000A6D54">
                        <w:rPr>
                          <w:rFonts w:ascii="Times New Roman" w:hAnsi="Times New Roman" w:cs="Times New Roman"/>
                          <w:sz w:val="24"/>
                        </w:rPr>
                        <w:t>T</w:t>
                      </w:r>
                      <w:r w:rsidR="0020017A">
                        <w:rPr>
                          <w:rFonts w:ascii="Times New Roman" w:hAnsi="Times New Roman" w:cs="Times New Roman"/>
                          <w:sz w:val="24"/>
                        </w:rPr>
                        <w:t>enu du stand</w:t>
                      </w:r>
                      <w:r w:rsidR="000A6D54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0A6D54">
                        <w:rPr>
                          <w:rFonts w:ascii="Times New Roman" w:hAnsi="Times New Roman" w:cs="Times New Roman"/>
                          <w:sz w:val="24"/>
                        </w:rPr>
                        <w:t>Epitech</w:t>
                      </w:r>
                      <w:proofErr w:type="spellEnd"/>
                      <w:r w:rsidR="000A6D54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0A6D54">
                        <w:rPr>
                          <w:rFonts w:ascii="Times New Roman" w:hAnsi="Times New Roman" w:cs="Times New Roman"/>
                          <w:sz w:val="24"/>
                        </w:rPr>
                        <w:t>Experience</w:t>
                      </w:r>
                      <w:proofErr w:type="spellEnd"/>
                      <w:r w:rsidR="0020017A"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</w:p>
                    <w:p w14:paraId="23070124" w14:textId="77777777" w:rsidR="00B2057B" w:rsidRPr="0012149D" w:rsidRDefault="00B2057B" w:rsidP="0026338C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5EC38BE2" w14:textId="7FC1030D" w:rsidR="00B2057B" w:rsidRPr="0020017A" w:rsidRDefault="004463DD" w:rsidP="0026338C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05354">
                        <w:rPr>
                          <w:rFonts w:ascii="Times New Roman" w:hAnsi="Times New Roman" w:cs="Times New Roman"/>
                          <w:sz w:val="24"/>
                        </w:rPr>
                        <w:t xml:space="preserve">Antoine </w:t>
                      </w:r>
                      <w:r w:rsidR="00B2057B" w:rsidRPr="00205354">
                        <w:rPr>
                          <w:rFonts w:ascii="Times New Roman" w:hAnsi="Times New Roman" w:cs="Times New Roman"/>
                          <w:sz w:val="24"/>
                        </w:rPr>
                        <w:t>Simon</w:t>
                      </w:r>
                      <w:r w:rsidR="00D62063" w:rsidRPr="00205354">
                        <w:rPr>
                          <w:rFonts w:ascii="Times New Roman" w:hAnsi="Times New Roman" w:cs="Times New Roman"/>
                          <w:sz w:val="24"/>
                        </w:rPr>
                        <w:t xml:space="preserve"> (</w:t>
                      </w:r>
                      <w:proofErr w:type="spellStart"/>
                      <w:r w:rsidR="00D62063" w:rsidRPr="00205354">
                        <w:rPr>
                          <w:rFonts w:ascii="Times New Roman" w:hAnsi="Times New Roman" w:cs="Times New Roman"/>
                          <w:sz w:val="24"/>
                        </w:rPr>
                        <w:t>s</w:t>
                      </w:r>
                      <w:r w:rsidR="00B2057B" w:rsidRPr="00205354">
                        <w:rPr>
                          <w:rFonts w:ascii="Times New Roman" w:hAnsi="Times New Roman" w:cs="Times New Roman"/>
                          <w:sz w:val="24"/>
                        </w:rPr>
                        <w:t>imon_o</w:t>
                      </w:r>
                      <w:proofErr w:type="spellEnd"/>
                      <w:r w:rsidR="00D62063" w:rsidRPr="00205354"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  <w:r w:rsidR="00B2057B" w:rsidRPr="00205354">
                        <w:rPr>
                          <w:rFonts w:ascii="Times New Roman" w:hAnsi="Times New Roman" w:cs="Times New Roman"/>
                          <w:sz w:val="24"/>
                        </w:rPr>
                        <w:t> :</w:t>
                      </w:r>
                      <w:r w:rsidR="0042263E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42263E" w:rsidRPr="0042263E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Logiciel</w:t>
                      </w:r>
                      <w:r w:rsidR="00BE44E5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 :</w:t>
                      </w:r>
                      <w:r w:rsidR="00BE44E5">
                        <w:rPr>
                          <w:rFonts w:ascii="Times New Roman" w:hAnsi="Times New Roman" w:cs="Times New Roman"/>
                          <w:sz w:val="24"/>
                        </w:rPr>
                        <w:t xml:space="preserve"> Recherche sur comment configurer Linux pour jouer du MIDI pour l’implémentation des fonctionnalités liées au MIDI sur le logiciel</w:t>
                      </w:r>
                      <w:r w:rsidR="0042263E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  <w:p w14:paraId="0EDA33B9" w14:textId="77777777" w:rsidR="00630F89" w:rsidRPr="00205354" w:rsidRDefault="00630F89" w:rsidP="0026338C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bookmarkStart w:id="1" w:name="_GoBack"/>
                      <w:bookmarkEnd w:id="1"/>
                    </w:p>
                    <w:p w14:paraId="49BAE9F3" w14:textId="7CFE69EC" w:rsidR="008D1A52" w:rsidRPr="000A6D54" w:rsidRDefault="008D1A52" w:rsidP="0026338C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276DF">
                        <w:rPr>
                          <w:rFonts w:ascii="Times New Roman" w:hAnsi="Times New Roman" w:cs="Times New Roman"/>
                          <w:sz w:val="24"/>
                        </w:rPr>
                        <w:t>Florian </w:t>
                      </w:r>
                      <w:proofErr w:type="spellStart"/>
                      <w:r w:rsidR="00D62063" w:rsidRPr="00F276DF">
                        <w:rPr>
                          <w:rFonts w:ascii="Times New Roman" w:hAnsi="Times New Roman" w:cs="Times New Roman"/>
                          <w:sz w:val="24"/>
                        </w:rPr>
                        <w:t>Corradin</w:t>
                      </w:r>
                      <w:proofErr w:type="spellEnd"/>
                      <w:r w:rsidR="00D62063" w:rsidRPr="00F276DF">
                        <w:rPr>
                          <w:rFonts w:ascii="Times New Roman" w:hAnsi="Times New Roman" w:cs="Times New Roman"/>
                          <w:sz w:val="24"/>
                        </w:rPr>
                        <w:t xml:space="preserve"> (</w:t>
                      </w:r>
                      <w:proofErr w:type="spellStart"/>
                      <w:r w:rsidR="00D62063" w:rsidRPr="00F276DF">
                        <w:rPr>
                          <w:rFonts w:ascii="Times New Roman" w:hAnsi="Times New Roman" w:cs="Times New Roman"/>
                          <w:sz w:val="24"/>
                        </w:rPr>
                        <w:t>corrad_f</w:t>
                      </w:r>
                      <w:proofErr w:type="spellEnd"/>
                      <w:r w:rsidR="00D62063" w:rsidRPr="00F276DF"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  <w:r w:rsidR="003E4736" w:rsidRPr="00F276DF">
                        <w:rPr>
                          <w:rFonts w:ascii="Times New Roman" w:hAnsi="Times New Roman" w:cs="Times New Roman"/>
                          <w:sz w:val="24"/>
                        </w:rPr>
                        <w:t> :</w:t>
                      </w:r>
                      <w:r w:rsidR="000A6D54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0A6D54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Général</w:t>
                      </w:r>
                      <w:r w:rsidR="000A6D54">
                        <w:rPr>
                          <w:rFonts w:ascii="Times New Roman" w:hAnsi="Times New Roman" w:cs="Times New Roman"/>
                          <w:sz w:val="24"/>
                        </w:rPr>
                        <w:t xml:space="preserve"> : Présentation Trophée </w:t>
                      </w:r>
                      <w:proofErr w:type="spellStart"/>
                      <w:r w:rsidR="000A6D54">
                        <w:rPr>
                          <w:rFonts w:ascii="Times New Roman" w:hAnsi="Times New Roman" w:cs="Times New Roman"/>
                          <w:sz w:val="24"/>
                        </w:rPr>
                        <w:t>Epitech</w:t>
                      </w:r>
                      <w:proofErr w:type="spellEnd"/>
                      <w:r w:rsidR="000A6D54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0A6D54">
                        <w:rPr>
                          <w:rFonts w:ascii="Times New Roman" w:hAnsi="Times New Roman" w:cs="Times New Roman"/>
                          <w:sz w:val="24"/>
                        </w:rPr>
                        <w:t>Experience</w:t>
                      </w:r>
                      <w:proofErr w:type="spellEnd"/>
                      <w:r w:rsidR="000A6D54">
                        <w:rPr>
                          <w:rFonts w:ascii="Times New Roman" w:hAnsi="Times New Roman" w:cs="Times New Roman"/>
                          <w:sz w:val="24"/>
                        </w:rPr>
                        <w:t xml:space="preserve">, tenu du stand </w:t>
                      </w:r>
                      <w:proofErr w:type="spellStart"/>
                      <w:r w:rsidR="000A6D54">
                        <w:rPr>
                          <w:rFonts w:ascii="Times New Roman" w:hAnsi="Times New Roman" w:cs="Times New Roman"/>
                          <w:sz w:val="24"/>
                        </w:rPr>
                        <w:t>Epitech</w:t>
                      </w:r>
                      <w:proofErr w:type="spellEnd"/>
                      <w:r w:rsidR="000A6D54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0A6D54">
                        <w:rPr>
                          <w:rFonts w:ascii="Times New Roman" w:hAnsi="Times New Roman" w:cs="Times New Roman"/>
                          <w:sz w:val="24"/>
                        </w:rPr>
                        <w:t>Experience</w:t>
                      </w:r>
                      <w:proofErr w:type="spellEnd"/>
                      <w:r w:rsidR="000A6D54"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</w:p>
                    <w:p w14:paraId="22ADF375" w14:textId="77777777" w:rsidR="00D62063" w:rsidRPr="00F276DF" w:rsidRDefault="00D62063" w:rsidP="0026338C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46B4D3CC" w14:textId="7E5E96F4" w:rsidR="008D1A52" w:rsidRPr="000A6D54" w:rsidRDefault="00D62063" w:rsidP="0026338C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0A6D54">
                        <w:rPr>
                          <w:rFonts w:ascii="Times New Roman" w:hAnsi="Times New Roman" w:cs="Times New Roman"/>
                          <w:sz w:val="24"/>
                        </w:rPr>
                        <w:t xml:space="preserve">Simon </w:t>
                      </w:r>
                      <w:proofErr w:type="spellStart"/>
                      <w:r w:rsidRPr="000A6D54">
                        <w:rPr>
                          <w:rFonts w:ascii="Times New Roman" w:hAnsi="Times New Roman" w:cs="Times New Roman"/>
                          <w:sz w:val="24"/>
                        </w:rPr>
                        <w:t>Daguenet</w:t>
                      </w:r>
                      <w:proofErr w:type="spellEnd"/>
                      <w:r w:rsidRPr="000A6D54">
                        <w:rPr>
                          <w:rFonts w:ascii="Times New Roman" w:hAnsi="Times New Roman" w:cs="Times New Roman"/>
                          <w:sz w:val="24"/>
                        </w:rPr>
                        <w:t xml:space="preserve"> (</w:t>
                      </w:r>
                      <w:proofErr w:type="spellStart"/>
                      <w:r w:rsidRPr="000A6D54">
                        <w:rPr>
                          <w:rFonts w:ascii="Times New Roman" w:hAnsi="Times New Roman" w:cs="Times New Roman"/>
                          <w:sz w:val="24"/>
                        </w:rPr>
                        <w:t>daguen_s</w:t>
                      </w:r>
                      <w:proofErr w:type="spellEnd"/>
                      <w:r w:rsidRPr="000A6D54">
                        <w:rPr>
                          <w:rFonts w:ascii="Times New Roman" w:hAnsi="Times New Roman" w:cs="Times New Roman"/>
                          <w:sz w:val="24"/>
                        </w:rPr>
                        <w:t xml:space="preserve">) : </w:t>
                      </w:r>
                      <w:r w:rsidR="000A6D54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Général</w:t>
                      </w:r>
                      <w:r w:rsidR="000A6D54">
                        <w:rPr>
                          <w:rFonts w:ascii="Times New Roman" w:hAnsi="Times New Roman" w:cs="Times New Roman"/>
                          <w:sz w:val="24"/>
                        </w:rPr>
                        <w:t xml:space="preserve"> : Présentation Trophée </w:t>
                      </w:r>
                      <w:proofErr w:type="spellStart"/>
                      <w:r w:rsidR="000A6D54">
                        <w:rPr>
                          <w:rFonts w:ascii="Times New Roman" w:hAnsi="Times New Roman" w:cs="Times New Roman"/>
                          <w:sz w:val="24"/>
                        </w:rPr>
                        <w:t>Epitech</w:t>
                      </w:r>
                      <w:proofErr w:type="spellEnd"/>
                      <w:r w:rsidR="000A6D54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0A6D54">
                        <w:rPr>
                          <w:rFonts w:ascii="Times New Roman" w:hAnsi="Times New Roman" w:cs="Times New Roman"/>
                          <w:sz w:val="24"/>
                        </w:rPr>
                        <w:t>Experience</w:t>
                      </w:r>
                      <w:proofErr w:type="spellEnd"/>
                      <w:r w:rsidR="000A6D54">
                        <w:rPr>
                          <w:rFonts w:ascii="Times New Roman" w:hAnsi="Times New Roman" w:cs="Times New Roman"/>
                          <w:sz w:val="24"/>
                        </w:rPr>
                        <w:t xml:space="preserve">, tenu du stand </w:t>
                      </w:r>
                      <w:proofErr w:type="spellStart"/>
                      <w:r w:rsidR="000A6D54">
                        <w:rPr>
                          <w:rFonts w:ascii="Times New Roman" w:hAnsi="Times New Roman" w:cs="Times New Roman"/>
                          <w:sz w:val="24"/>
                        </w:rPr>
                        <w:t>Epitech</w:t>
                      </w:r>
                      <w:proofErr w:type="spellEnd"/>
                      <w:r w:rsidR="000A6D54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0A6D54">
                        <w:rPr>
                          <w:rFonts w:ascii="Times New Roman" w:hAnsi="Times New Roman" w:cs="Times New Roman"/>
                          <w:sz w:val="24"/>
                        </w:rPr>
                        <w:t>Experience</w:t>
                      </w:r>
                      <w:proofErr w:type="spellEnd"/>
                      <w:r w:rsidR="000A6D54"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</w:p>
                    <w:p w14:paraId="5748BB0A" w14:textId="77777777" w:rsidR="0042263E" w:rsidRPr="000A6D54" w:rsidRDefault="0042263E" w:rsidP="0026338C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36A96">
        <w:rPr>
          <w:rFonts w:ascii="Times New Roman" w:hAnsi="Times New Roman" w:cs="Times New Roman"/>
          <w:b/>
          <w:sz w:val="24"/>
          <w:szCs w:val="32"/>
          <w:u w:val="single"/>
        </w:rPr>
        <w:t>Travail</w:t>
      </w:r>
      <w:r w:rsidR="00336A96" w:rsidRPr="00336A96">
        <w:rPr>
          <w:rFonts w:ascii="Times New Roman" w:hAnsi="Times New Roman" w:cs="Times New Roman"/>
          <w:b/>
          <w:sz w:val="24"/>
          <w:szCs w:val="32"/>
          <w:u w:val="single"/>
        </w:rPr>
        <w:t xml:space="preserve"> individuel </w:t>
      </w:r>
      <w:r w:rsidR="00336A96">
        <w:rPr>
          <w:rFonts w:ascii="Times New Roman" w:hAnsi="Times New Roman" w:cs="Times New Roman"/>
          <w:b/>
          <w:sz w:val="24"/>
          <w:szCs w:val="32"/>
          <w:u w:val="single"/>
        </w:rPr>
        <w:t xml:space="preserve">effectué </w:t>
      </w:r>
      <w:r w:rsidR="00336A96" w:rsidRPr="00336A96">
        <w:rPr>
          <w:rFonts w:ascii="Times New Roman" w:hAnsi="Times New Roman" w:cs="Times New Roman"/>
          <w:b/>
          <w:sz w:val="24"/>
          <w:szCs w:val="32"/>
          <w:u w:val="single"/>
        </w:rPr>
        <w:t>depuis le dernier suivi :</w:t>
      </w:r>
    </w:p>
    <w:p w14:paraId="2814D2C9" w14:textId="77777777" w:rsidR="00336A96" w:rsidRDefault="00336A96" w:rsidP="00336A96">
      <w:pPr>
        <w:rPr>
          <w:rFonts w:ascii="Times New Roman" w:hAnsi="Times New Roman" w:cs="Times New Roman"/>
          <w:sz w:val="28"/>
          <w:szCs w:val="28"/>
        </w:rPr>
      </w:pPr>
    </w:p>
    <w:p w14:paraId="41E73EBD" w14:textId="77777777" w:rsidR="00336A96" w:rsidRDefault="00336A96" w:rsidP="00336A96">
      <w:pPr>
        <w:rPr>
          <w:rFonts w:ascii="Times New Roman" w:hAnsi="Times New Roman" w:cs="Times New Roman"/>
          <w:sz w:val="28"/>
          <w:szCs w:val="28"/>
        </w:rPr>
      </w:pPr>
    </w:p>
    <w:p w14:paraId="5F5EAAB4" w14:textId="77777777" w:rsidR="00336A96" w:rsidRDefault="00336A96" w:rsidP="00336A96">
      <w:pPr>
        <w:rPr>
          <w:rFonts w:ascii="Times New Roman" w:hAnsi="Times New Roman" w:cs="Times New Roman"/>
          <w:sz w:val="28"/>
          <w:szCs w:val="28"/>
        </w:rPr>
      </w:pPr>
    </w:p>
    <w:p w14:paraId="4DC7B79F" w14:textId="77777777" w:rsidR="00AB6EE0" w:rsidRDefault="00AB6EE0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01DC2EC0" w14:textId="77777777" w:rsidR="00416752" w:rsidRDefault="00416752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76FA2302" w14:textId="77777777" w:rsidR="00416752" w:rsidRDefault="00416752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751E0AD2" w14:textId="77777777" w:rsidR="00416752" w:rsidRDefault="00416752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1C921E3E" w14:textId="77777777" w:rsidR="00416752" w:rsidRDefault="00416752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75DFD83D" w14:textId="77777777" w:rsidR="00877E43" w:rsidRDefault="00877E43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4D039810" w14:textId="77777777" w:rsidR="00BE44E5" w:rsidRDefault="00BE44E5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0336AB1F" w14:textId="110248A4" w:rsidR="00336A96" w:rsidRPr="00336A96" w:rsidRDefault="00BE44E5" w:rsidP="00336A96">
      <w:pPr>
        <w:rPr>
          <w:rFonts w:ascii="Times New Roman" w:hAnsi="Times New Roman" w:cs="Times New Roman"/>
          <w:sz w:val="24"/>
          <w:szCs w:val="32"/>
          <w:u w:val="single"/>
        </w:rPr>
      </w:pPr>
      <w:r>
        <w:rPr>
          <w:rFonts w:ascii="Times New Roman" w:hAnsi="Times New Roman" w:cs="Times New Roman"/>
          <w:noProof/>
          <w:sz w:val="24"/>
          <w:szCs w:val="32"/>
          <w:u w:val="single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756556" wp14:editId="283A5BE9">
                <wp:simplePos x="0" y="0"/>
                <wp:positionH relativeFrom="column">
                  <wp:posOffset>-4445</wp:posOffset>
                </wp:positionH>
                <wp:positionV relativeFrom="paragraph">
                  <wp:posOffset>328295</wp:posOffset>
                </wp:positionV>
                <wp:extent cx="5805170" cy="2105025"/>
                <wp:effectExtent l="0" t="0" r="24130" b="2857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170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gradFill>
                            <a:gsLst>
                              <a:gs pos="82660">
                                <a:srgbClr val="D6E0F2"/>
                              </a:gs>
                              <a:gs pos="67650">
                                <a:srgbClr val="CDD9F0"/>
                              </a:gs>
                              <a:gs pos="30991">
                                <a:srgbClr val="B3C6EA"/>
                              </a:gs>
                              <a:gs pos="16650">
                                <a:srgbClr val="A7BEE7"/>
                              </a:gs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00E82" w14:textId="2110DF0D" w:rsidR="00BE44E5" w:rsidRPr="00BE44E5" w:rsidRDefault="00BE44E5" w:rsidP="00BE44E5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E44E5">
                              <w:rPr>
                                <w:rFonts w:ascii="Times New Roman" w:hAnsi="Times New Roman" w:cs="Times New Roman"/>
                              </w:rPr>
                              <w:t>Comment se déroule la soutenance finale ?</w:t>
                            </w:r>
                          </w:p>
                          <w:p w14:paraId="751984D7" w14:textId="5AE01C80" w:rsidR="00BE44E5" w:rsidRPr="00BE44E5" w:rsidRDefault="00BE44E5" w:rsidP="00BE44E5">
                            <w:pPr>
                              <w:pStyle w:val="Default"/>
                              <w:numPr>
                                <w:ilvl w:val="1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E44E5">
                              <w:rPr>
                                <w:rFonts w:ascii="Times New Roman" w:hAnsi="Times New Roman" w:cs="Times New Roman"/>
                              </w:rPr>
                              <w:t>Date</w:t>
                            </w:r>
                          </w:p>
                          <w:p w14:paraId="6F0A106F" w14:textId="62B23084" w:rsidR="00BE44E5" w:rsidRPr="00BE44E5" w:rsidRDefault="00BE44E5" w:rsidP="00BE44E5">
                            <w:pPr>
                              <w:pStyle w:val="Default"/>
                              <w:numPr>
                                <w:ilvl w:val="1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E44E5">
                              <w:rPr>
                                <w:rFonts w:ascii="Times New Roman" w:hAnsi="Times New Roman" w:cs="Times New Roman"/>
                              </w:rPr>
                              <w:t>Lieu</w:t>
                            </w:r>
                          </w:p>
                          <w:p w14:paraId="7025548D" w14:textId="68FC25DF" w:rsidR="00BE44E5" w:rsidRPr="00BE44E5" w:rsidRDefault="00BE44E5" w:rsidP="00BE44E5">
                            <w:pPr>
                              <w:pStyle w:val="Default"/>
                              <w:numPr>
                                <w:ilvl w:val="1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E44E5">
                              <w:rPr>
                                <w:rFonts w:ascii="Times New Roman" w:hAnsi="Times New Roman" w:cs="Times New Roman"/>
                              </w:rPr>
                              <w:t>Durée</w:t>
                            </w:r>
                          </w:p>
                          <w:p w14:paraId="6329AA85" w14:textId="2C45C7C3" w:rsidR="00BE44E5" w:rsidRPr="00BE44E5" w:rsidRDefault="00BE44E5" w:rsidP="00BE44E5">
                            <w:pPr>
                              <w:pStyle w:val="Default"/>
                              <w:numPr>
                                <w:ilvl w:val="1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E44E5">
                              <w:rPr>
                                <w:rFonts w:ascii="Times New Roman" w:hAnsi="Times New Roman" w:cs="Times New Roman"/>
                              </w:rPr>
                              <w:t>Composition du Jury</w:t>
                            </w:r>
                          </w:p>
                          <w:p w14:paraId="507F8F8D" w14:textId="0C0D3EF6" w:rsidR="00BE44E5" w:rsidRPr="00BE44E5" w:rsidRDefault="00BE44E5" w:rsidP="00BE44E5">
                            <w:pPr>
                              <w:pStyle w:val="Default"/>
                              <w:numPr>
                                <w:ilvl w:val="1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E44E5">
                              <w:rPr>
                                <w:rFonts w:ascii="Times New Roman" w:hAnsi="Times New Roman" w:cs="Times New Roman"/>
                              </w:rPr>
                              <w:t>Langue</w:t>
                            </w:r>
                          </w:p>
                          <w:p w14:paraId="48B2E8E4" w14:textId="733522E7" w:rsidR="00BE44E5" w:rsidRPr="00BE44E5" w:rsidRDefault="00BE44E5" w:rsidP="00BE44E5">
                            <w:pPr>
                              <w:pStyle w:val="Default"/>
                              <w:numPr>
                                <w:ilvl w:val="1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E44E5">
                              <w:rPr>
                                <w:rFonts w:ascii="Times New Roman" w:hAnsi="Times New Roman" w:cs="Times New Roman"/>
                              </w:rPr>
                              <w:t>Doit-on tous parlé ?</w:t>
                            </w:r>
                          </w:p>
                          <w:p w14:paraId="129D5669" w14:textId="5888F951" w:rsidR="00BE44E5" w:rsidRPr="00BE44E5" w:rsidRDefault="00BE44E5" w:rsidP="00BE44E5">
                            <w:pPr>
                              <w:pStyle w:val="Default"/>
                              <w:numPr>
                                <w:ilvl w:val="1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E44E5">
                              <w:rPr>
                                <w:rFonts w:ascii="Times New Roman" w:hAnsi="Times New Roman" w:cs="Times New Roman"/>
                              </w:rPr>
                              <w:t>Doit-il y avoir une démo ?</w:t>
                            </w:r>
                          </w:p>
                          <w:p w14:paraId="3908BCFB" w14:textId="2B4AB958" w:rsidR="00BE44E5" w:rsidRPr="00BE44E5" w:rsidRDefault="00BE44E5" w:rsidP="00BE44E5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E44E5">
                              <w:rPr>
                                <w:rFonts w:ascii="Times New Roman" w:hAnsi="Times New Roman" w:cs="Times New Roman"/>
                              </w:rPr>
                              <w:t>De même pour la soutenance finale technique.</w:t>
                            </w:r>
                          </w:p>
                          <w:p w14:paraId="68B4120C" w14:textId="6CB51F1C" w:rsidR="00BE44E5" w:rsidRPr="00BE44E5" w:rsidRDefault="00BE44E5" w:rsidP="00BE44E5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E44E5">
                              <w:rPr>
                                <w:rFonts w:ascii="Times New Roman" w:hAnsi="Times New Roman" w:cs="Times New Roman"/>
                              </w:rPr>
                              <w:t>Comment sont attribué les crédits par rapport aux statistiques de l’intra ?</w:t>
                            </w:r>
                          </w:p>
                          <w:p w14:paraId="7C390485" w14:textId="393F224B" w:rsidR="00336A96" w:rsidRPr="00336A96" w:rsidRDefault="00336A96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56556" id="_x0000_s1027" type="#_x0000_t202" style="position:absolute;margin-left:-.35pt;margin-top:25.85pt;width:457.1pt;height:16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">
                <v:textbox>
                  <w:txbxContent>
                    <w:p w14:paraId="79600E82" w14:textId="2110DF0D" w:rsidR="00BE44E5" w:rsidRPr="00BE44E5" w:rsidRDefault="00BE44E5" w:rsidP="00BE44E5">
                      <w:pPr>
                        <w:pStyle w:val="Default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BE44E5">
                        <w:rPr>
                          <w:rFonts w:ascii="Times New Roman" w:hAnsi="Times New Roman" w:cs="Times New Roman"/>
                        </w:rPr>
                        <w:t>Comment se déroule la soutenance finale ?</w:t>
                      </w:r>
                    </w:p>
                    <w:p w14:paraId="751984D7" w14:textId="5AE01C80" w:rsidR="00BE44E5" w:rsidRPr="00BE44E5" w:rsidRDefault="00BE44E5" w:rsidP="00BE44E5">
                      <w:pPr>
                        <w:pStyle w:val="Default"/>
                        <w:numPr>
                          <w:ilvl w:val="1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BE44E5">
                        <w:rPr>
                          <w:rFonts w:ascii="Times New Roman" w:hAnsi="Times New Roman" w:cs="Times New Roman"/>
                        </w:rPr>
                        <w:t>Date</w:t>
                      </w:r>
                    </w:p>
                    <w:p w14:paraId="6F0A106F" w14:textId="62B23084" w:rsidR="00BE44E5" w:rsidRPr="00BE44E5" w:rsidRDefault="00BE44E5" w:rsidP="00BE44E5">
                      <w:pPr>
                        <w:pStyle w:val="Default"/>
                        <w:numPr>
                          <w:ilvl w:val="1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BE44E5">
                        <w:rPr>
                          <w:rFonts w:ascii="Times New Roman" w:hAnsi="Times New Roman" w:cs="Times New Roman"/>
                        </w:rPr>
                        <w:t>Lieu</w:t>
                      </w:r>
                    </w:p>
                    <w:p w14:paraId="7025548D" w14:textId="68FC25DF" w:rsidR="00BE44E5" w:rsidRPr="00BE44E5" w:rsidRDefault="00BE44E5" w:rsidP="00BE44E5">
                      <w:pPr>
                        <w:pStyle w:val="Default"/>
                        <w:numPr>
                          <w:ilvl w:val="1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BE44E5">
                        <w:rPr>
                          <w:rFonts w:ascii="Times New Roman" w:hAnsi="Times New Roman" w:cs="Times New Roman"/>
                        </w:rPr>
                        <w:t>Durée</w:t>
                      </w:r>
                    </w:p>
                    <w:p w14:paraId="6329AA85" w14:textId="2C45C7C3" w:rsidR="00BE44E5" w:rsidRPr="00BE44E5" w:rsidRDefault="00BE44E5" w:rsidP="00BE44E5">
                      <w:pPr>
                        <w:pStyle w:val="Default"/>
                        <w:numPr>
                          <w:ilvl w:val="1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BE44E5">
                        <w:rPr>
                          <w:rFonts w:ascii="Times New Roman" w:hAnsi="Times New Roman" w:cs="Times New Roman"/>
                        </w:rPr>
                        <w:t>Composition du Jury</w:t>
                      </w:r>
                    </w:p>
                    <w:p w14:paraId="507F8F8D" w14:textId="0C0D3EF6" w:rsidR="00BE44E5" w:rsidRPr="00BE44E5" w:rsidRDefault="00BE44E5" w:rsidP="00BE44E5">
                      <w:pPr>
                        <w:pStyle w:val="Default"/>
                        <w:numPr>
                          <w:ilvl w:val="1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BE44E5">
                        <w:rPr>
                          <w:rFonts w:ascii="Times New Roman" w:hAnsi="Times New Roman" w:cs="Times New Roman"/>
                        </w:rPr>
                        <w:t>Langue</w:t>
                      </w:r>
                    </w:p>
                    <w:p w14:paraId="48B2E8E4" w14:textId="733522E7" w:rsidR="00BE44E5" w:rsidRPr="00BE44E5" w:rsidRDefault="00BE44E5" w:rsidP="00BE44E5">
                      <w:pPr>
                        <w:pStyle w:val="Default"/>
                        <w:numPr>
                          <w:ilvl w:val="1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BE44E5">
                        <w:rPr>
                          <w:rFonts w:ascii="Times New Roman" w:hAnsi="Times New Roman" w:cs="Times New Roman"/>
                        </w:rPr>
                        <w:t>Doit-on tous parlé ?</w:t>
                      </w:r>
                    </w:p>
                    <w:p w14:paraId="129D5669" w14:textId="5888F951" w:rsidR="00BE44E5" w:rsidRPr="00BE44E5" w:rsidRDefault="00BE44E5" w:rsidP="00BE44E5">
                      <w:pPr>
                        <w:pStyle w:val="Default"/>
                        <w:numPr>
                          <w:ilvl w:val="1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BE44E5">
                        <w:rPr>
                          <w:rFonts w:ascii="Times New Roman" w:hAnsi="Times New Roman" w:cs="Times New Roman"/>
                        </w:rPr>
                        <w:t>Doit-il y avoir une démo ?</w:t>
                      </w:r>
                    </w:p>
                    <w:p w14:paraId="3908BCFB" w14:textId="2B4AB958" w:rsidR="00BE44E5" w:rsidRPr="00BE44E5" w:rsidRDefault="00BE44E5" w:rsidP="00BE44E5">
                      <w:pPr>
                        <w:pStyle w:val="Default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BE44E5">
                        <w:rPr>
                          <w:rFonts w:ascii="Times New Roman" w:hAnsi="Times New Roman" w:cs="Times New Roman"/>
                        </w:rPr>
                        <w:t>De même pour la soutenance finale technique.</w:t>
                      </w:r>
                    </w:p>
                    <w:p w14:paraId="68B4120C" w14:textId="6CB51F1C" w:rsidR="00BE44E5" w:rsidRPr="00BE44E5" w:rsidRDefault="00BE44E5" w:rsidP="00BE44E5">
                      <w:pPr>
                        <w:pStyle w:val="Default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BE44E5">
                        <w:rPr>
                          <w:rFonts w:ascii="Times New Roman" w:hAnsi="Times New Roman" w:cs="Times New Roman"/>
                        </w:rPr>
                        <w:t>Comment sont attribué les crédits par rapport aux statistiques de l’intra ?</w:t>
                      </w:r>
                    </w:p>
                    <w:p w14:paraId="7C390485" w14:textId="393F224B" w:rsidR="00336A96" w:rsidRPr="00336A96" w:rsidRDefault="00336A96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6A96">
        <w:rPr>
          <w:rFonts w:ascii="Times New Roman" w:hAnsi="Times New Roman" w:cs="Times New Roman"/>
          <w:b/>
          <w:sz w:val="24"/>
          <w:szCs w:val="32"/>
          <w:u w:val="single"/>
        </w:rPr>
        <w:t>Question</w:t>
      </w:r>
      <w:r w:rsidR="00AB6EE0">
        <w:rPr>
          <w:rFonts w:ascii="Times New Roman" w:hAnsi="Times New Roman" w:cs="Times New Roman"/>
          <w:b/>
          <w:sz w:val="24"/>
          <w:szCs w:val="32"/>
          <w:u w:val="single"/>
        </w:rPr>
        <w:t>s</w:t>
      </w:r>
      <w:r w:rsidR="00336A96">
        <w:rPr>
          <w:rFonts w:ascii="Times New Roman" w:hAnsi="Times New Roman" w:cs="Times New Roman"/>
          <w:b/>
          <w:sz w:val="24"/>
          <w:szCs w:val="32"/>
          <w:u w:val="single"/>
        </w:rPr>
        <w:t xml:space="preserve"> du groupe</w:t>
      </w:r>
      <w:r w:rsidR="00336A96" w:rsidRPr="00336A96">
        <w:rPr>
          <w:rFonts w:ascii="Times New Roman" w:hAnsi="Times New Roman" w:cs="Times New Roman"/>
          <w:b/>
          <w:sz w:val="24"/>
          <w:szCs w:val="32"/>
          <w:u w:val="single"/>
        </w:rPr>
        <w:t xml:space="preserve"> :</w:t>
      </w:r>
    </w:p>
    <w:p w14:paraId="634F6DD8" w14:textId="4B3024D8" w:rsidR="00336A96" w:rsidRDefault="00336A96" w:rsidP="00336A96">
      <w:pPr>
        <w:rPr>
          <w:rFonts w:ascii="Times New Roman" w:hAnsi="Times New Roman" w:cs="Times New Roman"/>
          <w:sz w:val="28"/>
          <w:szCs w:val="28"/>
        </w:rPr>
      </w:pPr>
    </w:p>
    <w:p w14:paraId="7935F067" w14:textId="77777777" w:rsidR="00336A96" w:rsidRDefault="00336A96" w:rsidP="00336A96">
      <w:pPr>
        <w:rPr>
          <w:rFonts w:ascii="Times New Roman" w:hAnsi="Times New Roman" w:cs="Times New Roman"/>
          <w:sz w:val="28"/>
          <w:szCs w:val="28"/>
        </w:rPr>
      </w:pPr>
    </w:p>
    <w:p w14:paraId="255496B5" w14:textId="77777777" w:rsidR="00336A96" w:rsidRPr="00336A96" w:rsidRDefault="00336A96" w:rsidP="00336A96">
      <w:pPr>
        <w:rPr>
          <w:rFonts w:ascii="Times New Roman" w:hAnsi="Times New Roman" w:cs="Times New Roman"/>
          <w:sz w:val="24"/>
          <w:szCs w:val="32"/>
        </w:rPr>
      </w:pPr>
    </w:p>
    <w:sectPr w:rsidR="00336A96" w:rsidRPr="00336A96" w:rsidSect="000B05F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70C60A" w14:textId="77777777" w:rsidR="00924CBC" w:rsidRDefault="00924CBC" w:rsidP="00336A96">
      <w:pPr>
        <w:spacing w:after="0" w:line="240" w:lineRule="auto"/>
      </w:pPr>
      <w:r>
        <w:separator/>
      </w:r>
    </w:p>
  </w:endnote>
  <w:endnote w:type="continuationSeparator" w:id="0">
    <w:p w14:paraId="3880F067" w14:textId="77777777" w:rsidR="00924CBC" w:rsidRDefault="00924CBC" w:rsidP="00336A96">
      <w:pPr>
        <w:spacing w:after="0" w:line="240" w:lineRule="auto"/>
      </w:pPr>
      <w:r>
        <w:continuationSeparator/>
      </w:r>
    </w:p>
  </w:endnote>
  <w:endnote w:type="continuationNotice" w:id="1">
    <w:p w14:paraId="469C9F45" w14:textId="77777777" w:rsidR="00924CBC" w:rsidRDefault="00924CB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8B02D" w14:textId="77777777" w:rsidR="008F0076" w:rsidRDefault="008F007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D37510" w14:textId="77777777" w:rsidR="00924CBC" w:rsidRDefault="00924CBC" w:rsidP="00336A96">
      <w:pPr>
        <w:spacing w:after="0" w:line="240" w:lineRule="auto"/>
      </w:pPr>
      <w:r>
        <w:separator/>
      </w:r>
    </w:p>
  </w:footnote>
  <w:footnote w:type="continuationSeparator" w:id="0">
    <w:p w14:paraId="4E4FC7EE" w14:textId="77777777" w:rsidR="00924CBC" w:rsidRDefault="00924CBC" w:rsidP="00336A96">
      <w:pPr>
        <w:spacing w:after="0" w:line="240" w:lineRule="auto"/>
      </w:pPr>
      <w:r>
        <w:continuationSeparator/>
      </w:r>
    </w:p>
  </w:footnote>
  <w:footnote w:type="continuationNotice" w:id="1">
    <w:p w14:paraId="0DDB2C3F" w14:textId="77777777" w:rsidR="00924CBC" w:rsidRDefault="00924CB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5DF154" w14:textId="77777777" w:rsidR="00336A96" w:rsidRDefault="00336A96" w:rsidP="00336A96">
    <w:pPr>
      <w:pStyle w:val="En-tte"/>
      <w:tabs>
        <w:tab w:val="left" w:pos="3328"/>
      </w:tabs>
    </w:pPr>
    <w:r w:rsidRPr="00336A96">
      <w:rPr>
        <w:noProof/>
        <w:lang w:eastAsia="zh-CN"/>
      </w:rPr>
      <w:drawing>
        <wp:anchor distT="0" distB="0" distL="114300" distR="114300" simplePos="0" relativeHeight="251655168" behindDoc="0" locked="0" layoutInCell="1" allowOverlap="1" wp14:anchorId="54A93AF1" wp14:editId="7B4710E1">
          <wp:simplePos x="0" y="0"/>
          <wp:positionH relativeFrom="margin">
            <wp:posOffset>-78740</wp:posOffset>
          </wp:positionH>
          <wp:positionV relativeFrom="margin">
            <wp:posOffset>-1021715</wp:posOffset>
          </wp:positionV>
          <wp:extent cx="1019175" cy="525780"/>
          <wp:effectExtent l="19050" t="0" r="9525" b="0"/>
          <wp:wrapSquare wrapText="bothSides"/>
          <wp:docPr id="1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eip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9175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  <w:tbl>
    <w:tblPr>
      <w:tblW w:w="5411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460"/>
      <w:gridCol w:w="3607"/>
    </w:tblGrid>
    <w:tr w:rsidR="00336A96" w14:paraId="3F01E28A" w14:textId="77777777" w:rsidTr="003147A0">
      <w:trPr>
        <w:trHeight w:val="323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6300" w:type="dxa"/>
            </w:tcPr>
            <w:p w14:paraId="34FFF39D" w14:textId="77777777" w:rsidR="00336A96" w:rsidRDefault="00336A96" w:rsidP="00336A96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Fiche de préparation de suivi</w:t>
              </w:r>
            </w:p>
          </w:tc>
        </w:sdtContent>
      </w:sdt>
      <w:tc>
        <w:tcPr>
          <w:tcW w:w="3518" w:type="dxa"/>
        </w:tcPr>
        <w:p w14:paraId="5A31AE8B" w14:textId="77777777" w:rsidR="00336A96" w:rsidRDefault="003147A0" w:rsidP="00CE1E62">
          <w:pPr>
            <w:pStyle w:val="En-tte"/>
            <w:tabs>
              <w:tab w:val="clear" w:pos="4513"/>
              <w:tab w:val="clear" w:pos="9026"/>
              <w:tab w:val="right" w:pos="2292"/>
            </w:tabs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 xml:space="preserve">Music </w:t>
          </w:r>
          <w:proofErr w:type="spellStart"/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Sheet</w:t>
          </w:r>
          <w:proofErr w:type="spellEnd"/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 xml:space="preserve"> </w:t>
          </w:r>
          <w:proofErr w:type="spellStart"/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Writer</w:t>
          </w:r>
          <w:proofErr w:type="spellEnd"/>
        </w:p>
      </w:tc>
    </w:tr>
  </w:tbl>
  <w:p w14:paraId="465C8C05" w14:textId="77777777" w:rsidR="00336A96" w:rsidRDefault="00336A96" w:rsidP="00336A96">
    <w:pPr>
      <w:pStyle w:val="En-tte"/>
    </w:pPr>
  </w:p>
  <w:p w14:paraId="67746505" w14:textId="77777777" w:rsidR="00336A96" w:rsidRDefault="00336A96" w:rsidP="00336A96">
    <w:pPr>
      <w:pStyle w:val="En-tte"/>
      <w:tabs>
        <w:tab w:val="left" w:pos="332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E1121D9"/>
    <w:multiLevelType w:val="hybridMultilevel"/>
    <w:tmpl w:val="528B519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F496A1F"/>
    <w:multiLevelType w:val="hybridMultilevel"/>
    <w:tmpl w:val="33A22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C1C68"/>
    <w:multiLevelType w:val="hybridMultilevel"/>
    <w:tmpl w:val="01D6A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7A0"/>
    <w:rsid w:val="00034710"/>
    <w:rsid w:val="00042081"/>
    <w:rsid w:val="00046295"/>
    <w:rsid w:val="0006047B"/>
    <w:rsid w:val="00070462"/>
    <w:rsid w:val="00073B87"/>
    <w:rsid w:val="000A6D54"/>
    <w:rsid w:val="000B05F0"/>
    <w:rsid w:val="0012149D"/>
    <w:rsid w:val="001B6E24"/>
    <w:rsid w:val="001F4F17"/>
    <w:rsid w:val="0020017A"/>
    <w:rsid w:val="00205354"/>
    <w:rsid w:val="0024095A"/>
    <w:rsid w:val="0026338C"/>
    <w:rsid w:val="002872E4"/>
    <w:rsid w:val="002C0507"/>
    <w:rsid w:val="002E6E84"/>
    <w:rsid w:val="00301C97"/>
    <w:rsid w:val="003032C5"/>
    <w:rsid w:val="003056E4"/>
    <w:rsid w:val="003147A0"/>
    <w:rsid w:val="00336A96"/>
    <w:rsid w:val="00337AF5"/>
    <w:rsid w:val="003479D5"/>
    <w:rsid w:val="00364EA2"/>
    <w:rsid w:val="00392388"/>
    <w:rsid w:val="003A01CD"/>
    <w:rsid w:val="003B1B4F"/>
    <w:rsid w:val="003B3B0B"/>
    <w:rsid w:val="003C5C22"/>
    <w:rsid w:val="003E4736"/>
    <w:rsid w:val="003F463D"/>
    <w:rsid w:val="0040769A"/>
    <w:rsid w:val="00416752"/>
    <w:rsid w:val="0042263E"/>
    <w:rsid w:val="00425DB7"/>
    <w:rsid w:val="004463DD"/>
    <w:rsid w:val="00452561"/>
    <w:rsid w:val="0049038C"/>
    <w:rsid w:val="004B12C8"/>
    <w:rsid w:val="004C213E"/>
    <w:rsid w:val="004E745C"/>
    <w:rsid w:val="00564E15"/>
    <w:rsid w:val="00573F17"/>
    <w:rsid w:val="0057467B"/>
    <w:rsid w:val="00585B28"/>
    <w:rsid w:val="005D15DF"/>
    <w:rsid w:val="005E7653"/>
    <w:rsid w:val="00601729"/>
    <w:rsid w:val="00630F89"/>
    <w:rsid w:val="00636BD0"/>
    <w:rsid w:val="00660E06"/>
    <w:rsid w:val="00704DA4"/>
    <w:rsid w:val="00710E55"/>
    <w:rsid w:val="00734E92"/>
    <w:rsid w:val="00743A1E"/>
    <w:rsid w:val="00776578"/>
    <w:rsid w:val="007A4660"/>
    <w:rsid w:val="007B0345"/>
    <w:rsid w:val="007E3B2B"/>
    <w:rsid w:val="007E62C9"/>
    <w:rsid w:val="00803046"/>
    <w:rsid w:val="00815FBA"/>
    <w:rsid w:val="008203C2"/>
    <w:rsid w:val="00877E43"/>
    <w:rsid w:val="008B5BCE"/>
    <w:rsid w:val="008B767B"/>
    <w:rsid w:val="008D1A52"/>
    <w:rsid w:val="008D1EE1"/>
    <w:rsid w:val="008F0076"/>
    <w:rsid w:val="009015EE"/>
    <w:rsid w:val="00917F94"/>
    <w:rsid w:val="00921B12"/>
    <w:rsid w:val="009246C9"/>
    <w:rsid w:val="00924CBC"/>
    <w:rsid w:val="00936D29"/>
    <w:rsid w:val="009602EC"/>
    <w:rsid w:val="009637B4"/>
    <w:rsid w:val="009B21A2"/>
    <w:rsid w:val="009D6111"/>
    <w:rsid w:val="009F6925"/>
    <w:rsid w:val="00A11560"/>
    <w:rsid w:val="00A3301D"/>
    <w:rsid w:val="00AB3088"/>
    <w:rsid w:val="00AB6EE0"/>
    <w:rsid w:val="00AD14C8"/>
    <w:rsid w:val="00B1473B"/>
    <w:rsid w:val="00B2057B"/>
    <w:rsid w:val="00B51D58"/>
    <w:rsid w:val="00B70EF2"/>
    <w:rsid w:val="00B80A23"/>
    <w:rsid w:val="00B84224"/>
    <w:rsid w:val="00BD7301"/>
    <w:rsid w:val="00BE44E5"/>
    <w:rsid w:val="00BE5F92"/>
    <w:rsid w:val="00C007B3"/>
    <w:rsid w:val="00C06276"/>
    <w:rsid w:val="00C81250"/>
    <w:rsid w:val="00CF14B0"/>
    <w:rsid w:val="00D00758"/>
    <w:rsid w:val="00D123B6"/>
    <w:rsid w:val="00D318A2"/>
    <w:rsid w:val="00D62063"/>
    <w:rsid w:val="00DA55AF"/>
    <w:rsid w:val="00DC3A51"/>
    <w:rsid w:val="00DF2B6F"/>
    <w:rsid w:val="00E001FB"/>
    <w:rsid w:val="00E32774"/>
    <w:rsid w:val="00E658C1"/>
    <w:rsid w:val="00EB28F6"/>
    <w:rsid w:val="00EB5F1D"/>
    <w:rsid w:val="00F119B2"/>
    <w:rsid w:val="00F13FB4"/>
    <w:rsid w:val="00F276DF"/>
    <w:rsid w:val="00F7489C"/>
    <w:rsid w:val="00F751F8"/>
    <w:rsid w:val="00F77E94"/>
    <w:rsid w:val="00FD35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1A5D9"/>
  <w15:docId w15:val="{09C0D930-4F0D-4992-8A3E-54FA73F37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36A9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36A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6A96"/>
  </w:style>
  <w:style w:type="paragraph" w:styleId="Textedebulles">
    <w:name w:val="Balloon Text"/>
    <w:basedOn w:val="Normal"/>
    <w:link w:val="TextedebullesCar"/>
    <w:uiPriority w:val="99"/>
    <w:semiHidden/>
    <w:unhideWhenUsed/>
    <w:rsid w:val="00336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6A96"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unhideWhenUsed/>
    <w:rsid w:val="00336A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6A96"/>
  </w:style>
  <w:style w:type="paragraph" w:styleId="Sansinterligne">
    <w:name w:val="No Spacing"/>
    <w:uiPriority w:val="1"/>
    <w:qFormat/>
    <w:rsid w:val="00336A96"/>
    <w:pPr>
      <w:spacing w:after="0" w:line="240" w:lineRule="auto"/>
    </w:pPr>
  </w:style>
  <w:style w:type="paragraph" w:styleId="Rvision">
    <w:name w:val="Revision"/>
    <w:hidden/>
    <w:uiPriority w:val="99"/>
    <w:semiHidden/>
    <w:rsid w:val="008F0076"/>
    <w:pPr>
      <w:spacing w:after="0" w:line="240" w:lineRule="auto"/>
    </w:pPr>
  </w:style>
  <w:style w:type="paragraph" w:customStyle="1" w:styleId="Default">
    <w:name w:val="Default"/>
    <w:rsid w:val="00BE44E5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pitech\musicsheetwriter\Documentation\Templates\Template_fiche_suivi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Template_fiche_suivi.dotx</Template>
  <TotalTime>150</TotalTime>
  <Pages>1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Fiche de préparation de suivi</vt:lpstr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de préparation de suivi</dc:title>
  <dc:creator>Jonathan Racaud</dc:creator>
  <cp:lastModifiedBy>jonathan racaud</cp:lastModifiedBy>
  <cp:revision>68</cp:revision>
  <cp:lastPrinted>2015-08-25T10:48:00Z</cp:lastPrinted>
  <dcterms:created xsi:type="dcterms:W3CDTF">2016-04-12T15:45:00Z</dcterms:created>
  <dcterms:modified xsi:type="dcterms:W3CDTF">2016-11-30T20:58:00Z</dcterms:modified>
</cp:coreProperties>
</file>