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7D092" w14:textId="27AD5E0D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Date et heure du suivi :</w:t>
      </w:r>
      <w:r w:rsidR="009246C9">
        <w:rPr>
          <w:rFonts w:ascii="Times New Roman" w:hAnsi="Times New Roman" w:cs="Times New Roman"/>
          <w:sz w:val="24"/>
        </w:rPr>
        <w:t xml:space="preserve"> 14/10/2016 - 10</w:t>
      </w:r>
      <w:r w:rsidR="0040769A">
        <w:rPr>
          <w:rFonts w:ascii="Times New Roman" w:hAnsi="Times New Roman" w:cs="Times New Roman"/>
          <w:sz w:val="24"/>
        </w:rPr>
        <w:t>:30</w:t>
      </w:r>
    </w:p>
    <w:p w14:paraId="195966E7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15CD7B1F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Chef de groupe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3147A0">
        <w:rPr>
          <w:rFonts w:ascii="Times New Roman" w:hAnsi="Times New Roman" w:cs="Times New Roman"/>
          <w:sz w:val="24"/>
        </w:rPr>
        <w:t>Jonathan Racaud (racaud_j)</w:t>
      </w:r>
    </w:p>
    <w:p w14:paraId="06F90784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1AA20FB9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Membres présents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3147A0">
        <w:rPr>
          <w:rFonts w:ascii="Times New Roman" w:hAnsi="Times New Roman" w:cs="Times New Roman"/>
          <w:sz w:val="24"/>
        </w:rPr>
        <w:t>racaud_j, harrau_j, blonde_j, simon_o, daguen_s, corrad_f</w:t>
      </w:r>
    </w:p>
    <w:p w14:paraId="5641EB98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39F819AF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Membres absents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3147A0">
        <w:rPr>
          <w:rFonts w:ascii="Times New Roman" w:hAnsi="Times New Roman" w:cs="Times New Roman"/>
          <w:sz w:val="24"/>
        </w:rPr>
        <w:t>N/A</w:t>
      </w:r>
    </w:p>
    <w:p w14:paraId="7DFE24E3" w14:textId="77777777" w:rsidR="00336A96" w:rsidRPr="00336A96" w:rsidRDefault="00336A96" w:rsidP="00336A96">
      <w:pPr>
        <w:pStyle w:val="Sansinterligne"/>
        <w:rPr>
          <w:rFonts w:ascii="Times New Roman" w:hAnsi="Times New Roman" w:cs="Times New Roman"/>
          <w:b/>
          <w:sz w:val="24"/>
        </w:rPr>
      </w:pPr>
    </w:p>
    <w:p w14:paraId="19DA2243" w14:textId="77777777" w:rsidR="00336A96" w:rsidRPr="00AB6EE0" w:rsidRDefault="00336A96" w:rsidP="00336A96">
      <w:pPr>
        <w:pStyle w:val="Sansinterligne"/>
        <w:rPr>
          <w:rFonts w:ascii="Times New Roman" w:hAnsi="Times New Roman" w:cs="Times New Roman"/>
          <w:sz w:val="24"/>
        </w:rPr>
      </w:pPr>
      <w:r w:rsidRPr="00336A96">
        <w:rPr>
          <w:rFonts w:ascii="Times New Roman" w:hAnsi="Times New Roman" w:cs="Times New Roman"/>
          <w:b/>
          <w:sz w:val="24"/>
        </w:rPr>
        <w:t>Rappel de votre sujet :</w:t>
      </w:r>
      <w:r w:rsidRPr="00336A96">
        <w:rPr>
          <w:rFonts w:ascii="Times New Roman" w:hAnsi="Times New Roman" w:cs="Times New Roman"/>
          <w:sz w:val="24"/>
        </w:rPr>
        <w:t xml:space="preserve"> </w:t>
      </w:r>
      <w:r w:rsidR="003147A0">
        <w:rPr>
          <w:rFonts w:ascii="Times New Roman" w:hAnsi="Times New Roman" w:cs="Times New Roman"/>
          <w:sz w:val="24"/>
        </w:rPr>
        <w:t>Logiciel d’édition de partition permettant la génération de partition depuis un piano ou guitare branchés à l’ordinateur. Site web vitrine et communautaire. Applications mobiles iOS, Android, Windows Phone.</w:t>
      </w:r>
    </w:p>
    <w:p w14:paraId="60611950" w14:textId="77777777" w:rsidR="00336A96" w:rsidRDefault="00336A96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814FC04" w14:textId="77777777" w:rsidR="00336A96" w:rsidRPr="00336A96" w:rsidRDefault="00C06276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32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92657D3" wp14:editId="07CF8FB0">
                <wp:simplePos x="0" y="0"/>
                <wp:positionH relativeFrom="margin">
                  <wp:posOffset>-36195</wp:posOffset>
                </wp:positionH>
                <wp:positionV relativeFrom="paragraph">
                  <wp:posOffset>293370</wp:posOffset>
                </wp:positionV>
                <wp:extent cx="5805170" cy="4447540"/>
                <wp:effectExtent l="0" t="0" r="36830" b="2286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444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F8611" w14:textId="46A6DAEE" w:rsidR="003147A0" w:rsidRPr="0026338C" w:rsidRDefault="003147A0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147A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Jonathan Racaud (racaud_j) :</w:t>
                            </w:r>
                            <w:r w:rsidR="00A3301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A3301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A3301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:</w:t>
                            </w:r>
                            <w:r w:rsidR="009246C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Reconnaissance complète des accords. Retravail de l’interface utilisateur</w:t>
                            </w:r>
                          </w:p>
                          <w:p w14:paraId="1BA71D9C" w14:textId="77777777" w:rsidR="00B84224" w:rsidRPr="0026338C" w:rsidRDefault="00B84224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5279EA5" w14:textId="30FFBD86" w:rsidR="00B84224" w:rsidRDefault="00D62063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Julien Blondeel (b</w:t>
                            </w:r>
                            <w:r w:rsidR="00B84224"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londe_j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B84224"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: </w:t>
                            </w:r>
                            <w:r w:rsidR="00636BD0" w:rsidRPr="00636BD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636BD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="009246C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Refonte de l’affichage des partitions, mise en place du multi-page</w:t>
                            </w:r>
                          </w:p>
                          <w:p w14:paraId="0BFE09E5" w14:textId="77777777" w:rsidR="0026338C" w:rsidRDefault="0026338C" w:rsidP="003147A0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BCE43AD" w14:textId="2BA8E446" w:rsidR="0026338C" w:rsidRPr="00D00758" w:rsidRDefault="0026338C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49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Jeremy Harrault (harrau_j) : </w:t>
                            </w:r>
                            <w:r w:rsidR="00D0075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D007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: correction imprécision detection de note. + début implémentation accords analyse son.</w:t>
                            </w:r>
                          </w:p>
                          <w:p w14:paraId="23070124" w14:textId="77777777" w:rsidR="00B2057B" w:rsidRPr="0012149D" w:rsidRDefault="00B2057B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EC38BE2" w14:textId="1691A2CE" w:rsidR="00B2057B" w:rsidRPr="00205354" w:rsidRDefault="004463DD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Antoine </w:t>
                            </w:r>
                            <w:r w:rsidR="00B2057B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Simon</w:t>
                            </w:r>
                            <w:r w:rsidR="00D62063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(s</w:t>
                            </w:r>
                            <w:r w:rsidR="00B2057B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imon_o</w:t>
                            </w:r>
                            <w:r w:rsidR="00D62063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B2057B" w:rsidRPr="0020535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:</w:t>
                            </w:r>
                            <w:r w:rsidR="0042263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42263E" w:rsidRPr="004226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 </w:t>
                            </w:r>
                            <w:r w:rsidR="0042263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="009246C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Mise en place du programme d’installation pour Linux et Windows</w:t>
                            </w:r>
                            <w:r w:rsidR="0042263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</w:p>
                          <w:p w14:paraId="0EDA33B9" w14:textId="77777777" w:rsidR="00630F89" w:rsidRPr="00205354" w:rsidRDefault="00630F89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9BAE9F3" w14:textId="7264F146" w:rsidR="008D1A52" w:rsidRPr="00D00758" w:rsidRDefault="008D1A52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007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Florian </w:t>
                            </w:r>
                            <w:r w:rsidR="00D62063" w:rsidRPr="00D007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Corradin (corrad_f)</w:t>
                            </w:r>
                            <w:r w:rsidR="009246C9" w:rsidRPr="00D007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="00B80A23" w:rsidRPr="00D007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22ADF375" w14:textId="77777777" w:rsidR="00D62063" w:rsidRPr="00D00758" w:rsidRDefault="00D62063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6B4D3CC" w14:textId="78391398" w:rsidR="008D1A52" w:rsidRPr="00D00758" w:rsidRDefault="00D62063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007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Simon Daguenet (daguen_s) : </w:t>
                            </w:r>
                            <w:r w:rsidR="00EB5F1D" w:rsidRPr="00D0075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Windows Phone</w:t>
                            </w:r>
                            <w:r w:rsidR="00EB5F1D" w:rsidRPr="00D007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: </w:t>
                            </w:r>
                            <w:r w:rsidR="00EB5F1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Passage de l’application de Windows 8.1 en Windows 10 UWP en MVVM.</w:t>
                            </w:r>
                          </w:p>
                          <w:p w14:paraId="5748BB0A" w14:textId="77777777" w:rsidR="0042263E" w:rsidRPr="00D00758" w:rsidRDefault="0042263E" w:rsidP="0026338C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657D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.85pt;margin-top:23.1pt;width:457.1pt;height:350.2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">
                <v:textbox>
                  <w:txbxContent>
                    <w:p w14:paraId="705F8611" w14:textId="46A6DAEE" w:rsidR="003147A0" w:rsidRPr="0026338C" w:rsidRDefault="003147A0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147A0">
                        <w:rPr>
                          <w:rFonts w:ascii="Times New Roman" w:hAnsi="Times New Roman" w:cs="Times New Roman"/>
                          <w:sz w:val="24"/>
                        </w:rPr>
                        <w:t>Jonathan Racaud (racaud_j) :</w:t>
                      </w:r>
                      <w:r w:rsidR="00A3301D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A3301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A3301D">
                        <w:rPr>
                          <w:rFonts w:ascii="Times New Roman" w:hAnsi="Times New Roman" w:cs="Times New Roman"/>
                          <w:sz w:val="24"/>
                        </w:rPr>
                        <w:t> :</w:t>
                      </w:r>
                      <w:r w:rsidR="009246C9">
                        <w:rPr>
                          <w:rFonts w:ascii="Times New Roman" w:hAnsi="Times New Roman" w:cs="Times New Roman"/>
                          <w:sz w:val="24"/>
                        </w:rPr>
                        <w:t xml:space="preserve"> Reconnaissance complète des accords. Retravail de l’interface utilisateur</w:t>
                      </w:r>
                    </w:p>
                    <w:p w14:paraId="1BA71D9C" w14:textId="77777777" w:rsidR="00B84224" w:rsidRPr="0026338C" w:rsidRDefault="00B84224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5279EA5" w14:textId="30FFBD86" w:rsidR="00B84224" w:rsidRDefault="00D62063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Julien Blondeel (b</w:t>
                      </w:r>
                      <w:r w:rsidR="00B84224" w:rsidRPr="0026338C">
                        <w:rPr>
                          <w:rFonts w:ascii="Times New Roman" w:hAnsi="Times New Roman" w:cs="Times New Roman"/>
                          <w:sz w:val="24"/>
                        </w:rPr>
                        <w:t>londe_j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B84224"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 : </w:t>
                      </w:r>
                      <w:r w:rsidR="00636BD0" w:rsidRPr="00636BD0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636BD0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="009246C9">
                        <w:rPr>
                          <w:rFonts w:ascii="Times New Roman" w:hAnsi="Times New Roman" w:cs="Times New Roman"/>
                          <w:sz w:val="24"/>
                        </w:rPr>
                        <w:t>Refonte de l’affichage des partitions, mise en place du multi-page</w:t>
                      </w:r>
                    </w:p>
                    <w:p w14:paraId="0BFE09E5" w14:textId="77777777" w:rsidR="0026338C" w:rsidRDefault="0026338C" w:rsidP="003147A0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BCE43AD" w14:textId="2BA8E446" w:rsidR="0026338C" w:rsidRPr="00D00758" w:rsidRDefault="0026338C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49D">
                        <w:rPr>
                          <w:rFonts w:ascii="Times New Roman" w:hAnsi="Times New Roman" w:cs="Times New Roman"/>
                          <w:sz w:val="24"/>
                        </w:rPr>
                        <w:t xml:space="preserve">Jeremy Harrault (harrau_j) : </w:t>
                      </w:r>
                      <w:r w:rsidR="00D0075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D00758">
                        <w:rPr>
                          <w:rFonts w:ascii="Times New Roman" w:hAnsi="Times New Roman" w:cs="Times New Roman"/>
                          <w:sz w:val="24"/>
                        </w:rPr>
                        <w:t> : correction imprécision detection de note. + début implémentation accords analyse son.</w:t>
                      </w:r>
                    </w:p>
                    <w:p w14:paraId="23070124" w14:textId="77777777" w:rsidR="00B2057B" w:rsidRPr="0012149D" w:rsidRDefault="00B2057B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EC38BE2" w14:textId="1691A2CE" w:rsidR="00B2057B" w:rsidRPr="00205354" w:rsidRDefault="004463DD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05354">
                        <w:rPr>
                          <w:rFonts w:ascii="Times New Roman" w:hAnsi="Times New Roman" w:cs="Times New Roman"/>
                          <w:sz w:val="24"/>
                        </w:rPr>
                        <w:t xml:space="preserve">Antoine </w:t>
                      </w:r>
                      <w:r w:rsidR="00B2057B" w:rsidRPr="00205354">
                        <w:rPr>
                          <w:rFonts w:ascii="Times New Roman" w:hAnsi="Times New Roman" w:cs="Times New Roman"/>
                          <w:sz w:val="24"/>
                        </w:rPr>
                        <w:t>Simon</w:t>
                      </w:r>
                      <w:r w:rsidR="00D62063" w:rsidRPr="00205354">
                        <w:rPr>
                          <w:rFonts w:ascii="Times New Roman" w:hAnsi="Times New Roman" w:cs="Times New Roman"/>
                          <w:sz w:val="24"/>
                        </w:rPr>
                        <w:t xml:space="preserve"> (s</w:t>
                      </w:r>
                      <w:r w:rsidR="00B2057B" w:rsidRPr="00205354">
                        <w:rPr>
                          <w:rFonts w:ascii="Times New Roman" w:hAnsi="Times New Roman" w:cs="Times New Roman"/>
                          <w:sz w:val="24"/>
                        </w:rPr>
                        <w:t>imon_o</w:t>
                      </w:r>
                      <w:r w:rsidR="00D62063" w:rsidRPr="00205354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B2057B" w:rsidRPr="00205354">
                        <w:rPr>
                          <w:rFonts w:ascii="Times New Roman" w:hAnsi="Times New Roman" w:cs="Times New Roman"/>
                          <w:sz w:val="24"/>
                        </w:rPr>
                        <w:t> :</w:t>
                      </w:r>
                      <w:r w:rsidR="0042263E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42263E" w:rsidRPr="0042263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 </w:t>
                      </w:r>
                      <w:r w:rsidR="0042263E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="009246C9">
                        <w:rPr>
                          <w:rFonts w:ascii="Times New Roman" w:hAnsi="Times New Roman" w:cs="Times New Roman"/>
                          <w:sz w:val="24"/>
                        </w:rPr>
                        <w:t>Mise en place du programme d’installation pour Linux et Windows</w:t>
                      </w:r>
                      <w:r w:rsidR="0042263E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</w:p>
                    <w:p w14:paraId="0EDA33B9" w14:textId="77777777" w:rsidR="00630F89" w:rsidRPr="00205354" w:rsidRDefault="00630F89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9BAE9F3" w14:textId="7264F146" w:rsidR="008D1A52" w:rsidRPr="00D00758" w:rsidRDefault="008D1A52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00758">
                        <w:rPr>
                          <w:rFonts w:ascii="Times New Roman" w:hAnsi="Times New Roman" w:cs="Times New Roman"/>
                          <w:sz w:val="24"/>
                        </w:rPr>
                        <w:t>Florian </w:t>
                      </w:r>
                      <w:r w:rsidR="00D62063" w:rsidRPr="00D00758">
                        <w:rPr>
                          <w:rFonts w:ascii="Times New Roman" w:hAnsi="Times New Roman" w:cs="Times New Roman"/>
                          <w:sz w:val="24"/>
                        </w:rPr>
                        <w:t>Corradin (corrad_f)</w:t>
                      </w:r>
                      <w:r w:rsidR="009246C9" w:rsidRPr="00D00758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="00B80A23" w:rsidRPr="00D00758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22ADF375" w14:textId="77777777" w:rsidR="00D62063" w:rsidRPr="00D00758" w:rsidRDefault="00D62063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6B4D3CC" w14:textId="78391398" w:rsidR="008D1A52" w:rsidRPr="00D00758" w:rsidRDefault="00D62063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00758">
                        <w:rPr>
                          <w:rFonts w:ascii="Times New Roman" w:hAnsi="Times New Roman" w:cs="Times New Roman"/>
                          <w:sz w:val="24"/>
                        </w:rPr>
                        <w:t xml:space="preserve">Simon Daguenet (daguen_s) : </w:t>
                      </w:r>
                      <w:r w:rsidR="00EB5F1D" w:rsidRPr="00D0075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Windows Phone</w:t>
                      </w:r>
                      <w:r w:rsidR="00EB5F1D" w:rsidRPr="00D00758">
                        <w:rPr>
                          <w:rFonts w:ascii="Times New Roman" w:hAnsi="Times New Roman" w:cs="Times New Roman"/>
                          <w:sz w:val="24"/>
                        </w:rPr>
                        <w:t xml:space="preserve"> : </w:t>
                      </w:r>
                      <w:r w:rsidR="00EB5F1D">
                        <w:rPr>
                          <w:rFonts w:ascii="Times New Roman" w:hAnsi="Times New Roman" w:cs="Times New Roman"/>
                          <w:sz w:val="24"/>
                        </w:rPr>
                        <w:t>Passage de l’application de Windows 8.1 en Windows 10 UWP en MVVM.</w:t>
                      </w:r>
                    </w:p>
                    <w:p w14:paraId="5748BB0A" w14:textId="77777777" w:rsidR="0042263E" w:rsidRPr="00D00758" w:rsidRDefault="0042263E" w:rsidP="0026338C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Travail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individuel </w: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effectué 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>depuis le dernier suivi :</w:t>
      </w:r>
    </w:p>
    <w:p w14:paraId="2814D2C9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41E73EBD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5F5EAAB4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4DC7B79F" w14:textId="77777777" w:rsidR="00AB6EE0" w:rsidRDefault="00AB6EE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1DC2EC0" w14:textId="77777777"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76FA2302" w14:textId="77777777"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751E0AD2" w14:textId="77777777"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1C921E3E" w14:textId="77777777" w:rsidR="00416752" w:rsidRDefault="00416752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65DFEE35" w14:textId="389631AA" w:rsidR="00336A96" w:rsidRPr="00416752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  <w:r>
        <w:rPr>
          <w:rFonts w:ascii="Times New Roman" w:hAnsi="Times New Roman" w:cs="Times New Roman"/>
          <w:b/>
          <w:sz w:val="24"/>
          <w:szCs w:val="32"/>
          <w:u w:val="single"/>
        </w:rPr>
        <w:br w:type="page"/>
      </w:r>
      <w:r w:rsidR="00C06276">
        <w:rPr>
          <w:rFonts w:ascii="Times New Roman" w:hAnsi="Times New Roman" w:cs="Times New Roman"/>
          <w:noProof/>
          <w:sz w:val="24"/>
          <w:szCs w:val="32"/>
          <w:u w:val="single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6284B" wp14:editId="21D038FC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5805170" cy="4610100"/>
                <wp:effectExtent l="0" t="0" r="24130" b="190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F752B" w14:textId="4B949225" w:rsidR="00416752" w:rsidRPr="004C213E" w:rsidRDefault="00416752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Jonathan Racaud (racaud_j) </w:t>
                            </w:r>
                            <w:r w:rsidR="00336A96"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="004C213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Préparation Challenge EIP, </w:t>
                            </w:r>
                            <w:r w:rsidR="004C21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4C213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: Avancer sur l’interface utilisateur</w:t>
                            </w:r>
                          </w:p>
                          <w:p w14:paraId="7E8ECB42" w14:textId="77777777" w:rsidR="00B84224" w:rsidRPr="0040769A" w:rsidRDefault="00B84224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7189E9C" w14:textId="769F3547" w:rsidR="00B84224" w:rsidRPr="00C81250" w:rsidRDefault="00D62063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Julien Blondeel (b</w:t>
                            </w:r>
                            <w:r w:rsidR="00B842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londe_j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B84224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="004C213E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Remise en état fonctionnel des boutons de l’éditeur de partition</w:t>
                            </w:r>
                          </w:p>
                          <w:p w14:paraId="1689956D" w14:textId="77777777" w:rsidR="0026338C" w:rsidRDefault="0026338C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7362667" w14:textId="3736FFCE" w:rsidR="0026338C" w:rsidRPr="00D00758" w:rsidRDefault="0026338C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D007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Jeremy Harrault (harrau_j) : </w:t>
                            </w:r>
                            <w:r w:rsidR="00D0075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D0075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 : fin implémentation accords analyse son.</w:t>
                            </w:r>
                          </w:p>
                          <w:p w14:paraId="336C12EA" w14:textId="77777777" w:rsidR="00B2057B" w:rsidRPr="00D00758" w:rsidRDefault="00B2057B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41E5826" w14:textId="1FE35C38" w:rsidR="00B2057B" w:rsidRPr="003F463D" w:rsidRDefault="00D62063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F46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Antoine Simon (s</w:t>
                            </w:r>
                            <w:r w:rsidR="00B2057B" w:rsidRPr="003F46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imon_o</w:t>
                            </w:r>
                            <w:r w:rsidRPr="003F46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)</w:t>
                            </w:r>
                            <w:r w:rsidR="00B2057B" w:rsidRPr="003F46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="003F463D" w:rsidRPr="003F46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Régler les problèmes de portaudio sur linux</w:t>
                            </w:r>
                          </w:p>
                          <w:p w14:paraId="2B288C0A" w14:textId="77777777" w:rsidR="00D123B6" w:rsidRPr="003F463D" w:rsidRDefault="00D123B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D911421" w14:textId="0668472B" w:rsidR="00D123B6" w:rsidRDefault="00D123B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Florian </w:t>
                            </w:r>
                            <w:r w:rsidR="00D6206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Corradin (corrad_f)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</w:t>
                            </w:r>
                            <w:r w:rsidR="001F4F1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  <w:p w14:paraId="51BE0E2E" w14:textId="77777777" w:rsidR="00D62063" w:rsidRDefault="00D62063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332CC89" w14:textId="47C95915" w:rsidR="00D62063" w:rsidRPr="0026338C" w:rsidRDefault="00D62063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Daguenet Simon (daguen_s) : </w:t>
                            </w:r>
                            <w:r w:rsidR="003F463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Réimplémenter le retour arrière et correction de problèmes liés au changement de vue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284B" id="Zone de texte 5" o:spid="_x0000_s1027" type="#_x0000_t202" style="position:absolute;margin-left:0;margin-top:22.75pt;width:457.1pt;height:36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">
                <v:textbox>
                  <w:txbxContent>
                    <w:p w14:paraId="348F752B" w14:textId="4B949225" w:rsidR="00416752" w:rsidRPr="004C213E" w:rsidRDefault="00416752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0769A">
                        <w:rPr>
                          <w:rFonts w:ascii="Times New Roman" w:hAnsi="Times New Roman" w:cs="Times New Roman"/>
                          <w:sz w:val="24"/>
                        </w:rPr>
                        <w:t xml:space="preserve">Jonathan Racaud (racaud_j) </w:t>
                      </w:r>
                      <w:r w:rsidR="00336A96" w:rsidRPr="0040769A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="004C213E">
                        <w:rPr>
                          <w:rFonts w:ascii="Times New Roman" w:hAnsi="Times New Roman" w:cs="Times New Roman"/>
                          <w:sz w:val="24"/>
                        </w:rPr>
                        <w:t xml:space="preserve">Préparation Challenge EIP, </w:t>
                      </w:r>
                      <w:r w:rsidR="004C213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4C213E">
                        <w:rPr>
                          <w:rFonts w:ascii="Times New Roman" w:hAnsi="Times New Roman" w:cs="Times New Roman"/>
                          <w:sz w:val="24"/>
                        </w:rPr>
                        <w:t> : Avancer sur l’interface utilisateur</w:t>
                      </w:r>
                    </w:p>
                    <w:p w14:paraId="7E8ECB42" w14:textId="77777777" w:rsidR="00B84224" w:rsidRPr="0040769A" w:rsidRDefault="00B84224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7189E9C" w14:textId="769F3547" w:rsidR="00B84224" w:rsidRPr="00C81250" w:rsidRDefault="00D62063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Julien Blondeel (b</w:t>
                      </w:r>
                      <w:r w:rsidR="00B84224">
                        <w:rPr>
                          <w:rFonts w:ascii="Times New Roman" w:hAnsi="Times New Roman" w:cs="Times New Roman"/>
                          <w:sz w:val="24"/>
                        </w:rPr>
                        <w:t>londe_j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B84224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="004C213E">
                        <w:rPr>
                          <w:rFonts w:ascii="Times New Roman" w:hAnsi="Times New Roman" w:cs="Times New Roman"/>
                          <w:sz w:val="24"/>
                        </w:rPr>
                        <w:t>Remise en état fonctionnel des boutons de l’éditeur de partition</w:t>
                      </w:r>
                    </w:p>
                    <w:p w14:paraId="1689956D" w14:textId="77777777" w:rsidR="0026338C" w:rsidRDefault="0026338C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7362667" w14:textId="3736FFCE" w:rsidR="0026338C" w:rsidRPr="00D00758" w:rsidRDefault="0026338C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D00758">
                        <w:rPr>
                          <w:rFonts w:ascii="Times New Roman" w:hAnsi="Times New Roman" w:cs="Times New Roman"/>
                          <w:sz w:val="24"/>
                        </w:rPr>
                        <w:t xml:space="preserve">Jeremy Harrault (harrau_j) : </w:t>
                      </w:r>
                      <w:r w:rsidR="00D00758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D00758">
                        <w:rPr>
                          <w:rFonts w:ascii="Times New Roman" w:hAnsi="Times New Roman" w:cs="Times New Roman"/>
                          <w:sz w:val="24"/>
                        </w:rPr>
                        <w:t> : fin implémentation accords analyse son.</w:t>
                      </w:r>
                    </w:p>
                    <w:p w14:paraId="336C12EA" w14:textId="77777777" w:rsidR="00B2057B" w:rsidRPr="00D00758" w:rsidRDefault="00B2057B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41E5826" w14:textId="1FE35C38" w:rsidR="00B2057B" w:rsidRPr="003F463D" w:rsidRDefault="00D62063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F463D">
                        <w:rPr>
                          <w:rFonts w:ascii="Times New Roman" w:hAnsi="Times New Roman" w:cs="Times New Roman"/>
                          <w:sz w:val="24"/>
                        </w:rPr>
                        <w:t>Antoine Simon (s</w:t>
                      </w:r>
                      <w:r w:rsidR="00B2057B" w:rsidRPr="003F463D">
                        <w:rPr>
                          <w:rFonts w:ascii="Times New Roman" w:hAnsi="Times New Roman" w:cs="Times New Roman"/>
                          <w:sz w:val="24"/>
                        </w:rPr>
                        <w:t>imon_o</w:t>
                      </w:r>
                      <w:r w:rsidRPr="003F463D">
                        <w:rPr>
                          <w:rFonts w:ascii="Times New Roman" w:hAnsi="Times New Roman" w:cs="Times New Roman"/>
                          <w:sz w:val="24"/>
                        </w:rPr>
                        <w:t>)</w:t>
                      </w:r>
                      <w:r w:rsidR="00B2057B" w:rsidRPr="003F463D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="003F463D" w:rsidRPr="003F463D">
                        <w:rPr>
                          <w:rFonts w:ascii="Times New Roman" w:hAnsi="Times New Roman" w:cs="Times New Roman"/>
                          <w:sz w:val="24"/>
                        </w:rPr>
                        <w:t>Régler les problèmes de portaudio sur linux</w:t>
                      </w:r>
                    </w:p>
                    <w:p w14:paraId="2B288C0A" w14:textId="77777777" w:rsidR="00D123B6" w:rsidRPr="003F463D" w:rsidRDefault="00D123B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D911421" w14:textId="0668472B" w:rsidR="00D123B6" w:rsidRDefault="00D123B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Florian </w:t>
                      </w:r>
                      <w:r w:rsidR="00D62063">
                        <w:rPr>
                          <w:rFonts w:ascii="Times New Roman" w:hAnsi="Times New Roman" w:cs="Times New Roman"/>
                          <w:sz w:val="24"/>
                        </w:rPr>
                        <w:t xml:space="preserve">Corradin (corrad_f)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:</w:t>
                      </w:r>
                      <w:r w:rsidR="001F4F1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  <w:p w14:paraId="51BE0E2E" w14:textId="77777777" w:rsidR="00D62063" w:rsidRDefault="00D62063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332CC89" w14:textId="47C95915" w:rsidR="00D62063" w:rsidRPr="0026338C" w:rsidRDefault="00D62063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Daguenet Simon (daguen_s) : </w:t>
                      </w:r>
                      <w:r w:rsidR="003F463D">
                        <w:rPr>
                          <w:rFonts w:ascii="Times New Roman" w:hAnsi="Times New Roman" w:cs="Times New Roman"/>
                          <w:sz w:val="24"/>
                        </w:rPr>
                        <w:t>Réimplémenter le retour arrière et correction de problèmes liés au changement de vue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C06276">
        <w:rPr>
          <w:rFonts w:ascii="Times New Roman" w:hAnsi="Times New Roman" w:cs="Times New Roman"/>
          <w:noProof/>
          <w:sz w:val="24"/>
          <w:szCs w:val="32"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1C4994" wp14:editId="29C1860D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5805170" cy="4610100"/>
                <wp:effectExtent l="0" t="0" r="24130" b="19050"/>
                <wp:wrapThrough wrapText="bothSides">
                  <wp:wrapPolygon edited="0">
                    <wp:start x="0" y="0"/>
                    <wp:lineTo x="0" y="21600"/>
                    <wp:lineTo x="21619" y="21600"/>
                    <wp:lineTo x="21619" y="0"/>
                    <wp:lineTo x="0" y="0"/>
                  </wp:wrapPolygon>
                </wp:wrapThrough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461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1F395" w14:textId="77777777" w:rsidR="00416752" w:rsidRPr="0040769A" w:rsidRDefault="00416752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Jonathan Racaud (racaud_j) </w:t>
                            </w:r>
                            <w:r w:rsidR="00336A96"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: </w:t>
                            </w:r>
                            <w:r w:rsidR="0040769A" w:rsidRPr="004076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API Rest </w:t>
                            </w:r>
                            <w:r w:rsidR="0040769A" w:rsidRPr="007B034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</w:t>
                            </w:r>
                            <w:r w:rsidR="0040769A" w:rsidRP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Ajout des indicateurs de notoriété. </w:t>
                            </w:r>
                            <w:r w:rsidR="004076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 </w:t>
                            </w:r>
                            <w:r w:rsidR="0040769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: Continuer refonte interface utilisateur.</w:t>
                            </w:r>
                          </w:p>
                          <w:p w14:paraId="3D5A9124" w14:textId="77777777" w:rsidR="00B84224" w:rsidRPr="0040769A" w:rsidRDefault="00B84224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67EEF23" w14:textId="16F2AB17" w:rsidR="00B84224" w:rsidRPr="00C81250" w:rsidRDefault="00B84224" w:rsidP="00416752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Blonde_j : </w:t>
                            </w:r>
                            <w:r w:rsidR="00921B1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Finaliser l’implementation du temp</w:t>
                            </w:r>
                            <w:r w:rsidR="00E001F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 et du battement par minute. Débogage</w:t>
                            </w:r>
                            <w:r w:rsidR="00921B1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et test</w:t>
                            </w:r>
                            <w:r w:rsidR="00E001F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 fonctionnelles</w:t>
                            </w:r>
                            <w:r w:rsidR="00921B1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des parties Gestion de projet et Edition de partition pour la beta de juillet.</w:t>
                            </w:r>
                          </w:p>
                          <w:p w14:paraId="5EA9027B" w14:textId="77777777" w:rsidR="0026338C" w:rsidRDefault="0026338C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4D110B0" w14:textId="2D75C898" w:rsidR="0026338C" w:rsidRDefault="0026338C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26338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Jeremy Harrault (harrau_j) : </w:t>
                            </w:r>
                            <w:r w:rsidR="00B1473B" w:rsidRPr="00C007B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Logiciel</w:t>
                            </w:r>
                            <w:r w:rsidR="00B147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 : </w:t>
                            </w:r>
                            <w:r w:rsidR="00B80A2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Implémentation de l’algorithme sur la durée des notes. </w:t>
                            </w:r>
                            <w:r w:rsidR="00E001F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Débogage et te</w:t>
                            </w:r>
                            <w:r w:rsidR="00B80A2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sts fonctionnelles avec un instrument </w:t>
                            </w:r>
                            <w:r w:rsidR="00E001F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branché en Jack </w:t>
                            </w:r>
                            <w:r w:rsidR="00B80A2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pour la béta</w:t>
                            </w:r>
                            <w:r w:rsidR="00E001F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de Juillet</w:t>
                            </w:r>
                            <w:r w:rsidR="00B80A2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.</w:t>
                            </w:r>
                            <w:r w:rsidR="00B1473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Débogage et tests fonctionnelles pour l’application Android.</w:t>
                            </w:r>
                          </w:p>
                          <w:p w14:paraId="3379E7E9" w14:textId="77777777" w:rsidR="00B2057B" w:rsidRDefault="00B2057B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6C2A36B" w14:textId="77777777" w:rsidR="00B2057B" w:rsidRDefault="00B2057B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Simon_o : </w:t>
                            </w:r>
                            <w:r w:rsidR="007E3B2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Bien commencer la refonte de la lecture de partition et continuer le debug expérience utilisateur de l’application IPhone pour la beta.</w:t>
                            </w:r>
                          </w:p>
                          <w:p w14:paraId="54042E8A" w14:textId="77777777" w:rsidR="00D123B6" w:rsidRDefault="00D123B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F7A48D6" w14:textId="77777777" w:rsidR="00D123B6" w:rsidRPr="0026338C" w:rsidRDefault="00D123B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Florian :</w:t>
                            </w:r>
                            <w:r w:rsidR="001F4F1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Récupération des bonnes fréquences et du temps d’une note.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C4994" id="_x0000_s1028" type="#_x0000_t202" style="position:absolute;margin-left:0;margin-top:22.75pt;width:457.1pt;height:363pt;z-index: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">
                <v:textbox>
                  <w:txbxContent>
                    <w:p w14:paraId="5E31F395" w14:textId="77777777" w:rsidR="00416752" w:rsidRPr="0040769A" w:rsidRDefault="00416752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40769A">
                        <w:rPr>
                          <w:rFonts w:ascii="Times New Roman" w:hAnsi="Times New Roman" w:cs="Times New Roman"/>
                          <w:sz w:val="24"/>
                        </w:rPr>
                        <w:t xml:space="preserve">Jonathan Racaud (racaud_j) </w:t>
                      </w:r>
                      <w:r w:rsidR="00336A96" w:rsidRPr="0040769A">
                        <w:rPr>
                          <w:rFonts w:ascii="Times New Roman" w:hAnsi="Times New Roman" w:cs="Times New Roman"/>
                          <w:sz w:val="24"/>
                        </w:rPr>
                        <w:t xml:space="preserve">: </w:t>
                      </w:r>
                      <w:r w:rsidR="0040769A" w:rsidRPr="0040769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API Rest </w:t>
                      </w:r>
                      <w:r w:rsidR="0040769A" w:rsidRPr="007B0345">
                        <w:rPr>
                          <w:rFonts w:ascii="Times New Roman" w:hAnsi="Times New Roman" w:cs="Times New Roman"/>
                          <w:sz w:val="24"/>
                        </w:rPr>
                        <w:t>:</w:t>
                      </w:r>
                      <w:r w:rsidR="0040769A" w:rsidRPr="0040769A">
                        <w:rPr>
                          <w:rFonts w:ascii="Times New Roman" w:hAnsi="Times New Roman" w:cs="Times New Roman"/>
                          <w:sz w:val="24"/>
                        </w:rPr>
                        <w:t xml:space="preserve"> Ajout des indicateurs de notoriété. </w:t>
                      </w:r>
                      <w:r w:rsidR="0040769A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 </w:t>
                      </w:r>
                      <w:r w:rsidR="0040769A">
                        <w:rPr>
                          <w:rFonts w:ascii="Times New Roman" w:hAnsi="Times New Roman" w:cs="Times New Roman"/>
                          <w:sz w:val="24"/>
                        </w:rPr>
                        <w:t>: Continuer refonte interface utilisateur.</w:t>
                      </w:r>
                    </w:p>
                    <w:p w14:paraId="3D5A9124" w14:textId="77777777" w:rsidR="00B84224" w:rsidRPr="0040769A" w:rsidRDefault="00B84224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67EEF23" w14:textId="16F2AB17" w:rsidR="00B84224" w:rsidRPr="00C81250" w:rsidRDefault="00B84224" w:rsidP="00416752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Blonde_j : </w:t>
                      </w:r>
                      <w:r w:rsidR="00921B12">
                        <w:rPr>
                          <w:rFonts w:ascii="Times New Roman" w:hAnsi="Times New Roman" w:cs="Times New Roman"/>
                          <w:sz w:val="24"/>
                        </w:rPr>
                        <w:t>Finaliser l’implementation du temp</w:t>
                      </w:r>
                      <w:r w:rsidR="00E001FB">
                        <w:rPr>
                          <w:rFonts w:ascii="Times New Roman" w:hAnsi="Times New Roman" w:cs="Times New Roman"/>
                          <w:sz w:val="24"/>
                        </w:rPr>
                        <w:t>o et du battement par minute. Débogage</w:t>
                      </w:r>
                      <w:r w:rsidR="00921B12">
                        <w:rPr>
                          <w:rFonts w:ascii="Times New Roman" w:hAnsi="Times New Roman" w:cs="Times New Roman"/>
                          <w:sz w:val="24"/>
                        </w:rPr>
                        <w:t xml:space="preserve"> et test</w:t>
                      </w:r>
                      <w:r w:rsidR="00E001FB">
                        <w:rPr>
                          <w:rFonts w:ascii="Times New Roman" w:hAnsi="Times New Roman" w:cs="Times New Roman"/>
                          <w:sz w:val="24"/>
                        </w:rPr>
                        <w:t>s fonctionnelles</w:t>
                      </w:r>
                      <w:r w:rsidR="00921B12">
                        <w:rPr>
                          <w:rFonts w:ascii="Times New Roman" w:hAnsi="Times New Roman" w:cs="Times New Roman"/>
                          <w:sz w:val="24"/>
                        </w:rPr>
                        <w:t xml:space="preserve"> des parties Gestion de projet et Edition de partition pour la beta de juillet.</w:t>
                      </w:r>
                    </w:p>
                    <w:p w14:paraId="5EA9027B" w14:textId="77777777" w:rsidR="0026338C" w:rsidRDefault="0026338C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4D110B0" w14:textId="2D75C898" w:rsidR="0026338C" w:rsidRDefault="0026338C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26338C">
                        <w:rPr>
                          <w:rFonts w:ascii="Times New Roman" w:hAnsi="Times New Roman" w:cs="Times New Roman"/>
                          <w:sz w:val="24"/>
                        </w:rPr>
                        <w:t xml:space="preserve">Jeremy Harrault (harrau_j) : </w:t>
                      </w:r>
                      <w:r w:rsidR="00B1473B" w:rsidRPr="00C007B3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Logiciel</w:t>
                      </w:r>
                      <w:r w:rsidR="00B1473B">
                        <w:rPr>
                          <w:rFonts w:ascii="Times New Roman" w:hAnsi="Times New Roman" w:cs="Times New Roman"/>
                          <w:sz w:val="24"/>
                        </w:rPr>
                        <w:t xml:space="preserve"> : </w:t>
                      </w:r>
                      <w:r w:rsidR="00B80A23">
                        <w:rPr>
                          <w:rFonts w:ascii="Times New Roman" w:hAnsi="Times New Roman" w:cs="Times New Roman"/>
                          <w:sz w:val="24"/>
                        </w:rPr>
                        <w:t xml:space="preserve">Implémentation de l’algorithme sur la durée des notes. </w:t>
                      </w:r>
                      <w:r w:rsidR="00E001FB">
                        <w:rPr>
                          <w:rFonts w:ascii="Times New Roman" w:hAnsi="Times New Roman" w:cs="Times New Roman"/>
                          <w:sz w:val="24"/>
                        </w:rPr>
                        <w:t>Débogage et te</w:t>
                      </w:r>
                      <w:r w:rsidR="00B80A23">
                        <w:rPr>
                          <w:rFonts w:ascii="Times New Roman" w:hAnsi="Times New Roman" w:cs="Times New Roman"/>
                          <w:sz w:val="24"/>
                        </w:rPr>
                        <w:t xml:space="preserve">sts fonctionnelles avec un instrument </w:t>
                      </w:r>
                      <w:r w:rsidR="00E001FB">
                        <w:rPr>
                          <w:rFonts w:ascii="Times New Roman" w:hAnsi="Times New Roman" w:cs="Times New Roman"/>
                          <w:sz w:val="24"/>
                        </w:rPr>
                        <w:t xml:space="preserve">branché en Jack </w:t>
                      </w:r>
                      <w:r w:rsidR="00B80A23">
                        <w:rPr>
                          <w:rFonts w:ascii="Times New Roman" w:hAnsi="Times New Roman" w:cs="Times New Roman"/>
                          <w:sz w:val="24"/>
                        </w:rPr>
                        <w:t>pour la béta</w:t>
                      </w:r>
                      <w:r w:rsidR="00E001FB">
                        <w:rPr>
                          <w:rFonts w:ascii="Times New Roman" w:hAnsi="Times New Roman" w:cs="Times New Roman"/>
                          <w:sz w:val="24"/>
                        </w:rPr>
                        <w:t xml:space="preserve"> de Juillet</w:t>
                      </w:r>
                      <w:r w:rsidR="00B80A23">
                        <w:rPr>
                          <w:rFonts w:ascii="Times New Roman" w:hAnsi="Times New Roman" w:cs="Times New Roman"/>
                          <w:sz w:val="24"/>
                        </w:rPr>
                        <w:t>.</w:t>
                      </w:r>
                      <w:r w:rsidR="00B1473B">
                        <w:rPr>
                          <w:rFonts w:ascii="Times New Roman" w:hAnsi="Times New Roman" w:cs="Times New Roman"/>
                          <w:sz w:val="24"/>
                        </w:rPr>
                        <w:t xml:space="preserve"> Débogage et tests fonctionnelles pour l’application Android.</w:t>
                      </w:r>
                    </w:p>
                    <w:p w14:paraId="3379E7E9" w14:textId="77777777" w:rsidR="00B2057B" w:rsidRDefault="00B2057B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6C2A36B" w14:textId="77777777" w:rsidR="00B2057B" w:rsidRDefault="00B2057B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Simon_o : </w:t>
                      </w:r>
                      <w:r w:rsidR="007E3B2B">
                        <w:rPr>
                          <w:rFonts w:ascii="Times New Roman" w:hAnsi="Times New Roman" w:cs="Times New Roman"/>
                          <w:sz w:val="24"/>
                        </w:rPr>
                        <w:t>Bien commencer la refonte de la lecture de partition et continuer le debug expérience utilisateur de l’application IPhone pour la beta.</w:t>
                      </w:r>
                    </w:p>
                    <w:p w14:paraId="54042E8A" w14:textId="77777777" w:rsidR="00D123B6" w:rsidRDefault="00D123B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F7A48D6" w14:textId="77777777" w:rsidR="00D123B6" w:rsidRPr="0026338C" w:rsidRDefault="00D123B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Florian :</w:t>
                      </w:r>
                      <w:r w:rsidR="001F4F17">
                        <w:rPr>
                          <w:rFonts w:ascii="Times New Roman" w:hAnsi="Times New Roman" w:cs="Times New Roman"/>
                          <w:sz w:val="24"/>
                        </w:rPr>
                        <w:t xml:space="preserve"> Récupération des bonnes fréquences et du temps d’une note.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Objectifs individuels pour le prochain suivi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:</w:t>
      </w:r>
    </w:p>
    <w:p w14:paraId="5AC24417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69BB0237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4650EC58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2987C92E" w14:textId="77777777" w:rsidR="00AB6EE0" w:rsidRDefault="00AB6EE0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593DC20D" w14:textId="77777777"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314A4C7B" w14:textId="77777777"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A64E9C5" w14:textId="77777777"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5C68F14C" w14:textId="77777777"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40FDDC6E" w14:textId="77777777"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65FE5069" w14:textId="77777777" w:rsidR="0026338C" w:rsidRDefault="0026338C" w:rsidP="00336A96">
      <w:pPr>
        <w:rPr>
          <w:rFonts w:ascii="Times New Roman" w:hAnsi="Times New Roman" w:cs="Times New Roman"/>
          <w:b/>
          <w:sz w:val="24"/>
          <w:szCs w:val="32"/>
          <w:u w:val="single"/>
        </w:rPr>
      </w:pPr>
    </w:p>
    <w:p w14:paraId="0336AB1F" w14:textId="77777777" w:rsidR="00336A96" w:rsidRPr="00336A96" w:rsidRDefault="00416752" w:rsidP="00336A96">
      <w:pPr>
        <w:rPr>
          <w:rFonts w:ascii="Times New Roman" w:hAnsi="Times New Roman" w:cs="Times New Roman"/>
          <w:sz w:val="24"/>
          <w:szCs w:val="32"/>
          <w:u w:val="single"/>
        </w:rPr>
      </w:pPr>
      <w:r>
        <w:rPr>
          <w:rFonts w:ascii="Times New Roman" w:hAnsi="Times New Roman" w:cs="Times New Roman"/>
          <w:noProof/>
          <w:sz w:val="24"/>
          <w:szCs w:val="32"/>
          <w:u w:val="single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56556" wp14:editId="7DBD7C64">
                <wp:simplePos x="0" y="0"/>
                <wp:positionH relativeFrom="column">
                  <wp:posOffset>-6660</wp:posOffset>
                </wp:positionH>
                <wp:positionV relativeFrom="paragraph">
                  <wp:posOffset>291303</wp:posOffset>
                </wp:positionV>
                <wp:extent cx="5805170" cy="372139"/>
                <wp:effectExtent l="0" t="0" r="24130" b="2794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170" cy="372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gradFill>
                            <a:gsLst>
                              <a:gs pos="82660">
                                <a:srgbClr val="D6E0F2"/>
                              </a:gs>
                              <a:gs pos="67650">
                                <a:srgbClr val="CDD9F0"/>
                              </a:gs>
                              <a:gs pos="30991">
                                <a:srgbClr val="B3C6EA"/>
                              </a:gs>
                              <a:gs pos="16650">
                                <a:srgbClr val="A7BEE7"/>
                              </a:gs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0"/>
                          </a:gra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90485" w14:textId="77777777" w:rsidR="00336A96" w:rsidRPr="00336A96" w:rsidRDefault="00336A96" w:rsidP="00336A96">
                            <w:pPr>
                              <w:pStyle w:val="Sansinterligne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Question 1.</w:t>
                            </w:r>
                            <w:r w:rsidR="00416752" w:rsidRPr="00336A9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6556" id="_x0000_s1029" type="#_x0000_t202" style="position:absolute;margin-left:-.5pt;margin-top:22.95pt;width:457.1pt;height:2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">
                <v:textbox>
                  <w:txbxContent>
                    <w:p w14:paraId="7C390485" w14:textId="77777777" w:rsidR="00336A96" w:rsidRPr="00336A96" w:rsidRDefault="00336A96" w:rsidP="00336A96">
                      <w:pPr>
                        <w:pStyle w:val="Sansinterligne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Question 1.</w:t>
                      </w:r>
                      <w:r w:rsidR="00416752" w:rsidRPr="00336A96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>Question</w:t>
      </w:r>
      <w:r w:rsidR="00AB6EE0">
        <w:rPr>
          <w:rFonts w:ascii="Times New Roman" w:hAnsi="Times New Roman" w:cs="Times New Roman"/>
          <w:b/>
          <w:sz w:val="24"/>
          <w:szCs w:val="32"/>
          <w:u w:val="single"/>
        </w:rPr>
        <w:t>s</w:t>
      </w:r>
      <w:r w:rsid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du groupe</w:t>
      </w:r>
      <w:r w:rsidR="00336A96" w:rsidRPr="00336A96">
        <w:rPr>
          <w:rFonts w:ascii="Times New Roman" w:hAnsi="Times New Roman" w:cs="Times New Roman"/>
          <w:b/>
          <w:sz w:val="24"/>
          <w:szCs w:val="32"/>
          <w:u w:val="single"/>
        </w:rPr>
        <w:t xml:space="preserve"> :</w:t>
      </w:r>
    </w:p>
    <w:p w14:paraId="634F6DD8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7935F067" w14:textId="77777777" w:rsidR="00336A96" w:rsidRDefault="00336A96" w:rsidP="00336A96">
      <w:pPr>
        <w:rPr>
          <w:rFonts w:ascii="Times New Roman" w:hAnsi="Times New Roman" w:cs="Times New Roman"/>
          <w:sz w:val="28"/>
          <w:szCs w:val="28"/>
        </w:rPr>
      </w:pPr>
    </w:p>
    <w:p w14:paraId="255496B5" w14:textId="77777777" w:rsidR="00336A96" w:rsidRPr="00336A96" w:rsidRDefault="00336A96" w:rsidP="00336A96">
      <w:pPr>
        <w:rPr>
          <w:rFonts w:ascii="Times New Roman" w:hAnsi="Times New Roman" w:cs="Times New Roman"/>
          <w:sz w:val="24"/>
          <w:szCs w:val="32"/>
        </w:rPr>
      </w:pPr>
    </w:p>
    <w:sectPr w:rsidR="00336A96" w:rsidRPr="00336A96" w:rsidSect="000B05F0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F87EDD" w14:textId="77777777" w:rsidR="005E7653" w:rsidRDefault="005E7653" w:rsidP="00336A96">
      <w:pPr>
        <w:spacing w:after="0" w:line="240" w:lineRule="auto"/>
      </w:pPr>
      <w:r>
        <w:separator/>
      </w:r>
    </w:p>
  </w:endnote>
  <w:endnote w:type="continuationSeparator" w:id="0">
    <w:p w14:paraId="6A311239" w14:textId="77777777" w:rsidR="005E7653" w:rsidRDefault="005E7653" w:rsidP="00336A96">
      <w:pPr>
        <w:spacing w:after="0" w:line="240" w:lineRule="auto"/>
      </w:pPr>
      <w:r>
        <w:continuationSeparator/>
      </w:r>
    </w:p>
  </w:endnote>
  <w:endnote w:type="continuationNotice" w:id="1">
    <w:p w14:paraId="2C364CFE" w14:textId="77777777" w:rsidR="005E7653" w:rsidRDefault="005E76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8B02D" w14:textId="77777777" w:rsidR="008F0076" w:rsidRDefault="008F007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A8C4E1" w14:textId="77777777" w:rsidR="005E7653" w:rsidRDefault="005E7653" w:rsidP="00336A96">
      <w:pPr>
        <w:spacing w:after="0" w:line="240" w:lineRule="auto"/>
      </w:pPr>
      <w:r>
        <w:separator/>
      </w:r>
    </w:p>
  </w:footnote>
  <w:footnote w:type="continuationSeparator" w:id="0">
    <w:p w14:paraId="11490FCF" w14:textId="77777777" w:rsidR="005E7653" w:rsidRDefault="005E7653" w:rsidP="00336A96">
      <w:pPr>
        <w:spacing w:after="0" w:line="240" w:lineRule="auto"/>
      </w:pPr>
      <w:r>
        <w:continuationSeparator/>
      </w:r>
    </w:p>
  </w:footnote>
  <w:footnote w:type="continuationNotice" w:id="1">
    <w:p w14:paraId="2E603423" w14:textId="77777777" w:rsidR="005E7653" w:rsidRDefault="005E76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DF154" w14:textId="77777777" w:rsidR="00336A96" w:rsidRDefault="00336A96" w:rsidP="00336A96">
    <w:pPr>
      <w:pStyle w:val="En-tte"/>
      <w:tabs>
        <w:tab w:val="left" w:pos="3328"/>
      </w:tabs>
    </w:pPr>
    <w:r w:rsidRPr="00336A96">
      <w:rPr>
        <w:noProof/>
        <w:lang w:eastAsia="zh-CN"/>
      </w:rPr>
      <w:drawing>
        <wp:anchor distT="0" distB="0" distL="114300" distR="114300" simplePos="0" relativeHeight="251655168" behindDoc="0" locked="0" layoutInCell="1" allowOverlap="1" wp14:anchorId="54A93AF1" wp14:editId="7B4710E1">
          <wp:simplePos x="0" y="0"/>
          <wp:positionH relativeFrom="margin">
            <wp:posOffset>-78740</wp:posOffset>
          </wp:positionH>
          <wp:positionV relativeFrom="margin">
            <wp:posOffset>-1021715</wp:posOffset>
          </wp:positionV>
          <wp:extent cx="1019175" cy="525780"/>
          <wp:effectExtent l="19050" t="0" r="9525" b="0"/>
          <wp:wrapSquare wrapText="bothSides"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i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tbl>
    <w:tblPr>
      <w:tblW w:w="541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60"/>
      <w:gridCol w:w="3607"/>
    </w:tblGrid>
    <w:tr w:rsidR="00336A96" w14:paraId="3F01E28A" w14:textId="77777777" w:rsidTr="003147A0">
      <w:trPr>
        <w:trHeight w:val="323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300" w:type="dxa"/>
            </w:tcPr>
            <w:p w14:paraId="34FFF39D" w14:textId="77777777" w:rsidR="00336A96" w:rsidRDefault="00336A96" w:rsidP="00336A96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Fiche de préparation de suivi</w:t>
              </w:r>
            </w:p>
          </w:tc>
        </w:sdtContent>
      </w:sdt>
      <w:tc>
        <w:tcPr>
          <w:tcW w:w="3518" w:type="dxa"/>
        </w:tcPr>
        <w:p w14:paraId="5A31AE8B" w14:textId="77777777" w:rsidR="00336A96" w:rsidRDefault="003147A0" w:rsidP="00CE1E62">
          <w:pPr>
            <w:pStyle w:val="En-tte"/>
            <w:tabs>
              <w:tab w:val="clear" w:pos="4513"/>
              <w:tab w:val="clear" w:pos="9026"/>
              <w:tab w:val="right" w:pos="2292"/>
            </w:tabs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Music Sheet Writer</w:t>
          </w:r>
        </w:p>
      </w:tc>
    </w:tr>
  </w:tbl>
  <w:p w14:paraId="465C8C05" w14:textId="77777777" w:rsidR="00336A96" w:rsidRDefault="00336A96" w:rsidP="00336A96">
    <w:pPr>
      <w:pStyle w:val="En-tte"/>
    </w:pPr>
  </w:p>
  <w:p w14:paraId="67746505" w14:textId="77777777" w:rsidR="00336A96" w:rsidRDefault="00336A96" w:rsidP="00336A96">
    <w:pPr>
      <w:pStyle w:val="En-tte"/>
      <w:tabs>
        <w:tab w:val="left" w:pos="332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C1C68"/>
    <w:multiLevelType w:val="hybridMultilevel"/>
    <w:tmpl w:val="01D6A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7A0"/>
    <w:rsid w:val="00034710"/>
    <w:rsid w:val="00042081"/>
    <w:rsid w:val="00046295"/>
    <w:rsid w:val="0006047B"/>
    <w:rsid w:val="00070462"/>
    <w:rsid w:val="00073B87"/>
    <w:rsid w:val="000B05F0"/>
    <w:rsid w:val="0012149D"/>
    <w:rsid w:val="001B6E24"/>
    <w:rsid w:val="001F4F17"/>
    <w:rsid w:val="00205354"/>
    <w:rsid w:val="0024095A"/>
    <w:rsid w:val="0026338C"/>
    <w:rsid w:val="002872E4"/>
    <w:rsid w:val="002C0507"/>
    <w:rsid w:val="002E6E84"/>
    <w:rsid w:val="00301C97"/>
    <w:rsid w:val="003032C5"/>
    <w:rsid w:val="003056E4"/>
    <w:rsid w:val="003147A0"/>
    <w:rsid w:val="00336A96"/>
    <w:rsid w:val="003479D5"/>
    <w:rsid w:val="00364EA2"/>
    <w:rsid w:val="00392388"/>
    <w:rsid w:val="003A01CD"/>
    <w:rsid w:val="003C5C22"/>
    <w:rsid w:val="003F463D"/>
    <w:rsid w:val="0040769A"/>
    <w:rsid w:val="00416752"/>
    <w:rsid w:val="0042263E"/>
    <w:rsid w:val="00425DB7"/>
    <w:rsid w:val="004463DD"/>
    <w:rsid w:val="0049038C"/>
    <w:rsid w:val="004B12C8"/>
    <w:rsid w:val="004C213E"/>
    <w:rsid w:val="00573F17"/>
    <w:rsid w:val="0057467B"/>
    <w:rsid w:val="00585B28"/>
    <w:rsid w:val="005D15DF"/>
    <w:rsid w:val="005E7653"/>
    <w:rsid w:val="00601729"/>
    <w:rsid w:val="00630F89"/>
    <w:rsid w:val="00636BD0"/>
    <w:rsid w:val="00660E06"/>
    <w:rsid w:val="00704DA4"/>
    <w:rsid w:val="00734E92"/>
    <w:rsid w:val="00743A1E"/>
    <w:rsid w:val="00776578"/>
    <w:rsid w:val="007A4660"/>
    <w:rsid w:val="007B0345"/>
    <w:rsid w:val="007E3B2B"/>
    <w:rsid w:val="00803046"/>
    <w:rsid w:val="00815FBA"/>
    <w:rsid w:val="008203C2"/>
    <w:rsid w:val="008B5BCE"/>
    <w:rsid w:val="008D1A52"/>
    <w:rsid w:val="008D1EE1"/>
    <w:rsid w:val="008F0076"/>
    <w:rsid w:val="009015EE"/>
    <w:rsid w:val="00921B12"/>
    <w:rsid w:val="009246C9"/>
    <w:rsid w:val="00936D29"/>
    <w:rsid w:val="009602EC"/>
    <w:rsid w:val="009637B4"/>
    <w:rsid w:val="009D6111"/>
    <w:rsid w:val="00A11560"/>
    <w:rsid w:val="00A3301D"/>
    <w:rsid w:val="00AB3088"/>
    <w:rsid w:val="00AB6EE0"/>
    <w:rsid w:val="00AD14C8"/>
    <w:rsid w:val="00B1473B"/>
    <w:rsid w:val="00B2057B"/>
    <w:rsid w:val="00B70EF2"/>
    <w:rsid w:val="00B80A23"/>
    <w:rsid w:val="00B84224"/>
    <w:rsid w:val="00BD7301"/>
    <w:rsid w:val="00BE5F92"/>
    <w:rsid w:val="00C007B3"/>
    <w:rsid w:val="00C06276"/>
    <w:rsid w:val="00C81250"/>
    <w:rsid w:val="00CF14B0"/>
    <w:rsid w:val="00D00758"/>
    <w:rsid w:val="00D123B6"/>
    <w:rsid w:val="00D62063"/>
    <w:rsid w:val="00DC3A51"/>
    <w:rsid w:val="00DF2B6F"/>
    <w:rsid w:val="00E001FB"/>
    <w:rsid w:val="00E32774"/>
    <w:rsid w:val="00E658C1"/>
    <w:rsid w:val="00EB28F6"/>
    <w:rsid w:val="00EB5F1D"/>
    <w:rsid w:val="00F119B2"/>
    <w:rsid w:val="00F13FB4"/>
    <w:rsid w:val="00F77E94"/>
    <w:rsid w:val="00FD35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1A5D9"/>
  <w15:docId w15:val="{A819D6B1-818C-42DF-9747-E5FC1B6D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6A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6A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A96"/>
  </w:style>
  <w:style w:type="paragraph" w:styleId="Textedebulles">
    <w:name w:val="Balloon Text"/>
    <w:basedOn w:val="Normal"/>
    <w:link w:val="TextedebullesCar"/>
    <w:uiPriority w:val="99"/>
    <w:semiHidden/>
    <w:unhideWhenUsed/>
    <w:rsid w:val="00336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A96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336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A96"/>
  </w:style>
  <w:style w:type="paragraph" w:styleId="Sansinterligne">
    <w:name w:val="No Spacing"/>
    <w:uiPriority w:val="1"/>
    <w:qFormat/>
    <w:rsid w:val="00336A96"/>
    <w:pPr>
      <w:spacing w:after="0" w:line="240" w:lineRule="auto"/>
    </w:pPr>
  </w:style>
  <w:style w:type="paragraph" w:styleId="Rvision">
    <w:name w:val="Revision"/>
    <w:hidden/>
    <w:uiPriority w:val="99"/>
    <w:semiHidden/>
    <w:rsid w:val="008F00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pitech\musicsheetwriter\Documentation\Templates\Template_fiche_suivi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Template_fiche_suivi.dotx</Template>
  <TotalTime>118</TotalTime>
  <Pages>3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de préparation de suivi</vt:lpstr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préparation de suivi</dc:title>
  <dc:creator>Jonathan Racaud</dc:creator>
  <cp:lastModifiedBy>jonathan racaud</cp:lastModifiedBy>
  <cp:revision>50</cp:revision>
  <cp:lastPrinted>2015-08-25T10:48:00Z</cp:lastPrinted>
  <dcterms:created xsi:type="dcterms:W3CDTF">2016-04-12T15:45:00Z</dcterms:created>
  <dcterms:modified xsi:type="dcterms:W3CDTF">2016-10-12T08:24:00Z</dcterms:modified>
</cp:coreProperties>
</file>